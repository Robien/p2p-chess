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14:paraId="2342283E" w14:textId="77777777" w:rsidTr="00804A7C">
            <w:trPr>
              <w:trHeight w:val="1464"/>
            </w:trPr>
            <w:tc>
              <w:tcPr>
                <w:tcW w:w="1662" w:type="dxa"/>
                <w:tcBorders>
                  <w:right w:val="single" w:sz="4" w:space="0" w:color="FFFFFF" w:themeColor="background1"/>
                </w:tcBorders>
                <w:shd w:val="clear" w:color="auto" w:fill="8DB3E2" w:themeFill="text2" w:themeFillTint="66"/>
              </w:tcPr>
              <w:p w14:paraId="5640CAB3" w14:textId="77777777" w:rsidR="001C6B49" w:rsidRDefault="001C6B49"/>
            </w:tc>
            <w:tc>
              <w:tcPr>
                <w:tcW w:w="4632" w:type="dxa"/>
                <w:tcBorders>
                  <w:left w:val="single" w:sz="4" w:space="0" w:color="FFFFFF" w:themeColor="background1"/>
                </w:tcBorders>
                <w:shd w:val="clear" w:color="auto" w:fill="8DB3E2" w:themeFill="text2" w:themeFillTint="66"/>
                <w:vAlign w:val="bottom"/>
              </w:tcPr>
              <w:p w14:paraId="0EAD23C6" w14:textId="77777777"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632311" w14:paraId="10A37BE5" w14:textId="77777777" w:rsidTr="00804A7C">
            <w:trPr>
              <w:trHeight w:val="1464"/>
            </w:trPr>
            <w:tc>
              <w:tcPr>
                <w:tcW w:w="1662" w:type="dxa"/>
                <w:tcBorders>
                  <w:right w:val="single" w:sz="4" w:space="0" w:color="FFFFFF" w:themeColor="background1"/>
                </w:tcBorders>
                <w:shd w:val="clear" w:color="auto" w:fill="8DB3E2" w:themeFill="text2" w:themeFillTint="66"/>
              </w:tcPr>
              <w:p w14:paraId="3C0E86AD" w14:textId="77777777" w:rsidR="00632311" w:rsidRDefault="00632311"/>
            </w:tc>
            <w:tc>
              <w:tcPr>
                <w:tcW w:w="4632" w:type="dxa"/>
                <w:tcBorders>
                  <w:left w:val="single" w:sz="4" w:space="0" w:color="FFFFFF" w:themeColor="background1"/>
                </w:tcBorders>
                <w:shd w:val="clear" w:color="auto" w:fill="8DB3E2" w:themeFill="text2" w:themeFillTint="66"/>
                <w:vAlign w:val="bottom"/>
              </w:tcPr>
              <w:p w14:paraId="14515E83" w14:textId="77777777"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632311" w14:paraId="40CE5D2A" w14:textId="77777777" w:rsidTr="00804A7C">
            <w:trPr>
              <w:trHeight w:val="1464"/>
            </w:trPr>
            <w:tc>
              <w:tcPr>
                <w:tcW w:w="1662" w:type="dxa"/>
                <w:tcBorders>
                  <w:right w:val="single" w:sz="4" w:space="0" w:color="FFFFFF" w:themeColor="background1"/>
                </w:tcBorders>
                <w:shd w:val="clear" w:color="auto" w:fill="8DB3E2" w:themeFill="text2" w:themeFillTint="66"/>
              </w:tcPr>
              <w:p w14:paraId="6AD4AB6C" w14:textId="77777777" w:rsidR="00632311" w:rsidRDefault="00632311"/>
            </w:tc>
            <w:tc>
              <w:tcPr>
                <w:tcW w:w="4632" w:type="dxa"/>
                <w:tcBorders>
                  <w:left w:val="single" w:sz="4" w:space="0" w:color="FFFFFF" w:themeColor="background1"/>
                </w:tcBorders>
                <w:shd w:val="clear" w:color="auto" w:fill="8DB3E2" w:themeFill="text2" w:themeFillTint="66"/>
                <w:vAlign w:val="bottom"/>
              </w:tcPr>
              <w:p w14:paraId="7BC14704" w14:textId="77777777"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1C6B49" w14:paraId="0A6313AF" w14:textId="77777777" w:rsidTr="005317E9">
            <w:trPr>
              <w:trHeight w:val="2929"/>
            </w:trPr>
            <w:tc>
              <w:tcPr>
                <w:tcW w:w="1662" w:type="dxa"/>
                <w:tcBorders>
                  <w:right w:val="single" w:sz="4" w:space="0" w:color="000000" w:themeColor="text1"/>
                </w:tcBorders>
              </w:tcPr>
              <w:p w14:paraId="47D8DFB6" w14:textId="77777777" w:rsidR="001C6B49" w:rsidRPr="00804A7C" w:rsidRDefault="001C6B49">
                <w:pPr>
                  <w:rPr>
                    <w:color w:val="17365D" w:themeColor="text2" w:themeShade="BF"/>
                  </w:rPr>
                </w:pPr>
              </w:p>
            </w:tc>
            <w:tc>
              <w:tcPr>
                <w:tcW w:w="4632" w:type="dxa"/>
                <w:tcBorders>
                  <w:left w:val="single" w:sz="4" w:space="0" w:color="000000" w:themeColor="text1"/>
                </w:tcBorders>
                <w:vAlign w:val="center"/>
              </w:tcPr>
              <w:p w14:paraId="660B1F95" w14:textId="77777777" w:rsidR="005B608B" w:rsidRPr="00804A7C" w:rsidRDefault="005B608B" w:rsidP="005317E9">
                <w:pPr>
                  <w:pStyle w:val="Sansinterligne"/>
                  <w:rPr>
                    <w:color w:val="17365D" w:themeColor="text2" w:themeShade="BF"/>
                    <w:sz w:val="28"/>
                    <w:szCs w:val="28"/>
                  </w:rPr>
                </w:pPr>
              </w:p>
              <w:p w14:paraId="53C7887F" w14:textId="77777777" w:rsidR="005317E9" w:rsidRPr="00804A7C" w:rsidRDefault="007F4E56" w:rsidP="005317E9">
                <w:pPr>
                  <w:pStyle w:val="Sansinterligne"/>
                  <w:rPr>
                    <w:color w:val="17365D" w:themeColor="text2" w:themeShade="BF"/>
                    <w:sz w:val="28"/>
                    <w:szCs w:val="28"/>
                  </w:rPr>
                </w:pPr>
                <w:fldSimple w:instr=" DATE   \* MERGEFORMAT ">
                  <w:r w:rsidR="00017D05" w:rsidRPr="00017D05">
                    <w:rPr>
                      <w:noProof/>
                      <w:color w:val="17365D" w:themeColor="text2" w:themeShade="BF"/>
                      <w:sz w:val="28"/>
                      <w:szCs w:val="28"/>
                    </w:rPr>
                    <w:t>03/01/13</w:t>
                  </w:r>
                </w:fldSimple>
                <w:r w:rsidR="005317E9" w:rsidRPr="00804A7C">
                  <w:rPr>
                    <w:color w:val="17365D" w:themeColor="text2" w:themeShade="BF"/>
                    <w:sz w:val="28"/>
                    <w:szCs w:val="28"/>
                  </w:rPr>
                  <w:t xml:space="preserve"> </w:t>
                </w:r>
              </w:p>
              <w:p w14:paraId="28CC4329" w14:textId="77777777" w:rsidR="005317E9" w:rsidRPr="00804A7C" w:rsidRDefault="005317E9" w:rsidP="005317E9">
                <w:pPr>
                  <w:pStyle w:val="Sansinterligne"/>
                  <w:rPr>
                    <w:color w:val="17365D" w:themeColor="text2" w:themeShade="BF"/>
                  </w:rPr>
                </w:pPr>
              </w:p>
              <w:p w14:paraId="3F393943" w14:textId="77777777"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14:paraId="1156901E" w14:textId="77777777"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PASQUIER Esteban</w:t>
                </w:r>
              </w:p>
              <w:p w14:paraId="40E37B08"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 xml:space="preserve">PICAVET </w:t>
                </w:r>
                <w:r w:rsidR="00017D05">
                  <w:rPr>
                    <w:color w:val="17365D" w:themeColor="text2" w:themeShade="BF"/>
                    <w:sz w:val="24"/>
                    <w:szCs w:val="24"/>
                  </w:rPr>
                  <w:t>Loïc</w:t>
                </w:r>
              </w:p>
              <w:p w14:paraId="71F3BB38"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14:paraId="2E6240F7" w14:textId="77777777"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14:paraId="15F6CCC9" w14:textId="77777777" w:rsidR="001C6B49" w:rsidRDefault="001C6B49"/>
        <w:p w14:paraId="381AF4F1" w14:textId="77777777" w:rsidR="001C6B49" w:rsidRDefault="001C6B49"/>
        <w:p w14:paraId="7D3384AF" w14:textId="77777777"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14:paraId="75B156FC" w14:textId="77777777" w:rsidTr="005317E9">
            <w:tc>
              <w:tcPr>
                <w:tcW w:w="0" w:type="auto"/>
              </w:tcPr>
              <w:p w14:paraId="3C762430" w14:textId="77777777" w:rsidR="005B608B" w:rsidRDefault="00017D05" w:rsidP="005317E9">
                <w:pPr>
                  <w:jc w:val="center"/>
                  <w:rPr>
                    <w:b/>
                    <w:sz w:val="56"/>
                    <w:szCs w:val="56"/>
                  </w:rPr>
                </w:pPr>
                <w:r>
                  <w:rPr>
                    <w:b/>
                    <w:noProof/>
                    <w:sz w:val="56"/>
                    <w:szCs w:val="56"/>
                    <w:lang w:eastAsia="fr-FR"/>
                  </w:rPr>
                  <mc:AlternateContent>
                    <mc:Choice Requires="wps">
                      <w:drawing>
                        <wp:anchor distT="0" distB="0" distL="114300" distR="114300" simplePos="0" relativeHeight="251659264" behindDoc="0" locked="0" layoutInCell="1" allowOverlap="1" wp14:anchorId="2F8D4897" wp14:editId="5A268AB7">
                          <wp:simplePos x="0" y="0"/>
                          <wp:positionH relativeFrom="column">
                            <wp:posOffset>77470</wp:posOffset>
                          </wp:positionH>
                          <wp:positionV relativeFrom="paragraph">
                            <wp:posOffset>558165</wp:posOffset>
                          </wp:positionV>
                          <wp:extent cx="5605145" cy="12065"/>
                          <wp:effectExtent l="0" t="0" r="33655" b="38735"/>
                          <wp:wrapNone/>
                          <wp:docPr id="17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5145" cy="12065"/>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7" o:spid="_x0000_s1026" type="#_x0000_t32" style="position:absolute;margin-left:6.1pt;margin-top:43.95pt;width:441.35pt;height:.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" strokecolor="#8db3e2 [1311]"/>
                      </w:pict>
                    </mc:Fallback>
                  </mc:AlternateContent>
                </w:r>
                <w:r w:rsidR="00396610">
                  <w:rPr>
                    <w:b/>
                    <w:sz w:val="56"/>
                    <w:szCs w:val="56"/>
                  </w:rPr>
                  <w:t>Plan de Management de Projet</w:t>
                </w:r>
              </w:p>
              <w:p w14:paraId="1B570D99" w14:textId="77777777"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14:paraId="007B6037" w14:textId="77777777" w:rsidTr="005317E9">
            <w:tc>
              <w:tcPr>
                <w:tcW w:w="0" w:type="auto"/>
              </w:tcPr>
              <w:p w14:paraId="2F62E86D" w14:textId="77777777" w:rsidR="005317E9" w:rsidRDefault="005317E9" w:rsidP="005317E9">
                <w:pPr>
                  <w:pStyle w:val="Sansinterligne"/>
                  <w:rPr>
                    <w:color w:val="7F7F7F" w:themeColor="background1" w:themeShade="7F"/>
                  </w:rPr>
                </w:pPr>
              </w:p>
            </w:tc>
          </w:tr>
        </w:tbl>
        <w:p w14:paraId="1826BD74" w14:textId="77777777"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14:paraId="213EC9B6" w14:textId="77777777" w:rsidR="00954E67" w:rsidRPr="00954E67" w:rsidRDefault="00954E67">
          <w:pPr>
            <w:pStyle w:val="En-ttedetabledesmatires"/>
          </w:pPr>
          <w:r w:rsidRPr="00954E67">
            <w:rPr>
              <w:rStyle w:val="Titre1Car"/>
            </w:rPr>
            <w:t>Table des matières</w:t>
          </w:r>
        </w:p>
        <w:p w14:paraId="00CCFD70" w14:textId="77777777" w:rsidR="00954E67" w:rsidRPr="00954E67" w:rsidRDefault="00954E67" w:rsidP="00954E67">
          <w:pPr>
            <w:rPr>
              <w:sz w:val="28"/>
              <w:szCs w:val="28"/>
            </w:rPr>
          </w:pPr>
        </w:p>
        <w:p w14:paraId="532350E5" w14:textId="77777777" w:rsidR="0097730D" w:rsidRDefault="00241FDD">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D34823">
              <w:rPr>
                <w:noProof/>
                <w:webHidden/>
              </w:rPr>
              <w:t>5</w:t>
            </w:r>
            <w:r>
              <w:rPr>
                <w:noProof/>
                <w:webHidden/>
              </w:rPr>
              <w:fldChar w:fldCharType="end"/>
            </w:r>
          </w:hyperlink>
        </w:p>
        <w:p w14:paraId="0CE340EB" w14:textId="77777777" w:rsidR="0097730D" w:rsidRDefault="007F4E56">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sidR="00241FDD">
              <w:rPr>
                <w:noProof/>
                <w:webHidden/>
              </w:rPr>
              <w:fldChar w:fldCharType="begin"/>
            </w:r>
            <w:r w:rsidR="0097730D">
              <w:rPr>
                <w:noProof/>
                <w:webHidden/>
              </w:rPr>
              <w:instrText xml:space="preserve"> PAGEREF _Toc341188851 \h </w:instrText>
            </w:r>
            <w:r w:rsidR="00241FDD">
              <w:rPr>
                <w:noProof/>
                <w:webHidden/>
              </w:rPr>
            </w:r>
            <w:r w:rsidR="00241FDD">
              <w:rPr>
                <w:noProof/>
                <w:webHidden/>
              </w:rPr>
              <w:fldChar w:fldCharType="separate"/>
            </w:r>
            <w:r w:rsidR="00D34823">
              <w:rPr>
                <w:noProof/>
                <w:webHidden/>
              </w:rPr>
              <w:t>5</w:t>
            </w:r>
            <w:r w:rsidR="00241FDD">
              <w:rPr>
                <w:noProof/>
                <w:webHidden/>
              </w:rPr>
              <w:fldChar w:fldCharType="end"/>
            </w:r>
          </w:hyperlink>
        </w:p>
        <w:p w14:paraId="053E24EE" w14:textId="77777777" w:rsidR="0097730D" w:rsidRDefault="007F4E56">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sidR="00241FDD">
              <w:rPr>
                <w:noProof/>
                <w:webHidden/>
              </w:rPr>
              <w:fldChar w:fldCharType="begin"/>
            </w:r>
            <w:r w:rsidR="0097730D">
              <w:rPr>
                <w:noProof/>
                <w:webHidden/>
              </w:rPr>
              <w:instrText xml:space="preserve"> PAGEREF _Toc341188852 \h </w:instrText>
            </w:r>
            <w:r w:rsidR="00241FDD">
              <w:rPr>
                <w:noProof/>
                <w:webHidden/>
              </w:rPr>
            </w:r>
            <w:r w:rsidR="00241FDD">
              <w:rPr>
                <w:noProof/>
                <w:webHidden/>
              </w:rPr>
              <w:fldChar w:fldCharType="separate"/>
            </w:r>
            <w:r w:rsidR="00D34823">
              <w:rPr>
                <w:noProof/>
                <w:webHidden/>
              </w:rPr>
              <w:t>6</w:t>
            </w:r>
            <w:r w:rsidR="00241FDD">
              <w:rPr>
                <w:noProof/>
                <w:webHidden/>
              </w:rPr>
              <w:fldChar w:fldCharType="end"/>
            </w:r>
          </w:hyperlink>
        </w:p>
        <w:p w14:paraId="3C1B82B9" w14:textId="77777777" w:rsidR="0097730D" w:rsidRDefault="007F4E56">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sidR="00241FDD">
              <w:rPr>
                <w:noProof/>
                <w:webHidden/>
              </w:rPr>
              <w:fldChar w:fldCharType="begin"/>
            </w:r>
            <w:r w:rsidR="0097730D">
              <w:rPr>
                <w:noProof/>
                <w:webHidden/>
              </w:rPr>
              <w:instrText xml:space="preserve"> PAGEREF _Toc341188853 \h </w:instrText>
            </w:r>
            <w:r w:rsidR="00241FDD">
              <w:rPr>
                <w:noProof/>
                <w:webHidden/>
              </w:rPr>
            </w:r>
            <w:r w:rsidR="00241FDD">
              <w:rPr>
                <w:noProof/>
                <w:webHidden/>
              </w:rPr>
              <w:fldChar w:fldCharType="separate"/>
            </w:r>
            <w:r w:rsidR="00D34823">
              <w:rPr>
                <w:noProof/>
                <w:webHidden/>
              </w:rPr>
              <w:t>7</w:t>
            </w:r>
            <w:r w:rsidR="00241FDD">
              <w:rPr>
                <w:noProof/>
                <w:webHidden/>
              </w:rPr>
              <w:fldChar w:fldCharType="end"/>
            </w:r>
          </w:hyperlink>
        </w:p>
        <w:p w14:paraId="0672B8E5" w14:textId="77777777" w:rsidR="0097730D" w:rsidRDefault="007F4E56">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sidR="00241FDD">
              <w:rPr>
                <w:noProof/>
                <w:webHidden/>
              </w:rPr>
              <w:fldChar w:fldCharType="begin"/>
            </w:r>
            <w:r w:rsidR="0097730D">
              <w:rPr>
                <w:noProof/>
                <w:webHidden/>
              </w:rPr>
              <w:instrText xml:space="preserve"> PAGEREF _Toc341188854 \h </w:instrText>
            </w:r>
            <w:r w:rsidR="00241FDD">
              <w:rPr>
                <w:noProof/>
                <w:webHidden/>
              </w:rPr>
            </w:r>
            <w:r w:rsidR="00241FDD">
              <w:rPr>
                <w:noProof/>
                <w:webHidden/>
              </w:rPr>
              <w:fldChar w:fldCharType="separate"/>
            </w:r>
            <w:r w:rsidR="00D34823">
              <w:rPr>
                <w:noProof/>
                <w:webHidden/>
              </w:rPr>
              <w:t>7</w:t>
            </w:r>
            <w:r w:rsidR="00241FDD">
              <w:rPr>
                <w:noProof/>
                <w:webHidden/>
              </w:rPr>
              <w:fldChar w:fldCharType="end"/>
            </w:r>
          </w:hyperlink>
        </w:p>
        <w:p w14:paraId="7A2BD9D1" w14:textId="77777777" w:rsidR="0097730D" w:rsidRDefault="007F4E56">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sidR="00241FDD">
              <w:rPr>
                <w:noProof/>
                <w:webHidden/>
              </w:rPr>
              <w:fldChar w:fldCharType="begin"/>
            </w:r>
            <w:r w:rsidR="0097730D">
              <w:rPr>
                <w:noProof/>
                <w:webHidden/>
              </w:rPr>
              <w:instrText xml:space="preserve"> PAGEREF _Toc341188855 \h </w:instrText>
            </w:r>
            <w:r w:rsidR="00241FDD">
              <w:rPr>
                <w:noProof/>
                <w:webHidden/>
              </w:rPr>
            </w:r>
            <w:r w:rsidR="00241FDD">
              <w:rPr>
                <w:noProof/>
                <w:webHidden/>
              </w:rPr>
              <w:fldChar w:fldCharType="separate"/>
            </w:r>
            <w:r w:rsidR="00D34823">
              <w:rPr>
                <w:noProof/>
                <w:webHidden/>
              </w:rPr>
              <w:t>7</w:t>
            </w:r>
            <w:r w:rsidR="00241FDD">
              <w:rPr>
                <w:noProof/>
                <w:webHidden/>
              </w:rPr>
              <w:fldChar w:fldCharType="end"/>
            </w:r>
          </w:hyperlink>
        </w:p>
        <w:p w14:paraId="7F5022B4" w14:textId="77777777" w:rsidR="0097730D" w:rsidRDefault="007F4E56">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sidR="00241FDD">
              <w:rPr>
                <w:noProof/>
                <w:webHidden/>
              </w:rPr>
              <w:fldChar w:fldCharType="begin"/>
            </w:r>
            <w:r w:rsidR="0097730D">
              <w:rPr>
                <w:noProof/>
                <w:webHidden/>
              </w:rPr>
              <w:instrText xml:space="preserve"> PAGEREF _Toc341188856 \h </w:instrText>
            </w:r>
            <w:r w:rsidR="00241FDD">
              <w:rPr>
                <w:noProof/>
                <w:webHidden/>
              </w:rPr>
            </w:r>
            <w:r w:rsidR="00241FDD">
              <w:rPr>
                <w:noProof/>
                <w:webHidden/>
              </w:rPr>
              <w:fldChar w:fldCharType="separate"/>
            </w:r>
            <w:r w:rsidR="00D34823">
              <w:rPr>
                <w:noProof/>
                <w:webHidden/>
              </w:rPr>
              <w:t>7</w:t>
            </w:r>
            <w:r w:rsidR="00241FDD">
              <w:rPr>
                <w:noProof/>
                <w:webHidden/>
              </w:rPr>
              <w:fldChar w:fldCharType="end"/>
            </w:r>
          </w:hyperlink>
        </w:p>
        <w:p w14:paraId="4050564A" w14:textId="77777777" w:rsidR="0097730D" w:rsidRDefault="007F4E56">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sidR="00241FDD">
              <w:rPr>
                <w:noProof/>
                <w:webHidden/>
              </w:rPr>
              <w:fldChar w:fldCharType="begin"/>
            </w:r>
            <w:r w:rsidR="0097730D">
              <w:rPr>
                <w:noProof/>
                <w:webHidden/>
              </w:rPr>
              <w:instrText xml:space="preserve"> PAGEREF _Toc341188857 \h </w:instrText>
            </w:r>
            <w:r w:rsidR="00241FDD">
              <w:rPr>
                <w:noProof/>
                <w:webHidden/>
              </w:rPr>
            </w:r>
            <w:r w:rsidR="00241FDD">
              <w:rPr>
                <w:noProof/>
                <w:webHidden/>
              </w:rPr>
              <w:fldChar w:fldCharType="separate"/>
            </w:r>
            <w:r w:rsidR="00D34823">
              <w:rPr>
                <w:noProof/>
                <w:webHidden/>
              </w:rPr>
              <w:t>8</w:t>
            </w:r>
            <w:r w:rsidR="00241FDD">
              <w:rPr>
                <w:noProof/>
                <w:webHidden/>
              </w:rPr>
              <w:fldChar w:fldCharType="end"/>
            </w:r>
          </w:hyperlink>
        </w:p>
        <w:p w14:paraId="650B3B4F" w14:textId="77777777" w:rsidR="0097730D" w:rsidRDefault="007F4E56">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des risques</w:t>
            </w:r>
            <w:r w:rsidR="0097730D">
              <w:rPr>
                <w:noProof/>
                <w:webHidden/>
              </w:rPr>
              <w:tab/>
            </w:r>
            <w:r w:rsidR="00241FDD">
              <w:rPr>
                <w:noProof/>
                <w:webHidden/>
              </w:rPr>
              <w:fldChar w:fldCharType="begin"/>
            </w:r>
            <w:r w:rsidR="0097730D">
              <w:rPr>
                <w:noProof/>
                <w:webHidden/>
              </w:rPr>
              <w:instrText xml:space="preserve"> PAGEREF _Toc341188858 \h </w:instrText>
            </w:r>
            <w:r w:rsidR="00241FDD">
              <w:rPr>
                <w:noProof/>
                <w:webHidden/>
              </w:rPr>
            </w:r>
            <w:r w:rsidR="00241FDD">
              <w:rPr>
                <w:noProof/>
                <w:webHidden/>
              </w:rPr>
              <w:fldChar w:fldCharType="separate"/>
            </w:r>
            <w:r w:rsidR="00D34823">
              <w:rPr>
                <w:noProof/>
                <w:webHidden/>
              </w:rPr>
              <w:t>9</w:t>
            </w:r>
            <w:r w:rsidR="00241FDD">
              <w:rPr>
                <w:noProof/>
                <w:webHidden/>
              </w:rPr>
              <w:fldChar w:fldCharType="end"/>
            </w:r>
          </w:hyperlink>
        </w:p>
        <w:p w14:paraId="7AEF2B26" w14:textId="77777777" w:rsidR="0097730D" w:rsidRDefault="007F4E56">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sidR="00241FDD">
              <w:rPr>
                <w:noProof/>
                <w:webHidden/>
              </w:rPr>
              <w:fldChar w:fldCharType="begin"/>
            </w:r>
            <w:r w:rsidR="0097730D">
              <w:rPr>
                <w:noProof/>
                <w:webHidden/>
              </w:rPr>
              <w:instrText xml:space="preserve"> PAGEREF _Toc341188859 \h </w:instrText>
            </w:r>
            <w:r w:rsidR="00241FDD">
              <w:rPr>
                <w:noProof/>
                <w:webHidden/>
              </w:rPr>
            </w:r>
            <w:r w:rsidR="00241FDD">
              <w:rPr>
                <w:noProof/>
                <w:webHidden/>
              </w:rPr>
              <w:fldChar w:fldCharType="separate"/>
            </w:r>
            <w:r w:rsidR="00D34823">
              <w:rPr>
                <w:noProof/>
                <w:webHidden/>
              </w:rPr>
              <w:t>9</w:t>
            </w:r>
            <w:r w:rsidR="00241FDD">
              <w:rPr>
                <w:noProof/>
                <w:webHidden/>
              </w:rPr>
              <w:fldChar w:fldCharType="end"/>
            </w:r>
          </w:hyperlink>
        </w:p>
        <w:p w14:paraId="44574EC2" w14:textId="77777777" w:rsidR="0097730D" w:rsidRDefault="007F4E56">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sidR="00241FDD">
              <w:rPr>
                <w:noProof/>
                <w:webHidden/>
              </w:rPr>
              <w:fldChar w:fldCharType="begin"/>
            </w:r>
            <w:r w:rsidR="0097730D">
              <w:rPr>
                <w:noProof/>
                <w:webHidden/>
              </w:rPr>
              <w:instrText xml:space="preserve"> PAGEREF _Toc341188860 \h </w:instrText>
            </w:r>
            <w:r w:rsidR="00241FDD">
              <w:rPr>
                <w:noProof/>
                <w:webHidden/>
              </w:rPr>
            </w:r>
            <w:r w:rsidR="00241FDD">
              <w:rPr>
                <w:noProof/>
                <w:webHidden/>
              </w:rPr>
              <w:fldChar w:fldCharType="separate"/>
            </w:r>
            <w:r w:rsidR="00D34823">
              <w:rPr>
                <w:noProof/>
                <w:webHidden/>
              </w:rPr>
              <w:t>9</w:t>
            </w:r>
            <w:r w:rsidR="00241FDD">
              <w:rPr>
                <w:noProof/>
                <w:webHidden/>
              </w:rPr>
              <w:fldChar w:fldCharType="end"/>
            </w:r>
          </w:hyperlink>
        </w:p>
        <w:p w14:paraId="64754F5A" w14:textId="77777777" w:rsidR="0097730D" w:rsidRDefault="007F4E56">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sidR="00241FDD">
              <w:rPr>
                <w:noProof/>
                <w:webHidden/>
              </w:rPr>
              <w:fldChar w:fldCharType="begin"/>
            </w:r>
            <w:r w:rsidR="0097730D">
              <w:rPr>
                <w:noProof/>
                <w:webHidden/>
              </w:rPr>
              <w:instrText xml:space="preserve"> PAGEREF _Toc341188861 \h </w:instrText>
            </w:r>
            <w:r w:rsidR="00241FDD">
              <w:rPr>
                <w:noProof/>
                <w:webHidden/>
              </w:rPr>
            </w:r>
            <w:r w:rsidR="00241FDD">
              <w:rPr>
                <w:noProof/>
                <w:webHidden/>
              </w:rPr>
              <w:fldChar w:fldCharType="separate"/>
            </w:r>
            <w:r w:rsidR="00D34823">
              <w:rPr>
                <w:noProof/>
                <w:webHidden/>
              </w:rPr>
              <w:t>9</w:t>
            </w:r>
            <w:r w:rsidR="00241FDD">
              <w:rPr>
                <w:noProof/>
                <w:webHidden/>
              </w:rPr>
              <w:fldChar w:fldCharType="end"/>
            </w:r>
          </w:hyperlink>
        </w:p>
        <w:p w14:paraId="03721899" w14:textId="77777777" w:rsidR="0097730D" w:rsidRDefault="007F4E56">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sidR="00241FDD">
              <w:rPr>
                <w:noProof/>
                <w:webHidden/>
              </w:rPr>
              <w:fldChar w:fldCharType="begin"/>
            </w:r>
            <w:r w:rsidR="0097730D">
              <w:rPr>
                <w:noProof/>
                <w:webHidden/>
              </w:rPr>
              <w:instrText xml:space="preserve"> PAGEREF _Toc341188862 \h </w:instrText>
            </w:r>
            <w:r w:rsidR="00241FDD">
              <w:rPr>
                <w:noProof/>
                <w:webHidden/>
              </w:rPr>
            </w:r>
            <w:r w:rsidR="00241FDD">
              <w:rPr>
                <w:noProof/>
                <w:webHidden/>
              </w:rPr>
              <w:fldChar w:fldCharType="separate"/>
            </w:r>
            <w:r w:rsidR="00D34823">
              <w:rPr>
                <w:noProof/>
                <w:webHidden/>
              </w:rPr>
              <w:t>10</w:t>
            </w:r>
            <w:r w:rsidR="00241FDD">
              <w:rPr>
                <w:noProof/>
                <w:webHidden/>
              </w:rPr>
              <w:fldChar w:fldCharType="end"/>
            </w:r>
          </w:hyperlink>
        </w:p>
        <w:p w14:paraId="4B266472" w14:textId="77777777" w:rsidR="0097730D" w:rsidRDefault="007F4E56">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sidR="00241FDD">
              <w:rPr>
                <w:noProof/>
                <w:webHidden/>
              </w:rPr>
              <w:fldChar w:fldCharType="begin"/>
            </w:r>
            <w:r w:rsidR="0097730D">
              <w:rPr>
                <w:noProof/>
                <w:webHidden/>
              </w:rPr>
              <w:instrText xml:space="preserve"> PAGEREF _Toc341188863 \h </w:instrText>
            </w:r>
            <w:r w:rsidR="00241FDD">
              <w:rPr>
                <w:noProof/>
                <w:webHidden/>
              </w:rPr>
            </w:r>
            <w:r w:rsidR="00241FDD">
              <w:rPr>
                <w:noProof/>
                <w:webHidden/>
              </w:rPr>
              <w:fldChar w:fldCharType="separate"/>
            </w:r>
            <w:r w:rsidR="00D34823">
              <w:rPr>
                <w:noProof/>
                <w:webHidden/>
              </w:rPr>
              <w:t>11</w:t>
            </w:r>
            <w:r w:rsidR="00241FDD">
              <w:rPr>
                <w:noProof/>
                <w:webHidden/>
              </w:rPr>
              <w:fldChar w:fldCharType="end"/>
            </w:r>
          </w:hyperlink>
        </w:p>
        <w:p w14:paraId="1AE85277" w14:textId="77777777" w:rsidR="0097730D" w:rsidRDefault="007F4E56">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sidR="00241FDD">
              <w:rPr>
                <w:noProof/>
                <w:webHidden/>
              </w:rPr>
              <w:fldChar w:fldCharType="begin"/>
            </w:r>
            <w:r w:rsidR="0097730D">
              <w:rPr>
                <w:noProof/>
                <w:webHidden/>
              </w:rPr>
              <w:instrText xml:space="preserve"> PAGEREF _Toc341188864 \h </w:instrText>
            </w:r>
            <w:r w:rsidR="00241FDD">
              <w:rPr>
                <w:noProof/>
                <w:webHidden/>
              </w:rPr>
            </w:r>
            <w:r w:rsidR="00241FDD">
              <w:rPr>
                <w:noProof/>
                <w:webHidden/>
              </w:rPr>
              <w:fldChar w:fldCharType="separate"/>
            </w:r>
            <w:r w:rsidR="00D34823">
              <w:rPr>
                <w:noProof/>
                <w:webHidden/>
              </w:rPr>
              <w:t>11</w:t>
            </w:r>
            <w:r w:rsidR="00241FDD">
              <w:rPr>
                <w:noProof/>
                <w:webHidden/>
              </w:rPr>
              <w:fldChar w:fldCharType="end"/>
            </w:r>
          </w:hyperlink>
        </w:p>
        <w:p w14:paraId="5DB06C08" w14:textId="77777777" w:rsidR="0097730D" w:rsidRDefault="007F4E56">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241FDD">
              <w:rPr>
                <w:noProof/>
                <w:webHidden/>
              </w:rPr>
              <w:fldChar w:fldCharType="begin"/>
            </w:r>
            <w:r w:rsidR="0097730D">
              <w:rPr>
                <w:noProof/>
                <w:webHidden/>
              </w:rPr>
              <w:instrText xml:space="preserve"> PAGEREF _Toc341188865 \h </w:instrText>
            </w:r>
            <w:r w:rsidR="00241FDD">
              <w:rPr>
                <w:noProof/>
                <w:webHidden/>
              </w:rPr>
            </w:r>
            <w:r w:rsidR="00241FDD">
              <w:rPr>
                <w:noProof/>
                <w:webHidden/>
              </w:rPr>
              <w:fldChar w:fldCharType="separate"/>
            </w:r>
            <w:r w:rsidR="00D34823">
              <w:rPr>
                <w:noProof/>
                <w:webHidden/>
              </w:rPr>
              <w:t>11</w:t>
            </w:r>
            <w:r w:rsidR="00241FDD">
              <w:rPr>
                <w:noProof/>
                <w:webHidden/>
              </w:rPr>
              <w:fldChar w:fldCharType="end"/>
            </w:r>
          </w:hyperlink>
        </w:p>
        <w:p w14:paraId="542D4FB6" w14:textId="77777777" w:rsidR="0097730D" w:rsidRDefault="007F4E56">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241FDD">
              <w:rPr>
                <w:noProof/>
                <w:webHidden/>
              </w:rPr>
              <w:fldChar w:fldCharType="begin"/>
            </w:r>
            <w:r w:rsidR="0097730D">
              <w:rPr>
                <w:noProof/>
                <w:webHidden/>
              </w:rPr>
              <w:instrText xml:space="preserve"> PAGEREF _Toc341188866 \h </w:instrText>
            </w:r>
            <w:r w:rsidR="00241FDD">
              <w:rPr>
                <w:noProof/>
                <w:webHidden/>
              </w:rPr>
            </w:r>
            <w:r w:rsidR="00241FDD">
              <w:rPr>
                <w:noProof/>
                <w:webHidden/>
              </w:rPr>
              <w:fldChar w:fldCharType="separate"/>
            </w:r>
            <w:r w:rsidR="00D34823">
              <w:rPr>
                <w:noProof/>
                <w:webHidden/>
              </w:rPr>
              <w:t>12</w:t>
            </w:r>
            <w:r w:rsidR="00241FDD">
              <w:rPr>
                <w:noProof/>
                <w:webHidden/>
              </w:rPr>
              <w:fldChar w:fldCharType="end"/>
            </w:r>
          </w:hyperlink>
        </w:p>
        <w:p w14:paraId="6957ED07" w14:textId="77777777" w:rsidR="0097730D" w:rsidRDefault="007F4E56">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sidR="00241FDD">
              <w:rPr>
                <w:noProof/>
                <w:webHidden/>
              </w:rPr>
              <w:fldChar w:fldCharType="begin"/>
            </w:r>
            <w:r w:rsidR="0097730D">
              <w:rPr>
                <w:noProof/>
                <w:webHidden/>
              </w:rPr>
              <w:instrText xml:space="preserve"> PAGEREF _Toc341188867 \h </w:instrText>
            </w:r>
            <w:r w:rsidR="00241FDD">
              <w:rPr>
                <w:noProof/>
                <w:webHidden/>
              </w:rPr>
            </w:r>
            <w:r w:rsidR="00241FDD">
              <w:rPr>
                <w:noProof/>
                <w:webHidden/>
              </w:rPr>
              <w:fldChar w:fldCharType="separate"/>
            </w:r>
            <w:r w:rsidR="00D34823">
              <w:rPr>
                <w:noProof/>
                <w:webHidden/>
              </w:rPr>
              <w:t>13</w:t>
            </w:r>
            <w:r w:rsidR="00241FDD">
              <w:rPr>
                <w:noProof/>
                <w:webHidden/>
              </w:rPr>
              <w:fldChar w:fldCharType="end"/>
            </w:r>
          </w:hyperlink>
        </w:p>
        <w:p w14:paraId="6D2D25AB" w14:textId="77777777" w:rsidR="0097730D" w:rsidRDefault="007F4E56">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241FDD">
              <w:rPr>
                <w:noProof/>
                <w:webHidden/>
              </w:rPr>
              <w:fldChar w:fldCharType="begin"/>
            </w:r>
            <w:r w:rsidR="0097730D">
              <w:rPr>
                <w:noProof/>
                <w:webHidden/>
              </w:rPr>
              <w:instrText xml:space="preserve"> PAGEREF _Toc341188868 \h </w:instrText>
            </w:r>
            <w:r w:rsidR="00241FDD">
              <w:rPr>
                <w:noProof/>
                <w:webHidden/>
              </w:rPr>
            </w:r>
            <w:r w:rsidR="00241FDD">
              <w:rPr>
                <w:noProof/>
                <w:webHidden/>
              </w:rPr>
              <w:fldChar w:fldCharType="separate"/>
            </w:r>
            <w:r w:rsidR="00D34823">
              <w:rPr>
                <w:noProof/>
                <w:webHidden/>
              </w:rPr>
              <w:t>13</w:t>
            </w:r>
            <w:r w:rsidR="00241FDD">
              <w:rPr>
                <w:noProof/>
                <w:webHidden/>
              </w:rPr>
              <w:fldChar w:fldCharType="end"/>
            </w:r>
          </w:hyperlink>
        </w:p>
        <w:p w14:paraId="780B022F" w14:textId="77777777" w:rsidR="0097730D" w:rsidRDefault="007F4E56">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241FDD">
              <w:rPr>
                <w:noProof/>
                <w:webHidden/>
              </w:rPr>
              <w:fldChar w:fldCharType="begin"/>
            </w:r>
            <w:r w:rsidR="0097730D">
              <w:rPr>
                <w:noProof/>
                <w:webHidden/>
              </w:rPr>
              <w:instrText xml:space="preserve"> PAGEREF _Toc341188869 \h </w:instrText>
            </w:r>
            <w:r w:rsidR="00241FDD">
              <w:rPr>
                <w:noProof/>
                <w:webHidden/>
              </w:rPr>
            </w:r>
            <w:r w:rsidR="00241FDD">
              <w:rPr>
                <w:noProof/>
                <w:webHidden/>
              </w:rPr>
              <w:fldChar w:fldCharType="separate"/>
            </w:r>
            <w:r w:rsidR="00D34823">
              <w:rPr>
                <w:noProof/>
                <w:webHidden/>
              </w:rPr>
              <w:t>14</w:t>
            </w:r>
            <w:r w:rsidR="00241FDD">
              <w:rPr>
                <w:noProof/>
                <w:webHidden/>
              </w:rPr>
              <w:fldChar w:fldCharType="end"/>
            </w:r>
          </w:hyperlink>
        </w:p>
        <w:p w14:paraId="595FC906" w14:textId="77777777" w:rsidR="0097730D" w:rsidRDefault="007F4E56">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241FDD">
              <w:rPr>
                <w:noProof/>
                <w:webHidden/>
              </w:rPr>
              <w:fldChar w:fldCharType="begin"/>
            </w:r>
            <w:r w:rsidR="0097730D">
              <w:rPr>
                <w:noProof/>
                <w:webHidden/>
              </w:rPr>
              <w:instrText xml:space="preserve"> PAGEREF _Toc341188870 \h </w:instrText>
            </w:r>
            <w:r w:rsidR="00241FDD">
              <w:rPr>
                <w:noProof/>
                <w:webHidden/>
              </w:rPr>
            </w:r>
            <w:r w:rsidR="00241FDD">
              <w:rPr>
                <w:noProof/>
                <w:webHidden/>
              </w:rPr>
              <w:fldChar w:fldCharType="separate"/>
            </w:r>
            <w:r w:rsidR="00D34823">
              <w:rPr>
                <w:noProof/>
                <w:webHidden/>
              </w:rPr>
              <w:t>15</w:t>
            </w:r>
            <w:r w:rsidR="00241FDD">
              <w:rPr>
                <w:noProof/>
                <w:webHidden/>
              </w:rPr>
              <w:fldChar w:fldCharType="end"/>
            </w:r>
          </w:hyperlink>
        </w:p>
        <w:p w14:paraId="4AAFC013" w14:textId="77777777" w:rsidR="0097730D" w:rsidRDefault="007F4E56">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241FDD">
              <w:rPr>
                <w:noProof/>
                <w:webHidden/>
              </w:rPr>
              <w:fldChar w:fldCharType="begin"/>
            </w:r>
            <w:r w:rsidR="0097730D">
              <w:rPr>
                <w:noProof/>
                <w:webHidden/>
              </w:rPr>
              <w:instrText xml:space="preserve"> PAGEREF _Toc341188871 \h </w:instrText>
            </w:r>
            <w:r w:rsidR="00241FDD">
              <w:rPr>
                <w:noProof/>
                <w:webHidden/>
              </w:rPr>
            </w:r>
            <w:r w:rsidR="00241FDD">
              <w:rPr>
                <w:noProof/>
                <w:webHidden/>
              </w:rPr>
              <w:fldChar w:fldCharType="separate"/>
            </w:r>
            <w:r w:rsidR="00D34823">
              <w:rPr>
                <w:noProof/>
                <w:webHidden/>
              </w:rPr>
              <w:t>15</w:t>
            </w:r>
            <w:r w:rsidR="00241FDD">
              <w:rPr>
                <w:noProof/>
                <w:webHidden/>
              </w:rPr>
              <w:fldChar w:fldCharType="end"/>
            </w:r>
          </w:hyperlink>
        </w:p>
        <w:p w14:paraId="53686B06" w14:textId="77777777" w:rsidR="0097730D" w:rsidRDefault="007F4E56">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241FDD">
              <w:rPr>
                <w:noProof/>
                <w:webHidden/>
              </w:rPr>
              <w:fldChar w:fldCharType="begin"/>
            </w:r>
            <w:r w:rsidR="0097730D">
              <w:rPr>
                <w:noProof/>
                <w:webHidden/>
              </w:rPr>
              <w:instrText xml:space="preserve"> PAGEREF _Toc341188872 \h </w:instrText>
            </w:r>
            <w:r w:rsidR="00241FDD">
              <w:rPr>
                <w:noProof/>
                <w:webHidden/>
              </w:rPr>
            </w:r>
            <w:r w:rsidR="00241FDD">
              <w:rPr>
                <w:noProof/>
                <w:webHidden/>
              </w:rPr>
              <w:fldChar w:fldCharType="separate"/>
            </w:r>
            <w:r w:rsidR="00D34823">
              <w:rPr>
                <w:noProof/>
                <w:webHidden/>
              </w:rPr>
              <w:t>16</w:t>
            </w:r>
            <w:r w:rsidR="00241FDD">
              <w:rPr>
                <w:noProof/>
                <w:webHidden/>
              </w:rPr>
              <w:fldChar w:fldCharType="end"/>
            </w:r>
          </w:hyperlink>
        </w:p>
        <w:p w14:paraId="67DEA204" w14:textId="77777777" w:rsidR="0097730D" w:rsidRDefault="007F4E56">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sidR="00241FDD">
              <w:rPr>
                <w:noProof/>
                <w:webHidden/>
              </w:rPr>
              <w:fldChar w:fldCharType="begin"/>
            </w:r>
            <w:r w:rsidR="0097730D">
              <w:rPr>
                <w:noProof/>
                <w:webHidden/>
              </w:rPr>
              <w:instrText xml:space="preserve"> PAGEREF _Toc341188873 \h </w:instrText>
            </w:r>
            <w:r w:rsidR="00241FDD">
              <w:rPr>
                <w:noProof/>
                <w:webHidden/>
              </w:rPr>
            </w:r>
            <w:r w:rsidR="00241FDD">
              <w:rPr>
                <w:noProof/>
                <w:webHidden/>
              </w:rPr>
              <w:fldChar w:fldCharType="separate"/>
            </w:r>
            <w:r w:rsidR="00D34823">
              <w:rPr>
                <w:noProof/>
                <w:webHidden/>
              </w:rPr>
              <w:t>16</w:t>
            </w:r>
            <w:r w:rsidR="00241FDD">
              <w:rPr>
                <w:noProof/>
                <w:webHidden/>
              </w:rPr>
              <w:fldChar w:fldCharType="end"/>
            </w:r>
          </w:hyperlink>
        </w:p>
        <w:p w14:paraId="62FA4F50" w14:textId="77777777" w:rsidR="0097730D" w:rsidRDefault="007F4E56">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sidR="00241FDD">
              <w:rPr>
                <w:noProof/>
                <w:webHidden/>
              </w:rPr>
              <w:fldChar w:fldCharType="begin"/>
            </w:r>
            <w:r w:rsidR="0097730D">
              <w:rPr>
                <w:noProof/>
                <w:webHidden/>
              </w:rPr>
              <w:instrText xml:space="preserve"> PAGEREF _Toc341188874 \h </w:instrText>
            </w:r>
            <w:r w:rsidR="00241FDD">
              <w:rPr>
                <w:noProof/>
                <w:webHidden/>
              </w:rPr>
            </w:r>
            <w:r w:rsidR="00241FDD">
              <w:rPr>
                <w:noProof/>
                <w:webHidden/>
              </w:rPr>
              <w:fldChar w:fldCharType="separate"/>
            </w:r>
            <w:r w:rsidR="00D34823">
              <w:rPr>
                <w:noProof/>
                <w:webHidden/>
              </w:rPr>
              <w:t>16</w:t>
            </w:r>
            <w:r w:rsidR="00241FDD">
              <w:rPr>
                <w:noProof/>
                <w:webHidden/>
              </w:rPr>
              <w:fldChar w:fldCharType="end"/>
            </w:r>
          </w:hyperlink>
        </w:p>
        <w:p w14:paraId="37C1A46D" w14:textId="77777777" w:rsidR="0097730D" w:rsidRDefault="007F4E56">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sidR="00241FDD">
              <w:rPr>
                <w:noProof/>
                <w:webHidden/>
              </w:rPr>
              <w:fldChar w:fldCharType="begin"/>
            </w:r>
            <w:r w:rsidR="0097730D">
              <w:rPr>
                <w:noProof/>
                <w:webHidden/>
              </w:rPr>
              <w:instrText xml:space="preserve"> PAGEREF _Toc341188875 \h </w:instrText>
            </w:r>
            <w:r w:rsidR="00241FDD">
              <w:rPr>
                <w:noProof/>
                <w:webHidden/>
              </w:rPr>
            </w:r>
            <w:r w:rsidR="00241FDD">
              <w:rPr>
                <w:noProof/>
                <w:webHidden/>
              </w:rPr>
              <w:fldChar w:fldCharType="separate"/>
            </w:r>
            <w:r w:rsidR="00D34823">
              <w:rPr>
                <w:noProof/>
                <w:webHidden/>
              </w:rPr>
              <w:t>17</w:t>
            </w:r>
            <w:r w:rsidR="00241FDD">
              <w:rPr>
                <w:noProof/>
                <w:webHidden/>
              </w:rPr>
              <w:fldChar w:fldCharType="end"/>
            </w:r>
          </w:hyperlink>
        </w:p>
        <w:p w14:paraId="1ACDC6D0" w14:textId="77777777" w:rsidR="0097730D" w:rsidRDefault="007F4E56">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sidR="00241FDD">
              <w:rPr>
                <w:noProof/>
                <w:webHidden/>
              </w:rPr>
              <w:fldChar w:fldCharType="begin"/>
            </w:r>
            <w:r w:rsidR="0097730D">
              <w:rPr>
                <w:noProof/>
                <w:webHidden/>
              </w:rPr>
              <w:instrText xml:space="preserve"> PAGEREF _Toc341188876 \h </w:instrText>
            </w:r>
            <w:r w:rsidR="00241FDD">
              <w:rPr>
                <w:noProof/>
                <w:webHidden/>
              </w:rPr>
            </w:r>
            <w:r w:rsidR="00241FDD">
              <w:rPr>
                <w:noProof/>
                <w:webHidden/>
              </w:rPr>
              <w:fldChar w:fldCharType="separate"/>
            </w:r>
            <w:r w:rsidR="00D34823">
              <w:rPr>
                <w:noProof/>
                <w:webHidden/>
              </w:rPr>
              <w:t>18</w:t>
            </w:r>
            <w:r w:rsidR="00241FDD">
              <w:rPr>
                <w:noProof/>
                <w:webHidden/>
              </w:rPr>
              <w:fldChar w:fldCharType="end"/>
            </w:r>
          </w:hyperlink>
        </w:p>
        <w:p w14:paraId="6350CB8A" w14:textId="77777777" w:rsidR="0097730D" w:rsidRDefault="007F4E56">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sidR="00241FDD">
              <w:rPr>
                <w:noProof/>
                <w:webHidden/>
              </w:rPr>
              <w:fldChar w:fldCharType="begin"/>
            </w:r>
            <w:r w:rsidR="0097730D">
              <w:rPr>
                <w:noProof/>
                <w:webHidden/>
              </w:rPr>
              <w:instrText xml:space="preserve"> PAGEREF _Toc341188877 \h </w:instrText>
            </w:r>
            <w:r w:rsidR="00241FDD">
              <w:rPr>
                <w:noProof/>
                <w:webHidden/>
              </w:rPr>
            </w:r>
            <w:r w:rsidR="00241FDD">
              <w:rPr>
                <w:noProof/>
                <w:webHidden/>
              </w:rPr>
              <w:fldChar w:fldCharType="separate"/>
            </w:r>
            <w:r w:rsidR="00D34823">
              <w:rPr>
                <w:noProof/>
                <w:webHidden/>
              </w:rPr>
              <w:t>18</w:t>
            </w:r>
            <w:r w:rsidR="00241FDD">
              <w:rPr>
                <w:noProof/>
                <w:webHidden/>
              </w:rPr>
              <w:fldChar w:fldCharType="end"/>
            </w:r>
          </w:hyperlink>
        </w:p>
        <w:p w14:paraId="2D9D4CE5" w14:textId="77777777" w:rsidR="0097730D" w:rsidRDefault="007F4E56">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sidR="00241FDD">
              <w:rPr>
                <w:noProof/>
                <w:webHidden/>
              </w:rPr>
              <w:fldChar w:fldCharType="begin"/>
            </w:r>
            <w:r w:rsidR="0097730D">
              <w:rPr>
                <w:noProof/>
                <w:webHidden/>
              </w:rPr>
              <w:instrText xml:space="preserve"> PAGEREF _Toc341188878 \h </w:instrText>
            </w:r>
            <w:r w:rsidR="00241FDD">
              <w:rPr>
                <w:noProof/>
                <w:webHidden/>
              </w:rPr>
            </w:r>
            <w:r w:rsidR="00241FDD">
              <w:rPr>
                <w:noProof/>
                <w:webHidden/>
              </w:rPr>
              <w:fldChar w:fldCharType="separate"/>
            </w:r>
            <w:r w:rsidR="00D34823">
              <w:rPr>
                <w:noProof/>
                <w:webHidden/>
              </w:rPr>
              <w:t>19</w:t>
            </w:r>
            <w:r w:rsidR="00241FDD">
              <w:rPr>
                <w:noProof/>
                <w:webHidden/>
              </w:rPr>
              <w:fldChar w:fldCharType="end"/>
            </w:r>
          </w:hyperlink>
        </w:p>
        <w:p w14:paraId="069BA5EA" w14:textId="77777777" w:rsidR="0097730D" w:rsidRDefault="007F4E56">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sidR="00241FDD">
              <w:rPr>
                <w:noProof/>
                <w:webHidden/>
              </w:rPr>
              <w:fldChar w:fldCharType="begin"/>
            </w:r>
            <w:r w:rsidR="0097730D">
              <w:rPr>
                <w:noProof/>
                <w:webHidden/>
              </w:rPr>
              <w:instrText xml:space="preserve"> PAGEREF _Toc341188879 \h </w:instrText>
            </w:r>
            <w:r w:rsidR="00241FDD">
              <w:rPr>
                <w:noProof/>
                <w:webHidden/>
              </w:rPr>
            </w:r>
            <w:r w:rsidR="00241FDD">
              <w:rPr>
                <w:noProof/>
                <w:webHidden/>
              </w:rPr>
              <w:fldChar w:fldCharType="separate"/>
            </w:r>
            <w:r w:rsidR="00D34823">
              <w:rPr>
                <w:noProof/>
                <w:webHidden/>
              </w:rPr>
              <w:t>19</w:t>
            </w:r>
            <w:r w:rsidR="00241FDD">
              <w:rPr>
                <w:noProof/>
                <w:webHidden/>
              </w:rPr>
              <w:fldChar w:fldCharType="end"/>
            </w:r>
          </w:hyperlink>
        </w:p>
        <w:p w14:paraId="1C38C8BE" w14:textId="77777777" w:rsidR="0097730D" w:rsidRDefault="007F4E56">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sidR="00241FDD">
              <w:rPr>
                <w:noProof/>
                <w:webHidden/>
              </w:rPr>
              <w:fldChar w:fldCharType="begin"/>
            </w:r>
            <w:r w:rsidR="0097730D">
              <w:rPr>
                <w:noProof/>
                <w:webHidden/>
              </w:rPr>
              <w:instrText xml:space="preserve"> PAGEREF _Toc341188880 \h </w:instrText>
            </w:r>
            <w:r w:rsidR="00241FDD">
              <w:rPr>
                <w:noProof/>
                <w:webHidden/>
              </w:rPr>
            </w:r>
            <w:r w:rsidR="00241FDD">
              <w:rPr>
                <w:noProof/>
                <w:webHidden/>
              </w:rPr>
              <w:fldChar w:fldCharType="separate"/>
            </w:r>
            <w:r w:rsidR="00D34823">
              <w:rPr>
                <w:noProof/>
                <w:webHidden/>
              </w:rPr>
              <w:t>20</w:t>
            </w:r>
            <w:r w:rsidR="00241FDD">
              <w:rPr>
                <w:noProof/>
                <w:webHidden/>
              </w:rPr>
              <w:fldChar w:fldCharType="end"/>
            </w:r>
          </w:hyperlink>
        </w:p>
        <w:p w14:paraId="4979E67B" w14:textId="77777777" w:rsidR="0097730D" w:rsidRDefault="007F4E56">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sidR="00241FDD">
              <w:rPr>
                <w:noProof/>
                <w:webHidden/>
              </w:rPr>
              <w:fldChar w:fldCharType="begin"/>
            </w:r>
            <w:r w:rsidR="0097730D">
              <w:rPr>
                <w:noProof/>
                <w:webHidden/>
              </w:rPr>
              <w:instrText xml:space="preserve"> PAGEREF _Toc341188881 \h </w:instrText>
            </w:r>
            <w:r w:rsidR="00241FDD">
              <w:rPr>
                <w:noProof/>
                <w:webHidden/>
              </w:rPr>
            </w:r>
            <w:r w:rsidR="00241FDD">
              <w:rPr>
                <w:noProof/>
                <w:webHidden/>
              </w:rPr>
              <w:fldChar w:fldCharType="separate"/>
            </w:r>
            <w:r w:rsidR="00D34823">
              <w:rPr>
                <w:noProof/>
                <w:webHidden/>
              </w:rPr>
              <w:t>20</w:t>
            </w:r>
            <w:r w:rsidR="00241FDD">
              <w:rPr>
                <w:noProof/>
                <w:webHidden/>
              </w:rPr>
              <w:fldChar w:fldCharType="end"/>
            </w:r>
          </w:hyperlink>
        </w:p>
        <w:p w14:paraId="648BE522" w14:textId="77777777" w:rsidR="0097730D" w:rsidRDefault="007F4E56">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241FDD">
              <w:rPr>
                <w:noProof/>
                <w:webHidden/>
              </w:rPr>
              <w:fldChar w:fldCharType="begin"/>
            </w:r>
            <w:r w:rsidR="0097730D">
              <w:rPr>
                <w:noProof/>
                <w:webHidden/>
              </w:rPr>
              <w:instrText xml:space="preserve"> PAGEREF _Toc341188882 \h </w:instrText>
            </w:r>
            <w:r w:rsidR="00241FDD">
              <w:rPr>
                <w:noProof/>
                <w:webHidden/>
              </w:rPr>
            </w:r>
            <w:r w:rsidR="00241FDD">
              <w:rPr>
                <w:noProof/>
                <w:webHidden/>
              </w:rPr>
              <w:fldChar w:fldCharType="separate"/>
            </w:r>
            <w:r w:rsidR="00D34823">
              <w:rPr>
                <w:noProof/>
                <w:webHidden/>
              </w:rPr>
              <w:t>20</w:t>
            </w:r>
            <w:r w:rsidR="00241FDD">
              <w:rPr>
                <w:noProof/>
                <w:webHidden/>
              </w:rPr>
              <w:fldChar w:fldCharType="end"/>
            </w:r>
          </w:hyperlink>
        </w:p>
        <w:p w14:paraId="65E22B22" w14:textId="77777777" w:rsidR="0097730D" w:rsidRDefault="007F4E56">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241FDD">
              <w:rPr>
                <w:noProof/>
                <w:webHidden/>
              </w:rPr>
              <w:fldChar w:fldCharType="begin"/>
            </w:r>
            <w:r w:rsidR="0097730D">
              <w:rPr>
                <w:noProof/>
                <w:webHidden/>
              </w:rPr>
              <w:instrText xml:space="preserve"> PAGEREF _Toc341188883 \h </w:instrText>
            </w:r>
            <w:r w:rsidR="00241FDD">
              <w:rPr>
                <w:noProof/>
                <w:webHidden/>
              </w:rPr>
            </w:r>
            <w:r w:rsidR="00241FDD">
              <w:rPr>
                <w:noProof/>
                <w:webHidden/>
              </w:rPr>
              <w:fldChar w:fldCharType="separate"/>
            </w:r>
            <w:r w:rsidR="00D34823">
              <w:rPr>
                <w:noProof/>
                <w:webHidden/>
              </w:rPr>
              <w:t>21</w:t>
            </w:r>
            <w:r w:rsidR="00241FDD">
              <w:rPr>
                <w:noProof/>
                <w:webHidden/>
              </w:rPr>
              <w:fldChar w:fldCharType="end"/>
            </w:r>
          </w:hyperlink>
        </w:p>
        <w:p w14:paraId="309D92C4" w14:textId="77777777" w:rsidR="0097730D" w:rsidRDefault="007F4E56">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sidR="00241FDD">
              <w:rPr>
                <w:noProof/>
                <w:webHidden/>
              </w:rPr>
              <w:fldChar w:fldCharType="begin"/>
            </w:r>
            <w:r w:rsidR="0097730D">
              <w:rPr>
                <w:noProof/>
                <w:webHidden/>
              </w:rPr>
              <w:instrText xml:space="preserve"> PAGEREF _Toc341188884 \h </w:instrText>
            </w:r>
            <w:r w:rsidR="00241FDD">
              <w:rPr>
                <w:noProof/>
                <w:webHidden/>
              </w:rPr>
            </w:r>
            <w:r w:rsidR="00241FDD">
              <w:rPr>
                <w:noProof/>
                <w:webHidden/>
              </w:rPr>
              <w:fldChar w:fldCharType="separate"/>
            </w:r>
            <w:r w:rsidR="00D34823">
              <w:rPr>
                <w:noProof/>
                <w:webHidden/>
              </w:rPr>
              <w:t>22</w:t>
            </w:r>
            <w:r w:rsidR="00241FDD">
              <w:rPr>
                <w:noProof/>
                <w:webHidden/>
              </w:rPr>
              <w:fldChar w:fldCharType="end"/>
            </w:r>
          </w:hyperlink>
        </w:p>
        <w:p w14:paraId="281433C2" w14:textId="77777777" w:rsidR="0097730D" w:rsidRDefault="007F4E56">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241FDD">
              <w:rPr>
                <w:noProof/>
                <w:webHidden/>
              </w:rPr>
              <w:fldChar w:fldCharType="begin"/>
            </w:r>
            <w:r w:rsidR="0097730D">
              <w:rPr>
                <w:noProof/>
                <w:webHidden/>
              </w:rPr>
              <w:instrText xml:space="preserve"> PAGEREF _Toc341188885 \h </w:instrText>
            </w:r>
            <w:r w:rsidR="00241FDD">
              <w:rPr>
                <w:noProof/>
                <w:webHidden/>
              </w:rPr>
            </w:r>
            <w:r w:rsidR="00241FDD">
              <w:rPr>
                <w:noProof/>
                <w:webHidden/>
              </w:rPr>
              <w:fldChar w:fldCharType="separate"/>
            </w:r>
            <w:r w:rsidR="00D34823">
              <w:rPr>
                <w:noProof/>
                <w:webHidden/>
              </w:rPr>
              <w:t>22</w:t>
            </w:r>
            <w:r w:rsidR="00241FDD">
              <w:rPr>
                <w:noProof/>
                <w:webHidden/>
              </w:rPr>
              <w:fldChar w:fldCharType="end"/>
            </w:r>
          </w:hyperlink>
        </w:p>
        <w:p w14:paraId="2A12690D" w14:textId="77777777" w:rsidR="0097730D" w:rsidRDefault="007F4E56">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241FDD">
              <w:rPr>
                <w:noProof/>
                <w:webHidden/>
              </w:rPr>
              <w:fldChar w:fldCharType="begin"/>
            </w:r>
            <w:r w:rsidR="0097730D">
              <w:rPr>
                <w:noProof/>
                <w:webHidden/>
              </w:rPr>
              <w:instrText xml:space="preserve"> PAGEREF _Toc341188886 \h </w:instrText>
            </w:r>
            <w:r w:rsidR="00241FDD">
              <w:rPr>
                <w:noProof/>
                <w:webHidden/>
              </w:rPr>
            </w:r>
            <w:r w:rsidR="00241FDD">
              <w:rPr>
                <w:noProof/>
                <w:webHidden/>
              </w:rPr>
              <w:fldChar w:fldCharType="separate"/>
            </w:r>
            <w:r w:rsidR="00D34823">
              <w:rPr>
                <w:noProof/>
                <w:webHidden/>
              </w:rPr>
              <w:t>23</w:t>
            </w:r>
            <w:r w:rsidR="00241FDD">
              <w:rPr>
                <w:noProof/>
                <w:webHidden/>
              </w:rPr>
              <w:fldChar w:fldCharType="end"/>
            </w:r>
          </w:hyperlink>
        </w:p>
        <w:p w14:paraId="1F54EDD1" w14:textId="77777777" w:rsidR="0097730D" w:rsidRDefault="007F4E56">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241FDD">
              <w:rPr>
                <w:noProof/>
                <w:webHidden/>
              </w:rPr>
              <w:fldChar w:fldCharType="begin"/>
            </w:r>
            <w:r w:rsidR="0097730D">
              <w:rPr>
                <w:noProof/>
                <w:webHidden/>
              </w:rPr>
              <w:instrText xml:space="preserve"> PAGEREF _Toc341188887 \h </w:instrText>
            </w:r>
            <w:r w:rsidR="00241FDD">
              <w:rPr>
                <w:noProof/>
                <w:webHidden/>
              </w:rPr>
            </w:r>
            <w:r w:rsidR="00241FDD">
              <w:rPr>
                <w:noProof/>
                <w:webHidden/>
              </w:rPr>
              <w:fldChar w:fldCharType="separate"/>
            </w:r>
            <w:r w:rsidR="00D34823">
              <w:rPr>
                <w:noProof/>
                <w:webHidden/>
              </w:rPr>
              <w:t>24</w:t>
            </w:r>
            <w:r w:rsidR="00241FDD">
              <w:rPr>
                <w:noProof/>
                <w:webHidden/>
              </w:rPr>
              <w:fldChar w:fldCharType="end"/>
            </w:r>
          </w:hyperlink>
        </w:p>
        <w:p w14:paraId="18343974" w14:textId="77777777" w:rsidR="0097730D" w:rsidRDefault="007F4E56">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241FDD">
              <w:rPr>
                <w:noProof/>
                <w:webHidden/>
              </w:rPr>
              <w:fldChar w:fldCharType="begin"/>
            </w:r>
            <w:r w:rsidR="0097730D">
              <w:rPr>
                <w:noProof/>
                <w:webHidden/>
              </w:rPr>
              <w:instrText xml:space="preserve"> PAGEREF _Toc341188888 \h </w:instrText>
            </w:r>
            <w:r w:rsidR="00241FDD">
              <w:rPr>
                <w:noProof/>
                <w:webHidden/>
              </w:rPr>
            </w:r>
            <w:r w:rsidR="00241FDD">
              <w:rPr>
                <w:noProof/>
                <w:webHidden/>
              </w:rPr>
              <w:fldChar w:fldCharType="separate"/>
            </w:r>
            <w:r w:rsidR="00D34823">
              <w:rPr>
                <w:noProof/>
                <w:webHidden/>
              </w:rPr>
              <w:t>26</w:t>
            </w:r>
            <w:r w:rsidR="00241FDD">
              <w:rPr>
                <w:noProof/>
                <w:webHidden/>
              </w:rPr>
              <w:fldChar w:fldCharType="end"/>
            </w:r>
          </w:hyperlink>
        </w:p>
        <w:p w14:paraId="268CD868" w14:textId="77777777" w:rsidR="0097730D" w:rsidRDefault="007F4E56">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241FDD">
              <w:rPr>
                <w:noProof/>
                <w:webHidden/>
              </w:rPr>
              <w:fldChar w:fldCharType="begin"/>
            </w:r>
            <w:r w:rsidR="0097730D">
              <w:rPr>
                <w:noProof/>
                <w:webHidden/>
              </w:rPr>
              <w:instrText xml:space="preserve"> PAGEREF _Toc341188889 \h </w:instrText>
            </w:r>
            <w:r w:rsidR="00241FDD">
              <w:rPr>
                <w:noProof/>
                <w:webHidden/>
              </w:rPr>
            </w:r>
            <w:r w:rsidR="00241FDD">
              <w:rPr>
                <w:noProof/>
                <w:webHidden/>
              </w:rPr>
              <w:fldChar w:fldCharType="separate"/>
            </w:r>
            <w:r w:rsidR="00D34823">
              <w:rPr>
                <w:noProof/>
                <w:webHidden/>
              </w:rPr>
              <w:t>27</w:t>
            </w:r>
            <w:r w:rsidR="00241FDD">
              <w:rPr>
                <w:noProof/>
                <w:webHidden/>
              </w:rPr>
              <w:fldChar w:fldCharType="end"/>
            </w:r>
          </w:hyperlink>
        </w:p>
        <w:p w14:paraId="0456C947" w14:textId="77777777" w:rsidR="0097730D" w:rsidRDefault="007F4E56">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sidR="00241FDD">
              <w:rPr>
                <w:noProof/>
                <w:webHidden/>
              </w:rPr>
              <w:fldChar w:fldCharType="begin"/>
            </w:r>
            <w:r w:rsidR="0097730D">
              <w:rPr>
                <w:noProof/>
                <w:webHidden/>
              </w:rPr>
              <w:instrText xml:space="preserve"> PAGEREF _Toc341188890 \h </w:instrText>
            </w:r>
            <w:r w:rsidR="00241FDD">
              <w:rPr>
                <w:noProof/>
                <w:webHidden/>
              </w:rPr>
            </w:r>
            <w:r w:rsidR="00241FDD">
              <w:rPr>
                <w:noProof/>
                <w:webHidden/>
              </w:rPr>
              <w:fldChar w:fldCharType="separate"/>
            </w:r>
            <w:r w:rsidR="00D34823">
              <w:rPr>
                <w:noProof/>
                <w:webHidden/>
              </w:rPr>
              <w:t>27</w:t>
            </w:r>
            <w:r w:rsidR="00241FDD">
              <w:rPr>
                <w:noProof/>
                <w:webHidden/>
              </w:rPr>
              <w:fldChar w:fldCharType="end"/>
            </w:r>
          </w:hyperlink>
        </w:p>
        <w:p w14:paraId="107464D0" w14:textId="77777777" w:rsidR="0097730D" w:rsidRDefault="007F4E56">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sidR="00241FDD">
              <w:rPr>
                <w:noProof/>
                <w:webHidden/>
              </w:rPr>
              <w:fldChar w:fldCharType="begin"/>
            </w:r>
            <w:r w:rsidR="0097730D">
              <w:rPr>
                <w:noProof/>
                <w:webHidden/>
              </w:rPr>
              <w:instrText xml:space="preserve"> PAGEREF _Toc341188891 \h </w:instrText>
            </w:r>
            <w:r w:rsidR="00241FDD">
              <w:rPr>
                <w:noProof/>
                <w:webHidden/>
              </w:rPr>
            </w:r>
            <w:r w:rsidR="00241FDD">
              <w:rPr>
                <w:noProof/>
                <w:webHidden/>
              </w:rPr>
              <w:fldChar w:fldCharType="separate"/>
            </w:r>
            <w:r w:rsidR="00D34823">
              <w:rPr>
                <w:noProof/>
                <w:webHidden/>
              </w:rPr>
              <w:t>28</w:t>
            </w:r>
            <w:r w:rsidR="00241FDD">
              <w:rPr>
                <w:noProof/>
                <w:webHidden/>
              </w:rPr>
              <w:fldChar w:fldCharType="end"/>
            </w:r>
          </w:hyperlink>
        </w:p>
        <w:p w14:paraId="5C4C45FE" w14:textId="77777777" w:rsidR="0097730D" w:rsidRDefault="007F4E56">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sidR="00241FDD">
              <w:rPr>
                <w:noProof/>
                <w:webHidden/>
              </w:rPr>
              <w:fldChar w:fldCharType="begin"/>
            </w:r>
            <w:r w:rsidR="0097730D">
              <w:rPr>
                <w:noProof/>
                <w:webHidden/>
              </w:rPr>
              <w:instrText xml:space="preserve"> PAGEREF _Toc341188892 \h </w:instrText>
            </w:r>
            <w:r w:rsidR="00241FDD">
              <w:rPr>
                <w:noProof/>
                <w:webHidden/>
              </w:rPr>
            </w:r>
            <w:r w:rsidR="00241FDD">
              <w:rPr>
                <w:noProof/>
                <w:webHidden/>
              </w:rPr>
              <w:fldChar w:fldCharType="separate"/>
            </w:r>
            <w:r w:rsidR="00D34823">
              <w:rPr>
                <w:noProof/>
                <w:webHidden/>
              </w:rPr>
              <w:t>29</w:t>
            </w:r>
            <w:r w:rsidR="00241FDD">
              <w:rPr>
                <w:noProof/>
                <w:webHidden/>
              </w:rPr>
              <w:fldChar w:fldCharType="end"/>
            </w:r>
          </w:hyperlink>
        </w:p>
        <w:p w14:paraId="75261795" w14:textId="77777777" w:rsidR="0097730D" w:rsidRDefault="007F4E56">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sidR="00241FDD">
              <w:rPr>
                <w:noProof/>
                <w:webHidden/>
              </w:rPr>
              <w:fldChar w:fldCharType="begin"/>
            </w:r>
            <w:r w:rsidR="0097730D">
              <w:rPr>
                <w:noProof/>
                <w:webHidden/>
              </w:rPr>
              <w:instrText xml:space="preserve"> PAGEREF _Toc341188893 \h </w:instrText>
            </w:r>
            <w:r w:rsidR="00241FDD">
              <w:rPr>
                <w:noProof/>
                <w:webHidden/>
              </w:rPr>
            </w:r>
            <w:r w:rsidR="00241FDD">
              <w:rPr>
                <w:noProof/>
                <w:webHidden/>
              </w:rPr>
              <w:fldChar w:fldCharType="separate"/>
            </w:r>
            <w:r w:rsidR="00D34823">
              <w:rPr>
                <w:noProof/>
                <w:webHidden/>
              </w:rPr>
              <w:t>30</w:t>
            </w:r>
            <w:r w:rsidR="00241FDD">
              <w:rPr>
                <w:noProof/>
                <w:webHidden/>
              </w:rPr>
              <w:fldChar w:fldCharType="end"/>
            </w:r>
          </w:hyperlink>
        </w:p>
        <w:p w14:paraId="5163A810" w14:textId="77777777" w:rsidR="0097730D" w:rsidRDefault="007F4E56">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sidR="00241FDD">
              <w:rPr>
                <w:noProof/>
                <w:webHidden/>
              </w:rPr>
              <w:fldChar w:fldCharType="begin"/>
            </w:r>
            <w:r w:rsidR="0097730D">
              <w:rPr>
                <w:noProof/>
                <w:webHidden/>
              </w:rPr>
              <w:instrText xml:space="preserve"> PAGEREF _Toc341188894 \h </w:instrText>
            </w:r>
            <w:r w:rsidR="00241FDD">
              <w:rPr>
                <w:noProof/>
                <w:webHidden/>
              </w:rPr>
            </w:r>
            <w:r w:rsidR="00241FDD">
              <w:rPr>
                <w:noProof/>
                <w:webHidden/>
              </w:rPr>
              <w:fldChar w:fldCharType="separate"/>
            </w:r>
            <w:r w:rsidR="00D34823">
              <w:rPr>
                <w:noProof/>
                <w:webHidden/>
              </w:rPr>
              <w:t>30</w:t>
            </w:r>
            <w:r w:rsidR="00241FDD">
              <w:rPr>
                <w:noProof/>
                <w:webHidden/>
              </w:rPr>
              <w:fldChar w:fldCharType="end"/>
            </w:r>
          </w:hyperlink>
        </w:p>
        <w:p w14:paraId="77334E3E" w14:textId="77777777" w:rsidR="0097730D" w:rsidRDefault="007F4E56">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sidR="00241FDD">
              <w:rPr>
                <w:noProof/>
                <w:webHidden/>
              </w:rPr>
              <w:fldChar w:fldCharType="begin"/>
            </w:r>
            <w:r w:rsidR="0097730D">
              <w:rPr>
                <w:noProof/>
                <w:webHidden/>
              </w:rPr>
              <w:instrText xml:space="preserve"> PAGEREF _Toc341188895 \h </w:instrText>
            </w:r>
            <w:r w:rsidR="00241FDD">
              <w:rPr>
                <w:noProof/>
                <w:webHidden/>
              </w:rPr>
            </w:r>
            <w:r w:rsidR="00241FDD">
              <w:rPr>
                <w:noProof/>
                <w:webHidden/>
              </w:rPr>
              <w:fldChar w:fldCharType="separate"/>
            </w:r>
            <w:r w:rsidR="00D34823">
              <w:rPr>
                <w:noProof/>
                <w:webHidden/>
              </w:rPr>
              <w:t>31</w:t>
            </w:r>
            <w:r w:rsidR="00241FDD">
              <w:rPr>
                <w:noProof/>
                <w:webHidden/>
              </w:rPr>
              <w:fldChar w:fldCharType="end"/>
            </w:r>
          </w:hyperlink>
        </w:p>
        <w:p w14:paraId="064D97F7" w14:textId="77777777" w:rsidR="0097730D" w:rsidRDefault="007F4E56">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sidR="00241FDD">
              <w:rPr>
                <w:noProof/>
                <w:webHidden/>
              </w:rPr>
              <w:fldChar w:fldCharType="begin"/>
            </w:r>
            <w:r w:rsidR="0097730D">
              <w:rPr>
                <w:noProof/>
                <w:webHidden/>
              </w:rPr>
              <w:instrText xml:space="preserve"> PAGEREF _Toc341188896 \h </w:instrText>
            </w:r>
            <w:r w:rsidR="00241FDD">
              <w:rPr>
                <w:noProof/>
                <w:webHidden/>
              </w:rPr>
            </w:r>
            <w:r w:rsidR="00241FDD">
              <w:rPr>
                <w:noProof/>
                <w:webHidden/>
              </w:rPr>
              <w:fldChar w:fldCharType="separate"/>
            </w:r>
            <w:r w:rsidR="00D34823">
              <w:rPr>
                <w:noProof/>
                <w:webHidden/>
              </w:rPr>
              <w:t>32</w:t>
            </w:r>
            <w:r w:rsidR="00241FDD">
              <w:rPr>
                <w:noProof/>
                <w:webHidden/>
              </w:rPr>
              <w:fldChar w:fldCharType="end"/>
            </w:r>
          </w:hyperlink>
        </w:p>
        <w:p w14:paraId="69CB8085" w14:textId="77777777" w:rsidR="0097730D" w:rsidRDefault="007F4E56">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sidR="00241FDD">
              <w:rPr>
                <w:noProof/>
                <w:webHidden/>
              </w:rPr>
              <w:fldChar w:fldCharType="begin"/>
            </w:r>
            <w:r w:rsidR="0097730D">
              <w:rPr>
                <w:noProof/>
                <w:webHidden/>
              </w:rPr>
              <w:instrText xml:space="preserve"> PAGEREF _Toc341188897 \h </w:instrText>
            </w:r>
            <w:r w:rsidR="00241FDD">
              <w:rPr>
                <w:noProof/>
                <w:webHidden/>
              </w:rPr>
            </w:r>
            <w:r w:rsidR="00241FDD">
              <w:rPr>
                <w:noProof/>
                <w:webHidden/>
              </w:rPr>
              <w:fldChar w:fldCharType="separate"/>
            </w:r>
            <w:r w:rsidR="00D34823">
              <w:rPr>
                <w:noProof/>
                <w:webHidden/>
              </w:rPr>
              <w:t>33</w:t>
            </w:r>
            <w:r w:rsidR="00241FDD">
              <w:rPr>
                <w:noProof/>
                <w:webHidden/>
              </w:rPr>
              <w:fldChar w:fldCharType="end"/>
            </w:r>
          </w:hyperlink>
        </w:p>
        <w:p w14:paraId="3F0E6B72" w14:textId="77777777" w:rsidR="0097730D" w:rsidRDefault="007F4E56">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sidR="00241FDD">
              <w:rPr>
                <w:noProof/>
                <w:webHidden/>
              </w:rPr>
              <w:fldChar w:fldCharType="begin"/>
            </w:r>
            <w:r w:rsidR="0097730D">
              <w:rPr>
                <w:noProof/>
                <w:webHidden/>
              </w:rPr>
              <w:instrText xml:space="preserve"> PAGEREF _Toc341188898 \h </w:instrText>
            </w:r>
            <w:r w:rsidR="00241FDD">
              <w:rPr>
                <w:noProof/>
                <w:webHidden/>
              </w:rPr>
            </w:r>
            <w:r w:rsidR="00241FDD">
              <w:rPr>
                <w:noProof/>
                <w:webHidden/>
              </w:rPr>
              <w:fldChar w:fldCharType="separate"/>
            </w:r>
            <w:r w:rsidR="00D34823">
              <w:rPr>
                <w:noProof/>
                <w:webHidden/>
              </w:rPr>
              <w:t>33</w:t>
            </w:r>
            <w:r w:rsidR="00241FDD">
              <w:rPr>
                <w:noProof/>
                <w:webHidden/>
              </w:rPr>
              <w:fldChar w:fldCharType="end"/>
            </w:r>
          </w:hyperlink>
        </w:p>
        <w:p w14:paraId="273CDB4B" w14:textId="77777777" w:rsidR="0097730D" w:rsidRDefault="007F4E56">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241FDD">
              <w:rPr>
                <w:noProof/>
                <w:webHidden/>
              </w:rPr>
              <w:fldChar w:fldCharType="begin"/>
            </w:r>
            <w:r w:rsidR="0097730D">
              <w:rPr>
                <w:noProof/>
                <w:webHidden/>
              </w:rPr>
              <w:instrText xml:space="preserve"> PAGEREF _Toc341188899 \h </w:instrText>
            </w:r>
            <w:r w:rsidR="00241FDD">
              <w:rPr>
                <w:noProof/>
                <w:webHidden/>
              </w:rPr>
            </w:r>
            <w:r w:rsidR="00241FDD">
              <w:rPr>
                <w:noProof/>
                <w:webHidden/>
              </w:rPr>
              <w:fldChar w:fldCharType="separate"/>
            </w:r>
            <w:r w:rsidR="00D34823">
              <w:rPr>
                <w:noProof/>
                <w:webHidden/>
              </w:rPr>
              <w:t>34</w:t>
            </w:r>
            <w:r w:rsidR="00241FDD">
              <w:rPr>
                <w:noProof/>
                <w:webHidden/>
              </w:rPr>
              <w:fldChar w:fldCharType="end"/>
            </w:r>
          </w:hyperlink>
        </w:p>
        <w:p w14:paraId="64B58EC8" w14:textId="77777777" w:rsidR="0097730D" w:rsidRDefault="007F4E56">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241FDD">
              <w:rPr>
                <w:noProof/>
                <w:webHidden/>
              </w:rPr>
              <w:fldChar w:fldCharType="begin"/>
            </w:r>
            <w:r w:rsidR="0097730D">
              <w:rPr>
                <w:noProof/>
                <w:webHidden/>
              </w:rPr>
              <w:instrText xml:space="preserve"> PAGEREF _Toc341188900 \h </w:instrText>
            </w:r>
            <w:r w:rsidR="00241FDD">
              <w:rPr>
                <w:noProof/>
                <w:webHidden/>
              </w:rPr>
            </w:r>
            <w:r w:rsidR="00241FDD">
              <w:rPr>
                <w:noProof/>
                <w:webHidden/>
              </w:rPr>
              <w:fldChar w:fldCharType="separate"/>
            </w:r>
            <w:r w:rsidR="00D34823">
              <w:rPr>
                <w:noProof/>
                <w:webHidden/>
              </w:rPr>
              <w:t>35</w:t>
            </w:r>
            <w:r w:rsidR="00241FDD">
              <w:rPr>
                <w:noProof/>
                <w:webHidden/>
              </w:rPr>
              <w:fldChar w:fldCharType="end"/>
            </w:r>
          </w:hyperlink>
        </w:p>
        <w:p w14:paraId="243373E3" w14:textId="77777777" w:rsidR="0097730D" w:rsidRDefault="007F4E56">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sidR="00241FDD">
              <w:rPr>
                <w:noProof/>
                <w:webHidden/>
              </w:rPr>
              <w:fldChar w:fldCharType="begin"/>
            </w:r>
            <w:r w:rsidR="0097730D">
              <w:rPr>
                <w:noProof/>
                <w:webHidden/>
              </w:rPr>
              <w:instrText xml:space="preserve"> PAGEREF _Toc341188901 \h </w:instrText>
            </w:r>
            <w:r w:rsidR="00241FDD">
              <w:rPr>
                <w:noProof/>
                <w:webHidden/>
              </w:rPr>
            </w:r>
            <w:r w:rsidR="00241FDD">
              <w:rPr>
                <w:noProof/>
                <w:webHidden/>
              </w:rPr>
              <w:fldChar w:fldCharType="separate"/>
            </w:r>
            <w:r w:rsidR="00D34823">
              <w:rPr>
                <w:noProof/>
                <w:webHidden/>
              </w:rPr>
              <w:t>36</w:t>
            </w:r>
            <w:r w:rsidR="00241FDD">
              <w:rPr>
                <w:noProof/>
                <w:webHidden/>
              </w:rPr>
              <w:fldChar w:fldCharType="end"/>
            </w:r>
          </w:hyperlink>
        </w:p>
        <w:p w14:paraId="64F18E26" w14:textId="77777777" w:rsidR="0097730D" w:rsidRDefault="007F4E56">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241FDD">
              <w:rPr>
                <w:noProof/>
                <w:webHidden/>
              </w:rPr>
              <w:fldChar w:fldCharType="begin"/>
            </w:r>
            <w:r w:rsidR="0097730D">
              <w:rPr>
                <w:noProof/>
                <w:webHidden/>
              </w:rPr>
              <w:instrText xml:space="preserve"> PAGEREF _Toc341188902 \h </w:instrText>
            </w:r>
            <w:r w:rsidR="00241FDD">
              <w:rPr>
                <w:noProof/>
                <w:webHidden/>
              </w:rPr>
            </w:r>
            <w:r w:rsidR="00241FDD">
              <w:rPr>
                <w:noProof/>
                <w:webHidden/>
              </w:rPr>
              <w:fldChar w:fldCharType="separate"/>
            </w:r>
            <w:r w:rsidR="00D34823">
              <w:rPr>
                <w:noProof/>
                <w:webHidden/>
              </w:rPr>
              <w:t>36</w:t>
            </w:r>
            <w:r w:rsidR="00241FDD">
              <w:rPr>
                <w:noProof/>
                <w:webHidden/>
              </w:rPr>
              <w:fldChar w:fldCharType="end"/>
            </w:r>
          </w:hyperlink>
        </w:p>
        <w:p w14:paraId="21E73AF9" w14:textId="77777777" w:rsidR="0097730D" w:rsidRDefault="007F4E56">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241FDD">
              <w:rPr>
                <w:noProof/>
                <w:webHidden/>
              </w:rPr>
              <w:fldChar w:fldCharType="begin"/>
            </w:r>
            <w:r w:rsidR="0097730D">
              <w:rPr>
                <w:noProof/>
                <w:webHidden/>
              </w:rPr>
              <w:instrText xml:space="preserve"> PAGEREF _Toc341188903 \h </w:instrText>
            </w:r>
            <w:r w:rsidR="00241FDD">
              <w:rPr>
                <w:noProof/>
                <w:webHidden/>
              </w:rPr>
            </w:r>
            <w:r w:rsidR="00241FDD">
              <w:rPr>
                <w:noProof/>
                <w:webHidden/>
              </w:rPr>
              <w:fldChar w:fldCharType="separate"/>
            </w:r>
            <w:r w:rsidR="00D34823">
              <w:rPr>
                <w:noProof/>
                <w:webHidden/>
              </w:rPr>
              <w:t>37</w:t>
            </w:r>
            <w:r w:rsidR="00241FDD">
              <w:rPr>
                <w:noProof/>
                <w:webHidden/>
              </w:rPr>
              <w:fldChar w:fldCharType="end"/>
            </w:r>
          </w:hyperlink>
        </w:p>
        <w:p w14:paraId="3ECE1CE7" w14:textId="77777777" w:rsidR="0097730D" w:rsidRDefault="007F4E56">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241FDD">
              <w:rPr>
                <w:noProof/>
                <w:webHidden/>
              </w:rPr>
              <w:fldChar w:fldCharType="begin"/>
            </w:r>
            <w:r w:rsidR="0097730D">
              <w:rPr>
                <w:noProof/>
                <w:webHidden/>
              </w:rPr>
              <w:instrText xml:space="preserve"> PAGEREF _Toc341188904 \h </w:instrText>
            </w:r>
            <w:r w:rsidR="00241FDD">
              <w:rPr>
                <w:noProof/>
                <w:webHidden/>
              </w:rPr>
            </w:r>
            <w:r w:rsidR="00241FDD">
              <w:rPr>
                <w:noProof/>
                <w:webHidden/>
              </w:rPr>
              <w:fldChar w:fldCharType="separate"/>
            </w:r>
            <w:r w:rsidR="00D34823">
              <w:rPr>
                <w:noProof/>
                <w:webHidden/>
              </w:rPr>
              <w:t>38</w:t>
            </w:r>
            <w:r w:rsidR="00241FDD">
              <w:rPr>
                <w:noProof/>
                <w:webHidden/>
              </w:rPr>
              <w:fldChar w:fldCharType="end"/>
            </w:r>
          </w:hyperlink>
        </w:p>
        <w:p w14:paraId="04379779" w14:textId="77777777" w:rsidR="0097730D" w:rsidRDefault="007F4E56">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241FDD">
              <w:rPr>
                <w:noProof/>
                <w:webHidden/>
              </w:rPr>
              <w:fldChar w:fldCharType="begin"/>
            </w:r>
            <w:r w:rsidR="0097730D">
              <w:rPr>
                <w:noProof/>
                <w:webHidden/>
              </w:rPr>
              <w:instrText xml:space="preserve"> PAGEREF _Toc341188905 \h </w:instrText>
            </w:r>
            <w:r w:rsidR="00241FDD">
              <w:rPr>
                <w:noProof/>
                <w:webHidden/>
              </w:rPr>
            </w:r>
            <w:r w:rsidR="00241FDD">
              <w:rPr>
                <w:noProof/>
                <w:webHidden/>
              </w:rPr>
              <w:fldChar w:fldCharType="separate"/>
            </w:r>
            <w:r w:rsidR="00D34823">
              <w:rPr>
                <w:noProof/>
                <w:webHidden/>
              </w:rPr>
              <w:t>38</w:t>
            </w:r>
            <w:r w:rsidR="00241FDD">
              <w:rPr>
                <w:noProof/>
                <w:webHidden/>
              </w:rPr>
              <w:fldChar w:fldCharType="end"/>
            </w:r>
          </w:hyperlink>
        </w:p>
        <w:p w14:paraId="63BAB05B" w14:textId="77777777" w:rsidR="0097730D" w:rsidRDefault="007F4E56">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241FDD">
              <w:rPr>
                <w:noProof/>
                <w:webHidden/>
              </w:rPr>
              <w:fldChar w:fldCharType="begin"/>
            </w:r>
            <w:r w:rsidR="0097730D">
              <w:rPr>
                <w:noProof/>
                <w:webHidden/>
              </w:rPr>
              <w:instrText xml:space="preserve"> PAGEREF _Toc341188906 \h </w:instrText>
            </w:r>
            <w:r w:rsidR="00241FDD">
              <w:rPr>
                <w:noProof/>
                <w:webHidden/>
              </w:rPr>
            </w:r>
            <w:r w:rsidR="00241FDD">
              <w:rPr>
                <w:noProof/>
                <w:webHidden/>
              </w:rPr>
              <w:fldChar w:fldCharType="separate"/>
            </w:r>
            <w:r w:rsidR="00D34823">
              <w:rPr>
                <w:noProof/>
                <w:webHidden/>
              </w:rPr>
              <w:t>39</w:t>
            </w:r>
            <w:r w:rsidR="00241FDD">
              <w:rPr>
                <w:noProof/>
                <w:webHidden/>
              </w:rPr>
              <w:fldChar w:fldCharType="end"/>
            </w:r>
          </w:hyperlink>
        </w:p>
        <w:p w14:paraId="0C0C8421" w14:textId="77777777" w:rsidR="0097730D" w:rsidRDefault="007F4E56">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sidR="00241FDD">
              <w:rPr>
                <w:noProof/>
                <w:webHidden/>
              </w:rPr>
              <w:fldChar w:fldCharType="begin"/>
            </w:r>
            <w:r w:rsidR="0097730D">
              <w:rPr>
                <w:noProof/>
                <w:webHidden/>
              </w:rPr>
              <w:instrText xml:space="preserve"> PAGEREF _Toc341188907 \h </w:instrText>
            </w:r>
            <w:r w:rsidR="00241FDD">
              <w:rPr>
                <w:noProof/>
                <w:webHidden/>
              </w:rPr>
            </w:r>
            <w:r w:rsidR="00241FDD">
              <w:rPr>
                <w:noProof/>
                <w:webHidden/>
              </w:rPr>
              <w:fldChar w:fldCharType="separate"/>
            </w:r>
            <w:r w:rsidR="00D34823">
              <w:rPr>
                <w:noProof/>
                <w:webHidden/>
              </w:rPr>
              <w:t>39</w:t>
            </w:r>
            <w:r w:rsidR="00241FDD">
              <w:rPr>
                <w:noProof/>
                <w:webHidden/>
              </w:rPr>
              <w:fldChar w:fldCharType="end"/>
            </w:r>
          </w:hyperlink>
        </w:p>
        <w:p w14:paraId="57359D22" w14:textId="77777777" w:rsidR="0097730D" w:rsidRDefault="007F4E56">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sidR="00241FDD">
              <w:rPr>
                <w:noProof/>
                <w:webHidden/>
              </w:rPr>
              <w:fldChar w:fldCharType="begin"/>
            </w:r>
            <w:r w:rsidR="0097730D">
              <w:rPr>
                <w:noProof/>
                <w:webHidden/>
              </w:rPr>
              <w:instrText xml:space="preserve"> PAGEREF _Toc341188908 \h </w:instrText>
            </w:r>
            <w:r w:rsidR="00241FDD">
              <w:rPr>
                <w:noProof/>
                <w:webHidden/>
              </w:rPr>
            </w:r>
            <w:r w:rsidR="00241FDD">
              <w:rPr>
                <w:noProof/>
                <w:webHidden/>
              </w:rPr>
              <w:fldChar w:fldCharType="separate"/>
            </w:r>
            <w:r w:rsidR="00D34823">
              <w:rPr>
                <w:noProof/>
                <w:webHidden/>
              </w:rPr>
              <w:t>40</w:t>
            </w:r>
            <w:r w:rsidR="00241FDD">
              <w:rPr>
                <w:noProof/>
                <w:webHidden/>
              </w:rPr>
              <w:fldChar w:fldCharType="end"/>
            </w:r>
          </w:hyperlink>
        </w:p>
        <w:p w14:paraId="3EDA1591" w14:textId="77777777" w:rsidR="0097730D" w:rsidRDefault="007F4E56">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sidR="00241FDD">
              <w:rPr>
                <w:noProof/>
                <w:webHidden/>
              </w:rPr>
              <w:fldChar w:fldCharType="begin"/>
            </w:r>
            <w:r w:rsidR="0097730D">
              <w:rPr>
                <w:noProof/>
                <w:webHidden/>
              </w:rPr>
              <w:instrText xml:space="preserve"> PAGEREF _Toc341188909 \h </w:instrText>
            </w:r>
            <w:r w:rsidR="00241FDD">
              <w:rPr>
                <w:noProof/>
                <w:webHidden/>
              </w:rPr>
            </w:r>
            <w:r w:rsidR="00241FDD">
              <w:rPr>
                <w:noProof/>
                <w:webHidden/>
              </w:rPr>
              <w:fldChar w:fldCharType="separate"/>
            </w:r>
            <w:r w:rsidR="00D34823">
              <w:rPr>
                <w:noProof/>
                <w:webHidden/>
              </w:rPr>
              <w:t>40</w:t>
            </w:r>
            <w:r w:rsidR="00241FDD">
              <w:rPr>
                <w:noProof/>
                <w:webHidden/>
              </w:rPr>
              <w:fldChar w:fldCharType="end"/>
            </w:r>
          </w:hyperlink>
        </w:p>
        <w:p w14:paraId="4F7A2AF3" w14:textId="77777777" w:rsidR="0097730D" w:rsidRDefault="007F4E56">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sidR="00241FDD">
              <w:rPr>
                <w:noProof/>
                <w:webHidden/>
              </w:rPr>
              <w:fldChar w:fldCharType="begin"/>
            </w:r>
            <w:r w:rsidR="0097730D">
              <w:rPr>
                <w:noProof/>
                <w:webHidden/>
              </w:rPr>
              <w:instrText xml:space="preserve"> PAGEREF _Toc341188910 \h </w:instrText>
            </w:r>
            <w:r w:rsidR="00241FDD">
              <w:rPr>
                <w:noProof/>
                <w:webHidden/>
              </w:rPr>
            </w:r>
            <w:r w:rsidR="00241FDD">
              <w:rPr>
                <w:noProof/>
                <w:webHidden/>
              </w:rPr>
              <w:fldChar w:fldCharType="separate"/>
            </w:r>
            <w:r w:rsidR="00D34823">
              <w:rPr>
                <w:noProof/>
                <w:webHidden/>
              </w:rPr>
              <w:t>40</w:t>
            </w:r>
            <w:r w:rsidR="00241FDD">
              <w:rPr>
                <w:noProof/>
                <w:webHidden/>
              </w:rPr>
              <w:fldChar w:fldCharType="end"/>
            </w:r>
          </w:hyperlink>
        </w:p>
        <w:p w14:paraId="1CCE8CDD" w14:textId="77777777" w:rsidR="0097730D" w:rsidRDefault="007F4E56">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sidR="00241FDD">
              <w:rPr>
                <w:noProof/>
                <w:webHidden/>
              </w:rPr>
              <w:fldChar w:fldCharType="begin"/>
            </w:r>
            <w:r w:rsidR="0097730D">
              <w:rPr>
                <w:noProof/>
                <w:webHidden/>
              </w:rPr>
              <w:instrText xml:space="preserve"> PAGEREF _Toc341188911 \h </w:instrText>
            </w:r>
            <w:r w:rsidR="00241FDD">
              <w:rPr>
                <w:noProof/>
                <w:webHidden/>
              </w:rPr>
            </w:r>
            <w:r w:rsidR="00241FDD">
              <w:rPr>
                <w:noProof/>
                <w:webHidden/>
              </w:rPr>
              <w:fldChar w:fldCharType="separate"/>
            </w:r>
            <w:r w:rsidR="00D34823">
              <w:rPr>
                <w:noProof/>
                <w:webHidden/>
              </w:rPr>
              <w:t>41</w:t>
            </w:r>
            <w:r w:rsidR="00241FDD">
              <w:rPr>
                <w:noProof/>
                <w:webHidden/>
              </w:rPr>
              <w:fldChar w:fldCharType="end"/>
            </w:r>
          </w:hyperlink>
        </w:p>
        <w:p w14:paraId="3AFEB2EE" w14:textId="77777777" w:rsidR="0097730D" w:rsidRDefault="007F4E56">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sidR="00241FDD">
              <w:rPr>
                <w:noProof/>
                <w:webHidden/>
              </w:rPr>
              <w:fldChar w:fldCharType="begin"/>
            </w:r>
            <w:r w:rsidR="0097730D">
              <w:rPr>
                <w:noProof/>
                <w:webHidden/>
              </w:rPr>
              <w:instrText xml:space="preserve"> PAGEREF _Toc341188912 \h </w:instrText>
            </w:r>
            <w:r w:rsidR="00241FDD">
              <w:rPr>
                <w:noProof/>
                <w:webHidden/>
              </w:rPr>
            </w:r>
            <w:r w:rsidR="00241FDD">
              <w:rPr>
                <w:noProof/>
                <w:webHidden/>
              </w:rPr>
              <w:fldChar w:fldCharType="separate"/>
            </w:r>
            <w:r w:rsidR="00D34823">
              <w:rPr>
                <w:noProof/>
                <w:webHidden/>
              </w:rPr>
              <w:t>41</w:t>
            </w:r>
            <w:r w:rsidR="00241FDD">
              <w:rPr>
                <w:noProof/>
                <w:webHidden/>
              </w:rPr>
              <w:fldChar w:fldCharType="end"/>
            </w:r>
          </w:hyperlink>
        </w:p>
        <w:p w14:paraId="58233A96" w14:textId="77777777" w:rsidR="0097730D" w:rsidRDefault="007F4E56">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sidR="00241FDD">
              <w:rPr>
                <w:noProof/>
                <w:webHidden/>
              </w:rPr>
              <w:fldChar w:fldCharType="begin"/>
            </w:r>
            <w:r w:rsidR="0097730D">
              <w:rPr>
                <w:noProof/>
                <w:webHidden/>
              </w:rPr>
              <w:instrText xml:space="preserve"> PAGEREF _Toc341188913 \h </w:instrText>
            </w:r>
            <w:r w:rsidR="00241FDD">
              <w:rPr>
                <w:noProof/>
                <w:webHidden/>
              </w:rPr>
            </w:r>
            <w:r w:rsidR="00241FDD">
              <w:rPr>
                <w:noProof/>
                <w:webHidden/>
              </w:rPr>
              <w:fldChar w:fldCharType="separate"/>
            </w:r>
            <w:r w:rsidR="00D34823">
              <w:rPr>
                <w:noProof/>
                <w:webHidden/>
              </w:rPr>
              <w:t>42</w:t>
            </w:r>
            <w:r w:rsidR="00241FDD">
              <w:rPr>
                <w:noProof/>
                <w:webHidden/>
              </w:rPr>
              <w:fldChar w:fldCharType="end"/>
            </w:r>
          </w:hyperlink>
        </w:p>
        <w:p w14:paraId="5A8B7C6F" w14:textId="77777777" w:rsidR="0097730D" w:rsidRDefault="007F4E56">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sidR="00241FDD">
              <w:rPr>
                <w:noProof/>
                <w:webHidden/>
              </w:rPr>
              <w:fldChar w:fldCharType="begin"/>
            </w:r>
            <w:r w:rsidR="0097730D">
              <w:rPr>
                <w:noProof/>
                <w:webHidden/>
              </w:rPr>
              <w:instrText xml:space="preserve"> PAGEREF _Toc341188914 \h </w:instrText>
            </w:r>
            <w:r w:rsidR="00241FDD">
              <w:rPr>
                <w:noProof/>
                <w:webHidden/>
              </w:rPr>
            </w:r>
            <w:r w:rsidR="00241FDD">
              <w:rPr>
                <w:noProof/>
                <w:webHidden/>
              </w:rPr>
              <w:fldChar w:fldCharType="separate"/>
            </w:r>
            <w:r w:rsidR="00D34823">
              <w:rPr>
                <w:noProof/>
                <w:webHidden/>
              </w:rPr>
              <w:t>43</w:t>
            </w:r>
            <w:r w:rsidR="00241FDD">
              <w:rPr>
                <w:noProof/>
                <w:webHidden/>
              </w:rPr>
              <w:fldChar w:fldCharType="end"/>
            </w:r>
          </w:hyperlink>
        </w:p>
        <w:p w14:paraId="34319667" w14:textId="77777777" w:rsidR="0097730D" w:rsidRDefault="007F4E56">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sidR="00241FDD">
              <w:rPr>
                <w:noProof/>
                <w:webHidden/>
              </w:rPr>
              <w:fldChar w:fldCharType="begin"/>
            </w:r>
            <w:r w:rsidR="0097730D">
              <w:rPr>
                <w:noProof/>
                <w:webHidden/>
              </w:rPr>
              <w:instrText xml:space="preserve"> PAGEREF _Toc341188915 \h </w:instrText>
            </w:r>
            <w:r w:rsidR="00241FDD">
              <w:rPr>
                <w:noProof/>
                <w:webHidden/>
              </w:rPr>
            </w:r>
            <w:r w:rsidR="00241FDD">
              <w:rPr>
                <w:noProof/>
                <w:webHidden/>
              </w:rPr>
              <w:fldChar w:fldCharType="separate"/>
            </w:r>
            <w:r w:rsidR="00D34823">
              <w:rPr>
                <w:noProof/>
                <w:webHidden/>
              </w:rPr>
              <w:t>43</w:t>
            </w:r>
            <w:r w:rsidR="00241FDD">
              <w:rPr>
                <w:noProof/>
                <w:webHidden/>
              </w:rPr>
              <w:fldChar w:fldCharType="end"/>
            </w:r>
          </w:hyperlink>
        </w:p>
        <w:p w14:paraId="6D63AC5B" w14:textId="77777777" w:rsidR="0097730D" w:rsidRDefault="007F4E56">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241FDD">
              <w:rPr>
                <w:noProof/>
                <w:webHidden/>
              </w:rPr>
              <w:fldChar w:fldCharType="begin"/>
            </w:r>
            <w:r w:rsidR="0097730D">
              <w:rPr>
                <w:noProof/>
                <w:webHidden/>
              </w:rPr>
              <w:instrText xml:space="preserve"> PAGEREF _Toc341188916 \h </w:instrText>
            </w:r>
            <w:r w:rsidR="00241FDD">
              <w:rPr>
                <w:noProof/>
                <w:webHidden/>
              </w:rPr>
            </w:r>
            <w:r w:rsidR="00241FDD">
              <w:rPr>
                <w:noProof/>
                <w:webHidden/>
              </w:rPr>
              <w:fldChar w:fldCharType="separate"/>
            </w:r>
            <w:r w:rsidR="00D34823">
              <w:rPr>
                <w:noProof/>
                <w:webHidden/>
              </w:rPr>
              <w:t>44</w:t>
            </w:r>
            <w:r w:rsidR="00241FDD">
              <w:rPr>
                <w:noProof/>
                <w:webHidden/>
              </w:rPr>
              <w:fldChar w:fldCharType="end"/>
            </w:r>
          </w:hyperlink>
        </w:p>
        <w:p w14:paraId="23D80F14" w14:textId="77777777" w:rsidR="0097730D" w:rsidRDefault="007F4E56">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241FDD">
              <w:rPr>
                <w:noProof/>
                <w:webHidden/>
              </w:rPr>
              <w:fldChar w:fldCharType="begin"/>
            </w:r>
            <w:r w:rsidR="0097730D">
              <w:rPr>
                <w:noProof/>
                <w:webHidden/>
              </w:rPr>
              <w:instrText xml:space="preserve"> PAGEREF _Toc341188917 \h </w:instrText>
            </w:r>
            <w:r w:rsidR="00241FDD">
              <w:rPr>
                <w:noProof/>
                <w:webHidden/>
              </w:rPr>
            </w:r>
            <w:r w:rsidR="00241FDD">
              <w:rPr>
                <w:noProof/>
                <w:webHidden/>
              </w:rPr>
              <w:fldChar w:fldCharType="separate"/>
            </w:r>
            <w:r w:rsidR="00D34823">
              <w:rPr>
                <w:noProof/>
                <w:webHidden/>
              </w:rPr>
              <w:t>45</w:t>
            </w:r>
            <w:r w:rsidR="00241FDD">
              <w:rPr>
                <w:noProof/>
                <w:webHidden/>
              </w:rPr>
              <w:fldChar w:fldCharType="end"/>
            </w:r>
          </w:hyperlink>
        </w:p>
        <w:p w14:paraId="32C73B06" w14:textId="77777777" w:rsidR="0097730D" w:rsidRDefault="007F4E56">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sidR="00241FDD">
              <w:rPr>
                <w:noProof/>
                <w:webHidden/>
              </w:rPr>
              <w:fldChar w:fldCharType="begin"/>
            </w:r>
            <w:r w:rsidR="0097730D">
              <w:rPr>
                <w:noProof/>
                <w:webHidden/>
              </w:rPr>
              <w:instrText xml:space="preserve"> PAGEREF _Toc341188918 \h </w:instrText>
            </w:r>
            <w:r w:rsidR="00241FDD">
              <w:rPr>
                <w:noProof/>
                <w:webHidden/>
              </w:rPr>
            </w:r>
            <w:r w:rsidR="00241FDD">
              <w:rPr>
                <w:noProof/>
                <w:webHidden/>
              </w:rPr>
              <w:fldChar w:fldCharType="separate"/>
            </w:r>
            <w:r w:rsidR="00D34823">
              <w:rPr>
                <w:noProof/>
                <w:webHidden/>
              </w:rPr>
              <w:t>46</w:t>
            </w:r>
            <w:r w:rsidR="00241FDD">
              <w:rPr>
                <w:noProof/>
                <w:webHidden/>
              </w:rPr>
              <w:fldChar w:fldCharType="end"/>
            </w:r>
          </w:hyperlink>
        </w:p>
        <w:p w14:paraId="203016F8" w14:textId="77777777" w:rsidR="0097730D" w:rsidRDefault="007F4E56">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241FDD">
              <w:rPr>
                <w:noProof/>
                <w:webHidden/>
              </w:rPr>
              <w:fldChar w:fldCharType="begin"/>
            </w:r>
            <w:r w:rsidR="0097730D">
              <w:rPr>
                <w:noProof/>
                <w:webHidden/>
              </w:rPr>
              <w:instrText xml:space="preserve"> PAGEREF _Toc341188919 \h </w:instrText>
            </w:r>
            <w:r w:rsidR="00241FDD">
              <w:rPr>
                <w:noProof/>
                <w:webHidden/>
              </w:rPr>
            </w:r>
            <w:r w:rsidR="00241FDD">
              <w:rPr>
                <w:noProof/>
                <w:webHidden/>
              </w:rPr>
              <w:fldChar w:fldCharType="separate"/>
            </w:r>
            <w:r w:rsidR="00D34823">
              <w:rPr>
                <w:noProof/>
                <w:webHidden/>
              </w:rPr>
              <w:t>46</w:t>
            </w:r>
            <w:r w:rsidR="00241FDD">
              <w:rPr>
                <w:noProof/>
                <w:webHidden/>
              </w:rPr>
              <w:fldChar w:fldCharType="end"/>
            </w:r>
          </w:hyperlink>
        </w:p>
        <w:p w14:paraId="6FEDEE00" w14:textId="77777777" w:rsidR="0097730D" w:rsidRDefault="007F4E56">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241FDD">
              <w:rPr>
                <w:noProof/>
                <w:webHidden/>
              </w:rPr>
              <w:fldChar w:fldCharType="begin"/>
            </w:r>
            <w:r w:rsidR="0097730D">
              <w:rPr>
                <w:noProof/>
                <w:webHidden/>
              </w:rPr>
              <w:instrText xml:space="preserve"> PAGEREF _Toc341188920 \h </w:instrText>
            </w:r>
            <w:r w:rsidR="00241FDD">
              <w:rPr>
                <w:noProof/>
                <w:webHidden/>
              </w:rPr>
            </w:r>
            <w:r w:rsidR="00241FDD">
              <w:rPr>
                <w:noProof/>
                <w:webHidden/>
              </w:rPr>
              <w:fldChar w:fldCharType="separate"/>
            </w:r>
            <w:r w:rsidR="00D34823">
              <w:rPr>
                <w:noProof/>
                <w:webHidden/>
              </w:rPr>
              <w:t>47</w:t>
            </w:r>
            <w:r w:rsidR="00241FDD">
              <w:rPr>
                <w:noProof/>
                <w:webHidden/>
              </w:rPr>
              <w:fldChar w:fldCharType="end"/>
            </w:r>
          </w:hyperlink>
        </w:p>
        <w:p w14:paraId="15D061E6" w14:textId="77777777" w:rsidR="0097730D" w:rsidRDefault="007F4E56">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241FDD">
              <w:rPr>
                <w:noProof/>
                <w:webHidden/>
              </w:rPr>
              <w:fldChar w:fldCharType="begin"/>
            </w:r>
            <w:r w:rsidR="0097730D">
              <w:rPr>
                <w:noProof/>
                <w:webHidden/>
              </w:rPr>
              <w:instrText xml:space="preserve"> PAGEREF _Toc341188921 \h </w:instrText>
            </w:r>
            <w:r w:rsidR="00241FDD">
              <w:rPr>
                <w:noProof/>
                <w:webHidden/>
              </w:rPr>
            </w:r>
            <w:r w:rsidR="00241FDD">
              <w:rPr>
                <w:noProof/>
                <w:webHidden/>
              </w:rPr>
              <w:fldChar w:fldCharType="separate"/>
            </w:r>
            <w:r w:rsidR="00D34823">
              <w:rPr>
                <w:noProof/>
                <w:webHidden/>
              </w:rPr>
              <w:t>48</w:t>
            </w:r>
            <w:r w:rsidR="00241FDD">
              <w:rPr>
                <w:noProof/>
                <w:webHidden/>
              </w:rPr>
              <w:fldChar w:fldCharType="end"/>
            </w:r>
          </w:hyperlink>
        </w:p>
        <w:p w14:paraId="76487D9B" w14:textId="77777777" w:rsidR="0097730D" w:rsidRDefault="007F4E56">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241FDD">
              <w:rPr>
                <w:noProof/>
                <w:webHidden/>
              </w:rPr>
              <w:fldChar w:fldCharType="begin"/>
            </w:r>
            <w:r w:rsidR="0097730D">
              <w:rPr>
                <w:noProof/>
                <w:webHidden/>
              </w:rPr>
              <w:instrText xml:space="preserve"> PAGEREF _Toc341188922 \h </w:instrText>
            </w:r>
            <w:r w:rsidR="00241FDD">
              <w:rPr>
                <w:noProof/>
                <w:webHidden/>
              </w:rPr>
            </w:r>
            <w:r w:rsidR="00241FDD">
              <w:rPr>
                <w:noProof/>
                <w:webHidden/>
              </w:rPr>
              <w:fldChar w:fldCharType="separate"/>
            </w:r>
            <w:r w:rsidR="00D34823">
              <w:rPr>
                <w:noProof/>
                <w:webHidden/>
              </w:rPr>
              <w:t>50</w:t>
            </w:r>
            <w:r w:rsidR="00241FDD">
              <w:rPr>
                <w:noProof/>
                <w:webHidden/>
              </w:rPr>
              <w:fldChar w:fldCharType="end"/>
            </w:r>
          </w:hyperlink>
        </w:p>
        <w:p w14:paraId="5607A755" w14:textId="77777777" w:rsidR="0097730D" w:rsidRDefault="007F4E56">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241FDD">
              <w:rPr>
                <w:noProof/>
                <w:webHidden/>
              </w:rPr>
              <w:fldChar w:fldCharType="begin"/>
            </w:r>
            <w:r w:rsidR="0097730D">
              <w:rPr>
                <w:noProof/>
                <w:webHidden/>
              </w:rPr>
              <w:instrText xml:space="preserve"> PAGEREF _Toc341188923 \h </w:instrText>
            </w:r>
            <w:r w:rsidR="00241FDD">
              <w:rPr>
                <w:noProof/>
                <w:webHidden/>
              </w:rPr>
            </w:r>
            <w:r w:rsidR="00241FDD">
              <w:rPr>
                <w:noProof/>
                <w:webHidden/>
              </w:rPr>
              <w:fldChar w:fldCharType="separate"/>
            </w:r>
            <w:r w:rsidR="00D34823">
              <w:rPr>
                <w:noProof/>
                <w:webHidden/>
              </w:rPr>
              <w:t>51</w:t>
            </w:r>
            <w:r w:rsidR="00241FDD">
              <w:rPr>
                <w:noProof/>
                <w:webHidden/>
              </w:rPr>
              <w:fldChar w:fldCharType="end"/>
            </w:r>
          </w:hyperlink>
        </w:p>
        <w:p w14:paraId="7EAB43D0" w14:textId="77777777" w:rsidR="0097730D" w:rsidRDefault="007F4E56">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sidR="00241FDD">
              <w:rPr>
                <w:noProof/>
                <w:webHidden/>
              </w:rPr>
              <w:fldChar w:fldCharType="begin"/>
            </w:r>
            <w:r w:rsidR="0097730D">
              <w:rPr>
                <w:noProof/>
                <w:webHidden/>
              </w:rPr>
              <w:instrText xml:space="preserve"> PAGEREF _Toc341188924 \h </w:instrText>
            </w:r>
            <w:r w:rsidR="00241FDD">
              <w:rPr>
                <w:noProof/>
                <w:webHidden/>
              </w:rPr>
            </w:r>
            <w:r w:rsidR="00241FDD">
              <w:rPr>
                <w:noProof/>
                <w:webHidden/>
              </w:rPr>
              <w:fldChar w:fldCharType="separate"/>
            </w:r>
            <w:r w:rsidR="00D34823">
              <w:rPr>
                <w:noProof/>
                <w:webHidden/>
              </w:rPr>
              <w:t>51</w:t>
            </w:r>
            <w:r w:rsidR="00241FDD">
              <w:rPr>
                <w:noProof/>
                <w:webHidden/>
              </w:rPr>
              <w:fldChar w:fldCharType="end"/>
            </w:r>
          </w:hyperlink>
        </w:p>
        <w:p w14:paraId="0B557DE6" w14:textId="77777777" w:rsidR="0097730D" w:rsidRDefault="007F4E56">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sidR="00241FDD">
              <w:rPr>
                <w:noProof/>
                <w:webHidden/>
              </w:rPr>
              <w:fldChar w:fldCharType="begin"/>
            </w:r>
            <w:r w:rsidR="0097730D">
              <w:rPr>
                <w:noProof/>
                <w:webHidden/>
              </w:rPr>
              <w:instrText xml:space="preserve"> PAGEREF _Toc341188925 \h </w:instrText>
            </w:r>
            <w:r w:rsidR="00241FDD">
              <w:rPr>
                <w:noProof/>
                <w:webHidden/>
              </w:rPr>
            </w:r>
            <w:r w:rsidR="00241FDD">
              <w:rPr>
                <w:noProof/>
                <w:webHidden/>
              </w:rPr>
              <w:fldChar w:fldCharType="separate"/>
            </w:r>
            <w:r w:rsidR="00D34823">
              <w:rPr>
                <w:noProof/>
                <w:webHidden/>
              </w:rPr>
              <w:t>52</w:t>
            </w:r>
            <w:r w:rsidR="00241FDD">
              <w:rPr>
                <w:noProof/>
                <w:webHidden/>
              </w:rPr>
              <w:fldChar w:fldCharType="end"/>
            </w:r>
          </w:hyperlink>
        </w:p>
        <w:p w14:paraId="69CB936E" w14:textId="77777777" w:rsidR="0097730D" w:rsidRDefault="007F4E56">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sidR="00241FDD">
              <w:rPr>
                <w:noProof/>
                <w:webHidden/>
              </w:rPr>
              <w:fldChar w:fldCharType="begin"/>
            </w:r>
            <w:r w:rsidR="0097730D">
              <w:rPr>
                <w:noProof/>
                <w:webHidden/>
              </w:rPr>
              <w:instrText xml:space="preserve"> PAGEREF _Toc341188926 \h </w:instrText>
            </w:r>
            <w:r w:rsidR="00241FDD">
              <w:rPr>
                <w:noProof/>
                <w:webHidden/>
              </w:rPr>
            </w:r>
            <w:r w:rsidR="00241FDD">
              <w:rPr>
                <w:noProof/>
                <w:webHidden/>
              </w:rPr>
              <w:fldChar w:fldCharType="separate"/>
            </w:r>
            <w:r w:rsidR="00D34823">
              <w:rPr>
                <w:noProof/>
                <w:webHidden/>
              </w:rPr>
              <w:t>53</w:t>
            </w:r>
            <w:r w:rsidR="00241FDD">
              <w:rPr>
                <w:noProof/>
                <w:webHidden/>
              </w:rPr>
              <w:fldChar w:fldCharType="end"/>
            </w:r>
          </w:hyperlink>
        </w:p>
        <w:p w14:paraId="41E3C99D" w14:textId="77777777" w:rsidR="0097730D" w:rsidRDefault="007F4E56">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sidR="00241FDD">
              <w:rPr>
                <w:noProof/>
                <w:webHidden/>
              </w:rPr>
              <w:fldChar w:fldCharType="begin"/>
            </w:r>
            <w:r w:rsidR="0097730D">
              <w:rPr>
                <w:noProof/>
                <w:webHidden/>
              </w:rPr>
              <w:instrText xml:space="preserve"> PAGEREF _Toc341188927 \h </w:instrText>
            </w:r>
            <w:r w:rsidR="00241FDD">
              <w:rPr>
                <w:noProof/>
                <w:webHidden/>
              </w:rPr>
            </w:r>
            <w:r w:rsidR="00241FDD">
              <w:rPr>
                <w:noProof/>
                <w:webHidden/>
              </w:rPr>
              <w:fldChar w:fldCharType="separate"/>
            </w:r>
            <w:r w:rsidR="00D34823">
              <w:rPr>
                <w:noProof/>
                <w:webHidden/>
              </w:rPr>
              <w:t>54</w:t>
            </w:r>
            <w:r w:rsidR="00241FDD">
              <w:rPr>
                <w:noProof/>
                <w:webHidden/>
              </w:rPr>
              <w:fldChar w:fldCharType="end"/>
            </w:r>
          </w:hyperlink>
        </w:p>
        <w:p w14:paraId="5ABA6007" w14:textId="77777777" w:rsidR="0097730D" w:rsidRDefault="007F4E56">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sidR="00241FDD">
              <w:rPr>
                <w:noProof/>
                <w:webHidden/>
              </w:rPr>
              <w:fldChar w:fldCharType="begin"/>
            </w:r>
            <w:r w:rsidR="0097730D">
              <w:rPr>
                <w:noProof/>
                <w:webHidden/>
              </w:rPr>
              <w:instrText xml:space="preserve"> PAGEREF _Toc341188928 \h </w:instrText>
            </w:r>
            <w:r w:rsidR="00241FDD">
              <w:rPr>
                <w:noProof/>
                <w:webHidden/>
              </w:rPr>
            </w:r>
            <w:r w:rsidR="00241FDD">
              <w:rPr>
                <w:noProof/>
                <w:webHidden/>
              </w:rPr>
              <w:fldChar w:fldCharType="separate"/>
            </w:r>
            <w:r w:rsidR="00D34823">
              <w:rPr>
                <w:noProof/>
                <w:webHidden/>
              </w:rPr>
              <w:t>55</w:t>
            </w:r>
            <w:r w:rsidR="00241FDD">
              <w:rPr>
                <w:noProof/>
                <w:webHidden/>
              </w:rPr>
              <w:fldChar w:fldCharType="end"/>
            </w:r>
          </w:hyperlink>
        </w:p>
        <w:p w14:paraId="3B02DE23" w14:textId="77777777" w:rsidR="0097730D" w:rsidRDefault="007F4E56">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sidR="00241FDD">
              <w:rPr>
                <w:noProof/>
                <w:webHidden/>
              </w:rPr>
              <w:fldChar w:fldCharType="begin"/>
            </w:r>
            <w:r w:rsidR="0097730D">
              <w:rPr>
                <w:noProof/>
                <w:webHidden/>
              </w:rPr>
              <w:instrText xml:space="preserve"> PAGEREF _Toc341188929 \h </w:instrText>
            </w:r>
            <w:r w:rsidR="00241FDD">
              <w:rPr>
                <w:noProof/>
                <w:webHidden/>
              </w:rPr>
            </w:r>
            <w:r w:rsidR="00241FDD">
              <w:rPr>
                <w:noProof/>
                <w:webHidden/>
              </w:rPr>
              <w:fldChar w:fldCharType="separate"/>
            </w:r>
            <w:r w:rsidR="00D34823">
              <w:rPr>
                <w:noProof/>
                <w:webHidden/>
              </w:rPr>
              <w:t>56</w:t>
            </w:r>
            <w:r w:rsidR="00241FDD">
              <w:rPr>
                <w:noProof/>
                <w:webHidden/>
              </w:rPr>
              <w:fldChar w:fldCharType="end"/>
            </w:r>
          </w:hyperlink>
        </w:p>
        <w:p w14:paraId="7810A646" w14:textId="77777777" w:rsidR="00954E67" w:rsidRDefault="00241FDD">
          <w:r w:rsidRPr="00954E67">
            <w:rPr>
              <w:sz w:val="28"/>
              <w:szCs w:val="28"/>
            </w:rPr>
            <w:fldChar w:fldCharType="end"/>
          </w:r>
        </w:p>
        <w:p w14:paraId="31C7C929" w14:textId="77777777" w:rsidR="00954E67" w:rsidRDefault="00954E67">
          <w:r>
            <w:br w:type="page"/>
          </w:r>
        </w:p>
      </w:sdtContent>
    </w:sdt>
    <w:p w14:paraId="587CFBF1" w14:textId="77777777" w:rsidR="008C4DE1" w:rsidRPr="00D93E53" w:rsidRDefault="00396610" w:rsidP="00D93E53">
      <w:pPr>
        <w:pStyle w:val="Titre1"/>
      </w:pPr>
      <w:bookmarkStart w:id="0" w:name="_Toc341188850"/>
      <w:r>
        <w:lastRenderedPageBreak/>
        <w:t>Un unique projet : ChessP2P</w:t>
      </w:r>
      <w:bookmarkEnd w:id="0"/>
    </w:p>
    <w:p w14:paraId="4DDA226B" w14:textId="77777777" w:rsidR="00E5775C" w:rsidRDefault="007C4719" w:rsidP="00E5775C">
      <w:pPr>
        <w:pStyle w:val="Titre2"/>
      </w:pPr>
      <w:bookmarkStart w:id="1" w:name="_Toc341188851"/>
      <w:r>
        <w:t>Introduction générale</w:t>
      </w:r>
      <w:bookmarkEnd w:id="1"/>
    </w:p>
    <w:p w14:paraId="446742DB" w14:textId="77777777"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14:paraId="487C992F" w14:textId="77777777"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14:paraId="6F0D80CE" w14:textId="77777777"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14:paraId="74134BC7" w14:textId="77777777"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14:paraId="234F15B1" w14:textId="77777777" w:rsidR="00BC01AA" w:rsidRDefault="007C4719">
      <w:r>
        <w:br w:type="page"/>
      </w:r>
    </w:p>
    <w:p w14:paraId="2BFFFFA5" w14:textId="77777777" w:rsidR="007C4719" w:rsidRDefault="007C4719" w:rsidP="007C4719">
      <w:pPr>
        <w:pStyle w:val="Titre2"/>
      </w:pPr>
      <w:bookmarkStart w:id="2" w:name="_Toc341188852"/>
      <w:r>
        <w:lastRenderedPageBreak/>
        <w:t>Organigramme de l’équipe</w:t>
      </w:r>
      <w:bookmarkEnd w:id="2"/>
    </w:p>
    <w:p w14:paraId="16FF1657" w14:textId="77777777" w:rsidR="007C4719" w:rsidRPr="007C4719" w:rsidRDefault="007C4719" w:rsidP="007C4719"/>
    <w:p w14:paraId="5308C053" w14:textId="77777777" w:rsidR="00FE4BC0" w:rsidRDefault="00017D05">
      <w:r>
        <w:rPr>
          <w:noProof/>
          <w:lang w:eastAsia="fr-FR"/>
        </w:rPr>
        <mc:AlternateContent>
          <mc:Choice Requires="wpg">
            <w:drawing>
              <wp:anchor distT="0" distB="0" distL="114300" distR="114300" simplePos="0" relativeHeight="251708416" behindDoc="0" locked="0" layoutInCell="1" allowOverlap="1" wp14:anchorId="13A481B9" wp14:editId="2911579F">
                <wp:simplePos x="0" y="0"/>
                <wp:positionH relativeFrom="column">
                  <wp:posOffset>-838835</wp:posOffset>
                </wp:positionH>
                <wp:positionV relativeFrom="paragraph">
                  <wp:posOffset>417830</wp:posOffset>
                </wp:positionV>
                <wp:extent cx="7442200" cy="6741160"/>
                <wp:effectExtent l="50800" t="50800" r="101600" b="15240"/>
                <wp:wrapNone/>
                <wp:docPr id="12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6741160"/>
                          <a:chOff x="95" y="1421"/>
                          <a:chExt cx="11720" cy="10616"/>
                        </a:xfrm>
                      </wpg:grpSpPr>
                      <wps:wsp>
                        <wps:cNvPr id="129" name="AutoShape 20"/>
                        <wps:cNvSpPr>
                          <a:spLocks noChangeArrowheads="1"/>
                        </wps:cNvSpPr>
                        <wps:spPr bwMode="auto">
                          <a:xfrm>
                            <a:off x="4912" y="1421"/>
                            <a:ext cx="3655" cy="866"/>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1697429" w14:textId="77777777" w:rsidR="007F4E56" w:rsidRPr="00B31295" w:rsidRDefault="007F4E56" w:rsidP="00B064A3">
                              <w:pPr>
                                <w:jc w:val="center"/>
                                <w:rPr>
                                  <w:b/>
                                  <w:sz w:val="32"/>
                                </w:rPr>
                              </w:pPr>
                              <w:r w:rsidRPr="00B31295">
                                <w:rPr>
                                  <w:b/>
                                  <w:sz w:val="32"/>
                                </w:rPr>
                                <w:t>LO23 : P2PChess</w:t>
                              </w:r>
                            </w:p>
                          </w:txbxContent>
                        </wps:txbx>
                        <wps:bodyPr rot="0" vert="horz" wrap="square" lIns="91440" tIns="45720" rIns="91440" bIns="45720" anchor="t" anchorCtr="0" upright="1">
                          <a:noAutofit/>
                        </wps:bodyPr>
                      </wps:wsp>
                      <wps:wsp>
                        <wps:cNvPr id="130" name="AutoShape 21"/>
                        <wps:cNvSpPr>
                          <a:spLocks noChangeArrowheads="1"/>
                        </wps:cNvSpPr>
                        <wps:spPr bwMode="auto">
                          <a:xfrm>
                            <a:off x="9569"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388BF181" w14:textId="77777777" w:rsidR="007F4E56" w:rsidRPr="003179FE" w:rsidRDefault="007F4E56" w:rsidP="00B064A3">
                              <w:pPr>
                                <w:jc w:val="center"/>
                                <w:rPr>
                                  <w:sz w:val="24"/>
                                </w:rPr>
                              </w:pPr>
                              <w:r w:rsidRPr="003179FE">
                                <w:rPr>
                                  <w:sz w:val="24"/>
                                </w:rPr>
                                <w:t>Luc BERTELOOT</w:t>
                              </w:r>
                            </w:p>
                          </w:txbxContent>
                        </wps:txbx>
                        <wps:bodyPr rot="0" vert="horz" wrap="square" lIns="91440" tIns="45720" rIns="91440" bIns="45720" anchor="t" anchorCtr="0" upright="1">
                          <a:noAutofit/>
                        </wps:bodyPr>
                      </wps:wsp>
                      <wps:wsp>
                        <wps:cNvPr id="131" name="AutoShape 22"/>
                        <wps:cNvCnPr>
                          <a:cxnSpLocks noChangeShapeType="1"/>
                        </wps:cNvCnPr>
                        <wps:spPr bwMode="auto">
                          <a:xfrm>
                            <a:off x="3516" y="3011"/>
                            <a:ext cx="703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
                        <wps:cNvCnPr>
                          <a:cxnSpLocks noChangeShapeType="1"/>
                        </wps:cNvCnPr>
                        <wps:spPr bwMode="auto">
                          <a:xfrm>
                            <a:off x="7125" y="2299"/>
                            <a:ext cx="0" cy="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4"/>
                        <wps:cNvSpPr>
                          <a:spLocks noChangeArrowheads="1"/>
                        </wps:cNvSpPr>
                        <wps:spPr bwMode="auto">
                          <a:xfrm>
                            <a:off x="4894"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3656F75" w14:textId="77777777" w:rsidR="007F4E56" w:rsidRPr="003179FE" w:rsidRDefault="007F4E56" w:rsidP="00B064A3">
                              <w:pPr>
                                <w:jc w:val="center"/>
                                <w:rPr>
                                  <w:sz w:val="24"/>
                                </w:rPr>
                              </w:pPr>
                              <w:r>
                                <w:rPr>
                                  <w:sz w:val="24"/>
                                </w:rPr>
                                <w:t>Gaëtan GREGOIRE</w:t>
                              </w:r>
                            </w:p>
                          </w:txbxContent>
                        </wps:txbx>
                        <wps:bodyPr rot="0" vert="horz" wrap="square" lIns="91440" tIns="45720" rIns="91440" bIns="45720" anchor="t" anchorCtr="0" upright="1">
                          <a:noAutofit/>
                        </wps:bodyPr>
                      </wps:wsp>
                      <wps:wsp>
                        <wps:cNvPr id="134" name="AutoShape 25"/>
                        <wps:cNvSpPr>
                          <a:spLocks noChangeArrowheads="1"/>
                        </wps:cNvSpPr>
                        <wps:spPr bwMode="auto">
                          <a:xfrm>
                            <a:off x="7267"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174F36BF" w14:textId="77777777" w:rsidR="007F4E56" w:rsidRPr="00F25101" w:rsidRDefault="007F4E56" w:rsidP="00B064A3">
                              <w:pPr>
                                <w:jc w:val="center"/>
                              </w:pPr>
                              <w:r w:rsidRPr="00F25101">
                                <w:t>Morgan ANTONELLI</w:t>
                              </w:r>
                            </w:p>
                          </w:txbxContent>
                        </wps:txbx>
                        <wps:bodyPr rot="0" vert="horz" wrap="square" lIns="91440" tIns="45720" rIns="91440" bIns="45720" anchor="t" anchorCtr="0" upright="1">
                          <a:noAutofit/>
                        </wps:bodyPr>
                      </wps:wsp>
                      <wps:wsp>
                        <wps:cNvPr id="135" name="AutoShape 26"/>
                        <wps:cNvSpPr>
                          <a:spLocks noChangeArrowheads="1"/>
                        </wps:cNvSpPr>
                        <wps:spPr bwMode="auto">
                          <a:xfrm>
                            <a:off x="2521"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E0758FA" w14:textId="77777777" w:rsidR="007F4E56" w:rsidRPr="00F25101" w:rsidRDefault="007F4E56" w:rsidP="00B064A3">
                              <w:pPr>
                                <w:jc w:val="center"/>
                                <w:rPr>
                                  <w:sz w:val="24"/>
                                </w:rPr>
                              </w:pPr>
                              <w:r w:rsidRPr="00F25101">
                                <w:rPr>
                                  <w:sz w:val="24"/>
                                </w:rPr>
                                <w:t>P-A FONTAT</w:t>
                              </w:r>
                              <w:r w:rsidRPr="00F25101">
                                <w:rPr>
                                  <w:sz w:val="24"/>
                                </w:rPr>
                                <w:tab/>
                              </w:r>
                            </w:p>
                          </w:txbxContent>
                        </wps:txbx>
                        <wps:bodyPr rot="0" vert="horz" wrap="square" lIns="91440" tIns="45720" rIns="91440" bIns="45720" anchor="t" anchorCtr="0" upright="1">
                          <a:noAutofit/>
                        </wps:bodyPr>
                      </wps:wsp>
                      <wps:wsp>
                        <wps:cNvPr id="136" name="AutoShape 27"/>
                        <wps:cNvSpPr>
                          <a:spLocks noChangeArrowheads="1"/>
                        </wps:cNvSpPr>
                        <wps:spPr bwMode="auto">
                          <a:xfrm>
                            <a:off x="9569"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75D82DE" w14:textId="77777777" w:rsidR="007F4E56" w:rsidRPr="003179FE" w:rsidRDefault="007F4E56" w:rsidP="00B064A3">
                              <w:pPr>
                                <w:jc w:val="center"/>
                                <w:rPr>
                                  <w:sz w:val="24"/>
                                </w:rPr>
                              </w:pPr>
                              <w:r>
                                <w:rPr>
                                  <w:sz w:val="24"/>
                                </w:rPr>
                                <w:t>Vincent PENOT</w:t>
                              </w:r>
                            </w:p>
                          </w:txbxContent>
                        </wps:txbx>
                        <wps:bodyPr rot="0" vert="horz" wrap="square" lIns="91440" tIns="45720" rIns="91440" bIns="45720" anchor="t" anchorCtr="0" upright="1">
                          <a:noAutofit/>
                        </wps:bodyPr>
                      </wps:wsp>
                      <wps:wsp>
                        <wps:cNvPr id="137" name="AutoShape 28"/>
                        <wps:cNvSpPr>
                          <a:spLocks noChangeArrowheads="1"/>
                        </wps:cNvSpPr>
                        <wps:spPr bwMode="auto">
                          <a:xfrm>
                            <a:off x="4894"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0E21A4B" w14:textId="77777777" w:rsidR="007F4E56" w:rsidRPr="00F25101" w:rsidRDefault="007F4E56" w:rsidP="00B064A3">
                              <w:pPr>
                                <w:jc w:val="center"/>
                              </w:pPr>
                              <w:r w:rsidRPr="00F25101">
                                <w:t>Esteban PASQUIER</w:t>
                              </w:r>
                            </w:p>
                          </w:txbxContent>
                        </wps:txbx>
                        <wps:bodyPr rot="0" vert="horz" wrap="square" lIns="91440" tIns="45720" rIns="91440" bIns="45720" anchor="t" anchorCtr="0" upright="1">
                          <a:noAutofit/>
                        </wps:bodyPr>
                      </wps:wsp>
                      <wps:wsp>
                        <wps:cNvPr id="138" name="AutoShape 29"/>
                        <wps:cNvSpPr>
                          <a:spLocks noChangeArrowheads="1"/>
                        </wps:cNvSpPr>
                        <wps:spPr bwMode="auto">
                          <a:xfrm>
                            <a:off x="7267"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8AE3CCA" w14:textId="77777777" w:rsidR="007F4E56" w:rsidRPr="003179FE" w:rsidRDefault="007F4E56" w:rsidP="00B064A3">
                              <w:pPr>
                                <w:jc w:val="center"/>
                                <w:rPr>
                                  <w:sz w:val="24"/>
                                </w:rPr>
                              </w:pPr>
                              <w:proofErr w:type="spellStart"/>
                              <w:r>
                                <w:rPr>
                                  <w:sz w:val="24"/>
                                </w:rPr>
                                <w:t>Loic</w:t>
                              </w:r>
                              <w:proofErr w:type="spellEnd"/>
                              <w:r>
                                <w:rPr>
                                  <w:sz w:val="24"/>
                                </w:rPr>
                                <w:t xml:space="preserve"> PICAVET</w:t>
                              </w:r>
                            </w:p>
                          </w:txbxContent>
                        </wps:txbx>
                        <wps:bodyPr rot="0" vert="horz" wrap="square" lIns="91440" tIns="45720" rIns="91440" bIns="45720" anchor="t" anchorCtr="0" upright="1">
                          <a:noAutofit/>
                        </wps:bodyPr>
                      </wps:wsp>
                      <wps:wsp>
                        <wps:cNvPr id="139" name="AutoShape 30"/>
                        <wps:cNvSpPr>
                          <a:spLocks noChangeArrowheads="1"/>
                        </wps:cNvSpPr>
                        <wps:spPr bwMode="auto">
                          <a:xfrm>
                            <a:off x="2521"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5A6D012" w14:textId="77777777" w:rsidR="007F4E56" w:rsidRPr="003179FE" w:rsidRDefault="007F4E56" w:rsidP="00B064A3">
                              <w:pPr>
                                <w:jc w:val="center"/>
                                <w:rPr>
                                  <w:sz w:val="24"/>
                                </w:rPr>
                              </w:pPr>
                              <w:r>
                                <w:rPr>
                                  <w:sz w:val="24"/>
                                </w:rPr>
                                <w:t>Joseph SILVESTRE</w:t>
                              </w:r>
                            </w:p>
                          </w:txbxContent>
                        </wps:txbx>
                        <wps:bodyPr rot="0" vert="horz" wrap="square" lIns="91440" tIns="45720" rIns="91440" bIns="45720" anchor="t" anchorCtr="0" upright="1">
                          <a:noAutofit/>
                        </wps:bodyPr>
                      </wps:wsp>
                      <wps:wsp>
                        <wps:cNvPr id="140" name="AutoShape 31"/>
                        <wps:cNvSpPr>
                          <a:spLocks noChangeArrowheads="1"/>
                        </wps:cNvSpPr>
                        <wps:spPr bwMode="auto">
                          <a:xfrm>
                            <a:off x="9569"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7153B45" w14:textId="77777777" w:rsidR="007F4E56" w:rsidRPr="003179FE" w:rsidRDefault="007F4E56" w:rsidP="00B064A3">
                              <w:pPr>
                                <w:jc w:val="center"/>
                                <w:rPr>
                                  <w:sz w:val="24"/>
                                </w:rPr>
                              </w:pPr>
                              <w:r>
                                <w:rPr>
                                  <w:sz w:val="24"/>
                                </w:rPr>
                                <w:t>Benjamin POIRIER</w:t>
                              </w:r>
                            </w:p>
                          </w:txbxContent>
                        </wps:txbx>
                        <wps:bodyPr rot="0" vert="horz" wrap="square" lIns="91440" tIns="45720" rIns="91440" bIns="45720" anchor="t" anchorCtr="0" upright="1">
                          <a:noAutofit/>
                        </wps:bodyPr>
                      </wps:wsp>
                      <wps:wsp>
                        <wps:cNvPr id="141" name="AutoShape 32"/>
                        <wps:cNvSpPr>
                          <a:spLocks noChangeArrowheads="1"/>
                        </wps:cNvSpPr>
                        <wps:spPr bwMode="auto">
                          <a:xfrm>
                            <a:off x="4894"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6CDC3BE" w14:textId="77777777" w:rsidR="007F4E56" w:rsidRPr="003179FE" w:rsidRDefault="007F4E56" w:rsidP="00B064A3">
                              <w:pPr>
                                <w:jc w:val="center"/>
                                <w:rPr>
                                  <w:sz w:val="24"/>
                                </w:rPr>
                              </w:pPr>
                              <w:r w:rsidRPr="00F25101">
                                <w:t>Mohamed LAHLOU</w:t>
                              </w:r>
                            </w:p>
                          </w:txbxContent>
                        </wps:txbx>
                        <wps:bodyPr rot="0" vert="horz" wrap="square" lIns="91440" tIns="45720" rIns="91440" bIns="45720" anchor="t" anchorCtr="0" upright="1">
                          <a:noAutofit/>
                        </wps:bodyPr>
                      </wps:wsp>
                      <wps:wsp>
                        <wps:cNvPr id="142" name="AutoShape 33"/>
                        <wps:cNvSpPr>
                          <a:spLocks noChangeArrowheads="1"/>
                        </wps:cNvSpPr>
                        <wps:spPr bwMode="auto">
                          <a:xfrm>
                            <a:off x="7267"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B03FC76" w14:textId="77777777" w:rsidR="007F4E56" w:rsidRPr="003179FE" w:rsidRDefault="007F4E56" w:rsidP="00B064A3">
                              <w:pPr>
                                <w:jc w:val="center"/>
                                <w:rPr>
                                  <w:sz w:val="24"/>
                                </w:rPr>
                              </w:pPr>
                              <w:r>
                                <w:rPr>
                                  <w:sz w:val="24"/>
                                </w:rPr>
                                <w:t>Karim CHEBBOUR</w:t>
                              </w:r>
                            </w:p>
                          </w:txbxContent>
                        </wps:txbx>
                        <wps:bodyPr rot="0" vert="horz" wrap="square" lIns="91440" tIns="45720" rIns="91440" bIns="45720" anchor="t" anchorCtr="0" upright="1">
                          <a:noAutofit/>
                        </wps:bodyPr>
                      </wps:wsp>
                      <wps:wsp>
                        <wps:cNvPr id="143" name="AutoShape 34"/>
                        <wps:cNvSpPr>
                          <a:spLocks noChangeArrowheads="1"/>
                        </wps:cNvSpPr>
                        <wps:spPr bwMode="auto">
                          <a:xfrm>
                            <a:off x="2521"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73AA555" w14:textId="77777777" w:rsidR="007F4E56" w:rsidRPr="003179FE" w:rsidRDefault="007F4E56" w:rsidP="00B064A3">
                              <w:pPr>
                                <w:jc w:val="center"/>
                                <w:rPr>
                                  <w:sz w:val="24"/>
                                </w:rPr>
                              </w:pPr>
                              <w:r>
                                <w:rPr>
                                  <w:sz w:val="24"/>
                                </w:rPr>
                                <w:t>Noé GAUMONT</w:t>
                              </w:r>
                            </w:p>
                          </w:txbxContent>
                        </wps:txbx>
                        <wps:bodyPr rot="0" vert="horz" wrap="square" lIns="91440" tIns="45720" rIns="91440" bIns="45720" anchor="t" anchorCtr="0" upright="1">
                          <a:noAutofit/>
                        </wps:bodyPr>
                      </wps:wsp>
                      <wps:wsp>
                        <wps:cNvPr id="144" name="AutoShape 35"/>
                        <wps:cNvSpPr>
                          <a:spLocks noChangeArrowheads="1"/>
                        </wps:cNvSpPr>
                        <wps:spPr bwMode="auto">
                          <a:xfrm>
                            <a:off x="9569" y="7706"/>
                            <a:ext cx="2227"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4BF6211" w14:textId="77777777" w:rsidR="007F4E56" w:rsidRPr="003179FE" w:rsidRDefault="007F4E56" w:rsidP="00B064A3">
                              <w:pPr>
                                <w:jc w:val="center"/>
                                <w:rPr>
                                  <w:sz w:val="24"/>
                                </w:rPr>
                              </w:pPr>
                              <w:r>
                                <w:rPr>
                                  <w:sz w:val="24"/>
                                </w:rPr>
                                <w:t>François GUILPAIN</w:t>
                              </w:r>
                            </w:p>
                          </w:txbxContent>
                        </wps:txbx>
                        <wps:bodyPr rot="0" vert="horz" wrap="square" lIns="91440" tIns="45720" rIns="91440" bIns="45720" anchor="t" anchorCtr="0" upright="1">
                          <a:noAutofit/>
                        </wps:bodyPr>
                      </wps:wsp>
                      <wps:wsp>
                        <wps:cNvPr id="145" name="AutoShape 36"/>
                        <wps:cNvSpPr>
                          <a:spLocks noChangeArrowheads="1"/>
                        </wps:cNvSpPr>
                        <wps:spPr bwMode="auto">
                          <a:xfrm>
                            <a:off x="4894"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B5EF705" w14:textId="77777777" w:rsidR="007F4E56" w:rsidRPr="003179FE" w:rsidRDefault="007F4E56" w:rsidP="00B064A3">
                              <w:pPr>
                                <w:jc w:val="center"/>
                                <w:rPr>
                                  <w:sz w:val="24"/>
                                </w:rPr>
                              </w:pPr>
                              <w:r>
                                <w:rPr>
                                  <w:sz w:val="24"/>
                                </w:rPr>
                                <w:t>Patrick BROWNE</w:t>
                              </w:r>
                            </w:p>
                          </w:txbxContent>
                        </wps:txbx>
                        <wps:bodyPr rot="0" vert="horz" wrap="square" lIns="91440" tIns="45720" rIns="91440" bIns="45720" anchor="t" anchorCtr="0" upright="1">
                          <a:noAutofit/>
                        </wps:bodyPr>
                      </wps:wsp>
                      <wps:wsp>
                        <wps:cNvPr id="146" name="AutoShape 37"/>
                        <wps:cNvSpPr>
                          <a:spLocks noChangeArrowheads="1"/>
                        </wps:cNvSpPr>
                        <wps:spPr bwMode="auto">
                          <a:xfrm>
                            <a:off x="7267"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3BB98919" w14:textId="77777777" w:rsidR="007F4E56" w:rsidRPr="003179FE" w:rsidRDefault="007F4E56" w:rsidP="00B064A3">
                              <w:pPr>
                                <w:jc w:val="center"/>
                                <w:rPr>
                                  <w:sz w:val="24"/>
                                </w:rPr>
                              </w:pPr>
                              <w:r>
                                <w:rPr>
                                  <w:sz w:val="24"/>
                                </w:rPr>
                                <w:t>Romain GUYARD</w:t>
                              </w:r>
                            </w:p>
                          </w:txbxContent>
                        </wps:txbx>
                        <wps:bodyPr rot="0" vert="horz" wrap="square" lIns="91440" tIns="45720" rIns="91440" bIns="45720" anchor="t" anchorCtr="0" upright="1">
                          <a:noAutofit/>
                        </wps:bodyPr>
                      </wps:wsp>
                      <wps:wsp>
                        <wps:cNvPr id="147" name="AutoShape 38"/>
                        <wps:cNvSpPr>
                          <a:spLocks noChangeArrowheads="1"/>
                        </wps:cNvSpPr>
                        <wps:spPr bwMode="auto">
                          <a:xfrm>
                            <a:off x="2521"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E174734" w14:textId="77777777" w:rsidR="007F4E56" w:rsidRPr="003179FE" w:rsidRDefault="007F4E56" w:rsidP="00B064A3">
                              <w:pPr>
                                <w:jc w:val="center"/>
                                <w:rPr>
                                  <w:sz w:val="24"/>
                                </w:rPr>
                              </w:pPr>
                              <w:r>
                                <w:rPr>
                                  <w:sz w:val="24"/>
                                </w:rPr>
                                <w:t>Stephan DONIN</w:t>
                              </w:r>
                            </w:p>
                          </w:txbxContent>
                        </wps:txbx>
                        <wps:bodyPr rot="0" vert="horz" wrap="square" lIns="91440" tIns="45720" rIns="91440" bIns="45720" anchor="t" anchorCtr="0" upright="1">
                          <a:noAutofit/>
                        </wps:bodyPr>
                      </wps:wsp>
                      <wps:wsp>
                        <wps:cNvPr id="148" name="AutoShape 39"/>
                        <wps:cNvSpPr>
                          <a:spLocks noChangeArrowheads="1"/>
                        </wps:cNvSpPr>
                        <wps:spPr bwMode="auto">
                          <a:xfrm>
                            <a:off x="9569"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EBA1C54" w14:textId="77777777" w:rsidR="007F4E56" w:rsidRPr="003179FE" w:rsidRDefault="007F4E56" w:rsidP="00B064A3">
                              <w:pPr>
                                <w:jc w:val="center"/>
                                <w:rPr>
                                  <w:sz w:val="24"/>
                                </w:rPr>
                              </w:pPr>
                              <w:r>
                                <w:rPr>
                                  <w:sz w:val="24"/>
                                </w:rPr>
                                <w:t>Caroline ZAWADA</w:t>
                              </w:r>
                            </w:p>
                          </w:txbxContent>
                        </wps:txbx>
                        <wps:bodyPr rot="0" vert="horz" wrap="square" lIns="91440" tIns="45720" rIns="91440" bIns="45720" anchor="t" anchorCtr="0" upright="1">
                          <a:noAutofit/>
                        </wps:bodyPr>
                      </wps:wsp>
                      <wps:wsp>
                        <wps:cNvPr id="149" name="AutoShape 40"/>
                        <wps:cNvSpPr>
                          <a:spLocks noChangeArrowheads="1"/>
                        </wps:cNvSpPr>
                        <wps:spPr bwMode="auto">
                          <a:xfrm>
                            <a:off x="4894"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338ACED4" w14:textId="77777777" w:rsidR="007F4E56" w:rsidRPr="003179FE" w:rsidRDefault="007F4E56" w:rsidP="00B064A3">
                              <w:pPr>
                                <w:jc w:val="center"/>
                                <w:rPr>
                                  <w:sz w:val="24"/>
                                </w:rPr>
                              </w:pPr>
                              <w:r>
                                <w:rPr>
                                  <w:sz w:val="24"/>
                                </w:rPr>
                                <w:t>Marc ROSSI</w:t>
                              </w:r>
                            </w:p>
                          </w:txbxContent>
                        </wps:txbx>
                        <wps:bodyPr rot="0" vert="horz" wrap="square" lIns="91440" tIns="45720" rIns="91440" bIns="45720" anchor="t" anchorCtr="0" upright="1">
                          <a:noAutofit/>
                        </wps:bodyPr>
                      </wps:wsp>
                      <wps:wsp>
                        <wps:cNvPr id="150" name="AutoShape 41"/>
                        <wps:cNvSpPr>
                          <a:spLocks noChangeArrowheads="1"/>
                        </wps:cNvSpPr>
                        <wps:spPr bwMode="auto">
                          <a:xfrm>
                            <a:off x="7267"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3C2B3B47" w14:textId="77777777" w:rsidR="007F4E56" w:rsidRPr="003179FE" w:rsidRDefault="007F4E56" w:rsidP="00B064A3">
                              <w:pPr>
                                <w:jc w:val="center"/>
                                <w:rPr>
                                  <w:sz w:val="24"/>
                                </w:rPr>
                              </w:pPr>
                              <w:r>
                                <w:rPr>
                                  <w:sz w:val="24"/>
                                </w:rPr>
                                <w:t>Guilhem PAOLI</w:t>
                              </w:r>
                            </w:p>
                          </w:txbxContent>
                        </wps:txbx>
                        <wps:bodyPr rot="0" vert="horz" wrap="square" lIns="91440" tIns="45720" rIns="91440" bIns="45720" anchor="t" anchorCtr="0" upright="1">
                          <a:noAutofit/>
                        </wps:bodyPr>
                      </wps:wsp>
                      <wps:wsp>
                        <wps:cNvPr id="151" name="AutoShape 42"/>
                        <wps:cNvSpPr>
                          <a:spLocks noChangeArrowheads="1"/>
                        </wps:cNvSpPr>
                        <wps:spPr bwMode="auto">
                          <a:xfrm>
                            <a:off x="2521"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1AAAEC52" w14:textId="77777777" w:rsidR="007F4E56" w:rsidRPr="003179FE" w:rsidRDefault="007F4E56" w:rsidP="00B064A3">
                              <w:pPr>
                                <w:jc w:val="center"/>
                                <w:rPr>
                                  <w:sz w:val="24"/>
                                </w:rPr>
                              </w:pPr>
                              <w:r>
                                <w:rPr>
                                  <w:sz w:val="24"/>
                                </w:rPr>
                                <w:t>Louis PONTOISE</w:t>
                              </w:r>
                            </w:p>
                          </w:txbxContent>
                        </wps:txbx>
                        <wps:bodyPr rot="0" vert="horz" wrap="square" lIns="91440" tIns="45720" rIns="91440" bIns="45720" anchor="t" anchorCtr="0" upright="1">
                          <a:noAutofit/>
                        </wps:bodyPr>
                      </wps:wsp>
                      <wps:wsp>
                        <wps:cNvPr id="152" name="AutoShape 43"/>
                        <wps:cNvSpPr>
                          <a:spLocks noChangeArrowheads="1"/>
                        </wps:cNvSpPr>
                        <wps:spPr bwMode="auto">
                          <a:xfrm>
                            <a:off x="4887"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617DC574" w14:textId="77777777" w:rsidR="007F4E56" w:rsidRPr="003179FE" w:rsidRDefault="007F4E56" w:rsidP="00B064A3">
                              <w:pPr>
                                <w:jc w:val="center"/>
                                <w:rPr>
                                  <w:sz w:val="24"/>
                                </w:rPr>
                              </w:pPr>
                              <w:r>
                                <w:rPr>
                                  <w:sz w:val="24"/>
                                </w:rPr>
                                <w:t>Rémi CLERMONT</w:t>
                              </w:r>
                            </w:p>
                          </w:txbxContent>
                        </wps:txbx>
                        <wps:bodyPr rot="0" vert="horz" wrap="square" lIns="91440" tIns="45720" rIns="91440" bIns="45720" anchor="t" anchorCtr="0" upright="1">
                          <a:noAutofit/>
                        </wps:bodyPr>
                      </wps:wsp>
                      <wps:wsp>
                        <wps:cNvPr id="153" name="AutoShape 44"/>
                        <wps:cNvSpPr>
                          <a:spLocks noChangeArrowheads="1"/>
                        </wps:cNvSpPr>
                        <wps:spPr bwMode="auto">
                          <a:xfrm>
                            <a:off x="7260"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622E832" w14:textId="77777777" w:rsidR="007F4E56" w:rsidRPr="003179FE" w:rsidRDefault="007F4E56" w:rsidP="00B064A3">
                              <w:pPr>
                                <w:jc w:val="center"/>
                                <w:rPr>
                                  <w:sz w:val="24"/>
                                </w:rPr>
                              </w:pPr>
                              <w:r>
                                <w:rPr>
                                  <w:sz w:val="24"/>
                                </w:rPr>
                                <w:t>Laura BRIZARD</w:t>
                              </w:r>
                            </w:p>
                          </w:txbxContent>
                        </wps:txbx>
                        <wps:bodyPr rot="0" vert="horz" wrap="square" lIns="91440" tIns="45720" rIns="91440" bIns="45720" anchor="t" anchorCtr="0" upright="1">
                          <a:noAutofit/>
                        </wps:bodyPr>
                      </wps:wsp>
                      <wps:wsp>
                        <wps:cNvPr id="154" name="AutoShape 45"/>
                        <wps:cNvSpPr>
                          <a:spLocks noChangeArrowheads="1"/>
                        </wps:cNvSpPr>
                        <wps:spPr bwMode="auto">
                          <a:xfrm>
                            <a:off x="2514"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6564AD7" w14:textId="77777777" w:rsidR="007F4E56" w:rsidRPr="003179FE" w:rsidRDefault="007F4E56" w:rsidP="00B064A3">
                              <w:pPr>
                                <w:jc w:val="center"/>
                                <w:rPr>
                                  <w:sz w:val="24"/>
                                </w:rPr>
                              </w:pPr>
                              <w:r>
                                <w:rPr>
                                  <w:sz w:val="24"/>
                                </w:rPr>
                                <w:t>Karim HAMIDOU</w:t>
                              </w:r>
                            </w:p>
                          </w:txbxContent>
                        </wps:txbx>
                        <wps:bodyPr rot="0" vert="horz" wrap="square" lIns="91440" tIns="45720" rIns="91440" bIns="45720" anchor="t" anchorCtr="0" upright="1">
                          <a:noAutofit/>
                        </wps:bodyPr>
                      </wps:wsp>
                      <wps:wsp>
                        <wps:cNvPr id="155" name="AutoShape 46"/>
                        <wps:cNvSpPr>
                          <a:spLocks noChangeArrowheads="1"/>
                        </wps:cNvSpPr>
                        <wps:spPr bwMode="auto">
                          <a:xfrm>
                            <a:off x="102" y="39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05661861" w14:textId="77777777" w:rsidR="007F4E56" w:rsidRPr="00AD5DCE" w:rsidRDefault="007F4E56" w:rsidP="00B064A3">
                              <w:pPr>
                                <w:jc w:val="center"/>
                                <w:rPr>
                                  <w:b/>
                                  <w:sz w:val="24"/>
                                </w:rPr>
                              </w:pPr>
                              <w:r w:rsidRPr="00AD5DCE">
                                <w:rPr>
                                  <w:b/>
                                  <w:sz w:val="24"/>
                                </w:rPr>
                                <w:t>Directeurs :</w:t>
                              </w:r>
                            </w:p>
                          </w:txbxContent>
                        </wps:txbx>
                        <wps:bodyPr rot="0" vert="horz" wrap="square" lIns="91440" tIns="45720" rIns="91440" bIns="45720" anchor="t" anchorCtr="0" upright="1">
                          <a:noAutofit/>
                        </wps:bodyPr>
                      </wps:wsp>
                      <wps:wsp>
                        <wps:cNvPr id="156" name="AutoShape 47"/>
                        <wps:cNvSpPr>
                          <a:spLocks noChangeArrowheads="1"/>
                        </wps:cNvSpPr>
                        <wps:spPr bwMode="auto">
                          <a:xfrm>
                            <a:off x="102" y="51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066DE448" w14:textId="77777777" w:rsidR="007F4E56" w:rsidRPr="00AD5DCE" w:rsidRDefault="007F4E56" w:rsidP="00B064A3">
                              <w:pPr>
                                <w:jc w:val="center"/>
                                <w:rPr>
                                  <w:b/>
                                  <w:sz w:val="24"/>
                                </w:rPr>
                              </w:pPr>
                              <w:r w:rsidRPr="00AD5DCE">
                                <w:rPr>
                                  <w:b/>
                                  <w:sz w:val="24"/>
                                </w:rPr>
                                <w:t>Managers :</w:t>
                              </w:r>
                            </w:p>
                          </w:txbxContent>
                        </wps:txbx>
                        <wps:bodyPr rot="0" vert="horz" wrap="square" lIns="91440" tIns="45720" rIns="91440" bIns="45720" anchor="t" anchorCtr="0" upright="1">
                          <a:noAutofit/>
                        </wps:bodyPr>
                      </wps:wsp>
                      <wps:wsp>
                        <wps:cNvPr id="157" name="AutoShape 48"/>
                        <wps:cNvSpPr>
                          <a:spLocks noChangeArrowheads="1"/>
                        </wps:cNvSpPr>
                        <wps:spPr bwMode="auto">
                          <a:xfrm>
                            <a:off x="102" y="6415"/>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39D75A04" w14:textId="77777777" w:rsidR="007F4E56" w:rsidRPr="00AD5DCE" w:rsidRDefault="007F4E56" w:rsidP="00B064A3">
                              <w:pPr>
                                <w:jc w:val="center"/>
                                <w:rPr>
                                  <w:b/>
                                  <w:sz w:val="24"/>
                                </w:rPr>
                              </w:pPr>
                              <w:r w:rsidRPr="00AD5DCE">
                                <w:rPr>
                                  <w:b/>
                                  <w:sz w:val="24"/>
                                </w:rPr>
                                <w:t>Conception :</w:t>
                              </w:r>
                            </w:p>
                          </w:txbxContent>
                        </wps:txbx>
                        <wps:bodyPr rot="0" vert="horz" wrap="square" lIns="91440" tIns="45720" rIns="91440" bIns="45720" anchor="t" anchorCtr="0" upright="1">
                          <a:noAutofit/>
                        </wps:bodyPr>
                      </wps:wsp>
                      <wps:wsp>
                        <wps:cNvPr id="158" name="AutoShape 49"/>
                        <wps:cNvSpPr>
                          <a:spLocks noChangeArrowheads="1"/>
                        </wps:cNvSpPr>
                        <wps:spPr bwMode="auto">
                          <a:xfrm>
                            <a:off x="102" y="77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784A45CF" w14:textId="77777777" w:rsidR="007F4E56" w:rsidRPr="00AD5DCE" w:rsidRDefault="007F4E56" w:rsidP="00B064A3">
                              <w:pPr>
                                <w:jc w:val="center"/>
                                <w:rPr>
                                  <w:b/>
                                  <w:sz w:val="24"/>
                                </w:rPr>
                              </w:pPr>
                              <w:r w:rsidRPr="00AD5DCE">
                                <w:rPr>
                                  <w:b/>
                                  <w:sz w:val="24"/>
                                </w:rPr>
                                <w:t>Développement :</w:t>
                              </w:r>
                            </w:p>
                          </w:txbxContent>
                        </wps:txbx>
                        <wps:bodyPr rot="0" vert="horz" wrap="square" lIns="91440" tIns="45720" rIns="91440" bIns="45720" anchor="t" anchorCtr="0" upright="1">
                          <a:noAutofit/>
                        </wps:bodyPr>
                      </wps:wsp>
                      <wps:wsp>
                        <wps:cNvPr id="159" name="AutoShape 50"/>
                        <wps:cNvSpPr>
                          <a:spLocks noChangeArrowheads="1"/>
                        </wps:cNvSpPr>
                        <wps:spPr bwMode="auto">
                          <a:xfrm>
                            <a:off x="102" y="899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4202C2A8" w14:textId="77777777" w:rsidR="007F4E56" w:rsidRPr="00AD5DCE" w:rsidRDefault="007F4E56" w:rsidP="00B064A3">
                              <w:pPr>
                                <w:jc w:val="center"/>
                                <w:rPr>
                                  <w:b/>
                                  <w:sz w:val="24"/>
                                </w:rPr>
                              </w:pPr>
                              <w:r w:rsidRPr="00AD5DCE">
                                <w:rPr>
                                  <w:b/>
                                  <w:sz w:val="24"/>
                                </w:rPr>
                                <w:t>Qualité :</w:t>
                              </w:r>
                            </w:p>
                          </w:txbxContent>
                        </wps:txbx>
                        <wps:bodyPr rot="0" vert="horz" wrap="square" lIns="91440" tIns="45720" rIns="91440" bIns="45720" anchor="t" anchorCtr="0" upright="1">
                          <a:noAutofit/>
                        </wps:bodyPr>
                      </wps:wsp>
                      <wps:wsp>
                        <wps:cNvPr id="160" name="AutoShape 51"/>
                        <wps:cNvSpPr>
                          <a:spLocks noChangeArrowheads="1"/>
                        </wps:cNvSpPr>
                        <wps:spPr bwMode="auto">
                          <a:xfrm>
                            <a:off x="95" y="10153"/>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3591FBDA" w14:textId="77777777" w:rsidR="007F4E56" w:rsidRPr="00AD5DCE" w:rsidRDefault="007F4E56" w:rsidP="00B064A3">
                              <w:pPr>
                                <w:jc w:val="center"/>
                                <w:rPr>
                                  <w:b/>
                                  <w:sz w:val="24"/>
                                </w:rPr>
                              </w:pPr>
                              <w:r w:rsidRPr="00AD5DCE">
                                <w:rPr>
                                  <w:b/>
                                  <w:sz w:val="24"/>
                                </w:rPr>
                                <w:t>Etudes :</w:t>
                              </w:r>
                            </w:p>
                          </w:txbxContent>
                        </wps:txbx>
                        <wps:bodyPr rot="0" vert="horz" wrap="square" lIns="91440" tIns="45720" rIns="91440" bIns="45720" anchor="t" anchorCtr="0" upright="1">
                          <a:noAutofit/>
                        </wps:bodyPr>
                      </wps:wsp>
                      <wps:wsp>
                        <wps:cNvPr id="161" name="AutoShape 52"/>
                        <wps:cNvSpPr>
                          <a:spLocks noChangeArrowheads="1"/>
                        </wps:cNvSpPr>
                        <wps:spPr bwMode="auto">
                          <a:xfrm>
                            <a:off x="7260"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569056F5" w14:textId="77777777" w:rsidR="007F4E56" w:rsidRPr="00AD5DCE" w:rsidRDefault="007F4E56" w:rsidP="00B064A3">
                              <w:pPr>
                                <w:jc w:val="center"/>
                                <w:rPr>
                                  <w:b/>
                                  <w:sz w:val="24"/>
                                </w:rPr>
                              </w:pPr>
                              <w:r w:rsidRPr="00AD5DCE">
                                <w:rPr>
                                  <w:b/>
                                  <w:sz w:val="24"/>
                                </w:rPr>
                                <w:t>IHM Grille</w:t>
                              </w:r>
                            </w:p>
                          </w:txbxContent>
                        </wps:txbx>
                        <wps:bodyPr rot="0" vert="horz" wrap="square" lIns="91440" tIns="45720" rIns="91440" bIns="45720" anchor="t" anchorCtr="0" upright="1">
                          <a:noAutofit/>
                        </wps:bodyPr>
                      </wps:wsp>
                      <wps:wsp>
                        <wps:cNvPr id="162" name="AutoShape 53"/>
                        <wps:cNvSpPr>
                          <a:spLocks noChangeArrowheads="1"/>
                        </wps:cNvSpPr>
                        <wps:spPr bwMode="auto">
                          <a:xfrm>
                            <a:off x="4879"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0C1A5B35" w14:textId="77777777" w:rsidR="007F4E56" w:rsidRPr="00AD5DCE" w:rsidRDefault="007F4E56" w:rsidP="00B064A3">
                              <w:pPr>
                                <w:jc w:val="center"/>
                                <w:rPr>
                                  <w:b/>
                                  <w:sz w:val="24"/>
                                </w:rPr>
                              </w:pPr>
                              <w:r w:rsidRPr="00AD5DCE">
                                <w:rPr>
                                  <w:b/>
                                  <w:sz w:val="24"/>
                                </w:rPr>
                                <w:t>IHM Connexion</w:t>
                              </w:r>
                            </w:p>
                          </w:txbxContent>
                        </wps:txbx>
                        <wps:bodyPr rot="0" vert="horz" wrap="square" lIns="91440" tIns="45720" rIns="91440" bIns="45720" anchor="t" anchorCtr="0" upright="1">
                          <a:noAutofit/>
                        </wps:bodyPr>
                      </wps:wsp>
                      <wps:wsp>
                        <wps:cNvPr id="163" name="AutoShape 54"/>
                        <wps:cNvSpPr>
                          <a:spLocks noChangeArrowheads="1"/>
                        </wps:cNvSpPr>
                        <wps:spPr bwMode="auto">
                          <a:xfrm>
                            <a:off x="2496" y="11090"/>
                            <a:ext cx="2151"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5EC3C8E1" w14:textId="77777777" w:rsidR="007F4E56" w:rsidRPr="00AD5DCE" w:rsidRDefault="007F4E56" w:rsidP="00B064A3">
                              <w:pPr>
                                <w:jc w:val="center"/>
                                <w:rPr>
                                  <w:b/>
                                  <w:sz w:val="24"/>
                                </w:rPr>
                              </w:pPr>
                              <w:r w:rsidRPr="00AD5DCE">
                                <w:rPr>
                                  <w:b/>
                                  <w:sz w:val="24"/>
                                </w:rPr>
                                <w:t>Gestion Données</w:t>
                              </w:r>
                            </w:p>
                          </w:txbxContent>
                        </wps:txbx>
                        <wps:bodyPr rot="0" vert="horz" wrap="square" lIns="91440" tIns="45720" rIns="91440" bIns="45720" anchor="t" anchorCtr="0" upright="1">
                          <a:noAutofit/>
                        </wps:bodyPr>
                      </wps:wsp>
                      <wps:wsp>
                        <wps:cNvPr id="164" name="AutoShape 55"/>
                        <wps:cNvSpPr>
                          <a:spLocks noChangeArrowheads="1"/>
                        </wps:cNvSpPr>
                        <wps:spPr bwMode="auto">
                          <a:xfrm>
                            <a:off x="9626"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0E9D7852" w14:textId="77777777" w:rsidR="007F4E56" w:rsidRPr="00AD5DCE" w:rsidRDefault="007F4E56" w:rsidP="00B064A3">
                              <w:pPr>
                                <w:jc w:val="center"/>
                                <w:rPr>
                                  <w:b/>
                                  <w:sz w:val="24"/>
                                </w:rPr>
                              </w:pPr>
                              <w:r w:rsidRPr="00AD5DCE">
                                <w:rPr>
                                  <w:b/>
                                  <w:sz w:val="24"/>
                                </w:rPr>
                                <w:t>Communication</w:t>
                              </w:r>
                            </w:p>
                          </w:txbxContent>
                        </wps:txbx>
                        <wps:bodyPr rot="0" vert="horz" wrap="square" lIns="91440" tIns="45720" rIns="91440" bIns="45720" anchor="t" anchorCtr="0" upright="1">
                          <a:noAutofit/>
                        </wps:bodyPr>
                      </wps:wsp>
                      <wps:wsp>
                        <wps:cNvPr id="165" name="AutoShape 56"/>
                        <wps:cNvCnPr>
                          <a:cxnSpLocks noChangeShapeType="1"/>
                        </wps:cNvCnPr>
                        <wps:spPr bwMode="auto">
                          <a:xfrm flipH="1" flipV="1">
                            <a:off x="3516" y="3028"/>
                            <a:ext cx="19" cy="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57"/>
                        <wps:cNvCnPr>
                          <a:cxnSpLocks noChangeShapeType="1"/>
                        </wps:cNvCnPr>
                        <wps:spPr bwMode="auto">
                          <a:xfrm flipV="1">
                            <a:off x="5910" y="3011"/>
                            <a:ext cx="0"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58"/>
                        <wps:cNvCnPr>
                          <a:cxnSpLocks noChangeShapeType="1"/>
                        </wps:cNvCnPr>
                        <wps:spPr bwMode="auto">
                          <a:xfrm flipH="1" flipV="1">
                            <a:off x="8264" y="3011"/>
                            <a:ext cx="19"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59"/>
                        <wps:cNvCnPr>
                          <a:cxnSpLocks noChangeShapeType="1"/>
                        </wps:cNvCnPr>
                        <wps:spPr bwMode="auto">
                          <a:xfrm flipH="1" flipV="1">
                            <a:off x="10548" y="3011"/>
                            <a:ext cx="19" cy="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0"/>
                        <wps:cNvSpPr>
                          <a:spLocks noChangeArrowheads="1"/>
                        </wps:cNvSpPr>
                        <wps:spPr bwMode="auto">
                          <a:xfrm>
                            <a:off x="2406" y="3649"/>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utoShape 61"/>
                        <wps:cNvSpPr>
                          <a:spLocks noChangeArrowheads="1"/>
                        </wps:cNvSpPr>
                        <wps:spPr bwMode="auto">
                          <a:xfrm>
                            <a:off x="4774" y="3661"/>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AutoShape 62"/>
                        <wps:cNvSpPr>
                          <a:spLocks noChangeArrowheads="1"/>
                        </wps:cNvSpPr>
                        <wps:spPr bwMode="auto">
                          <a:xfrm>
                            <a:off x="7161" y="3654"/>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utoShape 63"/>
                        <wps:cNvSpPr>
                          <a:spLocks noChangeArrowheads="1"/>
                        </wps:cNvSpPr>
                        <wps:spPr bwMode="auto">
                          <a:xfrm>
                            <a:off x="9510" y="3647"/>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66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">
                <v:roundrect id="AutoShape 20" o:spid="_x0000_s1027" style="position:absolute;left:4912;top:1421;width:3655;height:86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8DzxAAA&#10;ANwAAAAPAAAAZHJzL2Rvd25yZXYueG1sRE9NawIxEL0L/Q9hBC+iST1UuzVKW1CKINZVsMdhM+4u&#10;bibbTdT135uC0Ns83udM562txIUaXzrW8DxUIIgzZ0rONex3i8EEhA/IBivHpOFGHuazp84UE+Ou&#10;vKVLGnIRQ9gnqKEIoU6k9FlBFv3Q1cSRO7rGYoiwyaVp8BrDbSVHSr1IiyXHhgJr+iwoO6Vnq4HS&#10;/okn44/ftdost2t1WP1svlda97rt+xuIQG34Fz/cXybOH73C3zPx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PA88QAAADcAAAADwAAAAAAAAAAAAAAAACXAgAAZHJzL2Rv&#10;d25yZXYueG1sUEsFBgAAAAAEAAQA9QAAAIgDAAAAAA==&#10;" fillcolor="#92cddc" strokecolor="#92cddc" strokeweight="1pt">
                  <v:fill color2="#daeef3" angle="-45" focus="-50%" type="gradient"/>
                  <v:shadow on="t" color="#205867" opacity=".5" offset="1pt,26939emu"/>
                  <v:textbox>
                    <w:txbxContent>
                      <w:p w14:paraId="71697429" w14:textId="77777777" w:rsidR="007F4E56" w:rsidRPr="00B31295" w:rsidRDefault="007F4E56" w:rsidP="00B064A3">
                        <w:pPr>
                          <w:jc w:val="center"/>
                          <w:rPr>
                            <w:b/>
                            <w:sz w:val="32"/>
                          </w:rPr>
                        </w:pPr>
                        <w:r w:rsidRPr="00B31295">
                          <w:rPr>
                            <w:b/>
                            <w:sz w:val="32"/>
                          </w:rPr>
                          <w:t>LO23 : P2PChess</w:t>
                        </w:r>
                      </w:p>
                    </w:txbxContent>
                  </v:textbox>
                </v:roundrect>
                <v:roundrect id="AutoShape 21" o:spid="_x0000_s1028" style="position:absolute;left:9569;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4P+zxwAA&#10;ANwAAAAPAAAAZHJzL2Rvd25yZXYueG1sRI9Ba8JAEIXvhf6HZQpeSt2thV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N+D/s8cAAADcAAAADwAAAAAAAAAAAAAAAACXAgAAZHJz&#10;L2Rvd25yZXYueG1sUEsFBgAAAAAEAAQA9QAAAIsDAAAAAA==&#10;" fillcolor="#92cddc" strokecolor="#92cddc" strokeweight="1pt">
                  <v:fill color2="#daeef3" angle="-45" focus="-50%" type="gradient"/>
                  <v:shadow on="t" color="#205867" opacity=".5" offset="1pt,26939emu"/>
                  <v:textbox>
                    <w:txbxContent>
                      <w:p w14:paraId="388BF181" w14:textId="77777777" w:rsidR="007F4E56" w:rsidRPr="003179FE" w:rsidRDefault="007F4E56" w:rsidP="00B064A3">
                        <w:pPr>
                          <w:jc w:val="center"/>
                          <w:rPr>
                            <w:sz w:val="24"/>
                          </w:rPr>
                        </w:pPr>
                        <w:r w:rsidRPr="003179FE">
                          <w:rPr>
                            <w:sz w:val="24"/>
                          </w:rPr>
                          <w:t>Luc BERTELOOT</w:t>
                        </w:r>
                      </w:p>
                    </w:txbxContent>
                  </v:textbox>
                </v:roundrect>
                <v:shape id="AutoShape 22" o:spid="_x0000_s1029" type="#_x0000_t32" style="position:absolute;left:3516;top:3011;width:7032;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SO3lxAAAANwAAAAPAAAAAAAAAAAA&#10;AAAAAKECAABkcnMvZG93bnJldi54bWxQSwUGAAAAAAQABAD5AAAAkgMAAAAA&#10;"/>
                <v:shape id="AutoShape 23" o:spid="_x0000_s1030" type="#_x0000_t32" style="position:absolute;left:7125;top:2299;width:0;height: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uac5LDAAAA3AAAAA8AAAAAAAAAAAAA&#10;AAAAoQIAAGRycy9kb3ducmV2LnhtbFBLBQYAAAAABAAEAPkAAACRAwAAAAA=&#10;"/>
                <v:roundrect id="AutoShape 24" o:spid="_x0000_s1031" style="position:absolute;left:4894;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mHExAAA&#10;ANwAAAAPAAAAZHJzL2Rvd25yZXYueG1sRE/fa8IwEH4X9j+EG/giM1HB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JhxMQAAADcAAAADwAAAAAAAAAAAAAAAACXAgAAZHJzL2Rv&#10;d25yZXYueG1sUEsFBgAAAAAEAAQA9QAAAIgDAAAAAA==&#10;" fillcolor="#92cddc" strokecolor="#92cddc" strokeweight="1pt">
                  <v:fill color2="#daeef3" angle="-45" focus="-50%" type="gradient"/>
                  <v:shadow on="t" color="#205867" opacity=".5" offset="1pt,26939emu"/>
                  <v:textbox>
                    <w:txbxContent>
                      <w:p w14:paraId="43656F75" w14:textId="77777777" w:rsidR="007F4E56" w:rsidRPr="003179FE" w:rsidRDefault="007F4E56" w:rsidP="00B064A3">
                        <w:pPr>
                          <w:jc w:val="center"/>
                          <w:rPr>
                            <w:sz w:val="24"/>
                          </w:rPr>
                        </w:pPr>
                        <w:r>
                          <w:rPr>
                            <w:sz w:val="24"/>
                          </w:rPr>
                          <w:t>Gaëtan GREGOIRE</w:t>
                        </w:r>
                      </w:p>
                    </w:txbxContent>
                  </v:textbox>
                </v:roundrect>
                <v:roundrect id="AutoShape 25" o:spid="_x0000_s1032" style="position:absolute;left:7267;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2/mwxAAA&#10;ANwAAAAPAAAAZHJzL2Rvd25yZXYueG1sRE/fa8IwEH4f7H8IN9iLaLIpKtUo22BDBFGroI9Hc7bF&#10;5tI1mXb/vRkIe7uP7+dN562txIUaXzrW8NJTIIgzZ0rONex3n90xCB+QDVaOScMveZjPHh+mmBh3&#10;5S1d0pCLGMI+QQ1FCHUipc8Ksuh7riaO3Mk1FkOETS5Ng9cYbiv5qtRQWiw5NhRY00dB2Tn9sRoo&#10;7Zx5PHr/Xqn113alDsvjerPU+vmpfZuACNSGf/HdvTBxfn8A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v5sMQAAADcAAAADwAAAAAAAAAAAAAAAACXAgAAZHJzL2Rv&#10;d25yZXYueG1sUEsFBgAAAAAEAAQA9QAAAIgDAAAAAA==&#10;" fillcolor="#92cddc" strokecolor="#92cddc" strokeweight="1pt">
                  <v:fill color2="#daeef3" angle="-45" focus="-50%" type="gradient"/>
                  <v:shadow on="t" color="#205867" opacity=".5" offset="1pt,26939emu"/>
                  <v:textbox>
                    <w:txbxContent>
                      <w:p w14:paraId="174F36BF" w14:textId="77777777" w:rsidR="007F4E56" w:rsidRPr="00F25101" w:rsidRDefault="007F4E56" w:rsidP="00B064A3">
                        <w:pPr>
                          <w:jc w:val="center"/>
                        </w:pPr>
                        <w:r w:rsidRPr="00F25101">
                          <w:t>Morgan ANTONELLI</w:t>
                        </w:r>
                      </w:p>
                    </w:txbxContent>
                  </v:textbox>
                </v:roundrect>
                <v:roundrect id="AutoShape 26" o:spid="_x0000_s1033" style="position:absolute;left:2521;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1wrxQAA&#10;ANwAAAAPAAAAZHJzL2Rvd25yZXYueG1sRE/bagIxEH0v9B/CFPoimrTihdUobaFFBFFXQR+Hzbi7&#10;uJlsN6lu/94UhL7N4VxnOm9tJS7U+NKxhpeeAkGcOVNyrmG/++yOQfiAbLByTBp+ycN89vgwxcS4&#10;K2/pkoZcxBD2CWooQqgTKX1WkEXfczVx5E6usRgibHJpGrzGcFvJV6WG0mLJsaHAmj4Kys7pj9VA&#10;aefM49H790qtv7YrdVge15ul1s9P7dsERKA2/Ivv7oWJ8/sD+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XXCvFAAAA3AAAAA8AAAAAAAAAAAAAAAAAlwIAAGRycy9k&#10;b3ducmV2LnhtbFBLBQYAAAAABAAEAPUAAACJAwAAAAA=&#10;" fillcolor="#92cddc" strokecolor="#92cddc" strokeweight="1pt">
                  <v:fill color2="#daeef3" angle="-45" focus="-50%" type="gradient"/>
                  <v:shadow on="t" color="#205867" opacity=".5" offset="1pt,26939emu"/>
                  <v:textbox>
                    <w:txbxContent>
                      <w:p w14:paraId="2E0758FA" w14:textId="77777777" w:rsidR="007F4E56" w:rsidRPr="00F25101" w:rsidRDefault="007F4E56" w:rsidP="00B064A3">
                        <w:pPr>
                          <w:jc w:val="center"/>
                          <w:rPr>
                            <w:sz w:val="24"/>
                          </w:rPr>
                        </w:pPr>
                        <w:r w:rsidRPr="00F25101">
                          <w:rPr>
                            <w:sz w:val="24"/>
                          </w:rPr>
                          <w:t>P-A FONTAT</w:t>
                        </w:r>
                        <w:r w:rsidRPr="00F25101">
                          <w:rPr>
                            <w:sz w:val="24"/>
                          </w:rPr>
                          <w:tab/>
                        </w:r>
                      </w:p>
                    </w:txbxContent>
                  </v:textbox>
                </v:roundrect>
                <v:roundrect id="AutoShape 27" o:spid="_x0000_s1034" style="position:absolute;left:9569;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cJcxAAA&#10;ANwAAAAPAAAAZHJzL2Rvd25yZXYueG1sRE/fa8IwEH4X/B/CCXsRTZyg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0XCXMQAAADcAAAADwAAAAAAAAAAAAAAAACXAgAAZHJzL2Rv&#10;d25yZXYueG1sUEsFBgAAAAAEAAQA9QAAAIgDAAAAAA==&#10;" fillcolor="#92cddc" strokecolor="#92cddc" strokeweight="1pt">
                  <v:fill color2="#daeef3" angle="-45" focus="-50%" type="gradient"/>
                  <v:shadow on="t" color="#205867" opacity=".5" offset="1pt,26939emu"/>
                  <v:textbox>
                    <w:txbxContent>
                      <w:p w14:paraId="275D82DE" w14:textId="77777777" w:rsidR="007F4E56" w:rsidRPr="003179FE" w:rsidRDefault="007F4E56" w:rsidP="00B064A3">
                        <w:pPr>
                          <w:jc w:val="center"/>
                          <w:rPr>
                            <w:sz w:val="24"/>
                          </w:rPr>
                        </w:pPr>
                        <w:r>
                          <w:rPr>
                            <w:sz w:val="24"/>
                          </w:rPr>
                          <w:t>Vincent PENOT</w:t>
                        </w:r>
                      </w:p>
                    </w:txbxContent>
                  </v:textbox>
                </v:roundrect>
                <v:roundrect id="AutoShape 28" o:spid="_x0000_s1035" style="position:absolute;left:4894;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WfHxAAA&#10;ANwAAAAPAAAAZHJzL2Rvd25yZXYueG1sRE/fa8IwEH4f+D+EE/YyNNkG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lnx8QAAADcAAAADwAAAAAAAAAAAAAAAACXAgAAZHJzL2Rv&#10;d25yZXYueG1sUEsFBgAAAAAEAAQA9QAAAIgDAAAAAA==&#10;" fillcolor="#92cddc" strokecolor="#92cddc" strokeweight="1pt">
                  <v:fill color2="#daeef3" angle="-45" focus="-50%" type="gradient"/>
                  <v:shadow on="t" color="#205867" opacity=".5" offset="1pt,26939emu"/>
                  <v:textbox>
                    <w:txbxContent>
                      <w:p w14:paraId="40E21A4B" w14:textId="77777777" w:rsidR="007F4E56" w:rsidRPr="00F25101" w:rsidRDefault="007F4E56" w:rsidP="00B064A3">
                        <w:pPr>
                          <w:jc w:val="center"/>
                        </w:pPr>
                        <w:r w:rsidRPr="00F25101">
                          <w:t>Esteban PASQUIER</w:t>
                        </w:r>
                      </w:p>
                    </w:txbxContent>
                  </v:textbox>
                </v:roundrect>
                <v:roundrect id="AutoShape 29" o:spid="_x0000_s1036" style="position:absolute;left:7267;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vO1xwAA&#10;ANwAAAAPAAAAZHJzL2Rvd25yZXYueG1sRI9Ba8JAEIXvhf6HZQpeSt2thV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ZbztccAAADcAAAADwAAAAAAAAAAAAAAAACXAgAAZHJz&#10;L2Rvd25yZXYueG1sUEsFBgAAAAAEAAQA9QAAAIsDAAAAAA==&#10;" fillcolor="#92cddc" strokecolor="#92cddc" strokeweight="1pt">
                  <v:fill color2="#daeef3" angle="-45" focus="-50%" type="gradient"/>
                  <v:shadow on="t" color="#205867" opacity=".5" offset="1pt,26939emu"/>
                  <v:textbox>
                    <w:txbxContent>
                      <w:p w14:paraId="48AE3CCA" w14:textId="77777777" w:rsidR="007F4E56" w:rsidRPr="003179FE" w:rsidRDefault="007F4E56"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7" style="position:absolute;left:2521;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lYuxAAA&#10;ANwAAAAPAAAAZHJzL2Rvd25yZXYueG1sRE/fa8IwEH4X/B/CDfYiM3GD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pWLsQAAADcAAAADwAAAAAAAAAAAAAAAACXAgAAZHJzL2Rv&#10;d25yZXYueG1sUEsFBgAAAAAEAAQA9QAAAIgDAAAAAA==&#10;" fillcolor="#92cddc" strokecolor="#92cddc" strokeweight="1pt">
                  <v:fill color2="#daeef3" angle="-45" focus="-50%" type="gradient"/>
                  <v:shadow on="t" color="#205867" opacity=".5" offset="1pt,26939emu"/>
                  <v:textbox>
                    <w:txbxContent>
                      <w:p w14:paraId="55A6D012" w14:textId="77777777" w:rsidR="007F4E56" w:rsidRPr="003179FE" w:rsidRDefault="007F4E56" w:rsidP="00B064A3">
                        <w:pPr>
                          <w:jc w:val="center"/>
                          <w:rPr>
                            <w:sz w:val="24"/>
                          </w:rPr>
                        </w:pPr>
                        <w:r>
                          <w:rPr>
                            <w:sz w:val="24"/>
                          </w:rPr>
                          <w:t>Joseph SILVESTRE</w:t>
                        </w:r>
                      </w:p>
                    </w:txbxContent>
                  </v:textbox>
                </v:roundrect>
                <v:roundrect id="AutoShape 31" o:spid="_x0000_s1038" style="position:absolute;left:9569;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ozOxwAA&#10;ANwAAAAPAAAAZHJzL2Rvd25yZXYueG1sRI9Ba8JAEIXvhf6HZQpeSt2tl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MzscAAADcAAAADwAAAAAAAAAAAAAAAACXAgAAZHJz&#10;L2Rvd25yZXYueG1sUEsFBgAAAAAEAAQA9QAAAIsDAAAAAA==&#10;" fillcolor="#92cddc" strokecolor="#92cddc" strokeweight="1pt">
                  <v:fill color2="#daeef3" angle="-45" focus="-50%" type="gradient"/>
                  <v:shadow on="t" color="#205867" opacity=".5" offset="1pt,26939emu"/>
                  <v:textbox>
                    <w:txbxContent>
                      <w:p w14:paraId="57153B45" w14:textId="77777777" w:rsidR="007F4E56" w:rsidRPr="003179FE" w:rsidRDefault="007F4E56" w:rsidP="00B064A3">
                        <w:pPr>
                          <w:jc w:val="center"/>
                          <w:rPr>
                            <w:sz w:val="24"/>
                          </w:rPr>
                        </w:pPr>
                        <w:r>
                          <w:rPr>
                            <w:sz w:val="24"/>
                          </w:rPr>
                          <w:t>Benjamin POIRIER</w:t>
                        </w:r>
                      </w:p>
                    </w:txbxContent>
                  </v:textbox>
                </v:roundrect>
                <v:roundrect id="AutoShape 32" o:spid="_x0000_s1039" style="position:absolute;left:4894;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lVxAAA&#10;ANwAAAAPAAAAZHJzL2Rvd25yZXYueG1sRE/fa8IwEH4X9j+EG/giM3GI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opVcQAAADcAAAADwAAAAAAAAAAAAAAAACXAgAAZHJzL2Rv&#10;d25yZXYueG1sUEsFBgAAAAAEAAQA9QAAAIgDAAAAAA==&#10;" fillcolor="#92cddc" strokecolor="#92cddc" strokeweight="1pt">
                  <v:fill color2="#daeef3" angle="-45" focus="-50%" type="gradient"/>
                  <v:shadow on="t" color="#205867" opacity=".5" offset="1pt,26939emu"/>
                  <v:textbox>
                    <w:txbxContent>
                      <w:p w14:paraId="76CDC3BE" w14:textId="77777777" w:rsidR="007F4E56" w:rsidRPr="003179FE" w:rsidRDefault="007F4E56" w:rsidP="00B064A3">
                        <w:pPr>
                          <w:jc w:val="center"/>
                          <w:rPr>
                            <w:sz w:val="24"/>
                          </w:rPr>
                        </w:pPr>
                        <w:r w:rsidRPr="00F25101">
                          <w:t>Mohamed LAHLOU</w:t>
                        </w:r>
                      </w:p>
                    </w:txbxContent>
                  </v:textbox>
                </v:roundrect>
                <v:roundrect id="AutoShape 33" o:spid="_x0000_s1040" style="position:absolute;left:7267;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LcixAAA&#10;ANwAAAAPAAAAZHJzL2Rvd25yZXYueG1sRE/fa8IwEH4X9j+EG/giM1GG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i3IsQAAADcAAAADwAAAAAAAAAAAAAAAACXAgAAZHJzL2Rv&#10;d25yZXYueG1sUEsFBgAAAAAEAAQA9QAAAIgDAAAAAA==&#10;" fillcolor="#92cddc" strokecolor="#92cddc" strokeweight="1pt">
                  <v:fill color2="#daeef3" angle="-45" focus="-50%" type="gradient"/>
                  <v:shadow on="t" color="#205867" opacity=".5" offset="1pt,26939emu"/>
                  <v:textbox>
                    <w:txbxContent>
                      <w:p w14:paraId="4B03FC76" w14:textId="77777777" w:rsidR="007F4E56" w:rsidRPr="003179FE" w:rsidRDefault="007F4E56" w:rsidP="00B064A3">
                        <w:pPr>
                          <w:jc w:val="center"/>
                          <w:rPr>
                            <w:sz w:val="24"/>
                          </w:rPr>
                        </w:pPr>
                        <w:r>
                          <w:rPr>
                            <w:sz w:val="24"/>
                          </w:rPr>
                          <w:t>Karim CHEBBOUR</w:t>
                        </w:r>
                      </w:p>
                    </w:txbxContent>
                  </v:textbox>
                </v:roundrect>
                <v:roundrect id="AutoShape 34" o:spid="_x0000_s1041" style="position:absolute;left:2521;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BK5xAAA&#10;ANwAAAAPAAAAZHJzL2Rvd25yZXYueG1sRE/fa8IwEH4f7H8IN9iLaLIpKtUo22BDBFGroI9Hc7bF&#10;5tI1mXb/vRkIe7uP7+dN562txIUaXzrW8NJTIIgzZ0rONex3n90xCB+QDVaOScMveZjPHh+mmBh3&#10;5S1d0pCLGMI+QQ1FCHUipc8Ksuh7riaO3Mk1FkOETS5Ng9cYbiv5qtRQWiw5NhRY00dB2Tn9sRoo&#10;7Zx5PHr/Xqn113alDsvjerPU+vmpfZuACNSGf/HdvTBx/qAP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QSucQAAADcAAAADwAAAAAAAAAAAAAAAACXAgAAZHJzL2Rv&#10;d25yZXYueG1sUEsFBgAAAAAEAAQA9QAAAIgDAAAAAA==&#10;" fillcolor="#92cddc" strokecolor="#92cddc" strokeweight="1pt">
                  <v:fill color2="#daeef3" angle="-45" focus="-50%" type="gradient"/>
                  <v:shadow on="t" color="#205867" opacity=".5" offset="1pt,26939emu"/>
                  <v:textbox>
                    <w:txbxContent>
                      <w:p w14:paraId="573AA555" w14:textId="77777777" w:rsidR="007F4E56" w:rsidRPr="003179FE" w:rsidRDefault="007F4E56" w:rsidP="00B064A3">
                        <w:pPr>
                          <w:jc w:val="center"/>
                          <w:rPr>
                            <w:sz w:val="24"/>
                          </w:rPr>
                        </w:pPr>
                        <w:r>
                          <w:rPr>
                            <w:sz w:val="24"/>
                          </w:rPr>
                          <w:t>Noé GAUMONT</w:t>
                        </w:r>
                      </w:p>
                    </w:txbxContent>
                  </v:textbox>
                </v:roundrect>
                <v:roundrect id="AutoShape 35" o:spid="_x0000_s1042" style="position:absolute;left:9569;top:7706;width:2227;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YrNxAAA&#10;ANwAAAAPAAAAZHJzL2Rvd25yZXYueG1sRE/fa8IwEH4X9j+EG/giM1HE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2KzcQAAADcAAAADwAAAAAAAAAAAAAAAACXAgAAZHJzL2Rv&#10;d25yZXYueG1sUEsFBgAAAAAEAAQA9QAAAIgDAAAAAA==&#10;" fillcolor="#92cddc" strokecolor="#92cddc" strokeweight="1pt">
                  <v:fill color2="#daeef3" angle="-45" focus="-50%" type="gradient"/>
                  <v:shadow on="t" color="#205867" opacity=".5" offset="1pt,26939emu"/>
                  <v:textbox>
                    <w:txbxContent>
                      <w:p w14:paraId="24BF6211" w14:textId="77777777" w:rsidR="007F4E56" w:rsidRPr="003179FE" w:rsidRDefault="007F4E56" w:rsidP="00B064A3">
                        <w:pPr>
                          <w:jc w:val="center"/>
                          <w:rPr>
                            <w:sz w:val="24"/>
                          </w:rPr>
                        </w:pPr>
                        <w:r>
                          <w:rPr>
                            <w:sz w:val="24"/>
                          </w:rPr>
                          <w:t>François GUILPAIN</w:t>
                        </w:r>
                      </w:p>
                    </w:txbxContent>
                  </v:textbox>
                </v:roundrect>
                <v:roundrect id="AutoShape 36" o:spid="_x0000_s1043" style="position:absolute;left:4894;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9WxAAA&#10;ANwAAAAPAAAAZHJzL2Rvd25yZXYueG1sRE/bagIxEH0v9B/CFPoimrR4YzVKW2gRQdRV0MdhM+4u&#10;bibbTarbvzcFoW9zONeZzltbiQs1vnSs4aWnQBBnzpSca9jvPrtjED4gG6wck4Zf8jCfPT5MMTHu&#10;ylu6pCEXMYR9ghqKEOpESp8VZNH3XE0cuZNrLIYIm1yaBq8x3FbyVamhtFhybCiwpo+CsnP6YzVQ&#10;2jnzePT+vVLrr+1KHZbH9Wap9fNT+zYBEagN/+K7e2Hi/P4A/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EvVsQAAADcAAAADwAAAAAAAAAAAAAAAACXAgAAZHJzL2Rv&#10;d25yZXYueG1sUEsFBgAAAAAEAAQA9QAAAIgDAAAAAA==&#10;" fillcolor="#92cddc" strokecolor="#92cddc" strokeweight="1pt">
                  <v:fill color2="#daeef3" angle="-45" focus="-50%" type="gradient"/>
                  <v:shadow on="t" color="#205867" opacity=".5" offset="1pt,26939emu"/>
                  <v:textbox>
                    <w:txbxContent>
                      <w:p w14:paraId="7B5EF705" w14:textId="77777777" w:rsidR="007F4E56" w:rsidRPr="003179FE" w:rsidRDefault="007F4E56" w:rsidP="00B064A3">
                        <w:pPr>
                          <w:jc w:val="center"/>
                          <w:rPr>
                            <w:sz w:val="24"/>
                          </w:rPr>
                        </w:pPr>
                        <w:r>
                          <w:rPr>
                            <w:sz w:val="24"/>
                          </w:rPr>
                          <w:t>Patrick BROWNE</w:t>
                        </w:r>
                      </w:p>
                    </w:txbxContent>
                  </v:textbox>
                </v:roundrect>
                <v:roundrect id="AutoShape 37" o:spid="_x0000_s1044" style="position:absolute;left:7267;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7EhxAAA&#10;ANwAAAAPAAAAZHJzL2Rvd25yZXYueG1sRE/fa8IwEH4X/B/CCXsRTRyi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OxIcQAAADcAAAADwAAAAAAAAAAAAAAAACXAgAAZHJzL2Rv&#10;d25yZXYueG1sUEsFBgAAAAAEAAQA9QAAAIgDAAAAAA==&#10;" fillcolor="#92cddc" strokecolor="#92cddc" strokeweight="1pt">
                  <v:fill color2="#daeef3" angle="-45" focus="-50%" type="gradient"/>
                  <v:shadow on="t" color="#205867" opacity=".5" offset="1pt,26939emu"/>
                  <v:textbox>
                    <w:txbxContent>
                      <w:p w14:paraId="3BB98919" w14:textId="77777777" w:rsidR="007F4E56" w:rsidRPr="003179FE" w:rsidRDefault="007F4E56" w:rsidP="00B064A3">
                        <w:pPr>
                          <w:jc w:val="center"/>
                          <w:rPr>
                            <w:sz w:val="24"/>
                          </w:rPr>
                        </w:pPr>
                        <w:r>
                          <w:rPr>
                            <w:sz w:val="24"/>
                          </w:rPr>
                          <w:t>Romain GUYARD</w:t>
                        </w:r>
                      </w:p>
                    </w:txbxContent>
                  </v:textbox>
                </v:roundrect>
                <v:roundrect id="AutoShape 38" o:spid="_x0000_s1045" style="position:absolute;left:2521;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xS6xAAA&#10;ANwAAAAPAAAAZHJzL2Rvd25yZXYueG1sRE/fa8IwEH4f+D+EE/YyNNkY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8UusQAAADcAAAADwAAAAAAAAAAAAAAAACXAgAAZHJzL2Rv&#10;d25yZXYueG1sUEsFBgAAAAAEAAQA9QAAAIgDAAAAAA==&#10;" fillcolor="#92cddc" strokecolor="#92cddc" strokeweight="1pt">
                  <v:fill color2="#daeef3" angle="-45" focus="-50%" type="gradient"/>
                  <v:shadow on="t" color="#205867" opacity=".5" offset="1pt,26939emu"/>
                  <v:textbox>
                    <w:txbxContent>
                      <w:p w14:paraId="7E174734" w14:textId="77777777" w:rsidR="007F4E56" w:rsidRPr="003179FE" w:rsidRDefault="007F4E56" w:rsidP="00B064A3">
                        <w:pPr>
                          <w:jc w:val="center"/>
                          <w:rPr>
                            <w:sz w:val="24"/>
                          </w:rPr>
                        </w:pPr>
                        <w:r>
                          <w:rPr>
                            <w:sz w:val="24"/>
                          </w:rPr>
                          <w:t>Stephan DONIN</w:t>
                        </w:r>
                      </w:p>
                    </w:txbxContent>
                  </v:textbox>
                </v:roundrect>
                <v:roundrect id="AutoShape 39" o:spid="_x0000_s1046" style="position:absolute;left:9569;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IDIxwAA&#10;ANwAAAAPAAAAZHJzL2Rvd25yZXYueG1sRI9Ba8JAEIXvhf6HZQpeSt2tlF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ZCAyMcAAADcAAAADwAAAAAAAAAAAAAAAACXAgAAZHJz&#10;L2Rvd25yZXYueG1sUEsFBgAAAAAEAAQA9QAAAIsDAAAAAA==&#10;" fillcolor="#92cddc" strokecolor="#92cddc" strokeweight="1pt">
                  <v:fill color2="#daeef3" angle="-45" focus="-50%" type="gradient"/>
                  <v:shadow on="t" color="#205867" opacity=".5" offset="1pt,26939emu"/>
                  <v:textbox>
                    <w:txbxContent>
                      <w:p w14:paraId="2EBA1C54" w14:textId="77777777" w:rsidR="007F4E56" w:rsidRPr="003179FE" w:rsidRDefault="007F4E56" w:rsidP="00B064A3">
                        <w:pPr>
                          <w:jc w:val="center"/>
                          <w:rPr>
                            <w:sz w:val="24"/>
                          </w:rPr>
                        </w:pPr>
                        <w:r>
                          <w:rPr>
                            <w:sz w:val="24"/>
                          </w:rPr>
                          <w:t>Caroline ZAWADA</w:t>
                        </w:r>
                      </w:p>
                    </w:txbxContent>
                  </v:textbox>
                </v:roundrect>
                <v:roundrect id="AutoShape 40" o:spid="_x0000_s1047" style="position:absolute;left:4894;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VTxAAA&#10;ANwAAAAPAAAAZHJzL2Rvd25yZXYueG1sRE/fa8IwEH4X/B/CDfYiM3GM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lU8QAAADcAAAADwAAAAAAAAAAAAAAAACXAgAAZHJzL2Rv&#10;d25yZXYueG1sUEsFBgAAAAAEAAQA9QAAAIgDAAAAAA==&#10;" fillcolor="#92cddc" strokecolor="#92cddc" strokeweight="1pt">
                  <v:fill color2="#daeef3" angle="-45" focus="-50%" type="gradient"/>
                  <v:shadow on="t" color="#205867" opacity=".5" offset="1pt,26939emu"/>
                  <v:textbox>
                    <w:txbxContent>
                      <w:p w14:paraId="338ACED4" w14:textId="77777777" w:rsidR="007F4E56" w:rsidRPr="003179FE" w:rsidRDefault="007F4E56" w:rsidP="00B064A3">
                        <w:pPr>
                          <w:jc w:val="center"/>
                          <w:rPr>
                            <w:sz w:val="24"/>
                          </w:rPr>
                        </w:pPr>
                        <w:r>
                          <w:rPr>
                            <w:sz w:val="24"/>
                          </w:rPr>
                          <w:t>Marc ROSSI</w:t>
                        </w:r>
                      </w:p>
                    </w:txbxContent>
                  </v:textbox>
                </v:roundrect>
                <v:roundrect id="AutoShape 41" o:spid="_x0000_s1048" style="position:absolute;left:7267;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xoTxwAA&#10;ANwAAAAPAAAAZHJzL2Rvd25yZXYueG1sRI9Ba8JAEIXvhf6HZQpeSt2t0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6j8aE8cAAADcAAAADwAAAAAAAAAAAAAAAACXAgAAZHJz&#10;L2Rvd25yZXYueG1sUEsFBgAAAAAEAAQA9QAAAIsDAAAAAA==&#10;" fillcolor="#92cddc" strokecolor="#92cddc" strokeweight="1pt">
                  <v:fill color2="#daeef3" angle="-45" focus="-50%" type="gradient"/>
                  <v:shadow on="t" color="#205867" opacity=".5" offset="1pt,26939emu"/>
                  <v:textbox>
                    <w:txbxContent>
                      <w:p w14:paraId="3C2B3B47" w14:textId="77777777" w:rsidR="007F4E56" w:rsidRPr="003179FE" w:rsidRDefault="007F4E56" w:rsidP="00B064A3">
                        <w:pPr>
                          <w:jc w:val="center"/>
                          <w:rPr>
                            <w:sz w:val="24"/>
                          </w:rPr>
                        </w:pPr>
                        <w:r>
                          <w:rPr>
                            <w:sz w:val="24"/>
                          </w:rPr>
                          <w:t>Guilhem PAOLI</w:t>
                        </w:r>
                      </w:p>
                    </w:txbxContent>
                  </v:textbox>
                </v:roundrect>
                <v:roundrect id="AutoShape 42" o:spid="_x0000_s1049" style="position:absolute;left:2521;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7+IxAAA&#10;ANwAAAAPAAAAZHJzL2Rvd25yZXYueG1sRE/fa8IwEH4X9j+EG/giM3Gg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O/iMQAAADcAAAADwAAAAAAAAAAAAAAAACXAgAAZHJzL2Rv&#10;d25yZXYueG1sUEsFBgAAAAAEAAQA9QAAAIgDAAAAAA==&#10;" fillcolor="#92cddc" strokecolor="#92cddc" strokeweight="1pt">
                  <v:fill color2="#daeef3" angle="-45" focus="-50%" type="gradient"/>
                  <v:shadow on="t" color="#205867" opacity=".5" offset="1pt,26939emu"/>
                  <v:textbox>
                    <w:txbxContent>
                      <w:p w14:paraId="1AAAEC52" w14:textId="77777777" w:rsidR="007F4E56" w:rsidRPr="003179FE" w:rsidRDefault="007F4E56" w:rsidP="00B064A3">
                        <w:pPr>
                          <w:jc w:val="center"/>
                          <w:rPr>
                            <w:sz w:val="24"/>
                          </w:rPr>
                        </w:pPr>
                        <w:r>
                          <w:rPr>
                            <w:sz w:val="24"/>
                          </w:rPr>
                          <w:t>Louis PONTOISE</w:t>
                        </w:r>
                      </w:p>
                    </w:txbxContent>
                  </v:textbox>
                </v:roundrect>
                <v:roundrect id="AutoShape 43" o:spid="_x0000_s1050" style="position:absolute;left:4887;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SH/xAAA&#10;ANwAAAAPAAAAZHJzL2Rvd25yZXYueG1sRE/fa8IwEH4X9j+EG/giM1GY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Eh/8QAAADcAAAADwAAAAAAAAAAAAAAAACXAgAAZHJzL2Rv&#10;d25yZXYueG1sUEsFBgAAAAAEAAQA9QAAAIgDAAAAAA==&#10;" fillcolor="#92cddc" strokecolor="#92cddc" strokeweight="1pt">
                  <v:fill color2="#daeef3" angle="-45" focus="-50%" type="gradient"/>
                  <v:shadow on="t" color="#205867" opacity=".5" offset="1pt,26939emu"/>
                  <v:textbox>
                    <w:txbxContent>
                      <w:p w14:paraId="617DC574" w14:textId="77777777" w:rsidR="007F4E56" w:rsidRPr="003179FE" w:rsidRDefault="007F4E56" w:rsidP="00B064A3">
                        <w:pPr>
                          <w:jc w:val="center"/>
                          <w:rPr>
                            <w:sz w:val="24"/>
                          </w:rPr>
                        </w:pPr>
                        <w:r>
                          <w:rPr>
                            <w:sz w:val="24"/>
                          </w:rPr>
                          <w:t>Rémi CLERMONT</w:t>
                        </w:r>
                      </w:p>
                    </w:txbxContent>
                  </v:textbox>
                </v:roundrect>
                <v:roundrect id="AutoShape 44" o:spid="_x0000_s1051" style="position:absolute;left:7260;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YRkxQAA&#10;ANwAAAAPAAAAZHJzL2Rvd25yZXYueG1sRE/bagIxEH0v9B/CFPoimrTihdUobaFFBFFXQR+Hzbi7&#10;uJlsN6lu/94UhL7N4VxnOm9tJS7U+NKxhpeeAkGcOVNyrmG/++yOQfiAbLByTBp+ycN89vgwxcS4&#10;K2/pkoZcxBD2CWooQqgTKX1WkEXfczVx5E6usRgibHJpGrzGcFvJV6WG0mLJsaHAmj4Kys7pj9VA&#10;aefM49H790qtv7YrdVge15ul1s9P7dsERKA2/Ivv7oWJ8wd9+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thGTFAAAA3AAAAA8AAAAAAAAAAAAAAAAAlwIAAGRycy9k&#10;b3ducmV2LnhtbFBLBQYAAAAABAAEAPUAAACJAwAAAAA=&#10;" fillcolor="#92cddc" strokecolor="#92cddc" strokeweight="1pt">
                  <v:fill color2="#daeef3" angle="-45" focus="-50%" type="gradient"/>
                  <v:shadow on="t" color="#205867" opacity=".5" offset="1pt,26939emu"/>
                  <v:textbox>
                    <w:txbxContent>
                      <w:p w14:paraId="5622E832" w14:textId="77777777" w:rsidR="007F4E56" w:rsidRPr="003179FE" w:rsidRDefault="007F4E56" w:rsidP="00B064A3">
                        <w:pPr>
                          <w:jc w:val="center"/>
                          <w:rPr>
                            <w:sz w:val="24"/>
                          </w:rPr>
                        </w:pPr>
                        <w:r>
                          <w:rPr>
                            <w:sz w:val="24"/>
                          </w:rPr>
                          <w:t>Laura BRIZARD</w:t>
                        </w:r>
                      </w:p>
                    </w:txbxContent>
                  </v:textbox>
                </v:roundrect>
                <v:roundrect id="AutoShape 45" o:spid="_x0000_s1052" style="position:absolute;left:2514;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BwQxAAA&#10;ANwAAAAPAAAAZHJzL2Rvd25yZXYueG1sRE/bagIxEH0v9B/CFPoimrR4YzVKW2gRQdRV0MdhM+4u&#10;bibbTarbvzcFoW9zONeZzltbiQs1vnSs4aWnQBBnzpSca9jvPrtjED4gG6wck4Zf8jCfPT5MMTHu&#10;ylu6pCEXMYR9ghqKEOpESp8VZNH3XE0cuZNrLIYIm1yaBq8x3FbyVamhtFhybCiwpo+CsnP6YzVQ&#10;2jnzePT+vVLrr+1KHZbH9Wap9fNT+zYBEagN/+K7e2Hi/EEf/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QcEMQAAADcAAAADwAAAAAAAAAAAAAAAACXAgAAZHJzL2Rv&#10;d25yZXYueG1sUEsFBgAAAAAEAAQA9QAAAIgDAAAAAA==&#10;" fillcolor="#92cddc" strokecolor="#92cddc" strokeweight="1pt">
                  <v:fill color2="#daeef3" angle="-45" focus="-50%" type="gradient"/>
                  <v:shadow on="t" color="#205867" opacity=".5" offset="1pt,26939emu"/>
                  <v:textbox>
                    <w:txbxContent>
                      <w:p w14:paraId="76564AD7" w14:textId="77777777" w:rsidR="007F4E56" w:rsidRPr="003179FE" w:rsidRDefault="007F4E56" w:rsidP="00B064A3">
                        <w:pPr>
                          <w:jc w:val="center"/>
                          <w:rPr>
                            <w:sz w:val="24"/>
                          </w:rPr>
                        </w:pPr>
                        <w:r>
                          <w:rPr>
                            <w:sz w:val="24"/>
                          </w:rPr>
                          <w:t>Karim HAMIDOU</w:t>
                        </w:r>
                      </w:p>
                    </w:txbxContent>
                  </v:textbox>
                </v:roundrect>
                <v:roundrect id="AutoShape 46" o:spid="_x0000_s1053" style="position:absolute;left:102;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XeBwQAA&#10;ANwAAAAPAAAAZHJzL2Rvd25yZXYueG1sRE9Na4NAEL0H+h+WKfSWrBYMxbpKaSn00BxiArkO7lRF&#10;d1bdbdR/3w0EepvH+5ysWEwvrjS51rKCeBeBIK6sbrlWcD59bl9AOI+ssbdMClZyUOQPmwxTbWc+&#10;0rX0tQgh7FJU0Hg/pFK6qiGDbmcH4sD92MmgD3CqpZ5wDuGml89RtJcGWw4NDQ703lDVlb9GwQev&#10;49mXh/Eyf8drotF1p6NT6ulxeXsF4Wnx/+K7+0uH+UkCt2fCB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l3gcEAAADcAAAADwAAAAAAAAAAAAAAAACXAgAAZHJzL2Rvd25y&#10;ZXYueG1sUEsFBgAAAAAEAAQA9QAAAIUDAAAAAA==&#10;" fillcolor="#666" strokecolor="#666" strokeweight="1pt">
                  <v:fill color2="#ccc" angle="-45" focus="-50%" type="gradient"/>
                  <v:shadow on="t" color="#7f7f7f" opacity=".5" offset="1pt,26939emu"/>
                  <v:textbox>
                    <w:txbxContent>
                      <w:p w14:paraId="05661861" w14:textId="77777777" w:rsidR="007F4E56" w:rsidRPr="00AD5DCE" w:rsidRDefault="007F4E56" w:rsidP="00B064A3">
                        <w:pPr>
                          <w:jc w:val="center"/>
                          <w:rPr>
                            <w:b/>
                            <w:sz w:val="24"/>
                          </w:rPr>
                        </w:pPr>
                        <w:r w:rsidRPr="00AD5DCE">
                          <w:rPr>
                            <w:b/>
                            <w:sz w:val="24"/>
                          </w:rPr>
                          <w:t>Directeurs :</w:t>
                        </w:r>
                      </w:p>
                    </w:txbxContent>
                  </v:textbox>
                </v:roundrect>
                <v:roundrect id="AutoShape 47" o:spid="_x0000_s1054" style="position:absolute;left:102;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n2wQAA&#10;ANwAAAAPAAAAZHJzL2Rvd25yZXYueG1sRE9Na4NAEL0X8h+WCfRWVwsJxbpKSCjk0B5iAr0O7kRF&#10;d9a4m6j/vlso9DaP9zlZMZtePGh0rWUFSRSDIK6sbrlWcDl/vLyBcB5ZY2+ZFCzkoMhXTxmm2k58&#10;okfpaxFC2KWooPF+SKV0VUMGXWQH4sBd7WjQBzjWUo84hXDTy9c43kqDLYeGBgfaN1R15d0oOPBy&#10;u/jy6/Y9fSbLRqPrzien1PN63r2D8DT7f/Gf+6jD/M0Wfp8JF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vp9sEAAADcAAAADwAAAAAAAAAAAAAAAACXAgAAZHJzL2Rvd25y&#10;ZXYueG1sUEsFBgAAAAAEAAQA9QAAAIUDAAAAAA==&#10;" fillcolor="#666" strokecolor="#666" strokeweight="1pt">
                  <v:fill color2="#ccc" angle="-45" focus="-50%" type="gradient"/>
                  <v:shadow on="t" color="#7f7f7f" opacity=".5" offset="1pt,26939emu"/>
                  <v:textbox>
                    <w:txbxContent>
                      <w:p w14:paraId="066DE448" w14:textId="77777777" w:rsidR="007F4E56" w:rsidRPr="00AD5DCE" w:rsidRDefault="007F4E56" w:rsidP="00B064A3">
                        <w:pPr>
                          <w:jc w:val="center"/>
                          <w:rPr>
                            <w:b/>
                            <w:sz w:val="24"/>
                          </w:rPr>
                        </w:pPr>
                        <w:r w:rsidRPr="00AD5DCE">
                          <w:rPr>
                            <w:b/>
                            <w:sz w:val="24"/>
                          </w:rPr>
                          <w:t>Managers :</w:t>
                        </w:r>
                      </w:p>
                    </w:txbxContent>
                  </v:textbox>
                </v:roundrect>
                <v:roundrect id="AutoShape 48" o:spid="_x0000_s1055" style="position:absolute;left:102;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0xtwgAA&#10;ANwAAAAPAAAAZHJzL2Rvd25yZXYueG1sRE9La8JAEL4L/odlCr3pxkKqpK5SLEIP7SFR8Dpkp0kw&#10;O5tk1zz+fVcQvM3H95ztfjS16KlzlWUFq2UEgji3uuJCwfl0XGxAOI+ssbZMCiZysN/NZ1tMtB04&#10;pT7zhQgh7BJUUHrfJFK6vCSDbmkb4sD92c6gD7ArpO5wCOGmlm9R9C4NVhwaSmzoUFJ+zW5GwRdP&#10;7dlnv+1l+FlNsUZ3PaVOqdeX8fMDhKfRP8UP97cO8+M1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nTG3CAAAA3AAAAA8AAAAAAAAAAAAAAAAAlwIAAGRycy9kb3du&#10;cmV2LnhtbFBLBQYAAAAABAAEAPUAAACGAwAAAAA=&#10;" fillcolor="#666" strokecolor="#666" strokeweight="1pt">
                  <v:fill color2="#ccc" angle="-45" focus="-50%" type="gradient"/>
                  <v:shadow on="t" color="#7f7f7f" opacity=".5" offset="1pt,26939emu"/>
                  <v:textbox>
                    <w:txbxContent>
                      <w:p w14:paraId="39D75A04" w14:textId="77777777" w:rsidR="007F4E56" w:rsidRPr="00AD5DCE" w:rsidRDefault="007F4E56" w:rsidP="00B064A3">
                        <w:pPr>
                          <w:jc w:val="center"/>
                          <w:rPr>
                            <w:b/>
                            <w:sz w:val="24"/>
                          </w:rPr>
                        </w:pPr>
                        <w:r w:rsidRPr="00AD5DCE">
                          <w:rPr>
                            <w:b/>
                            <w:sz w:val="24"/>
                          </w:rPr>
                          <w:t>Conception :</w:t>
                        </w:r>
                      </w:p>
                    </w:txbxContent>
                  </v:textbox>
                </v:roundrect>
                <v:roundrect id="AutoShape 49" o:spid="_x0000_s1056" style="position:absolute;left:102;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NgfwwAA&#10;ANwAAAAPAAAAZHJzL2Rvd25yZXYueG1sRI9Bi8JADIXvwv6HIYI3nbqgLNVRFpcFD3qwCl5DJ9sW&#10;O5naGW37781B2FvCe3nvy3rbu1o9qQ2VZwPzWQKKOPe24sLA5fw7/QIVIrLF2jMZGCjAdvMxWmNq&#10;fccnemaxUBLCIUUDZYxNqnXIS3IYZr4hFu3Ptw6jrG2hbYudhLtafybJUjusWBpKbGhXUn7LHs7A&#10;Dw/3S8yO92t3mA8Li+F2PgVjJuP+ewUqUh//ze/rvRX8hdDKMzKB3r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NgfwwAAANwAAAAPAAAAAAAAAAAAAAAAAJcCAABkcnMvZG93&#10;bnJldi54bWxQSwUGAAAAAAQABAD1AAAAhwMAAAAA&#10;" fillcolor="#666" strokecolor="#666" strokeweight="1pt">
                  <v:fill color2="#ccc" angle="-45" focus="-50%" type="gradient"/>
                  <v:shadow on="t" color="#7f7f7f" opacity=".5" offset="1pt,26939emu"/>
                  <v:textbox>
                    <w:txbxContent>
                      <w:p w14:paraId="784A45CF" w14:textId="77777777" w:rsidR="007F4E56" w:rsidRPr="00AD5DCE" w:rsidRDefault="007F4E56" w:rsidP="00B064A3">
                        <w:pPr>
                          <w:jc w:val="center"/>
                          <w:rPr>
                            <w:b/>
                            <w:sz w:val="24"/>
                          </w:rPr>
                        </w:pPr>
                        <w:r w:rsidRPr="00AD5DCE">
                          <w:rPr>
                            <w:b/>
                            <w:sz w:val="24"/>
                          </w:rPr>
                          <w:t>Développement :</w:t>
                        </w:r>
                      </w:p>
                    </w:txbxContent>
                  </v:textbox>
                </v:roundrect>
                <v:roundrect id="AutoShape 50" o:spid="_x0000_s1057" style="position:absolute;left:102;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H2EwgAA&#10;ANwAAAAPAAAAZHJzL2Rvd25yZXYueG1sRE9La8JAEL4L/odlCr3pxkKKpq5SLEIP7SFR8Dpkp0kw&#10;O5tk1zz+fVcQvM3H95ztfjS16KlzlWUFq2UEgji3uuJCwfl0XKxBOI+ssbZMCiZysN/NZ1tMtB04&#10;pT7zhQgh7BJUUHrfJFK6vCSDbmkb4sD92c6gD7ArpO5wCOGmlm9R9C4NVhwaSmzoUFJ+zW5GwRdP&#10;7dlnv+1l+FlNsUZ3PaVOqdeX8fMDhKfRP8UP97cO8+MN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0fYTCAAAA3AAAAA8AAAAAAAAAAAAAAAAAlwIAAGRycy9kb3du&#10;cmV2LnhtbFBLBQYAAAAABAAEAPUAAACGAwAAAAA=&#10;" fillcolor="#666" strokecolor="#666" strokeweight="1pt">
                  <v:fill color2="#ccc" angle="-45" focus="-50%" type="gradient"/>
                  <v:shadow on="t" color="#7f7f7f" opacity=".5" offset="1pt,26939emu"/>
                  <v:textbox>
                    <w:txbxContent>
                      <w:p w14:paraId="4202C2A8" w14:textId="77777777" w:rsidR="007F4E56" w:rsidRPr="00AD5DCE" w:rsidRDefault="007F4E56" w:rsidP="00B064A3">
                        <w:pPr>
                          <w:jc w:val="center"/>
                          <w:rPr>
                            <w:b/>
                            <w:sz w:val="24"/>
                          </w:rPr>
                        </w:pPr>
                        <w:r w:rsidRPr="00AD5DCE">
                          <w:rPr>
                            <w:b/>
                            <w:sz w:val="24"/>
                          </w:rPr>
                          <w:t>Qualité :</w:t>
                        </w:r>
                      </w:p>
                    </w:txbxContent>
                  </v:textbox>
                </v:roundrect>
                <v:roundrect id="AutoShape 51" o:spid="_x0000_s1058" style="position:absolute;left:95;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h6kwwAA&#10;ANwAAAAPAAAAZHJzL2Rvd25yZXYueG1sRI9Bi8JADIXvgv9hiLA3nSqsLF1HEUXwsB6swl5DJ7bF&#10;TqZ2Rtv++81B2FvCe3nvy2rTu1q9qA2VZwPzWQKKOPe24sLA9XKYfoEKEdli7ZkMDBRgsx6PVpha&#10;3/GZXlkslIRwSNFAGWOTah3ykhyGmW+IRbv51mGUtS20bbGTcFfrRZIstcOKpaHEhnYl5ffs6Qzs&#10;eXhcY3Z6/HY/8+HTYrhfzsGYj0m//QYVqY//5vf10Qr+UvDlGZlA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h6kwwAAANwAAAAPAAAAAAAAAAAAAAAAAJcCAABkcnMvZG93&#10;bnJldi54bWxQSwUGAAAAAAQABAD1AAAAhwMAAAAA&#10;" fillcolor="#666" strokecolor="#666" strokeweight="1pt">
                  <v:fill color2="#ccc" angle="-45" focus="-50%" type="gradient"/>
                  <v:shadow on="t" color="#7f7f7f" opacity=".5" offset="1pt,26939emu"/>
                  <v:textbox>
                    <w:txbxContent>
                      <w:p w14:paraId="3591FBDA" w14:textId="77777777" w:rsidR="007F4E56" w:rsidRPr="00AD5DCE" w:rsidRDefault="007F4E56" w:rsidP="00B064A3">
                        <w:pPr>
                          <w:jc w:val="center"/>
                          <w:rPr>
                            <w:b/>
                            <w:sz w:val="24"/>
                          </w:rPr>
                        </w:pPr>
                        <w:r w:rsidRPr="00AD5DCE">
                          <w:rPr>
                            <w:b/>
                            <w:sz w:val="24"/>
                          </w:rPr>
                          <w:t>Etudes :</w:t>
                        </w:r>
                      </w:p>
                    </w:txbxContent>
                  </v:textbox>
                </v:roundrect>
                <v:roundrect id="_x0000_s1059" style="position:absolute;left:7260;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rs/vwAA&#10;ANwAAAAPAAAAZHJzL2Rvd25yZXYueG1sRE9Ni8IwEL0v+B/CCN7WtIIi1SiiCB70YBW8Ds3YFptJ&#10;baJt/71ZWPA2j/c5y3VnKvGmxpWWFcTjCARxZnXJuYLrZf87B+E8ssbKMinoycF6NfhZYqJty2d6&#10;pz4XIYRdggoK7+tESpcVZNCNbU0cuLttDPoAm1zqBtsQbio5iaKZNFhyaCiwpm1B2SN9GQU77p9X&#10;n56et/YY91ON7nE5O6VGw26zAOGp81/xv/ugw/xZDH/PhAvk6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Yuuz+/AAAA3AAAAA8AAAAAAAAAAAAAAAAAlwIAAGRycy9kb3ducmV2&#10;LnhtbFBLBQYAAAAABAAEAPUAAACDAwAAAAA=&#10;" fillcolor="#666" strokecolor="#666" strokeweight="1pt">
                  <v:fill color2="#ccc" angle="-45" focus="-50%" type="gradient"/>
                  <v:shadow on="t" color="#7f7f7f" opacity=".5" offset="1pt,26939emu"/>
                  <v:textbox>
                    <w:txbxContent>
                      <w:p w14:paraId="569056F5" w14:textId="77777777" w:rsidR="007F4E56" w:rsidRPr="00AD5DCE" w:rsidRDefault="007F4E56" w:rsidP="00B064A3">
                        <w:pPr>
                          <w:jc w:val="center"/>
                          <w:rPr>
                            <w:b/>
                            <w:sz w:val="24"/>
                          </w:rPr>
                        </w:pPr>
                        <w:r w:rsidRPr="00AD5DCE">
                          <w:rPr>
                            <w:b/>
                            <w:sz w:val="24"/>
                          </w:rPr>
                          <w:t>IHM Grille</w:t>
                        </w:r>
                      </w:p>
                    </w:txbxContent>
                  </v:textbox>
                </v:roundrect>
                <v:roundrect id="_x0000_s1060" style="position:absolute;left:4879;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VIwAAA&#10;ANwAAAAPAAAAZHJzL2Rvd25yZXYueG1sRE9Ni8IwEL0v+B/CCN7WVEGRrqmIInjQg1XY69CMbWkz&#10;qU207b83Cwve5vE+Z73pTS1e1LrSsoLZNAJBnFldcq7gdj18r0A4j6yxtkwKBnKwSUZfa4y17fhC&#10;r9TnIoSwi1FB4X0TS+myggy6qW2IA3e3rUEfYJtL3WIXwk0t51G0lAZLDg0FNrQrKKvSp1Gw5+Fx&#10;8+n58dudZsNCo6uuF6fUZNxvf0B46v1H/O8+6jB/OYe/Z8IFM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CVIwAAAANwAAAAPAAAAAAAAAAAAAAAAAJcCAABkcnMvZG93bnJl&#10;di54bWxQSwUGAAAAAAQABAD1AAAAhAMAAAAA&#10;" fillcolor="#666" strokecolor="#666" strokeweight="1pt">
                  <v:fill color2="#ccc" angle="-45" focus="-50%" type="gradient"/>
                  <v:shadow on="t" color="#7f7f7f" opacity=".5" offset="1pt,26939emu"/>
                  <v:textbox>
                    <w:txbxContent>
                      <w:p w14:paraId="0C1A5B35" w14:textId="77777777" w:rsidR="007F4E56" w:rsidRPr="00AD5DCE" w:rsidRDefault="007F4E56" w:rsidP="00B064A3">
                        <w:pPr>
                          <w:jc w:val="center"/>
                          <w:rPr>
                            <w:b/>
                            <w:sz w:val="24"/>
                          </w:rPr>
                        </w:pPr>
                        <w:r w:rsidRPr="00AD5DCE">
                          <w:rPr>
                            <w:b/>
                            <w:sz w:val="24"/>
                          </w:rPr>
                          <w:t>IHM Connexion</w:t>
                        </w:r>
                      </w:p>
                    </w:txbxContent>
                  </v:textbox>
                </v:roundrect>
                <v:roundrect id="_x0000_s1061" style="position:absolute;left:2496;top:11090;width:2151;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IDTwgAA&#10;ANwAAAAPAAAAZHJzL2Rvd25yZXYueG1sRE9La8JAEL4L/odlCr3pxhZ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wgNPCAAAA3AAAAA8AAAAAAAAAAAAAAAAAlwIAAGRycy9kb3du&#10;cmV2LnhtbFBLBQYAAAAABAAEAPUAAACGAwAAAAA=&#10;" fillcolor="#666" strokecolor="#666" strokeweight="1pt">
                  <v:fill color2="#ccc" angle="-45" focus="-50%" type="gradient"/>
                  <v:shadow on="t" color="#7f7f7f" opacity=".5" offset="1pt,26939emu"/>
                  <v:textbox>
                    <w:txbxContent>
                      <w:p w14:paraId="5EC3C8E1" w14:textId="77777777" w:rsidR="007F4E56" w:rsidRPr="00AD5DCE" w:rsidRDefault="007F4E56" w:rsidP="00B064A3">
                        <w:pPr>
                          <w:jc w:val="center"/>
                          <w:rPr>
                            <w:b/>
                            <w:sz w:val="24"/>
                          </w:rPr>
                        </w:pPr>
                        <w:r w:rsidRPr="00AD5DCE">
                          <w:rPr>
                            <w:b/>
                            <w:sz w:val="24"/>
                          </w:rPr>
                          <w:t>Gestion Données</w:t>
                        </w:r>
                      </w:p>
                    </w:txbxContent>
                  </v:textbox>
                </v:roundrect>
                <v:roundrect id="_x0000_s1062" style="position:absolute;left:9626;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RinwgAA&#10;ANwAAAAPAAAAZHJzL2Rvd25yZXYueG1sRE9La8JAEL4L/odlCr3pxlJ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ZGKfCAAAA3AAAAA8AAAAAAAAAAAAAAAAAlwIAAGRycy9kb3du&#10;cmV2LnhtbFBLBQYAAAAABAAEAPUAAACGAwAAAAA=&#10;" fillcolor="#666" strokecolor="#666" strokeweight="1pt">
                  <v:fill color2="#ccc" angle="-45" focus="-50%" type="gradient"/>
                  <v:shadow on="t" color="#7f7f7f" opacity=".5" offset="1pt,26939emu"/>
                  <v:textbox>
                    <w:txbxContent>
                      <w:p w14:paraId="0E9D7852" w14:textId="77777777" w:rsidR="007F4E56" w:rsidRPr="00AD5DCE" w:rsidRDefault="007F4E56" w:rsidP="00B064A3">
                        <w:pPr>
                          <w:jc w:val="center"/>
                          <w:rPr>
                            <w:b/>
                            <w:sz w:val="24"/>
                          </w:rPr>
                        </w:pPr>
                        <w:r w:rsidRPr="00AD5DCE">
                          <w:rPr>
                            <w:b/>
                            <w:sz w:val="24"/>
                          </w:rPr>
                          <w:t>Communication</w:t>
                        </w:r>
                      </w:p>
                    </w:txbxContent>
                  </v:textbox>
                </v:roundrect>
                <v:shape id="AutoShape 56" o:spid="_x0000_s1063" type="#_x0000_t32" style="position:absolute;left:3516;top:3028;width:19;height:63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AJb8QAAADcAAAADwAAAGRycy9kb3ducmV2LnhtbERPTWvCQBC9F/oflil4Kc2mglJiNiFY&#10;CkUQa1rIdciOSWp2NmS3Gv+9KxS8zeN9TppPphcnGl1nWcFrFIMgrq3uuFHw8/3x8gbCeWSNvWVS&#10;cCEHefb4kGKi7Zn3dCp9I0IIuwQVtN4PiZSubsmgi+xAHLiDHQ36AMdG6hHPIdz0ch7HS2mw49DQ&#10;4kDrlupj+WcU+O3zZvG73+2Kkvm9+NpUx2JdKTV7mooVCE+Tv4v/3Z86zF8u4PZMu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EAlvxAAAANwAAAAPAAAAAAAAAAAA&#10;AAAAAKECAABkcnMvZG93bnJldi54bWxQSwUGAAAAAAQABAD5AAAAkgMAAAAA&#10;"/>
                <v:shape id="_x0000_s1064" type="#_x0000_t32" style="position:absolute;left:5910;top:3011;width:0;height:6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a58IAAADcAAAADwAAAGRycy9kb3ducmV2LnhtbERPTYvCMBC9L/gfwgheFk3roUg1yrIg&#10;iAdhtQePQzK2ZZtJN4m1/nuzsLC3ebzP2exG24mBfGgdK8gXGQhi7UzLtYLqsp+vQISIbLBzTAqe&#10;FGC3nbxtsDTuwV80nGMtUgiHEhU0MfallEE3ZDEsXE+cuJvzFmOCvpbG4yOF204us6yQFltODQ32&#10;9NmQ/j7frYL2WJ2q4f0ner065lefh8u100rNpuPHGkSkMf6L/9wHk+YXBfw+ky6Q2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Pa58IAAADcAAAADwAAAAAAAAAAAAAA&#10;AAChAgAAZHJzL2Rvd25yZXYueG1sUEsFBgAAAAAEAAQA+QAAAJADAAAAAA==&#10;"/>
                <v:shape id="_x0000_s1065" type="#_x0000_t32" style="position:absolute;left:8264;top:3011;width:19;height:63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jKDxAAAANwAAAAPAAAAAAAAAAAA&#10;AAAAAKECAABkcnMvZG93bnJldi54bWxQSwUGAAAAAAQABAD5AAAAkgMAAAAA&#10;"/>
                <v:shape id="AutoShape 59" o:spid="_x0000_s1066" type="#_x0000_t32" style="position:absolute;left:10548;top:3011;width:19;height:6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Gm8cUAAADcAAAADwAAAGRycy9kb3ducmV2LnhtbESPQWvCQBCF74L/YRmhF6kbCxVJXSUo&#10;hSIUNQpeh+w0Sc3OhuxW03/vHARvM7w3732zWPWuUVfqQu3ZwHSSgCIuvK25NHA6fr7OQYWIbLHx&#10;TAb+KcBqORwsMLX+xge65rFUEsIhRQNVjG2qdSgqchgmviUW7cd3DqOsXalthzcJd41+S5KZdliz&#10;NFTY0rqi4pL/OQPxe7x9/z3sdlnOvMn22/MlW5+NeRn12QeoSH18mh/XX1bwZ0Irz8gEen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Gm8cUAAADcAAAADwAAAAAAAAAA&#10;AAAAAAChAgAAZHJzL2Rvd25yZXYueG1sUEsFBgAAAAAEAAQA+QAAAJMDAAAAAA==&#10;"/>
                <v:roundrect id="AutoShape 60" o:spid="_x0000_s1067" style="position:absolute;left:2406;top:3649;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6wQAA&#10;ANwAAAAPAAAAZHJzL2Rvd25yZXYueG1sRE9Ni8IwEL0L+x/CCN401YOs1SgiLO5pwep2PY7N2Bab&#10;SWmirfvrjSB4m8f7nMWqM5W4UeNKywrGowgEcWZ1ybmCw/5r+AnCeWSNlWVScCcHq+VHb4Gxti3v&#10;6Jb4XIQQdjEqKLyvYyldVpBBN7I1ceDOtjHoA2xyqRtsQ7ip5CSKptJgyaGhwJo2BWWX5GoUMG3r&#10;03+bHNMfk/7K619Wne9OqUG/W89BeOr8W/xyf+swfzqD5zPh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v/+sEAAADcAAAADwAAAAAAAAAAAAAAAACXAgAAZHJzL2Rvd25y&#10;ZXYueG1sUEsFBgAAAAAEAAQA9QAAAIUDAAAAAA==&#10;" filled="f" strokeweight=".5pt">
                  <v:stroke dashstyle="1 1"/>
                </v:roundrect>
                <v:roundrect id="AutoShape 61" o:spid="_x0000_s1068" style="position:absolute;left:4774;top:3661;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C6xQAA&#10;ANwAAAAPAAAAZHJzL2Rvd25yZXYueG1sRI9Pa8JAEMXvQr/DMoXedGMPWqKriCD2JDStf45jdkyC&#10;2dmQXU3003cOhd5meG/e+8182bta3akNlWcD41ECijj3tuLCwM/3ZvgBKkRki7VnMvCgAMvFy2CO&#10;qfUdf9E9i4WSEA4pGihjbFKtQ16SwzDyDbFoF986jLK2hbYtdhLuav2eJBPtsGJpKLGhdUn5Nbs5&#10;A0zb5vzsstNh5w57fTvm9eURjHl77VczUJH6+G/+u/60gj8V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owLrFAAAA3AAAAA8AAAAAAAAAAAAAAAAAlwIAAGRycy9k&#10;b3ducmV2LnhtbFBLBQYAAAAABAAEAPUAAACJAwAAAAA=&#10;" filled="f" strokeweight=".5pt">
                  <v:stroke dashstyle="1 1"/>
                </v:roundrect>
                <v:roundrect id="AutoShape 62" o:spid="_x0000_s1069" style="position:absolute;left:7161;top:3654;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GUhwwAA&#10;ANwAAAAPAAAAZHJzL2Rvd25yZXYueG1sRE9La8JAEL4L/Q/LFHozGz20JWYVEUo9FZq2qccxOybB&#10;7GzIbh7213cFwdt8fM9JN5NpxECdqy0rWEQxCOLC6ppLBd9fb/NXEM4ja2wsk4ILOdisH2YpJtqO&#10;/ElD5ksRQtglqKDyvk2kdEVFBl1kW+LAnWxn0AfYlVJ3OIZw08hlHD9LgzWHhgpb2lVUnLPeKGB6&#10;b49/Y3bIP0z+I/vfojldnFJPj9N2BcLT5O/im3uvw/yXBVyfCR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5GUhwwAAANwAAAAPAAAAAAAAAAAAAAAAAJcCAABkcnMvZG93&#10;bnJldi54bWxQSwUGAAAAAAQABAD1AAAAhwMAAAAA&#10;" filled="f" strokeweight=".5pt">
                  <v:stroke dashstyle="1 1"/>
                </v:roundrect>
                <v:roundrect id="AutoShape 63" o:spid="_x0000_s1070" style="position:absolute;left:9510;top:3647;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NvtWwQAA&#10;ANwAAAAPAAAAZHJzL2Rvd25yZXYueG1sRE9Li8IwEL4v+B/CCN7WVA+6VKOIILsnwbo+jmMztsVm&#10;Uppoq7/eCIK3+fieM523phQ3ql1hWcGgH4EgTq0uOFPwv119/4BwHlljaZkU3MnBfNb5mmKsbcMb&#10;uiU+EyGEXYwKcu+rWEqX5mTQ9W1FHLizrQ36AOtM6hqbEG5KOYyikTRYcGjIsaJlTukluRoFTL/V&#10;6dEkx/3a7HfyekjL890p1eu2iwkIT63/iN/uPx3mj4fweiZcIG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jb7VsEAAADcAAAADwAAAAAAAAAAAAAAAACXAgAAZHJzL2Rvd25y&#10;ZXYueG1sUEsFBgAAAAAEAAQA9QAAAIUDAAAAAA==&#10;" filled="f" strokeweight=".5pt">
                  <v:stroke dashstyle="1 1"/>
                </v:roundrect>
              </v:group>
            </w:pict>
          </mc:Fallback>
        </mc:AlternateContent>
      </w:r>
      <w:r w:rsidR="00FE4BC0">
        <w:br w:type="page"/>
      </w:r>
    </w:p>
    <w:p w14:paraId="11C71D40" w14:textId="77777777" w:rsidR="00F637E0" w:rsidRDefault="00FE4BC0" w:rsidP="00F637E0">
      <w:pPr>
        <w:pStyle w:val="Titre2"/>
      </w:pPr>
      <w:bookmarkStart w:id="3" w:name="_Toc341188853"/>
      <w:r>
        <w:lastRenderedPageBreak/>
        <w:t>Actions qualités</w:t>
      </w:r>
      <w:bookmarkEnd w:id="3"/>
      <w:r w:rsidR="00F637E0" w:rsidRPr="00F637E0">
        <w:t xml:space="preserve"> </w:t>
      </w:r>
    </w:p>
    <w:p w14:paraId="1EB9E5B6" w14:textId="77777777"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14:paraId="5CAE3934" w14:textId="77777777" w:rsidR="00F637E0" w:rsidRDefault="00F637E0" w:rsidP="00F637E0">
      <w:pPr>
        <w:pStyle w:val="Titre3"/>
      </w:pPr>
      <w:bookmarkStart w:id="4" w:name="_Toc341188854"/>
      <w:r>
        <w:t>Choix des outils</w:t>
      </w:r>
      <w:bookmarkEnd w:id="4"/>
    </w:p>
    <w:p w14:paraId="22D561AD" w14:textId="77777777" w:rsidR="00F637E0" w:rsidRDefault="00F637E0" w:rsidP="00F637E0">
      <w:pPr>
        <w:ind w:firstLine="708"/>
        <w:jc w:val="both"/>
      </w:pPr>
      <w:r>
        <w:t>Dans un premier temps, il a fallu définir avec l’ensemble du groupe les outils qui seront utilisés par la suite pour éviter les incompatibilités.</w:t>
      </w:r>
    </w:p>
    <w:p w14:paraId="6F10DEE5" w14:textId="77777777"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14:paraId="7543E81B" w14:textId="77777777" w:rsidR="00F637E0" w:rsidRDefault="00F637E0" w:rsidP="00F637E0">
      <w:pPr>
        <w:ind w:firstLine="708"/>
        <w:jc w:val="both"/>
      </w:pPr>
      <w:r>
        <w:t xml:space="preserve">L’outil pour le développement est </w:t>
      </w:r>
      <w:proofErr w:type="spellStart"/>
      <w:r w:rsidRPr="001C2B0E">
        <w:rPr>
          <w:i/>
        </w:rPr>
        <w:t>Netbeans</w:t>
      </w:r>
      <w:proofErr w:type="spellEnd"/>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14:paraId="492C49D2" w14:textId="77777777"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14:paraId="4318DA6D" w14:textId="77777777" w:rsidR="00F637E0" w:rsidRDefault="00F637E0" w:rsidP="00F637E0">
      <w:pPr>
        <w:ind w:firstLine="708"/>
        <w:jc w:val="both"/>
      </w:pPr>
      <w:r>
        <w:t>Il est à noter que l’ensemble de ces outils a été choisi selon des critères précis qui sont, notamment, l’accessibilité à tous et la facilité d’utilisation.</w:t>
      </w:r>
    </w:p>
    <w:p w14:paraId="2B8058F9" w14:textId="77777777" w:rsidR="00F637E0" w:rsidRDefault="00F637E0" w:rsidP="00F637E0">
      <w:pPr>
        <w:pStyle w:val="Titre3"/>
      </w:pPr>
      <w:bookmarkStart w:id="5" w:name="_Toc341188855"/>
      <w:r w:rsidRPr="00F637E0">
        <w:t>Utilisation</w:t>
      </w:r>
      <w:r>
        <w:t xml:space="preserve"> du SVN</w:t>
      </w:r>
      <w:bookmarkEnd w:id="5"/>
    </w:p>
    <w:p w14:paraId="75E205F8" w14:textId="77777777"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14:paraId="7B0C002A" w14:textId="77777777"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proofErr w:type="spellStart"/>
      <w:r w:rsidRPr="002B7BEB">
        <w:t>Netbeans</w:t>
      </w:r>
      <w:proofErr w:type="spellEnd"/>
      <w:r>
        <w:t>, nous avons mis en place des tutoriaux sous format vidéo.</w:t>
      </w:r>
    </w:p>
    <w:p w14:paraId="166F3BE1" w14:textId="77777777" w:rsidR="00F637E0" w:rsidRDefault="00F637E0" w:rsidP="00F637E0">
      <w:pPr>
        <w:pStyle w:val="Titre3"/>
      </w:pPr>
      <w:bookmarkStart w:id="6" w:name="_Toc341188856"/>
      <w:r w:rsidRPr="00F637E0">
        <w:t>Documentation</w:t>
      </w:r>
      <w:bookmarkEnd w:id="6"/>
    </w:p>
    <w:p w14:paraId="4458DA84" w14:textId="77777777"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14:paraId="1FC3C123" w14:textId="77777777" w:rsidR="00F637E0" w:rsidRDefault="00F637E0" w:rsidP="00F637E0">
      <w:pPr>
        <w:ind w:firstLine="708"/>
        <w:jc w:val="both"/>
      </w:pPr>
      <w:r>
        <w:t>Nous y avons également intégré un document récapitulatif des démarches qualité qui sert de référent à la bonne conduite du projet.</w:t>
      </w:r>
    </w:p>
    <w:p w14:paraId="33D5249F" w14:textId="77777777"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14:paraId="12EAB77D" w14:textId="77777777" w:rsidR="007C4719" w:rsidRPr="007C4719" w:rsidRDefault="00F637E0" w:rsidP="007C4719">
      <w:pPr>
        <w:pStyle w:val="Titre3"/>
      </w:pPr>
      <w:bookmarkStart w:id="7" w:name="_Toc341188857"/>
      <w:r>
        <w:t>Bonnes pratiques de codage</w:t>
      </w:r>
      <w:bookmarkEnd w:id="7"/>
    </w:p>
    <w:p w14:paraId="518DF413" w14:textId="77777777"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14:paraId="4DD9698C" w14:textId="77777777"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26"/>
        <w:gridCol w:w="4177"/>
        <w:gridCol w:w="3509"/>
      </w:tblGrid>
      <w:tr w:rsidR="00F637E0" w:rsidRPr="00E5775C" w14:paraId="271DBB82" w14:textId="77777777" w:rsidTr="007C4719">
        <w:trPr>
          <w:trHeight w:val="567"/>
        </w:trPr>
        <w:tc>
          <w:tcPr>
            <w:tcW w:w="1526" w:type="dxa"/>
            <w:tcBorders>
              <w:top w:val="nil"/>
              <w:bottom w:val="single" w:sz="18" w:space="0" w:color="548DD4" w:themeColor="text2" w:themeTint="99"/>
            </w:tcBorders>
            <w:vAlign w:val="center"/>
          </w:tcPr>
          <w:p w14:paraId="28B3083C" w14:textId="77777777"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14:paraId="774FC09B" w14:textId="77777777"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14:paraId="499D0035" w14:textId="77777777"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14:paraId="58AEC88A" w14:textId="77777777" w:rsidTr="007C4719">
        <w:trPr>
          <w:trHeight w:val="567"/>
        </w:trPr>
        <w:tc>
          <w:tcPr>
            <w:tcW w:w="1526" w:type="dxa"/>
            <w:tcBorders>
              <w:top w:val="single" w:sz="18" w:space="0" w:color="548DD4" w:themeColor="text2" w:themeTint="99"/>
            </w:tcBorders>
            <w:vAlign w:val="center"/>
          </w:tcPr>
          <w:p w14:paraId="3AAF444B" w14:textId="77777777"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14:paraId="70DBB175" w14:textId="77777777"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14:paraId="3733C8E5" w14:textId="77777777"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14:paraId="63010891" w14:textId="77777777" w:rsidTr="007C4719">
        <w:trPr>
          <w:trHeight w:val="567"/>
        </w:trPr>
        <w:tc>
          <w:tcPr>
            <w:tcW w:w="1526" w:type="dxa"/>
            <w:vAlign w:val="center"/>
          </w:tcPr>
          <w:p w14:paraId="44503DAF" w14:textId="77777777"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14:paraId="555B3D76" w14:textId="77777777"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14:paraId="2851BE5F" w14:textId="77777777"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14:paraId="390690C3" w14:textId="77777777" w:rsidTr="007C4719">
        <w:trPr>
          <w:trHeight w:val="567"/>
        </w:trPr>
        <w:tc>
          <w:tcPr>
            <w:tcW w:w="1526" w:type="dxa"/>
            <w:vAlign w:val="center"/>
          </w:tcPr>
          <w:p w14:paraId="39B29C83" w14:textId="77777777"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14:paraId="142B0E68" w14:textId="77777777"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14:paraId="52D463D4" w14:textId="77777777"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14:paraId="43268E66" w14:textId="77777777" w:rsidTr="007C4719">
        <w:trPr>
          <w:trHeight w:val="567"/>
        </w:trPr>
        <w:tc>
          <w:tcPr>
            <w:tcW w:w="1526" w:type="dxa"/>
            <w:vAlign w:val="center"/>
          </w:tcPr>
          <w:p w14:paraId="4BEC4D06" w14:textId="77777777"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14:paraId="4353C442" w14:textId="77777777"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14:paraId="7F9CF316" w14:textId="77777777"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14:paraId="0262111C" w14:textId="77777777" w:rsidTr="007C4719">
        <w:trPr>
          <w:trHeight w:val="567"/>
        </w:trPr>
        <w:tc>
          <w:tcPr>
            <w:tcW w:w="1526" w:type="dxa"/>
            <w:vAlign w:val="center"/>
          </w:tcPr>
          <w:p w14:paraId="3931BF30" w14:textId="77777777"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14:paraId="44807000" w14:textId="77777777" w:rsidR="00F637E0" w:rsidRPr="00804A7C" w:rsidRDefault="00F637E0" w:rsidP="007C4719">
            <w:pPr>
              <w:pStyle w:val="NormalWeb"/>
              <w:rPr>
                <w:rFonts w:asciiTheme="minorHAnsi" w:hAnsiTheme="minorHAnsi"/>
              </w:rPr>
            </w:pPr>
            <w:r>
              <w:t>UPPERCASE_WITH_UNDERSCORES</w:t>
            </w:r>
          </w:p>
        </w:tc>
        <w:tc>
          <w:tcPr>
            <w:tcW w:w="3509" w:type="dxa"/>
            <w:vAlign w:val="center"/>
          </w:tcPr>
          <w:p w14:paraId="0E55887E" w14:textId="77777777"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14:paraId="07370FA7" w14:textId="77777777" w:rsidR="00F637E0" w:rsidRPr="00A44EBF" w:rsidRDefault="00F637E0" w:rsidP="00F637E0">
      <w:pPr>
        <w:pStyle w:val="Lgende"/>
        <w:jc w:val="center"/>
        <w:rPr>
          <w:lang w:val="en-US"/>
        </w:rPr>
      </w:pPr>
    </w:p>
    <w:p w14:paraId="66604126" w14:textId="77777777" w:rsidR="00F637E0" w:rsidRDefault="00F637E0" w:rsidP="00F637E0">
      <w:pPr>
        <w:pStyle w:val="Lgende"/>
        <w:jc w:val="center"/>
      </w:pPr>
      <w:r>
        <w:t xml:space="preserve">Tableau </w:t>
      </w:r>
      <w:fldSimple w:instr=" SEQ Tableau \* ARABIC ">
        <w:r w:rsidR="00D34823">
          <w:rPr>
            <w:noProof/>
          </w:rPr>
          <w:t>1</w:t>
        </w:r>
      </w:fldSimple>
      <w:r>
        <w:t xml:space="preserve"> : syntaxe des mots-clés dans le code</w:t>
      </w:r>
    </w:p>
    <w:p w14:paraId="15B04A94" w14:textId="77777777" w:rsidR="000A2485" w:rsidRDefault="007C4719" w:rsidP="000A2485">
      <w:pPr>
        <w:pStyle w:val="Titre2"/>
      </w:pPr>
      <w:r>
        <w:br w:type="page"/>
      </w:r>
      <w:bookmarkStart w:id="8" w:name="_Toc341188858"/>
      <w:r w:rsidR="000A2485">
        <w:lastRenderedPageBreak/>
        <w:t>Analyse des risques</w:t>
      </w:r>
      <w:bookmarkEnd w:id="8"/>
    </w:p>
    <w:p w14:paraId="2729DD05" w14:textId="77777777" w:rsidR="00190D7D" w:rsidRDefault="00190D7D" w:rsidP="00190D7D">
      <w:pPr>
        <w:pStyle w:val="Titre3"/>
      </w:pPr>
      <w:bookmarkStart w:id="9" w:name="_Toc341188859"/>
      <w:r>
        <w:t>Objectifs</w:t>
      </w:r>
      <w:bookmarkEnd w:id="9"/>
    </w:p>
    <w:p w14:paraId="0C10C6B6" w14:textId="77777777"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14:paraId="7AA3E8F0" w14:textId="77777777" w:rsidR="00190D7D" w:rsidRDefault="00190D7D" w:rsidP="00190D7D">
      <w:pPr>
        <w:ind w:firstLine="708"/>
        <w:jc w:val="both"/>
      </w:pPr>
      <w:r w:rsidRPr="00190D7D">
        <w:t>Nous avons distingué l’analyse des risques à l’échelle globale du projet, et l’analyse des risques spécifiques de chaque module.</w:t>
      </w:r>
    </w:p>
    <w:p w14:paraId="7D2C418F" w14:textId="77777777" w:rsidR="00190D7D" w:rsidRDefault="00190D7D" w:rsidP="00190D7D">
      <w:pPr>
        <w:ind w:firstLine="708"/>
        <w:jc w:val="both"/>
      </w:pPr>
    </w:p>
    <w:p w14:paraId="25DC0D40" w14:textId="77777777" w:rsidR="00190D7D" w:rsidRDefault="00190D7D" w:rsidP="00190D7D">
      <w:pPr>
        <w:pStyle w:val="Titre3"/>
      </w:pPr>
      <w:bookmarkStart w:id="10" w:name="_Toc341188860"/>
      <w:r>
        <w:t>Méthodologie</w:t>
      </w:r>
      <w:bookmarkEnd w:id="10"/>
    </w:p>
    <w:p w14:paraId="05F5254C" w14:textId="77777777"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firstRow="1" w:lastRow="0" w:firstColumn="1" w:lastColumn="0" w:noHBand="0" w:noVBand="1"/>
      </w:tblPr>
      <w:tblGrid>
        <w:gridCol w:w="1626"/>
        <w:gridCol w:w="1995"/>
        <w:gridCol w:w="2069"/>
      </w:tblGrid>
      <w:tr w:rsidR="00190D7D" w14:paraId="6F9514DB" w14:textId="77777777"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28A48E4E" w14:textId="77777777"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BF41AEE" w14:textId="77777777"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6EB9F912" w14:textId="77777777"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14:paraId="4E15EBEC" w14:textId="77777777"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454E165C" w14:textId="77777777"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14:paraId="5FBCAA8D" w14:textId="77777777"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14:paraId="63E7C8F9" w14:textId="77777777" w:rsidR="00190D7D" w:rsidRDefault="00190D7D" w:rsidP="00190D7D">
            <w:pPr>
              <w:spacing w:after="0" w:line="0" w:lineRule="atLeast"/>
              <w:jc w:val="center"/>
            </w:pPr>
            <w:r>
              <w:rPr>
                <w:rFonts w:ascii="Arial" w:hAnsi="Arial" w:cs="Arial"/>
                <w:color w:val="000000"/>
                <w:sz w:val="23"/>
                <w:szCs w:val="23"/>
              </w:rPr>
              <w:t>B</w:t>
            </w:r>
          </w:p>
        </w:tc>
      </w:tr>
      <w:tr w:rsidR="00190D7D" w14:paraId="12214B18" w14:textId="77777777"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3A08930D" w14:textId="77777777"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14:paraId="75FE3D26" w14:textId="77777777"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14:paraId="357CDC6E" w14:textId="77777777" w:rsidR="00190D7D" w:rsidRDefault="00190D7D" w:rsidP="00190D7D">
            <w:pPr>
              <w:spacing w:after="0" w:line="0" w:lineRule="atLeast"/>
              <w:jc w:val="center"/>
            </w:pPr>
            <w:r>
              <w:rPr>
                <w:rFonts w:ascii="Arial" w:hAnsi="Arial" w:cs="Arial"/>
                <w:color w:val="000000"/>
                <w:sz w:val="23"/>
                <w:szCs w:val="23"/>
              </w:rPr>
              <w:t>D</w:t>
            </w:r>
          </w:p>
        </w:tc>
      </w:tr>
    </w:tbl>
    <w:p w14:paraId="224A971C" w14:textId="77777777" w:rsidR="00190D7D" w:rsidRDefault="00190D7D" w:rsidP="00190D7D">
      <w:pPr>
        <w:pStyle w:val="Lgende"/>
        <w:jc w:val="center"/>
      </w:pPr>
      <w:r>
        <w:t xml:space="preserve">Tableau </w:t>
      </w:r>
      <w:fldSimple w:instr=" SEQ Tableau \* ARABIC ">
        <w:r w:rsidR="00D34823">
          <w:rPr>
            <w:noProof/>
          </w:rPr>
          <w:t>2</w:t>
        </w:r>
      </w:fldSimple>
      <w:r>
        <w:t>: m</w:t>
      </w:r>
      <w:r w:rsidRPr="008743A1">
        <w:t>atrice des classes de risques</w:t>
      </w:r>
    </w:p>
    <w:p w14:paraId="2293DA46" w14:textId="77777777" w:rsidR="00190D7D" w:rsidRPr="00190D7D" w:rsidRDefault="00190D7D" w:rsidP="00190D7D"/>
    <w:p w14:paraId="1D2985C0" w14:textId="77777777"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0A2485" w:rsidRPr="00692131" w14:paraId="64BE6D47"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5CFCD3D1" w14:textId="77777777"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6A56D430" w14:textId="77777777"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017186C" w14:textId="77777777"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311098B0" w14:textId="77777777"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14:paraId="4FCD09AF"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87338B9"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753FBAD"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BEB2065"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3646A8F8" w14:textId="77777777"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14:paraId="2269AE13"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7F9656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5B2F5CF"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D8CC930"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D0EF8BF" w14:textId="77777777"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14:paraId="10F49EAF"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B47DDF4"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F1AA552"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C44FFCC"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E161A1C"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14:paraId="5372C4FD"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378526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9FD0C90"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BD7A21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A71310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14:paraId="1EC369BF"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4FC09E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413F32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C62EC2B"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4A0AE36B"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14:paraId="0347987B"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9BC911D"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217DF5F"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proofErr w:type="spellStart"/>
            <w:r w:rsidRPr="000A2485">
              <w:rPr>
                <w:rFonts w:ascii="Arial" w:eastAsia="Times New Roman" w:hAnsi="Arial" w:cs="Arial"/>
                <w:color w:val="000000"/>
                <w:sz w:val="23"/>
                <w:szCs w:val="23"/>
                <w:lang w:eastAsia="fr-FR"/>
              </w:rPr>
              <w:t>Délivrables</w:t>
            </w:r>
            <w:proofErr w:type="spellEnd"/>
            <w:r w:rsidRPr="000A2485">
              <w:rPr>
                <w:rFonts w:ascii="Arial" w:eastAsia="Times New Roman" w:hAnsi="Arial" w:cs="Arial"/>
                <w:color w:val="000000"/>
                <w:sz w:val="23"/>
                <w:szCs w:val="23"/>
                <w:lang w:eastAsia="fr-FR"/>
              </w:rPr>
              <w:t xml:space="preserve">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8E1378C"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31CCF41"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14:paraId="71CFDF12" w14:textId="77777777"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6CB14C13"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68C057E0"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35F822FD"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0B630BFF" w14:textId="77777777"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14:paraId="4EADA089" w14:textId="77777777"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D34823">
          <w:rPr>
            <w:noProof/>
          </w:rPr>
          <w:t>3</w:t>
        </w:r>
      </w:fldSimple>
      <w:r>
        <w:t xml:space="preserve"> : liste des risques</w:t>
      </w:r>
    </w:p>
    <w:p w14:paraId="75F4904B" w14:textId="77777777" w:rsidR="000A2485" w:rsidRPr="000A2485" w:rsidRDefault="000A2485" w:rsidP="000A2485"/>
    <w:p w14:paraId="425075FF" w14:textId="77777777" w:rsidR="00167054" w:rsidRDefault="00167054" w:rsidP="00F637E0">
      <w:pPr>
        <w:pStyle w:val="Titre2"/>
      </w:pPr>
      <w:bookmarkStart w:id="12" w:name="_Toc341188862"/>
      <w:r>
        <w:lastRenderedPageBreak/>
        <w:t>Bilan global de la gestion du projet</w:t>
      </w:r>
      <w:bookmarkEnd w:id="12"/>
    </w:p>
    <w:p w14:paraId="23CB8F15" w14:textId="77777777" w:rsidR="00167054" w:rsidRPr="00167054" w:rsidRDefault="00167054" w:rsidP="00167054"/>
    <w:p w14:paraId="533CCB21" w14:textId="77777777" w:rsidR="00C07195" w:rsidRDefault="00C07195" w:rsidP="00C07195">
      <w:pPr>
        <w:ind w:firstLine="708"/>
        <w:jc w:val="both"/>
      </w:pPr>
      <w:r>
        <w:t>A travers LO23 et ce projet, notre équipe a pu faire face à la gestion d’un projet au sein d’une équipe de taille conséquente. Nous avons découvert le cycle complet d’un projet de développement, de la réception du cahier des charges, à la présentation du produit.</w:t>
      </w:r>
    </w:p>
    <w:p w14:paraId="5E499B29" w14:textId="77777777" w:rsidR="00C07195" w:rsidRDefault="00C07195" w:rsidP="00C07195">
      <w:pPr>
        <w:ind w:firstLine="708"/>
        <w:jc w:val="both"/>
      </w:pPr>
      <w:r>
        <w:t xml:space="preserve">L’équipe disposait de connaissances techniques et conceptuelles mais a beaucoup appris socialement. La gestion de la communication au sein d’une grande équipe représente un obstacle conséquent à la réalisation du projet même si ce projet ne présentait, de prime abord, aucune difficulté d’ordre technique. Certaines redondances ou quiproquo nous ont prouvés qu’il était très important d’avoir une collaboration fluide au sein d’une grande équipe. Dans le cas contraire, il se peut, par exemple, que deux choses soient faites simultanément dans une direction différente. </w:t>
      </w:r>
    </w:p>
    <w:p w14:paraId="48D25C7F" w14:textId="77777777" w:rsidR="00C07195" w:rsidRPr="00FE4BC0" w:rsidRDefault="00C07195" w:rsidP="00C07195">
      <w:pPr>
        <w:ind w:firstLine="708"/>
        <w:jc w:val="both"/>
      </w:pPr>
      <w:r>
        <w:t>Ce plan de management nous a présenté les grands principes du management de projet que l’on pourra retrouver très rapidement dès notre entrée dans la vie active. Le découpage structurel, les estimations de tâches, le diagramme de Gantt, le diagramme d’ordonnancement ou encore les fiches de suivie représentent des rendus très concret. L’atout de cet UV est donc son coté professionnalisant concernant la gestion d’une équipe et d’un projet.</w:t>
      </w:r>
    </w:p>
    <w:p w14:paraId="49333D7E" w14:textId="77777777" w:rsidR="00FE4BC0" w:rsidRDefault="00FE4BC0">
      <w:r>
        <w:br w:type="page"/>
      </w:r>
    </w:p>
    <w:p w14:paraId="4DCADDF1" w14:textId="77777777" w:rsidR="00396610" w:rsidRPr="008C4DE1" w:rsidRDefault="00396610" w:rsidP="00396610">
      <w:pPr>
        <w:pStyle w:val="Titre1"/>
      </w:pPr>
      <w:bookmarkStart w:id="13" w:name="_Toc341188863"/>
      <w:r>
        <w:lastRenderedPageBreak/>
        <w:t>Management du module IHM Grille</w:t>
      </w:r>
      <w:bookmarkEnd w:id="13"/>
    </w:p>
    <w:p w14:paraId="7AB15837" w14:textId="77777777" w:rsidR="00E5775C" w:rsidRDefault="00E5775C" w:rsidP="00AB78C1"/>
    <w:p w14:paraId="009224E1" w14:textId="77777777" w:rsidR="00396610" w:rsidRDefault="00396610" w:rsidP="00396610">
      <w:pPr>
        <w:pStyle w:val="Titre2"/>
      </w:pPr>
      <w:bookmarkStart w:id="14" w:name="_Toc341188864"/>
      <w:r>
        <w:t>Introduction</w:t>
      </w:r>
      <w:bookmarkEnd w:id="14"/>
    </w:p>
    <w:p w14:paraId="019D78A0" w14:textId="77777777"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14:paraId="11293E0A" w14:textId="77777777" w:rsidR="00CD1CE1" w:rsidRDefault="00CD1CE1" w:rsidP="00CD1CE1">
      <w:r>
        <w:t>L’objectif de notre module est donc de créer un environnement graphique plaisant pour l’utilisateur lui permettant de jouer à ce jeu d’échec dans les meilleures conditions possibles.</w:t>
      </w:r>
    </w:p>
    <w:p w14:paraId="763DAF2D" w14:textId="77777777" w:rsidR="00CD1CE1" w:rsidRPr="00CD1CE1" w:rsidRDefault="00CD1CE1" w:rsidP="00CD1CE1"/>
    <w:p w14:paraId="377642FA" w14:textId="77777777" w:rsidR="00396610" w:rsidRDefault="00396610" w:rsidP="00396610">
      <w:pPr>
        <w:pStyle w:val="Titre2"/>
      </w:pPr>
      <w:bookmarkStart w:id="15" w:name="_Toc341188865"/>
      <w:r>
        <w:t>Découpage du projet</w:t>
      </w:r>
      <w:bookmarkEnd w:id="15"/>
    </w:p>
    <w:p w14:paraId="4EF44929" w14:textId="77777777" w:rsidR="00CD1CE1" w:rsidRPr="00CD1CE1" w:rsidRDefault="00CD1CE1" w:rsidP="00CD1CE1">
      <w:r>
        <w:t>Voici un découpage structurel de notre module qui m’a ensuite permis de découper le projet en plus petites tâches.</w:t>
      </w:r>
    </w:p>
    <w:p w14:paraId="0CA789A8" w14:textId="77777777" w:rsidR="00CD1CE1" w:rsidRDefault="00CD1CE1" w:rsidP="00CD1CE1">
      <w:r w:rsidRPr="00CD1CE1">
        <w:rPr>
          <w:noProof/>
          <w:lang w:eastAsia="fr-FR"/>
        </w:rPr>
        <w:drawing>
          <wp:inline distT="0" distB="0" distL="0" distR="0" wp14:anchorId="195B3832" wp14:editId="5B8789F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10"/>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14:paraId="1258AAC1" w14:textId="77777777" w:rsidR="002721FE" w:rsidRDefault="002721FE" w:rsidP="00CD1CE1"/>
    <w:p w14:paraId="6E9B74D8" w14:textId="77777777" w:rsidR="002721FE" w:rsidRDefault="002721FE" w:rsidP="00CD1CE1"/>
    <w:p w14:paraId="5CDE6E4A" w14:textId="77777777" w:rsidR="002721FE" w:rsidRDefault="002721FE" w:rsidP="00CD1CE1"/>
    <w:p w14:paraId="5C39F568" w14:textId="77777777" w:rsidR="002721FE" w:rsidRDefault="002721FE" w:rsidP="00CD1CE1"/>
    <w:p w14:paraId="36887F88" w14:textId="77777777" w:rsidR="002721FE" w:rsidRDefault="002721FE" w:rsidP="00CD1CE1"/>
    <w:p w14:paraId="2D915BB3" w14:textId="77777777" w:rsidR="002721FE" w:rsidRDefault="002721FE" w:rsidP="00CD1CE1"/>
    <w:p w14:paraId="3C77ACF5" w14:textId="77777777" w:rsidR="002721FE" w:rsidRPr="00CD1CE1" w:rsidRDefault="002721FE" w:rsidP="00CD1CE1"/>
    <w:p w14:paraId="5632FF0E" w14:textId="77777777"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firstRow="1" w:lastRow="0" w:firstColumn="1" w:lastColumn="0" w:noHBand="0" w:noVBand="1"/>
      </w:tblPr>
      <w:tblGrid>
        <w:gridCol w:w="5549"/>
        <w:gridCol w:w="2081"/>
        <w:gridCol w:w="5978"/>
      </w:tblGrid>
      <w:tr w:rsidR="00CD1CE1" w:rsidRPr="00F652F0" w14:paraId="0D94C705" w14:textId="77777777" w:rsidTr="00CD1CE1">
        <w:trPr>
          <w:trHeight w:val="465"/>
        </w:trPr>
        <w:tc>
          <w:tcPr>
            <w:tcW w:w="5549" w:type="dxa"/>
            <w:tcBorders>
              <w:top w:val="nil"/>
              <w:left w:val="nil"/>
              <w:bottom w:val="nil"/>
              <w:right w:val="nil"/>
            </w:tcBorders>
            <w:shd w:val="clear" w:color="auto" w:fill="auto"/>
            <w:noWrap/>
            <w:vAlign w:val="bottom"/>
            <w:hideMark/>
          </w:tcPr>
          <w:p w14:paraId="7D6FA3EF"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14:paraId="3EF0FE96"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14:paraId="3E639696"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14:paraId="1BB53060" w14:textId="77777777" w:rsidTr="00CD1CE1">
        <w:trPr>
          <w:trHeight w:val="300"/>
        </w:trPr>
        <w:tc>
          <w:tcPr>
            <w:tcW w:w="5549" w:type="dxa"/>
            <w:tcBorders>
              <w:top w:val="nil"/>
              <w:left w:val="nil"/>
              <w:bottom w:val="nil"/>
              <w:right w:val="nil"/>
            </w:tcBorders>
            <w:shd w:val="clear" w:color="auto" w:fill="auto"/>
            <w:noWrap/>
            <w:vAlign w:val="bottom"/>
            <w:hideMark/>
          </w:tcPr>
          <w:p w14:paraId="1FA3CC15"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69D8FD1F"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447370A5"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15DC3869" w14:textId="77777777" w:rsidTr="00CD1CE1">
        <w:trPr>
          <w:trHeight w:val="300"/>
        </w:trPr>
        <w:tc>
          <w:tcPr>
            <w:tcW w:w="5549" w:type="dxa"/>
            <w:tcBorders>
              <w:top w:val="nil"/>
              <w:left w:val="nil"/>
              <w:bottom w:val="nil"/>
              <w:right w:val="nil"/>
            </w:tcBorders>
            <w:shd w:val="clear" w:color="000000" w:fill="FFFF00"/>
            <w:noWrap/>
            <w:vAlign w:val="bottom"/>
            <w:hideMark/>
          </w:tcPr>
          <w:p w14:paraId="110DA2D4"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14:paraId="532C4B39"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14:paraId="654EA9FD"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14:paraId="6EC6A791" w14:textId="77777777" w:rsidTr="00CD1CE1">
        <w:trPr>
          <w:trHeight w:val="300"/>
        </w:trPr>
        <w:tc>
          <w:tcPr>
            <w:tcW w:w="5549" w:type="dxa"/>
            <w:tcBorders>
              <w:top w:val="nil"/>
              <w:left w:val="nil"/>
              <w:bottom w:val="nil"/>
              <w:right w:val="nil"/>
            </w:tcBorders>
            <w:shd w:val="clear" w:color="auto" w:fill="auto"/>
            <w:noWrap/>
            <w:vAlign w:val="bottom"/>
            <w:hideMark/>
          </w:tcPr>
          <w:p w14:paraId="3C6CE465"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3882BEC6"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0ADD81BB"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2CC06AD0" w14:textId="77777777"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14:paraId="56174E33"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14:paraId="571FE35A" w14:textId="77777777"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14:paraId="7D61D1F4" w14:textId="77777777"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14:paraId="72D39484"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14:paraId="6CCE7A10"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14:paraId="482DA31C"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14:paraId="19D74736"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728A3F6E"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14:paraId="39F58B1B"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14:paraId="1BE66E17"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14:paraId="721A35AE"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2F210A03" w14:textId="77777777"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14:paraId="3CB05C77"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14:paraId="54D824A9"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14:paraId="030342A9"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14:paraId="3C175D35" w14:textId="77777777"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14:paraId="2189ECE9"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14:paraId="43526CA1"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14:paraId="4C1E28FD"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14:paraId="6F376B6C" w14:textId="77777777"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14:paraId="675F9849"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14:paraId="59622726"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14:paraId="2584B599"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14:paraId="112EF8F6" w14:textId="77777777"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14:paraId="3C20FAF5"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14:paraId="5848520F"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14:paraId="6980E71B" w14:textId="77777777"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14:paraId="63440CBD" w14:textId="77777777" w:rsidTr="0004140C">
        <w:trPr>
          <w:trHeight w:val="300"/>
        </w:trPr>
        <w:tc>
          <w:tcPr>
            <w:tcW w:w="5549" w:type="dxa"/>
            <w:tcBorders>
              <w:top w:val="nil"/>
              <w:left w:val="nil"/>
              <w:bottom w:val="nil"/>
              <w:right w:val="nil"/>
            </w:tcBorders>
            <w:shd w:val="clear" w:color="auto" w:fill="E5B8B7" w:themeFill="accent2" w:themeFillTint="66"/>
            <w:noWrap/>
            <w:vAlign w:val="bottom"/>
            <w:hideMark/>
          </w:tcPr>
          <w:p w14:paraId="5211BC66" w14:textId="77777777"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14:paraId="0D757664" w14:textId="77777777"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14:paraId="6E4B8BEE" w14:textId="77777777"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14:paraId="16C54C43" w14:textId="77777777"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14:paraId="44A9A26D"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14:paraId="3AC8FB6D"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14:paraId="4B62578B" w14:textId="77777777"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14:paraId="0027974E"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2A0B54DF"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14:paraId="0FC3C123"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14:paraId="63D51230"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14:paraId="573300D2"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09E432FA"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14:paraId="128457AC"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14:paraId="7A2421D6" w14:textId="77777777"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14:paraId="46CAC384"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5AB35413"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14:paraId="2CAD4A4D"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14:paraId="0F0826F2"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14:paraId="1A15A91E"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6BBB823B"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14:paraId="13800520"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14:paraId="3151617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14:paraId="64CED75E"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4C0599E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14:paraId="0DEECB27"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14:paraId="1CF45789"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14:paraId="58312FAA"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6E291E9E"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14:paraId="3A887BB3"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14:paraId="20FE55E0" w14:textId="77777777"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14:paraId="633D2103"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71FE7CE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14:paraId="4B0B66B7"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14:paraId="0F70536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14:paraId="63371A0A" w14:textId="77777777"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14:paraId="3B285492"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14:paraId="15412EC5" w14:textId="77777777"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14:paraId="00AC0B38"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42D5E448" w14:textId="77777777" w:rsidTr="00CD1CE1">
        <w:trPr>
          <w:trHeight w:val="300"/>
        </w:trPr>
        <w:tc>
          <w:tcPr>
            <w:tcW w:w="5549" w:type="dxa"/>
            <w:tcBorders>
              <w:top w:val="nil"/>
              <w:left w:val="nil"/>
              <w:bottom w:val="nil"/>
              <w:right w:val="nil"/>
            </w:tcBorders>
            <w:shd w:val="clear" w:color="auto" w:fill="auto"/>
            <w:noWrap/>
            <w:vAlign w:val="bottom"/>
            <w:hideMark/>
          </w:tcPr>
          <w:p w14:paraId="53EEE266"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0E705686"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06B402A3"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52F4BF6F" w14:textId="77777777"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14:paraId="22A3796C"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14:paraId="7475E0D9"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14:paraId="693FE302"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14:paraId="0C0A8BDE" w14:textId="77777777"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14:paraId="1260DAE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14:paraId="28BA474E"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14:paraId="0D4E3316"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5942F13C" w14:textId="77777777"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14:paraId="0BA471F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14:paraId="3EB48139"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14:paraId="2DCE2A8B"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03FA1736" w14:textId="77777777" w:rsidTr="00CD1CE1">
        <w:trPr>
          <w:trHeight w:val="300"/>
        </w:trPr>
        <w:tc>
          <w:tcPr>
            <w:tcW w:w="5549" w:type="dxa"/>
            <w:tcBorders>
              <w:top w:val="nil"/>
              <w:left w:val="nil"/>
              <w:bottom w:val="nil"/>
              <w:right w:val="single" w:sz="4" w:space="0" w:color="FFFFFF"/>
            </w:tcBorders>
            <w:shd w:val="clear" w:color="B8CCE4" w:fill="B8CCE4"/>
            <w:noWrap/>
            <w:vAlign w:val="bottom"/>
            <w:hideMark/>
          </w:tcPr>
          <w:p w14:paraId="782D635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14:paraId="0049B517"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14:paraId="26B4DFCA"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14:paraId="2C5937C7" w14:textId="77777777" w:rsidR="00CD1CE1" w:rsidRDefault="00CD1CE1" w:rsidP="00CD1CE1"/>
    <w:p w14:paraId="75BD99DE" w14:textId="77777777"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14:paraId="05C4CBEB" w14:textId="77777777" w:rsidR="00270605" w:rsidRDefault="008B4811" w:rsidP="00CD1CE1">
      <w:r>
        <w:t>Cependant, ce n’est qu’une estimation et nous sommes conscients que cela ne collera pas exactement à la réalité mais nous avons tenté de faire au plus juste.</w:t>
      </w:r>
    </w:p>
    <w:p w14:paraId="69CFA9FF" w14:textId="77777777" w:rsidR="00270605" w:rsidRDefault="00270605" w:rsidP="00CD1CE1"/>
    <w:p w14:paraId="5EB97B3E" w14:textId="77777777" w:rsidR="00270605" w:rsidRDefault="00270605" w:rsidP="00CD1CE1"/>
    <w:p w14:paraId="0CB9F10A" w14:textId="77777777" w:rsidR="00270605" w:rsidRDefault="00270605" w:rsidP="00CD1CE1"/>
    <w:p w14:paraId="5460B53E" w14:textId="77777777" w:rsidR="00270605" w:rsidRDefault="00270605" w:rsidP="00CD1CE1"/>
    <w:p w14:paraId="1D15F699" w14:textId="77777777" w:rsidR="00270605" w:rsidRDefault="00270605" w:rsidP="00CD1CE1"/>
    <w:p w14:paraId="6EA214B6" w14:textId="77777777" w:rsidR="00270605" w:rsidRDefault="00270605" w:rsidP="00CD1CE1"/>
    <w:p w14:paraId="5B016EBF" w14:textId="77777777" w:rsidR="00396610" w:rsidRDefault="00FE4BC0" w:rsidP="00396610">
      <w:pPr>
        <w:pStyle w:val="Titre2"/>
      </w:pPr>
      <w:bookmarkStart w:id="17" w:name="_Toc341188867"/>
      <w:r>
        <w:lastRenderedPageBreak/>
        <w:t>Planification</w:t>
      </w:r>
      <w:bookmarkEnd w:id="17"/>
    </w:p>
    <w:p w14:paraId="61026D20" w14:textId="77777777" w:rsidR="00533098" w:rsidRDefault="00533098" w:rsidP="00533098">
      <w:pPr>
        <w:pStyle w:val="Titre3"/>
      </w:pPr>
      <w:bookmarkStart w:id="18" w:name="_Toc341188868"/>
      <w:r>
        <w:t>Diagramme d’ordonnancement</w:t>
      </w:r>
      <w:bookmarkEnd w:id="18"/>
    </w:p>
    <w:p w14:paraId="3521595D" w14:textId="77777777" w:rsidR="004C7510" w:rsidRDefault="00017D05" w:rsidP="00533098">
      <w:r>
        <w:rPr>
          <w:noProof/>
          <w:lang w:eastAsia="fr-FR"/>
        </w:rPr>
        <mc:AlternateContent>
          <mc:Choice Requires="wps">
            <w:drawing>
              <wp:anchor distT="0" distB="0" distL="114300" distR="114300" simplePos="0" relativeHeight="251717632" behindDoc="0" locked="0" layoutInCell="1" allowOverlap="1" wp14:anchorId="79C3A9BB" wp14:editId="62535A33">
                <wp:simplePos x="0" y="0"/>
                <wp:positionH relativeFrom="column">
                  <wp:posOffset>2176780</wp:posOffset>
                </wp:positionH>
                <wp:positionV relativeFrom="paragraph">
                  <wp:posOffset>97155</wp:posOffset>
                </wp:positionV>
                <wp:extent cx="1019175" cy="276225"/>
                <wp:effectExtent l="76200" t="76200" r="47625" b="130175"/>
                <wp:wrapNone/>
                <wp:docPr id="12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6225"/>
                        </a:xfrm>
                        <a:prstGeom prst="roundRect">
                          <a:avLst>
                            <a:gd name="adj" fmla="val 16667"/>
                          </a:avLst>
                        </a:prstGeom>
                        <a:solidFill>
                          <a:srgbClr val="FFFF00"/>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6D2A9568" w14:textId="77777777" w:rsidR="007F4E56" w:rsidRDefault="007F4E56" w:rsidP="004C7510">
                            <w:pPr>
                              <w:jc w:val="center"/>
                            </w:pPr>
                            <w:r>
                              <w:t>Etude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2" o:spid="_x0000_s1071" style="position:absolute;margin-left:171.4pt;margin-top:7.65pt;width:80.2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" fillcolor="yellow" strokecolor="#f2f2f2 [3041]" strokeweight="3pt">
                <v:shadow on="t" color="#4e6128 [1606]" opacity=".5" offset="1pt"/>
                <v:textbox>
                  <w:txbxContent>
                    <w:p w14:paraId="6D2A9568" w14:textId="77777777" w:rsidR="007F4E56" w:rsidRDefault="007F4E56" w:rsidP="004C7510">
                      <w:pPr>
                        <w:jc w:val="center"/>
                      </w:pPr>
                      <w:r>
                        <w:t>Etude</w:t>
                      </w:r>
                    </w:p>
                  </w:txbxContent>
                </v:textbox>
              </v:roundrect>
            </w:pict>
          </mc:Fallback>
        </mc:AlternateContent>
      </w:r>
    </w:p>
    <w:p w14:paraId="5B6E1E79" w14:textId="77777777" w:rsidR="004C7510" w:rsidRDefault="00017D05" w:rsidP="00533098">
      <w:r>
        <w:rPr>
          <w:noProof/>
          <w:lang w:eastAsia="fr-FR"/>
        </w:rPr>
        <mc:AlternateContent>
          <mc:Choice Requires="wps">
            <w:drawing>
              <wp:anchor distT="0" distB="0" distL="114299" distR="114299" simplePos="0" relativeHeight="251724800" behindDoc="0" locked="0" layoutInCell="1" allowOverlap="1" wp14:anchorId="32B84CB1" wp14:editId="6362E6EF">
                <wp:simplePos x="0" y="0"/>
                <wp:positionH relativeFrom="column">
                  <wp:posOffset>2691129</wp:posOffset>
                </wp:positionH>
                <wp:positionV relativeFrom="paragraph">
                  <wp:posOffset>50165</wp:posOffset>
                </wp:positionV>
                <wp:extent cx="0" cy="438150"/>
                <wp:effectExtent l="50800" t="0" r="76200" b="69850"/>
                <wp:wrapNone/>
                <wp:docPr id="1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211.9pt;margin-top:3.95pt;width:0;height:34.5pt;z-index:25172480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6p1j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">
                <v:stroke endarrow="block"/>
              </v:shape>
            </w:pict>
          </mc:Fallback>
        </mc:AlternateContent>
      </w:r>
    </w:p>
    <w:p w14:paraId="2A93F20F" w14:textId="77777777" w:rsidR="00533098" w:rsidRDefault="00017D05" w:rsidP="00533098">
      <w:r>
        <w:rPr>
          <w:noProof/>
          <w:lang w:eastAsia="fr-FR"/>
        </w:rPr>
        <mc:AlternateContent>
          <mc:Choice Requires="wps">
            <w:drawing>
              <wp:anchor distT="0" distB="0" distL="114300" distR="114300" simplePos="0" relativeHeight="251718656" behindDoc="0" locked="0" layoutInCell="1" allowOverlap="1" wp14:anchorId="64424759" wp14:editId="5DB80A15">
                <wp:simplePos x="0" y="0"/>
                <wp:positionH relativeFrom="column">
                  <wp:posOffset>1919605</wp:posOffset>
                </wp:positionH>
                <wp:positionV relativeFrom="paragraph">
                  <wp:posOffset>165100</wp:posOffset>
                </wp:positionV>
                <wp:extent cx="1609725" cy="523875"/>
                <wp:effectExtent l="76200" t="76200" r="92075" b="136525"/>
                <wp:wrapNone/>
                <wp:docPr id="1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14:paraId="009C1BE8" w14:textId="77777777" w:rsidR="007F4E56" w:rsidRDefault="007F4E56" w:rsidP="004C7510">
                            <w:pPr>
                              <w:jc w:val="center"/>
                            </w:pPr>
                            <w:r>
                              <w:t>Conception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72" style="position:absolute;margin-left:151.15pt;margin-top:13pt;width:126.75pt;height:4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" fillcolor="#c0504d [3205]" strokecolor="#f2f2f2 [3041]" strokeweight="3pt">
                <v:shadow on="t" color="#622423 [1605]" opacity=".5" offset="1pt"/>
                <v:textbox>
                  <w:txbxContent>
                    <w:p w14:paraId="009C1BE8" w14:textId="77777777" w:rsidR="007F4E56" w:rsidRDefault="007F4E56" w:rsidP="004C7510">
                      <w:pPr>
                        <w:jc w:val="center"/>
                      </w:pPr>
                      <w:r>
                        <w:t>Conception</w:t>
                      </w:r>
                    </w:p>
                  </w:txbxContent>
                </v:textbox>
              </v:roundrect>
            </w:pict>
          </mc:Fallback>
        </mc:AlternateContent>
      </w:r>
    </w:p>
    <w:p w14:paraId="08B9E4B9" w14:textId="77777777" w:rsidR="004C7510" w:rsidRDefault="004C7510" w:rsidP="00533098"/>
    <w:p w14:paraId="5E883451" w14:textId="77777777" w:rsidR="004C7510" w:rsidRDefault="00017D05" w:rsidP="00533098">
      <w:r>
        <w:rPr>
          <w:noProof/>
          <w:lang w:eastAsia="fr-FR"/>
        </w:rPr>
        <mc:AlternateContent>
          <mc:Choice Requires="wps">
            <w:drawing>
              <wp:anchor distT="0" distB="0" distL="114299" distR="114299" simplePos="0" relativeHeight="251726848" behindDoc="0" locked="0" layoutInCell="1" allowOverlap="1" wp14:anchorId="78679EEB" wp14:editId="3A488EAA">
                <wp:simplePos x="0" y="0"/>
                <wp:positionH relativeFrom="column">
                  <wp:posOffset>3195954</wp:posOffset>
                </wp:positionH>
                <wp:positionV relativeFrom="paragraph">
                  <wp:posOffset>43180</wp:posOffset>
                </wp:positionV>
                <wp:extent cx="0" cy="438150"/>
                <wp:effectExtent l="50800" t="0" r="76200" b="69850"/>
                <wp:wrapNone/>
                <wp:docPr id="12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51.65pt;margin-top:3.4pt;width:0;height:34.5pt;z-index:25172684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">
                <v:stroke endarrow="block"/>
              </v:shape>
            </w:pict>
          </mc:Fallback>
        </mc:AlternateContent>
      </w:r>
      <w:r>
        <w:rPr>
          <w:noProof/>
          <w:lang w:eastAsia="fr-FR"/>
        </w:rPr>
        <mc:AlternateContent>
          <mc:Choice Requires="wps">
            <w:drawing>
              <wp:anchor distT="0" distB="0" distL="114299" distR="114299" simplePos="0" relativeHeight="251725824" behindDoc="0" locked="0" layoutInCell="1" allowOverlap="1" wp14:anchorId="0C95DBD0" wp14:editId="6C1E7C0C">
                <wp:simplePos x="0" y="0"/>
                <wp:positionH relativeFrom="column">
                  <wp:posOffset>2224404</wp:posOffset>
                </wp:positionH>
                <wp:positionV relativeFrom="paragraph">
                  <wp:posOffset>43180</wp:posOffset>
                </wp:positionV>
                <wp:extent cx="0" cy="438150"/>
                <wp:effectExtent l="50800" t="0" r="76200" b="69850"/>
                <wp:wrapNone/>
                <wp:docPr id="12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175.15pt;margin-top:3.4pt;width:0;height:34.5pt;z-index:25172582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">
                <v:stroke endarrow="block"/>
              </v:shape>
            </w:pict>
          </mc:Fallback>
        </mc:AlternateContent>
      </w:r>
    </w:p>
    <w:p w14:paraId="2A4C0096" w14:textId="77777777" w:rsidR="004C7510" w:rsidRDefault="00017D05" w:rsidP="00533098">
      <w:r>
        <w:rPr>
          <w:noProof/>
          <w:lang w:eastAsia="fr-FR"/>
        </w:rPr>
        <mc:AlternateContent>
          <mc:Choice Requires="wps">
            <w:drawing>
              <wp:anchor distT="0" distB="0" distL="114300" distR="114300" simplePos="0" relativeHeight="251720704" behindDoc="0" locked="0" layoutInCell="1" allowOverlap="1" wp14:anchorId="6889CF1E" wp14:editId="09DBAE5C">
                <wp:simplePos x="0" y="0"/>
                <wp:positionH relativeFrom="column">
                  <wp:posOffset>2976880</wp:posOffset>
                </wp:positionH>
                <wp:positionV relativeFrom="paragraph">
                  <wp:posOffset>148590</wp:posOffset>
                </wp:positionV>
                <wp:extent cx="1828800" cy="438150"/>
                <wp:effectExtent l="76200" t="76200" r="101600" b="120650"/>
                <wp:wrapNone/>
                <wp:docPr id="12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381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65FFB8BE" w14:textId="77777777" w:rsidR="007F4E56" w:rsidRDefault="007F4E56" w:rsidP="004C7510">
                            <w:pPr>
                              <w:jc w:val="center"/>
                            </w:pPr>
                            <w:proofErr w:type="spellStart"/>
                            <w:r>
                              <w:t>Dév</w:t>
                            </w:r>
                            <w:proofErr w:type="spellEnd"/>
                            <w:r>
                              <w:t xml:space="preserve"> de la fenêtre globale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5" o:spid="_x0000_s1073" style="position:absolute;margin-left:234.4pt;margin-top:11.7pt;width:2in;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" fillcolor="#9bbb59 [3206]" strokecolor="#f2f2f2 [3041]" strokeweight="3pt">
                <v:shadow on="t" color="#4e6128 [1606]" opacity=".5" offset="1pt"/>
                <v:textbox>
                  <w:txbxContent>
                    <w:p w14:paraId="65FFB8BE" w14:textId="77777777" w:rsidR="007F4E56" w:rsidRDefault="007F4E56" w:rsidP="004C7510">
                      <w:pPr>
                        <w:jc w:val="center"/>
                      </w:pPr>
                      <w:proofErr w:type="spellStart"/>
                      <w:r>
                        <w:t>Dév</w:t>
                      </w:r>
                      <w:proofErr w:type="spellEnd"/>
                      <w:r>
                        <w:t xml:space="preserve"> de la fenêtre globale</w:t>
                      </w:r>
                    </w:p>
                  </w:txbxContent>
                </v:textbox>
              </v:roundrect>
            </w:pict>
          </mc:Fallback>
        </mc:AlternateContent>
      </w:r>
      <w:r>
        <w:rPr>
          <w:noProof/>
          <w:lang w:eastAsia="fr-FR"/>
        </w:rPr>
        <mc:AlternateContent>
          <mc:Choice Requires="wps">
            <w:drawing>
              <wp:anchor distT="0" distB="0" distL="114300" distR="114300" simplePos="0" relativeHeight="251719680" behindDoc="0" locked="0" layoutInCell="1" allowOverlap="1" wp14:anchorId="4BBCA795" wp14:editId="1F75E6C2">
                <wp:simplePos x="0" y="0"/>
                <wp:positionH relativeFrom="column">
                  <wp:posOffset>748030</wp:posOffset>
                </wp:positionH>
                <wp:positionV relativeFrom="paragraph">
                  <wp:posOffset>148590</wp:posOffset>
                </wp:positionV>
                <wp:extent cx="1828800" cy="438150"/>
                <wp:effectExtent l="76200" t="76200" r="101600" b="120650"/>
                <wp:wrapNone/>
                <wp:docPr id="121"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381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4868BF01" w14:textId="77777777" w:rsidR="007F4E56" w:rsidRDefault="007F4E56" w:rsidP="004C7510">
                            <w:pPr>
                              <w:jc w:val="center"/>
                            </w:pPr>
                            <w:proofErr w:type="spellStart"/>
                            <w:r>
                              <w:t>Dév</w:t>
                            </w:r>
                            <w:proofErr w:type="spellEnd"/>
                            <w:r>
                              <w:t xml:space="preserve"> des coups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4" o:spid="_x0000_s1074" style="position:absolute;margin-left:58.9pt;margin-top:11.7pt;width:2in;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vtBrQ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" fillcolor="#9bbb59 [3206]" strokecolor="#f2f2f2 [3041]" strokeweight="3pt">
                <v:shadow on="t" color="#4e6128 [1606]" opacity=".5" offset="1pt"/>
                <v:textbox>
                  <w:txbxContent>
                    <w:p w14:paraId="4868BF01" w14:textId="77777777" w:rsidR="007F4E56" w:rsidRDefault="007F4E56" w:rsidP="004C7510">
                      <w:pPr>
                        <w:jc w:val="center"/>
                      </w:pPr>
                      <w:proofErr w:type="spellStart"/>
                      <w:r>
                        <w:t>Dév</w:t>
                      </w:r>
                      <w:proofErr w:type="spellEnd"/>
                      <w:r>
                        <w:t xml:space="preserve"> des coups possibles</w:t>
                      </w:r>
                    </w:p>
                  </w:txbxContent>
                </v:textbox>
              </v:roundrect>
            </w:pict>
          </mc:Fallback>
        </mc:AlternateContent>
      </w:r>
    </w:p>
    <w:p w14:paraId="40BF4951" w14:textId="77777777" w:rsidR="004C7510" w:rsidRDefault="00017D05" w:rsidP="00533098">
      <w:r>
        <w:rPr>
          <w:noProof/>
          <w:lang w:eastAsia="fr-FR"/>
        </w:rPr>
        <mc:AlternateContent>
          <mc:Choice Requires="wps">
            <w:drawing>
              <wp:anchor distT="0" distB="0" distL="114300" distR="114300" simplePos="0" relativeHeight="251732992" behindDoc="0" locked="0" layoutInCell="1" allowOverlap="1" wp14:anchorId="09225BF9" wp14:editId="062F1B7A">
                <wp:simplePos x="0" y="0"/>
                <wp:positionH relativeFrom="column">
                  <wp:posOffset>2853055</wp:posOffset>
                </wp:positionH>
                <wp:positionV relativeFrom="paragraph">
                  <wp:posOffset>263525</wp:posOffset>
                </wp:positionV>
                <wp:extent cx="438150" cy="542925"/>
                <wp:effectExtent l="0" t="0" r="44450" b="41275"/>
                <wp:wrapNone/>
                <wp:docPr id="12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224.65pt;margin-top:20.75pt;width:34.5pt;height:42.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"/>
            </w:pict>
          </mc:Fallback>
        </mc:AlternateContent>
      </w:r>
      <w:r>
        <w:rPr>
          <w:noProof/>
          <w:lang w:eastAsia="fr-FR"/>
        </w:rPr>
        <mc:AlternateContent>
          <mc:Choice Requires="wps">
            <w:drawing>
              <wp:anchor distT="0" distB="0" distL="114300" distR="114300" simplePos="0" relativeHeight="251731968" behindDoc="0" locked="0" layoutInCell="1" allowOverlap="1" wp14:anchorId="583DDDC0" wp14:editId="58710510">
                <wp:simplePos x="0" y="0"/>
                <wp:positionH relativeFrom="column">
                  <wp:posOffset>2395855</wp:posOffset>
                </wp:positionH>
                <wp:positionV relativeFrom="paragraph">
                  <wp:posOffset>263525</wp:posOffset>
                </wp:positionV>
                <wp:extent cx="409575" cy="542925"/>
                <wp:effectExtent l="0" t="0" r="47625" b="41275"/>
                <wp:wrapNone/>
                <wp:docPr id="11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88.65pt;margin-top:20.75pt;width:32.2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"/>
            </w:pict>
          </mc:Fallback>
        </mc:AlternateContent>
      </w:r>
    </w:p>
    <w:p w14:paraId="056C8591" w14:textId="77777777" w:rsidR="004C7510" w:rsidRDefault="004C7510" w:rsidP="00533098"/>
    <w:p w14:paraId="2F4CB6B0" w14:textId="77777777" w:rsidR="004C7510" w:rsidRDefault="00017D05" w:rsidP="00533098">
      <w:r>
        <w:rPr>
          <w:noProof/>
          <w:lang w:eastAsia="fr-FR"/>
        </w:rPr>
        <mc:AlternateContent>
          <mc:Choice Requires="wps">
            <w:drawing>
              <wp:anchor distT="4294967295" distB="4294967295" distL="114300" distR="114300" simplePos="0" relativeHeight="251729920" behindDoc="0" locked="0" layoutInCell="1" allowOverlap="1" wp14:anchorId="02DC0963" wp14:editId="4E60D4E2">
                <wp:simplePos x="0" y="0"/>
                <wp:positionH relativeFrom="column">
                  <wp:posOffset>2395855</wp:posOffset>
                </wp:positionH>
                <wp:positionV relativeFrom="paragraph">
                  <wp:posOffset>160019</wp:posOffset>
                </wp:positionV>
                <wp:extent cx="895350" cy="0"/>
                <wp:effectExtent l="0" t="0" r="19050" b="25400"/>
                <wp:wrapNone/>
                <wp:docPr id="11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88.65pt;margin-top:12.6pt;width:70.5pt;height:0;z-index:251729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"/>
            </w:pict>
          </mc:Fallback>
        </mc:AlternateContent>
      </w:r>
      <w:r>
        <w:rPr>
          <w:noProof/>
          <w:lang w:eastAsia="fr-FR"/>
        </w:rPr>
        <mc:AlternateContent>
          <mc:Choice Requires="wps">
            <w:drawing>
              <wp:anchor distT="0" distB="0" distL="114299" distR="114299" simplePos="0" relativeHeight="251727872" behindDoc="0" locked="0" layoutInCell="1" allowOverlap="1" wp14:anchorId="73D3CB9A" wp14:editId="1F36BA33">
                <wp:simplePos x="0" y="0"/>
                <wp:positionH relativeFrom="column">
                  <wp:posOffset>2395854</wp:posOffset>
                </wp:positionH>
                <wp:positionV relativeFrom="paragraph">
                  <wp:posOffset>160020</wp:posOffset>
                </wp:positionV>
                <wp:extent cx="0" cy="438150"/>
                <wp:effectExtent l="50800" t="0" r="76200" b="69850"/>
                <wp:wrapNone/>
                <wp:docPr id="11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88.65pt;margin-top:12.6pt;width:0;height:34.5pt;z-index:25172787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">
                <v:stroke endarrow="block"/>
              </v:shape>
            </w:pict>
          </mc:Fallback>
        </mc:AlternateContent>
      </w:r>
      <w:r>
        <w:rPr>
          <w:noProof/>
          <w:lang w:eastAsia="fr-FR"/>
        </w:rPr>
        <mc:AlternateContent>
          <mc:Choice Requires="wps">
            <w:drawing>
              <wp:anchor distT="0" distB="0" distL="114299" distR="114299" simplePos="0" relativeHeight="251728896" behindDoc="0" locked="0" layoutInCell="1" allowOverlap="1" wp14:anchorId="1191F5B2" wp14:editId="278B65DD">
                <wp:simplePos x="0" y="0"/>
                <wp:positionH relativeFrom="column">
                  <wp:posOffset>3291204</wp:posOffset>
                </wp:positionH>
                <wp:positionV relativeFrom="paragraph">
                  <wp:posOffset>160020</wp:posOffset>
                </wp:positionV>
                <wp:extent cx="0" cy="438150"/>
                <wp:effectExtent l="50800" t="0" r="76200" b="69850"/>
                <wp:wrapNone/>
                <wp:docPr id="11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259.15pt;margin-top:12.6pt;width:0;height:34.5pt;z-index:25172889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">
                <v:stroke endarrow="block"/>
              </v:shape>
            </w:pict>
          </mc:Fallback>
        </mc:AlternateContent>
      </w:r>
    </w:p>
    <w:p w14:paraId="2D093B75" w14:textId="77777777" w:rsidR="004C7510" w:rsidRDefault="00017D05" w:rsidP="00533098">
      <w:r>
        <w:rPr>
          <w:noProof/>
          <w:lang w:eastAsia="fr-FR"/>
        </w:rPr>
        <mc:AlternateContent>
          <mc:Choice Requires="wps">
            <w:drawing>
              <wp:anchor distT="0" distB="0" distL="114300" distR="114300" simplePos="0" relativeHeight="251722752" behindDoc="0" locked="0" layoutInCell="1" allowOverlap="1" wp14:anchorId="29CF8B9B" wp14:editId="1A2B7541">
                <wp:simplePos x="0" y="0"/>
                <wp:positionH relativeFrom="column">
                  <wp:posOffset>3034030</wp:posOffset>
                </wp:positionH>
                <wp:positionV relativeFrom="paragraph">
                  <wp:posOffset>274955</wp:posOffset>
                </wp:positionV>
                <wp:extent cx="1876425" cy="1123950"/>
                <wp:effectExtent l="76200" t="76200" r="104775" b="120650"/>
                <wp:wrapNone/>
                <wp:docPr id="11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11239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0B2029CF" w14:textId="77777777" w:rsidR="007F4E56" w:rsidRPr="004C7510" w:rsidRDefault="007F4E56"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7" o:spid="_x0000_s1075" style="position:absolute;margin-left:238.9pt;margin-top:21.65pt;width:147.7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" fillcolor="#9bbb59 [3206]" strokecolor="#f2f2f2 [3041]" strokeweight="3pt">
                <v:shadow on="t" color="#4e6128 [1606]" opacity=".5" offset="1pt"/>
                <v:textbox>
                  <w:txbxContent>
                    <w:p w14:paraId="0B2029CF" w14:textId="77777777" w:rsidR="007F4E56" w:rsidRPr="004C7510" w:rsidRDefault="007F4E56"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mc:Fallback>
        </mc:AlternateContent>
      </w:r>
      <w:r>
        <w:rPr>
          <w:noProof/>
          <w:lang w:eastAsia="fr-FR"/>
        </w:rPr>
        <mc:AlternateContent>
          <mc:Choice Requires="wps">
            <w:drawing>
              <wp:anchor distT="0" distB="0" distL="114300" distR="114300" simplePos="0" relativeHeight="251723776" behindDoc="0" locked="0" layoutInCell="1" allowOverlap="1" wp14:anchorId="103DFE15" wp14:editId="35491956">
                <wp:simplePos x="0" y="0"/>
                <wp:positionH relativeFrom="column">
                  <wp:posOffset>805180</wp:posOffset>
                </wp:positionH>
                <wp:positionV relativeFrom="paragraph">
                  <wp:posOffset>274955</wp:posOffset>
                </wp:positionV>
                <wp:extent cx="1828800" cy="1123950"/>
                <wp:effectExtent l="76200" t="76200" r="101600" b="120650"/>
                <wp:wrapNone/>
                <wp:docPr id="11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239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0B8FA87C" w14:textId="77777777" w:rsidR="007F4E56" w:rsidRDefault="007F4E56" w:rsidP="004C7510">
                            <w:pPr>
                              <w:jc w:val="center"/>
                            </w:pPr>
                            <w:proofErr w:type="spellStart"/>
                            <w:r>
                              <w:t>Dév</w:t>
                            </w:r>
                            <w:proofErr w:type="spellEnd"/>
                            <w:r>
                              <w:t xml:space="preserve"> du module de chat, de l’affichage des profils,  de la gestion du temps et des pièces mangées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8" o:spid="_x0000_s1076" style="position:absolute;margin-left:63.4pt;margin-top:21.65pt;width:2in;height: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" fillcolor="#9bbb59 [3206]" strokecolor="#f2f2f2 [3041]" strokeweight="3pt">
                <v:shadow on="t" color="#4e6128 [1606]" opacity=".5" offset="1pt"/>
                <v:textbox>
                  <w:txbxContent>
                    <w:p w14:paraId="0B8FA87C" w14:textId="77777777" w:rsidR="007F4E56" w:rsidRDefault="007F4E56" w:rsidP="004C7510">
                      <w:pPr>
                        <w:jc w:val="center"/>
                      </w:pPr>
                      <w:proofErr w:type="spellStart"/>
                      <w:r>
                        <w:t>Dév</w:t>
                      </w:r>
                      <w:proofErr w:type="spellEnd"/>
                      <w:r>
                        <w:t xml:space="preserve"> du module de chat, de l’affichage des profils,  de la gestion du temps et des pièces mangées</w:t>
                      </w:r>
                    </w:p>
                  </w:txbxContent>
                </v:textbox>
              </v:roundrect>
            </w:pict>
          </mc:Fallback>
        </mc:AlternateContent>
      </w:r>
    </w:p>
    <w:p w14:paraId="563AAFD9" w14:textId="77777777" w:rsidR="004C7510" w:rsidRDefault="004C7510" w:rsidP="00533098"/>
    <w:p w14:paraId="24790874" w14:textId="77777777" w:rsidR="004C7510" w:rsidRDefault="004C7510" w:rsidP="00533098"/>
    <w:p w14:paraId="5245FDD7" w14:textId="77777777" w:rsidR="004C7510" w:rsidRDefault="004C7510" w:rsidP="00533098"/>
    <w:p w14:paraId="622807AE" w14:textId="77777777" w:rsidR="004C7510" w:rsidRDefault="00017D05" w:rsidP="00533098">
      <w:r>
        <w:rPr>
          <w:noProof/>
          <w:lang w:eastAsia="fr-FR"/>
        </w:rPr>
        <mc:AlternateContent>
          <mc:Choice Requires="wps">
            <w:drawing>
              <wp:anchor distT="0" distB="0" distL="114300" distR="114300" simplePos="0" relativeHeight="251734016" behindDoc="0" locked="0" layoutInCell="1" allowOverlap="1" wp14:anchorId="505DCA70" wp14:editId="392C0E7E">
                <wp:simplePos x="0" y="0"/>
                <wp:positionH relativeFrom="column">
                  <wp:posOffset>2453005</wp:posOffset>
                </wp:positionH>
                <wp:positionV relativeFrom="paragraph">
                  <wp:posOffset>182880</wp:posOffset>
                </wp:positionV>
                <wp:extent cx="409575" cy="542925"/>
                <wp:effectExtent l="0" t="0" r="47625" b="41275"/>
                <wp:wrapNone/>
                <wp:docPr id="11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93.15pt;margin-top:14.4pt;width:32.25pt;height:4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"/>
            </w:pict>
          </mc:Fallback>
        </mc:AlternateContent>
      </w:r>
      <w:r>
        <w:rPr>
          <w:noProof/>
          <w:lang w:eastAsia="fr-FR"/>
        </w:rPr>
        <mc:AlternateContent>
          <mc:Choice Requires="wps">
            <w:drawing>
              <wp:anchor distT="0" distB="0" distL="114300" distR="114300" simplePos="0" relativeHeight="251735040" behindDoc="0" locked="0" layoutInCell="1" allowOverlap="1" wp14:anchorId="6A34CF83" wp14:editId="0709C955">
                <wp:simplePos x="0" y="0"/>
                <wp:positionH relativeFrom="column">
                  <wp:posOffset>2910205</wp:posOffset>
                </wp:positionH>
                <wp:positionV relativeFrom="paragraph">
                  <wp:posOffset>182880</wp:posOffset>
                </wp:positionV>
                <wp:extent cx="438150" cy="542925"/>
                <wp:effectExtent l="0" t="0" r="44450" b="41275"/>
                <wp:wrapNone/>
                <wp:docPr id="11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229.15pt;margin-top:14.4pt;width:34.5pt;height:42.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"/>
            </w:pict>
          </mc:Fallback>
        </mc:AlternateContent>
      </w:r>
    </w:p>
    <w:p w14:paraId="34BB919A" w14:textId="77777777" w:rsidR="004C7510" w:rsidRDefault="004C7510" w:rsidP="00533098"/>
    <w:p w14:paraId="1ACD904C" w14:textId="77777777" w:rsidR="00270605" w:rsidRDefault="00017D05" w:rsidP="00533098">
      <w:r>
        <w:rPr>
          <w:noProof/>
          <w:lang w:eastAsia="fr-FR"/>
        </w:rPr>
        <mc:AlternateContent>
          <mc:Choice Requires="wps">
            <w:drawing>
              <wp:anchor distT="0" distB="0" distL="114300" distR="114300" simplePos="0" relativeHeight="251736064" behindDoc="0" locked="0" layoutInCell="1" allowOverlap="1" wp14:anchorId="1D7D7535" wp14:editId="710635FD">
                <wp:simplePos x="0" y="0"/>
                <wp:positionH relativeFrom="column">
                  <wp:posOffset>2129155</wp:posOffset>
                </wp:positionH>
                <wp:positionV relativeFrom="paragraph">
                  <wp:posOffset>79375</wp:posOffset>
                </wp:positionV>
                <wp:extent cx="1609725" cy="523875"/>
                <wp:effectExtent l="76200" t="76200" r="92075" b="1365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16376863" w14:textId="77777777" w:rsidR="007F4E56" w:rsidRDefault="007F4E56" w:rsidP="00270605">
                            <w:pPr>
                              <w:jc w:val="center"/>
                            </w:pPr>
                            <w:r>
                              <w:t>Intégration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1" o:spid="_x0000_s1077" style="position:absolute;margin-left:167.65pt;margin-top:6.25pt;width:126.75pt;height:4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" fillcolor="#4f81bd [3204]" strokecolor="#f2f2f2 [3041]" strokeweight="3pt">
                <v:shadow on="t" color="#243f60 [1604]" opacity=".5" offset="1pt"/>
                <v:textbox>
                  <w:txbxContent>
                    <w:p w14:paraId="16376863" w14:textId="77777777" w:rsidR="007F4E56" w:rsidRDefault="007F4E56" w:rsidP="00270605">
                      <w:pPr>
                        <w:jc w:val="center"/>
                      </w:pPr>
                      <w:r>
                        <w:t>Intégration</w:t>
                      </w:r>
                    </w:p>
                  </w:txbxContent>
                </v:textbox>
              </v:roundrect>
            </w:pict>
          </mc:Fallback>
        </mc:AlternateContent>
      </w:r>
    </w:p>
    <w:p w14:paraId="5B2574CC" w14:textId="77777777" w:rsidR="00270605" w:rsidRDefault="00017D05" w:rsidP="00533098">
      <w:r>
        <w:rPr>
          <w:noProof/>
          <w:lang w:eastAsia="fr-FR"/>
        </w:rPr>
        <mc:AlternateContent>
          <mc:Choice Requires="wps">
            <w:drawing>
              <wp:anchor distT="0" distB="0" distL="114299" distR="114299" simplePos="0" relativeHeight="251738112" behindDoc="0" locked="0" layoutInCell="1" allowOverlap="1" wp14:anchorId="16520C8B" wp14:editId="64B7FE0C">
                <wp:simplePos x="0" y="0"/>
                <wp:positionH relativeFrom="column">
                  <wp:posOffset>2910204</wp:posOffset>
                </wp:positionH>
                <wp:positionV relativeFrom="paragraph">
                  <wp:posOffset>280035</wp:posOffset>
                </wp:positionV>
                <wp:extent cx="0" cy="438150"/>
                <wp:effectExtent l="50800" t="0" r="76200" b="69850"/>
                <wp:wrapNone/>
                <wp:docPr id="11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29.15pt;margin-top:22.05pt;width:0;height:34.5pt;z-index:25173811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MDDUCAABf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">
                <v:stroke endarrow="block"/>
              </v:shape>
            </w:pict>
          </mc:Fallback>
        </mc:AlternateContent>
      </w:r>
    </w:p>
    <w:p w14:paraId="46FE90FF" w14:textId="77777777" w:rsidR="00270605" w:rsidRDefault="00270605" w:rsidP="00533098"/>
    <w:p w14:paraId="2F0D6D24" w14:textId="77777777" w:rsidR="00270605" w:rsidRDefault="00017D05" w:rsidP="00533098">
      <w:r>
        <w:rPr>
          <w:noProof/>
          <w:lang w:eastAsia="fr-FR"/>
        </w:rPr>
        <mc:AlternateContent>
          <mc:Choice Requires="wps">
            <w:drawing>
              <wp:anchor distT="0" distB="0" distL="114300" distR="114300" simplePos="0" relativeHeight="251737088" behindDoc="0" locked="0" layoutInCell="1" allowOverlap="1" wp14:anchorId="0199EC21" wp14:editId="09045255">
                <wp:simplePos x="0" y="0"/>
                <wp:positionH relativeFrom="column">
                  <wp:posOffset>2129155</wp:posOffset>
                </wp:positionH>
                <wp:positionV relativeFrom="paragraph">
                  <wp:posOffset>72390</wp:posOffset>
                </wp:positionV>
                <wp:extent cx="1609725" cy="523875"/>
                <wp:effectExtent l="76200" t="76200" r="92075" b="136525"/>
                <wp:wrapNone/>
                <wp:docPr id="109"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7DF6541D" w14:textId="77777777" w:rsidR="007F4E56" w:rsidRDefault="007F4E56" w:rsidP="00270605">
                            <w:pPr>
                              <w:jc w:val="center"/>
                            </w:pPr>
                            <w:r>
                              <w:t>Tests finaux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78" style="position:absolute;margin-left:167.65pt;margin-top:5.7pt;width:126.75pt;height:4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" fillcolor="#4f81bd [3204]" strokecolor="#f2f2f2 [3041]" strokeweight="3pt">
                <v:shadow on="t" color="#243f60 [1604]" opacity=".5" offset="1pt"/>
                <v:textbox>
                  <w:txbxContent>
                    <w:p w14:paraId="7DF6541D" w14:textId="77777777" w:rsidR="007F4E56" w:rsidRDefault="007F4E56" w:rsidP="00270605">
                      <w:pPr>
                        <w:jc w:val="center"/>
                      </w:pPr>
                      <w:r>
                        <w:t>Tests finaux</w:t>
                      </w:r>
                    </w:p>
                  </w:txbxContent>
                </v:textbox>
              </v:roundrect>
            </w:pict>
          </mc:Fallback>
        </mc:AlternateContent>
      </w:r>
    </w:p>
    <w:p w14:paraId="3120C423" w14:textId="77777777" w:rsidR="00270605" w:rsidRDefault="00270605" w:rsidP="00533098"/>
    <w:p w14:paraId="5111462F" w14:textId="77777777" w:rsidR="00270605" w:rsidRDefault="00270605" w:rsidP="00533098"/>
    <w:p w14:paraId="1EBE6041" w14:textId="77777777" w:rsidR="00270605" w:rsidRDefault="00270605" w:rsidP="00533098"/>
    <w:p w14:paraId="087F55AA" w14:textId="77777777" w:rsidR="00270605" w:rsidRDefault="00270605" w:rsidP="00533098"/>
    <w:p w14:paraId="18060924" w14:textId="77777777" w:rsidR="00270605" w:rsidRDefault="00270605" w:rsidP="00533098"/>
    <w:p w14:paraId="3A996E43" w14:textId="77777777" w:rsidR="00270605" w:rsidRDefault="00270605" w:rsidP="00533098"/>
    <w:p w14:paraId="2B27E56B" w14:textId="77777777"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14:anchorId="05D73E08" wp14:editId="2D736BE5">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1"/>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14:paraId="349914FC" w14:textId="77777777" w:rsidR="008B4811" w:rsidRDefault="008B4811" w:rsidP="008B4811">
      <w:pPr>
        <w:pStyle w:val="Titre2"/>
        <w:numPr>
          <w:ilvl w:val="0"/>
          <w:numId w:val="0"/>
        </w:numPr>
        <w:ind w:left="1284"/>
      </w:pPr>
    </w:p>
    <w:p w14:paraId="6FC6DC97" w14:textId="77777777" w:rsidR="00396610" w:rsidRDefault="00FE4BC0" w:rsidP="00396610">
      <w:pPr>
        <w:pStyle w:val="Titre2"/>
      </w:pPr>
      <w:bookmarkStart w:id="20" w:name="_Toc341188870"/>
      <w:r>
        <w:lastRenderedPageBreak/>
        <w:t>Déroulement du projet</w:t>
      </w:r>
      <w:bookmarkEnd w:id="20"/>
    </w:p>
    <w:p w14:paraId="3B096CEA" w14:textId="77777777" w:rsidR="00396610" w:rsidRDefault="00FE4BC0" w:rsidP="00396610">
      <w:pPr>
        <w:pStyle w:val="Titre2"/>
      </w:pPr>
      <w:bookmarkStart w:id="21" w:name="_Toc341188871"/>
      <w:r>
        <w:t>Analyse de risque</w:t>
      </w:r>
      <w:bookmarkEnd w:id="21"/>
    </w:p>
    <w:p w14:paraId="73A421C0" w14:textId="77777777" w:rsidR="00A23A34" w:rsidRPr="00A23A34" w:rsidRDefault="00A23A34" w:rsidP="00A23A34"/>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A23A34" w:rsidRPr="00692131" w14:paraId="330E8C8F"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7AAFAD4B" w14:textId="77777777"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09821D6" w14:textId="77777777"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756F7DE" w14:textId="77777777"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4E6FD36B" w14:textId="77777777"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14:paraId="5DD508F1"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03317E0"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327C29E"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76203DC"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463AEE4E"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14:paraId="4A00BEB8"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0C4E0E3"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BF44E6A"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6710C34"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49EDFC9C"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14:paraId="385AC203"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9A16EB7"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1211C1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E3FDF12"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35D9647"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094EE6EF"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CD1CAFA"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764A326"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AD3C9D7"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49F2F933"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4BC0E88F"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2FE044A"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5F75DD4"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DD76AC8"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1C282930"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658B9F5F" w14:textId="77777777"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42A692C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0B5A04E3"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 xml:space="preserve">chat, </w:t>
            </w:r>
            <w:proofErr w:type="spellStart"/>
            <w:r w:rsidRPr="00A23A34">
              <w:rPr>
                <w:rFonts w:ascii="Arial" w:eastAsia="Times New Roman" w:hAnsi="Arial" w:cs="Arial"/>
                <w:color w:val="000000"/>
                <w:sz w:val="23"/>
                <w:szCs w:val="23"/>
                <w:lang w:eastAsia="fr-FR"/>
              </w:rPr>
              <w:t>etc</w:t>
            </w:r>
            <w:proofErr w:type="spellEnd"/>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177A201B"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432E62A8"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14:paraId="386DDF45" w14:textId="77777777" w:rsidR="00A23A34" w:rsidRDefault="00A23A34" w:rsidP="00A23A34"/>
    <w:p w14:paraId="6A1B3926" w14:textId="77777777" w:rsidR="00A23A34" w:rsidRDefault="00A23A34">
      <w:r>
        <w:br w:type="page"/>
      </w:r>
    </w:p>
    <w:p w14:paraId="316C53E7" w14:textId="77777777" w:rsidR="00A23A34" w:rsidRDefault="00A23A34"/>
    <w:p w14:paraId="23DB8A61" w14:textId="77777777" w:rsidR="00A23A34" w:rsidRPr="00A23A34" w:rsidRDefault="00A23A34" w:rsidP="00A23A34"/>
    <w:p w14:paraId="38586D53" w14:textId="77777777" w:rsidR="00FE4BC0" w:rsidRDefault="00FE4BC0" w:rsidP="00FE4BC0">
      <w:pPr>
        <w:pStyle w:val="Titre2"/>
      </w:pPr>
      <w:bookmarkStart w:id="22" w:name="_Toc341188872"/>
      <w:r>
        <w:t>Fiches de travail</w:t>
      </w:r>
      <w:bookmarkEnd w:id="22"/>
    </w:p>
    <w:p w14:paraId="3366EAEF" w14:textId="77777777" w:rsidR="00FE4BC0" w:rsidRDefault="00FE4BC0" w:rsidP="00FE4BC0"/>
    <w:p w14:paraId="0E4FAE3D" w14:textId="77777777"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972"/>
        <w:gridCol w:w="2523"/>
        <w:gridCol w:w="1480"/>
        <w:gridCol w:w="1664"/>
        <w:gridCol w:w="1649"/>
      </w:tblGrid>
      <w:tr w:rsidR="00932D63" w14:paraId="12EAC818"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DC24B7" w14:textId="77777777" w:rsidR="00932D63" w:rsidRDefault="00932D63" w:rsidP="00EB7A96">
            <w:pPr>
              <w:jc w:val="center"/>
            </w:pPr>
            <w:r>
              <w:t>Semaine</w:t>
            </w:r>
          </w:p>
        </w:tc>
        <w:tc>
          <w:tcPr>
            <w:tcW w:w="2693" w:type="dxa"/>
          </w:tcPr>
          <w:p w14:paraId="1579500F"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544" w:type="dxa"/>
          </w:tcPr>
          <w:p w14:paraId="6A00FF2D"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768" w:type="dxa"/>
          </w:tcPr>
          <w:p w14:paraId="434A563C"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768" w:type="dxa"/>
          </w:tcPr>
          <w:p w14:paraId="15DB236D"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r>
      <w:tr w:rsidR="00932D63" w14:paraId="5615E71E"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0AFCBC" w14:textId="77777777" w:rsidR="00932D63" w:rsidRDefault="00932D63" w:rsidP="00EB7A96">
            <w:pPr>
              <w:jc w:val="center"/>
            </w:pPr>
            <w:r>
              <w:t>18/09</w:t>
            </w:r>
          </w:p>
        </w:tc>
        <w:tc>
          <w:tcPr>
            <w:tcW w:w="2693" w:type="dxa"/>
          </w:tcPr>
          <w:p w14:paraId="448EA518"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Découverte du cahier des charges. </w:t>
            </w:r>
          </w:p>
          <w:p w14:paraId="2F6059AB"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1E5CC7B2"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Découpage global </w:t>
            </w:r>
            <w:r>
              <w:t xml:space="preserve"> et  choix des équipes</w:t>
            </w:r>
          </w:p>
          <w:p w14:paraId="6865B195"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205A8AA1"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rsidRPr="00C66BCF">
              <w:t>Découverte SVN</w:t>
            </w:r>
          </w:p>
        </w:tc>
        <w:tc>
          <w:tcPr>
            <w:tcW w:w="1544" w:type="dxa"/>
          </w:tcPr>
          <w:p w14:paraId="4C8512B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282CA4B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53B8DCD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5FC4F49"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6B7A8C0B"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575B6AD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691DD89F"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390C3FE7"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25FC493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5A91F469"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2C5A3EC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1D2741F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61998B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F054A80"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2907E10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2E516D51"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4DB7BB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326EE27"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378B4EF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6616339"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128677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932D63" w14:paraId="0E65EBDF"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504E28" w14:textId="77777777" w:rsidR="00932D63" w:rsidRDefault="00932D63" w:rsidP="00EB7A96">
            <w:pPr>
              <w:jc w:val="center"/>
            </w:pPr>
            <w:r>
              <w:t>25/09</w:t>
            </w:r>
          </w:p>
        </w:tc>
        <w:tc>
          <w:tcPr>
            <w:tcW w:w="2693" w:type="dxa"/>
          </w:tcPr>
          <w:p w14:paraId="20D3095C"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w:t>
            </w:r>
          </w:p>
          <w:p w14:paraId="5B1AC412"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2CE0C27A"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xml:space="preserve">Réunions directeurs </w:t>
            </w:r>
          </w:p>
          <w:p w14:paraId="4591974A"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7D65CAF8"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Découpage structurel</w:t>
            </w:r>
          </w:p>
        </w:tc>
        <w:tc>
          <w:tcPr>
            <w:tcW w:w="1544" w:type="dxa"/>
          </w:tcPr>
          <w:p w14:paraId="45288B2C"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3F6FF339"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44D29C3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1,5h</w:t>
            </w:r>
          </w:p>
          <w:p w14:paraId="5EBEA60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2F4CE3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0,5h</w:t>
            </w:r>
          </w:p>
        </w:tc>
        <w:tc>
          <w:tcPr>
            <w:tcW w:w="1768" w:type="dxa"/>
          </w:tcPr>
          <w:p w14:paraId="1497BBC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1C0B395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5A401C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1,5h</w:t>
            </w:r>
          </w:p>
          <w:p w14:paraId="2FE5A94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89AFAA8"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0,5h</w:t>
            </w:r>
          </w:p>
        </w:tc>
        <w:tc>
          <w:tcPr>
            <w:tcW w:w="1768" w:type="dxa"/>
          </w:tcPr>
          <w:p w14:paraId="0C8EC2E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5BD87A9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AE3450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1BDAE48C"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77E96A4"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932D63" w14:paraId="76A24904"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1678C4" w14:textId="77777777" w:rsidR="00932D63" w:rsidRDefault="00932D63" w:rsidP="00EB7A96">
            <w:pPr>
              <w:jc w:val="center"/>
            </w:pPr>
            <w:r>
              <w:t>02/10</w:t>
            </w:r>
          </w:p>
        </w:tc>
        <w:tc>
          <w:tcPr>
            <w:tcW w:w="2693" w:type="dxa"/>
          </w:tcPr>
          <w:p w14:paraId="3423DE3B"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xml:space="preserve">Diagramme de séquence </w:t>
            </w:r>
          </w:p>
          <w:p w14:paraId="5F114DFB"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35E97A24"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xml:space="preserve">Réunions directeurs </w:t>
            </w:r>
          </w:p>
        </w:tc>
        <w:tc>
          <w:tcPr>
            <w:tcW w:w="1544" w:type="dxa"/>
          </w:tcPr>
          <w:p w14:paraId="58FF7664"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3h</w:t>
            </w:r>
          </w:p>
          <w:p w14:paraId="5B6DC6D3"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D71671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228CC06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3h</w:t>
            </w:r>
          </w:p>
          <w:p w14:paraId="0CBE5AEF"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DB32DA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5DEC6884"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517276FB"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2F4B4BA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932D63" w14:paraId="12E45520"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D80840" w14:textId="77777777" w:rsidR="00932D63" w:rsidRDefault="00932D63" w:rsidP="00EB7A96">
            <w:pPr>
              <w:jc w:val="center"/>
            </w:pPr>
            <w:r>
              <w:t>09/10</w:t>
            </w:r>
          </w:p>
        </w:tc>
        <w:tc>
          <w:tcPr>
            <w:tcW w:w="2693" w:type="dxa"/>
          </w:tcPr>
          <w:p w14:paraId="5CC16B5F"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xml:space="preserve">Révision diagramme de séquence </w:t>
            </w:r>
          </w:p>
          <w:p w14:paraId="0340F97A"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6EAF6840"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Réflexion sur la maquette, choix visuels</w:t>
            </w:r>
          </w:p>
          <w:p w14:paraId="5A3F6287"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4CB3A896"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Réunions directeurs</w:t>
            </w:r>
          </w:p>
        </w:tc>
        <w:tc>
          <w:tcPr>
            <w:tcW w:w="1544" w:type="dxa"/>
          </w:tcPr>
          <w:p w14:paraId="235770A4"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6C88F78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D8BE4F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ADC583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5230E017"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811AF58"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9808668"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768" w:type="dxa"/>
          </w:tcPr>
          <w:p w14:paraId="72B10989"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0CC7D119"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68AD572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CF5D11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5D63D36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9B1BAA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253A21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768" w:type="dxa"/>
          </w:tcPr>
          <w:p w14:paraId="2D7F2AD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029C7BE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484A7DC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6CC6FC0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28BE874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057C12D"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19A98C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932D63" w14:paraId="45D2B7F6"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A27B00" w14:textId="77777777" w:rsidR="00932D63" w:rsidRDefault="00932D63" w:rsidP="00EB7A96">
            <w:pPr>
              <w:jc w:val="center"/>
            </w:pPr>
            <w:r>
              <w:t>16/10</w:t>
            </w:r>
          </w:p>
        </w:tc>
        <w:tc>
          <w:tcPr>
            <w:tcW w:w="2693" w:type="dxa"/>
          </w:tcPr>
          <w:p w14:paraId="605588B0"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Finalisation rapport</w:t>
            </w:r>
          </w:p>
          <w:p w14:paraId="4C69B209"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0DDFE4E8"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Préparation au codage</w:t>
            </w:r>
          </w:p>
        </w:tc>
        <w:tc>
          <w:tcPr>
            <w:tcW w:w="1544" w:type="dxa"/>
          </w:tcPr>
          <w:p w14:paraId="615D3F64"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2h</w:t>
            </w:r>
          </w:p>
          <w:p w14:paraId="5155D87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655F023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08E594F0"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2h</w:t>
            </w:r>
          </w:p>
          <w:p w14:paraId="6A8F663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A50700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1AE734B5"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32DDCE0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234FCCB"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bl>
    <w:p w14:paraId="3FE82565" w14:textId="77777777" w:rsidR="00932D63" w:rsidRPr="00932D63" w:rsidRDefault="00932D63" w:rsidP="00932D63"/>
    <w:p w14:paraId="47EF7A0B" w14:textId="77777777" w:rsidR="00932D63" w:rsidRDefault="0004140C" w:rsidP="00932D63">
      <w:pPr>
        <w:pStyle w:val="Titre3"/>
      </w:pPr>
      <w:bookmarkStart w:id="25" w:name="_Toc337561398"/>
      <w:bookmarkStart w:id="26" w:name="_Toc341188874"/>
      <w:proofErr w:type="spellStart"/>
      <w:r>
        <w:t>Loic</w:t>
      </w:r>
      <w:proofErr w:type="spellEnd"/>
      <w:r>
        <w:t xml:space="preserve"> PICAVET : Manager</w:t>
      </w:r>
      <w:bookmarkEnd w:id="25"/>
      <w:bookmarkEnd w:id="26"/>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242"/>
        <w:gridCol w:w="2694"/>
        <w:gridCol w:w="1373"/>
        <w:gridCol w:w="1248"/>
        <w:gridCol w:w="1163"/>
        <w:gridCol w:w="1568"/>
      </w:tblGrid>
      <w:tr w:rsidR="00932D63" w14:paraId="269AEFB9"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29D67B" w14:textId="77777777" w:rsidR="00932D63" w:rsidRDefault="00932D63" w:rsidP="00EB7A96">
            <w:pPr>
              <w:jc w:val="center"/>
            </w:pPr>
            <w:r>
              <w:t>Semaine</w:t>
            </w:r>
          </w:p>
        </w:tc>
        <w:tc>
          <w:tcPr>
            <w:tcW w:w="2694" w:type="dxa"/>
          </w:tcPr>
          <w:p w14:paraId="65160865"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373" w:type="dxa"/>
          </w:tcPr>
          <w:p w14:paraId="194CF11F"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48" w:type="dxa"/>
          </w:tcPr>
          <w:p w14:paraId="37CAF15A"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163" w:type="dxa"/>
          </w:tcPr>
          <w:p w14:paraId="7F99E148"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568" w:type="dxa"/>
          </w:tcPr>
          <w:p w14:paraId="4D649452"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932D63" w14:paraId="7A307040"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EB4F32" w14:textId="77777777" w:rsidR="00932D63" w:rsidRPr="00C66BCF" w:rsidRDefault="00932D63" w:rsidP="00EB7A96">
            <w:pPr>
              <w:jc w:val="center"/>
            </w:pPr>
            <w:r w:rsidRPr="00C66BCF">
              <w:t>18/09</w:t>
            </w:r>
          </w:p>
        </w:tc>
        <w:tc>
          <w:tcPr>
            <w:tcW w:w="2694" w:type="dxa"/>
          </w:tcPr>
          <w:p w14:paraId="7E49F379"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760E5FA4"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0780BFE"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3870DB07"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73" w:type="dxa"/>
          </w:tcPr>
          <w:p w14:paraId="5C8F6785"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4833A34"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395C8B0C"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2E4F2101"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2CB1EE71"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41153F0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6720423D"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5B9A15AB"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413E3676"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ABC1194"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163" w:type="dxa"/>
          </w:tcPr>
          <w:p w14:paraId="6BFB23E5"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1C9CECD3"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B360C08"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73785D47"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6B9F6CD8"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568" w:type="dxa"/>
          </w:tcPr>
          <w:p w14:paraId="5E1F84A4"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r w:rsidR="00932D63" w14:paraId="1B58724D" w14:textId="77777777" w:rsidTr="00932D63">
        <w:trPr>
          <w:cnfStyle w:val="000000010000" w:firstRow="0" w:lastRow="0" w:firstColumn="0" w:lastColumn="0" w:oddVBand="0" w:evenVBand="0" w:oddHBand="0" w:evenHBand="1"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242" w:type="dxa"/>
          </w:tcPr>
          <w:p w14:paraId="2F4F3DF0" w14:textId="77777777" w:rsidR="00932D63" w:rsidRPr="00C66BCF" w:rsidRDefault="00932D63" w:rsidP="00EB7A96">
            <w:pPr>
              <w:jc w:val="center"/>
            </w:pPr>
            <w:r w:rsidRPr="00C66BCF">
              <w:t>25/09</w:t>
            </w:r>
          </w:p>
        </w:tc>
        <w:tc>
          <w:tcPr>
            <w:tcW w:w="2694" w:type="dxa"/>
          </w:tcPr>
          <w:p w14:paraId="0E07EF3D"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p>
          <w:p w14:paraId="6171C2D6"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Découpage structurel</w:t>
            </w:r>
          </w:p>
          <w:p w14:paraId="644C771D" w14:textId="77777777" w:rsidR="00932D63" w:rsidRPr="00C66BCF" w:rsidRDefault="00932D63" w:rsidP="00EB7A96">
            <w:pPr>
              <w:cnfStyle w:val="000000010000" w:firstRow="0" w:lastRow="0" w:firstColumn="0" w:lastColumn="0" w:oddVBand="0" w:evenVBand="0" w:oddHBand="0" w:evenHBand="1" w:firstRowFirstColumn="0" w:firstRowLastColumn="0" w:lastRowFirstColumn="0" w:lastRowLastColumn="0"/>
            </w:pPr>
          </w:p>
        </w:tc>
        <w:tc>
          <w:tcPr>
            <w:tcW w:w="1373" w:type="dxa"/>
          </w:tcPr>
          <w:p w14:paraId="64827889"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rsidRPr="00C66BCF">
              <w:lastRenderedPageBreak/>
              <w:t>1h</w:t>
            </w:r>
          </w:p>
          <w:p w14:paraId="7C571A46"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3497EEF5" w14:textId="77777777" w:rsidR="00932D63" w:rsidRPr="00C66BCF" w:rsidRDefault="00932D63" w:rsidP="00932D63">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43B70CD6"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lastRenderedPageBreak/>
              <w:t>2h</w:t>
            </w:r>
          </w:p>
          <w:p w14:paraId="607453CB"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69BF7BB8"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c>
          <w:tcPr>
            <w:tcW w:w="1163" w:type="dxa"/>
          </w:tcPr>
          <w:p w14:paraId="71FA2E0A"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rsidRPr="00C66BCF">
              <w:lastRenderedPageBreak/>
              <w:t>0h</w:t>
            </w:r>
          </w:p>
          <w:p w14:paraId="25C51A90"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t>0</w:t>
            </w:r>
            <w:r w:rsidRPr="00C66BCF">
              <w:t>h</w:t>
            </w:r>
          </w:p>
          <w:p w14:paraId="1598D391"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c>
          <w:tcPr>
            <w:tcW w:w="1568" w:type="dxa"/>
          </w:tcPr>
          <w:p w14:paraId="22F91F9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4A3CD8DD"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r>
      <w:tr w:rsidR="00932D63" w14:paraId="1C527EC6"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B25A98C" w14:textId="77777777" w:rsidR="00932D63" w:rsidRPr="00C66BCF" w:rsidRDefault="00932D63" w:rsidP="00EB7A96">
            <w:pPr>
              <w:jc w:val="center"/>
            </w:pPr>
            <w:r w:rsidRPr="00C66BCF">
              <w:lastRenderedPageBreak/>
              <w:t>02/10</w:t>
            </w:r>
          </w:p>
        </w:tc>
        <w:tc>
          <w:tcPr>
            <w:tcW w:w="2694" w:type="dxa"/>
          </w:tcPr>
          <w:p w14:paraId="5EE634D4"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Réunion </w:t>
            </w:r>
            <w:r>
              <w:t>manageur</w:t>
            </w:r>
          </w:p>
          <w:p w14:paraId="4085821B"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Estimation des charges</w:t>
            </w:r>
          </w:p>
          <w:p w14:paraId="5CDD1E86" w14:textId="77777777" w:rsidR="00514F4E" w:rsidRDefault="00932D63" w:rsidP="00EB7A96">
            <w:pPr>
              <w:cnfStyle w:val="000000100000" w:firstRow="0" w:lastRow="0" w:firstColumn="0" w:lastColumn="0" w:oddVBand="0" w:evenVBand="0" w:oddHBand="1" w:evenHBand="0" w:firstRowFirstColumn="0" w:firstRowLastColumn="0" w:lastRowFirstColumn="0" w:lastRowLastColumn="0"/>
            </w:pPr>
            <w:r>
              <w:t xml:space="preserve">Planification </w:t>
            </w:r>
            <w:r w:rsidR="00242DCD">
              <w:t>+ Gantt</w:t>
            </w:r>
          </w:p>
          <w:p w14:paraId="29E8D6EB" w14:textId="77777777" w:rsidR="00932D63" w:rsidRPr="00C66BCF" w:rsidRDefault="00932D63" w:rsidP="00932D63">
            <w:pPr>
              <w:cnfStyle w:val="000000100000" w:firstRow="0" w:lastRow="0" w:firstColumn="0" w:lastColumn="0" w:oddVBand="0" w:evenVBand="0" w:oddHBand="1" w:evenHBand="0" w:firstRowFirstColumn="0" w:firstRowLastColumn="0" w:lastRowFirstColumn="0" w:lastRowLastColumn="0"/>
            </w:pPr>
            <w:r>
              <w:t>-  Réunion avec le groupe</w:t>
            </w:r>
          </w:p>
        </w:tc>
        <w:tc>
          <w:tcPr>
            <w:tcW w:w="1373" w:type="dxa"/>
          </w:tcPr>
          <w:p w14:paraId="6489BFD9"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1391D6C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2h</w:t>
            </w:r>
          </w:p>
          <w:p w14:paraId="5CEA50AF" w14:textId="77777777" w:rsidR="00932D63" w:rsidRPr="00C66BCF" w:rsidRDefault="00932D63" w:rsidP="00D4357B">
            <w:pPr>
              <w:cnfStyle w:val="000000100000" w:firstRow="0" w:lastRow="0" w:firstColumn="0" w:lastColumn="0" w:oddVBand="0" w:evenVBand="0" w:oddHBand="1" w:evenHBand="0" w:firstRowFirstColumn="0" w:firstRowLastColumn="0" w:lastRowFirstColumn="0" w:lastRowLastColumn="0"/>
            </w:pPr>
          </w:p>
          <w:p w14:paraId="24263E17" w14:textId="77777777" w:rsidR="00932D63" w:rsidRPr="00C66BCF" w:rsidRDefault="00242DCD" w:rsidP="00EB7A96">
            <w:pPr>
              <w:jc w:val="center"/>
              <w:cnfStyle w:val="000000100000" w:firstRow="0" w:lastRow="0" w:firstColumn="0" w:lastColumn="0" w:oddVBand="0" w:evenVBand="0" w:oddHBand="1" w:evenHBand="0" w:firstRowFirstColumn="0" w:firstRowLastColumn="0" w:lastRowFirstColumn="0" w:lastRowLastColumn="0"/>
            </w:pPr>
            <w:r>
              <w:t>45</w:t>
            </w:r>
            <w:r w:rsidR="00932D63">
              <w:t>min</w:t>
            </w:r>
          </w:p>
        </w:tc>
        <w:tc>
          <w:tcPr>
            <w:tcW w:w="1248" w:type="dxa"/>
          </w:tcPr>
          <w:p w14:paraId="6A28BD23" w14:textId="77777777" w:rsidR="00932D63" w:rsidRPr="00C66BCF" w:rsidRDefault="00514F4E" w:rsidP="00EB7A96">
            <w:pPr>
              <w:jc w:val="center"/>
              <w:cnfStyle w:val="000000100000" w:firstRow="0" w:lastRow="0" w:firstColumn="0" w:lastColumn="0" w:oddVBand="0" w:evenVBand="0" w:oddHBand="1" w:evenHBand="0" w:firstRowFirstColumn="0" w:firstRowLastColumn="0" w:lastRowFirstColumn="0" w:lastRowLastColumn="0"/>
            </w:pPr>
            <w:r>
              <w:t>1h30</w:t>
            </w:r>
            <w:r w:rsidR="00932D63">
              <w:t>h</w:t>
            </w:r>
          </w:p>
          <w:p w14:paraId="37ECDE2D" w14:textId="77777777" w:rsidR="00932D63" w:rsidRPr="00C66BCF" w:rsidRDefault="00ED1D77" w:rsidP="00EB7A96">
            <w:pPr>
              <w:jc w:val="center"/>
              <w:cnfStyle w:val="000000100000" w:firstRow="0" w:lastRow="0" w:firstColumn="0" w:lastColumn="0" w:oddVBand="0" w:evenVBand="0" w:oddHBand="1" w:evenHBand="0" w:firstRowFirstColumn="0" w:firstRowLastColumn="0" w:lastRowFirstColumn="0" w:lastRowLastColumn="0"/>
            </w:pPr>
            <w:r>
              <w:t>4</w:t>
            </w:r>
            <w:r w:rsidR="00932D63" w:rsidRPr="00C66BCF">
              <w:t>h</w:t>
            </w:r>
          </w:p>
          <w:p w14:paraId="151444DC" w14:textId="77777777" w:rsidR="00932D63" w:rsidRDefault="00932D63" w:rsidP="00D4357B">
            <w:pPr>
              <w:cnfStyle w:val="000000100000" w:firstRow="0" w:lastRow="0" w:firstColumn="0" w:lastColumn="0" w:oddVBand="0" w:evenVBand="0" w:oddHBand="1" w:evenHBand="0" w:firstRowFirstColumn="0" w:firstRowLastColumn="0" w:lastRowFirstColumn="0" w:lastRowLastColumn="0"/>
            </w:pPr>
          </w:p>
          <w:p w14:paraId="45A25D99" w14:textId="77777777" w:rsidR="00932D63" w:rsidRPr="00C66BCF" w:rsidRDefault="00242DCD" w:rsidP="00EB7A96">
            <w:pPr>
              <w:jc w:val="center"/>
              <w:cnfStyle w:val="000000100000" w:firstRow="0" w:lastRow="0" w:firstColumn="0" w:lastColumn="0" w:oddVBand="0" w:evenVBand="0" w:oddHBand="1" w:evenHBand="0" w:firstRowFirstColumn="0" w:firstRowLastColumn="0" w:lastRowFirstColumn="0" w:lastRowLastColumn="0"/>
            </w:pPr>
            <w:r>
              <w:t>45</w:t>
            </w:r>
            <w:r w:rsidR="00932D63">
              <w:t>min</w:t>
            </w:r>
          </w:p>
        </w:tc>
        <w:tc>
          <w:tcPr>
            <w:tcW w:w="1163" w:type="dxa"/>
          </w:tcPr>
          <w:p w14:paraId="00EDA0D6"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373FD496"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26CB43BB" w14:textId="77777777" w:rsidR="00932D63" w:rsidRDefault="00932D63" w:rsidP="00D4357B">
            <w:pPr>
              <w:cnfStyle w:val="000000100000" w:firstRow="0" w:lastRow="0" w:firstColumn="0" w:lastColumn="0" w:oddVBand="0" w:evenVBand="0" w:oddHBand="1" w:evenHBand="0" w:firstRowFirstColumn="0" w:firstRowLastColumn="0" w:lastRowFirstColumn="0" w:lastRowLastColumn="0"/>
            </w:pPr>
          </w:p>
          <w:p w14:paraId="5EF21594"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0832B4E6"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r w:rsidR="00932D63" w14:paraId="15FE2DFC"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D633A5" w14:textId="77777777" w:rsidR="00932D63" w:rsidRPr="00C66BCF" w:rsidRDefault="00932D63" w:rsidP="00EB7A96">
            <w:pPr>
              <w:jc w:val="center"/>
            </w:pPr>
            <w:r w:rsidRPr="00C66BCF">
              <w:t>09/10</w:t>
            </w:r>
          </w:p>
        </w:tc>
        <w:tc>
          <w:tcPr>
            <w:tcW w:w="2694" w:type="dxa"/>
          </w:tcPr>
          <w:p w14:paraId="6B87FFE1"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r w:rsidRPr="00C66BCF">
              <w:t xml:space="preserve"> </w:t>
            </w:r>
          </w:p>
          <w:p w14:paraId="5B704AC1"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w:t>
            </w:r>
            <w:r w:rsidR="00514F4E">
              <w:t xml:space="preserve"> Ordonnancement</w:t>
            </w:r>
          </w:p>
          <w:p w14:paraId="7DF0BD3A" w14:textId="77777777" w:rsidR="00932D63" w:rsidRDefault="00932D63" w:rsidP="00514F4E">
            <w:pPr>
              <w:cnfStyle w:val="000000010000" w:firstRow="0" w:lastRow="0" w:firstColumn="0" w:lastColumn="0" w:oddVBand="0" w:evenVBand="0" w:oddHBand="0" w:evenHBand="1" w:firstRowFirstColumn="0" w:firstRowLastColumn="0" w:lastRowFirstColumn="0" w:lastRowLastColumn="0"/>
            </w:pPr>
            <w:r>
              <w:t xml:space="preserve">- </w:t>
            </w:r>
            <w:r w:rsidR="00514F4E">
              <w:t>Réunion avec les membres du groupe</w:t>
            </w:r>
          </w:p>
          <w:p w14:paraId="17986896" w14:textId="77777777" w:rsidR="002E7F0D" w:rsidRPr="00C66BCF" w:rsidRDefault="002E7F0D" w:rsidP="00514F4E">
            <w:pPr>
              <w:cnfStyle w:val="000000010000" w:firstRow="0" w:lastRow="0" w:firstColumn="0" w:lastColumn="0" w:oddVBand="0" w:evenVBand="0" w:oddHBand="0" w:evenHBand="1" w:firstRowFirstColumn="0" w:firstRowLastColumn="0" w:lastRowFirstColumn="0" w:lastRowLastColumn="0"/>
            </w:pPr>
            <w:r>
              <w:t>- Répartition des tâches aux ressources</w:t>
            </w:r>
          </w:p>
        </w:tc>
        <w:tc>
          <w:tcPr>
            <w:tcW w:w="1373" w:type="dxa"/>
          </w:tcPr>
          <w:p w14:paraId="4CF1088D"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55E1DCB1" w14:textId="77777777" w:rsidR="00932D63" w:rsidRDefault="00932D63" w:rsidP="00514F4E">
            <w:pPr>
              <w:jc w:val="center"/>
              <w:cnfStyle w:val="000000010000" w:firstRow="0" w:lastRow="0" w:firstColumn="0" w:lastColumn="0" w:oddVBand="0" w:evenVBand="0" w:oddHBand="0" w:evenHBand="1" w:firstRowFirstColumn="0" w:firstRowLastColumn="0" w:lastRowFirstColumn="0" w:lastRowLastColumn="0"/>
            </w:pPr>
            <w:r>
              <w:t>1h</w:t>
            </w:r>
          </w:p>
          <w:p w14:paraId="54DC597A" w14:textId="77777777" w:rsidR="00932D63" w:rsidRDefault="00514F4E" w:rsidP="00514F4E">
            <w:pPr>
              <w:jc w:val="center"/>
              <w:cnfStyle w:val="000000010000" w:firstRow="0" w:lastRow="0" w:firstColumn="0" w:lastColumn="0" w:oddVBand="0" w:evenVBand="0" w:oddHBand="0" w:evenHBand="1" w:firstRowFirstColumn="0" w:firstRowLastColumn="0" w:lastRowFirstColumn="0" w:lastRowLastColumn="0"/>
            </w:pPr>
            <w:r>
              <w:t>1h</w:t>
            </w:r>
          </w:p>
          <w:p w14:paraId="24617BBB" w14:textId="77777777" w:rsidR="00D4357B" w:rsidRDefault="00D4357B" w:rsidP="00514F4E">
            <w:pPr>
              <w:jc w:val="center"/>
              <w:cnfStyle w:val="000000010000" w:firstRow="0" w:lastRow="0" w:firstColumn="0" w:lastColumn="0" w:oddVBand="0" w:evenVBand="0" w:oddHBand="0" w:evenHBand="1" w:firstRowFirstColumn="0" w:firstRowLastColumn="0" w:lastRowFirstColumn="0" w:lastRowLastColumn="0"/>
            </w:pPr>
          </w:p>
          <w:p w14:paraId="4AD489AD" w14:textId="77777777" w:rsidR="00D4357B" w:rsidRPr="00C66BCF" w:rsidRDefault="00D4357B" w:rsidP="00514F4E">
            <w:pPr>
              <w:jc w:val="center"/>
              <w:cnfStyle w:val="000000010000" w:firstRow="0" w:lastRow="0" w:firstColumn="0" w:lastColumn="0" w:oddVBand="0" w:evenVBand="0" w:oddHBand="0" w:evenHBand="1" w:firstRowFirstColumn="0" w:firstRowLastColumn="0" w:lastRowFirstColumn="0" w:lastRowLastColumn="0"/>
            </w:pPr>
            <w:r>
              <w:t>20min</w:t>
            </w:r>
          </w:p>
        </w:tc>
        <w:tc>
          <w:tcPr>
            <w:tcW w:w="1248" w:type="dxa"/>
          </w:tcPr>
          <w:p w14:paraId="56B29C65"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1D26B3C6"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70CB67AD"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46555341" w14:textId="77777777" w:rsidR="00932D63" w:rsidRDefault="00932D63" w:rsidP="00514F4E">
            <w:pPr>
              <w:cnfStyle w:val="000000010000" w:firstRow="0" w:lastRow="0" w:firstColumn="0" w:lastColumn="0" w:oddVBand="0" w:evenVBand="0" w:oddHBand="0" w:evenHBand="1" w:firstRowFirstColumn="0" w:firstRowLastColumn="0" w:lastRowFirstColumn="0" w:lastRowLastColumn="0"/>
            </w:pPr>
          </w:p>
          <w:p w14:paraId="5267C4BF" w14:textId="77777777" w:rsidR="00D4357B" w:rsidRPr="00C66BCF" w:rsidRDefault="00D4357B" w:rsidP="00D4357B">
            <w:pPr>
              <w:jc w:val="center"/>
              <w:cnfStyle w:val="000000010000" w:firstRow="0" w:lastRow="0" w:firstColumn="0" w:lastColumn="0" w:oddVBand="0" w:evenVBand="0" w:oddHBand="0" w:evenHBand="1" w:firstRowFirstColumn="0" w:firstRowLastColumn="0" w:lastRowFirstColumn="0" w:lastRowLastColumn="0"/>
            </w:pPr>
            <w:r>
              <w:t>1h</w:t>
            </w:r>
          </w:p>
        </w:tc>
        <w:tc>
          <w:tcPr>
            <w:tcW w:w="1163" w:type="dxa"/>
          </w:tcPr>
          <w:p w14:paraId="71F3AEF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2C8B78C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7DA4E4F8"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0h</w:t>
            </w:r>
          </w:p>
          <w:p w14:paraId="39F1024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6DF0D46D" w14:textId="77777777" w:rsidR="00D4357B" w:rsidRPr="00C66BCF" w:rsidRDefault="00D4357B" w:rsidP="00EB7A96">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4B123EC0"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r>
      <w:tr w:rsidR="00932D63" w14:paraId="267BA897"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36D50B" w14:textId="77777777" w:rsidR="00932D63" w:rsidRPr="00C66BCF" w:rsidRDefault="00932D63" w:rsidP="00EB7A96">
            <w:pPr>
              <w:jc w:val="center"/>
            </w:pPr>
            <w:r>
              <w:t>16/10</w:t>
            </w:r>
          </w:p>
        </w:tc>
        <w:tc>
          <w:tcPr>
            <w:tcW w:w="2694" w:type="dxa"/>
          </w:tcPr>
          <w:p w14:paraId="7997DF2F" w14:textId="77777777" w:rsidR="00932D63" w:rsidRDefault="00514F4E" w:rsidP="00514F4E">
            <w:pPr>
              <w:cnfStyle w:val="000000100000" w:firstRow="0" w:lastRow="0" w:firstColumn="0" w:lastColumn="0" w:oddVBand="0" w:evenVBand="0" w:oddHBand="1" w:evenHBand="0" w:firstRowFirstColumn="0" w:firstRowLastColumn="0" w:lastRowFirstColumn="0" w:lastRowLastColumn="0"/>
            </w:pPr>
            <w:r>
              <w:t>-Rédaction du plan de management</w:t>
            </w:r>
          </w:p>
          <w:p w14:paraId="525A0642" w14:textId="77777777" w:rsidR="00514F4E" w:rsidRPr="00C66BCF" w:rsidRDefault="00514F4E" w:rsidP="00514F4E">
            <w:pPr>
              <w:cnfStyle w:val="000000100000" w:firstRow="0" w:lastRow="0" w:firstColumn="0" w:lastColumn="0" w:oddVBand="0" w:evenVBand="0" w:oddHBand="1" w:evenHBand="0" w:firstRowFirstColumn="0" w:firstRowLastColumn="0" w:lastRowFirstColumn="0" w:lastRowLastColumn="0"/>
            </w:pPr>
            <w:r>
              <w:t>-Réunion manageur</w:t>
            </w:r>
          </w:p>
        </w:tc>
        <w:tc>
          <w:tcPr>
            <w:tcW w:w="1373" w:type="dxa"/>
          </w:tcPr>
          <w:p w14:paraId="62AEF94D"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2h</w:t>
            </w:r>
          </w:p>
          <w:p w14:paraId="6D9EEB51"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04B6754B"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66BE8341"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4h</w:t>
            </w:r>
          </w:p>
          <w:p w14:paraId="35BE399E"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5DB5368B"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163" w:type="dxa"/>
          </w:tcPr>
          <w:p w14:paraId="0BFA4BAA"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0h</w:t>
            </w:r>
          </w:p>
          <w:p w14:paraId="1C357215"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49664162"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72E71774"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bl>
    <w:p w14:paraId="70FF6E9C" w14:textId="77777777" w:rsidR="00932D63" w:rsidRPr="00932D63" w:rsidRDefault="00932D63" w:rsidP="00932D63"/>
    <w:p w14:paraId="12435B00" w14:textId="77777777"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717"/>
        <w:gridCol w:w="2868"/>
        <w:gridCol w:w="1625"/>
        <w:gridCol w:w="1570"/>
        <w:gridCol w:w="1508"/>
      </w:tblGrid>
      <w:tr w:rsidR="006D78BC" w14:paraId="4F9E526E" w14:textId="77777777" w:rsidTr="00932D63">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717" w:type="dxa"/>
          </w:tcPr>
          <w:p w14:paraId="3D06BA16" w14:textId="77777777" w:rsidR="006D78BC" w:rsidRDefault="006D78BC" w:rsidP="00EB7A96">
            <w:pPr>
              <w:jc w:val="center"/>
            </w:pPr>
            <w:r>
              <w:t>Semaine</w:t>
            </w:r>
          </w:p>
        </w:tc>
        <w:tc>
          <w:tcPr>
            <w:tcW w:w="2868" w:type="dxa"/>
          </w:tcPr>
          <w:p w14:paraId="461DA27A"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625" w:type="dxa"/>
          </w:tcPr>
          <w:p w14:paraId="79EEFCE8"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570" w:type="dxa"/>
          </w:tcPr>
          <w:p w14:paraId="60694145"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508" w:type="dxa"/>
          </w:tcPr>
          <w:p w14:paraId="40F9F0F9"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r>
      <w:tr w:rsidR="006D78BC" w14:paraId="011B3ED3" w14:textId="77777777" w:rsidTr="00932D63">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717" w:type="dxa"/>
          </w:tcPr>
          <w:p w14:paraId="07CD14DD" w14:textId="77777777" w:rsidR="006D78BC" w:rsidRDefault="006D78BC" w:rsidP="00EB7A96">
            <w:pPr>
              <w:jc w:val="center"/>
            </w:pPr>
            <w:r>
              <w:t>18/09</w:t>
            </w:r>
          </w:p>
        </w:tc>
        <w:tc>
          <w:tcPr>
            <w:tcW w:w="2868" w:type="dxa"/>
          </w:tcPr>
          <w:p w14:paraId="61A62006"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Découverte du cahier des charges.</w:t>
            </w:r>
          </w:p>
          <w:p w14:paraId="3D2779CB"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Découpage global et choix des équipes</w:t>
            </w:r>
          </w:p>
          <w:p w14:paraId="2E784500"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Etude</w:t>
            </w:r>
          </w:p>
          <w:p w14:paraId="56FBEC30"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tc>
        <w:tc>
          <w:tcPr>
            <w:tcW w:w="1625" w:type="dxa"/>
          </w:tcPr>
          <w:p w14:paraId="19A0C974"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485D1CB7"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37236D7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652AADD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315CF65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570" w:type="dxa"/>
          </w:tcPr>
          <w:p w14:paraId="56642A0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5BACF2A8"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14E60601"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57810836"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0C24F42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508" w:type="dxa"/>
          </w:tcPr>
          <w:p w14:paraId="00B68124"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7484EBCF"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2A576B1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76B3751E"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5DA0E91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6D78BC" w14:paraId="57CF2BE1" w14:textId="77777777" w:rsidTr="00932D63">
        <w:trPr>
          <w:cnfStyle w:val="000000010000" w:firstRow="0" w:lastRow="0" w:firstColumn="0" w:lastColumn="0" w:oddVBand="0" w:evenVBand="0" w:oddHBand="0" w:evenHBand="1"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717" w:type="dxa"/>
          </w:tcPr>
          <w:p w14:paraId="0D45D6DC" w14:textId="77777777" w:rsidR="006D78BC" w:rsidRDefault="006D78BC" w:rsidP="00EB7A96">
            <w:pPr>
              <w:jc w:val="center"/>
            </w:pPr>
            <w:r>
              <w:t>25/09</w:t>
            </w:r>
          </w:p>
        </w:tc>
        <w:tc>
          <w:tcPr>
            <w:tcW w:w="2868" w:type="dxa"/>
          </w:tcPr>
          <w:p w14:paraId="4B505DDC"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Diagramme de cas d’utilisation</w:t>
            </w:r>
          </w:p>
          <w:p w14:paraId="652D9F24" w14:textId="77777777" w:rsidR="006D78BC" w:rsidRDefault="006D78BC" w:rsidP="00EB7A96">
            <w:pPr>
              <w:pStyle w:val="Paragraphedeliste"/>
              <w:cnfStyle w:val="000000010000" w:firstRow="0" w:lastRow="0" w:firstColumn="0" w:lastColumn="0" w:oddVBand="0" w:evenVBand="0" w:oddHBand="0" w:evenHBand="1" w:firstRowFirstColumn="0" w:firstRowLastColumn="0" w:lastRowFirstColumn="0" w:lastRowLastColumn="0"/>
            </w:pPr>
          </w:p>
        </w:tc>
        <w:tc>
          <w:tcPr>
            <w:tcW w:w="1625" w:type="dxa"/>
          </w:tcPr>
          <w:p w14:paraId="223F24E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570" w:type="dxa"/>
          </w:tcPr>
          <w:p w14:paraId="6B77C9A5"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5h</w:t>
            </w:r>
          </w:p>
        </w:tc>
        <w:tc>
          <w:tcPr>
            <w:tcW w:w="1508" w:type="dxa"/>
          </w:tcPr>
          <w:p w14:paraId="6D7FB85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6D78BC" w14:paraId="5595433F" w14:textId="77777777" w:rsidTr="00932D63">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717" w:type="dxa"/>
          </w:tcPr>
          <w:p w14:paraId="41D34DF3" w14:textId="77777777" w:rsidR="006D78BC" w:rsidRDefault="006D78BC" w:rsidP="00EB7A96">
            <w:pPr>
              <w:jc w:val="center"/>
            </w:pPr>
            <w:r>
              <w:t>02/10</w:t>
            </w:r>
          </w:p>
        </w:tc>
        <w:tc>
          <w:tcPr>
            <w:tcW w:w="2868" w:type="dxa"/>
          </w:tcPr>
          <w:p w14:paraId="62623CBD"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Diagrammes de séquence</w:t>
            </w:r>
          </w:p>
          <w:p w14:paraId="6DC11A37" w14:textId="77777777" w:rsidR="006D78BC" w:rsidRDefault="006D78BC" w:rsidP="00EB7A96">
            <w:pPr>
              <w:pStyle w:val="Paragraphedeliste"/>
              <w:cnfStyle w:val="000000100000" w:firstRow="0" w:lastRow="0" w:firstColumn="0" w:lastColumn="0" w:oddVBand="0" w:evenVBand="0" w:oddHBand="1" w:evenHBand="0" w:firstRowFirstColumn="0" w:firstRowLastColumn="0" w:lastRowFirstColumn="0" w:lastRowLastColumn="0"/>
            </w:pPr>
          </w:p>
        </w:tc>
        <w:tc>
          <w:tcPr>
            <w:tcW w:w="1625" w:type="dxa"/>
          </w:tcPr>
          <w:p w14:paraId="24179DFA"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70" w:type="dxa"/>
          </w:tcPr>
          <w:p w14:paraId="39144C2C"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5h</w:t>
            </w:r>
          </w:p>
        </w:tc>
        <w:tc>
          <w:tcPr>
            <w:tcW w:w="1508" w:type="dxa"/>
          </w:tcPr>
          <w:p w14:paraId="5ABB1158"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6D78BC" w14:paraId="1C399EC9" w14:textId="77777777" w:rsidTr="00932D63">
        <w:trPr>
          <w:cnfStyle w:val="000000010000" w:firstRow="0" w:lastRow="0" w:firstColumn="0" w:lastColumn="0" w:oddVBand="0" w:evenVBand="0" w:oddHBand="0" w:evenHBand="1"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17" w:type="dxa"/>
          </w:tcPr>
          <w:p w14:paraId="5A419F67" w14:textId="77777777" w:rsidR="006D78BC" w:rsidRDefault="006D78BC" w:rsidP="00EB7A96">
            <w:pPr>
              <w:jc w:val="center"/>
            </w:pPr>
            <w:r>
              <w:t>09/10</w:t>
            </w:r>
          </w:p>
        </w:tc>
        <w:tc>
          <w:tcPr>
            <w:tcW w:w="2868" w:type="dxa"/>
          </w:tcPr>
          <w:p w14:paraId="228D1241"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Réunion conception</w:t>
            </w:r>
          </w:p>
          <w:p w14:paraId="1902074E"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Réunion concepteur/développeur</w:t>
            </w:r>
          </w:p>
          <w:p w14:paraId="7DDEFDF2"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Correction diagrammes de séquences</w:t>
            </w:r>
          </w:p>
          <w:p w14:paraId="6EC1191C"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Diagramme de classe</w:t>
            </w:r>
          </w:p>
        </w:tc>
        <w:tc>
          <w:tcPr>
            <w:tcW w:w="1625" w:type="dxa"/>
          </w:tcPr>
          <w:p w14:paraId="00ED2C1B"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25C1AEB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2h</w:t>
            </w:r>
          </w:p>
          <w:p w14:paraId="1257C6EC"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4C770C0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0E16861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1123BC7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2302B27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3986769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5h</w:t>
            </w:r>
          </w:p>
        </w:tc>
        <w:tc>
          <w:tcPr>
            <w:tcW w:w="1570" w:type="dxa"/>
          </w:tcPr>
          <w:p w14:paraId="76818C5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62F22352"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7E41FDB1"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44AE67A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71CAA74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067FA762"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6A451FC2"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78E0486A"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6h</w:t>
            </w:r>
          </w:p>
        </w:tc>
        <w:tc>
          <w:tcPr>
            <w:tcW w:w="1508" w:type="dxa"/>
          </w:tcPr>
          <w:p w14:paraId="4F46FCC6"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715C11EA"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742843FA"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47C4C555"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62D31CE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5809A22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049E0417"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3D0FA4F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6D78BC" w14:paraId="629C0247" w14:textId="77777777" w:rsidTr="00932D6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17" w:type="dxa"/>
          </w:tcPr>
          <w:p w14:paraId="698D37D2" w14:textId="77777777" w:rsidR="006D78BC" w:rsidRDefault="006D78BC" w:rsidP="00EB7A96">
            <w:pPr>
              <w:jc w:val="center"/>
            </w:pPr>
            <w:r>
              <w:t>16/10</w:t>
            </w:r>
          </w:p>
        </w:tc>
        <w:tc>
          <w:tcPr>
            <w:tcW w:w="2868" w:type="dxa"/>
          </w:tcPr>
          <w:p w14:paraId="69A352F8"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Réunion conception</w:t>
            </w:r>
          </w:p>
          <w:p w14:paraId="39B2F293"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Dossier de conception</w:t>
            </w:r>
          </w:p>
        </w:tc>
        <w:tc>
          <w:tcPr>
            <w:tcW w:w="1625" w:type="dxa"/>
          </w:tcPr>
          <w:p w14:paraId="2110BC4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1A12F510"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70" w:type="dxa"/>
          </w:tcPr>
          <w:p w14:paraId="64502C6B"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72C4FB41"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08" w:type="dxa"/>
          </w:tcPr>
          <w:p w14:paraId="09E7EC8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21696031"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bl>
    <w:p w14:paraId="16104CC4" w14:textId="77777777" w:rsidR="006D78BC" w:rsidRPr="006D78BC" w:rsidRDefault="006D78BC" w:rsidP="006D78BC"/>
    <w:p w14:paraId="0A5DAF0F" w14:textId="77777777"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5"/>
        <w:gridCol w:w="2712"/>
        <w:gridCol w:w="1266"/>
        <w:gridCol w:w="1324"/>
        <w:gridCol w:w="1248"/>
        <w:gridCol w:w="1373"/>
      </w:tblGrid>
      <w:tr w:rsidR="00E265F7" w14:paraId="48D5944B"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7117A3C" w14:textId="77777777" w:rsidR="00E265F7" w:rsidRDefault="00E265F7" w:rsidP="00EB7A96">
            <w:pPr>
              <w:jc w:val="center"/>
            </w:pPr>
            <w:r>
              <w:t>Semaine</w:t>
            </w:r>
          </w:p>
        </w:tc>
        <w:tc>
          <w:tcPr>
            <w:tcW w:w="2712" w:type="dxa"/>
          </w:tcPr>
          <w:p w14:paraId="048B3AF3"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266" w:type="dxa"/>
          </w:tcPr>
          <w:p w14:paraId="6C612603"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65FC2198"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8" w:type="dxa"/>
          </w:tcPr>
          <w:p w14:paraId="14A1C2A0"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1CB43803"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E265F7" w14:paraId="45C95779"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4A6ECD8" w14:textId="77777777" w:rsidR="00E265F7" w:rsidRPr="00C66BCF" w:rsidRDefault="00E265F7" w:rsidP="00EB7A96">
            <w:pPr>
              <w:jc w:val="center"/>
            </w:pPr>
            <w:r w:rsidRPr="00C66BCF">
              <w:t>18/09</w:t>
            </w:r>
          </w:p>
        </w:tc>
        <w:tc>
          <w:tcPr>
            <w:tcW w:w="2712" w:type="dxa"/>
          </w:tcPr>
          <w:p w14:paraId="52D8EE03"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672FD73B"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r>
              <w:t xml:space="preserve"> et  choix des équipes</w:t>
            </w:r>
          </w:p>
          <w:p w14:paraId="3160F316"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266" w:type="dxa"/>
          </w:tcPr>
          <w:p w14:paraId="6F5A681C"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7A58E132"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EC43213"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07C1E6EF"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34C5251C"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A2D6530"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A8F96E4"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419C6200"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2768642E"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6AD80BCE"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7D49C888"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129EFC6D"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78468E2D"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r w:rsidR="00E265F7" w14:paraId="754B450F"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82D9200" w14:textId="77777777" w:rsidR="00E265F7" w:rsidRPr="00C66BCF" w:rsidRDefault="00E265F7" w:rsidP="00EB7A96">
            <w:pPr>
              <w:jc w:val="center"/>
            </w:pPr>
            <w:r w:rsidRPr="00C66BCF">
              <w:t>25/09</w:t>
            </w:r>
          </w:p>
        </w:tc>
        <w:tc>
          <w:tcPr>
            <w:tcW w:w="2712" w:type="dxa"/>
          </w:tcPr>
          <w:p w14:paraId="6746EA0E" w14:textId="77777777" w:rsidR="00E265F7" w:rsidRPr="00C66BCF" w:rsidRDefault="00E265F7" w:rsidP="00EB7A96">
            <w:pPr>
              <w:cnfStyle w:val="000000010000" w:firstRow="0" w:lastRow="0" w:firstColumn="0" w:lastColumn="0" w:oddVBand="0" w:evenVBand="0" w:oddHBand="0" w:evenHBand="1" w:firstRowFirstColumn="0" w:firstRowLastColumn="0" w:lastRowFirstColumn="0" w:lastRowLastColumn="0"/>
            </w:pPr>
            <w:r>
              <w:rPr>
                <w:rFonts w:ascii="Arial" w:hAnsi="Arial" w:cs="Arial"/>
                <w:color w:val="222222"/>
                <w:sz w:val="20"/>
                <w:szCs w:val="20"/>
                <w:shd w:val="clear" w:color="auto" w:fill="FFFFFF"/>
              </w:rPr>
              <w:t>création du diagramme de classe</w:t>
            </w:r>
          </w:p>
        </w:tc>
        <w:tc>
          <w:tcPr>
            <w:tcW w:w="1266" w:type="dxa"/>
          </w:tcPr>
          <w:p w14:paraId="268E160C"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33F0809C"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2C82A7A1"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p w14:paraId="2B65A5DA" w14:textId="77777777" w:rsidR="00E265F7" w:rsidRPr="00C66BCF" w:rsidRDefault="00E265F7" w:rsidP="00E265F7">
            <w:pPr>
              <w:cnfStyle w:val="000000010000" w:firstRow="0" w:lastRow="0" w:firstColumn="0" w:lastColumn="0" w:oddVBand="0" w:evenVBand="0" w:oddHBand="0" w:evenHBand="1" w:firstRowFirstColumn="0" w:firstRowLastColumn="0" w:lastRowFirstColumn="0" w:lastRowLastColumn="0"/>
            </w:pPr>
          </w:p>
        </w:tc>
        <w:tc>
          <w:tcPr>
            <w:tcW w:w="1373" w:type="dxa"/>
          </w:tcPr>
          <w:p w14:paraId="75987847"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p>
        </w:tc>
      </w:tr>
      <w:tr w:rsidR="00E265F7" w14:paraId="44B73292"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3A547A9" w14:textId="77777777" w:rsidR="00E265F7" w:rsidRPr="00C66BCF" w:rsidRDefault="00E265F7" w:rsidP="00EB7A96">
            <w:pPr>
              <w:jc w:val="center"/>
            </w:pPr>
            <w:r w:rsidRPr="00C66BCF">
              <w:t>02/10</w:t>
            </w:r>
          </w:p>
        </w:tc>
        <w:tc>
          <w:tcPr>
            <w:tcW w:w="2712" w:type="dxa"/>
          </w:tcPr>
          <w:p w14:paraId="56BAF7EF" w14:textId="77777777" w:rsidR="00E265F7" w:rsidRDefault="00E265F7" w:rsidP="00EB7A96">
            <w:pPr>
              <w:cnfStyle w:val="000000100000" w:firstRow="0" w:lastRow="0" w:firstColumn="0" w:lastColumn="0" w:oddVBand="0" w:evenVBand="0" w:oddHBand="1" w:evenHBand="0" w:firstRowFirstColumn="0" w:firstRowLastColumn="0" w:lastRowFirstColumn="0" w:lastRowLastColumn="0"/>
            </w:pPr>
            <w:r>
              <w:t>-</w:t>
            </w:r>
            <w:r w:rsidRPr="00E265F7">
              <w:t>Mise en place de l'</w:t>
            </w:r>
            <w:proofErr w:type="spellStart"/>
            <w:r w:rsidRPr="00E265F7">
              <w:t>environement</w:t>
            </w:r>
            <w:proofErr w:type="spellEnd"/>
            <w:r w:rsidRPr="00E265F7">
              <w:t xml:space="preserve"> de travail</w:t>
            </w:r>
          </w:p>
          <w:p w14:paraId="5DC667FC"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14:paraId="1F90186C"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7605B3F5"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53D5BE35" w14:textId="77777777" w:rsidR="00E265F7" w:rsidRPr="009E6DCA" w:rsidRDefault="00E265F7"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49EEC900"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68A1E55B" w14:textId="77777777" w:rsidR="00E265F7" w:rsidRDefault="00E265F7" w:rsidP="00E265F7">
            <w:pPr>
              <w:jc w:val="center"/>
              <w:cnfStyle w:val="000000100000" w:firstRow="0" w:lastRow="0" w:firstColumn="0" w:lastColumn="0" w:oddVBand="0" w:evenVBand="0" w:oddHBand="1" w:evenHBand="0" w:firstRowFirstColumn="0" w:firstRowLastColumn="0" w:lastRowFirstColumn="0" w:lastRowLastColumn="0"/>
            </w:pPr>
          </w:p>
          <w:p w14:paraId="25E8C487" w14:textId="77777777" w:rsidR="00E265F7" w:rsidRPr="009E6DCA" w:rsidRDefault="00E265F7" w:rsidP="00E265F7">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6DC83B2B"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3592CF71"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5C2CEE67" w14:textId="77777777" w:rsidR="00E265F7" w:rsidRPr="009164C0" w:rsidRDefault="00E265F7"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42C2C2C7"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r w:rsidR="00E265F7" w14:paraId="0AD62EB6"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31BE28E" w14:textId="77777777" w:rsidR="00E265F7" w:rsidRPr="00C66BCF" w:rsidRDefault="00E265F7" w:rsidP="00EB7A96">
            <w:pPr>
              <w:jc w:val="center"/>
            </w:pPr>
            <w:r w:rsidRPr="00C66BCF">
              <w:t>09/10</w:t>
            </w:r>
          </w:p>
        </w:tc>
        <w:tc>
          <w:tcPr>
            <w:tcW w:w="2712" w:type="dxa"/>
          </w:tcPr>
          <w:p w14:paraId="1FCF416C" w14:textId="77777777" w:rsidR="00E265F7" w:rsidRPr="00C66BCF" w:rsidRDefault="00E265F7" w:rsidP="00E265F7">
            <w:pPr>
              <w:cnfStyle w:val="000000010000" w:firstRow="0" w:lastRow="0" w:firstColumn="0" w:lastColumn="0" w:oddVBand="0" w:evenVBand="0" w:oddHBand="0" w:evenHBand="1" w:firstRowFirstColumn="0" w:firstRowLastColumn="0" w:lastRowFirstColumn="0" w:lastRowLastColumn="0"/>
            </w:pPr>
            <w:r w:rsidRPr="00E265F7">
              <w:t xml:space="preserve">Recherche d'une solution de "dock" </w:t>
            </w:r>
          </w:p>
        </w:tc>
        <w:tc>
          <w:tcPr>
            <w:tcW w:w="1266" w:type="dxa"/>
          </w:tcPr>
          <w:p w14:paraId="6D0D8BEC"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8h</w:t>
            </w:r>
          </w:p>
          <w:p w14:paraId="3BBDC5B6"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324" w:type="dxa"/>
          </w:tcPr>
          <w:p w14:paraId="7A569D06"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4h</w:t>
            </w:r>
          </w:p>
          <w:p w14:paraId="67D2DB13"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1F2B5753"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4h</w:t>
            </w:r>
          </w:p>
          <w:p w14:paraId="5CC1C273"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373" w:type="dxa"/>
          </w:tcPr>
          <w:p w14:paraId="104D9191"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p>
        </w:tc>
      </w:tr>
      <w:tr w:rsidR="00E265F7" w14:paraId="7AF8585D"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5CAB716" w14:textId="77777777" w:rsidR="00E265F7" w:rsidRPr="00C66BCF" w:rsidRDefault="00E265F7" w:rsidP="00EB7A96">
            <w:pPr>
              <w:jc w:val="center"/>
            </w:pPr>
            <w:r>
              <w:t>16/10</w:t>
            </w:r>
          </w:p>
        </w:tc>
        <w:tc>
          <w:tcPr>
            <w:tcW w:w="2712" w:type="dxa"/>
          </w:tcPr>
          <w:p w14:paraId="5CDE9EF5" w14:textId="77777777" w:rsidR="00E265F7" w:rsidRPr="00C66BCF" w:rsidRDefault="00E265F7" w:rsidP="00E265F7">
            <w:pPr>
              <w:cnfStyle w:val="000000100000" w:firstRow="0" w:lastRow="0" w:firstColumn="0" w:lastColumn="0" w:oddVBand="0" w:evenVBand="0" w:oddHBand="1" w:evenHBand="0" w:firstRowFirstColumn="0" w:firstRowLastColumn="0" w:lastRowFirstColumn="0" w:lastRowLastColumn="0"/>
            </w:pPr>
            <w:r w:rsidRPr="00E265F7">
              <w:t xml:space="preserve">création des premières classes </w:t>
            </w:r>
          </w:p>
        </w:tc>
        <w:tc>
          <w:tcPr>
            <w:tcW w:w="1266" w:type="dxa"/>
          </w:tcPr>
          <w:p w14:paraId="63850048"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3h</w:t>
            </w:r>
          </w:p>
          <w:p w14:paraId="0068BDDA" w14:textId="77777777" w:rsidR="00E265F7" w:rsidRPr="001C6977"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4D47F2B1"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1h</w:t>
            </w:r>
          </w:p>
          <w:p w14:paraId="5C36475E" w14:textId="77777777" w:rsidR="00E265F7" w:rsidRPr="001C6977"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248" w:type="dxa"/>
          </w:tcPr>
          <w:p w14:paraId="295CCBEC"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6807F05A" w14:textId="77777777" w:rsidR="00E265F7" w:rsidRPr="009164C0"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373" w:type="dxa"/>
          </w:tcPr>
          <w:p w14:paraId="139CA1D0"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bl>
    <w:p w14:paraId="2462E3A5" w14:textId="77777777" w:rsidR="00E265F7" w:rsidRPr="00E265F7" w:rsidRDefault="00E265F7" w:rsidP="00E265F7"/>
    <w:p w14:paraId="00C3EE29" w14:textId="77777777"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5"/>
        <w:gridCol w:w="2712"/>
        <w:gridCol w:w="1266"/>
        <w:gridCol w:w="1324"/>
        <w:gridCol w:w="1248"/>
        <w:gridCol w:w="1373"/>
      </w:tblGrid>
      <w:tr w:rsidR="006D78BC" w14:paraId="57572561"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7945DBA" w14:textId="77777777" w:rsidR="006D78BC" w:rsidRDefault="006D78BC" w:rsidP="00EB7A96">
            <w:pPr>
              <w:jc w:val="center"/>
            </w:pPr>
            <w:r>
              <w:t>Semaine</w:t>
            </w:r>
          </w:p>
        </w:tc>
        <w:tc>
          <w:tcPr>
            <w:tcW w:w="2712" w:type="dxa"/>
          </w:tcPr>
          <w:p w14:paraId="11DCA9AD"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266" w:type="dxa"/>
          </w:tcPr>
          <w:p w14:paraId="59660FAA"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3B73C0FA"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8" w:type="dxa"/>
          </w:tcPr>
          <w:p w14:paraId="62BF16F4"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57E06A34"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6D78BC" w14:paraId="1EC34151"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541E7EF" w14:textId="77777777" w:rsidR="006D78BC" w:rsidRPr="00C66BCF" w:rsidRDefault="006D78BC" w:rsidP="00EB7A96">
            <w:pPr>
              <w:jc w:val="center"/>
            </w:pPr>
            <w:r w:rsidRPr="00C66BCF">
              <w:t>18/09</w:t>
            </w:r>
          </w:p>
        </w:tc>
        <w:tc>
          <w:tcPr>
            <w:tcW w:w="2712" w:type="dxa"/>
          </w:tcPr>
          <w:p w14:paraId="0C6B92AB"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15E6719B"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r>
              <w:t xml:space="preserve"> et  choix des équipes</w:t>
            </w:r>
          </w:p>
          <w:p w14:paraId="44A105B9"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266" w:type="dxa"/>
          </w:tcPr>
          <w:p w14:paraId="70656FCF"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7E7F3DB9"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726FE734"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4A059F9D"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54C92F43"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45270664"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52CF722"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29118DCC"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217998AA"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50E26528"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184FA09A"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41D0EB18"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06D7C593"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r w:rsidR="006D78BC" w14:paraId="49111122"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3AD7AA5" w14:textId="77777777" w:rsidR="006D78BC" w:rsidRPr="00C66BCF" w:rsidRDefault="006D78BC" w:rsidP="00EB7A96">
            <w:pPr>
              <w:jc w:val="center"/>
            </w:pPr>
            <w:r w:rsidRPr="00C66BCF">
              <w:t>25/09</w:t>
            </w:r>
          </w:p>
        </w:tc>
        <w:tc>
          <w:tcPr>
            <w:tcW w:w="2712" w:type="dxa"/>
          </w:tcPr>
          <w:p w14:paraId="7146EAF3"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rsidRPr="00C66BCF">
              <w:t xml:space="preserve">- Réunion </w:t>
            </w:r>
            <w:r>
              <w:t>qualité</w:t>
            </w:r>
          </w:p>
          <w:p w14:paraId="48B05268"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t>- Mise en place de normes de spécifications</w:t>
            </w:r>
          </w:p>
        </w:tc>
        <w:tc>
          <w:tcPr>
            <w:tcW w:w="1266" w:type="dxa"/>
          </w:tcPr>
          <w:p w14:paraId="2F562970"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1780765F"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1</w:t>
            </w:r>
            <w:r>
              <w:t>h</w:t>
            </w:r>
          </w:p>
        </w:tc>
        <w:tc>
          <w:tcPr>
            <w:tcW w:w="1324" w:type="dxa"/>
          </w:tcPr>
          <w:p w14:paraId="3649D555"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3</w:t>
            </w:r>
            <w:r w:rsidRPr="00C66BCF">
              <w:t>h</w:t>
            </w:r>
          </w:p>
          <w:p w14:paraId="4989E7E8"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248" w:type="dxa"/>
          </w:tcPr>
          <w:p w14:paraId="4A929ACE"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p w14:paraId="75499D69"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2428B76A"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p>
        </w:tc>
      </w:tr>
      <w:tr w:rsidR="006D78BC" w14:paraId="503DD1D7"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ECB24F6" w14:textId="77777777" w:rsidR="006D78BC" w:rsidRPr="00C66BCF" w:rsidRDefault="006D78BC" w:rsidP="00EB7A96">
            <w:pPr>
              <w:jc w:val="center"/>
            </w:pPr>
            <w:r w:rsidRPr="00C66BCF">
              <w:t>02/10</w:t>
            </w:r>
          </w:p>
        </w:tc>
        <w:tc>
          <w:tcPr>
            <w:tcW w:w="2712" w:type="dxa"/>
          </w:tcPr>
          <w:p w14:paraId="4255C284"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Réunion </w:t>
            </w:r>
            <w:r>
              <w:t>qualité</w:t>
            </w:r>
          </w:p>
          <w:p w14:paraId="6F1410ED"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w:t>
            </w:r>
            <w:r>
              <w:t>Rédaction documents modèles</w:t>
            </w:r>
          </w:p>
          <w:p w14:paraId="6FDA3F2B"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t>-Diagrammes de séquences</w:t>
            </w:r>
          </w:p>
        </w:tc>
        <w:tc>
          <w:tcPr>
            <w:tcW w:w="1266" w:type="dxa"/>
          </w:tcPr>
          <w:p w14:paraId="22B64431"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4562D11C"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7AFCF9AF"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5603989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6302005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5ED3225A" w14:textId="77777777" w:rsidR="006D78BC" w:rsidRPr="009E6DCA" w:rsidRDefault="006D78BC" w:rsidP="00EB7A96">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64D9CB5B"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125B5B2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55C4624C"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69FBDEDD" w14:textId="77777777" w:rsidR="006D78BC" w:rsidRPr="009E6DCA"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tc>
        <w:tc>
          <w:tcPr>
            <w:tcW w:w="1248" w:type="dxa"/>
          </w:tcPr>
          <w:p w14:paraId="7EA1BBA4"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1DA89058"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66B64CEB"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7AB1C21D" w14:textId="77777777" w:rsidR="006D78BC" w:rsidRPr="009164C0"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1070BE36"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r w:rsidR="006D78BC" w14:paraId="1D5B8448"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EA81618" w14:textId="77777777" w:rsidR="006D78BC" w:rsidRPr="00C66BCF" w:rsidRDefault="006D78BC" w:rsidP="00EB7A96">
            <w:pPr>
              <w:jc w:val="center"/>
            </w:pPr>
            <w:r w:rsidRPr="00C66BCF">
              <w:t>09/10</w:t>
            </w:r>
          </w:p>
        </w:tc>
        <w:tc>
          <w:tcPr>
            <w:tcW w:w="2712" w:type="dxa"/>
          </w:tcPr>
          <w:p w14:paraId="416493A0"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qualité et directeur</w:t>
            </w:r>
          </w:p>
          <w:p w14:paraId="4A80332C"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r>
              <w:t>-Réflexions sur maquettes</w:t>
            </w:r>
          </w:p>
          <w:p w14:paraId="3337F4DA"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t>-Rédaction dossier de conception</w:t>
            </w:r>
          </w:p>
        </w:tc>
        <w:tc>
          <w:tcPr>
            <w:tcW w:w="1266" w:type="dxa"/>
          </w:tcPr>
          <w:p w14:paraId="04B92F2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4F53C556"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5BC654F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62B6C167"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324" w:type="dxa"/>
          </w:tcPr>
          <w:p w14:paraId="18266A4E"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14C8FCAB"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p>
          <w:p w14:paraId="7D91E6C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614FB5D6"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49FFC6A8"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7474F4CB"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p>
          <w:p w14:paraId="45E000D0"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3D8C0926"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2h</w:t>
            </w:r>
          </w:p>
        </w:tc>
        <w:tc>
          <w:tcPr>
            <w:tcW w:w="1373" w:type="dxa"/>
          </w:tcPr>
          <w:p w14:paraId="4047CBA0"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p>
        </w:tc>
      </w:tr>
      <w:tr w:rsidR="006D78BC" w14:paraId="4CBA8B4E"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AEE78C0" w14:textId="77777777" w:rsidR="006D78BC" w:rsidRPr="00C66BCF" w:rsidRDefault="006D78BC" w:rsidP="00EB7A96">
            <w:pPr>
              <w:jc w:val="center"/>
            </w:pPr>
            <w:r>
              <w:t>16/10</w:t>
            </w:r>
          </w:p>
        </w:tc>
        <w:tc>
          <w:tcPr>
            <w:tcW w:w="2712" w:type="dxa"/>
          </w:tcPr>
          <w:p w14:paraId="099B393E"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r>
              <w:t>-Finalisation du dossier de conception</w:t>
            </w:r>
          </w:p>
          <w:p w14:paraId="22EFAAAF"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t>-Analyse des Risques</w:t>
            </w:r>
          </w:p>
        </w:tc>
        <w:tc>
          <w:tcPr>
            <w:tcW w:w="1266" w:type="dxa"/>
          </w:tcPr>
          <w:p w14:paraId="5F73C707"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p w14:paraId="77A72E0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639CF417" w14:textId="77777777" w:rsidR="006D78BC" w:rsidRPr="001C6977"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174D0FD1"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p w14:paraId="02648944"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65F29BFD" w14:textId="77777777" w:rsidR="006D78BC" w:rsidRPr="001C6977"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tc>
        <w:tc>
          <w:tcPr>
            <w:tcW w:w="1248" w:type="dxa"/>
          </w:tcPr>
          <w:p w14:paraId="27573226"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572BA23C"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3FFBCE1C" w14:textId="77777777" w:rsidR="006D78BC" w:rsidRPr="009164C0"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73" w:type="dxa"/>
          </w:tcPr>
          <w:p w14:paraId="3A1EDABE"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bl>
    <w:p w14:paraId="2B7F18D6" w14:textId="77777777" w:rsidR="006D78BC" w:rsidRPr="006D78BC" w:rsidRDefault="006D78BC" w:rsidP="006D78BC"/>
    <w:p w14:paraId="45E899FE" w14:textId="77777777"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14:paraId="07686D5C" w14:textId="77777777" w:rsidR="00FE4BC0" w:rsidRPr="00FE4BC0" w:rsidRDefault="003F3550" w:rsidP="00FE4BC0">
      <w:r>
        <w:t>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travailler autant que les autres.</w:t>
      </w:r>
    </w:p>
    <w:p w14:paraId="4C380BDB" w14:textId="77777777" w:rsidR="00FE4BC0" w:rsidRDefault="00FE4BC0" w:rsidP="00FE4BC0">
      <w:pPr>
        <w:pStyle w:val="Titre2"/>
      </w:pPr>
      <w:bookmarkStart w:id="35" w:name="_Toc341188879"/>
      <w:r>
        <w:t>Bilan</w:t>
      </w:r>
      <w:bookmarkEnd w:id="35"/>
    </w:p>
    <w:p w14:paraId="1D2BBB8F" w14:textId="77777777" w:rsidR="00FE4BC0" w:rsidRDefault="00FE4BC0" w:rsidP="00FE4BC0"/>
    <w:p w14:paraId="31C71F1D" w14:textId="77777777" w:rsidR="00305803" w:rsidRDefault="00305803" w:rsidP="00FE4BC0"/>
    <w:p w14:paraId="3F015DEC" w14:textId="77777777" w:rsidR="00305803" w:rsidRDefault="00305803" w:rsidP="00FE4BC0"/>
    <w:p w14:paraId="327CFE07" w14:textId="77777777" w:rsidR="00305803" w:rsidRDefault="00305803" w:rsidP="00FE4BC0"/>
    <w:p w14:paraId="002A1D7A" w14:textId="77777777" w:rsidR="00305803" w:rsidRDefault="00305803" w:rsidP="00FE4BC0"/>
    <w:p w14:paraId="6AB97702" w14:textId="77777777" w:rsidR="00305803" w:rsidRDefault="00305803" w:rsidP="00FE4BC0"/>
    <w:p w14:paraId="68176F94" w14:textId="77777777" w:rsidR="00305803" w:rsidRDefault="00305803" w:rsidP="00FE4BC0"/>
    <w:p w14:paraId="66205F8C" w14:textId="77777777" w:rsidR="00305803" w:rsidRDefault="00305803" w:rsidP="00FE4BC0"/>
    <w:p w14:paraId="02FE7573" w14:textId="77777777" w:rsidR="00305803" w:rsidRDefault="00305803" w:rsidP="00FE4BC0"/>
    <w:p w14:paraId="76EC6C5B" w14:textId="77777777" w:rsidR="00305803" w:rsidRDefault="00305803" w:rsidP="00FE4BC0"/>
    <w:p w14:paraId="6705C603" w14:textId="77777777" w:rsidR="00305803" w:rsidRDefault="00305803" w:rsidP="00FE4BC0"/>
    <w:p w14:paraId="638A41AC" w14:textId="77777777" w:rsidR="00305803" w:rsidRDefault="00305803" w:rsidP="00FE4BC0"/>
    <w:p w14:paraId="4A06427E" w14:textId="77777777" w:rsidR="00305803" w:rsidRDefault="00305803" w:rsidP="00FE4BC0"/>
    <w:p w14:paraId="6D31C1E6" w14:textId="77777777" w:rsidR="00305803" w:rsidRDefault="00305803" w:rsidP="00FE4BC0"/>
    <w:p w14:paraId="28E88480" w14:textId="77777777" w:rsidR="00305803" w:rsidRDefault="00305803" w:rsidP="00FE4BC0"/>
    <w:p w14:paraId="7B2FE45C" w14:textId="77777777" w:rsidR="00305803" w:rsidRDefault="00305803" w:rsidP="00FE4BC0"/>
    <w:p w14:paraId="775890A9" w14:textId="77777777" w:rsidR="00305803" w:rsidRDefault="00305803" w:rsidP="00FE4BC0"/>
    <w:p w14:paraId="1BB28B53" w14:textId="77777777" w:rsidR="00305803" w:rsidRDefault="00305803" w:rsidP="00FE4BC0"/>
    <w:p w14:paraId="2B97A03B" w14:textId="77777777" w:rsidR="00305803" w:rsidRDefault="00305803" w:rsidP="00FE4BC0"/>
    <w:p w14:paraId="72EAD04C" w14:textId="77777777" w:rsidR="00305803" w:rsidRDefault="00305803" w:rsidP="00FE4BC0"/>
    <w:p w14:paraId="3545DDC9" w14:textId="77777777" w:rsidR="00305803" w:rsidRPr="00FE4BC0" w:rsidRDefault="00305803" w:rsidP="00FE4BC0"/>
    <w:p w14:paraId="545A2A55" w14:textId="77777777" w:rsidR="00FE4BC0" w:rsidRPr="008C4DE1" w:rsidRDefault="00FE4BC0" w:rsidP="00FE4BC0">
      <w:pPr>
        <w:pStyle w:val="Titre1"/>
      </w:pPr>
      <w:bookmarkStart w:id="36" w:name="_Toc341188880"/>
      <w:r>
        <w:lastRenderedPageBreak/>
        <w:t>Management du module IHM Connexion</w:t>
      </w:r>
      <w:bookmarkEnd w:id="36"/>
    </w:p>
    <w:p w14:paraId="2216CF34" w14:textId="77777777" w:rsidR="00FE4BC0" w:rsidRDefault="00FE4BC0" w:rsidP="00FE4BC0"/>
    <w:p w14:paraId="6017CCF0" w14:textId="77777777" w:rsidR="00CF5B6E" w:rsidRDefault="00FE4BC0" w:rsidP="00CF5B6E">
      <w:pPr>
        <w:pStyle w:val="Titre2"/>
      </w:pPr>
      <w:bookmarkStart w:id="37" w:name="_Toc341188881"/>
      <w:r>
        <w:t>Introduction</w:t>
      </w:r>
      <w:bookmarkEnd w:id="37"/>
    </w:p>
    <w:p w14:paraId="0C1E053B" w14:textId="77777777"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14:paraId="76BB6D71" w14:textId="77777777"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14:paraId="0F626D0F" w14:textId="77777777"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14:paraId="4DFE863B" w14:textId="77777777" w:rsidR="00FE4BC0" w:rsidRDefault="00FE4BC0" w:rsidP="00FE4BC0">
      <w:pPr>
        <w:pStyle w:val="Titre2"/>
      </w:pPr>
      <w:bookmarkStart w:id="38" w:name="_Toc341188882"/>
      <w:r>
        <w:t>Découpage du projet</w:t>
      </w:r>
      <w:bookmarkEnd w:id="38"/>
    </w:p>
    <w:p w14:paraId="38705E99" w14:textId="77777777" w:rsidR="0002754A" w:rsidRDefault="0002754A" w:rsidP="0002754A"/>
    <w:p w14:paraId="49E9F344" w14:textId="77777777" w:rsidR="00CF5B6E" w:rsidRPr="00545790" w:rsidRDefault="002F72DD" w:rsidP="00545790">
      <w:r>
        <w:rPr>
          <w:noProof/>
          <w:lang w:eastAsia="fr-FR"/>
        </w:rPr>
        <w:drawing>
          <wp:inline distT="0" distB="0" distL="0" distR="0" wp14:anchorId="3FFF0E1D" wp14:editId="36CD4F88">
            <wp:extent cx="5486400" cy="3203769"/>
            <wp:effectExtent l="101600" t="127000" r="0" b="4762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F264FD2" w14:textId="77777777" w:rsidR="00305803" w:rsidRDefault="00305803" w:rsidP="00305803">
      <w:pPr>
        <w:pStyle w:val="Titre2"/>
        <w:numPr>
          <w:ilvl w:val="0"/>
          <w:numId w:val="0"/>
        </w:numPr>
        <w:ind w:left="1284"/>
      </w:pPr>
    </w:p>
    <w:p w14:paraId="6BD0F624" w14:textId="77777777" w:rsidR="00305803" w:rsidRDefault="00305803" w:rsidP="00305803"/>
    <w:p w14:paraId="4A7FAE86" w14:textId="77777777" w:rsidR="004F1D2F" w:rsidRPr="00305803" w:rsidRDefault="004F1D2F" w:rsidP="00305803"/>
    <w:p w14:paraId="1F5736CE" w14:textId="77777777" w:rsidR="00FE4BC0" w:rsidRDefault="00FE4BC0" w:rsidP="00FE4BC0">
      <w:pPr>
        <w:pStyle w:val="Titre2"/>
      </w:pPr>
      <w:bookmarkStart w:id="39" w:name="_Toc341188883"/>
      <w:r>
        <w:lastRenderedPageBreak/>
        <w:t>Estimation des charges</w:t>
      </w:r>
      <w:bookmarkEnd w:id="39"/>
    </w:p>
    <w:tbl>
      <w:tblPr>
        <w:tblStyle w:val="Ombrageclair1"/>
        <w:tblW w:w="0" w:type="auto"/>
        <w:tblLook w:val="04A0" w:firstRow="1" w:lastRow="0" w:firstColumn="1" w:lastColumn="0" w:noHBand="0" w:noVBand="1"/>
      </w:tblPr>
      <w:tblGrid>
        <w:gridCol w:w="4603"/>
        <w:gridCol w:w="4603"/>
        <w:gridCol w:w="82"/>
      </w:tblGrid>
      <w:tr w:rsidR="00CF5B6E" w14:paraId="01C44BC0" w14:textId="77777777" w:rsidTr="00CF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DE346E" w14:textId="77777777" w:rsidR="00CF5B6E" w:rsidRDefault="00CF5B6E" w:rsidP="00484053">
            <w:r>
              <w:t>Tâches</w:t>
            </w:r>
          </w:p>
        </w:tc>
        <w:tc>
          <w:tcPr>
            <w:tcW w:w="4603" w:type="dxa"/>
            <w:gridSpan w:val="2"/>
          </w:tcPr>
          <w:p w14:paraId="3A8E579F" w14:textId="77777777" w:rsidR="00CF5B6E" w:rsidRDefault="00CF5B6E" w:rsidP="00484053">
            <w:pPr>
              <w:cnfStyle w:val="100000000000" w:firstRow="1" w:lastRow="0" w:firstColumn="0" w:lastColumn="0" w:oddVBand="0" w:evenVBand="0" w:oddHBand="0" w:evenHBand="0" w:firstRowFirstColumn="0" w:firstRowLastColumn="0" w:lastRowFirstColumn="0" w:lastRowLastColumn="0"/>
            </w:pPr>
            <w:r>
              <w:t xml:space="preserve">Charges (heures-personne) </w:t>
            </w:r>
          </w:p>
        </w:tc>
      </w:tr>
      <w:tr w:rsidR="00CF5B6E" w14:paraId="039E7475" w14:textId="77777777" w:rsidTr="00CF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9AC82F" w14:textId="77777777" w:rsidR="00CF5B6E" w:rsidRDefault="00CF5B6E" w:rsidP="00484053">
            <w:r>
              <w:t>Conception</w:t>
            </w:r>
          </w:p>
          <w:p w14:paraId="66FE9F32" w14:textId="77777777" w:rsidR="00CF5B6E" w:rsidRPr="0082124A" w:rsidRDefault="00CF5B6E" w:rsidP="00CF5B6E">
            <w:pPr>
              <w:pStyle w:val="Paragraphedeliste"/>
              <w:numPr>
                <w:ilvl w:val="0"/>
                <w:numId w:val="11"/>
              </w:numPr>
            </w:pPr>
            <w:r>
              <w:t>Etude Préalable</w:t>
            </w:r>
          </w:p>
          <w:p w14:paraId="512E3620" w14:textId="77777777" w:rsidR="00CF5B6E" w:rsidRDefault="00CF5B6E" w:rsidP="00CF5B6E">
            <w:pPr>
              <w:pStyle w:val="Paragraphedeliste"/>
              <w:numPr>
                <w:ilvl w:val="0"/>
                <w:numId w:val="11"/>
              </w:numPr>
            </w:pPr>
            <w:r w:rsidRPr="00053308">
              <w:t>Etude</w:t>
            </w:r>
            <w:r>
              <w:t xml:space="preserve"> Swing</w:t>
            </w:r>
          </w:p>
          <w:p w14:paraId="74DF5837" w14:textId="77777777" w:rsidR="00CF5B6E" w:rsidRPr="00053308" w:rsidRDefault="00CF5B6E" w:rsidP="00CF5B6E">
            <w:pPr>
              <w:pStyle w:val="Paragraphedeliste"/>
              <w:numPr>
                <w:ilvl w:val="0"/>
                <w:numId w:val="11"/>
              </w:numPr>
            </w:pPr>
            <w:r>
              <w:t>Choix de Conception</w:t>
            </w:r>
          </w:p>
          <w:p w14:paraId="37483A14" w14:textId="77777777" w:rsidR="00CF5B6E" w:rsidRPr="00053308" w:rsidRDefault="00CF5B6E" w:rsidP="00CF5B6E">
            <w:pPr>
              <w:pStyle w:val="Paragraphedeliste"/>
              <w:numPr>
                <w:ilvl w:val="0"/>
                <w:numId w:val="11"/>
              </w:numPr>
            </w:pPr>
            <w:r w:rsidRPr="00053308">
              <w:t>Modélisation</w:t>
            </w:r>
          </w:p>
          <w:p w14:paraId="68E8F418" w14:textId="77777777" w:rsidR="00CF5B6E" w:rsidRPr="00053308" w:rsidRDefault="00CF5B6E" w:rsidP="00CF5B6E">
            <w:pPr>
              <w:pStyle w:val="Paragraphedeliste"/>
              <w:numPr>
                <w:ilvl w:val="1"/>
                <w:numId w:val="11"/>
              </w:numPr>
              <w:rPr>
                <w:sz w:val="20"/>
              </w:rPr>
            </w:pPr>
            <w:r w:rsidRPr="00053308">
              <w:rPr>
                <w:sz w:val="20"/>
              </w:rPr>
              <w:t>Cas d’utilisation</w:t>
            </w:r>
          </w:p>
          <w:p w14:paraId="4BE92CF6" w14:textId="77777777" w:rsidR="00CF5B6E" w:rsidRPr="00053308" w:rsidRDefault="00CF5B6E" w:rsidP="00CF5B6E">
            <w:pPr>
              <w:pStyle w:val="Paragraphedeliste"/>
              <w:numPr>
                <w:ilvl w:val="1"/>
                <w:numId w:val="11"/>
              </w:numPr>
              <w:rPr>
                <w:sz w:val="20"/>
              </w:rPr>
            </w:pPr>
            <w:r w:rsidRPr="00053308">
              <w:rPr>
                <w:sz w:val="20"/>
              </w:rPr>
              <w:t>Diagrammes Séquence</w:t>
            </w:r>
          </w:p>
          <w:p w14:paraId="4B6EB6F4" w14:textId="77777777" w:rsidR="00CF5B6E" w:rsidRPr="00CF757C" w:rsidRDefault="00CF5B6E" w:rsidP="00CF5B6E">
            <w:pPr>
              <w:pStyle w:val="Paragraphedeliste"/>
              <w:numPr>
                <w:ilvl w:val="1"/>
                <w:numId w:val="11"/>
              </w:numPr>
            </w:pPr>
            <w:r w:rsidRPr="00053308">
              <w:rPr>
                <w:sz w:val="20"/>
              </w:rPr>
              <w:t>Diagrammes de classe</w:t>
            </w:r>
          </w:p>
          <w:p w14:paraId="716D8375" w14:textId="77777777" w:rsidR="00CF5B6E" w:rsidRPr="004B0E00" w:rsidRDefault="00CF5B6E" w:rsidP="00CF5B6E">
            <w:pPr>
              <w:pStyle w:val="Paragraphedeliste"/>
              <w:numPr>
                <w:ilvl w:val="0"/>
                <w:numId w:val="11"/>
              </w:numPr>
            </w:pPr>
            <w:r w:rsidRPr="00CF757C">
              <w:t>Etude Technique</w:t>
            </w:r>
          </w:p>
        </w:tc>
        <w:tc>
          <w:tcPr>
            <w:tcW w:w="4603" w:type="dxa"/>
            <w:gridSpan w:val="2"/>
          </w:tcPr>
          <w:p w14:paraId="11591106"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72</w:t>
            </w:r>
          </w:p>
          <w:p w14:paraId="20EECDDA"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045BE04B"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53B84448"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6</w:t>
            </w:r>
          </w:p>
          <w:p w14:paraId="5F207058"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7A82D946"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08D6558F"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219CFDA2"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1EBAE98C" w14:textId="77777777" w:rsidR="00CF5B6E" w:rsidRPr="00CF757C" w:rsidRDefault="00CF5B6E" w:rsidP="00484053">
            <w:pPr>
              <w:cnfStyle w:val="000000100000" w:firstRow="0" w:lastRow="0" w:firstColumn="0" w:lastColumn="0" w:oddVBand="0" w:evenVBand="0" w:oddHBand="1" w:evenHBand="0" w:firstRowFirstColumn="0" w:firstRowLastColumn="0" w:lastRowFirstColumn="0" w:lastRowLastColumn="0"/>
            </w:pPr>
            <w:r w:rsidRPr="00CF757C">
              <w:t>18</w:t>
            </w:r>
          </w:p>
        </w:tc>
      </w:tr>
      <w:tr w:rsidR="00CF5B6E" w14:paraId="1CA5E16D"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70E662C0" w14:textId="77777777" w:rsidR="00CF5B6E" w:rsidRDefault="00CF5B6E" w:rsidP="00484053">
            <w:r>
              <w:t>Réalisation</w:t>
            </w:r>
          </w:p>
          <w:p w14:paraId="51674D12" w14:textId="77777777" w:rsidR="00CF5B6E" w:rsidRPr="00053308" w:rsidRDefault="00CF5B6E" w:rsidP="00CF5B6E">
            <w:pPr>
              <w:pStyle w:val="Paragraphedeliste"/>
              <w:numPr>
                <w:ilvl w:val="0"/>
                <w:numId w:val="12"/>
              </w:numPr>
            </w:pPr>
            <w:r w:rsidRPr="00053308">
              <w:t>Profil</w:t>
            </w:r>
          </w:p>
          <w:p w14:paraId="030485FB" w14:textId="77777777"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Création</w:t>
            </w:r>
          </w:p>
          <w:p w14:paraId="5F94AAE0" w14:textId="77777777"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Modification</w:t>
            </w:r>
          </w:p>
          <w:p w14:paraId="656C3229" w14:textId="77777777" w:rsidR="00CF5B6E" w:rsidRPr="006423A4" w:rsidRDefault="00CF5B6E" w:rsidP="00CF5B6E">
            <w:pPr>
              <w:pStyle w:val="Paragraphedeliste"/>
              <w:numPr>
                <w:ilvl w:val="1"/>
                <w:numId w:val="12"/>
              </w:numPr>
            </w:pPr>
            <w:proofErr w:type="spellStart"/>
            <w:r>
              <w:rPr>
                <w:sz w:val="20"/>
              </w:rPr>
              <w:t>Dév</w:t>
            </w:r>
            <w:proofErr w:type="spellEnd"/>
            <w:r>
              <w:rPr>
                <w:sz w:val="20"/>
              </w:rPr>
              <w:t xml:space="preserve">. </w:t>
            </w:r>
            <w:r w:rsidRPr="00053308">
              <w:rPr>
                <w:sz w:val="20"/>
              </w:rPr>
              <w:t>Suppression</w:t>
            </w:r>
          </w:p>
          <w:p w14:paraId="02CD3720" w14:textId="77777777" w:rsidR="00CF5B6E" w:rsidRPr="006423A4"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 Profil</w:t>
            </w:r>
          </w:p>
          <w:p w14:paraId="15C86D24" w14:textId="77777777" w:rsidR="00CF5B6E" w:rsidRPr="00053308" w:rsidRDefault="00CF5B6E" w:rsidP="00CF5B6E">
            <w:pPr>
              <w:pStyle w:val="Paragraphedeliste"/>
              <w:numPr>
                <w:ilvl w:val="0"/>
                <w:numId w:val="12"/>
              </w:numPr>
            </w:pPr>
            <w:r w:rsidRPr="00053308">
              <w:t>Connexion</w:t>
            </w:r>
          </w:p>
          <w:p w14:paraId="450FBF7E" w14:textId="77777777" w:rsidR="00CF5B6E" w:rsidRDefault="00CF5B6E" w:rsidP="00CF5B6E">
            <w:pPr>
              <w:pStyle w:val="Paragraphedeliste"/>
              <w:numPr>
                <w:ilvl w:val="1"/>
                <w:numId w:val="12"/>
              </w:numPr>
              <w:rPr>
                <w:sz w:val="20"/>
              </w:rPr>
            </w:pPr>
            <w:proofErr w:type="spellStart"/>
            <w:r>
              <w:rPr>
                <w:sz w:val="20"/>
              </w:rPr>
              <w:t>Dév</w:t>
            </w:r>
            <w:proofErr w:type="spellEnd"/>
            <w:r>
              <w:rPr>
                <w:sz w:val="20"/>
              </w:rPr>
              <w:t>. Vérification Login</w:t>
            </w:r>
          </w:p>
          <w:p w14:paraId="08322536" w14:textId="77777777" w:rsidR="00CF5B6E" w:rsidRPr="00F47845"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14:paraId="06CA3355" w14:textId="77777777" w:rsidR="00CF5B6E" w:rsidRPr="00053308" w:rsidRDefault="00CF5B6E" w:rsidP="00CF5B6E">
            <w:pPr>
              <w:pStyle w:val="Paragraphedeliste"/>
              <w:numPr>
                <w:ilvl w:val="0"/>
                <w:numId w:val="12"/>
              </w:numPr>
            </w:pPr>
            <w:r>
              <w:t>Jeu</w:t>
            </w:r>
          </w:p>
          <w:p w14:paraId="161FE586" w14:textId="77777777" w:rsidR="00CF5B6E" w:rsidRPr="00053308" w:rsidRDefault="00CF5B6E" w:rsidP="00CF5B6E">
            <w:pPr>
              <w:pStyle w:val="Paragraphedeliste"/>
              <w:numPr>
                <w:ilvl w:val="1"/>
                <w:numId w:val="12"/>
              </w:numPr>
              <w:rPr>
                <w:sz w:val="20"/>
              </w:rPr>
            </w:pPr>
            <w:r w:rsidRPr="00053308">
              <w:rPr>
                <w:sz w:val="20"/>
              </w:rPr>
              <w:t>Commencer Partie</w:t>
            </w:r>
          </w:p>
          <w:p w14:paraId="60B50E82" w14:textId="77777777" w:rsidR="00CF5B6E" w:rsidRPr="00053308"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Découverte Joueurs</w:t>
            </w:r>
          </w:p>
          <w:p w14:paraId="1CFA8059" w14:textId="77777777" w:rsidR="00CF5B6E"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14:paraId="511A981E" w14:textId="77777777" w:rsidR="00CF5B6E" w:rsidRDefault="00CF5B6E" w:rsidP="00CF5B6E">
            <w:pPr>
              <w:pStyle w:val="Paragraphedeliste"/>
              <w:numPr>
                <w:ilvl w:val="2"/>
                <w:numId w:val="12"/>
              </w:numPr>
              <w:rPr>
                <w:sz w:val="18"/>
              </w:rPr>
            </w:pPr>
            <w:proofErr w:type="spellStart"/>
            <w:r>
              <w:rPr>
                <w:sz w:val="18"/>
              </w:rPr>
              <w:t>Dév</w:t>
            </w:r>
            <w:proofErr w:type="spellEnd"/>
            <w:r>
              <w:rPr>
                <w:sz w:val="18"/>
              </w:rPr>
              <w:t>. Lancement Partie</w:t>
            </w:r>
          </w:p>
          <w:p w14:paraId="044AA32C" w14:textId="77777777" w:rsidR="00CF5B6E" w:rsidRPr="00F971BE" w:rsidRDefault="00CF5B6E" w:rsidP="00CF5B6E">
            <w:pPr>
              <w:pStyle w:val="Paragraphedeliste"/>
              <w:numPr>
                <w:ilvl w:val="2"/>
                <w:numId w:val="12"/>
              </w:numPr>
              <w:rPr>
                <w:sz w:val="18"/>
              </w:rPr>
            </w:pPr>
            <w:proofErr w:type="spellStart"/>
            <w:r>
              <w:rPr>
                <w:sz w:val="18"/>
              </w:rPr>
              <w:t>Dév</w:t>
            </w:r>
            <w:proofErr w:type="spellEnd"/>
            <w:r>
              <w:rPr>
                <w:sz w:val="18"/>
              </w:rPr>
              <w:t>. IHM</w:t>
            </w:r>
          </w:p>
          <w:p w14:paraId="3E629485" w14:textId="77777777" w:rsidR="00CF5B6E" w:rsidRPr="00027FB8" w:rsidRDefault="00CF5B6E" w:rsidP="00CF5B6E">
            <w:pPr>
              <w:pStyle w:val="Paragraphedeliste"/>
              <w:numPr>
                <w:ilvl w:val="1"/>
                <w:numId w:val="12"/>
              </w:numPr>
            </w:pPr>
            <w:r w:rsidRPr="00053308">
              <w:rPr>
                <w:sz w:val="20"/>
              </w:rPr>
              <w:t>Rejouer Partie</w:t>
            </w:r>
          </w:p>
          <w:p w14:paraId="66E87B5F" w14:textId="77777777" w:rsidR="00CF5B6E" w:rsidRPr="00E35703" w:rsidRDefault="00CF5B6E" w:rsidP="00CF5B6E">
            <w:pPr>
              <w:pStyle w:val="Paragraphedeliste"/>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14:paraId="7FD1C92B" w14:textId="77777777" w:rsidR="00CF5B6E" w:rsidRPr="003A4D4A" w:rsidRDefault="00CF5B6E" w:rsidP="00CF5B6E">
            <w:pPr>
              <w:pStyle w:val="Paragraphedeliste"/>
              <w:numPr>
                <w:ilvl w:val="2"/>
                <w:numId w:val="12"/>
              </w:numPr>
            </w:pPr>
            <w:proofErr w:type="spellStart"/>
            <w:r>
              <w:rPr>
                <w:sz w:val="18"/>
              </w:rPr>
              <w:t>Dév</w:t>
            </w:r>
            <w:proofErr w:type="spellEnd"/>
            <w:r>
              <w:rPr>
                <w:sz w:val="18"/>
              </w:rPr>
              <w:t>. Lecture des parties</w:t>
            </w:r>
          </w:p>
          <w:p w14:paraId="2E1F78C6" w14:textId="77777777" w:rsidR="00CF5B6E" w:rsidRPr="002D5D6F" w:rsidRDefault="00CF5B6E" w:rsidP="00CF5B6E">
            <w:pPr>
              <w:pStyle w:val="Paragraphedeliste"/>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14:paraId="08690B0A" w14:textId="77777777" w:rsidR="00CF5B6E" w:rsidRPr="00ED4F8F" w:rsidRDefault="00CF5B6E" w:rsidP="00CF5B6E">
            <w:pPr>
              <w:pStyle w:val="Paragraphedeliste"/>
              <w:numPr>
                <w:ilvl w:val="2"/>
                <w:numId w:val="12"/>
              </w:numPr>
            </w:pPr>
            <w:proofErr w:type="spellStart"/>
            <w:r>
              <w:rPr>
                <w:sz w:val="18"/>
              </w:rPr>
              <w:t>Dév</w:t>
            </w:r>
            <w:proofErr w:type="spellEnd"/>
            <w:r>
              <w:rPr>
                <w:sz w:val="18"/>
              </w:rPr>
              <w:t>. IHM Listes Parties</w:t>
            </w:r>
          </w:p>
          <w:p w14:paraId="40D94092" w14:textId="77777777" w:rsidR="00CF5B6E" w:rsidRPr="0082124A" w:rsidRDefault="00CF5B6E" w:rsidP="00CF5B6E">
            <w:pPr>
              <w:pStyle w:val="Paragraphedeliste"/>
              <w:numPr>
                <w:ilvl w:val="0"/>
                <w:numId w:val="12"/>
              </w:numPr>
            </w:pPr>
            <w:r w:rsidRPr="0082124A">
              <w:t>Intégration Interne</w:t>
            </w:r>
          </w:p>
          <w:p w14:paraId="698EF4E2" w14:textId="77777777" w:rsidR="00CF5B6E" w:rsidRPr="00ED4F8F" w:rsidRDefault="00CF5B6E" w:rsidP="00CF5B6E">
            <w:pPr>
              <w:pStyle w:val="Paragraphedeliste"/>
              <w:numPr>
                <w:ilvl w:val="0"/>
                <w:numId w:val="12"/>
              </w:numPr>
            </w:pPr>
            <w:r w:rsidRPr="006A09F1">
              <w:t>Intégration Globale</w:t>
            </w:r>
          </w:p>
        </w:tc>
        <w:tc>
          <w:tcPr>
            <w:tcW w:w="4603" w:type="dxa"/>
          </w:tcPr>
          <w:p w14:paraId="2C5565C2" w14:textId="77777777" w:rsidR="00CF5B6E" w:rsidRPr="00CF757C" w:rsidRDefault="00CF5B6E" w:rsidP="00484053">
            <w:pPr>
              <w:cnfStyle w:val="000000000000" w:firstRow="0" w:lastRow="0" w:firstColumn="0" w:lastColumn="0" w:oddVBand="0" w:evenVBand="0" w:oddHBand="0" w:evenHBand="0" w:firstRowFirstColumn="0" w:firstRowLastColumn="0" w:lastRowFirstColumn="0" w:lastRowLastColumn="0"/>
            </w:pPr>
            <w:r>
              <w:t>135</w:t>
            </w:r>
          </w:p>
          <w:p w14:paraId="632D8D47"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w:t>
            </w:r>
          </w:p>
          <w:p w14:paraId="6591D9C5"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6</w:t>
            </w:r>
          </w:p>
          <w:p w14:paraId="275C59D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1CF08ACB"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53094BDC"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12</w:t>
            </w:r>
          </w:p>
          <w:p w14:paraId="26B02704"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12</w:t>
            </w:r>
          </w:p>
          <w:p w14:paraId="4ED5941A"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729F8681"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9</w:t>
            </w:r>
          </w:p>
          <w:p w14:paraId="6CF7F3A1"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63</w:t>
            </w:r>
          </w:p>
          <w:p w14:paraId="7F4A4F8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39</w:t>
            </w:r>
          </w:p>
          <w:p w14:paraId="60DB2CB0"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9</w:t>
            </w:r>
          </w:p>
          <w:p w14:paraId="534E52F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7ED2F286"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p>
          <w:p w14:paraId="7DAF027A"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3DFEEFA4"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18</w:t>
            </w:r>
          </w:p>
          <w:p w14:paraId="783C4103"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24</w:t>
            </w:r>
          </w:p>
          <w:p w14:paraId="3A971982" w14:textId="77777777" w:rsidR="00CF5B6E" w:rsidRPr="00FA2303"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51BA6F29"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p w14:paraId="7847570D"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
                <w:szCs w:val="18"/>
              </w:rPr>
            </w:pPr>
          </w:p>
          <w:p w14:paraId="63E381C9"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29F6E3CC"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7F8DD289"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7ED2D245"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0"/>
                <w:szCs w:val="18"/>
              </w:rPr>
            </w:pPr>
          </w:p>
          <w:p w14:paraId="78D98EA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p w14:paraId="4D43C5E3"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12</w:t>
            </w:r>
          </w:p>
          <w:p w14:paraId="3C0B681C" w14:textId="77777777" w:rsidR="00CF5B6E" w:rsidRPr="00ED4F8F"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24 </w:t>
            </w:r>
          </w:p>
        </w:tc>
      </w:tr>
      <w:tr w:rsidR="00CF5B6E" w14:paraId="7D099B3C" w14:textId="77777777" w:rsidTr="00CF5B6E">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22C5D19D" w14:textId="77777777" w:rsidR="00CF5B6E" w:rsidRDefault="00CF5B6E" w:rsidP="00484053">
            <w:r>
              <w:t>Tests</w:t>
            </w:r>
          </w:p>
          <w:p w14:paraId="1A0744A9" w14:textId="77777777" w:rsidR="00CF5B6E" w:rsidRPr="003A4D4A" w:rsidRDefault="00CF5B6E" w:rsidP="00CF5B6E">
            <w:pPr>
              <w:pStyle w:val="Paragraphedeliste"/>
              <w:numPr>
                <w:ilvl w:val="0"/>
                <w:numId w:val="13"/>
              </w:numPr>
            </w:pPr>
            <w:r w:rsidRPr="00053308">
              <w:t>Tests Unitaires</w:t>
            </w:r>
          </w:p>
          <w:p w14:paraId="23E1CBF5" w14:textId="77777777" w:rsidR="00CF5B6E" w:rsidRPr="00053308" w:rsidRDefault="00CF5B6E" w:rsidP="00CF5B6E">
            <w:pPr>
              <w:pStyle w:val="Paragraphedeliste"/>
              <w:numPr>
                <w:ilvl w:val="0"/>
                <w:numId w:val="13"/>
              </w:numPr>
            </w:pPr>
            <w:r w:rsidRPr="00053308">
              <w:t>Tests Intégration</w:t>
            </w:r>
            <w:r>
              <w:t xml:space="preserve"> Interne</w:t>
            </w:r>
          </w:p>
          <w:p w14:paraId="285A3133" w14:textId="77777777" w:rsidR="00CF5B6E" w:rsidRPr="004B0E00" w:rsidRDefault="00CF5B6E" w:rsidP="00CF5B6E">
            <w:pPr>
              <w:pStyle w:val="Paragraphedeliste"/>
              <w:numPr>
                <w:ilvl w:val="0"/>
                <w:numId w:val="13"/>
              </w:numPr>
            </w:pPr>
            <w:r w:rsidRPr="00053308">
              <w:t>Tests Intégration Global</w:t>
            </w:r>
            <w:r>
              <w:t>e</w:t>
            </w:r>
          </w:p>
        </w:tc>
        <w:tc>
          <w:tcPr>
            <w:tcW w:w="4603" w:type="dxa"/>
          </w:tcPr>
          <w:p w14:paraId="271E3809"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36</w:t>
            </w:r>
          </w:p>
          <w:p w14:paraId="4D588830"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586D67E3"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7837501F" w14:textId="77777777" w:rsidR="00CF5B6E" w:rsidRPr="009557B1" w:rsidRDefault="00CF5B6E" w:rsidP="00484053">
            <w:pPr>
              <w:cnfStyle w:val="000000100000" w:firstRow="0" w:lastRow="0" w:firstColumn="0" w:lastColumn="0" w:oddVBand="0" w:evenVBand="0" w:oddHBand="1" w:evenHBand="0" w:firstRowFirstColumn="0" w:firstRowLastColumn="0" w:lastRowFirstColumn="0" w:lastRowLastColumn="0"/>
            </w:pPr>
            <w:r>
              <w:t>12</w:t>
            </w:r>
          </w:p>
        </w:tc>
      </w:tr>
      <w:tr w:rsidR="00CF5B6E" w14:paraId="6E2B61CA"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7495553D" w14:textId="77777777" w:rsidR="00CF5B6E" w:rsidRDefault="00CF5B6E" w:rsidP="00484053">
            <w:r>
              <w:t>TOTAL</w:t>
            </w:r>
          </w:p>
        </w:tc>
        <w:tc>
          <w:tcPr>
            <w:tcW w:w="4603" w:type="dxa"/>
          </w:tcPr>
          <w:p w14:paraId="1FF3FC86"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243</w:t>
            </w:r>
          </w:p>
        </w:tc>
      </w:tr>
    </w:tbl>
    <w:p w14:paraId="11537CAB" w14:textId="77777777" w:rsidR="00CF5B6E" w:rsidRDefault="00CF5B6E" w:rsidP="00D276EB"/>
    <w:p w14:paraId="4AE27061" w14:textId="77777777" w:rsidR="00D276EB" w:rsidRPr="00D276EB" w:rsidRDefault="00CF5B6E" w:rsidP="00D276EB">
      <w:r>
        <w:br w:type="page"/>
      </w:r>
    </w:p>
    <w:p w14:paraId="6BFE2548" w14:textId="77777777" w:rsidR="00FE4BC0" w:rsidRDefault="00FE4BC0" w:rsidP="00FE4BC0">
      <w:pPr>
        <w:pStyle w:val="Titre2"/>
      </w:pPr>
      <w:bookmarkStart w:id="40" w:name="_Toc341188884"/>
      <w:r>
        <w:lastRenderedPageBreak/>
        <w:t>Planification</w:t>
      </w:r>
      <w:bookmarkEnd w:id="40"/>
    </w:p>
    <w:p w14:paraId="0FE93884" w14:textId="77777777" w:rsidR="00533098" w:rsidRDefault="00533098" w:rsidP="00533098">
      <w:pPr>
        <w:pStyle w:val="Titre3"/>
      </w:pPr>
      <w:bookmarkStart w:id="41" w:name="_Toc341188885"/>
      <w:r>
        <w:t>Diagramme d’ordonnancement</w:t>
      </w:r>
      <w:bookmarkEnd w:id="41"/>
    </w:p>
    <w:p w14:paraId="0129CF16" w14:textId="77777777" w:rsidR="00533098" w:rsidRDefault="00533098" w:rsidP="00533098"/>
    <w:p w14:paraId="3BFA3C22" w14:textId="77777777" w:rsidR="00CF5B6E" w:rsidRDefault="00484053" w:rsidP="00533098">
      <w:r>
        <w:rPr>
          <w:noProof/>
          <w:lang w:eastAsia="fr-FR"/>
        </w:rPr>
        <w:drawing>
          <wp:anchor distT="0" distB="0" distL="114300" distR="114300" simplePos="0" relativeHeight="251710464" behindDoc="0" locked="0" layoutInCell="1" allowOverlap="1" wp14:anchorId="7D70E03B" wp14:editId="6E5730BD">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429500" cy="3877310"/>
                    </a:xfrm>
                    <a:prstGeom prst="rect">
                      <a:avLst/>
                    </a:prstGeom>
                  </pic:spPr>
                </pic:pic>
              </a:graphicData>
            </a:graphic>
          </wp:anchor>
        </w:drawing>
      </w:r>
      <w:r w:rsidR="00CF5B6E">
        <w:br w:type="page"/>
      </w:r>
    </w:p>
    <w:p w14:paraId="09E1C696" w14:textId="77777777"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14:anchorId="21F5C5DD" wp14:editId="6CB464DB">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14:paraId="4C079A8A" w14:textId="77777777" w:rsidR="00CF5B6E" w:rsidRPr="00533098" w:rsidRDefault="00CF5B6E" w:rsidP="00533098">
      <w:bookmarkStart w:id="43" w:name="_GoBack"/>
      <w:bookmarkEnd w:id="43"/>
    </w:p>
    <w:p w14:paraId="5AC0740D" w14:textId="77777777" w:rsidR="00FE4BC0" w:rsidRDefault="00FE4BC0" w:rsidP="00FE4BC0">
      <w:pPr>
        <w:pStyle w:val="Titre2"/>
      </w:pPr>
      <w:bookmarkStart w:id="44" w:name="_Toc341188887"/>
      <w:r>
        <w:t>Déroulement du projet</w:t>
      </w:r>
      <w:bookmarkEnd w:id="44"/>
    </w:p>
    <w:p w14:paraId="24310159" w14:textId="77777777" w:rsidR="00017D05" w:rsidRDefault="00017D05" w:rsidP="00017D05">
      <w:pPr>
        <w:ind w:firstLine="708"/>
        <w:jc w:val="both"/>
      </w:pPr>
      <w:r>
        <w:t xml:space="preserve">Cette partie retrace le déroulement de bout en bout du projet, allant de la conception à la livraison du produit final au client. </w:t>
      </w:r>
    </w:p>
    <w:p w14:paraId="070D7905" w14:textId="77777777" w:rsidR="00017D05" w:rsidRDefault="00017D05" w:rsidP="00017D05">
      <w:pPr>
        <w:jc w:val="both"/>
      </w:pPr>
      <w:r>
        <w:tab/>
        <w:t>Le projet a démarré le 18 septembre, nous découvrons le cahier des charges établi par le MOA du projet. Le projet a été préalablement subi un découpage structurel en 4 parties, appelées modules. Notre module est chargé de l’établissement de l’IHM de connexion, point d’entrée de l’application. Après avoir défini les rôles au sein de notre module, à savoir, un directeur, un manager, un responsable technique, un responsable étude, un responsable conception et un responsable qualité, nous avons examiné attentivement le cahier des charges afin de cerner le besoin et le fonctionnement de l’application dans sa globalité. Sous forme de brainstorming, au sein de notre module, nous avons établi les cas d’utilisation de l’application et ainsi commencé la conception.</w:t>
      </w:r>
    </w:p>
    <w:p w14:paraId="2AE86572" w14:textId="77777777" w:rsidR="00017D05" w:rsidRDefault="00017D05" w:rsidP="00017D05">
      <w:pPr>
        <w:jc w:val="both"/>
      </w:pPr>
    </w:p>
    <w:p w14:paraId="30889BD5" w14:textId="77777777" w:rsidR="00017D05" w:rsidRDefault="00017D05" w:rsidP="00017D05">
      <w:pPr>
        <w:jc w:val="both"/>
      </w:pPr>
      <w:r>
        <w:tab/>
        <w:t xml:space="preserve">La semaine suivante, le 25 Septembre, chaque module ayant pris connaissance du cahier des charges, les directeurs se sont réunis afin de délimiter les tâches affectées à chaque module et les responsables conception ont décidé de l’architecture de l’application. En parallèle, les responsables qualités ont mis en place, lors de la séance, la politique commune à tous les modules, à savoir les conventions d’écritures, les </w:t>
      </w:r>
      <w:proofErr w:type="spellStart"/>
      <w:r>
        <w:t>templates</w:t>
      </w:r>
      <w:proofErr w:type="spellEnd"/>
      <w:r>
        <w:t xml:space="preserve"> pour les dossiers conception/réalisation/management, les logiciels et langages utilisés. Les managers de chaque équipe se sont également réunis pour entamer le plan de management en fixant les objectifs sur les deux semaines à venir : le découpage structurelle dans chaque module, l’estimation des charges et l’ordonnancement des tâches.</w:t>
      </w:r>
    </w:p>
    <w:p w14:paraId="03CF16EB" w14:textId="77777777" w:rsidR="00017D05" w:rsidRDefault="00017D05" w:rsidP="00017D05">
      <w:pPr>
        <w:jc w:val="both"/>
      </w:pPr>
      <w:r>
        <w:tab/>
        <w:t xml:space="preserve">Afin de gérer les tâches en cours et l’état d’avancement, nous avons choisi </w:t>
      </w:r>
      <w:proofErr w:type="spellStart"/>
      <w:r>
        <w:t>Trello</w:t>
      </w:r>
      <w:proofErr w:type="spellEnd"/>
      <w:r>
        <w:t xml:space="preserve"> comme plateforme de collaboration, il a été nécessaire de le prendre en main pour la plupart des membres du module. Mais cet outil nous permet désormais de suivre efficacement et simplement l’avancement du module à chaque étape.</w:t>
      </w:r>
    </w:p>
    <w:p w14:paraId="3AAEF55C" w14:textId="77777777" w:rsidR="00017D05" w:rsidRDefault="00017D05" w:rsidP="00017D05">
      <w:pPr>
        <w:jc w:val="both"/>
      </w:pPr>
      <w:r>
        <w:tab/>
        <w:t>Faute d’un bon retour de ses réunions à l’ensemble des équipes, notamment au niveau de la délimitation du travail entre chaque module, beaucoup de temps ont été perdu dans le but d’éclaircir des incompréhensions déjà discutées lors des réunions. Nous avons donc souhaiter à la fin de cette séance de faire un compte-rendu global oral et écrits par mail.</w:t>
      </w:r>
    </w:p>
    <w:p w14:paraId="6507A8E8" w14:textId="77777777" w:rsidR="00017D05" w:rsidRDefault="00017D05" w:rsidP="00017D05">
      <w:pPr>
        <w:jc w:val="both"/>
      </w:pPr>
      <w:r>
        <w:tab/>
        <w:t>Lors des séances du 2 au 9 Octobre, le manager de notre module s’est occupé du plan de management. La difficulté principale a été l’estimation des charges en effet, dans un premier temps, elle était surestimée par rapport aux autres modules qui elles étaient sous-estimées. Par conséquent, une semaine supplémentaire nous a permis à chacun de revoir l’estimation et ainsi d’établir le diagramme de Gantt. Une autre difficulté dans ce module a été dans la volonté d’affecter les tâches à par binôme tout en équilibrant les compétences. Malheureusement, au vu des compétences de chacun, il a fallut inclure en amont de la réalisation, une phase d’apprentissage pour la majorité des membres de l’équipe.</w:t>
      </w:r>
    </w:p>
    <w:p w14:paraId="71E7A7FE" w14:textId="77777777" w:rsidR="00017D05" w:rsidRDefault="00017D05" w:rsidP="00017D05">
      <w:pPr>
        <w:jc w:val="both"/>
      </w:pPr>
      <w:r>
        <w:tab/>
        <w:t xml:space="preserve">Lors de la séance du 2 Octobre, les diagrammes de séquences en cours de réalisation, nous avons tenté d’unifier les cas d’utilisation, en effet malgré le récapitulatif de la séance dernière, des </w:t>
      </w:r>
      <w:r>
        <w:lastRenderedPageBreak/>
        <w:t>doublons/incompréhension étaient toujours présents. Cette phase a été longue de ce fait, mais après cette séance, la délimitation des fonctionnalités propre à chaque module étaient fixées. Les responsables qualités ont mis en place le SVN et l’arborescence de ce dernier ainsi qu’un tutoriel vidéo en ligne pour accélérer la maitrise du SVN de chaque membre. Lors de cette séance a été mis en place les fiches individuelles afin de capitaliser le travail effectué par tous à chaque séance, il est très difficile toutefois qu’elles soient mis à jour régulièrement par l’équipe, il a donc été nécessaire le rappeler souvent.</w:t>
      </w:r>
    </w:p>
    <w:p w14:paraId="5F24A1B3" w14:textId="77777777" w:rsidR="00017D05" w:rsidRDefault="00017D05" w:rsidP="00017D05">
      <w:pPr>
        <w:jc w:val="both"/>
      </w:pPr>
      <w:r>
        <w:tab/>
        <w:t xml:space="preserve">La séance du 9 Octobre, la réalisation du diagramme de classe a soulevé une nouvelle ambiguïté, la gestion du profil semblait être séparé entre les deux modules : gestion de données et IHM connexion. Il nous paru nécessaire d’éclaircir ce point avec gestion de données avant de continuer. Après discussion, il s’est avéré que effectivement la gestion du profil serait dans le module de gestion de données. </w:t>
      </w:r>
    </w:p>
    <w:p w14:paraId="1B5C358F" w14:textId="77777777" w:rsidR="00017D05" w:rsidRDefault="00017D05" w:rsidP="00017D05">
      <w:pPr>
        <w:jc w:val="both"/>
      </w:pPr>
      <w:r>
        <w:tab/>
        <w:t>Le Mardi 16 Octobre, le dossier de conception, en théorie, terminé, l’ensemble des membres de l’équipe procède à une vérification de ce dernier. Pendant cette séance, nous nous apercevons qu’un certain nombre d’incohérence sont présentes dans le dossier : l’interface avec le module de gestion de données n’est pas respectée dans le diagramme de séquence, l’architecture également et finalement le diagramme de classe ne correspond pas aux diagrammes de séquences. Ces erreurs sont dû principalement pas un manque d’implication général au sein de notre module et donc à une déresponsabilisation au résultat. Après une mise au point avec l’ensemble de l’équipe ou les responsabilités de chacun ont été assumées,  nous sommes partis sur de nouvelles bases de travail et le dossier a été rectifié et livré le 22 Octobre.</w:t>
      </w:r>
    </w:p>
    <w:p w14:paraId="3B7F6725" w14:textId="77777777" w:rsidR="00017D05" w:rsidRDefault="00017D05" w:rsidP="00017D05">
      <w:pPr>
        <w:jc w:val="both"/>
      </w:pPr>
      <w:r>
        <w:tab/>
        <w:t>Les semaines suivantes, du 23 Octobre au 20 Novembre, ont été consacrées à la réalisation, le développement ainsi que les tests étaient prévu jusqu’au 17 Décembre, soit un mois avant la fin constatée de cette phase. Ainsi, celle-ci a été largement surestimée lors de l’estimation des charges. Une autre raison à cette avance sur le planning est l’omission lors de l’établissement de ce dernier, de la période de vacances scolaires de décembre, en effet pendant cette période devait se produire l’intégration inter module, or il est nécessaire pendant cette phase que l’ensemble des modules soit présent. Ainsi il était primordial de la prévoir avant ces vacances, soit 3 semaines avant le 18 Décembre et en prévoyant une semaine de marge, la date de fin de la phase de développement au plus tard devait être le 20 Novembre. Nous avons donc dû travailler d’avantage que ce qui était prévu par semaine mais pas autant que la charge estimée préalablement.</w:t>
      </w:r>
    </w:p>
    <w:p w14:paraId="21A4D920" w14:textId="77777777" w:rsidR="00017D05" w:rsidRDefault="00017D05" w:rsidP="00017D05">
      <w:pPr>
        <w:jc w:val="both"/>
      </w:pPr>
      <w:r>
        <w:tab/>
        <w:t>Le 20 Novembre, nous estimons notre avancement à 95% de la phase de réalisation. Nous sommes donc dans les temps et pouvons commencer l’intégration lors de la séance du 27 Novembre. De plus, nous avions déjà commencé lors de la réalisation, l’intégration de brique ce qui nous permet de réduire le temps d’intégration finale ou encore de disposer d’une marge supplémentaire en cas de problème.</w:t>
      </w:r>
    </w:p>
    <w:p w14:paraId="4C2A5C91" w14:textId="77777777" w:rsidR="00017D05" w:rsidRDefault="00017D05" w:rsidP="00017D05">
      <w:pPr>
        <w:jc w:val="both"/>
      </w:pPr>
      <w:r>
        <w:t>Les premières phases d’intégration se sont correctement déroulées, à savoir l’intégration de la gestion du profil avec le Module Data ou encore la mise à jour de la liste des joueurs avec le module Communication. La seule difficulté a été au niveau de la déconnexion d’un joueur qui n’avait pas été correctement conçu, nous avons donc en collaboration avec le module Communication, ajouté cette fonctionnalité qui s’est faite rapidement et aucunes conséquences sur l’architecture de l’application.  Cette phase d’intégration a durée 2 semaines, du 20 Novembre au 4 Décembre.</w:t>
      </w:r>
    </w:p>
    <w:p w14:paraId="102E0C82" w14:textId="50629689" w:rsidR="00017D05" w:rsidRDefault="00017D05" w:rsidP="00017D05">
      <w:pPr>
        <w:jc w:val="both"/>
      </w:pPr>
      <w:r>
        <w:lastRenderedPageBreak/>
        <w:t xml:space="preserve">Le module IHM Grille ayant eu beaucoup de difficultés au niveau de la réalisation dû notamment à un nombre de fonctionnalités plus </w:t>
      </w:r>
      <w:r w:rsidR="00F47DDF">
        <w:t>conséquentes</w:t>
      </w:r>
      <w:r>
        <w:t xml:space="preserve"> à mettre en place, l’intégration a été difficile et plus longue que prévu. En effet, lors de la séance du 4 Décembre, la réalisation n’étant pas terminé, l’intégration a été repoussée. Nous avons tout de même commencé par tester le lancement de l’IHM Grille au moment où nous le souhaitions, nouvelle partie pour le moment. Nous avons profité de cette attente pour commencer à rédiger le dossier de réalisation </w:t>
      </w:r>
    </w:p>
    <w:p w14:paraId="51A284EF" w14:textId="77777777" w:rsidR="00017D05" w:rsidRDefault="00017D05" w:rsidP="00017D05">
      <w:pPr>
        <w:jc w:val="both"/>
      </w:pPr>
      <w:r>
        <w:t xml:space="preserve">La séance suivante, le 11 Décembre, l’intégration avec le module Grille a démarré, cependant de nombreux bugs sont apparus au niveau de la grille. Le deadline approchant, une partie de l’équipe a été chargé d’aider le module Grille à résoudre les diverses problèmes. Cette intégration a révélé des problèmes dans la conception, certaines fonctionnalités n’avaient pas été prévu et sont donc manquantes. De plus, faute de communication, c’est à cet instant que l’on s’aperçoit d’une incompréhension dans le mécanisme d’invitation. Notre module a dû refondre l’envoi d’invitation dont la procédure diffère selon qu’une partie est en cours ou nouvelle. </w:t>
      </w:r>
    </w:p>
    <w:p w14:paraId="62D29705" w14:textId="77777777" w:rsidR="00017D05" w:rsidRDefault="00017D05" w:rsidP="00017D05">
      <w:pPr>
        <w:jc w:val="both"/>
      </w:pPr>
      <w:r>
        <w:t xml:space="preserve">Pour la séance suivante, l’intégration continue mais ne s’arrange pas. Après avoir pu faire quelques parties. On remarque à nouveau quelques problèmes du côté de notre module IHM Connexion,  nous avons dû modifier la façon dont nous chargions les parties terminées ou en cours. Le chargement s’effectuer à la connexion de joueur, le rafraîchissement a donc été ajouté au lancement de l’interface des parties terminées ou en cours. </w:t>
      </w:r>
    </w:p>
    <w:p w14:paraId="43F87E9F" w14:textId="77777777" w:rsidR="00017D05" w:rsidRDefault="00017D05" w:rsidP="00017D05">
      <w:pPr>
        <w:jc w:val="both"/>
      </w:pPr>
    </w:p>
    <w:p w14:paraId="2F1E7181" w14:textId="44BE6909" w:rsidR="00CF5B6E" w:rsidRPr="00CF5B6E" w:rsidRDefault="00F47DDF" w:rsidP="00017D05">
      <w:pPr>
        <w:jc w:val="both"/>
      </w:pPr>
      <w:r>
        <w:t xml:space="preserve">A COMPLETER EN FIN D’INTEGRATION. </w:t>
      </w:r>
      <w:r w:rsidR="00CF5B6E">
        <w:br w:type="page"/>
      </w:r>
    </w:p>
    <w:p w14:paraId="3DF5303D" w14:textId="77777777" w:rsidR="00FE4BC0" w:rsidRDefault="00FE4BC0" w:rsidP="00FE4BC0">
      <w:pPr>
        <w:pStyle w:val="Titre2"/>
      </w:pPr>
      <w:bookmarkStart w:id="45" w:name="_Toc341188888"/>
      <w:r>
        <w:lastRenderedPageBreak/>
        <w:t>Analyse de risque</w:t>
      </w:r>
      <w:bookmarkEnd w:id="45"/>
    </w:p>
    <w:p w14:paraId="02486DDA" w14:textId="77777777" w:rsidR="00CF5B6E" w:rsidRDefault="00CF5B6E" w:rsidP="00CF5B6E"/>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517643" w:rsidRPr="00692131" w14:paraId="1CD641A1"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FAB07EF" w14:textId="77777777"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F5C1718" w14:textId="77777777"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1AEED833"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57E8E641"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14:paraId="12281638"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2A0742F"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0961FD7"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A50631B"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 xml:space="preserve">diagramme de </w:t>
            </w:r>
            <w:proofErr w:type="spellStart"/>
            <w:r w:rsidRPr="00517643">
              <w:rPr>
                <w:rFonts w:ascii="Arial" w:eastAsia="Times New Roman" w:hAnsi="Arial" w:cs="Arial"/>
                <w:color w:val="000000"/>
                <w:sz w:val="23"/>
                <w:szCs w:val="23"/>
                <w:lang w:eastAsia="fr-FR"/>
              </w:rPr>
              <w:t>gantt</w:t>
            </w:r>
            <w:proofErr w:type="spellEnd"/>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8F6E124"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14:paraId="32507DBA"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6E92AA7"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A160702"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A17B65D"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1ABBD113"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1318B862" w14:textId="77777777"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4F40869"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0F374B2"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6D08E42"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9EE394B"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2D1650FB" w14:textId="77777777"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36663BAD"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0B0C3EE8"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6FD602B3"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0032849E"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14:paraId="4C2D6DC6" w14:textId="77777777" w:rsidR="00517643" w:rsidRPr="00517643" w:rsidRDefault="00517643" w:rsidP="00517643">
      <w:pPr>
        <w:rPr>
          <w:rFonts w:ascii="Times New Roman" w:eastAsia="Times New Roman" w:hAnsi="Times New Roman" w:cs="Times New Roman"/>
          <w:sz w:val="24"/>
          <w:szCs w:val="24"/>
          <w:lang w:eastAsia="fr-FR"/>
        </w:rPr>
      </w:pPr>
    </w:p>
    <w:p w14:paraId="05D91CD3" w14:textId="77777777" w:rsidR="00517643" w:rsidRDefault="00517643">
      <w:r>
        <w:br w:type="page"/>
      </w:r>
    </w:p>
    <w:p w14:paraId="75338099" w14:textId="77777777" w:rsidR="00FE4BC0" w:rsidRDefault="00FE4BC0" w:rsidP="00FE4BC0">
      <w:pPr>
        <w:pStyle w:val="Titre2"/>
      </w:pPr>
      <w:bookmarkStart w:id="46" w:name="_Toc341188889"/>
      <w:r>
        <w:lastRenderedPageBreak/>
        <w:t>Fiches de travail</w:t>
      </w:r>
      <w:bookmarkEnd w:id="46"/>
    </w:p>
    <w:p w14:paraId="53D96564" w14:textId="77777777" w:rsidR="00FE4BC0" w:rsidRDefault="00FE4BC0" w:rsidP="00FE4BC0"/>
    <w:p w14:paraId="56139840" w14:textId="77777777" w:rsidR="00FE4BC0" w:rsidRDefault="00E03344" w:rsidP="00FE4BC0">
      <w:pPr>
        <w:pStyle w:val="Titre3"/>
      </w:pPr>
      <w:bookmarkStart w:id="47" w:name="_Toc341188890"/>
      <w:r>
        <w:t xml:space="preserve">Gaëtan GREGOIRE </w:t>
      </w:r>
      <w:r w:rsidR="00FE4BC0">
        <w:t>: Directeur de projet</w:t>
      </w:r>
      <w:bookmarkEnd w:id="47"/>
    </w:p>
    <w:p w14:paraId="48C4B0CE"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679"/>
        <w:gridCol w:w="1162"/>
        <w:gridCol w:w="1039"/>
        <w:gridCol w:w="918"/>
        <w:gridCol w:w="2372"/>
      </w:tblGrid>
      <w:tr w:rsidR="003B5F28" w:rsidRPr="003B5F28" w14:paraId="700EB85F"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CBFBBB5"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290E5AC"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BC7C5F0"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Durée</w:t>
            </w:r>
            <w:proofErr w:type="spellEnd"/>
            <w:r w:rsidRPr="003B5F28">
              <w:rPr>
                <w:rFonts w:ascii="Cambria" w:hAnsi="Cambria" w:cs="Times New Roman"/>
                <w:b/>
                <w:bCs/>
                <w:color w:val="000000"/>
                <w:sz w:val="23"/>
                <w:szCs w:val="23"/>
                <w:lang w:val="en-GB" w:eastAsia="fr-FR"/>
              </w:rPr>
              <w:t xml:space="preserve"> </w:t>
            </w:r>
            <w:proofErr w:type="spellStart"/>
            <w:r w:rsidRPr="003B5F28">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A01427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D604EAA"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Reste</w:t>
            </w:r>
            <w:proofErr w:type="spellEnd"/>
            <w:r w:rsidRPr="003B5F28">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2B68B67"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Remarques</w:t>
            </w:r>
            <w:proofErr w:type="spellEnd"/>
          </w:p>
        </w:tc>
      </w:tr>
      <w:tr w:rsidR="003B5F28" w:rsidRPr="003B5F28" w14:paraId="19B8E7D3"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FC3F91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C36D207"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Découverte</w:t>
            </w:r>
            <w:proofErr w:type="spellEnd"/>
            <w:r w:rsidRPr="003B5F28">
              <w:rPr>
                <w:rFonts w:ascii="Calibri" w:eastAsia="Times New Roman" w:hAnsi="Calibri" w:cs="Times New Roman"/>
                <w:color w:val="000000"/>
                <w:sz w:val="23"/>
                <w:szCs w:val="23"/>
                <w:lang w:val="en-GB" w:eastAsia="fr-FR"/>
              </w:rPr>
              <w:t xml:space="preserve"> Cahier des charges / </w:t>
            </w:r>
            <w:proofErr w:type="spellStart"/>
            <w:r w:rsidRPr="003B5F28">
              <w:rPr>
                <w:rFonts w:ascii="Calibri" w:eastAsia="Times New Roman" w:hAnsi="Calibri" w:cs="Times New Roman"/>
                <w:color w:val="000000"/>
                <w:sz w:val="23"/>
                <w:szCs w:val="23"/>
                <w:lang w:val="en-GB" w:eastAsia="fr-FR"/>
              </w:rPr>
              <w:t>Repartions</w:t>
            </w:r>
            <w:proofErr w:type="spellEnd"/>
            <w:r w:rsidRPr="003B5F28">
              <w:rPr>
                <w:rFonts w:ascii="Calibri" w:eastAsia="Times New Roman" w:hAnsi="Calibri" w:cs="Times New Roman"/>
                <w:color w:val="000000"/>
                <w:sz w:val="23"/>
                <w:szCs w:val="23"/>
                <w:lang w:val="en-GB" w:eastAsia="fr-FR"/>
              </w:rPr>
              <w:t xml:space="preserve"> des </w:t>
            </w:r>
            <w:proofErr w:type="spellStart"/>
            <w:r w:rsidRPr="003B5F28">
              <w:rPr>
                <w:rFonts w:ascii="Calibri" w:eastAsia="Times New Roman" w:hAnsi="Calibri" w:cs="Times New Roman"/>
                <w:color w:val="000000"/>
                <w:sz w:val="23"/>
                <w:szCs w:val="23"/>
                <w:lang w:val="en-GB" w:eastAsia="fr-FR"/>
              </w:rPr>
              <w:t>rôles</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Première Etude Conception</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Prise en main du SVN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E2409B7"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4795B401"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5527746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65A8D4A0"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18F1F61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57A7C6B"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1703C0DB"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060A5CF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569C32AF"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4151591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8D28D75"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7089A8C1"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6C1BD97D"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0373877A"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0220F89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5EC6A5A"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143A8F6B"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5A24E0F"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E998F6F"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Direction</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séquences</w:t>
            </w:r>
            <w:proofErr w:type="spellEnd"/>
            <w:r w:rsidRPr="003B5F28">
              <w:rPr>
                <w:rFonts w:ascii="Times" w:eastAsia="Times New Roman" w:hAnsi="Times" w:cs="Times New Roman"/>
                <w:sz w:val="20"/>
                <w:szCs w:val="20"/>
                <w:lang w:val="en-GB" w:eastAsia="fr-FR"/>
              </w:rPr>
              <w:br/>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Introduction à </w:t>
            </w:r>
            <w:proofErr w:type="spellStart"/>
            <w:r w:rsidRPr="003B5F28">
              <w:rPr>
                <w:rFonts w:ascii="Calibri" w:eastAsia="Times New Roman" w:hAnsi="Calibri" w:cs="Times New Roman"/>
                <w:color w:val="000000"/>
                <w:sz w:val="23"/>
                <w:szCs w:val="23"/>
                <w:lang w:val="en-GB" w:eastAsia="fr-FR"/>
              </w:rPr>
              <w:t>l’équipe</w:t>
            </w:r>
            <w:proofErr w:type="spellEnd"/>
            <w:r w:rsidRPr="003B5F28">
              <w:rPr>
                <w:rFonts w:ascii="Calibri" w:eastAsia="Times New Roman" w:hAnsi="Calibri" w:cs="Times New Roman"/>
                <w:color w:val="000000"/>
                <w:sz w:val="23"/>
                <w:szCs w:val="23"/>
                <w:lang w:val="en-GB" w:eastAsia="fr-FR"/>
              </w:rPr>
              <w:t xml:space="preserve"> des </w:t>
            </w:r>
            <w:proofErr w:type="spellStart"/>
            <w:r w:rsidRPr="003B5F28">
              <w:rPr>
                <w:rFonts w:ascii="Calibri" w:eastAsia="Times New Roman" w:hAnsi="Calibri" w:cs="Times New Roman"/>
                <w:color w:val="000000"/>
                <w:sz w:val="23"/>
                <w:szCs w:val="23"/>
                <w:lang w:val="en-GB" w:eastAsia="fr-FR"/>
              </w:rPr>
              <w:t>outils</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gestion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Trello</w:t>
            </w:r>
            <w:proofErr w:type="spellEnd"/>
            <w:r w:rsidRPr="003B5F28">
              <w:rPr>
                <w:rFonts w:ascii="Calibri" w:eastAsia="Times New Roman" w:hAnsi="Calibri"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4206414"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69AC031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06FE9F09"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7127D96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0CC736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5E7308CF"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2h30</w:t>
            </w:r>
          </w:p>
          <w:p w14:paraId="7E25CC5B"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0B1DB32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D6D940A"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3FD50D10"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6B62F8F3"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4EF56FD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0min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8CFBAB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Prise en main de </w:t>
            </w:r>
            <w:proofErr w:type="spellStart"/>
            <w:r w:rsidRPr="003B5F28">
              <w:rPr>
                <w:rFonts w:ascii="Calibri" w:eastAsia="Times New Roman" w:hAnsi="Calibri" w:cs="Times New Roman"/>
                <w:color w:val="000000"/>
                <w:sz w:val="23"/>
                <w:szCs w:val="23"/>
                <w:lang w:val="en-GB" w:eastAsia="fr-FR"/>
              </w:rPr>
              <w:t>modélio</w:t>
            </w:r>
            <w:proofErr w:type="spellEnd"/>
            <w:r w:rsidRPr="003B5F28">
              <w:rPr>
                <w:rFonts w:ascii="Calibri" w:eastAsia="Times New Roman" w:hAnsi="Calibri" w:cs="Times New Roman"/>
                <w:color w:val="000000"/>
                <w:sz w:val="23"/>
                <w:szCs w:val="23"/>
                <w:lang w:val="en-GB" w:eastAsia="fr-FR"/>
              </w:rPr>
              <w:t xml:space="preserve"> plus </w:t>
            </w:r>
            <w:proofErr w:type="spellStart"/>
            <w:r w:rsidRPr="003B5F28">
              <w:rPr>
                <w:rFonts w:ascii="Calibri" w:eastAsia="Times New Roman" w:hAnsi="Calibri" w:cs="Times New Roman"/>
                <w:color w:val="000000"/>
                <w:sz w:val="23"/>
                <w:szCs w:val="23"/>
                <w:lang w:val="en-GB" w:eastAsia="fr-FR"/>
              </w:rPr>
              <w:t>dure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que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prévue</w:t>
            </w:r>
            <w:proofErr w:type="spellEnd"/>
          </w:p>
        </w:tc>
      </w:tr>
      <w:tr w:rsidR="003B5F28" w:rsidRPr="003B5F28" w14:paraId="0A8FE3EA"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59CB14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74A77A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Direction</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Choix</w:t>
            </w:r>
            <w:proofErr w:type="spellEnd"/>
            <w:r w:rsidRPr="003B5F28">
              <w:rPr>
                <w:rFonts w:ascii="Calibri" w:eastAsia="Times New Roman" w:hAnsi="Calibri" w:cs="Times New Roman"/>
                <w:color w:val="000000"/>
                <w:sz w:val="23"/>
                <w:szCs w:val="23"/>
                <w:lang w:val="en-GB" w:eastAsia="fr-FR"/>
              </w:rPr>
              <w:t xml:space="preserve"> Techniques</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Revue avec la conception des Use-Cases</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EDCAFE9"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0355559D"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7BC224F3"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21071F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2BF1130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5A73EEE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C9FE077"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0C730DF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34EAD92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09977A6"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59B0DAB7"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D273BD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5303512"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Direction / </w:t>
            </w:r>
            <w:proofErr w:type="spellStart"/>
            <w:r w:rsidRPr="003B5F28">
              <w:rPr>
                <w:rFonts w:ascii="Calibri" w:eastAsia="Times New Roman" w:hAnsi="Calibri" w:cs="Times New Roman"/>
                <w:color w:val="000000"/>
                <w:sz w:val="23"/>
                <w:szCs w:val="23"/>
                <w:lang w:val="en-GB" w:eastAsia="fr-FR"/>
              </w:rPr>
              <w:t>Qualité</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classe</w:t>
            </w:r>
            <w:proofErr w:type="spellEnd"/>
            <w:r w:rsidRPr="003B5F28">
              <w:rPr>
                <w:rFonts w:ascii="Calibri" w:eastAsia="Times New Roman" w:hAnsi="Calibri" w:cs="Times New Roman"/>
                <w:color w:val="000000"/>
                <w:sz w:val="23"/>
                <w:szCs w:val="23"/>
                <w:lang w:val="en-GB" w:eastAsia="fr-FR"/>
              </w:rPr>
              <w:t xml:space="preserve"> et interfaces</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avec les </w:t>
            </w:r>
            <w:proofErr w:type="spellStart"/>
            <w:r w:rsidRPr="003B5F28">
              <w:rPr>
                <w:rFonts w:ascii="Calibri" w:eastAsia="Times New Roman" w:hAnsi="Calibri" w:cs="Times New Roman"/>
                <w:color w:val="000000"/>
                <w:sz w:val="23"/>
                <w:szCs w:val="23"/>
                <w:lang w:val="en-GB" w:eastAsia="fr-FR"/>
              </w:rPr>
              <w:t>directeurs</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réunions</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570DEB0"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661BD62F"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54F4B784"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p w14:paraId="4B31391D"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3A68F88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81361EE"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4AA0D036"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16607EE9"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0EF17B93"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611E8274"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A7F83FD"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38F777AC"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08B6D78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6976376B"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7738EF9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E4D61E1"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Conflit</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dans</w:t>
            </w:r>
            <w:proofErr w:type="spellEnd"/>
            <w:r w:rsidRPr="003B5F28">
              <w:rPr>
                <w:rFonts w:ascii="Calibri" w:hAnsi="Calibri" w:cs="Times New Roman"/>
                <w:color w:val="000000"/>
                <w:sz w:val="23"/>
                <w:szCs w:val="23"/>
                <w:lang w:val="en-GB" w:eastAsia="fr-FR"/>
              </w:rPr>
              <w:t xml:space="preserve"> la </w:t>
            </w:r>
            <w:proofErr w:type="spellStart"/>
            <w:r w:rsidRPr="003B5F28">
              <w:rPr>
                <w:rFonts w:ascii="Calibri" w:hAnsi="Calibri" w:cs="Times New Roman"/>
                <w:color w:val="000000"/>
                <w:sz w:val="23"/>
                <w:szCs w:val="23"/>
                <w:lang w:val="en-GB" w:eastAsia="fr-FR"/>
              </w:rPr>
              <w:t>gestion</w:t>
            </w:r>
            <w:proofErr w:type="spellEnd"/>
            <w:r w:rsidRPr="003B5F28">
              <w:rPr>
                <w:rFonts w:ascii="Calibri" w:hAnsi="Calibri" w:cs="Times New Roman"/>
                <w:color w:val="000000"/>
                <w:sz w:val="23"/>
                <w:szCs w:val="23"/>
                <w:lang w:val="en-GB" w:eastAsia="fr-FR"/>
              </w:rPr>
              <w:t xml:space="preserve"> du </w:t>
            </w:r>
            <w:proofErr w:type="spellStart"/>
            <w:r w:rsidRPr="003B5F28">
              <w:rPr>
                <w:rFonts w:ascii="Calibri" w:hAnsi="Calibri" w:cs="Times New Roman"/>
                <w:color w:val="000000"/>
                <w:sz w:val="23"/>
                <w:szCs w:val="23"/>
                <w:lang w:val="en-GB" w:eastAsia="fr-FR"/>
              </w:rPr>
              <w:t>profil</w:t>
            </w:r>
            <w:proofErr w:type="spellEnd"/>
            <w:r w:rsidRPr="003B5F28">
              <w:rPr>
                <w:rFonts w:ascii="Calibri" w:hAnsi="Calibri" w:cs="Times New Roman"/>
                <w:color w:val="000000"/>
                <w:sz w:val="23"/>
                <w:szCs w:val="23"/>
                <w:lang w:val="en-GB" w:eastAsia="fr-FR"/>
              </w:rPr>
              <w:t xml:space="preserve"> entre module</w:t>
            </w:r>
          </w:p>
        </w:tc>
      </w:tr>
      <w:tr w:rsidR="003B5F28" w:rsidRPr="003B5F28" w14:paraId="4D2F88D4"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0C3807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725055E"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Diagramme</w:t>
            </w:r>
            <w:proofErr w:type="spellEnd"/>
            <w:r w:rsidRPr="003B5F28">
              <w:rPr>
                <w:rFonts w:ascii="Calibri" w:hAnsi="Calibri" w:cs="Times New Roman"/>
                <w:color w:val="000000"/>
                <w:sz w:val="23"/>
                <w:szCs w:val="23"/>
                <w:lang w:val="en-GB" w:eastAsia="fr-FR"/>
              </w:rPr>
              <w:t xml:space="preserve"> de classes, interfaces, harmonisation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24BA56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B15AB2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954A4C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5h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F4174ED"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Problème</w:t>
            </w:r>
            <w:proofErr w:type="spellEnd"/>
            <w:r w:rsidRPr="003B5F28">
              <w:rPr>
                <w:rFonts w:ascii="Calibri" w:hAnsi="Calibri" w:cs="Times New Roman"/>
                <w:color w:val="000000"/>
                <w:sz w:val="23"/>
                <w:szCs w:val="23"/>
                <w:lang w:val="en-GB" w:eastAsia="fr-FR"/>
              </w:rPr>
              <w:t xml:space="preserve"> de coordination avec les </w:t>
            </w:r>
            <w:proofErr w:type="spellStart"/>
            <w:r w:rsidRPr="003B5F28">
              <w:rPr>
                <w:rFonts w:ascii="Calibri" w:hAnsi="Calibri" w:cs="Times New Roman"/>
                <w:color w:val="000000"/>
                <w:sz w:val="23"/>
                <w:szCs w:val="23"/>
                <w:lang w:val="en-GB" w:eastAsia="fr-FR"/>
              </w:rPr>
              <w:t>autres</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équipes</w:t>
            </w:r>
            <w:proofErr w:type="spellEnd"/>
          </w:p>
        </w:tc>
      </w:tr>
      <w:tr w:rsidR="003B5F28" w:rsidRPr="003B5F28" w14:paraId="27D77510" w14:textId="77777777" w:rsidTr="003B5F28">
        <w:trPr>
          <w:trHeight w:val="1365"/>
        </w:trPr>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3A119F6"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23/10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66DD04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w:t>
            </w:r>
            <w:proofErr w:type="spellStart"/>
            <w:r w:rsidRPr="003B5F28">
              <w:rPr>
                <w:rFonts w:ascii="Calibri" w:hAnsi="Calibri" w:cs="Times New Roman"/>
                <w:color w:val="000000"/>
                <w:sz w:val="23"/>
                <w:szCs w:val="23"/>
                <w:lang w:val="en-GB" w:eastAsia="fr-FR"/>
              </w:rPr>
              <w:t>Rendu</w:t>
            </w:r>
            <w:proofErr w:type="spellEnd"/>
            <w:r w:rsidRPr="003B5F28">
              <w:rPr>
                <w:rFonts w:ascii="Calibri" w:hAnsi="Calibri" w:cs="Times New Roman"/>
                <w:color w:val="000000"/>
                <w:sz w:val="23"/>
                <w:szCs w:val="23"/>
                <w:lang w:val="en-GB" w:eastAsia="fr-FR"/>
              </w:rPr>
              <w:t xml:space="preserve"> du dossier de conception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DDB17F0"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5h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9325995"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5h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BA38BA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C31A6C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 xml:space="preserve">Continuation des modifications suites à la session de la </w:t>
            </w:r>
            <w:proofErr w:type="spellStart"/>
            <w:r w:rsidRPr="003B5F28">
              <w:rPr>
                <w:rFonts w:ascii="Calibri" w:hAnsi="Calibri" w:cs="Times New Roman"/>
                <w:color w:val="000000"/>
                <w:sz w:val="23"/>
                <w:szCs w:val="23"/>
                <w:lang w:val="en-GB" w:eastAsia="fr-FR"/>
              </w:rPr>
              <w:t>semaine</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dernière</w:t>
            </w:r>
            <w:proofErr w:type="spellEnd"/>
          </w:p>
        </w:tc>
      </w:tr>
      <w:tr w:rsidR="003B5F28" w:rsidRPr="003B5F28" w14:paraId="32FF92FA"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FB2A1B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06/11</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2F26DC0" w14:textId="77777777" w:rsidR="003B5F28" w:rsidRPr="003B5F28" w:rsidRDefault="003B5F28" w:rsidP="003B5F28">
            <w:pPr>
              <w:spacing w:after="0" w:line="240" w:lineRule="auto"/>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Développement</w:t>
            </w:r>
            <w:proofErr w:type="spellEnd"/>
            <w:r w:rsidRPr="003B5F28">
              <w:rPr>
                <w:rFonts w:ascii="Calibri" w:hAnsi="Calibri" w:cs="Times New Roman"/>
                <w:color w:val="000000"/>
                <w:sz w:val="23"/>
                <w:szCs w:val="23"/>
                <w:lang w:val="en-GB" w:eastAsia="fr-FR"/>
              </w:rPr>
              <w:t xml:space="preserve"> IHM Login</w:t>
            </w:r>
          </w:p>
          <w:p w14:paraId="3969462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 xml:space="preserve">Aide aux </w:t>
            </w:r>
            <w:proofErr w:type="spellStart"/>
            <w:r w:rsidRPr="003B5F28">
              <w:rPr>
                <w:rFonts w:ascii="Calibri" w:hAnsi="Calibri" w:cs="Times New Roman"/>
                <w:color w:val="000000"/>
                <w:sz w:val="23"/>
                <w:szCs w:val="23"/>
                <w:lang w:val="en-GB" w:eastAsia="fr-FR"/>
              </w:rPr>
              <w:t>personnes</w:t>
            </w:r>
            <w:proofErr w:type="spellEnd"/>
            <w:r w:rsidRPr="003B5F28">
              <w:rPr>
                <w:rFonts w:ascii="Calibri" w:hAnsi="Calibri" w:cs="Times New Roman"/>
                <w:color w:val="000000"/>
                <w:sz w:val="23"/>
                <w:szCs w:val="23"/>
                <w:lang w:val="en-GB" w:eastAsia="fr-FR"/>
              </w:rPr>
              <w:t xml:space="preserve"> de </w:t>
            </w:r>
            <w:proofErr w:type="spellStart"/>
            <w:r w:rsidRPr="003B5F28">
              <w:rPr>
                <w:rFonts w:ascii="Calibri" w:hAnsi="Calibri" w:cs="Times New Roman"/>
                <w:color w:val="000000"/>
                <w:sz w:val="23"/>
                <w:szCs w:val="23"/>
                <w:lang w:val="en-GB" w:eastAsia="fr-FR"/>
              </w:rPr>
              <w:t>l’équipe</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sur</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netbeans</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6B5131F"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3BAB54A5"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36DB034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B1888C4"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2h30</w:t>
            </w:r>
          </w:p>
          <w:p w14:paraId="47438ADD"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05331AF4"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49DADE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00243CCD"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093D307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B78C3E3"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7C7C92C4"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1B6624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13/11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CE43DF8"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Développement</w:t>
            </w:r>
            <w:proofErr w:type="spellEnd"/>
            <w:r w:rsidRPr="003B5F28">
              <w:rPr>
                <w:rFonts w:ascii="Calibri" w:hAnsi="Calibri" w:cs="Times New Roman"/>
                <w:color w:val="000000"/>
                <w:sz w:val="23"/>
                <w:szCs w:val="23"/>
                <w:lang w:val="en-GB" w:eastAsia="fr-FR"/>
              </w:rPr>
              <w:t xml:space="preserve"> IHM </w:t>
            </w:r>
            <w:proofErr w:type="spellStart"/>
            <w:r w:rsidRPr="003B5F28">
              <w:rPr>
                <w:rFonts w:ascii="Calibri" w:hAnsi="Calibri" w:cs="Times New Roman"/>
                <w:color w:val="000000"/>
                <w:sz w:val="23"/>
                <w:szCs w:val="23"/>
                <w:lang w:val="en-GB" w:eastAsia="fr-FR"/>
              </w:rPr>
              <w:t>Profil</w:t>
            </w:r>
            <w:proofErr w:type="spellEnd"/>
            <w:r w:rsidRPr="003B5F28">
              <w:rPr>
                <w:rFonts w:ascii="Calibri" w:hAnsi="Calibri" w:cs="Times New Roman"/>
                <w:color w:val="000000"/>
                <w:sz w:val="23"/>
                <w:szCs w:val="23"/>
                <w:lang w:val="en-GB" w:eastAsia="fr-FR"/>
              </w:rPr>
              <w:t xml:space="preserve"> / Coordination avec le data</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B2A0B3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6FD18B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6A924B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1F2D906"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05CEAE20"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217765E"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20/11</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924D614"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 xml:space="preserve">Finalisation +coordination </w:t>
            </w:r>
            <w:r w:rsidRPr="003B5F28">
              <w:rPr>
                <w:rFonts w:ascii="Calibri" w:hAnsi="Calibri" w:cs="Times New Roman"/>
                <w:color w:val="000000"/>
                <w:sz w:val="23"/>
                <w:szCs w:val="23"/>
                <w:lang w:val="en-GB" w:eastAsia="fr-FR"/>
              </w:rPr>
              <w:lastRenderedPageBreak/>
              <w:t xml:space="preserve">avec le </w:t>
            </w:r>
            <w:proofErr w:type="spellStart"/>
            <w:r w:rsidRPr="003B5F28">
              <w:rPr>
                <w:rFonts w:ascii="Calibri" w:hAnsi="Calibri" w:cs="Times New Roman"/>
                <w:color w:val="000000"/>
                <w:sz w:val="23"/>
                <w:szCs w:val="23"/>
                <w:lang w:val="en-GB" w:eastAsia="fr-FR"/>
              </w:rPr>
              <w:t>data+test</w:t>
            </w:r>
            <w:proofErr w:type="spellEnd"/>
            <w:r w:rsidRPr="003B5F28">
              <w:rPr>
                <w:rFonts w:ascii="Calibri" w:hAnsi="Calibri" w:cs="Times New Roman"/>
                <w:color w:val="000000"/>
                <w:sz w:val="23"/>
                <w:szCs w:val="23"/>
                <w:lang w:val="en-GB" w:eastAsia="fr-FR"/>
              </w:rPr>
              <w:t xml:space="preserve"> et </w:t>
            </w:r>
            <w:proofErr w:type="spellStart"/>
            <w:r w:rsidRPr="003B5F28">
              <w:rPr>
                <w:rFonts w:ascii="Calibri" w:hAnsi="Calibri" w:cs="Times New Roman"/>
                <w:color w:val="000000"/>
                <w:sz w:val="23"/>
                <w:szCs w:val="23"/>
                <w:lang w:val="en-GB" w:eastAsia="fr-FR"/>
              </w:rPr>
              <w:t>intégration</w:t>
            </w:r>
            <w:proofErr w:type="spellEnd"/>
            <w:r w:rsidRPr="003B5F28">
              <w:rPr>
                <w:rFonts w:ascii="Calibri" w:hAnsi="Calibri" w:cs="Times New Roman"/>
                <w:color w:val="000000"/>
                <w:sz w:val="23"/>
                <w:szCs w:val="23"/>
                <w:lang w:val="en-GB" w:eastAsia="fr-FR"/>
              </w:rPr>
              <w:t xml:space="preserve"> interne</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535A69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lastRenderedPageBreak/>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645BDB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3h30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C8BBF7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83C211B"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Compréhension</w:t>
            </w:r>
            <w:proofErr w:type="spellEnd"/>
            <w:r w:rsidRPr="003B5F28">
              <w:rPr>
                <w:rFonts w:ascii="Calibri" w:hAnsi="Calibri" w:cs="Times New Roman"/>
                <w:color w:val="000000"/>
                <w:sz w:val="23"/>
                <w:szCs w:val="23"/>
                <w:lang w:val="en-GB" w:eastAsia="fr-FR"/>
              </w:rPr>
              <w:t xml:space="preserve"> des </w:t>
            </w:r>
            <w:r w:rsidRPr="003B5F28">
              <w:rPr>
                <w:rFonts w:ascii="Calibri" w:hAnsi="Calibri" w:cs="Times New Roman"/>
                <w:color w:val="000000"/>
                <w:sz w:val="23"/>
                <w:szCs w:val="23"/>
                <w:lang w:val="en-GB" w:eastAsia="fr-FR"/>
              </w:rPr>
              <w:lastRenderedPageBreak/>
              <w:t xml:space="preserve">test IHM plus longue </w:t>
            </w:r>
            <w:proofErr w:type="spellStart"/>
            <w:r w:rsidRPr="003B5F28">
              <w:rPr>
                <w:rFonts w:ascii="Calibri" w:hAnsi="Calibri" w:cs="Times New Roman"/>
                <w:color w:val="000000"/>
                <w:sz w:val="23"/>
                <w:szCs w:val="23"/>
                <w:lang w:val="en-GB" w:eastAsia="fr-FR"/>
              </w:rPr>
              <w:t>que</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prévue</w:t>
            </w:r>
            <w:proofErr w:type="spellEnd"/>
          </w:p>
        </w:tc>
      </w:tr>
      <w:tr w:rsidR="003B5F28" w:rsidRPr="003B5F28" w14:paraId="0AED7BEE"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4FAC6A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lastRenderedPageBreak/>
              <w:t>27/11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3A319DC"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Intégration</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externe</w:t>
            </w:r>
            <w:proofErr w:type="spellEnd"/>
            <w:r w:rsidRPr="003B5F28">
              <w:rPr>
                <w:rFonts w:ascii="Calibri" w:hAnsi="Calibri" w:cs="Times New Roman"/>
                <w:color w:val="000000"/>
                <w:sz w:val="23"/>
                <w:szCs w:val="23"/>
                <w:lang w:val="en-GB" w:eastAsia="fr-FR"/>
              </w:rPr>
              <w:t xml:space="preserve"> avec le data (</w:t>
            </w:r>
            <w:proofErr w:type="spellStart"/>
            <w:r w:rsidRPr="003B5F28">
              <w:rPr>
                <w:rFonts w:ascii="Calibri" w:hAnsi="Calibri" w:cs="Times New Roman"/>
                <w:color w:val="000000"/>
                <w:sz w:val="23"/>
                <w:szCs w:val="23"/>
                <w:lang w:val="en-GB" w:eastAsia="fr-FR"/>
              </w:rPr>
              <w:t>Partie</w:t>
            </w:r>
            <w:proofErr w:type="spellEnd"/>
            <w:r w:rsidRPr="003B5F28">
              <w:rPr>
                <w:rFonts w:ascii="Calibri" w:hAnsi="Calibri" w:cs="Times New Roman"/>
                <w:color w:val="000000"/>
                <w:sz w:val="23"/>
                <w:szCs w:val="23"/>
                <w:lang w:val="en-GB" w:eastAsia="fr-FR"/>
              </w:rPr>
              <w:t xml:space="preserve"> </w:t>
            </w:r>
            <w:proofErr w:type="gramStart"/>
            <w:r w:rsidRPr="003B5F28">
              <w:rPr>
                <w:rFonts w:ascii="Calibri" w:hAnsi="Calibri" w:cs="Times New Roman"/>
                <w:color w:val="000000"/>
                <w:sz w:val="23"/>
                <w:szCs w:val="23"/>
                <w:lang w:val="en-GB" w:eastAsia="fr-FR"/>
              </w:rPr>
              <w:t>profile :</w:t>
            </w:r>
            <w:proofErr w:type="gramEnd"/>
            <w:r w:rsidRPr="003B5F28">
              <w:rPr>
                <w:rFonts w:ascii="Calibri" w:hAnsi="Calibri" w:cs="Times New Roman"/>
                <w:color w:val="000000"/>
                <w:sz w:val="23"/>
                <w:szCs w:val="23"/>
                <w:lang w:val="en-GB" w:eastAsia="fr-FR"/>
              </w:rPr>
              <w:t xml:space="preserve"> export, import, </w:t>
            </w:r>
            <w:proofErr w:type="spellStart"/>
            <w:r w:rsidRPr="003B5F28">
              <w:rPr>
                <w:rFonts w:ascii="Calibri" w:hAnsi="Calibri" w:cs="Times New Roman"/>
                <w:color w:val="000000"/>
                <w:sz w:val="23"/>
                <w:szCs w:val="23"/>
                <w:lang w:val="en-GB" w:eastAsia="fr-FR"/>
              </w:rPr>
              <w:t>création</w:t>
            </w:r>
            <w:proofErr w:type="spellEnd"/>
            <w:r w:rsidRPr="003B5F28">
              <w:rPr>
                <w:rFonts w:ascii="Calibri" w:hAnsi="Calibri" w:cs="Times New Roman"/>
                <w:color w:val="000000"/>
                <w:sz w:val="23"/>
                <w:szCs w:val="23"/>
                <w:lang w:val="en-GB" w:eastAsia="fr-FR"/>
              </w:rPr>
              <w:t>, modification de profiles)</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323BAB5"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CBE648F"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F247B4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599DE2E"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Intégration</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très</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bien</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passée</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quasiment</w:t>
            </w:r>
            <w:proofErr w:type="spellEnd"/>
            <w:r w:rsidRPr="003B5F28">
              <w:rPr>
                <w:rFonts w:ascii="Calibri" w:hAnsi="Calibri" w:cs="Times New Roman"/>
                <w:color w:val="000000"/>
                <w:sz w:val="23"/>
                <w:szCs w:val="23"/>
                <w:lang w:val="en-GB" w:eastAsia="fr-FR"/>
              </w:rPr>
              <w:t xml:space="preserve"> sans </w:t>
            </w:r>
            <w:proofErr w:type="spellStart"/>
            <w:r w:rsidRPr="003B5F28">
              <w:rPr>
                <w:rFonts w:ascii="Calibri" w:hAnsi="Calibri" w:cs="Times New Roman"/>
                <w:color w:val="000000"/>
                <w:sz w:val="23"/>
                <w:szCs w:val="23"/>
                <w:lang w:val="en-GB" w:eastAsia="fr-FR"/>
              </w:rPr>
              <w:t>problème</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Bilan</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très</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positif</w:t>
            </w:r>
            <w:proofErr w:type="spellEnd"/>
          </w:p>
        </w:tc>
      </w:tr>
      <w:tr w:rsidR="003B5F28" w:rsidRPr="003B5F28" w14:paraId="580BAFFB"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3B81E8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04/12</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978A677"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Intégration</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497199F"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3BE9BF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271225A"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93F9A35"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4689E2D5"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36B0A0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11/12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C6C59DA"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Intégration</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3BFD995"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20B1DB8"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F7FE79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8E4A490"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037269E6"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2CFD9E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18/12</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AE7223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 xml:space="preserve">Tests + </w:t>
            </w:r>
            <w:proofErr w:type="spellStart"/>
            <w:r w:rsidRPr="003B5F28">
              <w:rPr>
                <w:rFonts w:ascii="Calibri" w:hAnsi="Calibri" w:cs="Times New Roman"/>
                <w:color w:val="000000"/>
                <w:sz w:val="23"/>
                <w:szCs w:val="23"/>
                <w:lang w:val="en-GB" w:eastAsia="fr-FR"/>
              </w:rPr>
              <w:t>Intégration</w:t>
            </w:r>
            <w:proofErr w:type="spellEnd"/>
            <w:r w:rsidRPr="003B5F28">
              <w:rPr>
                <w:rFonts w:ascii="Calibri" w:hAnsi="Calibri" w:cs="Times New Roman"/>
                <w:color w:val="000000"/>
                <w:sz w:val="23"/>
                <w:szCs w:val="23"/>
                <w:lang w:val="en-GB" w:eastAsia="fr-FR"/>
              </w:rPr>
              <w:t xml:space="preserve"> </w:t>
            </w:r>
            <w:proofErr w:type="gramStart"/>
            <w:r w:rsidRPr="003B5F28">
              <w:rPr>
                <w:rFonts w:ascii="Calibri" w:hAnsi="Calibri" w:cs="Times New Roman"/>
                <w:color w:val="000000"/>
                <w:sz w:val="23"/>
                <w:szCs w:val="23"/>
                <w:lang w:val="en-GB" w:eastAsia="fr-FR"/>
              </w:rPr>
              <w:t>+  Dossier</w:t>
            </w:r>
            <w:proofErr w:type="gram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réalisation</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017C99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B9E197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B4317F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7FB016C"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bl>
    <w:p w14:paraId="575551FA" w14:textId="77777777" w:rsidR="008D2B34" w:rsidRPr="008D2B34" w:rsidRDefault="008D2B34" w:rsidP="008D2B34"/>
    <w:p w14:paraId="7F36D136" w14:textId="77777777" w:rsidR="00574D86" w:rsidRDefault="00574D86" w:rsidP="00BD40C0"/>
    <w:p w14:paraId="75050C4F" w14:textId="77777777" w:rsidR="00BD40C0" w:rsidRPr="00BD40C0" w:rsidRDefault="00574D86" w:rsidP="00BD40C0">
      <w:r>
        <w:br w:type="page"/>
      </w:r>
    </w:p>
    <w:p w14:paraId="5DB6311A" w14:textId="77777777" w:rsidR="00FE4BC0" w:rsidRDefault="00E03344" w:rsidP="00FE4BC0">
      <w:pPr>
        <w:pStyle w:val="Titre3"/>
      </w:pPr>
      <w:bookmarkStart w:id="48" w:name="_Toc341188891"/>
      <w:r>
        <w:lastRenderedPageBreak/>
        <w:t>Esteban PASQUIER</w:t>
      </w:r>
      <w:r w:rsidR="00FE4BC0">
        <w:t xml:space="preserve"> : Manager</w:t>
      </w:r>
      <w:bookmarkEnd w:id="48"/>
    </w:p>
    <w:p w14:paraId="31869CC5"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143"/>
        <w:gridCol w:w="2231"/>
        <w:gridCol w:w="1119"/>
        <w:gridCol w:w="999"/>
        <w:gridCol w:w="873"/>
        <w:gridCol w:w="2947"/>
      </w:tblGrid>
      <w:tr w:rsidR="003B5F28" w:rsidRPr="003B5F28" w14:paraId="463CD17A"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43901BE"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A049722"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D26EDA2"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Durée</w:t>
            </w:r>
            <w:proofErr w:type="spellEnd"/>
            <w:r w:rsidRPr="003B5F28">
              <w:rPr>
                <w:rFonts w:ascii="Cambria" w:hAnsi="Cambria" w:cs="Times New Roman"/>
                <w:b/>
                <w:bCs/>
                <w:color w:val="000000"/>
                <w:sz w:val="23"/>
                <w:szCs w:val="23"/>
                <w:lang w:val="en-GB" w:eastAsia="fr-FR"/>
              </w:rPr>
              <w:t xml:space="preserve"> </w:t>
            </w:r>
            <w:proofErr w:type="spellStart"/>
            <w:r w:rsidRPr="003B5F28">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9774A7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070F002"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Reste</w:t>
            </w:r>
            <w:proofErr w:type="spellEnd"/>
            <w:r w:rsidRPr="003B5F28">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7B42D5B"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mbria" w:hAnsi="Cambria" w:cs="Times New Roman"/>
                <w:b/>
                <w:bCs/>
                <w:color w:val="000000"/>
                <w:sz w:val="23"/>
                <w:szCs w:val="23"/>
                <w:lang w:val="en-GB" w:eastAsia="fr-FR"/>
              </w:rPr>
              <w:t>Remarques</w:t>
            </w:r>
            <w:proofErr w:type="spellEnd"/>
          </w:p>
        </w:tc>
      </w:tr>
      <w:tr w:rsidR="003B5F28" w:rsidRPr="003B5F28" w14:paraId="1BE49EED"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63D11D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FE2E4EA"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Découverte</w:t>
            </w:r>
            <w:proofErr w:type="spellEnd"/>
            <w:r w:rsidRPr="003B5F28">
              <w:rPr>
                <w:rFonts w:ascii="Calibri" w:eastAsia="Times New Roman" w:hAnsi="Calibri" w:cs="Times New Roman"/>
                <w:color w:val="000000"/>
                <w:sz w:val="23"/>
                <w:szCs w:val="23"/>
                <w:lang w:val="en-GB" w:eastAsia="fr-FR"/>
              </w:rPr>
              <w:t xml:space="preserve"> Cahier des charges</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Première Etude Conception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E749D22"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2ABCD6B4"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29857775"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0448299"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5F52D8CF"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0854640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88D4452"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4E82BBFB"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08725CE3"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66215A2"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04B6F7F0"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CB1B0F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7DF6094"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Cas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d’utilisation</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Début plan de </w:t>
            </w:r>
            <w:proofErr w:type="gramStart"/>
            <w:r w:rsidRPr="003B5F28">
              <w:rPr>
                <w:rFonts w:ascii="Calibri" w:eastAsia="Times New Roman" w:hAnsi="Calibri" w:cs="Times New Roman"/>
                <w:color w:val="000000"/>
                <w:sz w:val="23"/>
                <w:szCs w:val="23"/>
                <w:lang w:val="en-GB" w:eastAsia="fr-FR"/>
              </w:rPr>
              <w:t>management :</w:t>
            </w:r>
            <w:proofErr w:type="gram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Découpage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Structurelle</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séquences</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F88EDFA"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131E4BFE"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0C55FD48"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9E27ADD"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6090439B"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197E6A8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1CA638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6C586C95"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174A81B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05F57C6" w14:textId="77777777" w:rsidR="003B5F28" w:rsidRPr="003B5F28" w:rsidRDefault="003B5F28" w:rsidP="003B5F28">
            <w:pPr>
              <w:spacing w:after="0" w:line="0" w:lineRule="atLeast"/>
              <w:rPr>
                <w:rFonts w:ascii="Times" w:eastAsia="Times New Roman" w:hAnsi="Times" w:cs="Times New Roman"/>
                <w:sz w:val="20"/>
                <w:szCs w:val="20"/>
                <w:lang w:val="en-GB" w:eastAsia="fr-FR"/>
              </w:rPr>
            </w:pPr>
            <w:proofErr w:type="spellStart"/>
            <w:r w:rsidRPr="003B5F28">
              <w:rPr>
                <w:rFonts w:ascii="Calibri" w:eastAsia="Times New Roman" w:hAnsi="Calibri" w:cs="Times New Roman"/>
                <w:color w:val="000000"/>
                <w:sz w:val="23"/>
                <w:szCs w:val="23"/>
                <w:lang w:val="en-GB" w:eastAsia="fr-FR"/>
              </w:rPr>
              <w:t>Difficulté</w:t>
            </w:r>
            <w:proofErr w:type="spellEnd"/>
            <w:r w:rsidRPr="003B5F28">
              <w:rPr>
                <w:rFonts w:ascii="Calibri" w:eastAsia="Times New Roman" w:hAnsi="Calibri" w:cs="Times New Roman"/>
                <w:color w:val="000000"/>
                <w:sz w:val="23"/>
                <w:szCs w:val="23"/>
                <w:lang w:val="en-GB" w:eastAsia="fr-FR"/>
              </w:rPr>
              <w:t xml:space="preserve"> à </w:t>
            </w:r>
            <w:proofErr w:type="spellStart"/>
            <w:r w:rsidRPr="003B5F28">
              <w:rPr>
                <w:rFonts w:ascii="Calibri" w:eastAsia="Times New Roman" w:hAnsi="Calibri" w:cs="Times New Roman"/>
                <w:color w:val="000000"/>
                <w:sz w:val="23"/>
                <w:szCs w:val="23"/>
                <w:lang w:val="en-GB" w:eastAsia="fr-FR"/>
              </w:rPr>
              <w:t>définir</w:t>
            </w:r>
            <w:proofErr w:type="spellEnd"/>
            <w:r w:rsidRPr="003B5F28">
              <w:rPr>
                <w:rFonts w:ascii="Calibri" w:eastAsia="Times New Roman" w:hAnsi="Calibri" w:cs="Times New Roman"/>
                <w:color w:val="000000"/>
                <w:sz w:val="23"/>
                <w:szCs w:val="23"/>
                <w:lang w:val="en-GB" w:eastAsia="fr-FR"/>
              </w:rPr>
              <w:t xml:space="preserve"> les </w:t>
            </w:r>
            <w:proofErr w:type="spellStart"/>
            <w:r w:rsidRPr="003B5F28">
              <w:rPr>
                <w:rFonts w:ascii="Calibri" w:eastAsia="Times New Roman" w:hAnsi="Calibri" w:cs="Times New Roman"/>
                <w:color w:val="000000"/>
                <w:sz w:val="23"/>
                <w:szCs w:val="23"/>
                <w:lang w:val="en-GB" w:eastAsia="fr-FR"/>
              </w:rPr>
              <w:t>limites</w:t>
            </w:r>
            <w:proofErr w:type="spellEnd"/>
            <w:r w:rsidRPr="003B5F28">
              <w:rPr>
                <w:rFonts w:ascii="Calibri" w:eastAsia="Times New Roman" w:hAnsi="Calibri" w:cs="Times New Roman"/>
                <w:color w:val="000000"/>
                <w:sz w:val="23"/>
                <w:szCs w:val="23"/>
                <w:lang w:val="en-GB" w:eastAsia="fr-FR"/>
              </w:rPr>
              <w:t xml:space="preserve"> par modules pour les </w:t>
            </w:r>
            <w:proofErr w:type="spellStart"/>
            <w:r w:rsidRPr="003B5F28">
              <w:rPr>
                <w:rFonts w:ascii="Calibri" w:eastAsia="Times New Roman" w:hAnsi="Calibri" w:cs="Times New Roman"/>
                <w:color w:val="000000"/>
                <w:sz w:val="23"/>
                <w:szCs w:val="23"/>
                <w:lang w:val="en-GB" w:eastAsia="fr-FR"/>
              </w:rPr>
              <w:t>cas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d’utilisation</w:t>
            </w:r>
            <w:proofErr w:type="spellEnd"/>
          </w:p>
        </w:tc>
      </w:tr>
      <w:tr w:rsidR="003B5F28" w:rsidRPr="003B5F28" w14:paraId="0BAD7E81" w14:textId="77777777" w:rsidTr="003B5F28">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A525DB8"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4E24A23"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Manageur</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Estimation des charges et </w:t>
            </w:r>
            <w:proofErr w:type="spellStart"/>
            <w:r w:rsidRPr="003B5F28">
              <w:rPr>
                <w:rFonts w:ascii="Calibri" w:eastAsia="Times New Roman" w:hAnsi="Calibri" w:cs="Times New Roman"/>
                <w:color w:val="000000"/>
                <w:sz w:val="23"/>
                <w:szCs w:val="23"/>
                <w:lang w:val="en-GB" w:eastAsia="fr-FR"/>
              </w:rPr>
              <w:t>ordonnancement</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séquences</w:t>
            </w:r>
            <w:proofErr w:type="spellEnd"/>
            <w:r w:rsidRPr="003B5F28">
              <w:rPr>
                <w:rFonts w:ascii="Calibri" w:eastAsia="Times New Roman" w:hAnsi="Calibri" w:cs="Times New Roman"/>
                <w:color w:val="000000"/>
                <w:sz w:val="23"/>
                <w:szCs w:val="23"/>
                <w:lang w:val="en-GB" w:eastAsia="fr-FR"/>
              </w:rPr>
              <w:t xml:space="preserve"> suite</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84308F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7EBAD26C"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p w14:paraId="6027875F"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6781376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336655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1h30</w:t>
            </w:r>
          </w:p>
          <w:p w14:paraId="38DACA65"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p w14:paraId="3C934DF9"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7A2315A8"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F02C3D2"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181F177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7BD3472D"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735E969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EC3E178"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Estimation des charges </w:t>
            </w:r>
            <w:proofErr w:type="spellStart"/>
            <w:r w:rsidRPr="003B5F28">
              <w:rPr>
                <w:rFonts w:ascii="Calibri" w:eastAsia="Times New Roman" w:hAnsi="Calibri" w:cs="Times New Roman"/>
                <w:color w:val="000000"/>
                <w:sz w:val="23"/>
                <w:szCs w:val="23"/>
                <w:lang w:val="en-GB" w:eastAsia="fr-FR"/>
              </w:rPr>
              <w:t>difficile</w:t>
            </w:r>
            <w:proofErr w:type="spellEnd"/>
            <w:r w:rsidRPr="003B5F28">
              <w:rPr>
                <w:rFonts w:ascii="Calibri" w:eastAsia="Times New Roman" w:hAnsi="Calibri" w:cs="Times New Roman"/>
                <w:color w:val="000000"/>
                <w:sz w:val="23"/>
                <w:szCs w:val="23"/>
                <w:lang w:val="en-GB" w:eastAsia="fr-FR"/>
              </w:rPr>
              <w:t xml:space="preserve"> sans </w:t>
            </w:r>
            <w:proofErr w:type="spellStart"/>
            <w:r w:rsidRPr="003B5F28">
              <w:rPr>
                <w:rFonts w:ascii="Calibri" w:eastAsia="Times New Roman" w:hAnsi="Calibri" w:cs="Times New Roman"/>
                <w:color w:val="000000"/>
                <w:sz w:val="23"/>
                <w:szCs w:val="23"/>
                <w:lang w:val="en-GB" w:eastAsia="fr-FR"/>
              </w:rPr>
              <w:t>expériences</w:t>
            </w:r>
            <w:proofErr w:type="spellEnd"/>
          </w:p>
        </w:tc>
      </w:tr>
      <w:tr w:rsidR="003B5F28" w:rsidRPr="003B5F28" w14:paraId="07B4C827" w14:textId="77777777" w:rsidTr="003B5F28">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9DAE06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CDF721B"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Manageur</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Estimation des charges rectification</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de classes</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32979D6"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0933BC52"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p w14:paraId="20CC4466"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5768AFC8"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62C645F"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50136CBF"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30min</w:t>
            </w:r>
          </w:p>
          <w:p w14:paraId="143FCC3B"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6E8ABC0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B5CA5D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0C5343FC"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7163DF54"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1F7B8FF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24F4A67" w14:textId="77777777" w:rsidR="003B5F28" w:rsidRPr="003B5F28" w:rsidRDefault="003B5F28" w:rsidP="003B5F28">
            <w:pPr>
              <w:spacing w:after="0" w:line="240" w:lineRule="auto"/>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Rectif</w:t>
            </w:r>
            <w:proofErr w:type="spellEnd"/>
            <w:r w:rsidRPr="003B5F28">
              <w:rPr>
                <w:rFonts w:ascii="Calibri" w:hAnsi="Calibri" w:cs="Times New Roman"/>
                <w:color w:val="000000"/>
                <w:sz w:val="23"/>
                <w:szCs w:val="23"/>
                <w:lang w:val="en-GB" w:eastAsia="fr-FR"/>
              </w:rPr>
              <w:t>. Estimation des charges</w:t>
            </w:r>
          </w:p>
          <w:p w14:paraId="16E6306E" w14:textId="77777777" w:rsidR="003B5F28" w:rsidRPr="003B5F28" w:rsidRDefault="003B5F28" w:rsidP="003B5F28">
            <w:pPr>
              <w:spacing w:after="0" w:line="240" w:lineRule="auto"/>
              <w:rPr>
                <w:rFonts w:ascii="Times" w:eastAsia="Times New Roman" w:hAnsi="Times" w:cs="Times New Roman"/>
                <w:sz w:val="20"/>
                <w:szCs w:val="20"/>
                <w:lang w:val="en-GB" w:eastAsia="fr-FR"/>
              </w:rPr>
            </w:pPr>
          </w:p>
          <w:p w14:paraId="17DCABBA"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Conflit</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sur</w:t>
            </w:r>
            <w:proofErr w:type="spellEnd"/>
            <w:r w:rsidRPr="003B5F28">
              <w:rPr>
                <w:rFonts w:ascii="Calibri" w:hAnsi="Calibri" w:cs="Times New Roman"/>
                <w:color w:val="000000"/>
                <w:sz w:val="23"/>
                <w:szCs w:val="23"/>
                <w:lang w:val="en-GB" w:eastAsia="fr-FR"/>
              </w:rPr>
              <w:t xml:space="preserve"> la </w:t>
            </w:r>
            <w:proofErr w:type="spellStart"/>
            <w:r w:rsidRPr="003B5F28">
              <w:rPr>
                <w:rFonts w:ascii="Calibri" w:hAnsi="Calibri" w:cs="Times New Roman"/>
                <w:color w:val="000000"/>
                <w:sz w:val="23"/>
                <w:szCs w:val="23"/>
                <w:lang w:val="en-GB" w:eastAsia="fr-FR"/>
              </w:rPr>
              <w:t>gestion</w:t>
            </w:r>
            <w:proofErr w:type="spellEnd"/>
            <w:r w:rsidRPr="003B5F28">
              <w:rPr>
                <w:rFonts w:ascii="Calibri" w:hAnsi="Calibri" w:cs="Times New Roman"/>
                <w:color w:val="000000"/>
                <w:sz w:val="23"/>
                <w:szCs w:val="23"/>
                <w:lang w:val="en-GB" w:eastAsia="fr-FR"/>
              </w:rPr>
              <w:t xml:space="preserve"> de profile entre les modules</w:t>
            </w:r>
          </w:p>
        </w:tc>
      </w:tr>
      <w:tr w:rsidR="003B5F28" w:rsidRPr="003B5F28" w14:paraId="30C283B3"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D6F41E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03F3A0A"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Dossier de conception </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Diagramme</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séquence</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4A281A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954AC6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0679363"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08E02E0" w14:textId="77777777" w:rsidR="003B5F28" w:rsidRPr="003B5F28" w:rsidRDefault="003B5F28" w:rsidP="003B5F28">
            <w:pPr>
              <w:spacing w:after="0" w:line="240" w:lineRule="auto"/>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Incohérence</w:t>
            </w:r>
            <w:proofErr w:type="spellEnd"/>
            <w:r w:rsidRPr="003B5F28">
              <w:rPr>
                <w:rFonts w:ascii="Calibri" w:hAnsi="Calibri" w:cs="Times New Roman"/>
                <w:color w:val="000000"/>
                <w:sz w:val="23"/>
                <w:szCs w:val="23"/>
                <w:lang w:val="en-GB" w:eastAsia="fr-FR"/>
              </w:rPr>
              <w:t xml:space="preserve"> avec le module </w:t>
            </w:r>
            <w:proofErr w:type="spellStart"/>
            <w:r w:rsidRPr="003B5F28">
              <w:rPr>
                <w:rFonts w:ascii="Calibri" w:hAnsi="Calibri" w:cs="Times New Roman"/>
                <w:color w:val="000000"/>
                <w:sz w:val="23"/>
                <w:szCs w:val="23"/>
                <w:lang w:val="en-GB" w:eastAsia="fr-FR"/>
              </w:rPr>
              <w:t>DataManager</w:t>
            </w:r>
            <w:proofErr w:type="spellEnd"/>
          </w:p>
          <w:p w14:paraId="331110E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Dossier de conception à revoir</w:t>
            </w:r>
          </w:p>
        </w:tc>
      </w:tr>
      <w:tr w:rsidR="003B5F28" w:rsidRPr="003B5F28" w14:paraId="520150E0"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14347B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23/10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D2206B9"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Rendu</w:t>
            </w:r>
            <w:proofErr w:type="spellEnd"/>
            <w:r w:rsidRPr="003B5F28">
              <w:rPr>
                <w:rFonts w:ascii="Calibri" w:eastAsia="Times New Roman" w:hAnsi="Calibri" w:cs="Times New Roman"/>
                <w:color w:val="000000"/>
                <w:sz w:val="23"/>
                <w:szCs w:val="23"/>
                <w:lang w:val="en-GB" w:eastAsia="fr-FR"/>
              </w:rPr>
              <w:t xml:space="preserve"> dossier de conception</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Début du </w:t>
            </w:r>
            <w:proofErr w:type="spellStart"/>
            <w:r w:rsidRPr="003B5F28">
              <w:rPr>
                <w:rFonts w:ascii="Calibri" w:eastAsia="Times New Roman" w:hAnsi="Calibri" w:cs="Times New Roman"/>
                <w:color w:val="000000"/>
                <w:sz w:val="23"/>
                <w:szCs w:val="23"/>
                <w:lang w:val="en-GB" w:eastAsia="fr-FR"/>
              </w:rPr>
              <w:t>dévelopement</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l’IHMConnexion</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D68D49B"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9B0F94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557F0C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9BC25C2"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7BC75338"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788939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06/11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D91F49E"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Aide </w:t>
            </w:r>
            <w:proofErr w:type="spellStart"/>
            <w:r w:rsidRPr="003B5F28">
              <w:rPr>
                <w:rFonts w:ascii="Calibri" w:eastAsia="Times New Roman" w:hAnsi="Calibri" w:cs="Times New Roman"/>
                <w:color w:val="000000"/>
                <w:sz w:val="23"/>
                <w:szCs w:val="23"/>
                <w:lang w:val="en-GB" w:eastAsia="fr-FR"/>
              </w:rPr>
              <w:t>développement</w:t>
            </w:r>
            <w:proofErr w:type="spellEnd"/>
            <w:r w:rsidRPr="003B5F28">
              <w:rPr>
                <w:rFonts w:ascii="Calibri" w:eastAsia="Times New Roman" w:hAnsi="Calibri" w:cs="Times New Roman"/>
                <w:color w:val="000000"/>
                <w:sz w:val="23"/>
                <w:szCs w:val="23"/>
                <w:lang w:val="en-GB" w:eastAsia="fr-FR"/>
              </w:rPr>
              <w:t xml:space="preserve"> IHM</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362548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E516DB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4EB3244"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DF42F4C"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Développement</w:t>
            </w:r>
            <w:proofErr w:type="spellEnd"/>
            <w:r w:rsidRPr="003B5F28">
              <w:rPr>
                <w:rFonts w:ascii="Calibri" w:hAnsi="Calibri" w:cs="Times New Roman"/>
                <w:color w:val="000000"/>
                <w:sz w:val="23"/>
                <w:szCs w:val="23"/>
                <w:lang w:val="en-GB" w:eastAsia="fr-FR"/>
              </w:rPr>
              <w:t xml:space="preserve"> Model et connexion des </w:t>
            </w:r>
            <w:proofErr w:type="spellStart"/>
            <w:r w:rsidRPr="003B5F28">
              <w:rPr>
                <w:rFonts w:ascii="Calibri" w:hAnsi="Calibri" w:cs="Times New Roman"/>
                <w:color w:val="000000"/>
                <w:sz w:val="23"/>
                <w:szCs w:val="23"/>
                <w:lang w:val="en-GB" w:eastAsia="fr-FR"/>
              </w:rPr>
              <w:t>objets</w:t>
            </w:r>
            <w:proofErr w:type="spellEnd"/>
            <w:r w:rsidRPr="003B5F28">
              <w:rPr>
                <w:rFonts w:ascii="Calibri" w:hAnsi="Calibri" w:cs="Times New Roman"/>
                <w:color w:val="000000"/>
                <w:sz w:val="23"/>
                <w:szCs w:val="23"/>
                <w:lang w:val="en-GB" w:eastAsia="fr-FR"/>
              </w:rPr>
              <w:t xml:space="preserve"> pour les </w:t>
            </w:r>
            <w:proofErr w:type="spellStart"/>
            <w:r w:rsidRPr="003B5F28">
              <w:rPr>
                <w:rFonts w:ascii="Calibri" w:hAnsi="Calibri" w:cs="Times New Roman"/>
                <w:color w:val="000000"/>
                <w:sz w:val="23"/>
                <w:szCs w:val="23"/>
                <w:lang w:val="en-GB" w:eastAsia="fr-FR"/>
              </w:rPr>
              <w:t>événements</w:t>
            </w:r>
            <w:proofErr w:type="spellEnd"/>
            <w:r w:rsidRPr="003B5F28">
              <w:rPr>
                <w:rFonts w:ascii="Calibri" w:hAnsi="Calibri" w:cs="Times New Roman"/>
                <w:color w:val="000000"/>
                <w:sz w:val="23"/>
                <w:szCs w:val="23"/>
                <w:lang w:val="en-GB" w:eastAsia="fr-FR"/>
              </w:rPr>
              <w:t xml:space="preserve"> en provenance du </w:t>
            </w:r>
            <w:proofErr w:type="spellStart"/>
            <w:r w:rsidRPr="003B5F28">
              <w:rPr>
                <w:rFonts w:ascii="Calibri" w:hAnsi="Calibri" w:cs="Times New Roman"/>
                <w:color w:val="000000"/>
                <w:sz w:val="23"/>
                <w:szCs w:val="23"/>
                <w:lang w:val="en-GB" w:eastAsia="fr-FR"/>
              </w:rPr>
              <w:t>datamanager</w:t>
            </w:r>
            <w:proofErr w:type="spellEnd"/>
          </w:p>
        </w:tc>
      </w:tr>
      <w:tr w:rsidR="003B5F28" w:rsidRPr="003B5F28" w14:paraId="494784E7"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8D078AA"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13/11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0B1EC32"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Aide </w:t>
            </w:r>
            <w:proofErr w:type="spellStart"/>
            <w:r w:rsidRPr="003B5F28">
              <w:rPr>
                <w:rFonts w:ascii="Calibri" w:eastAsia="Times New Roman" w:hAnsi="Calibri" w:cs="Times New Roman"/>
                <w:color w:val="000000"/>
                <w:sz w:val="23"/>
                <w:szCs w:val="23"/>
                <w:lang w:val="en-GB" w:eastAsia="fr-FR"/>
              </w:rPr>
              <w:t>développement</w:t>
            </w:r>
            <w:proofErr w:type="spellEnd"/>
            <w:r w:rsidRPr="003B5F28">
              <w:rPr>
                <w:rFonts w:ascii="Calibri" w:eastAsia="Times New Roman" w:hAnsi="Calibri" w:cs="Times New Roman"/>
                <w:color w:val="000000"/>
                <w:sz w:val="23"/>
                <w:szCs w:val="23"/>
                <w:lang w:val="en-GB" w:eastAsia="fr-FR"/>
              </w:rPr>
              <w:t xml:space="preserve"> </w:t>
            </w:r>
            <w:proofErr w:type="spellStart"/>
            <w:proofErr w:type="gramStart"/>
            <w:r w:rsidRPr="003B5F28">
              <w:rPr>
                <w:rFonts w:ascii="Calibri" w:eastAsia="Times New Roman" w:hAnsi="Calibri" w:cs="Times New Roman"/>
                <w:color w:val="000000"/>
                <w:sz w:val="23"/>
                <w:szCs w:val="23"/>
                <w:lang w:val="en-GB" w:eastAsia="fr-FR"/>
              </w:rPr>
              <w:t>IHMList</w:t>
            </w:r>
            <w:proofErr w:type="spellEnd"/>
            <w:r w:rsidRPr="003B5F28">
              <w:rPr>
                <w:rFonts w:ascii="Calibri" w:eastAsia="Times New Roman" w:hAnsi="Calibri" w:cs="Times New Roman"/>
                <w:color w:val="000000"/>
                <w:sz w:val="23"/>
                <w:szCs w:val="23"/>
                <w:lang w:val="en-GB" w:eastAsia="fr-FR"/>
              </w:rPr>
              <w:t xml:space="preserve"> :</w:t>
            </w:r>
            <w:proofErr w:type="gramEnd"/>
            <w:r w:rsidRPr="003B5F28">
              <w:rPr>
                <w:rFonts w:ascii="Calibri" w:eastAsia="Times New Roman" w:hAnsi="Calibri" w:cs="Times New Roman"/>
                <w:color w:val="000000"/>
                <w:sz w:val="23"/>
                <w:szCs w:val="23"/>
                <w:lang w:val="en-GB" w:eastAsia="fr-FR"/>
              </w:rPr>
              <w:t xml:space="preserve"> </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 </w:t>
            </w:r>
            <w:proofErr w:type="spellStart"/>
            <w:r w:rsidRPr="003B5F28">
              <w:rPr>
                <w:rFonts w:ascii="Calibri" w:eastAsia="Times New Roman" w:hAnsi="Calibri" w:cs="Times New Roman"/>
                <w:color w:val="000000"/>
                <w:sz w:val="23"/>
                <w:szCs w:val="23"/>
                <w:lang w:val="en-GB" w:eastAsia="fr-FR"/>
              </w:rPr>
              <w:t>Changement</w:t>
            </w:r>
            <w:proofErr w:type="spellEnd"/>
            <w:r w:rsidRPr="003B5F28">
              <w:rPr>
                <w:rFonts w:ascii="Calibri" w:eastAsia="Times New Roman" w:hAnsi="Calibri" w:cs="Times New Roman"/>
                <w:color w:val="000000"/>
                <w:sz w:val="23"/>
                <w:szCs w:val="23"/>
                <w:lang w:val="en-GB" w:eastAsia="fr-FR"/>
              </w:rPr>
              <w:t xml:space="preserve"> interface </w:t>
            </w:r>
            <w:proofErr w:type="spellStart"/>
            <w:r w:rsidRPr="003B5F28">
              <w:rPr>
                <w:rFonts w:ascii="Calibri" w:eastAsia="Times New Roman" w:hAnsi="Calibri" w:cs="Times New Roman"/>
                <w:color w:val="000000"/>
                <w:sz w:val="23"/>
                <w:szCs w:val="23"/>
                <w:lang w:val="en-GB" w:eastAsia="fr-FR"/>
              </w:rPr>
              <w:t>choix</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couleur</w:t>
            </w:r>
            <w:proofErr w:type="spellEnd"/>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lastRenderedPageBreak/>
              <w:t xml:space="preserve">   - Interface </w:t>
            </w:r>
            <w:proofErr w:type="spellStart"/>
            <w:r w:rsidRPr="003B5F28">
              <w:rPr>
                <w:rFonts w:ascii="Calibri" w:eastAsia="Times New Roman" w:hAnsi="Calibri" w:cs="Times New Roman"/>
                <w:color w:val="000000"/>
                <w:sz w:val="23"/>
                <w:szCs w:val="23"/>
                <w:lang w:val="en-GB" w:eastAsia="fr-FR"/>
              </w:rPr>
              <w:t>lancement</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l’invitation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bouton</w:t>
            </w:r>
            <w:proofErr w:type="spellEnd"/>
            <w:r w:rsidRPr="003B5F28">
              <w:rPr>
                <w:rFonts w:ascii="Calibri" w:eastAsia="Times New Roman" w:hAnsi="Calibri"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4BF1D39"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lastRenderedPageBreak/>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2D0CC2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F33DF3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406F08F"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436A4B7C"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7C25B9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lastRenderedPageBreak/>
              <w:t>20/11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63FDF1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Rédaction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déroulement</w:t>
            </w:r>
            <w:proofErr w:type="spellEnd"/>
            <w:r w:rsidRPr="003B5F28">
              <w:rPr>
                <w:rFonts w:ascii="Calibri" w:eastAsia="Times New Roman" w:hAnsi="Calibri" w:cs="Times New Roman"/>
                <w:color w:val="000000"/>
                <w:sz w:val="23"/>
                <w:szCs w:val="23"/>
                <w:lang w:val="en-GB" w:eastAsia="fr-FR"/>
              </w:rPr>
              <w:t xml:space="preserve"> du </w:t>
            </w:r>
            <w:proofErr w:type="spellStart"/>
            <w:r w:rsidRPr="003B5F28">
              <w:rPr>
                <w:rFonts w:ascii="Calibri" w:eastAsia="Times New Roman" w:hAnsi="Calibri" w:cs="Times New Roman"/>
                <w:color w:val="000000"/>
                <w:sz w:val="23"/>
                <w:szCs w:val="23"/>
                <w:lang w:val="en-GB" w:eastAsia="fr-FR"/>
              </w:rPr>
              <w:t>projet</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dans</w:t>
            </w:r>
            <w:proofErr w:type="spellEnd"/>
            <w:r w:rsidRPr="003B5F28">
              <w:rPr>
                <w:rFonts w:ascii="Calibri" w:eastAsia="Times New Roman" w:hAnsi="Calibri" w:cs="Times New Roman"/>
                <w:color w:val="000000"/>
                <w:sz w:val="23"/>
                <w:szCs w:val="23"/>
                <w:lang w:val="en-GB" w:eastAsia="fr-FR"/>
              </w:rPr>
              <w:t xml:space="preserve"> PMP</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Finalisation et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interne (</w:t>
            </w:r>
            <w:proofErr w:type="spellStart"/>
            <w:r w:rsidRPr="003B5F28">
              <w:rPr>
                <w:rFonts w:ascii="Calibri" w:eastAsia="Times New Roman" w:hAnsi="Calibri" w:cs="Times New Roman"/>
                <w:color w:val="000000"/>
                <w:sz w:val="23"/>
                <w:szCs w:val="23"/>
                <w:lang w:val="en-GB" w:eastAsia="fr-FR"/>
              </w:rPr>
              <w:t>IHMConnexion</w:t>
            </w:r>
            <w:proofErr w:type="spellEnd"/>
            <w:r w:rsidRPr="003B5F28">
              <w:rPr>
                <w:rFonts w:ascii="Calibri" w:eastAsia="Times New Roman" w:hAnsi="Calibri" w:cs="Times New Roman"/>
                <w:color w:val="000000"/>
                <w:sz w:val="23"/>
                <w:szCs w:val="23"/>
                <w:lang w:val="en-GB" w:eastAsia="fr-FR"/>
              </w:rPr>
              <w:t xml:space="preserve"> et </w:t>
            </w:r>
            <w:proofErr w:type="spellStart"/>
            <w:r w:rsidRPr="003B5F28">
              <w:rPr>
                <w:rFonts w:ascii="Calibri" w:eastAsia="Times New Roman" w:hAnsi="Calibri" w:cs="Times New Roman"/>
                <w:color w:val="000000"/>
                <w:sz w:val="23"/>
                <w:szCs w:val="23"/>
                <w:lang w:val="en-GB" w:eastAsia="fr-FR"/>
              </w:rPr>
              <w:t>IHMList</w:t>
            </w:r>
            <w:proofErr w:type="spellEnd"/>
            <w:r w:rsidRPr="003B5F28">
              <w:rPr>
                <w:rFonts w:ascii="Calibri" w:eastAsia="Times New Roman" w:hAnsi="Calibri"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B5E09CF"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11AB3A98"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70F39E6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D0FBBD1"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6FA50CFA"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29EFBAAC"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CD92908"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6207FBDC"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67560CBF"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B33F5D1" w14:textId="77777777" w:rsidR="003B5F28" w:rsidRPr="003B5F28" w:rsidRDefault="003B5F28" w:rsidP="003B5F28">
            <w:pPr>
              <w:spacing w:after="0" w:line="240" w:lineRule="auto"/>
              <w:rPr>
                <w:rFonts w:ascii="Times" w:eastAsia="Times New Roman" w:hAnsi="Times" w:cs="Times New Roman"/>
                <w:sz w:val="1"/>
                <w:szCs w:val="20"/>
                <w:lang w:val="en-GB" w:eastAsia="fr-FR"/>
              </w:rPr>
            </w:pPr>
          </w:p>
        </w:tc>
      </w:tr>
      <w:tr w:rsidR="003B5F28" w:rsidRPr="003B5F28" w14:paraId="20F25864"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FDEB7E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27/11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E42DDCE"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IHMListGames</w:t>
            </w:r>
            <w:proofErr w:type="spellEnd"/>
            <w:r w:rsidRPr="003B5F28">
              <w:rPr>
                <w:rFonts w:ascii="Calibri" w:eastAsia="Times New Roman" w:hAnsi="Calibri" w:cs="Times New Roman"/>
                <w:color w:val="000000"/>
                <w:sz w:val="23"/>
                <w:szCs w:val="23"/>
                <w:lang w:val="en-GB" w:eastAsia="fr-FR"/>
              </w:rPr>
              <w:t xml:space="preserve"> et </w:t>
            </w:r>
            <w:proofErr w:type="spellStart"/>
            <w:r w:rsidRPr="003B5F28">
              <w:rPr>
                <w:rFonts w:ascii="Calibri" w:eastAsia="Times New Roman" w:hAnsi="Calibri" w:cs="Times New Roman"/>
                <w:color w:val="000000"/>
                <w:sz w:val="23"/>
                <w:szCs w:val="23"/>
                <w:lang w:val="en-GB" w:eastAsia="fr-FR"/>
              </w:rPr>
              <w:t>IHMList</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6441873"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D6AF44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B2A3556"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D4D1383" w14:textId="77777777" w:rsidR="003B5F28" w:rsidRPr="003B5F28" w:rsidRDefault="003B5F28" w:rsidP="003B5F28">
            <w:pPr>
              <w:spacing w:after="0" w:line="0" w:lineRule="atLeast"/>
              <w:jc w:val="center"/>
              <w:rPr>
                <w:rFonts w:ascii="Times" w:hAnsi="Times" w:cs="Times New Roman"/>
                <w:sz w:val="20"/>
                <w:szCs w:val="20"/>
                <w:lang w:val="en-GB" w:eastAsia="fr-FR"/>
              </w:rPr>
            </w:pPr>
            <w:proofErr w:type="spellStart"/>
            <w:r w:rsidRPr="003B5F28">
              <w:rPr>
                <w:rFonts w:ascii="Calibri" w:hAnsi="Calibri" w:cs="Times New Roman"/>
                <w:color w:val="000000"/>
                <w:sz w:val="23"/>
                <w:szCs w:val="23"/>
                <w:lang w:val="en-GB" w:eastAsia="fr-FR"/>
              </w:rPr>
              <w:t>Difficultés</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dans</w:t>
            </w:r>
            <w:proofErr w:type="spellEnd"/>
            <w:r w:rsidRPr="003B5F28">
              <w:rPr>
                <w:rFonts w:ascii="Calibri" w:hAnsi="Calibri" w:cs="Times New Roman"/>
                <w:color w:val="000000"/>
                <w:sz w:val="23"/>
                <w:szCs w:val="23"/>
                <w:lang w:val="en-GB" w:eastAsia="fr-FR"/>
              </w:rPr>
              <w:t xml:space="preserve"> la </w:t>
            </w:r>
            <w:proofErr w:type="spellStart"/>
            <w:r w:rsidRPr="003B5F28">
              <w:rPr>
                <w:rFonts w:ascii="Calibri" w:hAnsi="Calibri" w:cs="Times New Roman"/>
                <w:color w:val="000000"/>
                <w:sz w:val="23"/>
                <w:szCs w:val="23"/>
                <w:lang w:val="en-GB" w:eastAsia="fr-FR"/>
              </w:rPr>
              <w:t>gestion</w:t>
            </w:r>
            <w:proofErr w:type="spellEnd"/>
            <w:r w:rsidRPr="003B5F28">
              <w:rPr>
                <w:rFonts w:ascii="Calibri" w:hAnsi="Calibri" w:cs="Times New Roman"/>
                <w:color w:val="000000"/>
                <w:sz w:val="23"/>
                <w:szCs w:val="23"/>
                <w:lang w:val="en-GB" w:eastAsia="fr-FR"/>
              </w:rPr>
              <w:t xml:space="preserve"> des </w:t>
            </w:r>
            <w:proofErr w:type="spellStart"/>
            <w:r w:rsidRPr="003B5F28">
              <w:rPr>
                <w:rFonts w:ascii="Calibri" w:hAnsi="Calibri" w:cs="Times New Roman"/>
                <w:color w:val="000000"/>
                <w:sz w:val="23"/>
                <w:szCs w:val="23"/>
                <w:lang w:val="en-GB" w:eastAsia="fr-FR"/>
              </w:rPr>
              <w:t>jeux</w:t>
            </w:r>
            <w:proofErr w:type="spellEnd"/>
            <w:r w:rsidRPr="003B5F28">
              <w:rPr>
                <w:rFonts w:ascii="Calibri" w:hAnsi="Calibri" w:cs="Times New Roman"/>
                <w:color w:val="000000"/>
                <w:sz w:val="23"/>
                <w:szCs w:val="23"/>
                <w:lang w:val="en-GB" w:eastAsia="fr-FR"/>
              </w:rPr>
              <w:t xml:space="preserve"> en pause en </w:t>
            </w:r>
            <w:proofErr w:type="spellStart"/>
            <w:r w:rsidRPr="003B5F28">
              <w:rPr>
                <w:rFonts w:ascii="Calibri" w:hAnsi="Calibri" w:cs="Times New Roman"/>
                <w:color w:val="000000"/>
                <w:sz w:val="23"/>
                <w:szCs w:val="23"/>
                <w:lang w:val="en-GB" w:eastAsia="fr-FR"/>
              </w:rPr>
              <w:t>fonction</w:t>
            </w:r>
            <w:proofErr w:type="spellEnd"/>
            <w:r w:rsidRPr="003B5F28">
              <w:rPr>
                <w:rFonts w:ascii="Calibri" w:hAnsi="Calibri" w:cs="Times New Roman"/>
                <w:color w:val="000000"/>
                <w:sz w:val="23"/>
                <w:szCs w:val="23"/>
                <w:lang w:val="en-GB" w:eastAsia="fr-FR"/>
              </w:rPr>
              <w:t xml:space="preserve"> des </w:t>
            </w:r>
            <w:proofErr w:type="spellStart"/>
            <w:r w:rsidRPr="003B5F28">
              <w:rPr>
                <w:rFonts w:ascii="Calibri" w:hAnsi="Calibri" w:cs="Times New Roman"/>
                <w:color w:val="000000"/>
                <w:sz w:val="23"/>
                <w:szCs w:val="23"/>
                <w:lang w:val="en-GB" w:eastAsia="fr-FR"/>
              </w:rPr>
              <w:t>joueurs</w:t>
            </w:r>
            <w:proofErr w:type="spellEnd"/>
            <w:r w:rsidRPr="003B5F28">
              <w:rPr>
                <w:rFonts w:ascii="Calibri" w:hAnsi="Calibri" w:cs="Times New Roman"/>
                <w:color w:val="000000"/>
                <w:sz w:val="23"/>
                <w:szCs w:val="23"/>
                <w:lang w:val="en-GB" w:eastAsia="fr-FR"/>
              </w:rPr>
              <w:t xml:space="preserve"> </w:t>
            </w:r>
            <w:proofErr w:type="spellStart"/>
            <w:r w:rsidRPr="003B5F28">
              <w:rPr>
                <w:rFonts w:ascii="Calibri" w:hAnsi="Calibri" w:cs="Times New Roman"/>
                <w:color w:val="000000"/>
                <w:sz w:val="23"/>
                <w:szCs w:val="23"/>
                <w:lang w:val="en-GB" w:eastAsia="fr-FR"/>
              </w:rPr>
              <w:t>connectés</w:t>
            </w:r>
            <w:proofErr w:type="spellEnd"/>
          </w:p>
        </w:tc>
      </w:tr>
      <w:tr w:rsidR="003B5F28" w:rsidRPr="003B5F28" w14:paraId="5DB9E816"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C35B8F7"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4/12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4059DE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Réunion</w:t>
            </w:r>
            <w:proofErr w:type="spellEnd"/>
            <w:r w:rsidRPr="003B5F28">
              <w:rPr>
                <w:rFonts w:ascii="Calibri" w:eastAsia="Times New Roman" w:hAnsi="Calibri" w:cs="Times New Roman"/>
                <w:color w:val="000000"/>
                <w:sz w:val="23"/>
                <w:szCs w:val="23"/>
                <w:lang w:val="en-GB" w:eastAsia="fr-FR"/>
              </w:rPr>
              <w:t xml:space="preserve"> Manager (Affectation </w:t>
            </w:r>
            <w:proofErr w:type="spellStart"/>
            <w:r w:rsidRPr="003B5F28">
              <w:rPr>
                <w:rFonts w:ascii="Calibri" w:eastAsia="Times New Roman" w:hAnsi="Calibri" w:cs="Times New Roman"/>
                <w:color w:val="000000"/>
                <w:sz w:val="23"/>
                <w:szCs w:val="23"/>
                <w:lang w:val="en-GB" w:eastAsia="fr-FR"/>
              </w:rPr>
              <w:t>Ressources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w:t>
            </w:r>
            <w:r w:rsidRPr="003B5F28">
              <w:rPr>
                <w:rFonts w:ascii="Times" w:eastAsia="Times New Roman" w:hAnsi="Times" w:cs="Times New Roman"/>
                <w:sz w:val="20"/>
                <w:szCs w:val="20"/>
                <w:lang w:val="en-GB" w:eastAsia="fr-FR"/>
              </w:rPr>
              <w:br/>
            </w: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Mise</w:t>
            </w:r>
            <w:proofErr w:type="spellEnd"/>
            <w:r w:rsidRPr="003B5F28">
              <w:rPr>
                <w:rFonts w:ascii="Calibri" w:eastAsia="Times New Roman" w:hAnsi="Calibri" w:cs="Times New Roman"/>
                <w:color w:val="000000"/>
                <w:sz w:val="23"/>
                <w:szCs w:val="23"/>
                <w:lang w:val="en-GB" w:eastAsia="fr-FR"/>
              </w:rPr>
              <w:t xml:space="preserve"> à jour des </w:t>
            </w:r>
            <w:proofErr w:type="spellStart"/>
            <w:r w:rsidRPr="003B5F28">
              <w:rPr>
                <w:rFonts w:ascii="Calibri" w:eastAsia="Times New Roman" w:hAnsi="Calibri" w:cs="Times New Roman"/>
                <w:color w:val="000000"/>
                <w:sz w:val="23"/>
                <w:szCs w:val="23"/>
                <w:lang w:val="en-GB" w:eastAsia="fr-FR"/>
              </w:rPr>
              <w:t>listes</w:t>
            </w:r>
            <w:proofErr w:type="spellEnd"/>
            <w:r w:rsidRPr="003B5F28">
              <w:rPr>
                <w:rFonts w:ascii="Calibri" w:eastAsia="Times New Roman" w:hAnsi="Calibri" w:cs="Times New Roman"/>
                <w:color w:val="000000"/>
                <w:sz w:val="23"/>
                <w:szCs w:val="23"/>
                <w:lang w:val="en-GB" w:eastAsia="fr-FR"/>
              </w:rPr>
              <w:t xml:space="preserve"> des </w:t>
            </w:r>
            <w:proofErr w:type="spellStart"/>
            <w:r w:rsidRPr="003B5F28">
              <w:rPr>
                <w:rFonts w:ascii="Calibri" w:eastAsia="Times New Roman" w:hAnsi="Calibri" w:cs="Times New Roman"/>
                <w:color w:val="000000"/>
                <w:sz w:val="23"/>
                <w:szCs w:val="23"/>
                <w:lang w:val="en-GB" w:eastAsia="fr-FR"/>
              </w:rPr>
              <w:t>joueurs</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6871C93"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6860310E"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4D46D76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1C1704B"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1h</w:t>
            </w:r>
          </w:p>
          <w:p w14:paraId="64FDAEBB"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732532B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516ACAE" w14:textId="77777777" w:rsidR="003B5F28" w:rsidRPr="003B5F28" w:rsidRDefault="003B5F28" w:rsidP="003B5F28">
            <w:pPr>
              <w:spacing w:after="0" w:line="240" w:lineRule="auto"/>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p w14:paraId="01EB7D23" w14:textId="77777777" w:rsidR="003B5F28" w:rsidRPr="003B5F28" w:rsidRDefault="003B5F28" w:rsidP="003B5F28">
            <w:pPr>
              <w:spacing w:after="240" w:line="240" w:lineRule="auto"/>
              <w:rPr>
                <w:rFonts w:ascii="Times" w:eastAsia="Times New Roman" w:hAnsi="Times" w:cs="Times New Roman"/>
                <w:sz w:val="20"/>
                <w:szCs w:val="20"/>
                <w:lang w:val="en-GB" w:eastAsia="fr-FR"/>
              </w:rPr>
            </w:pPr>
          </w:p>
          <w:p w14:paraId="422C46CF"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7A55BA7" w14:textId="77777777" w:rsidR="003B5F28" w:rsidRPr="003B5F28" w:rsidRDefault="003B5F28" w:rsidP="003B5F28">
            <w:pPr>
              <w:spacing w:after="0" w:line="0" w:lineRule="atLeast"/>
              <w:rPr>
                <w:rFonts w:ascii="Times" w:eastAsia="Times New Roman" w:hAnsi="Times" w:cs="Times New Roman"/>
                <w:sz w:val="20"/>
                <w:szCs w:val="20"/>
                <w:lang w:val="en-GB" w:eastAsia="fr-FR"/>
              </w:rPr>
            </w:pP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entre Date-Connexion-</w:t>
            </w:r>
            <w:proofErr w:type="spellStart"/>
            <w:r w:rsidRPr="003B5F28">
              <w:rPr>
                <w:rFonts w:ascii="Calibri" w:eastAsia="Times New Roman" w:hAnsi="Calibri" w:cs="Times New Roman"/>
                <w:color w:val="000000"/>
                <w:sz w:val="23"/>
                <w:szCs w:val="23"/>
                <w:lang w:val="en-GB" w:eastAsia="fr-FR"/>
              </w:rPr>
              <w:t>Comm</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dû</w:t>
            </w:r>
            <w:proofErr w:type="spellEnd"/>
            <w:r w:rsidRPr="003B5F28">
              <w:rPr>
                <w:rFonts w:ascii="Calibri" w:eastAsia="Times New Roman" w:hAnsi="Calibri" w:cs="Times New Roman"/>
                <w:color w:val="000000"/>
                <w:sz w:val="23"/>
                <w:szCs w:val="23"/>
                <w:lang w:val="en-GB" w:eastAsia="fr-FR"/>
              </w:rPr>
              <w:t xml:space="preserve"> au retard de IHM Grille</w:t>
            </w:r>
            <w:r w:rsidRPr="003B5F28">
              <w:rPr>
                <w:rFonts w:ascii="Times" w:eastAsia="Times New Roman" w:hAnsi="Times" w:cs="Times New Roman"/>
                <w:sz w:val="20"/>
                <w:szCs w:val="20"/>
                <w:lang w:val="en-GB" w:eastAsia="fr-FR"/>
              </w:rPr>
              <w:br/>
            </w:r>
            <w:proofErr w:type="spellStart"/>
            <w:r w:rsidRPr="003B5F28">
              <w:rPr>
                <w:rFonts w:ascii="Calibri" w:eastAsia="Times New Roman" w:hAnsi="Calibri" w:cs="Times New Roman"/>
                <w:color w:val="000000"/>
                <w:sz w:val="23"/>
                <w:szCs w:val="23"/>
                <w:lang w:val="en-GB" w:eastAsia="fr-FR"/>
              </w:rPr>
              <w:t>Mauvaise</w:t>
            </w:r>
            <w:proofErr w:type="spellEnd"/>
            <w:r w:rsidRPr="003B5F28">
              <w:rPr>
                <w:rFonts w:ascii="Calibri" w:eastAsia="Times New Roman" w:hAnsi="Calibri" w:cs="Times New Roman"/>
                <w:color w:val="000000"/>
                <w:sz w:val="23"/>
                <w:szCs w:val="23"/>
                <w:lang w:val="en-GB" w:eastAsia="fr-FR"/>
              </w:rPr>
              <w:t xml:space="preserve"> conception </w:t>
            </w:r>
            <w:proofErr w:type="spellStart"/>
            <w:r w:rsidRPr="003B5F28">
              <w:rPr>
                <w:rFonts w:ascii="Calibri" w:eastAsia="Times New Roman" w:hAnsi="Calibri" w:cs="Times New Roman"/>
                <w:color w:val="000000"/>
                <w:sz w:val="23"/>
                <w:szCs w:val="23"/>
                <w:lang w:val="en-GB" w:eastAsia="fr-FR"/>
              </w:rPr>
              <w:t>lorsqu’un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joueur</w:t>
            </w:r>
            <w:proofErr w:type="spellEnd"/>
            <w:r w:rsidRPr="003B5F28">
              <w:rPr>
                <w:rFonts w:ascii="Calibri" w:eastAsia="Times New Roman" w:hAnsi="Calibri" w:cs="Times New Roman"/>
                <w:color w:val="000000"/>
                <w:sz w:val="23"/>
                <w:szCs w:val="23"/>
                <w:lang w:val="en-GB" w:eastAsia="fr-FR"/>
              </w:rPr>
              <w:t xml:space="preserve"> se </w:t>
            </w:r>
            <w:proofErr w:type="spellStart"/>
            <w:proofErr w:type="gramStart"/>
            <w:r w:rsidRPr="003B5F28">
              <w:rPr>
                <w:rFonts w:ascii="Calibri" w:eastAsia="Times New Roman" w:hAnsi="Calibri" w:cs="Times New Roman"/>
                <w:color w:val="000000"/>
                <w:sz w:val="23"/>
                <w:szCs w:val="23"/>
                <w:lang w:val="en-GB" w:eastAsia="fr-FR"/>
              </w:rPr>
              <w:t>déconnecte</w:t>
            </w:r>
            <w:proofErr w:type="spellEnd"/>
            <w:r w:rsidRPr="003B5F28">
              <w:rPr>
                <w:rFonts w:ascii="Calibri" w:eastAsia="Times New Roman" w:hAnsi="Calibri" w:cs="Times New Roman"/>
                <w:color w:val="000000"/>
                <w:sz w:val="23"/>
                <w:szCs w:val="23"/>
                <w:lang w:val="en-GB" w:eastAsia="fr-FR"/>
              </w:rPr>
              <w:t xml:space="preserve"> :</w:t>
            </w:r>
            <w:proofErr w:type="gram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implémentation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d’une</w:t>
            </w:r>
            <w:proofErr w:type="spellEnd"/>
            <w:r w:rsidRPr="003B5F28">
              <w:rPr>
                <w:rFonts w:ascii="Calibri" w:eastAsia="Times New Roman" w:hAnsi="Calibri" w:cs="Times New Roman"/>
                <w:color w:val="000000"/>
                <w:sz w:val="23"/>
                <w:szCs w:val="23"/>
                <w:lang w:val="en-GB" w:eastAsia="fr-FR"/>
              </w:rPr>
              <w:t xml:space="preserve"> solution</w:t>
            </w:r>
          </w:p>
        </w:tc>
      </w:tr>
      <w:tr w:rsidR="003B5F28" w:rsidRPr="003B5F28" w14:paraId="770A11D4"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0098CB4"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11/12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967A0C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Lancement</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Partie</w:t>
            </w:r>
            <w:proofErr w:type="spellEnd"/>
            <w:r w:rsidRPr="003B5F28">
              <w:rPr>
                <w:rFonts w:ascii="Calibri" w:eastAsia="Times New Roman" w:hAnsi="Calibri" w:cs="Times New Roman"/>
                <w:color w:val="000000"/>
                <w:sz w:val="23"/>
                <w:szCs w:val="23"/>
                <w:lang w:val="en-GB" w:eastAsia="fr-FR"/>
              </w:rPr>
              <w:t xml:space="preserve"> (Invitation) nouvelle, en pause et </w:t>
            </w:r>
            <w:proofErr w:type="spellStart"/>
            <w:r w:rsidRPr="003B5F28">
              <w:rPr>
                <w:rFonts w:ascii="Calibri" w:eastAsia="Times New Roman" w:hAnsi="Calibri" w:cs="Times New Roman"/>
                <w:color w:val="000000"/>
                <w:sz w:val="23"/>
                <w:szCs w:val="23"/>
                <w:lang w:val="en-GB" w:eastAsia="fr-FR"/>
              </w:rPr>
              <w:t>terminée</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78F751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58ADC4D"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6h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B32489E"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318BCA6"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Mécanismes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d’invitation</w:t>
            </w:r>
            <w:proofErr w:type="spellEnd"/>
            <w:r w:rsidRPr="003B5F28">
              <w:rPr>
                <w:rFonts w:ascii="Calibri" w:eastAsia="Times New Roman" w:hAnsi="Calibri" w:cs="Times New Roman"/>
                <w:color w:val="000000"/>
                <w:sz w:val="23"/>
                <w:szCs w:val="23"/>
                <w:lang w:val="en-GB" w:eastAsia="fr-FR"/>
              </w:rPr>
              <w:t xml:space="preserve"> mal </w:t>
            </w:r>
            <w:proofErr w:type="gramStart"/>
            <w:r w:rsidRPr="003B5F28">
              <w:rPr>
                <w:rFonts w:ascii="Calibri" w:eastAsia="Times New Roman" w:hAnsi="Calibri" w:cs="Times New Roman"/>
                <w:color w:val="000000"/>
                <w:sz w:val="23"/>
                <w:szCs w:val="23"/>
                <w:lang w:val="en-GB" w:eastAsia="fr-FR"/>
              </w:rPr>
              <w:t>communiqués :</w:t>
            </w:r>
            <w:proofErr w:type="gram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refonte</w:t>
            </w:r>
            <w:proofErr w:type="spellEnd"/>
            <w:r w:rsidRPr="003B5F28">
              <w:rPr>
                <w:rFonts w:ascii="Calibri" w:eastAsia="Times New Roman" w:hAnsi="Calibri" w:cs="Times New Roman"/>
                <w:color w:val="000000"/>
                <w:sz w:val="23"/>
                <w:szCs w:val="23"/>
                <w:lang w:val="en-GB" w:eastAsia="fr-FR"/>
              </w:rPr>
              <w:t xml:space="preserve"> des </w:t>
            </w:r>
            <w:proofErr w:type="spellStart"/>
            <w:r w:rsidRPr="003B5F28">
              <w:rPr>
                <w:rFonts w:ascii="Calibri" w:eastAsia="Times New Roman" w:hAnsi="Calibri" w:cs="Times New Roman"/>
                <w:color w:val="000000"/>
                <w:sz w:val="23"/>
                <w:szCs w:val="23"/>
                <w:lang w:val="en-GB" w:eastAsia="fr-FR"/>
              </w:rPr>
              <w:t>mécanismes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d’invitation</w:t>
            </w:r>
            <w:proofErr w:type="spellEnd"/>
            <w:r w:rsidRPr="003B5F28">
              <w:rPr>
                <w:rFonts w:ascii="Calibri" w:eastAsia="Times New Roman" w:hAnsi="Calibri" w:cs="Times New Roman"/>
                <w:color w:val="000000"/>
                <w:sz w:val="23"/>
                <w:szCs w:val="23"/>
                <w:lang w:val="en-GB" w:eastAsia="fr-FR"/>
              </w:rPr>
              <w:t xml:space="preserve"> du </w:t>
            </w:r>
            <w:proofErr w:type="spellStart"/>
            <w:r w:rsidRPr="003B5F28">
              <w:rPr>
                <w:rFonts w:ascii="Calibri" w:eastAsia="Times New Roman" w:hAnsi="Calibri" w:cs="Times New Roman"/>
                <w:color w:val="000000"/>
                <w:sz w:val="23"/>
                <w:szCs w:val="23"/>
                <w:lang w:val="en-GB" w:eastAsia="fr-FR"/>
              </w:rPr>
              <w:t>côté</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IHMLogin</w:t>
            </w:r>
            <w:proofErr w:type="spellEnd"/>
            <w:r w:rsidRPr="003B5F28">
              <w:rPr>
                <w:rFonts w:ascii="Calibri" w:eastAsia="Times New Roman" w:hAnsi="Calibri" w:cs="Times New Roman"/>
                <w:color w:val="000000"/>
                <w:sz w:val="23"/>
                <w:szCs w:val="23"/>
                <w:lang w:val="en-GB" w:eastAsia="fr-FR"/>
              </w:rPr>
              <w:t xml:space="preserve"> et </w:t>
            </w:r>
            <w:proofErr w:type="spellStart"/>
            <w:r w:rsidRPr="003B5F28">
              <w:rPr>
                <w:rFonts w:ascii="Calibri" w:eastAsia="Times New Roman" w:hAnsi="Calibri" w:cs="Times New Roman"/>
                <w:color w:val="000000"/>
                <w:sz w:val="23"/>
                <w:szCs w:val="23"/>
                <w:lang w:val="en-GB" w:eastAsia="fr-FR"/>
              </w:rPr>
              <w:t>Comm</w:t>
            </w:r>
            <w:proofErr w:type="spellEnd"/>
          </w:p>
        </w:tc>
      </w:tr>
      <w:tr w:rsidR="003B5F28" w:rsidRPr="003B5F28" w14:paraId="0381FF43" w14:textId="77777777" w:rsidTr="003B5F28">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85AF6F0"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b/>
                <w:bCs/>
                <w:color w:val="000000"/>
                <w:sz w:val="23"/>
                <w:szCs w:val="23"/>
                <w:lang w:val="en-GB" w:eastAsia="fr-FR"/>
              </w:rPr>
              <w:t>18/12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4C03805"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Intégration</w:t>
            </w:r>
            <w:proofErr w:type="spellEnd"/>
            <w:r w:rsidRPr="003B5F28">
              <w:rPr>
                <w:rFonts w:ascii="Calibri" w:eastAsia="Times New Roman" w:hAnsi="Calibri" w:cs="Times New Roman"/>
                <w:color w:val="000000"/>
                <w:sz w:val="23"/>
                <w:szCs w:val="23"/>
                <w:lang w:val="en-GB" w:eastAsia="fr-FR"/>
              </w:rPr>
              <w:t xml:space="preserve"> avec IHM Grille pour le </w:t>
            </w:r>
            <w:proofErr w:type="spellStart"/>
            <w:r w:rsidRPr="003B5F28">
              <w:rPr>
                <w:rFonts w:ascii="Calibri" w:eastAsia="Times New Roman" w:hAnsi="Calibri" w:cs="Times New Roman"/>
                <w:color w:val="000000"/>
                <w:sz w:val="23"/>
                <w:szCs w:val="23"/>
                <w:lang w:val="en-GB" w:eastAsia="fr-FR"/>
              </w:rPr>
              <w:t>lancement</w:t>
            </w:r>
            <w:proofErr w:type="spellEnd"/>
            <w:r w:rsidRPr="003B5F28">
              <w:rPr>
                <w:rFonts w:ascii="Calibri" w:eastAsia="Times New Roman" w:hAnsi="Calibri" w:cs="Times New Roman"/>
                <w:color w:val="000000"/>
                <w:sz w:val="23"/>
                <w:szCs w:val="23"/>
                <w:lang w:val="en-GB" w:eastAsia="fr-FR"/>
              </w:rPr>
              <w:t xml:space="preserve">, la fin et la </w:t>
            </w:r>
            <w:proofErr w:type="spellStart"/>
            <w:r w:rsidRPr="003B5F28">
              <w:rPr>
                <w:rFonts w:ascii="Calibri" w:eastAsia="Times New Roman" w:hAnsi="Calibri" w:cs="Times New Roman"/>
                <w:color w:val="000000"/>
                <w:sz w:val="23"/>
                <w:szCs w:val="23"/>
                <w:lang w:val="en-GB" w:eastAsia="fr-FR"/>
              </w:rPr>
              <w:t>repise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d’une</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partie</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D31E1B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DAC4741"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6h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5363712" w14:textId="77777777" w:rsidR="003B5F28" w:rsidRPr="003B5F28" w:rsidRDefault="003B5F28" w:rsidP="003B5F28">
            <w:pPr>
              <w:spacing w:after="0" w:line="0" w:lineRule="atLeast"/>
              <w:jc w:val="center"/>
              <w:rPr>
                <w:rFonts w:ascii="Times" w:hAnsi="Times" w:cs="Times New Roman"/>
                <w:sz w:val="20"/>
                <w:szCs w:val="20"/>
                <w:lang w:val="en-GB" w:eastAsia="fr-FR"/>
              </w:rPr>
            </w:pPr>
            <w:r w:rsidRPr="003B5F28">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BEB78B2" w14:textId="77777777" w:rsidR="003B5F28" w:rsidRPr="003B5F28" w:rsidRDefault="003B5F28" w:rsidP="003B5F28">
            <w:pPr>
              <w:spacing w:after="0" w:line="0" w:lineRule="atLeast"/>
              <w:rPr>
                <w:rFonts w:ascii="Times" w:eastAsia="Times New Roman" w:hAnsi="Times" w:cs="Times New Roman"/>
                <w:sz w:val="20"/>
                <w:szCs w:val="20"/>
                <w:lang w:val="en-GB" w:eastAsia="fr-FR"/>
              </w:rPr>
            </w:pPr>
            <w:r w:rsidRPr="003B5F28">
              <w:rPr>
                <w:rFonts w:ascii="Calibri" w:eastAsia="Times New Roman" w:hAnsi="Calibri" w:cs="Times New Roman"/>
                <w:color w:val="000000"/>
                <w:sz w:val="23"/>
                <w:szCs w:val="23"/>
                <w:lang w:val="en-GB" w:eastAsia="fr-FR"/>
              </w:rPr>
              <w:t xml:space="preserve">Grosse </w:t>
            </w:r>
            <w:proofErr w:type="spellStart"/>
            <w:r w:rsidRPr="003B5F28">
              <w:rPr>
                <w:rFonts w:ascii="Calibri" w:eastAsia="Times New Roman" w:hAnsi="Calibri" w:cs="Times New Roman"/>
                <w:color w:val="000000"/>
                <w:sz w:val="23"/>
                <w:szCs w:val="23"/>
                <w:lang w:val="en-GB" w:eastAsia="fr-FR"/>
              </w:rPr>
              <w:t>difficultés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lors</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l’intégration</w:t>
            </w:r>
            <w:proofErr w:type="spellEnd"/>
            <w:r w:rsidRPr="003B5F28">
              <w:rPr>
                <w:rFonts w:ascii="Calibri" w:eastAsia="Times New Roman" w:hAnsi="Calibri" w:cs="Times New Roman"/>
                <w:color w:val="000000"/>
                <w:sz w:val="23"/>
                <w:szCs w:val="23"/>
                <w:lang w:val="en-GB" w:eastAsia="fr-FR"/>
              </w:rPr>
              <w:t xml:space="preserve"> du à de </w:t>
            </w:r>
            <w:proofErr w:type="spellStart"/>
            <w:r w:rsidRPr="003B5F28">
              <w:rPr>
                <w:rFonts w:ascii="Calibri" w:eastAsia="Times New Roman" w:hAnsi="Calibri" w:cs="Times New Roman"/>
                <w:color w:val="000000"/>
                <w:sz w:val="23"/>
                <w:szCs w:val="23"/>
                <w:lang w:val="en-GB" w:eastAsia="fr-FR"/>
              </w:rPr>
              <w:t>nombreux</w:t>
            </w:r>
            <w:proofErr w:type="spellEnd"/>
            <w:r w:rsidRPr="003B5F28">
              <w:rPr>
                <w:rFonts w:ascii="Calibri" w:eastAsia="Times New Roman" w:hAnsi="Calibri" w:cs="Times New Roman"/>
                <w:color w:val="000000"/>
                <w:sz w:val="23"/>
                <w:szCs w:val="23"/>
                <w:lang w:val="en-GB" w:eastAsia="fr-FR"/>
              </w:rPr>
              <w:t xml:space="preserve"> bugs au </w:t>
            </w:r>
            <w:proofErr w:type="spellStart"/>
            <w:r w:rsidRPr="003B5F28">
              <w:rPr>
                <w:rFonts w:ascii="Calibri" w:eastAsia="Times New Roman" w:hAnsi="Calibri" w:cs="Times New Roman"/>
                <w:color w:val="000000"/>
                <w:sz w:val="23"/>
                <w:szCs w:val="23"/>
                <w:lang w:val="en-GB" w:eastAsia="fr-FR"/>
              </w:rPr>
              <w:t>niveau</w:t>
            </w:r>
            <w:proofErr w:type="spellEnd"/>
            <w:r w:rsidRPr="003B5F28">
              <w:rPr>
                <w:rFonts w:ascii="Calibri" w:eastAsia="Times New Roman" w:hAnsi="Calibri" w:cs="Times New Roman"/>
                <w:color w:val="000000"/>
                <w:sz w:val="23"/>
                <w:szCs w:val="23"/>
                <w:lang w:val="en-GB" w:eastAsia="fr-FR"/>
              </w:rPr>
              <w:t xml:space="preserve"> de </w:t>
            </w:r>
            <w:proofErr w:type="spellStart"/>
            <w:r w:rsidRPr="003B5F28">
              <w:rPr>
                <w:rFonts w:ascii="Calibri" w:eastAsia="Times New Roman" w:hAnsi="Calibri" w:cs="Times New Roman"/>
                <w:color w:val="000000"/>
                <w:sz w:val="23"/>
                <w:szCs w:val="23"/>
                <w:lang w:val="en-GB" w:eastAsia="fr-FR"/>
              </w:rPr>
              <w:t>l’IHM</w:t>
            </w:r>
            <w:proofErr w:type="spellEnd"/>
            <w:r w:rsidRPr="003B5F28">
              <w:rPr>
                <w:rFonts w:ascii="Calibri" w:eastAsia="Times New Roman" w:hAnsi="Calibri" w:cs="Times New Roman"/>
                <w:color w:val="000000"/>
                <w:sz w:val="23"/>
                <w:szCs w:val="23"/>
                <w:lang w:val="en-GB" w:eastAsia="fr-FR"/>
              </w:rPr>
              <w:t xml:space="preserve"> Grille </w:t>
            </w:r>
            <w:proofErr w:type="spellStart"/>
            <w:r w:rsidRPr="003B5F28">
              <w:rPr>
                <w:rFonts w:ascii="Calibri" w:eastAsia="Times New Roman" w:hAnsi="Calibri" w:cs="Times New Roman"/>
                <w:color w:val="000000"/>
                <w:sz w:val="23"/>
                <w:szCs w:val="23"/>
                <w:lang w:val="en-GB" w:eastAsia="fr-FR"/>
              </w:rPr>
              <w:t>mais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aussi</w:t>
            </w:r>
            <w:proofErr w:type="spellEnd"/>
            <w:r w:rsidRPr="003B5F28">
              <w:rPr>
                <w:rFonts w:ascii="Calibri" w:eastAsia="Times New Roman" w:hAnsi="Calibri" w:cs="Times New Roman"/>
                <w:color w:val="000000"/>
                <w:sz w:val="23"/>
                <w:szCs w:val="23"/>
                <w:lang w:val="en-GB" w:eastAsia="fr-FR"/>
              </w:rPr>
              <w:t xml:space="preserve"> à de </w:t>
            </w:r>
            <w:proofErr w:type="spellStart"/>
            <w:r w:rsidRPr="003B5F28">
              <w:rPr>
                <w:rFonts w:ascii="Calibri" w:eastAsia="Times New Roman" w:hAnsi="Calibri" w:cs="Times New Roman"/>
                <w:color w:val="000000"/>
                <w:sz w:val="23"/>
                <w:szCs w:val="23"/>
                <w:lang w:val="en-GB" w:eastAsia="fr-FR"/>
              </w:rPr>
              <w:t>nombreuses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fonctionnalités</w:t>
            </w:r>
            <w:proofErr w:type="spellEnd"/>
            <w:r w:rsidRPr="003B5F28">
              <w:rPr>
                <w:rFonts w:ascii="Calibri" w:eastAsia="Times New Roman" w:hAnsi="Calibri" w:cs="Times New Roman"/>
                <w:color w:val="000000"/>
                <w:sz w:val="23"/>
                <w:szCs w:val="23"/>
                <w:lang w:val="en-GB" w:eastAsia="fr-FR"/>
              </w:rPr>
              <w:t xml:space="preserve"> non </w:t>
            </w:r>
            <w:proofErr w:type="spellStart"/>
            <w:r w:rsidRPr="003B5F28">
              <w:rPr>
                <w:rFonts w:ascii="Calibri" w:eastAsia="Times New Roman" w:hAnsi="Calibri" w:cs="Times New Roman"/>
                <w:color w:val="000000"/>
                <w:sz w:val="23"/>
                <w:szCs w:val="23"/>
                <w:lang w:val="en-GB" w:eastAsia="fr-FR"/>
              </w:rPr>
              <w:t>implémentées</w:t>
            </w:r>
            <w:proofErr w:type="spellEnd"/>
            <w:r w:rsidRPr="003B5F28">
              <w:rPr>
                <w:rFonts w:ascii="Calibri" w:eastAsia="Times New Roman" w:hAnsi="Calibri" w:cs="Times New Roman"/>
                <w:color w:val="000000"/>
                <w:sz w:val="23"/>
                <w:szCs w:val="23"/>
                <w:lang w:val="en-GB" w:eastAsia="fr-FR"/>
              </w:rPr>
              <w:t xml:space="preserve"> (</w:t>
            </w:r>
            <w:proofErr w:type="spellStart"/>
            <w:r w:rsidRPr="003B5F28">
              <w:rPr>
                <w:rFonts w:ascii="Calibri" w:eastAsia="Times New Roman" w:hAnsi="Calibri" w:cs="Times New Roman"/>
                <w:color w:val="000000"/>
                <w:sz w:val="23"/>
                <w:szCs w:val="23"/>
                <w:lang w:val="en-GB" w:eastAsia="fr-FR"/>
              </w:rPr>
              <w:t>mise</w:t>
            </w:r>
            <w:proofErr w:type="spellEnd"/>
            <w:r w:rsidRPr="003B5F28">
              <w:rPr>
                <w:rFonts w:ascii="Calibri" w:eastAsia="Times New Roman" w:hAnsi="Calibri" w:cs="Times New Roman"/>
                <w:color w:val="000000"/>
                <w:sz w:val="23"/>
                <w:szCs w:val="23"/>
                <w:lang w:val="en-GB" w:eastAsia="fr-FR"/>
              </w:rPr>
              <w:t xml:space="preserve"> à jour </w:t>
            </w:r>
            <w:proofErr w:type="spellStart"/>
            <w:r w:rsidRPr="003B5F28">
              <w:rPr>
                <w:rFonts w:ascii="Calibri" w:eastAsia="Times New Roman" w:hAnsi="Calibri" w:cs="Times New Roman"/>
                <w:color w:val="000000"/>
                <w:sz w:val="23"/>
                <w:szCs w:val="23"/>
                <w:lang w:val="en-GB" w:eastAsia="fr-FR"/>
              </w:rPr>
              <w:t>statistiques</w:t>
            </w:r>
            <w:proofErr w:type="spellEnd"/>
            <w:r w:rsidRPr="003B5F28">
              <w:rPr>
                <w:rFonts w:ascii="Calibri" w:eastAsia="Times New Roman" w:hAnsi="Calibri" w:cs="Times New Roman"/>
                <w:color w:val="000000"/>
                <w:sz w:val="23"/>
                <w:szCs w:val="23"/>
                <w:lang w:val="en-GB" w:eastAsia="fr-FR"/>
              </w:rPr>
              <w:t xml:space="preserve"> du </w:t>
            </w:r>
            <w:proofErr w:type="spellStart"/>
            <w:r w:rsidRPr="003B5F28">
              <w:rPr>
                <w:rFonts w:ascii="Calibri" w:eastAsia="Times New Roman" w:hAnsi="Calibri" w:cs="Times New Roman"/>
                <w:color w:val="000000"/>
                <w:sz w:val="23"/>
                <w:szCs w:val="23"/>
                <w:lang w:val="en-GB" w:eastAsia="fr-FR"/>
              </w:rPr>
              <w:t>profil</w:t>
            </w:r>
            <w:proofErr w:type="spellEnd"/>
            <w:r w:rsidRPr="003B5F28">
              <w:rPr>
                <w:rFonts w:ascii="Calibri" w:eastAsia="Times New Roman" w:hAnsi="Calibri" w:cs="Times New Roman"/>
                <w:color w:val="000000"/>
                <w:sz w:val="23"/>
                <w:szCs w:val="23"/>
                <w:lang w:val="en-GB" w:eastAsia="fr-FR"/>
              </w:rPr>
              <w:t xml:space="preserve">, retour </w:t>
            </w:r>
            <w:proofErr w:type="spellStart"/>
            <w:r w:rsidRPr="003B5F28">
              <w:rPr>
                <w:rFonts w:ascii="Calibri" w:eastAsia="Times New Roman" w:hAnsi="Calibri" w:cs="Times New Roman"/>
                <w:color w:val="000000"/>
                <w:sz w:val="23"/>
                <w:szCs w:val="23"/>
                <w:lang w:val="en-GB" w:eastAsia="fr-FR"/>
              </w:rPr>
              <w:t>sur</w:t>
            </w:r>
            <w:proofErr w:type="spellEnd"/>
            <w:r w:rsidRPr="003B5F28">
              <w:rPr>
                <w:rFonts w:ascii="Calibri" w:eastAsia="Times New Roman" w:hAnsi="Calibri" w:cs="Times New Roman"/>
                <w:color w:val="000000"/>
                <w:sz w:val="23"/>
                <w:szCs w:val="23"/>
                <w:lang w:val="en-GB" w:eastAsia="fr-FR"/>
              </w:rPr>
              <w:t xml:space="preserve"> la </w:t>
            </w:r>
            <w:proofErr w:type="spellStart"/>
            <w:r w:rsidRPr="003B5F28">
              <w:rPr>
                <w:rFonts w:ascii="Calibri" w:eastAsia="Times New Roman" w:hAnsi="Calibri" w:cs="Times New Roman"/>
                <w:color w:val="000000"/>
                <w:sz w:val="23"/>
                <w:szCs w:val="23"/>
                <w:lang w:val="en-GB" w:eastAsia="fr-FR"/>
              </w:rPr>
              <w:t>liste</w:t>
            </w:r>
            <w:proofErr w:type="spellEnd"/>
            <w:r w:rsidRPr="003B5F28">
              <w:rPr>
                <w:rFonts w:ascii="Calibri" w:eastAsia="Times New Roman" w:hAnsi="Calibri" w:cs="Times New Roman"/>
                <w:color w:val="000000"/>
                <w:sz w:val="23"/>
                <w:szCs w:val="23"/>
                <w:lang w:val="en-GB" w:eastAsia="fr-FR"/>
              </w:rPr>
              <w:t xml:space="preserve"> des </w:t>
            </w:r>
            <w:proofErr w:type="spellStart"/>
            <w:r w:rsidRPr="003B5F28">
              <w:rPr>
                <w:rFonts w:ascii="Calibri" w:eastAsia="Times New Roman" w:hAnsi="Calibri" w:cs="Times New Roman"/>
                <w:color w:val="000000"/>
                <w:sz w:val="23"/>
                <w:szCs w:val="23"/>
                <w:lang w:val="en-GB" w:eastAsia="fr-FR"/>
              </w:rPr>
              <w:t>joueurs</w:t>
            </w:r>
            <w:proofErr w:type="spellEnd"/>
            <w:proofErr w:type="gramStart"/>
            <w:r w:rsidRPr="003B5F28">
              <w:rPr>
                <w:rFonts w:ascii="Calibri" w:eastAsia="Times New Roman" w:hAnsi="Calibri" w:cs="Times New Roman"/>
                <w:color w:val="000000"/>
                <w:sz w:val="23"/>
                <w:szCs w:val="23"/>
                <w:lang w:val="en-GB" w:eastAsia="fr-FR"/>
              </w:rPr>
              <w:t>, ...</w:t>
            </w:r>
            <w:proofErr w:type="gramEnd"/>
            <w:r w:rsidRPr="003B5F28">
              <w:rPr>
                <w:rFonts w:ascii="Calibri" w:eastAsia="Times New Roman" w:hAnsi="Calibri" w:cs="Times New Roman"/>
                <w:color w:val="000000"/>
                <w:sz w:val="23"/>
                <w:szCs w:val="23"/>
                <w:lang w:val="en-GB" w:eastAsia="fr-FR"/>
              </w:rPr>
              <w:t>)</w:t>
            </w:r>
          </w:p>
        </w:tc>
      </w:tr>
    </w:tbl>
    <w:p w14:paraId="2D2A6277" w14:textId="77777777" w:rsidR="007F36C7" w:rsidRDefault="007F36C7" w:rsidP="00A075BA"/>
    <w:p w14:paraId="4E1040C0" w14:textId="77777777" w:rsidR="00A075BA" w:rsidRPr="00A075BA" w:rsidRDefault="007F36C7" w:rsidP="00A075BA">
      <w:r>
        <w:br w:type="page"/>
      </w:r>
    </w:p>
    <w:p w14:paraId="6090F790" w14:textId="77777777" w:rsidR="00FE4BC0" w:rsidRDefault="00E03344" w:rsidP="00FE4BC0">
      <w:pPr>
        <w:pStyle w:val="Titre3"/>
      </w:pPr>
      <w:bookmarkStart w:id="49" w:name="_Toc341188892"/>
      <w:r>
        <w:lastRenderedPageBreak/>
        <w:t>Mohamed LAHLOU</w:t>
      </w:r>
      <w:r w:rsidR="00FE4BC0">
        <w:t xml:space="preserve"> : Chef conception</w:t>
      </w:r>
      <w:bookmarkEnd w:id="49"/>
    </w:p>
    <w:p w14:paraId="79F3390E"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148"/>
        <w:gridCol w:w="1139"/>
        <w:gridCol w:w="1216"/>
        <w:gridCol w:w="894"/>
        <w:gridCol w:w="2773"/>
      </w:tblGrid>
      <w:tr w:rsidR="00BF780E" w:rsidRPr="00BF780E" w14:paraId="2BA7D198"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2E0BC62" w14:textId="77777777" w:rsidR="00BF780E" w:rsidRPr="00BF780E" w:rsidRDefault="00BF780E" w:rsidP="00BF780E">
            <w:pPr>
              <w:spacing w:after="0" w:line="0" w:lineRule="atLeast"/>
              <w:jc w:val="center"/>
              <w:rPr>
                <w:rFonts w:ascii="Times" w:hAnsi="Times" w:cs="Times New Roman"/>
                <w:b/>
                <w:sz w:val="20"/>
                <w:szCs w:val="20"/>
                <w:lang w:val="en-GB" w:eastAsia="fr-FR"/>
              </w:rPr>
            </w:pPr>
            <w:proofErr w:type="spellStart"/>
            <w:r w:rsidRPr="00BF780E">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2A7BD78"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81C4B1B"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Durée</w:t>
            </w:r>
            <w:proofErr w:type="spellEnd"/>
            <w:r w:rsidRPr="00BF780E">
              <w:rPr>
                <w:rFonts w:ascii="Cambria" w:hAnsi="Cambria" w:cs="Times New Roman"/>
                <w:b/>
                <w:bCs/>
                <w:color w:val="000000"/>
                <w:sz w:val="23"/>
                <w:szCs w:val="23"/>
                <w:lang w:val="en-GB" w:eastAsia="fr-FR"/>
              </w:rPr>
              <w:t xml:space="preserve"> </w:t>
            </w:r>
            <w:proofErr w:type="spellStart"/>
            <w:r w:rsidRPr="00BF780E">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07A499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E65B85D"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Reste</w:t>
            </w:r>
            <w:proofErr w:type="spellEnd"/>
            <w:r w:rsidRPr="00BF780E">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F5E9C88"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Remarques</w:t>
            </w:r>
            <w:proofErr w:type="spellEnd"/>
          </w:p>
        </w:tc>
      </w:tr>
      <w:tr w:rsidR="00BF780E" w:rsidRPr="00BF780E" w14:paraId="2AE47451"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02072EF"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7E615F0"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Découverte</w:t>
            </w:r>
            <w:proofErr w:type="spellEnd"/>
            <w:r w:rsidRPr="00BF780E">
              <w:rPr>
                <w:rFonts w:ascii="Calibri" w:eastAsia="Times New Roman" w:hAnsi="Calibri" w:cs="Times New Roman"/>
                <w:color w:val="000000"/>
                <w:sz w:val="23"/>
                <w:szCs w:val="23"/>
                <w:lang w:val="en-GB" w:eastAsia="fr-FR"/>
              </w:rPr>
              <w:t xml:space="preserve"> du cahier des charges</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Première </w:t>
            </w:r>
            <w:proofErr w:type="spellStart"/>
            <w:r w:rsidRPr="00BF780E">
              <w:rPr>
                <w:rFonts w:ascii="Calibri" w:eastAsia="Times New Roman" w:hAnsi="Calibri" w:cs="Times New Roman"/>
                <w:color w:val="000000"/>
                <w:sz w:val="23"/>
                <w:szCs w:val="23"/>
                <w:lang w:val="en-GB" w:eastAsia="fr-FR"/>
              </w:rPr>
              <w:t>étude</w:t>
            </w:r>
            <w:proofErr w:type="spellEnd"/>
            <w:r w:rsidRPr="00BF780E">
              <w:rPr>
                <w:rFonts w:ascii="Calibri" w:eastAsia="Times New Roman" w:hAnsi="Calibri" w:cs="Times New Roman"/>
                <w:color w:val="000000"/>
                <w:sz w:val="23"/>
                <w:szCs w:val="23"/>
                <w:lang w:val="en-GB" w:eastAsia="fr-FR"/>
              </w:rPr>
              <w:t xml:space="preserve"> “conception”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0E46D3B"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463F507E"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05FFC65F"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069E0C3"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38E05FCC"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12C7EF7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B3AD10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3A7275E7"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5421EFC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4F80BAB"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0F12D94E"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94F0F0F"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9017ECE"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Etablir</w:t>
            </w:r>
            <w:proofErr w:type="spellEnd"/>
            <w:r w:rsidRPr="00BF780E">
              <w:rPr>
                <w:rFonts w:ascii="Calibri" w:eastAsia="Times New Roman" w:hAnsi="Calibri" w:cs="Times New Roman"/>
                <w:color w:val="000000"/>
                <w:sz w:val="23"/>
                <w:szCs w:val="23"/>
                <w:lang w:val="en-GB" w:eastAsia="fr-FR"/>
              </w:rPr>
              <w:t xml:space="preserve"> le </w:t>
            </w:r>
            <w:proofErr w:type="spellStart"/>
            <w:r w:rsidRPr="00BF780E">
              <w:rPr>
                <w:rFonts w:ascii="Calibri" w:eastAsia="Times New Roman" w:hAnsi="Calibri" w:cs="Times New Roman"/>
                <w:color w:val="000000"/>
                <w:sz w:val="23"/>
                <w:szCs w:val="23"/>
                <w:lang w:val="en-GB" w:eastAsia="fr-FR"/>
              </w:rPr>
              <w:t>Cas</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d’utilisation</w:t>
            </w:r>
            <w:proofErr w:type="spellEnd"/>
            <w:r w:rsidRPr="00BF780E">
              <w:rPr>
                <w:rFonts w:ascii="Calibri" w:eastAsia="Times New Roman" w:hAnsi="Calibri" w:cs="Times New Roman"/>
                <w:color w:val="000000"/>
                <w:sz w:val="23"/>
                <w:szCs w:val="23"/>
                <w:lang w:val="en-GB" w:eastAsia="fr-FR"/>
              </w:rPr>
              <w:t xml:space="preserve"> du </w:t>
            </w:r>
            <w:proofErr w:type="spellStart"/>
            <w:r w:rsidRPr="00BF780E">
              <w:rPr>
                <w:rFonts w:ascii="Calibri" w:eastAsia="Times New Roman" w:hAnsi="Calibri" w:cs="Times New Roman"/>
                <w:color w:val="000000"/>
                <w:sz w:val="23"/>
                <w:szCs w:val="23"/>
                <w:lang w:val="en-GB" w:eastAsia="fr-FR"/>
              </w:rPr>
              <w:t>projet</w:t>
            </w:r>
            <w:proofErr w:type="spellEnd"/>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Réunion</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responsables</w:t>
            </w:r>
            <w:proofErr w:type="spellEnd"/>
            <w:r w:rsidRPr="00BF780E">
              <w:rPr>
                <w:rFonts w:ascii="Calibri" w:eastAsia="Times New Roman" w:hAnsi="Calibri" w:cs="Times New Roman"/>
                <w:color w:val="000000"/>
                <w:sz w:val="23"/>
                <w:szCs w:val="23"/>
                <w:lang w:val="en-GB" w:eastAsia="fr-FR"/>
              </w:rPr>
              <w:t xml:space="preserve"> de Conception.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96A5BD6"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2051E0A9"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0024648D"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0F322EB2" w14:textId="77777777" w:rsidR="00BF780E" w:rsidRPr="00BF780E" w:rsidRDefault="00BF780E" w:rsidP="00BF780E">
            <w:pPr>
              <w:spacing w:after="0" w:line="0" w:lineRule="atLeast"/>
              <w:rPr>
                <w:rFonts w:ascii="Times" w:eastAsia="Times New Roman" w:hAnsi="Times" w:cs="Times New Roman"/>
                <w:sz w:val="20"/>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336225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4h</w:t>
            </w:r>
          </w:p>
          <w:p w14:paraId="1ED0CE0A"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B7D1E8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1A08ABE9"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Times" w:eastAsia="Times New Roman" w:hAnsi="Times" w:cs="Times New Roman"/>
                <w:sz w:val="20"/>
                <w:szCs w:val="20"/>
                <w:lang w:val="en-GB" w:eastAsia="fr-FR"/>
              </w:rPr>
              <w:br/>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9B7CA1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AD0698F"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286E7C4D"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31A3586F" w14:textId="77777777" w:rsidR="00BF780E" w:rsidRPr="00BF780E" w:rsidRDefault="00BF780E" w:rsidP="00BF780E">
            <w:pPr>
              <w:spacing w:after="240" w:line="0" w:lineRule="atLeast"/>
              <w:rPr>
                <w:rFonts w:ascii="Times" w:eastAsia="Times New Roman" w:hAnsi="Times" w:cs="Times New Roman"/>
                <w:sz w:val="20"/>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2847895"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Times" w:eastAsia="Times New Roman" w:hAnsi="Times" w:cs="Times New Roman"/>
                <w:sz w:val="20"/>
                <w:szCs w:val="20"/>
                <w:lang w:val="en-GB" w:eastAsia="fr-FR"/>
              </w:rPr>
              <w:br/>
            </w:r>
            <w:proofErr w:type="spellStart"/>
            <w:r w:rsidRPr="00BF780E">
              <w:rPr>
                <w:rFonts w:ascii="Calibri" w:eastAsia="Times New Roman" w:hAnsi="Calibri" w:cs="Times New Roman"/>
                <w:color w:val="000000"/>
                <w:sz w:val="23"/>
                <w:szCs w:val="23"/>
                <w:lang w:val="en-GB" w:eastAsia="fr-FR"/>
              </w:rPr>
              <w:t>Définitions</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choix</w:t>
            </w:r>
            <w:proofErr w:type="spellEnd"/>
            <w:r w:rsidRPr="00BF780E">
              <w:rPr>
                <w:rFonts w:ascii="Calibri" w:eastAsia="Times New Roman" w:hAnsi="Calibri" w:cs="Times New Roman"/>
                <w:color w:val="000000"/>
                <w:sz w:val="23"/>
                <w:szCs w:val="23"/>
                <w:lang w:val="en-GB" w:eastAsia="fr-FR"/>
              </w:rPr>
              <w:t xml:space="preserve"> de conception du </w:t>
            </w:r>
            <w:proofErr w:type="spellStart"/>
            <w:r w:rsidRPr="00BF780E">
              <w:rPr>
                <w:rFonts w:ascii="Calibri" w:eastAsia="Times New Roman" w:hAnsi="Calibri" w:cs="Times New Roman"/>
                <w:color w:val="000000"/>
                <w:sz w:val="23"/>
                <w:szCs w:val="23"/>
                <w:lang w:val="en-GB" w:eastAsia="fr-FR"/>
              </w:rPr>
              <w:t>projet</w:t>
            </w:r>
            <w:proofErr w:type="spellEnd"/>
            <w:r w:rsidRPr="00BF780E">
              <w:rPr>
                <w:rFonts w:ascii="Calibri" w:eastAsia="Times New Roman" w:hAnsi="Calibri" w:cs="Times New Roman"/>
                <w:color w:val="000000"/>
                <w:sz w:val="23"/>
                <w:szCs w:val="23"/>
                <w:lang w:val="en-GB" w:eastAsia="fr-FR"/>
              </w:rPr>
              <w:t xml:space="preserve">. </w:t>
            </w:r>
          </w:p>
        </w:tc>
      </w:tr>
      <w:tr w:rsidR="00BF780E" w:rsidRPr="00BF780E" w14:paraId="6371E259"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1272B66"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6B8CC62"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Réunion</w:t>
            </w:r>
            <w:proofErr w:type="spellEnd"/>
            <w:r w:rsidRPr="00BF780E">
              <w:rPr>
                <w:rFonts w:ascii="Calibri" w:eastAsia="Times New Roman" w:hAnsi="Calibri" w:cs="Times New Roman"/>
                <w:color w:val="000000"/>
                <w:sz w:val="23"/>
                <w:szCs w:val="23"/>
                <w:lang w:val="en-GB" w:eastAsia="fr-FR"/>
              </w:rPr>
              <w:t xml:space="preserve"> Conception</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Mis</w:t>
            </w:r>
            <w:proofErr w:type="spellEnd"/>
            <w:r w:rsidRPr="00BF780E">
              <w:rPr>
                <w:rFonts w:ascii="Calibri" w:eastAsia="Times New Roman" w:hAnsi="Calibri" w:cs="Times New Roman"/>
                <w:color w:val="000000"/>
                <w:sz w:val="23"/>
                <w:szCs w:val="23"/>
                <w:lang w:val="en-GB" w:eastAsia="fr-FR"/>
              </w:rPr>
              <w:t xml:space="preserve"> en </w:t>
            </w:r>
            <w:proofErr w:type="spellStart"/>
            <w:r w:rsidRPr="00BF780E">
              <w:rPr>
                <w:rFonts w:ascii="Calibri" w:eastAsia="Times New Roman" w:hAnsi="Calibri" w:cs="Times New Roman"/>
                <w:color w:val="000000"/>
                <w:sz w:val="23"/>
                <w:szCs w:val="23"/>
                <w:lang w:val="en-GB" w:eastAsia="fr-FR"/>
              </w:rPr>
              <w:t>commun</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UseCase</w:t>
            </w:r>
            <w:proofErr w:type="spellEnd"/>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Diagrammes</w:t>
            </w:r>
            <w:proofErr w:type="spellEnd"/>
            <w:r w:rsidRPr="00BF780E">
              <w:rPr>
                <w:rFonts w:ascii="Calibri" w:eastAsia="Times New Roman" w:hAnsi="Calibri" w:cs="Times New Roman"/>
                <w:color w:val="000000"/>
                <w:sz w:val="23"/>
                <w:szCs w:val="23"/>
                <w:lang w:val="en-GB" w:eastAsia="fr-FR"/>
              </w:rPr>
              <w:t xml:space="preserve"> de </w:t>
            </w:r>
            <w:proofErr w:type="spellStart"/>
            <w:r w:rsidRPr="00BF780E">
              <w:rPr>
                <w:rFonts w:ascii="Calibri" w:eastAsia="Times New Roman" w:hAnsi="Calibri" w:cs="Times New Roman"/>
                <w:color w:val="000000"/>
                <w:sz w:val="23"/>
                <w:szCs w:val="23"/>
                <w:lang w:val="en-GB" w:eastAsia="fr-FR"/>
              </w:rPr>
              <w:t>séquence</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A85ADC1"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2567C35F"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18BEC976"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6A43855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B5E38E9"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1h30</w:t>
            </w:r>
          </w:p>
          <w:p w14:paraId="28BA1D3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0700516E"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3240992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33FCC0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183DD9F"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6ADA00F0"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862F1D8"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6E4D2A6"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w:t>
            </w:r>
            <w:proofErr w:type="spellStart"/>
            <w:r w:rsidRPr="00BF780E">
              <w:rPr>
                <w:rFonts w:ascii="Calibri" w:eastAsia="Times New Roman" w:hAnsi="Calibri" w:cs="Times New Roman"/>
                <w:color w:val="000000"/>
                <w:sz w:val="23"/>
                <w:szCs w:val="23"/>
                <w:lang w:val="en-GB" w:eastAsia="fr-FR"/>
              </w:rPr>
              <w:t>Etablir</w:t>
            </w:r>
            <w:proofErr w:type="spellEnd"/>
            <w:r w:rsidRPr="00BF780E">
              <w:rPr>
                <w:rFonts w:ascii="Calibri" w:eastAsia="Times New Roman" w:hAnsi="Calibri" w:cs="Times New Roman"/>
                <w:color w:val="000000"/>
                <w:sz w:val="23"/>
                <w:szCs w:val="23"/>
                <w:lang w:val="en-GB" w:eastAsia="fr-FR"/>
              </w:rPr>
              <w:t xml:space="preserve"> le use case </w:t>
            </w:r>
            <w:proofErr w:type="spellStart"/>
            <w:r w:rsidRPr="00BF780E">
              <w:rPr>
                <w:rFonts w:ascii="Calibri" w:eastAsia="Times New Roman" w:hAnsi="Calibri" w:cs="Times New Roman"/>
                <w:color w:val="000000"/>
                <w:sz w:val="23"/>
                <w:szCs w:val="23"/>
                <w:lang w:val="en-GB" w:eastAsia="fr-FR"/>
              </w:rPr>
              <w:t>globlal</w:t>
            </w:r>
            <w:proofErr w:type="spellEnd"/>
            <w:r w:rsidRPr="00BF780E">
              <w:rPr>
                <w:rFonts w:ascii="Calibri" w:eastAsia="Times New Roman" w:hAnsi="Calibri" w:cs="Times New Roman"/>
                <w:color w:val="000000"/>
                <w:sz w:val="23"/>
                <w:szCs w:val="23"/>
                <w:lang w:val="en-GB" w:eastAsia="fr-FR"/>
              </w:rPr>
              <w:t xml:space="preserve">. </w:t>
            </w:r>
            <w:r w:rsidRPr="00BF780E">
              <w:rPr>
                <w:rFonts w:ascii="Times" w:eastAsia="Times New Roman" w:hAnsi="Times" w:cs="Times New Roman"/>
                <w:sz w:val="20"/>
                <w:szCs w:val="20"/>
                <w:lang w:val="en-GB" w:eastAsia="fr-FR"/>
              </w:rPr>
              <w:br/>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w:t>
            </w:r>
            <w:proofErr w:type="spellStart"/>
            <w:r w:rsidRPr="00BF780E">
              <w:rPr>
                <w:rFonts w:ascii="Calibri" w:eastAsia="Times New Roman" w:hAnsi="Calibri" w:cs="Times New Roman"/>
                <w:color w:val="000000"/>
                <w:sz w:val="23"/>
                <w:szCs w:val="23"/>
                <w:lang w:val="en-GB" w:eastAsia="fr-FR"/>
              </w:rPr>
              <w:t>Définir</w:t>
            </w:r>
            <w:proofErr w:type="spellEnd"/>
            <w:r w:rsidRPr="00BF780E">
              <w:rPr>
                <w:rFonts w:ascii="Calibri" w:eastAsia="Times New Roman" w:hAnsi="Calibri" w:cs="Times New Roman"/>
                <w:color w:val="000000"/>
                <w:sz w:val="23"/>
                <w:szCs w:val="23"/>
                <w:lang w:val="en-GB" w:eastAsia="fr-FR"/>
              </w:rPr>
              <w:t xml:space="preserve"> les </w:t>
            </w:r>
            <w:proofErr w:type="spellStart"/>
            <w:r w:rsidRPr="00BF780E">
              <w:rPr>
                <w:rFonts w:ascii="Calibri" w:eastAsia="Times New Roman" w:hAnsi="Calibri" w:cs="Times New Roman"/>
                <w:color w:val="000000"/>
                <w:sz w:val="23"/>
                <w:szCs w:val="23"/>
                <w:lang w:val="en-GB" w:eastAsia="fr-FR"/>
              </w:rPr>
              <w:t>cas</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d’utilisation</w:t>
            </w:r>
            <w:proofErr w:type="spellEnd"/>
            <w:r w:rsidRPr="00BF780E">
              <w:rPr>
                <w:rFonts w:ascii="Calibri" w:eastAsia="Times New Roman" w:hAnsi="Calibri" w:cs="Times New Roman"/>
                <w:color w:val="000000"/>
                <w:sz w:val="23"/>
                <w:szCs w:val="23"/>
                <w:lang w:val="en-GB" w:eastAsia="fr-FR"/>
              </w:rPr>
              <w:t xml:space="preserve"> les plus important et </w:t>
            </w:r>
            <w:proofErr w:type="spellStart"/>
            <w:r w:rsidRPr="00BF780E">
              <w:rPr>
                <w:rFonts w:ascii="Calibri" w:eastAsia="Times New Roman" w:hAnsi="Calibri" w:cs="Times New Roman"/>
                <w:color w:val="000000"/>
                <w:sz w:val="23"/>
                <w:szCs w:val="23"/>
                <w:lang w:val="en-GB" w:eastAsia="fr-FR"/>
              </w:rPr>
              <w:t>établir</w:t>
            </w:r>
            <w:proofErr w:type="spellEnd"/>
            <w:r w:rsidRPr="00BF780E">
              <w:rPr>
                <w:rFonts w:ascii="Calibri" w:eastAsia="Times New Roman" w:hAnsi="Calibri" w:cs="Times New Roman"/>
                <w:color w:val="000000"/>
                <w:sz w:val="23"/>
                <w:szCs w:val="23"/>
                <w:lang w:val="en-GB" w:eastAsia="fr-FR"/>
              </w:rPr>
              <w:t xml:space="preserve"> les </w:t>
            </w:r>
            <w:proofErr w:type="spellStart"/>
            <w:r w:rsidRPr="00BF780E">
              <w:rPr>
                <w:rFonts w:ascii="Calibri" w:eastAsia="Times New Roman" w:hAnsi="Calibri" w:cs="Times New Roman"/>
                <w:color w:val="000000"/>
                <w:sz w:val="23"/>
                <w:szCs w:val="23"/>
                <w:lang w:val="en-GB" w:eastAsia="fr-FR"/>
              </w:rPr>
              <w:t>diagrammes</w:t>
            </w:r>
            <w:proofErr w:type="spellEnd"/>
            <w:r w:rsidRPr="00BF780E">
              <w:rPr>
                <w:rFonts w:ascii="Calibri" w:eastAsia="Times New Roman" w:hAnsi="Calibri" w:cs="Times New Roman"/>
                <w:color w:val="000000"/>
                <w:sz w:val="23"/>
                <w:szCs w:val="23"/>
                <w:lang w:val="en-GB" w:eastAsia="fr-FR"/>
              </w:rPr>
              <w:t xml:space="preserve"> de </w:t>
            </w:r>
            <w:proofErr w:type="spellStart"/>
            <w:r w:rsidRPr="00BF780E">
              <w:rPr>
                <w:rFonts w:ascii="Calibri" w:eastAsia="Times New Roman" w:hAnsi="Calibri" w:cs="Times New Roman"/>
                <w:color w:val="000000"/>
                <w:sz w:val="23"/>
                <w:szCs w:val="23"/>
                <w:lang w:val="en-GB" w:eastAsia="fr-FR"/>
              </w:rPr>
              <w:t>séquences</w:t>
            </w:r>
            <w:proofErr w:type="spellEnd"/>
            <w:r w:rsidRPr="00BF780E">
              <w:rPr>
                <w:rFonts w:ascii="Calibri" w:eastAsia="Times New Roman" w:hAnsi="Calibri" w:cs="Times New Roman"/>
                <w:color w:val="000000"/>
                <w:sz w:val="23"/>
                <w:szCs w:val="23"/>
                <w:lang w:val="en-GB" w:eastAsia="fr-FR"/>
              </w:rPr>
              <w:t xml:space="preserve"> </w:t>
            </w:r>
            <w:proofErr w:type="gramStart"/>
            <w:r w:rsidRPr="00BF780E">
              <w:rPr>
                <w:rFonts w:ascii="Calibri" w:eastAsia="Times New Roman" w:hAnsi="Calibri" w:cs="Times New Roman"/>
                <w:color w:val="000000"/>
                <w:sz w:val="23"/>
                <w:szCs w:val="23"/>
                <w:lang w:val="en-GB" w:eastAsia="fr-FR"/>
              </w:rPr>
              <w:t>correspondent .</w:t>
            </w:r>
            <w:proofErr w:type="gramEnd"/>
            <w:r w:rsidRPr="00BF780E">
              <w:rPr>
                <w:rFonts w:ascii="Calibri" w:eastAsia="Times New Roman" w:hAnsi="Calibri" w:cs="Times New Roman"/>
                <w:color w:val="000000"/>
                <w:sz w:val="23"/>
                <w:szCs w:val="23"/>
                <w:lang w:val="en-GB" w:eastAsia="fr-FR"/>
              </w:rPr>
              <w:t xml:space="preserve"> </w:t>
            </w:r>
          </w:p>
        </w:tc>
      </w:tr>
      <w:tr w:rsidR="00BF780E" w:rsidRPr="00BF780E" w14:paraId="2466E419"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3056B71"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1F7923D"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Réunion</w:t>
            </w:r>
            <w:proofErr w:type="spellEnd"/>
            <w:r w:rsidRPr="00BF780E">
              <w:rPr>
                <w:rFonts w:ascii="Calibri" w:eastAsia="Times New Roman" w:hAnsi="Calibri" w:cs="Times New Roman"/>
                <w:color w:val="000000"/>
                <w:sz w:val="23"/>
                <w:szCs w:val="23"/>
                <w:lang w:val="en-GB" w:eastAsia="fr-FR"/>
              </w:rPr>
              <w:t xml:space="preserve"> Conception</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Use case </w:t>
            </w:r>
            <w:proofErr w:type="spellStart"/>
            <w:r w:rsidRPr="00BF780E">
              <w:rPr>
                <w:rFonts w:ascii="Calibri" w:eastAsia="Times New Roman" w:hAnsi="Calibri" w:cs="Times New Roman"/>
                <w:color w:val="000000"/>
                <w:sz w:val="23"/>
                <w:szCs w:val="23"/>
                <w:lang w:val="en-GB" w:eastAsia="fr-FR"/>
              </w:rPr>
              <w:t>spécifique</w:t>
            </w:r>
            <w:proofErr w:type="spellEnd"/>
            <w:r w:rsidRPr="00BF780E">
              <w:rPr>
                <w:rFonts w:ascii="Calibri" w:eastAsia="Times New Roman" w:hAnsi="Calibri" w:cs="Times New Roman"/>
                <w:color w:val="000000"/>
                <w:sz w:val="23"/>
                <w:szCs w:val="23"/>
                <w:lang w:val="en-GB" w:eastAsia="fr-FR"/>
              </w:rPr>
              <w:t xml:space="preserve"> du module IHM Login</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w:t>
            </w:r>
            <w:proofErr w:type="spellStart"/>
            <w:r w:rsidRPr="00BF780E">
              <w:rPr>
                <w:rFonts w:ascii="Calibri" w:eastAsia="Times New Roman" w:hAnsi="Calibri" w:cs="Times New Roman"/>
                <w:color w:val="000000"/>
                <w:sz w:val="23"/>
                <w:szCs w:val="23"/>
                <w:lang w:val="en-GB" w:eastAsia="fr-FR"/>
              </w:rPr>
              <w:t>Vérification</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diagramme</w:t>
            </w:r>
            <w:proofErr w:type="spellEnd"/>
            <w:r w:rsidRPr="00BF780E">
              <w:rPr>
                <w:rFonts w:ascii="Calibri" w:eastAsia="Times New Roman" w:hAnsi="Calibri" w:cs="Times New Roman"/>
                <w:color w:val="000000"/>
                <w:sz w:val="23"/>
                <w:szCs w:val="23"/>
                <w:lang w:val="en-GB" w:eastAsia="fr-FR"/>
              </w:rPr>
              <w:t xml:space="preserve"> de </w:t>
            </w:r>
            <w:proofErr w:type="spellStart"/>
            <w:r w:rsidRPr="00BF780E">
              <w:rPr>
                <w:rFonts w:ascii="Calibri" w:eastAsia="Times New Roman" w:hAnsi="Calibri" w:cs="Times New Roman"/>
                <w:color w:val="000000"/>
                <w:sz w:val="23"/>
                <w:szCs w:val="23"/>
                <w:lang w:val="en-GB" w:eastAsia="fr-FR"/>
              </w:rPr>
              <w:t>séquences</w:t>
            </w:r>
            <w:proofErr w:type="spellEnd"/>
            <w:r w:rsidRPr="00BF780E">
              <w:rPr>
                <w:rFonts w:ascii="Calibri" w:eastAsia="Times New Roman" w:hAnsi="Calibri" w:cs="Times New Roman"/>
                <w:color w:val="000000"/>
                <w:sz w:val="23"/>
                <w:szCs w:val="23"/>
                <w:lang w:val="en-GB" w:eastAsia="fr-FR"/>
              </w:rPr>
              <w:t xml:space="preserve"> </w:t>
            </w:r>
            <w:r w:rsidRPr="00BF780E">
              <w:rPr>
                <w:rFonts w:ascii="Times" w:eastAsia="Times New Roman" w:hAnsi="Times" w:cs="Times New Roman"/>
                <w:sz w:val="20"/>
                <w:szCs w:val="20"/>
                <w:lang w:val="en-GB" w:eastAsia="fr-FR"/>
              </w:rPr>
              <w:br/>
            </w:r>
            <w:proofErr w:type="gramStart"/>
            <w:r w:rsidRPr="00BF780E">
              <w:rPr>
                <w:rFonts w:ascii="Calibri" w:eastAsia="Times New Roman" w:hAnsi="Calibri" w:cs="Times New Roman"/>
                <w:color w:val="000000"/>
                <w:sz w:val="23"/>
                <w:szCs w:val="23"/>
                <w:lang w:val="en-GB" w:eastAsia="fr-FR"/>
              </w:rPr>
              <w:t>-  Tutorial</w:t>
            </w:r>
            <w:proofErr w:type="gramEnd"/>
            <w:r w:rsidRPr="00BF780E">
              <w:rPr>
                <w:rFonts w:ascii="Calibri" w:eastAsia="Times New Roman" w:hAnsi="Calibri" w:cs="Times New Roman"/>
                <w:color w:val="000000"/>
                <w:sz w:val="23"/>
                <w:szCs w:val="23"/>
                <w:lang w:val="en-GB" w:eastAsia="fr-FR"/>
              </w:rPr>
              <w:t xml:space="preserve"> Swing/java</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1B1ECE0"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11D9287E"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52F31874"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52FDFA33"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74744B1E" w14:textId="77777777" w:rsidR="00BF780E" w:rsidRPr="00BF780E" w:rsidRDefault="00BF780E" w:rsidP="00BF780E">
            <w:pPr>
              <w:spacing w:after="240" w:line="240" w:lineRule="auto"/>
              <w:rPr>
                <w:rFonts w:ascii="Times" w:eastAsia="Times New Roman" w:hAnsi="Times" w:cs="Times New Roman"/>
                <w:sz w:val="20"/>
                <w:szCs w:val="20"/>
                <w:lang w:val="en-GB" w:eastAsia="fr-FR"/>
              </w:rPr>
            </w:pPr>
          </w:p>
          <w:p w14:paraId="2C72C0E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8h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95E185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39D84F3E"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3A64D99C"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9FD1894"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0DA4B69E" w14:textId="77777777" w:rsidR="00BF780E" w:rsidRPr="00BF780E" w:rsidRDefault="00BF780E" w:rsidP="00BF780E">
            <w:pPr>
              <w:spacing w:after="240" w:line="240" w:lineRule="auto"/>
              <w:rPr>
                <w:rFonts w:ascii="Times" w:eastAsia="Times New Roman" w:hAnsi="Times" w:cs="Times New Roman"/>
                <w:sz w:val="20"/>
                <w:szCs w:val="20"/>
                <w:lang w:val="en-GB" w:eastAsia="fr-FR"/>
              </w:rPr>
            </w:pPr>
          </w:p>
          <w:p w14:paraId="02FE7E8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847C9B1"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511794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3A673C0A"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257726F9"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671EE20A" w14:textId="77777777" w:rsidR="00BF780E" w:rsidRPr="00BF780E" w:rsidRDefault="00BF780E" w:rsidP="00BF780E">
            <w:pPr>
              <w:spacing w:after="240" w:line="240" w:lineRule="auto"/>
              <w:rPr>
                <w:rFonts w:ascii="Times" w:eastAsia="Times New Roman" w:hAnsi="Times" w:cs="Times New Roman"/>
                <w:sz w:val="20"/>
                <w:szCs w:val="20"/>
                <w:lang w:val="en-GB" w:eastAsia="fr-FR"/>
              </w:rPr>
            </w:pPr>
          </w:p>
          <w:p w14:paraId="26D293B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778C304" w14:textId="77777777" w:rsidR="00BF780E" w:rsidRPr="00BF780E" w:rsidRDefault="00BF780E" w:rsidP="00BF780E">
            <w:pPr>
              <w:spacing w:after="0" w:line="240" w:lineRule="auto"/>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Ajout</w:t>
            </w:r>
            <w:proofErr w:type="spellEnd"/>
            <w:r w:rsidRPr="00BF780E">
              <w:rPr>
                <w:rFonts w:ascii="Calibri" w:hAnsi="Calibri" w:cs="Times New Roman"/>
                <w:color w:val="000000"/>
                <w:sz w:val="23"/>
                <w:szCs w:val="23"/>
                <w:lang w:val="en-GB" w:eastAsia="fr-FR"/>
              </w:rPr>
              <w:t xml:space="preserve"> d’un </w:t>
            </w:r>
            <w:proofErr w:type="spellStart"/>
            <w:r w:rsidRPr="00BF780E">
              <w:rPr>
                <w:rFonts w:ascii="Calibri" w:hAnsi="Calibri" w:cs="Times New Roman"/>
                <w:color w:val="000000"/>
                <w:sz w:val="23"/>
                <w:szCs w:val="23"/>
                <w:lang w:val="en-GB" w:eastAsia="fr-FR"/>
              </w:rPr>
              <w:t>cas</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d’utilisation</w:t>
            </w:r>
            <w:proofErr w:type="spellEnd"/>
            <w:r w:rsidRPr="00BF780E">
              <w:rPr>
                <w:rFonts w:ascii="Calibri" w:hAnsi="Calibri" w:cs="Times New Roman"/>
                <w:color w:val="000000"/>
                <w:sz w:val="23"/>
                <w:szCs w:val="23"/>
                <w:lang w:val="en-GB" w:eastAsia="fr-FR"/>
              </w:rPr>
              <w:t xml:space="preserve"> suite à </w:t>
            </w:r>
            <w:proofErr w:type="spellStart"/>
            <w:r w:rsidRPr="00BF780E">
              <w:rPr>
                <w:rFonts w:ascii="Calibri" w:hAnsi="Calibri" w:cs="Times New Roman"/>
                <w:color w:val="000000"/>
                <w:sz w:val="23"/>
                <w:szCs w:val="23"/>
                <w:lang w:val="en-GB" w:eastAsia="fr-FR"/>
              </w:rPr>
              <w:t>une</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demande</w:t>
            </w:r>
            <w:proofErr w:type="spellEnd"/>
            <w:r w:rsidRPr="00BF780E">
              <w:rPr>
                <w:rFonts w:ascii="Calibri" w:hAnsi="Calibri" w:cs="Times New Roman"/>
                <w:color w:val="000000"/>
                <w:sz w:val="23"/>
                <w:szCs w:val="23"/>
                <w:lang w:val="en-GB" w:eastAsia="fr-FR"/>
              </w:rPr>
              <w:t xml:space="preserve"> du client</w:t>
            </w:r>
          </w:p>
          <w:p w14:paraId="6EDE68DC"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6569BC3A"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Conflit</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sur</w:t>
            </w:r>
            <w:proofErr w:type="spellEnd"/>
            <w:r w:rsidRPr="00BF780E">
              <w:rPr>
                <w:rFonts w:ascii="Calibri" w:hAnsi="Calibri" w:cs="Times New Roman"/>
                <w:color w:val="000000"/>
                <w:sz w:val="23"/>
                <w:szCs w:val="23"/>
                <w:lang w:val="en-GB" w:eastAsia="fr-FR"/>
              </w:rPr>
              <w:t xml:space="preserve"> la </w:t>
            </w:r>
            <w:proofErr w:type="spellStart"/>
            <w:r w:rsidRPr="00BF780E">
              <w:rPr>
                <w:rFonts w:ascii="Calibri" w:hAnsi="Calibri" w:cs="Times New Roman"/>
                <w:color w:val="000000"/>
                <w:sz w:val="23"/>
                <w:szCs w:val="23"/>
                <w:lang w:val="en-GB" w:eastAsia="fr-FR"/>
              </w:rPr>
              <w:t>gestion</w:t>
            </w:r>
            <w:proofErr w:type="spellEnd"/>
            <w:r w:rsidRPr="00BF780E">
              <w:rPr>
                <w:rFonts w:ascii="Calibri" w:hAnsi="Calibri" w:cs="Times New Roman"/>
                <w:color w:val="000000"/>
                <w:sz w:val="23"/>
                <w:szCs w:val="23"/>
                <w:lang w:val="en-GB" w:eastAsia="fr-FR"/>
              </w:rPr>
              <w:t xml:space="preserve"> de </w:t>
            </w:r>
            <w:proofErr w:type="spellStart"/>
            <w:r w:rsidRPr="00BF780E">
              <w:rPr>
                <w:rFonts w:ascii="Calibri" w:hAnsi="Calibri" w:cs="Times New Roman"/>
                <w:color w:val="000000"/>
                <w:sz w:val="23"/>
                <w:szCs w:val="23"/>
                <w:lang w:val="en-GB" w:eastAsia="fr-FR"/>
              </w:rPr>
              <w:t>profil</w:t>
            </w:r>
            <w:proofErr w:type="spellEnd"/>
            <w:r w:rsidRPr="00BF780E">
              <w:rPr>
                <w:rFonts w:ascii="Calibri" w:hAnsi="Calibri" w:cs="Times New Roman"/>
                <w:color w:val="000000"/>
                <w:sz w:val="23"/>
                <w:szCs w:val="23"/>
                <w:lang w:val="en-GB" w:eastAsia="fr-FR"/>
              </w:rPr>
              <w:t xml:space="preserve"> entre les modules Data et IHM Login</w:t>
            </w:r>
          </w:p>
        </w:tc>
      </w:tr>
      <w:tr w:rsidR="00BF780E" w:rsidRPr="00BF780E" w14:paraId="6BEB5AF3"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A49638F"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C7D1B93"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Finaliser</w:t>
            </w:r>
            <w:proofErr w:type="spellEnd"/>
            <w:r w:rsidRPr="00BF780E">
              <w:rPr>
                <w:rFonts w:ascii="Calibri" w:hAnsi="Calibri" w:cs="Times New Roman"/>
                <w:color w:val="000000"/>
                <w:sz w:val="23"/>
                <w:szCs w:val="23"/>
                <w:lang w:val="en-GB" w:eastAsia="fr-FR"/>
              </w:rPr>
              <w:t xml:space="preserve"> la phase “conception”</w:t>
            </w:r>
          </w:p>
          <w:p w14:paraId="369799D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-Redaction du rapport de </w:t>
            </w:r>
            <w:proofErr w:type="gramStart"/>
            <w:r w:rsidRPr="00BF780E">
              <w:rPr>
                <w:rFonts w:ascii="Calibri" w:hAnsi="Calibri" w:cs="Times New Roman"/>
                <w:color w:val="000000"/>
                <w:sz w:val="23"/>
                <w:szCs w:val="23"/>
                <w:lang w:val="en-GB" w:eastAsia="fr-FR"/>
              </w:rPr>
              <w:t>conception  </w:t>
            </w:r>
            <w:proofErr w:type="gram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0F592D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1810063F"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39CC705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2FE57B9"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22785529"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7D67D098"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5h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2BA5B18"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12457593"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0DBC315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7BCAAA6"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49F52D8F"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F0D0268"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23/10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122196F"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Tutoriels</w:t>
            </w:r>
            <w:proofErr w:type="spellEnd"/>
            <w:r w:rsidRPr="00BF780E">
              <w:rPr>
                <w:rFonts w:ascii="Calibri" w:hAnsi="Calibri" w:cs="Times New Roman"/>
                <w:color w:val="000000"/>
                <w:sz w:val="23"/>
                <w:szCs w:val="23"/>
                <w:lang w:val="en-GB" w:eastAsia="fr-FR"/>
              </w:rPr>
              <w:t xml:space="preserve"> Java swing (</w:t>
            </w:r>
            <w:proofErr w:type="spellStart"/>
            <w:r w:rsidRPr="00BF780E">
              <w:rPr>
                <w:rFonts w:ascii="Calibri" w:hAnsi="Calibri" w:cs="Times New Roman"/>
                <w:color w:val="000000"/>
                <w:sz w:val="23"/>
                <w:szCs w:val="23"/>
                <w:lang w:val="en-GB" w:eastAsia="fr-FR"/>
              </w:rPr>
              <w:t>Jtable</w:t>
            </w:r>
            <w:proofErr w:type="spellEnd"/>
            <w:r w:rsidRPr="00BF780E">
              <w:rPr>
                <w:rFonts w:ascii="Calibri" w:hAnsi="Calibri"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436A65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F99457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60B57A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C2E5EBB"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48A87671"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DE1AA14"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30/10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546A70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Développement</w:t>
            </w:r>
            <w:proofErr w:type="spellEnd"/>
            <w:r w:rsidRPr="00BF780E">
              <w:rPr>
                <w:rFonts w:ascii="Calibri" w:hAnsi="Calibri" w:cs="Times New Roman"/>
                <w:color w:val="000000"/>
                <w:sz w:val="23"/>
                <w:szCs w:val="23"/>
                <w:lang w:val="en-GB" w:eastAsia="fr-FR"/>
              </w:rPr>
              <w:t xml:space="preserve"> </w:t>
            </w:r>
            <w:proofErr w:type="spellStart"/>
            <w:proofErr w:type="gramStart"/>
            <w:r w:rsidRPr="00BF780E">
              <w:rPr>
                <w:rFonts w:ascii="Calibri" w:hAnsi="Calibri" w:cs="Times New Roman"/>
                <w:color w:val="000000"/>
                <w:sz w:val="23"/>
                <w:szCs w:val="23"/>
                <w:lang w:val="en-GB" w:eastAsia="fr-FR"/>
              </w:rPr>
              <w:t>IHMList</w:t>
            </w:r>
            <w:proofErr w:type="spellEnd"/>
            <w:r w:rsidRPr="00BF780E">
              <w:rPr>
                <w:rFonts w:ascii="Calibri" w:hAnsi="Calibri" w:cs="Times New Roman"/>
                <w:color w:val="000000"/>
                <w:sz w:val="23"/>
                <w:szCs w:val="23"/>
                <w:lang w:val="en-GB" w:eastAsia="fr-FR"/>
              </w:rPr>
              <w:t xml:space="preserve"> :</w:t>
            </w:r>
            <w:proofErr w:type="gram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Liste</w:t>
            </w:r>
            <w:proofErr w:type="spellEnd"/>
            <w:r w:rsidRPr="00BF780E">
              <w:rPr>
                <w:rFonts w:ascii="Calibri" w:hAnsi="Calibri" w:cs="Times New Roman"/>
                <w:color w:val="000000"/>
                <w:sz w:val="23"/>
                <w:szCs w:val="23"/>
                <w:lang w:val="en-GB" w:eastAsia="fr-FR"/>
              </w:rPr>
              <w:t xml:space="preserve"> des </w:t>
            </w:r>
            <w:proofErr w:type="spellStart"/>
            <w:r w:rsidRPr="00BF780E">
              <w:rPr>
                <w:rFonts w:ascii="Calibri" w:hAnsi="Calibri" w:cs="Times New Roman"/>
                <w:color w:val="000000"/>
                <w:sz w:val="23"/>
                <w:szCs w:val="23"/>
                <w:lang w:val="en-GB" w:eastAsia="fr-FR"/>
              </w:rPr>
              <w:t>joueurs</w:t>
            </w:r>
            <w:proofErr w:type="spellEnd"/>
            <w:r w:rsidRPr="00BF780E">
              <w:rPr>
                <w:rFonts w:ascii="Calibri" w:hAnsi="Calibri" w:cs="Times New Roman"/>
                <w:color w:val="000000"/>
                <w:sz w:val="23"/>
                <w:szCs w:val="23"/>
                <w:lang w:val="en-GB" w:eastAsia="fr-FR"/>
              </w:rPr>
              <w:t xml:space="preserve">” </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28237E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8A808B1"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5h</w:t>
            </w:r>
          </w:p>
          <w:p w14:paraId="31622B5E" w14:textId="77777777" w:rsidR="00BF780E" w:rsidRPr="00BF780E" w:rsidRDefault="00BF780E" w:rsidP="00BF780E">
            <w:pPr>
              <w:spacing w:after="0" w:line="0" w:lineRule="atLeast"/>
              <w:rPr>
                <w:rFonts w:ascii="Times" w:eastAsia="Times New Roman" w:hAnsi="Times" w:cs="Times New Roman"/>
                <w:sz w:val="20"/>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E26906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87EEF20"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w:t>
            </w:r>
            <w:proofErr w:type="gramStart"/>
            <w:r w:rsidRPr="00BF780E">
              <w:rPr>
                <w:rFonts w:ascii="Calibri" w:eastAsia="Times New Roman" w:hAnsi="Calibri" w:cs="Times New Roman"/>
                <w:color w:val="000000"/>
                <w:sz w:val="23"/>
                <w:szCs w:val="23"/>
                <w:lang w:val="en-GB" w:eastAsia="fr-FR"/>
              </w:rPr>
              <w:t>utilisation</w:t>
            </w:r>
            <w:proofErr w:type="gramEnd"/>
            <w:r w:rsidRPr="00BF780E">
              <w:rPr>
                <w:rFonts w:ascii="Calibri" w:eastAsia="Times New Roman" w:hAnsi="Calibri" w:cs="Times New Roman"/>
                <w:color w:val="000000"/>
                <w:sz w:val="23"/>
                <w:szCs w:val="23"/>
                <w:lang w:val="en-GB" w:eastAsia="fr-FR"/>
              </w:rPr>
              <w:t xml:space="preserve"> de SWING pour le </w:t>
            </w:r>
            <w:proofErr w:type="spellStart"/>
            <w:r w:rsidRPr="00BF780E">
              <w:rPr>
                <w:rFonts w:ascii="Calibri" w:eastAsia="Times New Roman" w:hAnsi="Calibri" w:cs="Times New Roman"/>
                <w:color w:val="000000"/>
                <w:sz w:val="23"/>
                <w:szCs w:val="23"/>
                <w:lang w:val="en-GB" w:eastAsia="fr-FR"/>
              </w:rPr>
              <w:t>développement</w:t>
            </w:r>
            <w:proofErr w:type="spellEnd"/>
            <w:r w:rsidRPr="00BF780E">
              <w:rPr>
                <w:rFonts w:ascii="Calibri" w:eastAsia="Times New Roman" w:hAnsi="Calibri" w:cs="Times New Roman"/>
                <w:color w:val="000000"/>
                <w:sz w:val="23"/>
                <w:szCs w:val="23"/>
                <w:lang w:val="en-GB" w:eastAsia="fr-FR"/>
              </w:rPr>
              <w:t xml:space="preserve"> des interfaces java. </w:t>
            </w:r>
          </w:p>
        </w:tc>
      </w:tr>
      <w:tr w:rsidR="00BF780E" w:rsidRPr="00BF780E" w14:paraId="2151793D"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1D4A266"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06/11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566D24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Développement</w:t>
            </w:r>
            <w:proofErr w:type="spellEnd"/>
            <w:r w:rsidRPr="00BF780E">
              <w:rPr>
                <w:rFonts w:ascii="Calibri" w:hAnsi="Calibri" w:cs="Times New Roman"/>
                <w:color w:val="000000"/>
                <w:sz w:val="23"/>
                <w:szCs w:val="23"/>
                <w:lang w:val="en-GB" w:eastAsia="fr-FR"/>
              </w:rPr>
              <w:t xml:space="preserve"> </w:t>
            </w:r>
            <w:proofErr w:type="gramStart"/>
            <w:r w:rsidRPr="00BF780E">
              <w:rPr>
                <w:rFonts w:ascii="Calibri" w:hAnsi="Calibri" w:cs="Times New Roman"/>
                <w:color w:val="000000"/>
                <w:sz w:val="23"/>
                <w:szCs w:val="23"/>
                <w:lang w:val="en-GB" w:eastAsia="fr-FR"/>
              </w:rPr>
              <w:t>IHM :</w:t>
            </w:r>
            <w:proofErr w:type="gram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Lancement</w:t>
            </w:r>
            <w:proofErr w:type="spellEnd"/>
            <w:r w:rsidRPr="00BF780E">
              <w:rPr>
                <w:rFonts w:ascii="Calibri" w:hAnsi="Calibri" w:cs="Times New Roman"/>
                <w:color w:val="000000"/>
                <w:sz w:val="23"/>
                <w:szCs w:val="23"/>
                <w:lang w:val="en-GB" w:eastAsia="fr-FR"/>
              </w:rPr>
              <w:t xml:space="preserve"> parties (invitations)</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49D187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9BFE8E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6h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25648FF"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33B3447"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w:t>
            </w:r>
            <w:proofErr w:type="spellStart"/>
            <w:r w:rsidRPr="00BF780E">
              <w:rPr>
                <w:rFonts w:ascii="Calibri" w:eastAsia="Times New Roman" w:hAnsi="Calibri" w:cs="Times New Roman"/>
                <w:color w:val="000000"/>
                <w:sz w:val="23"/>
                <w:szCs w:val="23"/>
                <w:lang w:val="en-GB" w:eastAsia="fr-FR"/>
              </w:rPr>
              <w:t>Développer</w:t>
            </w:r>
            <w:proofErr w:type="spellEnd"/>
            <w:r w:rsidRPr="00BF780E">
              <w:rPr>
                <w:rFonts w:ascii="Calibri" w:eastAsia="Times New Roman" w:hAnsi="Calibri" w:cs="Times New Roman"/>
                <w:color w:val="000000"/>
                <w:sz w:val="23"/>
                <w:szCs w:val="23"/>
                <w:lang w:val="en-GB" w:eastAsia="fr-FR"/>
              </w:rPr>
              <w:t xml:space="preserve"> les </w:t>
            </w:r>
            <w:proofErr w:type="spellStart"/>
            <w:r w:rsidRPr="00BF780E">
              <w:rPr>
                <w:rFonts w:ascii="Calibri" w:eastAsia="Times New Roman" w:hAnsi="Calibri" w:cs="Times New Roman"/>
                <w:color w:val="000000"/>
                <w:sz w:val="23"/>
                <w:szCs w:val="23"/>
                <w:lang w:val="en-GB" w:eastAsia="fr-FR"/>
              </w:rPr>
              <w:t>méthodes</w:t>
            </w:r>
            <w:proofErr w:type="spellEnd"/>
            <w:r w:rsidRPr="00BF780E">
              <w:rPr>
                <w:rFonts w:ascii="Calibri" w:eastAsia="Times New Roman" w:hAnsi="Calibri" w:cs="Times New Roman"/>
                <w:color w:val="000000"/>
                <w:sz w:val="23"/>
                <w:szCs w:val="23"/>
                <w:lang w:val="en-GB" w:eastAsia="fr-FR"/>
              </w:rPr>
              <w:t xml:space="preserve"> de </w:t>
            </w:r>
            <w:proofErr w:type="spellStart"/>
            <w:r w:rsidRPr="00BF780E">
              <w:rPr>
                <w:rFonts w:ascii="Calibri" w:eastAsia="Times New Roman" w:hAnsi="Calibri" w:cs="Times New Roman"/>
                <w:color w:val="000000"/>
                <w:sz w:val="23"/>
                <w:szCs w:val="23"/>
                <w:lang w:val="en-GB" w:eastAsia="fr-FR"/>
              </w:rPr>
              <w:t>gestion</w:t>
            </w:r>
            <w:proofErr w:type="spellEnd"/>
            <w:r w:rsidRPr="00BF780E">
              <w:rPr>
                <w:rFonts w:ascii="Calibri" w:eastAsia="Times New Roman" w:hAnsi="Calibri" w:cs="Times New Roman"/>
                <w:color w:val="000000"/>
                <w:sz w:val="23"/>
                <w:szCs w:val="23"/>
                <w:lang w:val="en-GB" w:eastAsia="fr-FR"/>
              </w:rPr>
              <w:t xml:space="preserve"> des invitations (</w:t>
            </w:r>
            <w:proofErr w:type="spellStart"/>
            <w:r w:rsidRPr="00BF780E">
              <w:rPr>
                <w:rFonts w:ascii="Calibri" w:eastAsia="Times New Roman" w:hAnsi="Calibri" w:cs="Times New Roman"/>
                <w:color w:val="000000"/>
                <w:sz w:val="23"/>
                <w:szCs w:val="23"/>
                <w:lang w:val="en-GB" w:eastAsia="fr-FR"/>
              </w:rPr>
              <w:t>envoyer</w:t>
            </w:r>
            <w:proofErr w:type="spellEnd"/>
            <w:r w:rsidRPr="00BF780E">
              <w:rPr>
                <w:rFonts w:ascii="Calibri" w:eastAsia="Times New Roman" w:hAnsi="Calibri" w:cs="Times New Roman"/>
                <w:color w:val="000000"/>
                <w:sz w:val="23"/>
                <w:szCs w:val="23"/>
                <w:lang w:val="en-GB" w:eastAsia="fr-FR"/>
              </w:rPr>
              <w:t>/</w:t>
            </w:r>
            <w:proofErr w:type="spellStart"/>
            <w:r w:rsidRPr="00BF780E">
              <w:rPr>
                <w:rFonts w:ascii="Calibri" w:eastAsia="Times New Roman" w:hAnsi="Calibri" w:cs="Times New Roman"/>
                <w:color w:val="000000"/>
                <w:sz w:val="23"/>
                <w:szCs w:val="23"/>
                <w:lang w:val="en-GB" w:eastAsia="fr-FR"/>
              </w:rPr>
              <w:t>recevoir</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une</w:t>
            </w:r>
            <w:proofErr w:type="spellEnd"/>
            <w:r w:rsidRPr="00BF780E">
              <w:rPr>
                <w:rFonts w:ascii="Calibri" w:eastAsia="Times New Roman" w:hAnsi="Calibri" w:cs="Times New Roman"/>
                <w:color w:val="000000"/>
                <w:sz w:val="23"/>
                <w:szCs w:val="23"/>
                <w:lang w:val="en-GB" w:eastAsia="fr-FR"/>
              </w:rPr>
              <w:t xml:space="preserve"> invitation, accepter/</w:t>
            </w:r>
            <w:proofErr w:type="spellStart"/>
            <w:r w:rsidRPr="00BF780E">
              <w:rPr>
                <w:rFonts w:ascii="Calibri" w:eastAsia="Times New Roman" w:hAnsi="Calibri" w:cs="Times New Roman"/>
                <w:color w:val="000000"/>
                <w:sz w:val="23"/>
                <w:szCs w:val="23"/>
                <w:lang w:val="en-GB" w:eastAsia="fr-FR"/>
              </w:rPr>
              <w:t>refuser</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une</w:t>
            </w:r>
            <w:proofErr w:type="spellEnd"/>
            <w:r w:rsidRPr="00BF780E">
              <w:rPr>
                <w:rFonts w:ascii="Calibri" w:eastAsia="Times New Roman" w:hAnsi="Calibri" w:cs="Times New Roman"/>
                <w:color w:val="000000"/>
                <w:sz w:val="23"/>
                <w:szCs w:val="23"/>
                <w:lang w:val="en-GB" w:eastAsia="fr-FR"/>
              </w:rPr>
              <w:t xml:space="preserve"> </w:t>
            </w:r>
            <w:r w:rsidRPr="00BF780E">
              <w:rPr>
                <w:rFonts w:ascii="Calibri" w:eastAsia="Times New Roman" w:hAnsi="Calibri" w:cs="Times New Roman"/>
                <w:color w:val="000000"/>
                <w:sz w:val="23"/>
                <w:szCs w:val="23"/>
                <w:lang w:val="en-GB" w:eastAsia="fr-FR"/>
              </w:rPr>
              <w:lastRenderedPageBreak/>
              <w:t>invitation)</w:t>
            </w:r>
          </w:p>
        </w:tc>
      </w:tr>
      <w:tr w:rsidR="00BF780E" w:rsidRPr="00BF780E" w14:paraId="520AD458"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DA4CCC9"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lastRenderedPageBreak/>
              <w:t>13/11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6511AA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Finaliser</w:t>
            </w:r>
            <w:proofErr w:type="spellEnd"/>
            <w:r w:rsidRPr="00BF780E">
              <w:rPr>
                <w:rFonts w:ascii="Calibri" w:hAnsi="Calibri" w:cs="Times New Roman"/>
                <w:color w:val="000000"/>
                <w:sz w:val="23"/>
                <w:szCs w:val="23"/>
                <w:lang w:val="en-GB" w:eastAsia="fr-FR"/>
              </w:rPr>
              <w:t xml:space="preserve"> la </w:t>
            </w:r>
            <w:proofErr w:type="spellStart"/>
            <w:r w:rsidRPr="00BF780E">
              <w:rPr>
                <w:rFonts w:ascii="Calibri" w:hAnsi="Calibri" w:cs="Times New Roman"/>
                <w:color w:val="000000"/>
                <w:sz w:val="23"/>
                <w:szCs w:val="23"/>
                <w:lang w:val="en-GB" w:eastAsia="fr-FR"/>
              </w:rPr>
              <w:t>partie</w:t>
            </w:r>
            <w:proofErr w:type="spellEnd"/>
            <w:r w:rsidRPr="00BF780E">
              <w:rPr>
                <w:rFonts w:ascii="Calibri" w:hAnsi="Calibri" w:cs="Times New Roman"/>
                <w:color w:val="000000"/>
                <w:sz w:val="23"/>
                <w:szCs w:val="23"/>
                <w:lang w:val="en-GB" w:eastAsia="fr-FR"/>
              </w:rPr>
              <w:t xml:space="preserve"> “IHM List”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07763A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F36333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D56A38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FCBA1CB"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792472EB"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4810785"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20/11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50A1ABC"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Intégration</w:t>
            </w:r>
            <w:proofErr w:type="spellEnd"/>
            <w:r w:rsidRPr="00BF780E">
              <w:rPr>
                <w:rFonts w:ascii="Calibri" w:hAnsi="Calibri" w:cs="Times New Roman"/>
                <w:color w:val="000000"/>
                <w:sz w:val="23"/>
                <w:szCs w:val="23"/>
                <w:lang w:val="en-GB" w:eastAsia="fr-FR"/>
              </w:rPr>
              <w:t xml:space="preserve"> interne des parties </w:t>
            </w:r>
            <w:proofErr w:type="spellStart"/>
            <w:r w:rsidRPr="00BF780E">
              <w:rPr>
                <w:rFonts w:ascii="Calibri" w:hAnsi="Calibri" w:cs="Times New Roman"/>
                <w:color w:val="000000"/>
                <w:sz w:val="23"/>
                <w:szCs w:val="23"/>
                <w:lang w:val="en-GB" w:eastAsia="fr-FR"/>
              </w:rPr>
              <w:t>développées</w:t>
            </w:r>
            <w:proofErr w:type="spellEnd"/>
            <w:r w:rsidRPr="00BF780E">
              <w:rPr>
                <w:rFonts w:ascii="Calibri" w:hAnsi="Calibri" w:cs="Times New Roman"/>
                <w:color w:val="000000"/>
                <w:sz w:val="23"/>
                <w:szCs w:val="23"/>
                <w:lang w:val="en-GB" w:eastAsia="fr-FR"/>
              </w:rPr>
              <w:t xml:space="preserve"> du module IHM login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FB0789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00EE79C"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6D832B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F1DCD7F"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Etablir</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l’intégration</w:t>
            </w:r>
            <w:proofErr w:type="spellEnd"/>
            <w:r w:rsidRPr="00BF780E">
              <w:rPr>
                <w:rFonts w:ascii="Calibri" w:hAnsi="Calibri" w:cs="Times New Roman"/>
                <w:color w:val="000000"/>
                <w:sz w:val="23"/>
                <w:szCs w:val="23"/>
                <w:lang w:val="en-GB" w:eastAsia="fr-FR"/>
              </w:rPr>
              <w:t xml:space="preserve"> interne des </w:t>
            </w:r>
            <w:proofErr w:type="spellStart"/>
            <w:r w:rsidRPr="00BF780E">
              <w:rPr>
                <w:rFonts w:ascii="Calibri" w:hAnsi="Calibri" w:cs="Times New Roman"/>
                <w:color w:val="000000"/>
                <w:sz w:val="23"/>
                <w:szCs w:val="23"/>
                <w:lang w:val="en-GB" w:eastAsia="fr-FR"/>
              </w:rPr>
              <w:t>différentes</w:t>
            </w:r>
            <w:proofErr w:type="spellEnd"/>
            <w:r w:rsidRPr="00BF780E">
              <w:rPr>
                <w:rFonts w:ascii="Calibri" w:hAnsi="Calibri" w:cs="Times New Roman"/>
                <w:color w:val="000000"/>
                <w:sz w:val="23"/>
                <w:szCs w:val="23"/>
                <w:lang w:val="en-GB" w:eastAsia="fr-FR"/>
              </w:rPr>
              <w:t xml:space="preserve"> parties </w:t>
            </w:r>
            <w:proofErr w:type="spellStart"/>
            <w:r w:rsidRPr="00BF780E">
              <w:rPr>
                <w:rFonts w:ascii="Calibri" w:hAnsi="Calibri" w:cs="Times New Roman"/>
                <w:color w:val="000000"/>
                <w:sz w:val="23"/>
                <w:szCs w:val="23"/>
                <w:lang w:val="en-GB" w:eastAsia="fr-FR"/>
              </w:rPr>
              <w:t>développés</w:t>
            </w:r>
            <w:proofErr w:type="spellEnd"/>
            <w:r w:rsidRPr="00BF780E">
              <w:rPr>
                <w:rFonts w:ascii="Calibri" w:hAnsi="Calibri" w:cs="Times New Roman"/>
                <w:color w:val="000000"/>
                <w:sz w:val="23"/>
                <w:szCs w:val="23"/>
                <w:lang w:val="en-GB" w:eastAsia="fr-FR"/>
              </w:rPr>
              <w:t xml:space="preserve"> du module </w:t>
            </w:r>
          </w:p>
          <w:p w14:paraId="3561847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Corriger</w:t>
            </w:r>
            <w:proofErr w:type="spellEnd"/>
            <w:r w:rsidRPr="00BF780E">
              <w:rPr>
                <w:rFonts w:ascii="Calibri" w:hAnsi="Calibri" w:cs="Times New Roman"/>
                <w:color w:val="000000"/>
                <w:sz w:val="23"/>
                <w:szCs w:val="23"/>
                <w:lang w:val="en-GB" w:eastAsia="fr-FR"/>
              </w:rPr>
              <w:t xml:space="preserve"> des </w:t>
            </w:r>
            <w:proofErr w:type="spellStart"/>
            <w:r w:rsidRPr="00BF780E">
              <w:rPr>
                <w:rFonts w:ascii="Calibri" w:hAnsi="Calibri" w:cs="Times New Roman"/>
                <w:color w:val="000000"/>
                <w:sz w:val="23"/>
                <w:szCs w:val="23"/>
                <w:lang w:val="en-GB" w:eastAsia="fr-FR"/>
              </w:rPr>
              <w:t>erreurs</w:t>
            </w:r>
            <w:proofErr w:type="spellEnd"/>
            <w:r w:rsidRPr="00BF780E">
              <w:rPr>
                <w:rFonts w:ascii="Calibri" w:hAnsi="Calibri" w:cs="Times New Roman"/>
                <w:color w:val="000000"/>
                <w:sz w:val="23"/>
                <w:szCs w:val="23"/>
                <w:lang w:val="en-GB" w:eastAsia="fr-FR"/>
              </w:rPr>
              <w:t xml:space="preserve"> (bugs) suite à </w:t>
            </w:r>
            <w:proofErr w:type="spellStart"/>
            <w:r w:rsidRPr="00BF780E">
              <w:rPr>
                <w:rFonts w:ascii="Calibri" w:hAnsi="Calibri" w:cs="Times New Roman"/>
                <w:color w:val="000000"/>
                <w:sz w:val="23"/>
                <w:szCs w:val="23"/>
                <w:lang w:val="en-GB" w:eastAsia="fr-FR"/>
              </w:rPr>
              <w:t>cette</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intégration</w:t>
            </w:r>
            <w:proofErr w:type="spellEnd"/>
          </w:p>
        </w:tc>
      </w:tr>
      <w:tr w:rsidR="00BF780E" w:rsidRPr="00BF780E" w14:paraId="43F3410E"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6599477"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27/11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5A14CB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-Suite de </w:t>
            </w:r>
            <w:proofErr w:type="spellStart"/>
            <w:r w:rsidRPr="00BF780E">
              <w:rPr>
                <w:rFonts w:ascii="Calibri" w:hAnsi="Calibri" w:cs="Times New Roman"/>
                <w:color w:val="000000"/>
                <w:sz w:val="23"/>
                <w:szCs w:val="23"/>
                <w:lang w:val="en-GB" w:eastAsia="fr-FR"/>
              </w:rPr>
              <w:t>l’intégration</w:t>
            </w:r>
            <w:proofErr w:type="spellEnd"/>
            <w:r w:rsidRPr="00BF780E">
              <w:rPr>
                <w:rFonts w:ascii="Calibri" w:hAnsi="Calibri" w:cs="Times New Roman"/>
                <w:color w:val="000000"/>
                <w:sz w:val="23"/>
                <w:szCs w:val="23"/>
                <w:lang w:val="en-GB" w:eastAsia="fr-FR"/>
              </w:rPr>
              <w:t xml:space="preserve"> </w:t>
            </w:r>
          </w:p>
          <w:p w14:paraId="08088D6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Etablir</w:t>
            </w:r>
            <w:proofErr w:type="spellEnd"/>
            <w:r w:rsidRPr="00BF780E">
              <w:rPr>
                <w:rFonts w:ascii="Calibri" w:hAnsi="Calibri" w:cs="Times New Roman"/>
                <w:color w:val="000000"/>
                <w:sz w:val="23"/>
                <w:szCs w:val="23"/>
                <w:lang w:val="en-GB" w:eastAsia="fr-FR"/>
              </w:rPr>
              <w:t xml:space="preserve"> les </w:t>
            </w:r>
            <w:proofErr w:type="spellStart"/>
            <w:r w:rsidRPr="00BF780E">
              <w:rPr>
                <w:rFonts w:ascii="Calibri" w:hAnsi="Calibri" w:cs="Times New Roman"/>
                <w:color w:val="000000"/>
                <w:sz w:val="23"/>
                <w:szCs w:val="23"/>
                <w:lang w:val="en-GB" w:eastAsia="fr-FR"/>
              </w:rPr>
              <w:t>différents</w:t>
            </w:r>
            <w:proofErr w:type="spellEnd"/>
            <w:r w:rsidRPr="00BF780E">
              <w:rPr>
                <w:rFonts w:ascii="Calibri" w:hAnsi="Calibri" w:cs="Times New Roman"/>
                <w:color w:val="000000"/>
                <w:sz w:val="23"/>
                <w:szCs w:val="23"/>
                <w:lang w:val="en-GB" w:eastAsia="fr-FR"/>
              </w:rPr>
              <w:t xml:space="preserve"> </w:t>
            </w:r>
            <w:proofErr w:type="spellStart"/>
            <w:proofErr w:type="gramStart"/>
            <w:r w:rsidRPr="00BF780E">
              <w:rPr>
                <w:rFonts w:ascii="Calibri" w:hAnsi="Calibri" w:cs="Times New Roman"/>
                <w:color w:val="000000"/>
                <w:sz w:val="23"/>
                <w:szCs w:val="23"/>
                <w:lang w:val="en-GB" w:eastAsia="fr-FR"/>
              </w:rPr>
              <w:t>scénarios</w:t>
            </w:r>
            <w:proofErr w:type="spellEnd"/>
            <w:r w:rsidRPr="00BF780E">
              <w:rPr>
                <w:rFonts w:ascii="Calibri" w:hAnsi="Calibri" w:cs="Times New Roman"/>
                <w:color w:val="000000"/>
                <w:sz w:val="23"/>
                <w:szCs w:val="23"/>
                <w:lang w:val="en-GB" w:eastAsia="fr-FR"/>
              </w:rPr>
              <w:t xml:space="preserve">  de</w:t>
            </w:r>
            <w:proofErr w:type="gramEnd"/>
            <w:r w:rsidRPr="00BF780E">
              <w:rPr>
                <w:rFonts w:ascii="Calibri" w:hAnsi="Calibri" w:cs="Times New Roman"/>
                <w:color w:val="000000"/>
                <w:sz w:val="23"/>
                <w:szCs w:val="23"/>
                <w:lang w:val="en-GB" w:eastAsia="fr-FR"/>
              </w:rPr>
              <w:t xml:space="preserve"> tests</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B2667FD"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1B70232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800C178"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100AE49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CEF95ED"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5E57534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721BA4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Effectuer</w:t>
            </w:r>
            <w:proofErr w:type="spellEnd"/>
            <w:r w:rsidRPr="00BF780E">
              <w:rPr>
                <w:rFonts w:ascii="Calibri" w:hAnsi="Calibri" w:cs="Times New Roman"/>
                <w:color w:val="000000"/>
                <w:sz w:val="23"/>
                <w:szCs w:val="23"/>
                <w:lang w:val="en-GB" w:eastAsia="fr-FR"/>
              </w:rPr>
              <w:t xml:space="preserve"> des tests inter-module. </w:t>
            </w:r>
          </w:p>
        </w:tc>
      </w:tr>
      <w:tr w:rsidR="00BF780E" w:rsidRPr="00BF780E" w14:paraId="20F726B4"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6139013"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04/11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78B088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Rédaction</w:t>
            </w:r>
            <w:proofErr w:type="spellEnd"/>
            <w:r w:rsidRPr="00BF780E">
              <w:rPr>
                <w:rFonts w:ascii="Calibri" w:hAnsi="Calibri" w:cs="Times New Roman"/>
                <w:color w:val="000000"/>
                <w:sz w:val="23"/>
                <w:szCs w:val="23"/>
                <w:lang w:val="en-GB" w:eastAsia="fr-FR"/>
              </w:rPr>
              <w:t xml:space="preserve"> du rapport de </w:t>
            </w:r>
            <w:proofErr w:type="spellStart"/>
            <w:r w:rsidRPr="00BF780E">
              <w:rPr>
                <w:rFonts w:ascii="Calibri" w:hAnsi="Calibri" w:cs="Times New Roman"/>
                <w:color w:val="000000"/>
                <w:sz w:val="23"/>
                <w:szCs w:val="23"/>
                <w:lang w:val="en-GB" w:eastAsia="fr-FR"/>
              </w:rPr>
              <w:t>réalisation</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BD25AB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FEFD3A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E96D8E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C0CC53A"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4E296330"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49478B2"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11/11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EE70C1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-Suite </w:t>
            </w:r>
            <w:proofErr w:type="spellStart"/>
            <w:r w:rsidRPr="00BF780E">
              <w:rPr>
                <w:rFonts w:ascii="Calibri" w:hAnsi="Calibri" w:cs="Times New Roman"/>
                <w:color w:val="000000"/>
                <w:sz w:val="23"/>
                <w:szCs w:val="23"/>
                <w:lang w:val="en-GB" w:eastAsia="fr-FR"/>
              </w:rPr>
              <w:t>intégration</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0C6EC59"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A65FC0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5838A3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25B286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-Correction des bugs </w:t>
            </w:r>
            <w:proofErr w:type="spellStart"/>
            <w:r w:rsidRPr="00BF780E">
              <w:rPr>
                <w:rFonts w:ascii="Calibri" w:hAnsi="Calibri" w:cs="Times New Roman"/>
                <w:color w:val="000000"/>
                <w:sz w:val="23"/>
                <w:szCs w:val="23"/>
                <w:lang w:val="en-GB" w:eastAsia="fr-FR"/>
              </w:rPr>
              <w:t>liés</w:t>
            </w:r>
            <w:proofErr w:type="spellEnd"/>
            <w:r w:rsidRPr="00BF780E">
              <w:rPr>
                <w:rFonts w:ascii="Calibri" w:hAnsi="Calibri" w:cs="Times New Roman"/>
                <w:color w:val="000000"/>
                <w:sz w:val="23"/>
                <w:szCs w:val="23"/>
                <w:lang w:val="en-GB" w:eastAsia="fr-FR"/>
              </w:rPr>
              <w:t xml:space="preserve"> à </w:t>
            </w:r>
            <w:proofErr w:type="spellStart"/>
            <w:r w:rsidRPr="00BF780E">
              <w:rPr>
                <w:rFonts w:ascii="Calibri" w:hAnsi="Calibri" w:cs="Times New Roman"/>
                <w:color w:val="000000"/>
                <w:sz w:val="23"/>
                <w:szCs w:val="23"/>
                <w:lang w:val="en-GB" w:eastAsia="fr-FR"/>
              </w:rPr>
              <w:t>l’intégration</w:t>
            </w:r>
            <w:proofErr w:type="spellEnd"/>
            <w:r w:rsidRPr="00BF780E">
              <w:rPr>
                <w:rFonts w:ascii="Calibri" w:hAnsi="Calibri" w:cs="Times New Roman"/>
                <w:color w:val="000000"/>
                <w:sz w:val="23"/>
                <w:szCs w:val="23"/>
                <w:lang w:val="en-GB" w:eastAsia="fr-FR"/>
              </w:rPr>
              <w:t>.</w:t>
            </w:r>
          </w:p>
        </w:tc>
      </w:tr>
      <w:tr w:rsidR="00BF780E" w:rsidRPr="00BF780E" w14:paraId="21D1F468"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4CF00A1" w14:textId="77777777" w:rsidR="00BF780E" w:rsidRPr="00BF780E" w:rsidRDefault="00BF780E" w:rsidP="00BF780E">
            <w:pPr>
              <w:spacing w:after="0" w:line="0" w:lineRule="atLeast"/>
              <w:jc w:val="center"/>
              <w:rPr>
                <w:rFonts w:ascii="Times" w:hAnsi="Times" w:cs="Times New Roman"/>
                <w:b/>
                <w:sz w:val="20"/>
                <w:szCs w:val="20"/>
                <w:lang w:val="en-GB" w:eastAsia="fr-FR"/>
              </w:rPr>
            </w:pPr>
            <w:r w:rsidRPr="00BF780E">
              <w:rPr>
                <w:rFonts w:ascii="Calibri" w:hAnsi="Calibri" w:cs="Times New Roman"/>
                <w:b/>
                <w:color w:val="000000"/>
                <w:sz w:val="23"/>
                <w:szCs w:val="23"/>
                <w:lang w:val="en-GB" w:eastAsia="fr-FR"/>
              </w:rPr>
              <w:t>18/11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457F250"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Dérouler</w:t>
            </w:r>
            <w:proofErr w:type="spellEnd"/>
            <w:r w:rsidRPr="00BF780E">
              <w:rPr>
                <w:rFonts w:ascii="Calibri" w:hAnsi="Calibri" w:cs="Times New Roman"/>
                <w:color w:val="000000"/>
                <w:sz w:val="23"/>
                <w:szCs w:val="23"/>
                <w:lang w:val="en-GB" w:eastAsia="fr-FR"/>
              </w:rPr>
              <w:t xml:space="preserve"> les </w:t>
            </w:r>
            <w:proofErr w:type="spellStart"/>
            <w:r w:rsidRPr="00BF780E">
              <w:rPr>
                <w:rFonts w:ascii="Calibri" w:hAnsi="Calibri" w:cs="Times New Roman"/>
                <w:color w:val="000000"/>
                <w:sz w:val="23"/>
                <w:szCs w:val="23"/>
                <w:lang w:val="en-GB" w:eastAsia="fr-FR"/>
              </w:rPr>
              <w:t>scénarios</w:t>
            </w:r>
            <w:proofErr w:type="spellEnd"/>
            <w:r w:rsidRPr="00BF780E">
              <w:rPr>
                <w:rFonts w:ascii="Calibri" w:hAnsi="Calibri" w:cs="Times New Roman"/>
                <w:color w:val="000000"/>
                <w:sz w:val="23"/>
                <w:szCs w:val="23"/>
                <w:lang w:val="en-GB" w:eastAsia="fr-FR"/>
              </w:rPr>
              <w:t xml:space="preserve"> de tests</w:t>
            </w:r>
          </w:p>
          <w:p w14:paraId="2CF7A80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w:t>
            </w:r>
            <w:proofErr w:type="spellStart"/>
            <w:r w:rsidRPr="00BF780E">
              <w:rPr>
                <w:rFonts w:ascii="Calibri" w:hAnsi="Calibri" w:cs="Times New Roman"/>
                <w:color w:val="000000"/>
                <w:sz w:val="23"/>
                <w:szCs w:val="23"/>
                <w:lang w:val="en-GB" w:eastAsia="fr-FR"/>
              </w:rPr>
              <w:t>Rédaction</w:t>
            </w:r>
            <w:proofErr w:type="spellEnd"/>
            <w:r w:rsidRPr="00BF780E">
              <w:rPr>
                <w:rFonts w:ascii="Calibri" w:hAnsi="Calibri" w:cs="Times New Roman"/>
                <w:color w:val="000000"/>
                <w:sz w:val="23"/>
                <w:szCs w:val="23"/>
                <w:lang w:val="en-GB" w:eastAsia="fr-FR"/>
              </w:rPr>
              <w:t xml:space="preserve"> du rapport (suite)</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3F5DA87"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1h30</w:t>
            </w:r>
          </w:p>
          <w:p w14:paraId="79CD398B"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512574CB"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1h30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4FE6DC8"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1h30</w:t>
            </w:r>
          </w:p>
          <w:p w14:paraId="4FC669EC"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09DA5B8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1h30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8F606E3"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3172F8D3"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22C07FA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DED408B"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bl>
    <w:p w14:paraId="34764C25" w14:textId="77777777" w:rsidR="003A3EB6" w:rsidRPr="003A3EB6" w:rsidRDefault="003A3EB6" w:rsidP="003A3EB6"/>
    <w:p w14:paraId="3CADA2F0" w14:textId="77777777" w:rsidR="00F92E20" w:rsidRDefault="00F92E20" w:rsidP="000600CE"/>
    <w:p w14:paraId="6C5096B8" w14:textId="77777777" w:rsidR="003A3EB6" w:rsidRPr="000600CE" w:rsidRDefault="00F92E20" w:rsidP="000600CE">
      <w:r>
        <w:br w:type="page"/>
      </w:r>
    </w:p>
    <w:p w14:paraId="6AB30043" w14:textId="77777777" w:rsidR="00FE4BC0" w:rsidRDefault="00E03344" w:rsidP="00FE4BC0">
      <w:pPr>
        <w:pStyle w:val="Titre3"/>
      </w:pPr>
      <w:bookmarkStart w:id="50" w:name="_Toc341188893"/>
      <w:r>
        <w:lastRenderedPageBreak/>
        <w:t>Patrick BROWNE</w:t>
      </w:r>
      <w:r w:rsidR="00FE4BC0">
        <w:t xml:space="preserve"> : Responsable développement</w:t>
      </w:r>
      <w:bookmarkEnd w:id="50"/>
    </w:p>
    <w:p w14:paraId="72086EDB"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762"/>
        <w:gridCol w:w="1129"/>
        <w:gridCol w:w="1008"/>
        <w:gridCol w:w="884"/>
        <w:gridCol w:w="2387"/>
      </w:tblGrid>
      <w:tr w:rsidR="00BF780E" w:rsidRPr="00BF780E" w14:paraId="647421CE"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891C3CA"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B10FC85"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5B42F83"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Durée</w:t>
            </w:r>
            <w:proofErr w:type="spellEnd"/>
            <w:r w:rsidRPr="00BF780E">
              <w:rPr>
                <w:rFonts w:ascii="Cambria" w:hAnsi="Cambria" w:cs="Times New Roman"/>
                <w:b/>
                <w:bCs/>
                <w:color w:val="000000"/>
                <w:sz w:val="23"/>
                <w:szCs w:val="23"/>
                <w:lang w:val="en-GB" w:eastAsia="fr-FR"/>
              </w:rPr>
              <w:t xml:space="preserve"> </w:t>
            </w:r>
            <w:proofErr w:type="spellStart"/>
            <w:r w:rsidRPr="00BF780E">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C8FB37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FE3E3D2"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Reste</w:t>
            </w:r>
            <w:proofErr w:type="spellEnd"/>
            <w:r w:rsidRPr="00BF780E">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4A7CD19"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mbria" w:hAnsi="Cambria" w:cs="Times New Roman"/>
                <w:b/>
                <w:bCs/>
                <w:color w:val="000000"/>
                <w:sz w:val="23"/>
                <w:szCs w:val="23"/>
                <w:lang w:val="en-GB" w:eastAsia="fr-FR"/>
              </w:rPr>
              <w:t>Remarques</w:t>
            </w:r>
            <w:proofErr w:type="spellEnd"/>
          </w:p>
        </w:tc>
      </w:tr>
      <w:tr w:rsidR="00BF780E" w:rsidRPr="00BF780E" w14:paraId="576667E4"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641C11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3986BDD"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Découverte</w:t>
            </w:r>
            <w:proofErr w:type="spellEnd"/>
            <w:r w:rsidRPr="00BF780E">
              <w:rPr>
                <w:rFonts w:ascii="Calibri" w:eastAsia="Times New Roman" w:hAnsi="Calibri" w:cs="Times New Roman"/>
                <w:color w:val="000000"/>
                <w:sz w:val="23"/>
                <w:szCs w:val="23"/>
                <w:lang w:val="en-GB" w:eastAsia="fr-FR"/>
              </w:rPr>
              <w:t xml:space="preserve"> Cahier des charges</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Première Etude Conception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96ECA1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2A4B8ECD"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2FB21C0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EE9EBF1"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4F0D6D9E"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513323E9"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1F56F7F"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2FC32A6A"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6D3EDEB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FF36495"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2FCC53B2"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EAC85C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B94BEA5"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Cas</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d’utilisation</w:t>
            </w:r>
            <w:proofErr w:type="spellEnd"/>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Diagramme</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séquences</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4627EE1"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31AA6DC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2417427"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541203B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2254D9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C1E3F9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F7B7F38" w14:textId="77777777" w:rsidR="00BF780E" w:rsidRPr="00BF780E" w:rsidRDefault="00BF780E" w:rsidP="00BF780E">
            <w:pPr>
              <w:spacing w:after="0" w:line="0" w:lineRule="atLeast"/>
              <w:rPr>
                <w:rFonts w:ascii="Times" w:eastAsia="Times New Roman" w:hAnsi="Times" w:cs="Times New Roman"/>
                <w:sz w:val="20"/>
                <w:szCs w:val="20"/>
                <w:lang w:val="en-GB" w:eastAsia="fr-FR"/>
              </w:rPr>
            </w:pPr>
            <w:proofErr w:type="spellStart"/>
            <w:r w:rsidRPr="00BF780E">
              <w:rPr>
                <w:rFonts w:ascii="Calibri" w:eastAsia="Times New Roman" w:hAnsi="Calibri" w:cs="Times New Roman"/>
                <w:color w:val="000000"/>
                <w:sz w:val="23"/>
                <w:szCs w:val="23"/>
                <w:lang w:val="en-GB" w:eastAsia="fr-FR"/>
              </w:rPr>
              <w:t>Difficulté</w:t>
            </w:r>
            <w:proofErr w:type="spellEnd"/>
            <w:r w:rsidRPr="00BF780E">
              <w:rPr>
                <w:rFonts w:ascii="Calibri" w:eastAsia="Times New Roman" w:hAnsi="Calibri" w:cs="Times New Roman"/>
                <w:color w:val="000000"/>
                <w:sz w:val="23"/>
                <w:szCs w:val="23"/>
                <w:lang w:val="en-GB" w:eastAsia="fr-FR"/>
              </w:rPr>
              <w:t xml:space="preserve"> à </w:t>
            </w:r>
            <w:proofErr w:type="spellStart"/>
            <w:r w:rsidRPr="00BF780E">
              <w:rPr>
                <w:rFonts w:ascii="Calibri" w:eastAsia="Times New Roman" w:hAnsi="Calibri" w:cs="Times New Roman"/>
                <w:color w:val="000000"/>
                <w:sz w:val="23"/>
                <w:szCs w:val="23"/>
                <w:lang w:val="en-GB" w:eastAsia="fr-FR"/>
              </w:rPr>
              <w:t>définir</w:t>
            </w:r>
            <w:proofErr w:type="spellEnd"/>
            <w:r w:rsidRPr="00BF780E">
              <w:rPr>
                <w:rFonts w:ascii="Calibri" w:eastAsia="Times New Roman" w:hAnsi="Calibri" w:cs="Times New Roman"/>
                <w:color w:val="000000"/>
                <w:sz w:val="23"/>
                <w:szCs w:val="23"/>
                <w:lang w:val="en-GB" w:eastAsia="fr-FR"/>
              </w:rPr>
              <w:t xml:space="preserve"> les </w:t>
            </w:r>
            <w:proofErr w:type="spellStart"/>
            <w:r w:rsidRPr="00BF780E">
              <w:rPr>
                <w:rFonts w:ascii="Calibri" w:eastAsia="Times New Roman" w:hAnsi="Calibri" w:cs="Times New Roman"/>
                <w:color w:val="000000"/>
                <w:sz w:val="23"/>
                <w:szCs w:val="23"/>
                <w:lang w:val="en-GB" w:eastAsia="fr-FR"/>
              </w:rPr>
              <w:t>limites</w:t>
            </w:r>
            <w:proofErr w:type="spellEnd"/>
            <w:r w:rsidRPr="00BF780E">
              <w:rPr>
                <w:rFonts w:ascii="Calibri" w:eastAsia="Times New Roman" w:hAnsi="Calibri" w:cs="Times New Roman"/>
                <w:color w:val="000000"/>
                <w:sz w:val="23"/>
                <w:szCs w:val="23"/>
                <w:lang w:val="en-GB" w:eastAsia="fr-FR"/>
              </w:rPr>
              <w:t xml:space="preserve"> par modules pour les </w:t>
            </w:r>
            <w:proofErr w:type="spellStart"/>
            <w:r w:rsidRPr="00BF780E">
              <w:rPr>
                <w:rFonts w:ascii="Calibri" w:eastAsia="Times New Roman" w:hAnsi="Calibri" w:cs="Times New Roman"/>
                <w:color w:val="000000"/>
                <w:sz w:val="23"/>
                <w:szCs w:val="23"/>
                <w:lang w:val="en-GB" w:eastAsia="fr-FR"/>
              </w:rPr>
              <w:t>cas</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d’utilisation</w:t>
            </w:r>
            <w:proofErr w:type="spellEnd"/>
          </w:p>
        </w:tc>
      </w:tr>
      <w:tr w:rsidR="00BF780E" w:rsidRPr="00BF780E" w14:paraId="7690C468"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CB3B10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49B1975"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Diagramme</w:t>
            </w:r>
            <w:proofErr w:type="spellEnd"/>
            <w:r w:rsidRPr="00BF780E">
              <w:rPr>
                <w:rFonts w:ascii="Calibri" w:eastAsia="Times New Roman" w:hAnsi="Calibri" w:cs="Times New Roman"/>
                <w:color w:val="000000"/>
                <w:sz w:val="23"/>
                <w:szCs w:val="23"/>
                <w:lang w:val="en-GB" w:eastAsia="fr-FR"/>
              </w:rPr>
              <w:t xml:space="preserve"> de </w:t>
            </w:r>
            <w:proofErr w:type="spellStart"/>
            <w:r w:rsidRPr="00BF780E">
              <w:rPr>
                <w:rFonts w:ascii="Calibri" w:eastAsia="Times New Roman" w:hAnsi="Calibri" w:cs="Times New Roman"/>
                <w:color w:val="000000"/>
                <w:sz w:val="23"/>
                <w:szCs w:val="23"/>
                <w:lang w:val="en-GB" w:eastAsia="fr-FR"/>
              </w:rPr>
              <w:t>séquences</w:t>
            </w:r>
            <w:proofErr w:type="spellEnd"/>
            <w:r w:rsidRPr="00BF780E">
              <w:rPr>
                <w:rFonts w:ascii="Calibri" w:eastAsia="Times New Roman" w:hAnsi="Calibri" w:cs="Times New Roman"/>
                <w:color w:val="000000"/>
                <w:sz w:val="23"/>
                <w:szCs w:val="23"/>
                <w:lang w:val="en-GB" w:eastAsia="fr-FR"/>
              </w:rPr>
              <w:t xml:space="preserve"> suite</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Etude Swing</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D2C7505"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p w14:paraId="5D9220A6"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9FB666F"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C9579E7"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p w14:paraId="1D727AFF"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BE5479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35F7C26C"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CEA71E9" w14:textId="77777777" w:rsidR="00BF780E" w:rsidRPr="00BF780E" w:rsidRDefault="00BF780E" w:rsidP="00BF780E">
            <w:pPr>
              <w:spacing w:after="0" w:line="240" w:lineRule="auto"/>
              <w:rPr>
                <w:rFonts w:ascii="Times" w:eastAsia="Times New Roman" w:hAnsi="Times" w:cs="Times New Roman"/>
                <w:sz w:val="20"/>
                <w:szCs w:val="20"/>
                <w:lang w:val="en-GB" w:eastAsia="fr-FR"/>
              </w:rPr>
            </w:pPr>
          </w:p>
          <w:p w14:paraId="4920FF3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1EAC4E8"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5BE37061" w14:textId="77777777" w:rsidTr="00BF780E">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ACBB89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475B84C"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Etude Swing</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Création</w:t>
            </w:r>
            <w:proofErr w:type="spellEnd"/>
            <w:r w:rsidRPr="00BF780E">
              <w:rPr>
                <w:rFonts w:ascii="Calibri" w:eastAsia="Times New Roman" w:hAnsi="Calibri" w:cs="Times New Roman"/>
                <w:color w:val="000000"/>
                <w:sz w:val="23"/>
                <w:szCs w:val="23"/>
                <w:lang w:val="en-GB" w:eastAsia="fr-FR"/>
              </w:rPr>
              <w:t xml:space="preserve"> d’un prototype Swing de </w:t>
            </w:r>
            <w:proofErr w:type="spellStart"/>
            <w:r w:rsidRPr="00BF780E">
              <w:rPr>
                <w:rFonts w:ascii="Calibri" w:eastAsia="Times New Roman" w:hAnsi="Calibri" w:cs="Times New Roman"/>
                <w:color w:val="000000"/>
                <w:sz w:val="23"/>
                <w:szCs w:val="23"/>
                <w:lang w:val="en-GB" w:eastAsia="fr-FR"/>
              </w:rPr>
              <w:t>fenêtre</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joueurs</w:t>
            </w:r>
            <w:proofErr w:type="spellEnd"/>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Connexion au SVN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32C18F9"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5h</w:t>
            </w:r>
          </w:p>
          <w:p w14:paraId="1DC6C860"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6E01BC0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30 min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3973860"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5H</w:t>
            </w:r>
          </w:p>
          <w:p w14:paraId="6B5AA100"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0EDF6CF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C6341C7"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76DF3C2B"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p w14:paraId="6D14256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8EB838F"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Observable - </w:t>
            </w:r>
            <w:proofErr w:type="spellStart"/>
            <w:r w:rsidRPr="00BF780E">
              <w:rPr>
                <w:rFonts w:ascii="Calibri" w:hAnsi="Calibri" w:cs="Times New Roman"/>
                <w:color w:val="000000"/>
                <w:sz w:val="23"/>
                <w:szCs w:val="23"/>
                <w:lang w:val="en-GB" w:eastAsia="fr-FR"/>
              </w:rPr>
              <w:t>Observeur</w:t>
            </w:r>
            <w:proofErr w:type="spellEnd"/>
          </w:p>
          <w:p w14:paraId="3E22E622"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PropertyChange</w:t>
            </w:r>
            <w:proofErr w:type="spellEnd"/>
            <w:r w:rsidRPr="00BF780E">
              <w:rPr>
                <w:rFonts w:ascii="Calibri" w:hAnsi="Calibri" w:cs="Times New Roman"/>
                <w:color w:val="000000"/>
                <w:sz w:val="23"/>
                <w:szCs w:val="23"/>
                <w:lang w:val="en-GB" w:eastAsia="fr-FR"/>
              </w:rPr>
              <w:t xml:space="preserve"> à clarifier pour Swing</w:t>
            </w:r>
          </w:p>
        </w:tc>
      </w:tr>
      <w:tr w:rsidR="00BF780E" w:rsidRPr="00BF780E" w14:paraId="254ECC7F"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F5B24C3"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69E196B" w14:textId="77777777" w:rsidR="00BF780E" w:rsidRPr="00BF780E" w:rsidRDefault="00BF780E" w:rsidP="00BF780E">
            <w:pPr>
              <w:spacing w:after="0" w:line="240" w:lineRule="auto"/>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Dossier de conception</w:t>
            </w:r>
          </w:p>
          <w:p w14:paraId="1A41E9C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Diagramme</w:t>
            </w:r>
            <w:proofErr w:type="spellEnd"/>
            <w:r w:rsidRPr="00BF780E">
              <w:rPr>
                <w:rFonts w:ascii="Calibri" w:hAnsi="Calibri" w:cs="Times New Roman"/>
                <w:color w:val="000000"/>
                <w:sz w:val="23"/>
                <w:szCs w:val="23"/>
                <w:lang w:val="en-GB" w:eastAsia="fr-FR"/>
              </w:rPr>
              <w:t xml:space="preserve"> de </w:t>
            </w:r>
            <w:proofErr w:type="spellStart"/>
            <w:r w:rsidRPr="00BF780E">
              <w:rPr>
                <w:rFonts w:ascii="Calibri" w:hAnsi="Calibri" w:cs="Times New Roman"/>
                <w:color w:val="000000"/>
                <w:sz w:val="23"/>
                <w:szCs w:val="23"/>
                <w:lang w:val="en-GB" w:eastAsia="fr-FR"/>
              </w:rPr>
              <w:t>séquence</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DB22AD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722791B"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08CFC8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BC02986" w14:textId="77777777" w:rsidR="00BF780E" w:rsidRPr="00BF780E" w:rsidRDefault="00BF780E" w:rsidP="00BF780E">
            <w:pPr>
              <w:spacing w:after="0" w:line="240" w:lineRule="auto"/>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Incohérence</w:t>
            </w:r>
            <w:proofErr w:type="spellEnd"/>
            <w:r w:rsidRPr="00BF780E">
              <w:rPr>
                <w:rFonts w:ascii="Calibri" w:hAnsi="Calibri" w:cs="Times New Roman"/>
                <w:color w:val="000000"/>
                <w:sz w:val="23"/>
                <w:szCs w:val="23"/>
                <w:lang w:val="en-GB" w:eastAsia="fr-FR"/>
              </w:rPr>
              <w:t xml:space="preserve"> avec le module </w:t>
            </w:r>
            <w:proofErr w:type="spellStart"/>
            <w:r w:rsidRPr="00BF780E">
              <w:rPr>
                <w:rFonts w:ascii="Calibri" w:hAnsi="Calibri" w:cs="Times New Roman"/>
                <w:color w:val="000000"/>
                <w:sz w:val="23"/>
                <w:szCs w:val="23"/>
                <w:lang w:val="en-GB" w:eastAsia="fr-FR"/>
              </w:rPr>
              <w:t>DataManager</w:t>
            </w:r>
            <w:proofErr w:type="spellEnd"/>
          </w:p>
          <w:p w14:paraId="0605BDCB"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Modifications du dossier pour </w:t>
            </w:r>
            <w:proofErr w:type="spellStart"/>
            <w:r w:rsidRPr="00BF780E">
              <w:rPr>
                <w:rFonts w:ascii="Calibri" w:hAnsi="Calibri" w:cs="Times New Roman"/>
                <w:color w:val="000000"/>
                <w:sz w:val="23"/>
                <w:szCs w:val="23"/>
                <w:lang w:val="en-GB" w:eastAsia="fr-FR"/>
              </w:rPr>
              <w:t>réparer</w:t>
            </w:r>
            <w:proofErr w:type="spellEnd"/>
            <w:r w:rsidRPr="00BF780E">
              <w:rPr>
                <w:rFonts w:ascii="Calibri" w:hAnsi="Calibri" w:cs="Times New Roman"/>
                <w:color w:val="000000"/>
                <w:sz w:val="23"/>
                <w:szCs w:val="23"/>
                <w:lang w:val="en-GB" w:eastAsia="fr-FR"/>
              </w:rPr>
              <w:t xml:space="preserve"> les </w:t>
            </w:r>
            <w:proofErr w:type="spellStart"/>
            <w:r w:rsidRPr="00BF780E">
              <w:rPr>
                <w:rFonts w:ascii="Calibri" w:hAnsi="Calibri" w:cs="Times New Roman"/>
                <w:color w:val="000000"/>
                <w:sz w:val="23"/>
                <w:szCs w:val="23"/>
                <w:lang w:val="en-GB" w:eastAsia="fr-FR"/>
              </w:rPr>
              <w:t>incohérences</w:t>
            </w:r>
            <w:proofErr w:type="spellEnd"/>
          </w:p>
        </w:tc>
      </w:tr>
      <w:tr w:rsidR="00BF780E" w:rsidRPr="00BF780E" w14:paraId="4D0CB27D"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B07DD0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23/10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7B66A65" w14:textId="77777777" w:rsidR="00BF780E" w:rsidRPr="00BF780E" w:rsidRDefault="00BF780E" w:rsidP="00BF780E">
            <w:pPr>
              <w:spacing w:after="0" w:line="240" w:lineRule="auto"/>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Rendu</w:t>
            </w:r>
            <w:proofErr w:type="spellEnd"/>
            <w:r w:rsidRPr="00BF780E">
              <w:rPr>
                <w:rFonts w:ascii="Calibri" w:eastAsia="Times New Roman" w:hAnsi="Calibri" w:cs="Times New Roman"/>
                <w:color w:val="000000"/>
                <w:sz w:val="23"/>
                <w:szCs w:val="23"/>
                <w:lang w:val="en-GB" w:eastAsia="fr-FR"/>
              </w:rPr>
              <w:t xml:space="preserve"> dossier de conception</w:t>
            </w:r>
          </w:p>
          <w:p w14:paraId="0C1C884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 Début du </w:t>
            </w:r>
            <w:proofErr w:type="spellStart"/>
            <w:r w:rsidRPr="00BF780E">
              <w:rPr>
                <w:rFonts w:ascii="Calibri" w:hAnsi="Calibri" w:cs="Times New Roman"/>
                <w:color w:val="000000"/>
                <w:sz w:val="23"/>
                <w:szCs w:val="23"/>
                <w:lang w:val="en-GB" w:eastAsia="fr-FR"/>
              </w:rPr>
              <w:t>dévelopement</w:t>
            </w:r>
            <w:proofErr w:type="spellEnd"/>
            <w:r w:rsidRPr="00BF780E">
              <w:rPr>
                <w:rFonts w:ascii="Calibri" w:hAnsi="Calibri" w:cs="Times New Roman"/>
                <w:color w:val="000000"/>
                <w:sz w:val="23"/>
                <w:szCs w:val="23"/>
                <w:lang w:val="en-GB" w:eastAsia="fr-FR"/>
              </w:rPr>
              <w:t xml:space="preserve"> de </w:t>
            </w:r>
            <w:proofErr w:type="spellStart"/>
            <w:r w:rsidRPr="00BF780E">
              <w:rPr>
                <w:rFonts w:ascii="Calibri" w:hAnsi="Calibri" w:cs="Times New Roman"/>
                <w:color w:val="000000"/>
                <w:sz w:val="23"/>
                <w:szCs w:val="23"/>
                <w:lang w:val="en-GB" w:eastAsia="fr-FR"/>
              </w:rPr>
              <w:t>l’IHMList</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DA4A84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0D8137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C6EAE9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D2DB1DA"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0213A24E"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B284B6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06/11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3E0F6F8"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 Aide </w:t>
            </w:r>
            <w:proofErr w:type="spellStart"/>
            <w:r w:rsidRPr="00BF780E">
              <w:rPr>
                <w:rFonts w:ascii="Calibri" w:hAnsi="Calibri" w:cs="Times New Roman"/>
                <w:color w:val="000000"/>
                <w:sz w:val="23"/>
                <w:szCs w:val="23"/>
                <w:lang w:val="en-GB" w:eastAsia="fr-FR"/>
              </w:rPr>
              <w:t>développement</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IHMList</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86F7868"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76B38B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76AFBE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E4D99D6"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Développement</w:t>
            </w:r>
            <w:proofErr w:type="spellEnd"/>
            <w:r w:rsidRPr="00BF780E">
              <w:rPr>
                <w:rFonts w:ascii="Calibri" w:hAnsi="Calibri" w:cs="Times New Roman"/>
                <w:color w:val="000000"/>
                <w:sz w:val="23"/>
                <w:szCs w:val="23"/>
                <w:lang w:val="en-GB" w:eastAsia="fr-FR"/>
              </w:rPr>
              <w:t xml:space="preserve"> Model et connexion des </w:t>
            </w:r>
            <w:proofErr w:type="spellStart"/>
            <w:r w:rsidRPr="00BF780E">
              <w:rPr>
                <w:rFonts w:ascii="Calibri" w:hAnsi="Calibri" w:cs="Times New Roman"/>
                <w:color w:val="000000"/>
                <w:sz w:val="23"/>
                <w:szCs w:val="23"/>
                <w:lang w:val="en-GB" w:eastAsia="fr-FR"/>
              </w:rPr>
              <w:t>objets</w:t>
            </w:r>
            <w:proofErr w:type="spellEnd"/>
            <w:r w:rsidRPr="00BF780E">
              <w:rPr>
                <w:rFonts w:ascii="Calibri" w:hAnsi="Calibri" w:cs="Times New Roman"/>
                <w:color w:val="000000"/>
                <w:sz w:val="23"/>
                <w:szCs w:val="23"/>
                <w:lang w:val="en-GB" w:eastAsia="fr-FR"/>
              </w:rPr>
              <w:t xml:space="preserve"> pour les </w:t>
            </w:r>
            <w:proofErr w:type="spellStart"/>
            <w:r w:rsidRPr="00BF780E">
              <w:rPr>
                <w:rFonts w:ascii="Calibri" w:hAnsi="Calibri" w:cs="Times New Roman"/>
                <w:color w:val="000000"/>
                <w:sz w:val="23"/>
                <w:szCs w:val="23"/>
                <w:lang w:val="en-GB" w:eastAsia="fr-FR"/>
              </w:rPr>
              <w:t>événements</w:t>
            </w:r>
            <w:proofErr w:type="spellEnd"/>
            <w:r w:rsidRPr="00BF780E">
              <w:rPr>
                <w:rFonts w:ascii="Calibri" w:hAnsi="Calibri" w:cs="Times New Roman"/>
                <w:color w:val="000000"/>
                <w:sz w:val="23"/>
                <w:szCs w:val="23"/>
                <w:lang w:val="en-GB" w:eastAsia="fr-FR"/>
              </w:rPr>
              <w:t xml:space="preserve"> en provenance du </w:t>
            </w:r>
            <w:proofErr w:type="spellStart"/>
            <w:r w:rsidRPr="00BF780E">
              <w:rPr>
                <w:rFonts w:ascii="Calibri" w:hAnsi="Calibri" w:cs="Times New Roman"/>
                <w:color w:val="000000"/>
                <w:sz w:val="23"/>
                <w:szCs w:val="23"/>
                <w:lang w:val="en-GB" w:eastAsia="fr-FR"/>
              </w:rPr>
              <w:t>datamanager</w:t>
            </w:r>
            <w:proofErr w:type="spellEnd"/>
          </w:p>
        </w:tc>
      </w:tr>
      <w:tr w:rsidR="00BF780E" w:rsidRPr="00BF780E" w14:paraId="113CB277"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6462BA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13/11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D068589" w14:textId="77777777" w:rsidR="00BF780E" w:rsidRPr="00BF780E" w:rsidRDefault="00BF780E" w:rsidP="00BF780E">
            <w:pPr>
              <w:spacing w:after="0" w:line="0" w:lineRule="atLeast"/>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Aide </w:t>
            </w:r>
            <w:proofErr w:type="spellStart"/>
            <w:r w:rsidRPr="00BF780E">
              <w:rPr>
                <w:rFonts w:ascii="Calibri" w:eastAsia="Times New Roman" w:hAnsi="Calibri" w:cs="Times New Roman"/>
                <w:color w:val="000000"/>
                <w:sz w:val="23"/>
                <w:szCs w:val="23"/>
                <w:lang w:val="en-GB" w:eastAsia="fr-FR"/>
              </w:rPr>
              <w:t>développement</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IHMList</w:t>
            </w:r>
            <w:proofErr w:type="spellEnd"/>
            <w:r w:rsidRPr="00BF780E">
              <w:rPr>
                <w:rFonts w:ascii="Calibri" w:eastAsia="Times New Roman" w:hAnsi="Calibri" w:cs="Times New Roman"/>
                <w:color w:val="000000"/>
                <w:sz w:val="23"/>
                <w:szCs w:val="23"/>
                <w:lang w:val="en-GB" w:eastAsia="fr-FR"/>
              </w:rPr>
              <w:t xml:space="preserve"> </w:t>
            </w:r>
            <w:r w:rsidRPr="00BF780E">
              <w:rPr>
                <w:rFonts w:ascii="Times" w:eastAsia="Times New Roman" w:hAnsi="Times" w:cs="Times New Roman"/>
                <w:sz w:val="20"/>
                <w:szCs w:val="20"/>
                <w:lang w:val="en-GB" w:eastAsia="fr-FR"/>
              </w:rPr>
              <w:br/>
            </w: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Compréhension</w:t>
            </w:r>
            <w:proofErr w:type="spellEnd"/>
            <w:r w:rsidRPr="00BF780E">
              <w:rPr>
                <w:rFonts w:ascii="Calibri" w:eastAsia="Times New Roman" w:hAnsi="Calibri" w:cs="Times New Roman"/>
                <w:color w:val="000000"/>
                <w:sz w:val="23"/>
                <w:szCs w:val="23"/>
                <w:lang w:val="en-GB" w:eastAsia="fr-FR"/>
              </w:rPr>
              <w:t xml:space="preserve"> des </w:t>
            </w:r>
            <w:proofErr w:type="spellStart"/>
            <w:r w:rsidRPr="00BF780E">
              <w:rPr>
                <w:rFonts w:ascii="Calibri" w:eastAsia="Times New Roman" w:hAnsi="Calibri" w:cs="Times New Roman"/>
                <w:color w:val="000000"/>
                <w:sz w:val="23"/>
                <w:szCs w:val="23"/>
                <w:lang w:val="en-GB" w:eastAsia="fr-FR"/>
              </w:rPr>
              <w:t>PropertyManager</w:t>
            </w:r>
            <w:proofErr w:type="spellEnd"/>
            <w:r w:rsidRPr="00BF780E">
              <w:rPr>
                <w:rFonts w:ascii="Calibri" w:eastAsia="Times New Roman" w:hAnsi="Calibri" w:cs="Times New Roman"/>
                <w:color w:val="000000"/>
                <w:sz w:val="23"/>
                <w:szCs w:val="23"/>
                <w:lang w:val="en-GB" w:eastAsia="fr-FR"/>
              </w:rPr>
              <w:t xml:space="preserve"> et des Observables</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E3DA2A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D9597E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EF0DAA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900DD75"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23BE8B68"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097345A"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20/11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3C05895" w14:textId="77777777" w:rsidR="00BF780E" w:rsidRPr="00BF780E" w:rsidRDefault="00BF780E" w:rsidP="00BF780E">
            <w:pPr>
              <w:spacing w:after="0" w:line="240" w:lineRule="auto"/>
              <w:rPr>
                <w:rFonts w:ascii="Times" w:eastAsia="Times New Roman" w:hAnsi="Times" w:cs="Times New Roman"/>
                <w:sz w:val="20"/>
                <w:szCs w:val="20"/>
                <w:lang w:val="en-GB" w:eastAsia="fr-FR"/>
              </w:rPr>
            </w:pPr>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Rédaction</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déroulement</w:t>
            </w:r>
            <w:proofErr w:type="spellEnd"/>
            <w:r w:rsidRPr="00BF780E">
              <w:rPr>
                <w:rFonts w:ascii="Calibri" w:eastAsia="Times New Roman" w:hAnsi="Calibri" w:cs="Times New Roman"/>
                <w:color w:val="000000"/>
                <w:sz w:val="23"/>
                <w:szCs w:val="23"/>
                <w:lang w:val="en-GB" w:eastAsia="fr-FR"/>
              </w:rPr>
              <w:t xml:space="preserve"> du </w:t>
            </w:r>
            <w:proofErr w:type="spellStart"/>
            <w:r w:rsidRPr="00BF780E">
              <w:rPr>
                <w:rFonts w:ascii="Calibri" w:eastAsia="Times New Roman" w:hAnsi="Calibri" w:cs="Times New Roman"/>
                <w:color w:val="000000"/>
                <w:sz w:val="23"/>
                <w:szCs w:val="23"/>
                <w:lang w:val="en-GB" w:eastAsia="fr-FR"/>
              </w:rPr>
              <w:t>projet</w:t>
            </w:r>
            <w:proofErr w:type="spellEnd"/>
            <w:r w:rsidRPr="00BF780E">
              <w:rPr>
                <w:rFonts w:ascii="Calibri" w:eastAsia="Times New Roman" w:hAnsi="Calibri" w:cs="Times New Roman"/>
                <w:color w:val="000000"/>
                <w:sz w:val="23"/>
                <w:szCs w:val="23"/>
                <w:lang w:val="en-GB" w:eastAsia="fr-FR"/>
              </w:rPr>
              <w:t xml:space="preserve"> </w:t>
            </w:r>
            <w:proofErr w:type="spellStart"/>
            <w:r w:rsidRPr="00BF780E">
              <w:rPr>
                <w:rFonts w:ascii="Calibri" w:eastAsia="Times New Roman" w:hAnsi="Calibri" w:cs="Times New Roman"/>
                <w:color w:val="000000"/>
                <w:sz w:val="23"/>
                <w:szCs w:val="23"/>
                <w:lang w:val="en-GB" w:eastAsia="fr-FR"/>
              </w:rPr>
              <w:t>dans</w:t>
            </w:r>
            <w:proofErr w:type="spellEnd"/>
            <w:r w:rsidRPr="00BF780E">
              <w:rPr>
                <w:rFonts w:ascii="Calibri" w:eastAsia="Times New Roman" w:hAnsi="Calibri" w:cs="Times New Roman"/>
                <w:color w:val="000000"/>
                <w:sz w:val="23"/>
                <w:szCs w:val="23"/>
                <w:lang w:val="en-GB" w:eastAsia="fr-FR"/>
              </w:rPr>
              <w:t xml:space="preserve"> PMP</w:t>
            </w:r>
          </w:p>
          <w:p w14:paraId="2513179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 xml:space="preserve">- Finalisation et </w:t>
            </w:r>
            <w:proofErr w:type="spellStart"/>
            <w:r w:rsidRPr="00BF780E">
              <w:rPr>
                <w:rFonts w:ascii="Calibri" w:hAnsi="Calibri" w:cs="Times New Roman"/>
                <w:color w:val="000000"/>
                <w:sz w:val="23"/>
                <w:szCs w:val="23"/>
                <w:lang w:val="en-GB" w:eastAsia="fr-FR"/>
              </w:rPr>
              <w:t>intégration</w:t>
            </w:r>
            <w:proofErr w:type="spellEnd"/>
            <w:r w:rsidRPr="00BF780E">
              <w:rPr>
                <w:rFonts w:ascii="Calibri" w:hAnsi="Calibri" w:cs="Times New Roman"/>
                <w:color w:val="000000"/>
                <w:sz w:val="23"/>
                <w:szCs w:val="23"/>
                <w:lang w:val="en-GB" w:eastAsia="fr-FR"/>
              </w:rPr>
              <w:t xml:space="preserve"> interne</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87C8598" w14:textId="77777777" w:rsidR="00BF780E" w:rsidRPr="00BF780E" w:rsidRDefault="00BF780E" w:rsidP="00BF780E">
            <w:pPr>
              <w:spacing w:after="0" w:line="240" w:lineRule="auto"/>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1h</w:t>
            </w:r>
          </w:p>
          <w:p w14:paraId="0C1E0997" w14:textId="77777777" w:rsidR="00BF780E" w:rsidRPr="00BF780E" w:rsidRDefault="00BF780E" w:rsidP="00BF780E">
            <w:pPr>
              <w:spacing w:after="240" w:line="240" w:lineRule="auto"/>
              <w:rPr>
                <w:rFonts w:ascii="Times" w:eastAsia="Times New Roman" w:hAnsi="Times" w:cs="Times New Roman"/>
                <w:sz w:val="20"/>
                <w:szCs w:val="20"/>
                <w:lang w:val="en-GB" w:eastAsia="fr-FR"/>
              </w:rPr>
            </w:pPr>
          </w:p>
          <w:p w14:paraId="77629282"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B9B8F52"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9D60DA3"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3D5FFAD"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73008A21"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FF6DC69"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lastRenderedPageBreak/>
              <w:t>27/11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C729ADD"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Intégration</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externe</w:t>
            </w:r>
            <w:proofErr w:type="spellEnd"/>
            <w:r w:rsidRPr="00BF780E">
              <w:rPr>
                <w:rFonts w:ascii="Calibri" w:hAnsi="Calibri" w:cs="Times New Roman"/>
                <w:color w:val="000000"/>
                <w:sz w:val="23"/>
                <w:szCs w:val="23"/>
                <w:lang w:val="en-GB" w:eastAsia="fr-FR"/>
              </w:rPr>
              <w:t xml:space="preserve"> avec le data (</w:t>
            </w:r>
            <w:proofErr w:type="spellStart"/>
            <w:r w:rsidRPr="00BF780E">
              <w:rPr>
                <w:rFonts w:ascii="Calibri" w:hAnsi="Calibri" w:cs="Times New Roman"/>
                <w:color w:val="000000"/>
                <w:sz w:val="23"/>
                <w:szCs w:val="23"/>
                <w:lang w:val="en-GB" w:eastAsia="fr-FR"/>
              </w:rPr>
              <w:t>Partie</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Liste</w:t>
            </w:r>
            <w:proofErr w:type="spellEnd"/>
            <w:r w:rsidRPr="00BF780E">
              <w:rPr>
                <w:rFonts w:ascii="Calibri" w:hAnsi="Calibri" w:cs="Times New Roman"/>
                <w:color w:val="000000"/>
                <w:sz w:val="23"/>
                <w:szCs w:val="23"/>
                <w:lang w:val="en-GB" w:eastAsia="fr-FR"/>
              </w:rPr>
              <w:t xml:space="preserve"> des </w:t>
            </w:r>
            <w:proofErr w:type="spellStart"/>
            <w:proofErr w:type="gramStart"/>
            <w:r w:rsidRPr="00BF780E">
              <w:rPr>
                <w:rFonts w:ascii="Calibri" w:hAnsi="Calibri" w:cs="Times New Roman"/>
                <w:color w:val="000000"/>
                <w:sz w:val="23"/>
                <w:szCs w:val="23"/>
                <w:lang w:val="en-GB" w:eastAsia="fr-FR"/>
              </w:rPr>
              <w:t>joueurs</w:t>
            </w:r>
            <w:proofErr w:type="spellEnd"/>
            <w:r w:rsidRPr="00BF780E">
              <w:rPr>
                <w:rFonts w:ascii="Calibri" w:hAnsi="Calibri" w:cs="Times New Roman"/>
                <w:color w:val="000000"/>
                <w:sz w:val="23"/>
                <w:szCs w:val="23"/>
                <w:lang w:val="en-GB" w:eastAsia="fr-FR"/>
              </w:rPr>
              <w:t xml:space="preserve"> :</w:t>
            </w:r>
            <w:proofErr w:type="gram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abonnement</w:t>
            </w:r>
            <w:proofErr w:type="spellEnd"/>
            <w:r w:rsidRPr="00BF780E">
              <w:rPr>
                <w:rFonts w:ascii="Calibri" w:hAnsi="Calibri" w:cs="Times New Roman"/>
                <w:color w:val="000000"/>
                <w:sz w:val="23"/>
                <w:szCs w:val="23"/>
                <w:lang w:val="en-GB" w:eastAsia="fr-FR"/>
              </w:rPr>
              <w:t xml:space="preserve"> à Data pour </w:t>
            </w:r>
            <w:proofErr w:type="spellStart"/>
            <w:r w:rsidRPr="00BF780E">
              <w:rPr>
                <w:rFonts w:ascii="Calibri" w:hAnsi="Calibri" w:cs="Times New Roman"/>
                <w:color w:val="000000"/>
                <w:sz w:val="23"/>
                <w:szCs w:val="23"/>
                <w:lang w:val="en-GB" w:eastAsia="fr-FR"/>
              </w:rPr>
              <w:t>affichage</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dynamique</w:t>
            </w:r>
            <w:proofErr w:type="spellEnd"/>
            <w:r w:rsidRPr="00BF780E">
              <w:rPr>
                <w:rFonts w:ascii="Calibri" w:hAnsi="Calibri" w:cs="Times New Roman"/>
                <w:color w:val="000000"/>
                <w:sz w:val="23"/>
                <w:szCs w:val="23"/>
                <w:lang w:val="en-GB" w:eastAsia="fr-FR"/>
              </w:rPr>
              <w:t xml:space="preserve"> des </w:t>
            </w:r>
            <w:proofErr w:type="spellStart"/>
            <w:r w:rsidRPr="00BF780E">
              <w:rPr>
                <w:rFonts w:ascii="Calibri" w:hAnsi="Calibri" w:cs="Times New Roman"/>
                <w:color w:val="000000"/>
                <w:sz w:val="23"/>
                <w:szCs w:val="23"/>
                <w:lang w:val="en-GB" w:eastAsia="fr-FR"/>
              </w:rPr>
              <w:t>joueurs</w:t>
            </w:r>
            <w:proofErr w:type="spellEnd"/>
            <w:r w:rsidRPr="00BF780E">
              <w:rPr>
                <w:rFonts w:ascii="Calibri" w:hAnsi="Calibri"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3ABC748"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008FB7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3A2A8EB"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236FFCF"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Intégration</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très</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bien</w:t>
            </w:r>
            <w:proofErr w:type="spellEnd"/>
            <w:r w:rsidRPr="00BF780E">
              <w:rPr>
                <w:rFonts w:ascii="Calibri" w:hAnsi="Calibri" w:cs="Times New Roman"/>
                <w:color w:val="000000"/>
                <w:sz w:val="23"/>
                <w:szCs w:val="23"/>
                <w:lang w:val="en-GB" w:eastAsia="fr-FR"/>
              </w:rPr>
              <w:t xml:space="preserve"> </w:t>
            </w:r>
            <w:proofErr w:type="spellStart"/>
            <w:r w:rsidRPr="00BF780E">
              <w:rPr>
                <w:rFonts w:ascii="Calibri" w:hAnsi="Calibri" w:cs="Times New Roman"/>
                <w:color w:val="000000"/>
                <w:sz w:val="23"/>
                <w:szCs w:val="23"/>
                <w:lang w:val="en-GB" w:eastAsia="fr-FR"/>
              </w:rPr>
              <w:t>passée</w:t>
            </w:r>
            <w:proofErr w:type="spellEnd"/>
          </w:p>
        </w:tc>
      </w:tr>
      <w:tr w:rsidR="00BF780E" w:rsidRPr="00BF780E" w14:paraId="52263F1A"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6BFFD5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shd w:val="clear" w:color="auto" w:fill="E6EED5"/>
                <w:lang w:val="en-GB" w:eastAsia="fr-FR"/>
              </w:rPr>
              <w:t>04/12</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E66B511"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shd w:val="clear" w:color="auto" w:fill="E6EED5"/>
                <w:lang w:val="en-GB" w:eastAsia="fr-FR"/>
              </w:rPr>
              <w:t>Intégration</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53D2B84"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6BB0E5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122F475"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508EAD8"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757C91F6" w14:textId="77777777" w:rsidTr="00BF780E">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04FB219"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lang w:val="en-GB" w:eastAsia="fr-FR"/>
              </w:rPr>
              <w:t>11/12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C7020E8" w14:textId="77777777" w:rsidR="00BF780E" w:rsidRPr="00BF780E" w:rsidRDefault="00BF780E" w:rsidP="00BF780E">
            <w:pPr>
              <w:spacing w:after="0" w:line="0" w:lineRule="atLeast"/>
              <w:jc w:val="center"/>
              <w:rPr>
                <w:rFonts w:ascii="Times" w:hAnsi="Times" w:cs="Times New Roman"/>
                <w:sz w:val="20"/>
                <w:szCs w:val="20"/>
                <w:lang w:val="en-GB" w:eastAsia="fr-FR"/>
              </w:rPr>
            </w:pPr>
            <w:proofErr w:type="spellStart"/>
            <w:r w:rsidRPr="00BF780E">
              <w:rPr>
                <w:rFonts w:ascii="Calibri" w:hAnsi="Calibri" w:cs="Times New Roman"/>
                <w:color w:val="000000"/>
                <w:sz w:val="23"/>
                <w:szCs w:val="23"/>
                <w:lang w:val="en-GB" w:eastAsia="fr-FR"/>
              </w:rPr>
              <w:t>Intégration</w:t>
            </w:r>
            <w:proofErr w:type="spellEnd"/>
            <w:r w:rsidRPr="00BF780E">
              <w:rPr>
                <w:rFonts w:ascii="Calibri" w:hAnsi="Calibri" w:cs="Times New Roman"/>
                <w:color w:val="000000"/>
                <w:sz w:val="23"/>
                <w:szCs w:val="23"/>
                <w:lang w:val="en-GB" w:eastAsia="fr-FR"/>
              </w:rPr>
              <w:t>/Dossier</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4AB241E"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49589D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7D4AE27"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529F3D8"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r w:rsidR="00BF780E" w:rsidRPr="00BF780E" w14:paraId="019574A6" w14:textId="77777777" w:rsidTr="00BF780E">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6F88B2B"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mbria" w:hAnsi="Cambria" w:cs="Times New Roman"/>
                <w:b/>
                <w:bCs/>
                <w:color w:val="000000"/>
                <w:sz w:val="23"/>
                <w:szCs w:val="23"/>
                <w:shd w:val="clear" w:color="auto" w:fill="E6EED5"/>
                <w:lang w:val="en-GB" w:eastAsia="fr-FR"/>
              </w:rPr>
              <w:t>18/12</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7FFD3C0"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 xml:space="preserve">Tests+ Dossier </w:t>
            </w:r>
            <w:proofErr w:type="spellStart"/>
            <w:r w:rsidRPr="00BF780E">
              <w:rPr>
                <w:rFonts w:ascii="Calibri" w:hAnsi="Calibri" w:cs="Times New Roman"/>
                <w:color w:val="000000"/>
                <w:sz w:val="23"/>
                <w:szCs w:val="23"/>
                <w:shd w:val="clear" w:color="auto" w:fill="E6EED5"/>
                <w:lang w:val="en-GB" w:eastAsia="fr-FR"/>
              </w:rPr>
              <w:t>réalisation</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C6B5281"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C48EBF6"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491390D" w14:textId="77777777" w:rsidR="00BF780E" w:rsidRPr="00BF780E" w:rsidRDefault="00BF780E" w:rsidP="00BF780E">
            <w:pPr>
              <w:spacing w:after="0" w:line="0" w:lineRule="atLeast"/>
              <w:jc w:val="center"/>
              <w:rPr>
                <w:rFonts w:ascii="Times" w:hAnsi="Times" w:cs="Times New Roman"/>
                <w:sz w:val="20"/>
                <w:szCs w:val="20"/>
                <w:lang w:val="en-GB" w:eastAsia="fr-FR"/>
              </w:rPr>
            </w:pPr>
            <w:r w:rsidRPr="00BF780E">
              <w:rPr>
                <w:rFonts w:ascii="Calibri" w:hAnsi="Calibri" w:cs="Times New Roman"/>
                <w:color w:val="000000"/>
                <w:sz w:val="23"/>
                <w:szCs w:val="23"/>
                <w:shd w:val="clear" w:color="auto" w:fill="E6EED5"/>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24664CB" w14:textId="77777777" w:rsidR="00BF780E" w:rsidRPr="00BF780E" w:rsidRDefault="00BF780E" w:rsidP="00BF780E">
            <w:pPr>
              <w:spacing w:after="0" w:line="240" w:lineRule="auto"/>
              <w:rPr>
                <w:rFonts w:ascii="Times" w:eastAsia="Times New Roman" w:hAnsi="Times" w:cs="Times New Roman"/>
                <w:sz w:val="1"/>
                <w:szCs w:val="20"/>
                <w:lang w:val="en-GB" w:eastAsia="fr-FR"/>
              </w:rPr>
            </w:pPr>
          </w:p>
        </w:tc>
      </w:tr>
    </w:tbl>
    <w:p w14:paraId="2468F590" w14:textId="77777777" w:rsidR="001C7C2F" w:rsidRPr="001C7C2F" w:rsidRDefault="001C7C2F" w:rsidP="001C7C2F"/>
    <w:p w14:paraId="69A15BD1" w14:textId="77777777" w:rsidR="00FE4BC0" w:rsidRDefault="00E03344" w:rsidP="00FE4BC0">
      <w:pPr>
        <w:pStyle w:val="Titre3"/>
      </w:pPr>
      <w:bookmarkStart w:id="51" w:name="_Toc341188894"/>
      <w:r>
        <w:t>Marc ROSSI</w:t>
      </w:r>
      <w:r w:rsidR="00FE4BC0">
        <w:t>: Chef qualité</w:t>
      </w:r>
      <w:bookmarkEnd w:id="51"/>
    </w:p>
    <w:p w14:paraId="4B801C3E"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2859"/>
        <w:gridCol w:w="1149"/>
        <w:gridCol w:w="1027"/>
        <w:gridCol w:w="905"/>
        <w:gridCol w:w="2045"/>
      </w:tblGrid>
      <w:tr w:rsidR="007F4E56" w:rsidRPr="007F4E56" w14:paraId="4FA5D3D1" w14:textId="77777777" w:rsidTr="007F4E56">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CC85157"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spellStart"/>
            <w:r w:rsidRPr="007F4E56">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BE52FC6"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spellStart"/>
            <w:r w:rsidRPr="007F4E56">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266AF79"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spellStart"/>
            <w:r w:rsidRPr="007F4E56">
              <w:rPr>
                <w:rFonts w:ascii="Cambria" w:hAnsi="Cambria" w:cs="Times New Roman"/>
                <w:b/>
                <w:bCs/>
                <w:color w:val="000000"/>
                <w:sz w:val="23"/>
                <w:szCs w:val="23"/>
                <w:lang w:val="en-GB" w:eastAsia="fr-FR"/>
              </w:rPr>
              <w:t>Durée</w:t>
            </w:r>
            <w:proofErr w:type="spellEnd"/>
            <w:r w:rsidRPr="007F4E56">
              <w:rPr>
                <w:rFonts w:ascii="Cambria" w:hAnsi="Cambria" w:cs="Times New Roman"/>
                <w:b/>
                <w:bCs/>
                <w:color w:val="000000"/>
                <w:sz w:val="23"/>
                <w:szCs w:val="23"/>
                <w:lang w:val="en-GB" w:eastAsia="fr-FR"/>
              </w:rPr>
              <w:t xml:space="preserve"> </w:t>
            </w:r>
            <w:proofErr w:type="spellStart"/>
            <w:r w:rsidRPr="007F4E56">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8668834"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0840529"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spellStart"/>
            <w:r w:rsidRPr="007F4E56">
              <w:rPr>
                <w:rFonts w:ascii="Cambria" w:hAnsi="Cambria" w:cs="Times New Roman"/>
                <w:b/>
                <w:bCs/>
                <w:color w:val="000000"/>
                <w:sz w:val="23"/>
                <w:szCs w:val="23"/>
                <w:lang w:val="en-GB" w:eastAsia="fr-FR"/>
              </w:rPr>
              <w:t>Reste</w:t>
            </w:r>
            <w:proofErr w:type="spellEnd"/>
            <w:r w:rsidRPr="007F4E56">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3C6E0AC"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spellStart"/>
            <w:r w:rsidRPr="007F4E56">
              <w:rPr>
                <w:rFonts w:ascii="Cambria" w:hAnsi="Cambria" w:cs="Times New Roman"/>
                <w:b/>
                <w:bCs/>
                <w:color w:val="000000"/>
                <w:sz w:val="23"/>
                <w:szCs w:val="23"/>
                <w:lang w:val="en-GB" w:eastAsia="fr-FR"/>
              </w:rPr>
              <w:t>Remarques</w:t>
            </w:r>
            <w:proofErr w:type="spellEnd"/>
          </w:p>
        </w:tc>
      </w:tr>
      <w:tr w:rsidR="007F4E56" w:rsidRPr="007F4E56" w14:paraId="38B1174A"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7BBCEA5"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AF361FC"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Découverte</w:t>
            </w:r>
            <w:proofErr w:type="spellEnd"/>
            <w:r w:rsidRPr="007F4E56">
              <w:rPr>
                <w:rFonts w:ascii="Calibri" w:eastAsia="Times New Roman" w:hAnsi="Calibri" w:cs="Times New Roman"/>
                <w:color w:val="000000"/>
                <w:sz w:val="23"/>
                <w:szCs w:val="23"/>
                <w:lang w:val="en-GB" w:eastAsia="fr-FR"/>
              </w:rPr>
              <w:t xml:space="preserve"> Cahier des charges</w:t>
            </w:r>
            <w:r w:rsidRPr="007F4E56">
              <w:rPr>
                <w:rFonts w:ascii="Times" w:eastAsia="Times New Roman" w:hAnsi="Times" w:cs="Times New Roman"/>
                <w:sz w:val="20"/>
                <w:szCs w:val="20"/>
                <w:lang w:val="en-GB" w:eastAsia="fr-FR"/>
              </w:rPr>
              <w:br/>
            </w:r>
            <w:r w:rsidRPr="007F4E56">
              <w:rPr>
                <w:rFonts w:ascii="Calibri" w:eastAsia="Times New Roman" w:hAnsi="Calibri" w:cs="Times New Roman"/>
                <w:color w:val="000000"/>
                <w:sz w:val="23"/>
                <w:szCs w:val="23"/>
                <w:lang w:val="en-GB" w:eastAsia="fr-FR"/>
              </w:rPr>
              <w:t>- Première Etude Conception</w:t>
            </w:r>
            <w:r w:rsidRPr="007F4E56">
              <w:rPr>
                <w:rFonts w:ascii="Times" w:eastAsia="Times New Roman" w:hAnsi="Times" w:cs="Times New Roman"/>
                <w:sz w:val="20"/>
                <w:szCs w:val="20"/>
                <w:lang w:val="en-GB" w:eastAsia="fr-FR"/>
              </w:rPr>
              <w:br/>
            </w:r>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Diagramme</w:t>
            </w:r>
            <w:proofErr w:type="spellEnd"/>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séquences</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1602FCC8"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p w14:paraId="0BA83E6E"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506FB729"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p w14:paraId="68D27862"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6D61354B"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5467B74"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p w14:paraId="3BFAD8B3"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2158106A"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p w14:paraId="4A7A6DA0"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55CC7907"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04BDC95"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p w14:paraId="195A0E35"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2EDFC512"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p w14:paraId="599817C2"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3AD44D9C"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DB2353B"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2418EB40" w14:textId="77777777" w:rsidTr="007F4E56">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CD73949"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7BDA9B1"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Réunion</w:t>
            </w:r>
            <w:proofErr w:type="spellEnd"/>
            <w:r w:rsidRPr="007F4E56">
              <w:rPr>
                <w:rFonts w:ascii="Calibri" w:eastAsia="Times New Roman" w:hAnsi="Calibri" w:cs="Times New Roman"/>
                <w:color w:val="000000"/>
                <w:sz w:val="23"/>
                <w:szCs w:val="23"/>
                <w:lang w:val="en-GB" w:eastAsia="fr-FR"/>
              </w:rPr>
              <w:t xml:space="preserve"> </w:t>
            </w:r>
            <w:proofErr w:type="spellStart"/>
            <w:proofErr w:type="gramStart"/>
            <w:r w:rsidRPr="007F4E56">
              <w:rPr>
                <w:rFonts w:ascii="Calibri" w:eastAsia="Times New Roman" w:hAnsi="Calibri" w:cs="Times New Roman"/>
                <w:color w:val="000000"/>
                <w:sz w:val="23"/>
                <w:szCs w:val="23"/>
                <w:lang w:val="en-GB" w:eastAsia="fr-FR"/>
              </w:rPr>
              <w:t>Qualité</w:t>
            </w:r>
            <w:proofErr w:type="spellEnd"/>
            <w:r w:rsidRPr="007F4E56">
              <w:rPr>
                <w:rFonts w:ascii="Calibri" w:eastAsia="Times New Roman" w:hAnsi="Calibri" w:cs="Times New Roman"/>
                <w:color w:val="000000"/>
                <w:sz w:val="23"/>
                <w:szCs w:val="23"/>
                <w:lang w:val="en-GB" w:eastAsia="fr-FR"/>
              </w:rPr>
              <w:t> :</w:t>
            </w:r>
            <w:proofErr w:type="gramEnd"/>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Rédaction</w:t>
            </w:r>
            <w:proofErr w:type="spellEnd"/>
            <w:r w:rsidRPr="007F4E56">
              <w:rPr>
                <w:rFonts w:ascii="Calibri" w:eastAsia="Times New Roman" w:hAnsi="Calibri" w:cs="Times New Roman"/>
                <w:color w:val="000000"/>
                <w:sz w:val="23"/>
                <w:szCs w:val="23"/>
                <w:lang w:val="en-GB" w:eastAsia="fr-FR"/>
              </w:rPr>
              <w:t xml:space="preserve"> des conventions collectives</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223D506"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3B02C55"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8A19B1B"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AC86007"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06A95AB4"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B05AFB8"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4330BE5"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Mise</w:t>
            </w:r>
            <w:proofErr w:type="spellEnd"/>
            <w:r w:rsidRPr="007F4E56">
              <w:rPr>
                <w:rFonts w:ascii="Calibri" w:eastAsia="Times New Roman" w:hAnsi="Calibri" w:cs="Times New Roman"/>
                <w:color w:val="000000"/>
                <w:sz w:val="23"/>
                <w:szCs w:val="23"/>
                <w:lang w:val="en-GB" w:eastAsia="fr-FR"/>
              </w:rPr>
              <w:t xml:space="preserve"> en place de </w:t>
            </w:r>
            <w:proofErr w:type="spellStart"/>
            <w:r w:rsidRPr="007F4E56">
              <w:rPr>
                <w:rFonts w:ascii="Calibri" w:eastAsia="Times New Roman" w:hAnsi="Calibri" w:cs="Times New Roman"/>
                <w:color w:val="000000"/>
                <w:sz w:val="23"/>
                <w:szCs w:val="23"/>
                <w:lang w:val="en-GB" w:eastAsia="fr-FR"/>
              </w:rPr>
              <w:t>l’arborescence</w:t>
            </w:r>
            <w:proofErr w:type="spellEnd"/>
            <w:r w:rsidRPr="007F4E56">
              <w:rPr>
                <w:rFonts w:ascii="Calibri" w:eastAsia="Times New Roman" w:hAnsi="Calibri" w:cs="Times New Roman"/>
                <w:color w:val="000000"/>
                <w:sz w:val="23"/>
                <w:szCs w:val="23"/>
                <w:lang w:val="en-GB" w:eastAsia="fr-FR"/>
              </w:rPr>
              <w:t xml:space="preserve"> du </w:t>
            </w:r>
            <w:proofErr w:type="spellStart"/>
            <w:r w:rsidRPr="007F4E56">
              <w:rPr>
                <w:rFonts w:ascii="Calibri" w:eastAsia="Times New Roman" w:hAnsi="Calibri" w:cs="Times New Roman"/>
                <w:color w:val="000000"/>
                <w:sz w:val="23"/>
                <w:szCs w:val="23"/>
                <w:lang w:val="en-GB" w:eastAsia="fr-FR"/>
              </w:rPr>
              <w:t>svn</w:t>
            </w:r>
            <w:proofErr w:type="spellEnd"/>
            <w:r w:rsidRPr="007F4E56">
              <w:rPr>
                <w:rFonts w:ascii="Times" w:eastAsia="Times New Roman" w:hAnsi="Times" w:cs="Times New Roman"/>
                <w:sz w:val="20"/>
                <w:szCs w:val="20"/>
                <w:lang w:val="en-GB" w:eastAsia="fr-FR"/>
              </w:rPr>
              <w:br/>
            </w:r>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Tutoriel</w:t>
            </w:r>
            <w:proofErr w:type="spellEnd"/>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vidéo</w:t>
            </w:r>
            <w:proofErr w:type="spellEnd"/>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concernant</w:t>
            </w:r>
            <w:proofErr w:type="spellEnd"/>
            <w:r w:rsidRPr="007F4E56">
              <w:rPr>
                <w:rFonts w:ascii="Calibri" w:eastAsia="Times New Roman" w:hAnsi="Calibri" w:cs="Times New Roman"/>
                <w:color w:val="000000"/>
                <w:sz w:val="23"/>
                <w:szCs w:val="23"/>
                <w:lang w:val="en-GB" w:eastAsia="fr-FR"/>
              </w:rPr>
              <w:t xml:space="preserve"> subversion </w:t>
            </w:r>
            <w:proofErr w:type="spellStart"/>
            <w:r w:rsidRPr="007F4E56">
              <w:rPr>
                <w:rFonts w:ascii="Calibri" w:eastAsia="Times New Roman" w:hAnsi="Calibri" w:cs="Times New Roman"/>
                <w:color w:val="000000"/>
                <w:sz w:val="23"/>
                <w:szCs w:val="23"/>
                <w:lang w:val="en-GB" w:eastAsia="fr-FR"/>
              </w:rPr>
              <w:t>dans</w:t>
            </w:r>
            <w:proofErr w:type="spellEnd"/>
            <w:r w:rsidRPr="007F4E56">
              <w:rPr>
                <w:rFonts w:ascii="Calibri" w:eastAsia="Times New Roman" w:hAnsi="Calibri" w:cs="Times New Roman"/>
                <w:color w:val="000000"/>
                <w:sz w:val="23"/>
                <w:szCs w:val="23"/>
                <w:lang w:val="en-GB" w:eastAsia="fr-FR"/>
              </w:rPr>
              <w:t xml:space="preserve"> </w:t>
            </w:r>
            <w:proofErr w:type="spellStart"/>
            <w:r w:rsidRPr="007F4E56">
              <w:rPr>
                <w:rFonts w:ascii="Calibri" w:eastAsia="Times New Roman" w:hAnsi="Calibri" w:cs="Times New Roman"/>
                <w:color w:val="000000"/>
                <w:sz w:val="23"/>
                <w:szCs w:val="23"/>
                <w:lang w:val="en-GB" w:eastAsia="fr-FR"/>
              </w:rPr>
              <w:t>NetBeans</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55C3951"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1h</w:t>
            </w:r>
          </w:p>
          <w:p w14:paraId="7E0FAC31"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3A4DD6D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7383732"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30min</w:t>
            </w:r>
          </w:p>
          <w:p w14:paraId="22AA5661"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7BC07936"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30min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1F712BE"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p w14:paraId="1E96BBE5"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17B314DD"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C341F80"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66707B8C" w14:textId="77777777" w:rsidTr="007F4E56">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A095FC4"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4ABBAC5"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Tutoriels</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sur</w:t>
            </w:r>
            <w:proofErr w:type="spellEnd"/>
            <w:r w:rsidRPr="007F4E56">
              <w:rPr>
                <w:rFonts w:ascii="Cambria" w:eastAsia="Times New Roman" w:hAnsi="Cambria" w:cs="Times New Roman"/>
                <w:color w:val="000000"/>
                <w:sz w:val="23"/>
                <w:szCs w:val="23"/>
                <w:lang w:val="en-GB" w:eastAsia="fr-FR"/>
              </w:rPr>
              <w:t xml:space="preserve"> Java Swing</w:t>
            </w:r>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Développement</w:t>
            </w:r>
            <w:proofErr w:type="spellEnd"/>
            <w:r w:rsidRPr="007F4E56">
              <w:rPr>
                <w:rFonts w:ascii="Cambria" w:eastAsia="Times New Roman" w:hAnsi="Cambria" w:cs="Times New Roman"/>
                <w:color w:val="000000"/>
                <w:sz w:val="23"/>
                <w:szCs w:val="23"/>
                <w:lang w:val="en-GB" w:eastAsia="fr-FR"/>
              </w:rPr>
              <w:t xml:space="preserve"> de la </w:t>
            </w:r>
            <w:proofErr w:type="spellStart"/>
            <w:r w:rsidRPr="007F4E56">
              <w:rPr>
                <w:rFonts w:ascii="Cambria" w:eastAsia="Times New Roman" w:hAnsi="Cambria" w:cs="Times New Roman"/>
                <w:color w:val="000000"/>
                <w:sz w:val="23"/>
                <w:szCs w:val="23"/>
                <w:lang w:val="en-GB" w:eastAsia="fr-FR"/>
              </w:rPr>
              <w:t>fenetre</w:t>
            </w:r>
            <w:proofErr w:type="spellEnd"/>
            <w:r w:rsidRPr="007F4E56">
              <w:rPr>
                <w:rFonts w:ascii="Cambria" w:eastAsia="Times New Roman" w:hAnsi="Cambria" w:cs="Times New Roman"/>
                <w:color w:val="000000"/>
                <w:sz w:val="23"/>
                <w:szCs w:val="23"/>
                <w:lang w:val="en-GB" w:eastAsia="fr-FR"/>
              </w:rPr>
              <w:t xml:space="preserve"> de login</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B28E5DF"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p w14:paraId="3B07485F"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21702C5F"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762F367"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p w14:paraId="5A20ADC7"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32B792B2"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4783839E"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0h</w:t>
            </w:r>
          </w:p>
          <w:p w14:paraId="1B5D0CC8" w14:textId="77777777" w:rsidR="007F4E56" w:rsidRPr="007F4E56" w:rsidRDefault="007F4E56" w:rsidP="007F4E56">
            <w:pPr>
              <w:spacing w:after="0" w:line="240" w:lineRule="auto"/>
              <w:rPr>
                <w:rFonts w:ascii="Times" w:eastAsia="Times New Roman" w:hAnsi="Times" w:cs="Times New Roman"/>
                <w:sz w:val="20"/>
                <w:szCs w:val="20"/>
                <w:lang w:val="en-GB" w:eastAsia="fr-FR"/>
              </w:rPr>
            </w:pPr>
          </w:p>
          <w:p w14:paraId="5BC019F7"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3B0F33E"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Times" w:eastAsia="Times New Roman" w:hAnsi="Times" w:cs="Times New Roman"/>
                <w:sz w:val="20"/>
                <w:szCs w:val="20"/>
                <w:lang w:val="en-GB" w:eastAsia="fr-FR"/>
              </w:rPr>
              <w:br/>
            </w:r>
            <w:proofErr w:type="spellStart"/>
            <w:proofErr w:type="gramStart"/>
            <w:r w:rsidRPr="007F4E56">
              <w:rPr>
                <w:rFonts w:ascii="Cambria" w:eastAsia="Times New Roman" w:hAnsi="Cambria" w:cs="Times New Roman"/>
                <w:color w:val="000000"/>
                <w:sz w:val="23"/>
                <w:szCs w:val="23"/>
                <w:lang w:val="en-GB" w:eastAsia="fr-FR"/>
              </w:rPr>
              <w:t>finir</w:t>
            </w:r>
            <w:proofErr w:type="spellEnd"/>
            <w:proofErr w:type="gramEnd"/>
            <w:r w:rsidRPr="007F4E56">
              <w:rPr>
                <w:rFonts w:ascii="Cambria" w:eastAsia="Times New Roman" w:hAnsi="Cambria" w:cs="Times New Roman"/>
                <w:color w:val="000000"/>
                <w:sz w:val="23"/>
                <w:szCs w:val="23"/>
                <w:lang w:val="en-GB" w:eastAsia="fr-FR"/>
              </w:rPr>
              <w:t xml:space="preserve"> la </w:t>
            </w:r>
            <w:proofErr w:type="spellStart"/>
            <w:r w:rsidRPr="007F4E56">
              <w:rPr>
                <w:rFonts w:ascii="Cambria" w:eastAsia="Times New Roman" w:hAnsi="Cambria" w:cs="Times New Roman"/>
                <w:color w:val="000000"/>
                <w:sz w:val="23"/>
                <w:szCs w:val="23"/>
                <w:lang w:val="en-GB" w:eastAsia="fr-FR"/>
              </w:rPr>
              <w:t>méthode</w:t>
            </w:r>
            <w:proofErr w:type="spellEnd"/>
            <w:r w:rsidRPr="007F4E56">
              <w:rPr>
                <w:rFonts w:ascii="Cambria" w:eastAsia="Times New Roman" w:hAnsi="Cambria" w:cs="Times New Roman"/>
                <w:color w:val="000000"/>
                <w:sz w:val="23"/>
                <w:szCs w:val="23"/>
                <w:lang w:val="en-GB" w:eastAsia="fr-FR"/>
              </w:rPr>
              <w:t xml:space="preserve"> de connexion (</w:t>
            </w:r>
            <w:proofErr w:type="spellStart"/>
            <w:r w:rsidRPr="007F4E56">
              <w:rPr>
                <w:rFonts w:ascii="Cambria" w:eastAsia="Times New Roman" w:hAnsi="Cambria" w:cs="Times New Roman"/>
                <w:color w:val="000000"/>
                <w:sz w:val="23"/>
                <w:szCs w:val="23"/>
                <w:lang w:val="en-GB" w:eastAsia="fr-FR"/>
              </w:rPr>
              <w:t>attente</w:t>
            </w:r>
            <w:proofErr w:type="spellEnd"/>
            <w:r w:rsidRPr="007F4E56">
              <w:rPr>
                <w:rFonts w:ascii="Cambria" w:eastAsia="Times New Roman" w:hAnsi="Cambria" w:cs="Times New Roman"/>
                <w:color w:val="000000"/>
                <w:sz w:val="23"/>
                <w:szCs w:val="23"/>
                <w:lang w:val="en-GB" w:eastAsia="fr-FR"/>
              </w:rPr>
              <w:t xml:space="preserve"> du </w:t>
            </w:r>
            <w:proofErr w:type="spellStart"/>
            <w:r w:rsidRPr="007F4E56">
              <w:rPr>
                <w:rFonts w:ascii="Cambria" w:eastAsia="Times New Roman" w:hAnsi="Cambria" w:cs="Times New Roman"/>
                <w:color w:val="000000"/>
                <w:sz w:val="23"/>
                <w:szCs w:val="23"/>
                <w:lang w:val="en-GB" w:eastAsia="fr-FR"/>
              </w:rPr>
              <w:t>groupe</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Création</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profil</w:t>
            </w:r>
            <w:proofErr w:type="spellEnd"/>
            <w:r w:rsidRPr="007F4E56">
              <w:rPr>
                <w:rFonts w:ascii="Cambria" w:eastAsia="Times New Roman" w:hAnsi="Cambria" w:cs="Times New Roman"/>
                <w:color w:val="000000"/>
                <w:sz w:val="23"/>
                <w:szCs w:val="23"/>
                <w:lang w:val="en-GB" w:eastAsia="fr-FR"/>
              </w:rPr>
              <w:t>)</w:t>
            </w:r>
          </w:p>
        </w:tc>
      </w:tr>
      <w:tr w:rsidR="007F4E56" w:rsidRPr="007F4E56" w14:paraId="561956BA"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440849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A2BBA26"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Analyse des </w:t>
            </w:r>
            <w:proofErr w:type="spellStart"/>
            <w:r w:rsidRPr="007F4E56">
              <w:rPr>
                <w:rFonts w:ascii="Cambria" w:eastAsia="Times New Roman" w:hAnsi="Cambria" w:cs="Times New Roman"/>
                <w:color w:val="000000"/>
                <w:sz w:val="23"/>
                <w:szCs w:val="23"/>
                <w:lang w:val="en-GB" w:eastAsia="fr-FR"/>
              </w:rPr>
              <w:t>risques</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A91121B"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A706887"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566F142"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942789A"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417B4FE0" w14:textId="77777777" w:rsidTr="007F4E56">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52112E9"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23/10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0DF395C"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Dossier conception global (</w:t>
            </w:r>
            <w:proofErr w:type="spellStart"/>
            <w:r w:rsidRPr="007F4E56">
              <w:rPr>
                <w:rFonts w:ascii="Cambria" w:eastAsia="Times New Roman" w:hAnsi="Cambria" w:cs="Times New Roman"/>
                <w:color w:val="000000"/>
                <w:sz w:val="23"/>
                <w:szCs w:val="23"/>
                <w:lang w:val="en-GB" w:eastAsia="fr-FR"/>
              </w:rPr>
              <w:t>Intégration</w:t>
            </w:r>
            <w:proofErr w:type="spellEnd"/>
            <w:r w:rsidRPr="007F4E56">
              <w:rPr>
                <w:rFonts w:ascii="Cambria" w:eastAsia="Times New Roman" w:hAnsi="Cambria" w:cs="Times New Roman"/>
                <w:color w:val="000000"/>
                <w:sz w:val="23"/>
                <w:szCs w:val="23"/>
                <w:lang w:val="en-GB" w:eastAsia="fr-FR"/>
              </w:rPr>
              <w:t xml:space="preserve"> de la </w:t>
            </w:r>
            <w:proofErr w:type="spellStart"/>
            <w:r w:rsidRPr="007F4E56">
              <w:rPr>
                <w:rFonts w:ascii="Cambria" w:eastAsia="Times New Roman" w:hAnsi="Cambria" w:cs="Times New Roman"/>
                <w:color w:val="000000"/>
                <w:sz w:val="23"/>
                <w:szCs w:val="23"/>
                <w:lang w:val="en-GB" w:eastAsia="fr-FR"/>
              </w:rPr>
              <w:t>partie</w:t>
            </w:r>
            <w:proofErr w:type="spellEnd"/>
            <w:r w:rsidRPr="007F4E56">
              <w:rPr>
                <w:rFonts w:ascii="Cambria" w:eastAsia="Times New Roman" w:hAnsi="Cambria" w:cs="Times New Roman"/>
                <w:color w:val="000000"/>
                <w:sz w:val="23"/>
                <w:szCs w:val="23"/>
                <w:lang w:val="en-GB" w:eastAsia="fr-FR"/>
              </w:rPr>
              <w:t xml:space="preserve"> IHM connexion, et de la </w:t>
            </w:r>
            <w:proofErr w:type="spellStart"/>
            <w:r w:rsidRPr="007F4E56">
              <w:rPr>
                <w:rFonts w:ascii="Cambria" w:eastAsia="Times New Roman" w:hAnsi="Cambria" w:cs="Times New Roman"/>
                <w:color w:val="000000"/>
                <w:sz w:val="23"/>
                <w:szCs w:val="23"/>
                <w:lang w:val="en-GB" w:eastAsia="fr-FR"/>
              </w:rPr>
              <w:t>partie</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Gestion</w:t>
            </w:r>
            <w:proofErr w:type="spellEnd"/>
            <w:r w:rsidRPr="007F4E56">
              <w:rPr>
                <w:rFonts w:ascii="Cambria" w:eastAsia="Times New Roman" w:hAnsi="Cambria" w:cs="Times New Roman"/>
                <w:color w:val="000000"/>
                <w:sz w:val="23"/>
                <w:szCs w:val="23"/>
                <w:lang w:val="en-GB" w:eastAsia="fr-FR"/>
              </w:rPr>
              <w:t xml:space="preserve"> de </w:t>
            </w:r>
            <w:proofErr w:type="spellStart"/>
            <w:r w:rsidRPr="007F4E56">
              <w:rPr>
                <w:rFonts w:ascii="Cambria" w:eastAsia="Times New Roman" w:hAnsi="Cambria" w:cs="Times New Roman"/>
                <w:color w:val="000000"/>
                <w:sz w:val="23"/>
                <w:szCs w:val="23"/>
                <w:lang w:val="en-GB" w:eastAsia="fr-FR"/>
              </w:rPr>
              <w:t>données</w:t>
            </w:r>
            <w:proofErr w:type="spellEnd"/>
            <w:r w:rsidRPr="007F4E56">
              <w:rPr>
                <w:rFonts w:ascii="Cambria" w:eastAsia="Times New Roman" w:hAnsi="Cambria" w:cs="Times New Roman"/>
                <w:color w:val="000000"/>
                <w:sz w:val="23"/>
                <w:szCs w:val="23"/>
                <w:lang w:val="en-GB" w:eastAsia="fr-FR"/>
              </w:rPr>
              <w:t>)</w:t>
            </w:r>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Relecture</w:t>
            </w:r>
            <w:proofErr w:type="spellEnd"/>
            <w:r w:rsidRPr="007F4E56">
              <w:rPr>
                <w:rFonts w:ascii="Cambria" w:eastAsia="Times New Roman" w:hAnsi="Cambria" w:cs="Times New Roman"/>
                <w:color w:val="000000"/>
                <w:sz w:val="23"/>
                <w:szCs w:val="23"/>
                <w:lang w:val="en-GB" w:eastAsia="fr-FR"/>
              </w:rPr>
              <w:t xml:space="preserve"> du dossier </w:t>
            </w:r>
            <w:proofErr w:type="spellStart"/>
            <w:r w:rsidRPr="007F4E56">
              <w:rPr>
                <w:rFonts w:ascii="Cambria" w:eastAsia="Times New Roman" w:hAnsi="Cambria" w:cs="Times New Roman"/>
                <w:color w:val="000000"/>
                <w:sz w:val="23"/>
                <w:szCs w:val="23"/>
                <w:lang w:val="en-GB" w:eastAsia="fr-FR"/>
              </w:rPr>
              <w:t>entier</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EA82131" w14:textId="77777777" w:rsidR="007F4E56" w:rsidRPr="007F4E56" w:rsidRDefault="007F4E56" w:rsidP="007F4E56">
            <w:pPr>
              <w:spacing w:after="240" w:line="240" w:lineRule="auto"/>
              <w:rPr>
                <w:rFonts w:ascii="Times" w:eastAsia="Times New Roman" w:hAnsi="Times" w:cs="Times New Roman"/>
                <w:sz w:val="20"/>
                <w:szCs w:val="20"/>
                <w:lang w:val="en-GB" w:eastAsia="fr-FR"/>
              </w:rPr>
            </w:pPr>
          </w:p>
          <w:p w14:paraId="630E1311"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DFE5658" w14:textId="77777777" w:rsidR="007F4E56" w:rsidRPr="007F4E56" w:rsidRDefault="007F4E56" w:rsidP="007F4E56">
            <w:pPr>
              <w:spacing w:after="240" w:line="240" w:lineRule="auto"/>
              <w:rPr>
                <w:rFonts w:ascii="Times" w:eastAsia="Times New Roman" w:hAnsi="Times" w:cs="Times New Roman"/>
                <w:sz w:val="20"/>
                <w:szCs w:val="20"/>
                <w:lang w:val="en-GB" w:eastAsia="fr-FR"/>
              </w:rPr>
            </w:pPr>
          </w:p>
          <w:p w14:paraId="114343FD"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C940877" w14:textId="77777777" w:rsidR="007F4E56" w:rsidRPr="007F4E56" w:rsidRDefault="007F4E56" w:rsidP="007F4E56">
            <w:pPr>
              <w:spacing w:after="240" w:line="240" w:lineRule="auto"/>
              <w:rPr>
                <w:rFonts w:ascii="Times" w:eastAsia="Times New Roman" w:hAnsi="Times" w:cs="Times New Roman"/>
                <w:sz w:val="20"/>
                <w:szCs w:val="20"/>
                <w:lang w:val="en-GB" w:eastAsia="fr-FR"/>
              </w:rPr>
            </w:pPr>
          </w:p>
          <w:p w14:paraId="3615A8F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800604D"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2FD5AE3D"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2B41F6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VACANCES</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4325F395"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1FE7F4F"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B66CDEB"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1F69080"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B12806E"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2EA052D3" w14:textId="77777777" w:rsidTr="007F4E56">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38A2F6E"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06/11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74A5D8F"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b/>
                <w:bCs/>
                <w:color w:val="000000"/>
                <w:sz w:val="23"/>
                <w:szCs w:val="23"/>
                <w:lang w:val="en-GB" w:eastAsia="fr-FR"/>
              </w:rPr>
              <w:t xml:space="preserve">- </w:t>
            </w:r>
            <w:r w:rsidRPr="007F4E56">
              <w:rPr>
                <w:rFonts w:ascii="Cambria" w:eastAsia="Times New Roman" w:hAnsi="Cambria" w:cs="Times New Roman"/>
                <w:color w:val="000000"/>
                <w:sz w:val="23"/>
                <w:szCs w:val="23"/>
                <w:lang w:val="en-GB" w:eastAsia="fr-FR"/>
              </w:rPr>
              <w:t xml:space="preserve">Fin du </w:t>
            </w:r>
            <w:proofErr w:type="spellStart"/>
            <w:r w:rsidRPr="007F4E56">
              <w:rPr>
                <w:rFonts w:ascii="Cambria" w:eastAsia="Times New Roman" w:hAnsi="Cambria" w:cs="Times New Roman"/>
                <w:color w:val="000000"/>
                <w:sz w:val="23"/>
                <w:szCs w:val="23"/>
                <w:lang w:val="en-GB" w:eastAsia="fr-FR"/>
              </w:rPr>
              <w:t>développement</w:t>
            </w:r>
            <w:proofErr w:type="spellEnd"/>
            <w:r w:rsidRPr="007F4E56">
              <w:rPr>
                <w:rFonts w:ascii="Cambria" w:eastAsia="Times New Roman" w:hAnsi="Cambria" w:cs="Times New Roman"/>
                <w:color w:val="000000"/>
                <w:sz w:val="23"/>
                <w:szCs w:val="23"/>
                <w:lang w:val="en-GB" w:eastAsia="fr-FR"/>
              </w:rPr>
              <w:t xml:space="preserve"> de la </w:t>
            </w:r>
            <w:proofErr w:type="spellStart"/>
            <w:r w:rsidRPr="007F4E56">
              <w:rPr>
                <w:rFonts w:ascii="Cambria" w:eastAsia="Times New Roman" w:hAnsi="Cambria" w:cs="Times New Roman"/>
                <w:color w:val="000000"/>
                <w:sz w:val="23"/>
                <w:szCs w:val="23"/>
                <w:lang w:val="en-GB" w:eastAsia="fr-FR"/>
              </w:rPr>
              <w:t>fenêtre</w:t>
            </w:r>
            <w:proofErr w:type="spellEnd"/>
            <w:r w:rsidRPr="007F4E56">
              <w:rPr>
                <w:rFonts w:ascii="Cambria" w:eastAsia="Times New Roman" w:hAnsi="Cambria" w:cs="Times New Roman"/>
                <w:color w:val="000000"/>
                <w:sz w:val="23"/>
                <w:szCs w:val="23"/>
                <w:lang w:val="en-GB" w:eastAsia="fr-FR"/>
              </w:rPr>
              <w:t xml:space="preserve"> de connexion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AF4258B"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351233B"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AC17131"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A2027B7"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385FE147"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57963D18"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lastRenderedPageBreak/>
              <w:t>13/11</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9B2B6C2"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Recherches</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sur</w:t>
            </w:r>
            <w:proofErr w:type="spellEnd"/>
            <w:r w:rsidRPr="007F4E56">
              <w:rPr>
                <w:rFonts w:ascii="Cambria" w:eastAsia="Times New Roman" w:hAnsi="Cambria" w:cs="Times New Roman"/>
                <w:color w:val="000000"/>
                <w:sz w:val="23"/>
                <w:szCs w:val="23"/>
                <w:lang w:val="en-GB" w:eastAsia="fr-FR"/>
              </w:rPr>
              <w:t xml:space="preserve"> les tests </w:t>
            </w:r>
            <w:proofErr w:type="spellStart"/>
            <w:r w:rsidRPr="007F4E56">
              <w:rPr>
                <w:rFonts w:ascii="Cambria" w:eastAsia="Times New Roman" w:hAnsi="Cambria" w:cs="Times New Roman"/>
                <w:color w:val="000000"/>
                <w:sz w:val="23"/>
                <w:szCs w:val="23"/>
                <w:lang w:val="en-GB" w:eastAsia="fr-FR"/>
              </w:rPr>
              <w:t>d’interface</w:t>
            </w:r>
            <w:proofErr w:type="spellEnd"/>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Choix</w:t>
            </w:r>
            <w:proofErr w:type="spellEnd"/>
            <w:r w:rsidRPr="007F4E56">
              <w:rPr>
                <w:rFonts w:ascii="Cambria" w:eastAsia="Times New Roman" w:hAnsi="Cambria" w:cs="Times New Roman"/>
                <w:color w:val="000000"/>
                <w:sz w:val="23"/>
                <w:szCs w:val="23"/>
                <w:lang w:val="en-GB" w:eastAsia="fr-FR"/>
              </w:rPr>
              <w:t xml:space="preserve"> de UISpec4J</w:t>
            </w:r>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Début de </w:t>
            </w:r>
            <w:proofErr w:type="spellStart"/>
            <w:r w:rsidRPr="007F4E56">
              <w:rPr>
                <w:rFonts w:ascii="Cambria" w:eastAsia="Times New Roman" w:hAnsi="Cambria" w:cs="Times New Roman"/>
                <w:color w:val="000000"/>
                <w:sz w:val="23"/>
                <w:szCs w:val="23"/>
                <w:lang w:val="en-GB" w:eastAsia="fr-FR"/>
              </w:rPr>
              <w:t>l’implémentation</w:t>
            </w:r>
            <w:proofErr w:type="spellEnd"/>
            <w:r w:rsidRPr="007F4E56">
              <w:rPr>
                <w:rFonts w:ascii="Cambria" w:eastAsia="Times New Roman" w:hAnsi="Cambria" w:cs="Times New Roman"/>
                <w:color w:val="000000"/>
                <w:sz w:val="23"/>
                <w:szCs w:val="23"/>
                <w:lang w:val="en-GB" w:eastAsia="fr-FR"/>
              </w:rPr>
              <w:t xml:space="preserve"> des tests</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819FFAE"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7h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8726976"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1844B700"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p w14:paraId="1F2D3A64" w14:textId="77777777" w:rsidR="007F4E56" w:rsidRPr="007F4E56" w:rsidRDefault="007F4E56" w:rsidP="007F4E56">
            <w:pPr>
              <w:spacing w:after="0" w:line="0" w:lineRule="atLeast"/>
              <w:rPr>
                <w:rFonts w:ascii="Times" w:eastAsia="Times New Roman" w:hAnsi="Times" w:cs="Times New Roman"/>
                <w:sz w:val="20"/>
                <w:szCs w:val="20"/>
                <w:lang w:val="en-GB" w:eastAsia="fr-FR"/>
              </w:rPr>
            </w:pP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525DB6E"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050875D7" w14:textId="77777777" w:rsidTr="007F4E56">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1524439"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20/11</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C1019F8"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Implémentation</w:t>
            </w:r>
            <w:proofErr w:type="spellEnd"/>
            <w:r w:rsidRPr="007F4E56">
              <w:rPr>
                <w:rFonts w:ascii="Cambria" w:eastAsia="Times New Roman" w:hAnsi="Cambria" w:cs="Times New Roman"/>
                <w:color w:val="000000"/>
                <w:sz w:val="23"/>
                <w:szCs w:val="23"/>
                <w:lang w:val="en-GB" w:eastAsia="fr-FR"/>
              </w:rPr>
              <w:t xml:space="preserve"> de </w:t>
            </w:r>
            <w:proofErr w:type="spellStart"/>
            <w:r w:rsidRPr="007F4E56">
              <w:rPr>
                <w:rFonts w:ascii="Cambria" w:eastAsia="Times New Roman" w:hAnsi="Cambria" w:cs="Times New Roman"/>
                <w:color w:val="000000"/>
                <w:sz w:val="23"/>
                <w:szCs w:val="23"/>
                <w:lang w:val="en-GB" w:eastAsia="fr-FR"/>
              </w:rPr>
              <w:t>IhmListGames</w:t>
            </w:r>
            <w:proofErr w:type="spellEnd"/>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fenêtre</w:t>
            </w:r>
            <w:proofErr w:type="spellEnd"/>
            <w:r w:rsidRPr="007F4E56">
              <w:rPr>
                <w:rFonts w:ascii="Cambria" w:eastAsia="Times New Roman" w:hAnsi="Cambria" w:cs="Times New Roman"/>
                <w:color w:val="000000"/>
                <w:sz w:val="23"/>
                <w:szCs w:val="23"/>
                <w:lang w:val="en-GB" w:eastAsia="fr-FR"/>
              </w:rPr>
              <w:t xml:space="preserve"> de </w:t>
            </w:r>
            <w:proofErr w:type="spellStart"/>
            <w:r w:rsidRPr="007F4E56">
              <w:rPr>
                <w:rFonts w:ascii="Cambria" w:eastAsia="Times New Roman" w:hAnsi="Cambria" w:cs="Times New Roman"/>
                <w:color w:val="000000"/>
                <w:sz w:val="23"/>
                <w:szCs w:val="23"/>
                <w:lang w:val="en-GB" w:eastAsia="fr-FR"/>
              </w:rPr>
              <w:t>liste</w:t>
            </w:r>
            <w:proofErr w:type="spellEnd"/>
            <w:r w:rsidRPr="007F4E56">
              <w:rPr>
                <w:rFonts w:ascii="Cambria" w:eastAsia="Times New Roman" w:hAnsi="Cambria" w:cs="Times New Roman"/>
                <w:color w:val="000000"/>
                <w:sz w:val="23"/>
                <w:szCs w:val="23"/>
                <w:lang w:val="en-GB" w:eastAsia="fr-FR"/>
              </w:rPr>
              <w:t xml:space="preserve"> des parties en </w:t>
            </w:r>
            <w:proofErr w:type="spellStart"/>
            <w:r w:rsidRPr="007F4E56">
              <w:rPr>
                <w:rFonts w:ascii="Cambria" w:eastAsia="Times New Roman" w:hAnsi="Cambria" w:cs="Times New Roman"/>
                <w:color w:val="000000"/>
                <w:sz w:val="23"/>
                <w:szCs w:val="23"/>
                <w:lang w:val="en-GB" w:eastAsia="fr-FR"/>
              </w:rPr>
              <w:t>cours</w:t>
            </w:r>
            <w:proofErr w:type="spellEnd"/>
            <w:r w:rsidRPr="007F4E56">
              <w:rPr>
                <w:rFonts w:ascii="Cambria" w:eastAsia="Times New Roman" w:hAnsi="Cambria" w:cs="Times New Roman"/>
                <w:color w:val="000000"/>
                <w:sz w:val="23"/>
                <w:szCs w:val="23"/>
                <w:lang w:val="en-GB" w:eastAsia="fr-FR"/>
              </w:rPr>
              <w:t>/</w:t>
            </w:r>
            <w:proofErr w:type="spellStart"/>
            <w:r w:rsidRPr="007F4E56">
              <w:rPr>
                <w:rFonts w:ascii="Cambria" w:eastAsia="Times New Roman" w:hAnsi="Cambria" w:cs="Times New Roman"/>
                <w:color w:val="000000"/>
                <w:sz w:val="23"/>
                <w:szCs w:val="23"/>
                <w:lang w:val="en-GB" w:eastAsia="fr-FR"/>
              </w:rPr>
              <w:t>terminées</w:t>
            </w:r>
            <w:proofErr w:type="spellEnd"/>
            <w:r w:rsidRPr="007F4E56">
              <w:rPr>
                <w:rFonts w:ascii="Cambria" w:eastAsia="Times New Roman" w:hAnsi="Cambria"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0C12212"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C450AB8"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FB90A30"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8C8A902" w14:textId="77777777" w:rsidR="007F4E56" w:rsidRPr="007F4E56" w:rsidRDefault="007F4E56" w:rsidP="007F4E56">
            <w:pPr>
              <w:spacing w:after="0" w:line="0" w:lineRule="atLeast"/>
              <w:jc w:val="center"/>
              <w:rPr>
                <w:rFonts w:ascii="Times" w:hAnsi="Times" w:cs="Times New Roman"/>
                <w:sz w:val="20"/>
                <w:szCs w:val="20"/>
                <w:lang w:val="en-GB" w:eastAsia="fr-FR"/>
              </w:rPr>
            </w:pPr>
            <w:proofErr w:type="gramStart"/>
            <w:r w:rsidRPr="007F4E56">
              <w:rPr>
                <w:rFonts w:ascii="Cambria" w:hAnsi="Cambria" w:cs="Times New Roman"/>
                <w:color w:val="000000"/>
                <w:sz w:val="23"/>
                <w:szCs w:val="23"/>
                <w:lang w:val="en-GB" w:eastAsia="fr-FR"/>
              </w:rPr>
              <w:t>TODO :</w:t>
            </w:r>
            <w:proofErr w:type="gramEnd"/>
            <w:r w:rsidRPr="007F4E56">
              <w:rPr>
                <w:rFonts w:ascii="Cambria" w:hAnsi="Cambria" w:cs="Times New Roman"/>
                <w:color w:val="000000"/>
                <w:sz w:val="23"/>
                <w:szCs w:val="23"/>
                <w:lang w:val="en-GB" w:eastAsia="fr-FR"/>
              </w:rPr>
              <w:t xml:space="preserve"> actualisation de la </w:t>
            </w:r>
            <w:proofErr w:type="spellStart"/>
            <w:r w:rsidRPr="007F4E56">
              <w:rPr>
                <w:rFonts w:ascii="Cambria" w:hAnsi="Cambria" w:cs="Times New Roman"/>
                <w:color w:val="000000"/>
                <w:sz w:val="23"/>
                <w:szCs w:val="23"/>
                <w:lang w:val="en-GB" w:eastAsia="fr-FR"/>
              </w:rPr>
              <w:t>liste</w:t>
            </w:r>
            <w:proofErr w:type="spellEnd"/>
            <w:r w:rsidRPr="007F4E56">
              <w:rPr>
                <w:rFonts w:ascii="Cambria" w:hAnsi="Cambria" w:cs="Times New Roman"/>
                <w:color w:val="000000"/>
                <w:sz w:val="23"/>
                <w:szCs w:val="23"/>
                <w:lang w:val="en-GB" w:eastAsia="fr-FR"/>
              </w:rPr>
              <w:t xml:space="preserve"> grace à </w:t>
            </w:r>
            <w:proofErr w:type="spellStart"/>
            <w:r w:rsidRPr="007F4E56">
              <w:rPr>
                <w:rFonts w:ascii="Cambria" w:hAnsi="Cambria" w:cs="Times New Roman"/>
                <w:color w:val="000000"/>
                <w:sz w:val="23"/>
                <w:szCs w:val="23"/>
                <w:lang w:val="en-GB" w:eastAsia="fr-FR"/>
              </w:rPr>
              <w:t>IhmList</w:t>
            </w:r>
            <w:proofErr w:type="spellEnd"/>
          </w:p>
        </w:tc>
      </w:tr>
      <w:tr w:rsidR="007F4E56" w:rsidRPr="007F4E56" w14:paraId="60737BAC"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09D70D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27/11</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2FF3A6E"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Implémentation</w:t>
            </w:r>
            <w:proofErr w:type="spellEnd"/>
            <w:r w:rsidRPr="007F4E56">
              <w:rPr>
                <w:rFonts w:ascii="Cambria" w:eastAsia="Times New Roman" w:hAnsi="Cambria" w:cs="Times New Roman"/>
                <w:color w:val="000000"/>
                <w:sz w:val="23"/>
                <w:szCs w:val="23"/>
                <w:lang w:val="en-GB" w:eastAsia="fr-FR"/>
              </w:rPr>
              <w:t xml:space="preserve"> des tests de </w:t>
            </w:r>
            <w:proofErr w:type="spellStart"/>
            <w:r w:rsidRPr="007F4E56">
              <w:rPr>
                <w:rFonts w:ascii="Cambria" w:eastAsia="Times New Roman" w:hAnsi="Cambria" w:cs="Times New Roman"/>
                <w:color w:val="000000"/>
                <w:sz w:val="23"/>
                <w:szCs w:val="23"/>
                <w:lang w:val="en-GB" w:eastAsia="fr-FR"/>
              </w:rPr>
              <w:t>IhmListGames</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47162A2"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CE19E11"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679DB5F"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3BE1CC9D"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05FD7CC2" w14:textId="77777777" w:rsidTr="007F4E56">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95C711E"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4/12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A6C5A7F"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Javadoc</w:t>
            </w:r>
            <w:proofErr w:type="spellEnd"/>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Manuel </w:t>
            </w:r>
            <w:proofErr w:type="spellStart"/>
            <w:r w:rsidRPr="007F4E56">
              <w:rPr>
                <w:rFonts w:ascii="Cambria" w:eastAsia="Times New Roman" w:hAnsi="Cambria" w:cs="Times New Roman"/>
                <w:color w:val="000000"/>
                <w:sz w:val="23"/>
                <w:szCs w:val="23"/>
                <w:lang w:val="en-GB" w:eastAsia="fr-FR"/>
              </w:rPr>
              <w:t>d’utilisateur</w:t>
            </w:r>
            <w:proofErr w:type="spellEnd"/>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Intégration</w:t>
            </w:r>
            <w:proofErr w:type="spellEnd"/>
            <w:r w:rsidRPr="007F4E56">
              <w:rPr>
                <w:rFonts w:ascii="Cambria" w:eastAsia="Times New Roman" w:hAnsi="Cambria" w:cs="Times New Roman"/>
                <w:color w:val="000000"/>
                <w:sz w:val="23"/>
                <w:szCs w:val="23"/>
                <w:lang w:val="en-GB" w:eastAsia="fr-FR"/>
              </w:rPr>
              <w:t xml:space="preserve"> (Connexion et </w:t>
            </w:r>
            <w:proofErr w:type="spellStart"/>
            <w:r w:rsidRPr="007F4E56">
              <w:rPr>
                <w:rFonts w:ascii="Cambria" w:eastAsia="Times New Roman" w:hAnsi="Cambria" w:cs="Times New Roman"/>
                <w:color w:val="000000"/>
                <w:sz w:val="23"/>
                <w:szCs w:val="23"/>
                <w:lang w:val="en-GB" w:eastAsia="fr-FR"/>
              </w:rPr>
              <w:t>affichage</w:t>
            </w:r>
            <w:proofErr w:type="spellEnd"/>
            <w:r w:rsidRPr="007F4E56">
              <w:rPr>
                <w:rFonts w:ascii="Cambria" w:eastAsia="Times New Roman" w:hAnsi="Cambria" w:cs="Times New Roman"/>
                <w:color w:val="000000"/>
                <w:sz w:val="23"/>
                <w:szCs w:val="23"/>
                <w:lang w:val="en-GB" w:eastAsia="fr-FR"/>
              </w:rPr>
              <w:t xml:space="preserve"> de la </w:t>
            </w:r>
            <w:proofErr w:type="spellStart"/>
            <w:r w:rsidRPr="007F4E56">
              <w:rPr>
                <w:rFonts w:ascii="Cambria" w:eastAsia="Times New Roman" w:hAnsi="Cambria" w:cs="Times New Roman"/>
                <w:color w:val="000000"/>
                <w:sz w:val="23"/>
                <w:szCs w:val="23"/>
                <w:lang w:val="en-GB" w:eastAsia="fr-FR"/>
              </w:rPr>
              <w:t>liste</w:t>
            </w:r>
            <w:proofErr w:type="spellEnd"/>
            <w:r w:rsidRPr="007F4E56">
              <w:rPr>
                <w:rFonts w:ascii="Cambria" w:eastAsia="Times New Roman" w:hAnsi="Cambria" w:cs="Times New Roman"/>
                <w:color w:val="000000"/>
                <w:sz w:val="23"/>
                <w:szCs w:val="23"/>
                <w:lang w:val="en-GB" w:eastAsia="fr-FR"/>
              </w:rPr>
              <w:t xml:space="preserve"> des </w:t>
            </w:r>
            <w:proofErr w:type="spellStart"/>
            <w:r w:rsidRPr="007F4E56">
              <w:rPr>
                <w:rFonts w:ascii="Cambria" w:eastAsia="Times New Roman" w:hAnsi="Cambria" w:cs="Times New Roman"/>
                <w:color w:val="000000"/>
                <w:sz w:val="23"/>
                <w:szCs w:val="23"/>
                <w:lang w:val="en-GB" w:eastAsia="fr-FR"/>
              </w:rPr>
              <w:t>joueurs</w:t>
            </w:r>
            <w:proofErr w:type="spellEnd"/>
            <w:r w:rsidRPr="007F4E56">
              <w:rPr>
                <w:rFonts w:ascii="Cambria" w:eastAsia="Times New Roman" w:hAnsi="Cambria" w:cs="Times New Roman"/>
                <w:color w:val="000000"/>
                <w:sz w:val="23"/>
                <w:szCs w:val="23"/>
                <w:lang w:val="en-GB" w:eastAsia="fr-FR"/>
              </w:rPr>
              <w:t>)</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9D8A8BC"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8h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7CDEBA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1D6E1E1"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BA437CD"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Faire les tests </w:t>
            </w:r>
            <w:proofErr w:type="spellStart"/>
            <w:r w:rsidRPr="007F4E56">
              <w:rPr>
                <w:rFonts w:ascii="Cambria" w:eastAsia="Times New Roman" w:hAnsi="Cambria" w:cs="Times New Roman"/>
                <w:color w:val="000000"/>
                <w:sz w:val="23"/>
                <w:szCs w:val="23"/>
                <w:lang w:val="en-GB" w:eastAsia="fr-FR"/>
              </w:rPr>
              <w:t>d’intégration</w:t>
            </w:r>
            <w:proofErr w:type="spellEnd"/>
            <w:r w:rsidRPr="007F4E56">
              <w:rPr>
                <w:rFonts w:ascii="Cambria" w:eastAsia="Times New Roman" w:hAnsi="Cambria" w:cs="Times New Roman"/>
                <w:color w:val="000000"/>
                <w:sz w:val="23"/>
                <w:szCs w:val="23"/>
                <w:lang w:val="en-GB" w:eastAsia="fr-FR"/>
              </w:rPr>
              <w:t xml:space="preserve"> </w:t>
            </w:r>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Intégrer</w:t>
            </w:r>
            <w:proofErr w:type="spellEnd"/>
            <w:r w:rsidRPr="007F4E56">
              <w:rPr>
                <w:rFonts w:ascii="Cambria" w:eastAsia="Times New Roman" w:hAnsi="Cambria" w:cs="Times New Roman"/>
                <w:color w:val="000000"/>
                <w:sz w:val="23"/>
                <w:szCs w:val="23"/>
                <w:lang w:val="en-GB" w:eastAsia="fr-FR"/>
              </w:rPr>
              <w:t xml:space="preserve"> IHM Grille</w:t>
            </w:r>
          </w:p>
        </w:tc>
      </w:tr>
      <w:tr w:rsidR="007F4E56" w:rsidRPr="007F4E56" w14:paraId="41D02CF6" w14:textId="77777777" w:rsidTr="007F4E56">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8A7C450"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11/12</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072326DB"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Manuel </w:t>
            </w:r>
            <w:proofErr w:type="spellStart"/>
            <w:r w:rsidRPr="007F4E56">
              <w:rPr>
                <w:rFonts w:ascii="Cambria" w:eastAsia="Times New Roman" w:hAnsi="Cambria" w:cs="Times New Roman"/>
                <w:color w:val="000000"/>
                <w:sz w:val="23"/>
                <w:szCs w:val="23"/>
                <w:lang w:val="en-GB" w:eastAsia="fr-FR"/>
              </w:rPr>
              <w:t>utilisateur</w:t>
            </w:r>
            <w:proofErr w:type="spellEnd"/>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w:t>
            </w:r>
            <w:proofErr w:type="spellStart"/>
            <w:r w:rsidRPr="007F4E56">
              <w:rPr>
                <w:rFonts w:ascii="Cambria" w:eastAsia="Times New Roman" w:hAnsi="Cambria" w:cs="Times New Roman"/>
                <w:color w:val="000000"/>
                <w:sz w:val="23"/>
                <w:szCs w:val="23"/>
                <w:lang w:val="en-GB" w:eastAsia="fr-FR"/>
              </w:rPr>
              <w:t>Rédaction</w:t>
            </w:r>
            <w:proofErr w:type="spellEnd"/>
            <w:r w:rsidRPr="007F4E56">
              <w:rPr>
                <w:rFonts w:ascii="Cambria" w:eastAsia="Times New Roman" w:hAnsi="Cambria" w:cs="Times New Roman"/>
                <w:color w:val="000000"/>
                <w:sz w:val="23"/>
                <w:szCs w:val="23"/>
                <w:lang w:val="en-GB" w:eastAsia="fr-FR"/>
              </w:rPr>
              <w:t xml:space="preserve"> des tests </w:t>
            </w:r>
            <w:proofErr w:type="spellStart"/>
            <w:r w:rsidRPr="007F4E56">
              <w:rPr>
                <w:rFonts w:ascii="Cambria" w:eastAsia="Times New Roman" w:hAnsi="Cambria" w:cs="Times New Roman"/>
                <w:color w:val="000000"/>
                <w:sz w:val="23"/>
                <w:szCs w:val="23"/>
                <w:lang w:val="en-GB" w:eastAsia="fr-FR"/>
              </w:rPr>
              <w:t>d’intégration</w:t>
            </w:r>
            <w:proofErr w:type="spellEnd"/>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6A964159"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6h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155F077"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78F6C5BE"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105" w:type="dxa"/>
              <w:left w:w="105" w:type="dxa"/>
              <w:bottom w:w="105" w:type="dxa"/>
              <w:right w:w="105" w:type="dxa"/>
            </w:tcMar>
            <w:hideMark/>
          </w:tcPr>
          <w:p w14:paraId="2E0CF2ED"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r w:rsidR="007F4E56" w:rsidRPr="007F4E56" w14:paraId="35A47210" w14:textId="77777777" w:rsidTr="007F4E56">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A59C26A"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b/>
                <w:bCs/>
                <w:color w:val="000000"/>
                <w:sz w:val="23"/>
                <w:szCs w:val="23"/>
                <w:lang w:val="en-GB" w:eastAsia="fr-FR"/>
              </w:rPr>
              <w:t>18/12</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10844FAD" w14:textId="77777777" w:rsidR="007F4E56" w:rsidRPr="007F4E56" w:rsidRDefault="007F4E56" w:rsidP="007F4E56">
            <w:pPr>
              <w:spacing w:after="0" w:line="0" w:lineRule="atLeast"/>
              <w:rPr>
                <w:rFonts w:ascii="Times" w:eastAsia="Times New Roman" w:hAnsi="Times" w:cs="Times New Roman"/>
                <w:sz w:val="20"/>
                <w:szCs w:val="20"/>
                <w:lang w:val="en-GB" w:eastAsia="fr-FR"/>
              </w:rPr>
            </w:pPr>
            <w:r w:rsidRPr="007F4E56">
              <w:rPr>
                <w:rFonts w:ascii="Cambria" w:eastAsia="Times New Roman" w:hAnsi="Cambria" w:cs="Times New Roman"/>
                <w:color w:val="000000"/>
                <w:sz w:val="23"/>
                <w:szCs w:val="23"/>
                <w:lang w:val="en-GB" w:eastAsia="fr-FR"/>
              </w:rPr>
              <w:t xml:space="preserve">- Tests </w:t>
            </w:r>
            <w:proofErr w:type="spellStart"/>
            <w:r w:rsidRPr="007F4E56">
              <w:rPr>
                <w:rFonts w:ascii="Cambria" w:eastAsia="Times New Roman" w:hAnsi="Cambria" w:cs="Times New Roman"/>
                <w:color w:val="000000"/>
                <w:sz w:val="23"/>
                <w:szCs w:val="23"/>
                <w:lang w:val="en-GB" w:eastAsia="fr-FR"/>
              </w:rPr>
              <w:t>d’intégration</w:t>
            </w:r>
            <w:proofErr w:type="spellEnd"/>
            <w:r w:rsidRPr="007F4E56">
              <w:rPr>
                <w:rFonts w:ascii="Times" w:eastAsia="Times New Roman" w:hAnsi="Times" w:cs="Times New Roman"/>
                <w:sz w:val="20"/>
                <w:szCs w:val="20"/>
                <w:lang w:val="en-GB" w:eastAsia="fr-FR"/>
              </w:rPr>
              <w:br/>
            </w:r>
            <w:r w:rsidRPr="007F4E56">
              <w:rPr>
                <w:rFonts w:ascii="Cambria" w:eastAsia="Times New Roman" w:hAnsi="Cambria" w:cs="Times New Roman"/>
                <w:color w:val="000000"/>
                <w:sz w:val="23"/>
                <w:szCs w:val="23"/>
                <w:lang w:val="en-GB" w:eastAsia="fr-FR"/>
              </w:rPr>
              <w:t xml:space="preserve">- Manuel </w:t>
            </w:r>
            <w:proofErr w:type="spellStart"/>
            <w:r w:rsidRPr="007F4E56">
              <w:rPr>
                <w:rFonts w:ascii="Cambria" w:eastAsia="Times New Roman" w:hAnsi="Cambria" w:cs="Times New Roman"/>
                <w:color w:val="000000"/>
                <w:sz w:val="23"/>
                <w:szCs w:val="23"/>
                <w:lang w:val="en-GB" w:eastAsia="fr-FR"/>
              </w:rPr>
              <w:t>utilisateur</w:t>
            </w:r>
            <w:proofErr w:type="spellEnd"/>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EF15A4B"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5h</w:t>
            </w:r>
          </w:p>
          <w:p w14:paraId="4C21BCCC"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554B7E0"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2h</w:t>
            </w:r>
          </w:p>
          <w:p w14:paraId="5E1ED714"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02DF7C6" w14:textId="77777777" w:rsidR="007F4E56" w:rsidRPr="007F4E56" w:rsidRDefault="007F4E56" w:rsidP="007F4E56">
            <w:pPr>
              <w:spacing w:after="0" w:line="240" w:lineRule="auto"/>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3h</w:t>
            </w:r>
          </w:p>
          <w:p w14:paraId="5E875B24" w14:textId="77777777" w:rsidR="007F4E56" w:rsidRPr="007F4E56" w:rsidRDefault="007F4E56" w:rsidP="007F4E56">
            <w:pPr>
              <w:spacing w:after="0" w:line="0" w:lineRule="atLeast"/>
              <w:jc w:val="center"/>
              <w:rPr>
                <w:rFonts w:ascii="Times" w:hAnsi="Times" w:cs="Times New Roman"/>
                <w:sz w:val="20"/>
                <w:szCs w:val="20"/>
                <w:lang w:val="en-GB" w:eastAsia="fr-FR"/>
              </w:rPr>
            </w:pPr>
            <w:r w:rsidRPr="007F4E56">
              <w:rPr>
                <w:rFonts w:ascii="Cambria" w:hAnsi="Cambria"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09C069B8" w14:textId="77777777" w:rsidR="007F4E56" w:rsidRPr="007F4E56" w:rsidRDefault="007F4E56" w:rsidP="007F4E56">
            <w:pPr>
              <w:spacing w:after="0" w:line="240" w:lineRule="auto"/>
              <w:rPr>
                <w:rFonts w:ascii="Times" w:eastAsia="Times New Roman" w:hAnsi="Times" w:cs="Times New Roman"/>
                <w:sz w:val="1"/>
                <w:szCs w:val="20"/>
                <w:lang w:val="en-GB" w:eastAsia="fr-FR"/>
              </w:rPr>
            </w:pPr>
          </w:p>
        </w:tc>
      </w:tr>
    </w:tbl>
    <w:p w14:paraId="27DB74ED" w14:textId="77777777" w:rsidR="000074E2" w:rsidRDefault="000074E2" w:rsidP="00C2618B"/>
    <w:p w14:paraId="29217EA4" w14:textId="77777777" w:rsidR="00C2618B" w:rsidRPr="00C2618B" w:rsidRDefault="000074E2" w:rsidP="00C2618B">
      <w:r>
        <w:br w:type="page"/>
      </w:r>
    </w:p>
    <w:p w14:paraId="05042B8E" w14:textId="77777777" w:rsidR="00F55B66" w:rsidRDefault="00E03344" w:rsidP="00F55B66">
      <w:pPr>
        <w:pStyle w:val="Titre3"/>
      </w:pPr>
      <w:bookmarkStart w:id="52" w:name="_Toc341188895"/>
      <w:r>
        <w:lastRenderedPageBreak/>
        <w:t xml:space="preserve">Rémi CLERMONT </w:t>
      </w:r>
      <w:r w:rsidR="00FE4BC0">
        <w:t>: Responsable d’études</w:t>
      </w:r>
      <w:bookmarkEnd w:id="52"/>
    </w:p>
    <w:p w14:paraId="208BEC1F"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628"/>
        <w:gridCol w:w="1191"/>
        <w:gridCol w:w="1065"/>
        <w:gridCol w:w="947"/>
        <w:gridCol w:w="2339"/>
      </w:tblGrid>
      <w:tr w:rsidR="00B84817" w:rsidRPr="00B84817" w14:paraId="246297A4" w14:textId="77777777" w:rsidTr="00B84817">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2EE2B4B"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mbria" w:hAnsi="Cambria" w:cs="Times New Roman"/>
                <w:b/>
                <w:bCs/>
                <w:color w:val="000000"/>
                <w:sz w:val="23"/>
                <w:szCs w:val="23"/>
                <w:lang w:val="en-GB" w:eastAsia="fr-FR"/>
              </w:rPr>
              <w:t>Semaine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5FFA167"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mbria" w:hAnsi="Cambria" w:cs="Times New Roman"/>
                <w:b/>
                <w:bCs/>
                <w:color w:val="000000"/>
                <w:sz w:val="23"/>
                <w:szCs w:val="23"/>
                <w:lang w:val="en-GB" w:eastAsia="fr-FR"/>
              </w:rPr>
              <w:t>Tâche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ADFDF5B"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mbria" w:hAnsi="Cambria" w:cs="Times New Roman"/>
                <w:b/>
                <w:bCs/>
                <w:color w:val="000000"/>
                <w:sz w:val="23"/>
                <w:szCs w:val="23"/>
                <w:lang w:val="en-GB" w:eastAsia="fr-FR"/>
              </w:rPr>
              <w:t>Durée</w:t>
            </w:r>
            <w:proofErr w:type="spellEnd"/>
            <w:r w:rsidRPr="00B84817">
              <w:rPr>
                <w:rFonts w:ascii="Cambria" w:hAnsi="Cambria" w:cs="Times New Roman"/>
                <w:b/>
                <w:bCs/>
                <w:color w:val="000000"/>
                <w:sz w:val="23"/>
                <w:szCs w:val="23"/>
                <w:lang w:val="en-GB" w:eastAsia="fr-FR"/>
              </w:rPr>
              <w:t xml:space="preserve"> </w:t>
            </w:r>
            <w:proofErr w:type="spellStart"/>
            <w:r w:rsidRPr="00B84817">
              <w:rPr>
                <w:rFonts w:ascii="Cambria" w:hAnsi="Cambria" w:cs="Times New Roman"/>
                <w:b/>
                <w:bCs/>
                <w:color w:val="000000"/>
                <w:sz w:val="23"/>
                <w:szCs w:val="23"/>
                <w:lang w:val="en-GB" w:eastAsia="fr-FR"/>
              </w:rPr>
              <w:t>estimée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988987A"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mbria" w:hAnsi="Cambria" w:cs="Times New Roman"/>
                <w:b/>
                <w:bCs/>
                <w:color w:val="000000"/>
                <w:sz w:val="23"/>
                <w:szCs w:val="23"/>
                <w:lang w:val="en-GB" w:eastAsia="fr-FR"/>
              </w:rPr>
              <w:t>Temps passé</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84E41E1"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mbria" w:hAnsi="Cambria" w:cs="Times New Roman"/>
                <w:b/>
                <w:bCs/>
                <w:color w:val="000000"/>
                <w:sz w:val="23"/>
                <w:szCs w:val="23"/>
                <w:lang w:val="en-GB" w:eastAsia="fr-FR"/>
              </w:rPr>
              <w:t>Reste</w:t>
            </w:r>
            <w:proofErr w:type="spellEnd"/>
            <w:r w:rsidRPr="00B84817">
              <w:rPr>
                <w:rFonts w:ascii="Cambria" w:hAnsi="Cambria" w:cs="Times New Roman"/>
                <w:b/>
                <w:bCs/>
                <w:color w:val="000000"/>
                <w:sz w:val="23"/>
                <w:szCs w:val="23"/>
                <w:lang w:val="en-GB" w:eastAsia="fr-FR"/>
              </w:rPr>
              <w:t xml:space="preserve"> à faire</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D425277"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mbria" w:hAnsi="Cambria" w:cs="Times New Roman"/>
                <w:b/>
                <w:bCs/>
                <w:color w:val="000000"/>
                <w:sz w:val="23"/>
                <w:szCs w:val="23"/>
                <w:lang w:val="en-GB" w:eastAsia="fr-FR"/>
              </w:rPr>
              <w:t>Remarques</w:t>
            </w:r>
            <w:proofErr w:type="spellEnd"/>
          </w:p>
        </w:tc>
      </w:tr>
      <w:tr w:rsidR="00B84817" w:rsidRPr="00B84817" w14:paraId="3E298893" w14:textId="77777777" w:rsidTr="00B84817">
        <w:trPr>
          <w:trHeight w:val="1065"/>
        </w:trPr>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5604485"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mbria" w:hAnsi="Cambria" w:cs="Times New Roman"/>
                <w:b/>
                <w:bCs/>
                <w:color w:val="000000"/>
                <w:sz w:val="23"/>
                <w:szCs w:val="23"/>
                <w:lang w:val="en-GB" w:eastAsia="fr-FR"/>
              </w:rPr>
              <w:t>18/09</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9318946" w14:textId="77777777" w:rsidR="00B84817" w:rsidRPr="00B84817" w:rsidRDefault="00B84817" w:rsidP="00B84817">
            <w:pPr>
              <w:spacing w:after="0" w:line="240" w:lineRule="auto"/>
              <w:rPr>
                <w:rFonts w:ascii="Times" w:eastAsia="Times New Roman" w:hAnsi="Times" w:cs="Times New Roman"/>
                <w:sz w:val="20"/>
                <w:szCs w:val="20"/>
                <w:lang w:val="en-GB" w:eastAsia="fr-FR"/>
              </w:rPr>
            </w:pP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Découverte</w:t>
            </w:r>
            <w:proofErr w:type="spellEnd"/>
            <w:r w:rsidRPr="00B84817">
              <w:rPr>
                <w:rFonts w:ascii="Calibri" w:eastAsia="Times New Roman" w:hAnsi="Calibri" w:cs="Times New Roman"/>
                <w:color w:val="000000"/>
                <w:sz w:val="23"/>
                <w:szCs w:val="23"/>
                <w:lang w:val="en-GB" w:eastAsia="fr-FR"/>
              </w:rPr>
              <w:t xml:space="preserve"> Cahier des charges</w:t>
            </w:r>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Première Etude Conception</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C6BE5B8"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p w14:paraId="6258B2E3"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7FD38FA5"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723A9D55"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p w14:paraId="4DB2B167"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5B4C8911"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2334A69"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p w14:paraId="24BA73F0"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1FFE9734"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4FB77A4"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tc>
      </w:tr>
      <w:tr w:rsidR="00B84817" w:rsidRPr="00B84817" w14:paraId="5CF7D26B" w14:textId="77777777" w:rsidTr="00B84817">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5A693981"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mbria" w:hAnsi="Cambria" w:cs="Times New Roman"/>
                <w:b/>
                <w:bCs/>
                <w:color w:val="000000"/>
                <w:sz w:val="23"/>
                <w:szCs w:val="23"/>
                <w:lang w:val="en-GB" w:eastAsia="fr-FR"/>
              </w:rPr>
              <w:t>25/09</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1CFFC5B" w14:textId="77777777" w:rsidR="00B84817" w:rsidRPr="00B84817" w:rsidRDefault="00B84817" w:rsidP="00B84817">
            <w:pPr>
              <w:spacing w:after="0" w:line="0" w:lineRule="atLeast"/>
              <w:rPr>
                <w:rFonts w:ascii="Times" w:eastAsia="Times New Roman" w:hAnsi="Times" w:cs="Times New Roman"/>
                <w:sz w:val="20"/>
                <w:szCs w:val="20"/>
                <w:lang w:val="en-GB" w:eastAsia="fr-FR"/>
              </w:rPr>
            </w:pP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Découverte</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Modelio</w:t>
            </w:r>
            <w:proofErr w:type="spellEnd"/>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Diagramme</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séquences</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310F783"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p w14:paraId="6CF44F3A"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739060F9"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04E528DF"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p w14:paraId="665DA297"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313361CF"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2h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B3C0BB5"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p w14:paraId="6999D97F"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4E39C68F"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9834B98" w14:textId="77777777" w:rsidR="00B84817" w:rsidRPr="00B84817" w:rsidRDefault="00B84817" w:rsidP="00B84817">
            <w:pPr>
              <w:spacing w:after="0" w:line="0" w:lineRule="atLeast"/>
              <w:rPr>
                <w:rFonts w:ascii="Times" w:eastAsia="Times New Roman" w:hAnsi="Times" w:cs="Times New Roman"/>
                <w:sz w:val="20"/>
                <w:szCs w:val="20"/>
                <w:lang w:val="en-GB" w:eastAsia="fr-FR"/>
              </w:rPr>
            </w:pPr>
            <w:proofErr w:type="spellStart"/>
            <w:r w:rsidRPr="00B84817">
              <w:rPr>
                <w:rFonts w:ascii="Calibri" w:eastAsia="Times New Roman" w:hAnsi="Calibri" w:cs="Times New Roman"/>
                <w:color w:val="000000"/>
                <w:sz w:val="23"/>
                <w:szCs w:val="23"/>
                <w:lang w:val="en-GB" w:eastAsia="fr-FR"/>
              </w:rPr>
              <w:t>Modelio</w:t>
            </w:r>
            <w:proofErr w:type="spellEnd"/>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est</w:t>
            </w:r>
            <w:proofErr w:type="spellEnd"/>
            <w:r w:rsidRPr="00B84817">
              <w:rPr>
                <w:rFonts w:ascii="Calibri" w:eastAsia="Times New Roman" w:hAnsi="Calibri" w:cs="Times New Roman"/>
                <w:color w:val="000000"/>
                <w:sz w:val="23"/>
                <w:szCs w:val="23"/>
                <w:lang w:val="en-GB" w:eastAsia="fr-FR"/>
              </w:rPr>
              <w:t xml:space="preserve"> le </w:t>
            </w:r>
            <w:proofErr w:type="spellStart"/>
            <w:r w:rsidRPr="00B84817">
              <w:rPr>
                <w:rFonts w:ascii="Calibri" w:eastAsia="Times New Roman" w:hAnsi="Calibri" w:cs="Times New Roman"/>
                <w:color w:val="000000"/>
                <w:sz w:val="23"/>
                <w:szCs w:val="23"/>
                <w:lang w:val="en-GB" w:eastAsia="fr-FR"/>
              </w:rPr>
              <w:t>logiciel</w:t>
            </w:r>
            <w:proofErr w:type="spellEnd"/>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utilisé</w:t>
            </w:r>
            <w:proofErr w:type="spellEnd"/>
            <w:r w:rsidRPr="00B84817">
              <w:rPr>
                <w:rFonts w:ascii="Calibri" w:eastAsia="Times New Roman" w:hAnsi="Calibri" w:cs="Times New Roman"/>
                <w:color w:val="000000"/>
                <w:sz w:val="23"/>
                <w:szCs w:val="23"/>
                <w:lang w:val="en-GB" w:eastAsia="fr-FR"/>
              </w:rPr>
              <w:t xml:space="preserve"> pour la </w:t>
            </w:r>
            <w:proofErr w:type="spellStart"/>
            <w:r w:rsidRPr="00B84817">
              <w:rPr>
                <w:rFonts w:ascii="Calibri" w:eastAsia="Times New Roman" w:hAnsi="Calibri" w:cs="Times New Roman"/>
                <w:color w:val="000000"/>
                <w:sz w:val="23"/>
                <w:szCs w:val="23"/>
                <w:lang w:val="en-GB" w:eastAsia="fr-FR"/>
              </w:rPr>
              <w:t>modélisation</w:t>
            </w:r>
            <w:proofErr w:type="spellEnd"/>
            <w:r w:rsidRPr="00B84817">
              <w:rPr>
                <w:rFonts w:ascii="Calibri" w:eastAsia="Times New Roman" w:hAnsi="Calibri" w:cs="Times New Roman"/>
                <w:color w:val="000000"/>
                <w:sz w:val="23"/>
                <w:szCs w:val="23"/>
                <w:lang w:val="en-GB" w:eastAsia="fr-FR"/>
              </w:rPr>
              <w:t xml:space="preserve"> des UML</w:t>
            </w:r>
          </w:p>
        </w:tc>
      </w:tr>
      <w:tr w:rsidR="00B84817" w:rsidRPr="00B84817" w14:paraId="64142D63" w14:textId="77777777" w:rsidTr="00B84817">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2A5048A9"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mbria" w:hAnsi="Cambria" w:cs="Times New Roman"/>
                <w:b/>
                <w:bCs/>
                <w:color w:val="000000"/>
                <w:sz w:val="23"/>
                <w:szCs w:val="23"/>
                <w:lang w:val="en-GB" w:eastAsia="fr-FR"/>
              </w:rPr>
              <w:t>2/10</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500438C" w14:textId="77777777" w:rsidR="00B84817" w:rsidRPr="00B84817" w:rsidRDefault="00B84817" w:rsidP="00B84817">
            <w:pPr>
              <w:spacing w:after="0" w:line="0" w:lineRule="atLeast"/>
              <w:rPr>
                <w:rFonts w:ascii="Times" w:eastAsia="Times New Roman" w:hAnsi="Times" w:cs="Times New Roman"/>
                <w:sz w:val="20"/>
                <w:szCs w:val="20"/>
                <w:lang w:val="en-GB" w:eastAsia="fr-FR"/>
              </w:rPr>
            </w:pP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Diagramme</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séquences</w:t>
            </w:r>
            <w:proofErr w:type="spellEnd"/>
            <w:r w:rsidRPr="00B84817">
              <w:rPr>
                <w:rFonts w:ascii="Calibri" w:eastAsia="Times New Roman" w:hAnsi="Calibri" w:cs="Times New Roman"/>
                <w:color w:val="000000"/>
                <w:sz w:val="23"/>
                <w:szCs w:val="23"/>
                <w:lang w:val="en-GB" w:eastAsia="fr-FR"/>
              </w:rPr>
              <w:t xml:space="preserve"> suite</w:t>
            </w:r>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Tutoriaux</w:t>
            </w:r>
            <w:proofErr w:type="spellEnd"/>
            <w:r w:rsidRPr="00B84817">
              <w:rPr>
                <w:rFonts w:ascii="Calibri" w:eastAsia="Times New Roman" w:hAnsi="Calibri" w:cs="Times New Roman"/>
                <w:color w:val="000000"/>
                <w:sz w:val="23"/>
                <w:szCs w:val="23"/>
                <w:lang w:val="en-GB" w:eastAsia="fr-FR"/>
              </w:rPr>
              <w:t xml:space="preserve"> Java et Swing</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562C4EFD"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2h</w:t>
            </w:r>
          </w:p>
          <w:p w14:paraId="7CDF26C9"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17DFD5EC"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20h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011E7D9A"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3h</w:t>
            </w:r>
          </w:p>
          <w:p w14:paraId="09C53FA3"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6F26F6A7"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6h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44D150FA"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p w14:paraId="2D1C630F"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351100EE"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14h</w:t>
            </w:r>
          </w:p>
        </w:tc>
        <w:tc>
          <w:tcPr>
            <w:tcW w:w="0" w:type="auto"/>
            <w:tcBorders>
              <w:top w:val="single" w:sz="6" w:space="0" w:color="9BBB59"/>
              <w:left w:val="single" w:sz="6" w:space="0" w:color="9BBB59"/>
              <w:bottom w:val="single" w:sz="6" w:space="0" w:color="9BBB59"/>
              <w:right w:val="single" w:sz="6" w:space="0" w:color="9BBB59"/>
            </w:tcBorders>
            <w:shd w:val="clear" w:color="auto" w:fill="E6EED5"/>
            <w:tcMar>
              <w:top w:w="0" w:type="dxa"/>
              <w:left w:w="120" w:type="dxa"/>
              <w:bottom w:w="0" w:type="dxa"/>
              <w:right w:w="120" w:type="dxa"/>
            </w:tcMar>
            <w:hideMark/>
          </w:tcPr>
          <w:p w14:paraId="685D7310" w14:textId="77777777" w:rsidR="00B84817" w:rsidRPr="00B84817" w:rsidRDefault="00B84817" w:rsidP="00B84817">
            <w:pPr>
              <w:spacing w:after="0" w:line="240" w:lineRule="auto"/>
              <w:rPr>
                <w:rFonts w:ascii="Times" w:eastAsia="Times New Roman" w:hAnsi="Times" w:cs="Times New Roman"/>
                <w:sz w:val="1"/>
                <w:szCs w:val="20"/>
                <w:lang w:val="en-GB" w:eastAsia="fr-FR"/>
              </w:rPr>
            </w:pPr>
          </w:p>
        </w:tc>
      </w:tr>
      <w:tr w:rsidR="00B84817" w:rsidRPr="00B84817" w14:paraId="3F150826" w14:textId="77777777" w:rsidTr="00B84817">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51E237A"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mbria" w:hAnsi="Cambria" w:cs="Times New Roman"/>
                <w:b/>
                <w:bCs/>
                <w:color w:val="000000"/>
                <w:sz w:val="23"/>
                <w:szCs w:val="23"/>
                <w:lang w:val="en-GB" w:eastAsia="fr-FR"/>
              </w:rPr>
              <w:t>9/10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2043EA78" w14:textId="77777777" w:rsidR="00B84817" w:rsidRPr="00B84817" w:rsidRDefault="00B84817" w:rsidP="00B84817">
            <w:pPr>
              <w:spacing w:after="0" w:line="0" w:lineRule="atLeast"/>
              <w:rPr>
                <w:rFonts w:ascii="Times" w:eastAsia="Times New Roman" w:hAnsi="Times" w:cs="Times New Roman"/>
                <w:sz w:val="20"/>
                <w:szCs w:val="20"/>
                <w:lang w:val="en-GB" w:eastAsia="fr-FR"/>
              </w:rPr>
            </w:pP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Rédaction</w:t>
            </w:r>
            <w:proofErr w:type="spellEnd"/>
            <w:r w:rsidRPr="00B84817">
              <w:rPr>
                <w:rFonts w:ascii="Calibri" w:eastAsia="Times New Roman" w:hAnsi="Calibri" w:cs="Times New Roman"/>
                <w:color w:val="000000"/>
                <w:sz w:val="23"/>
                <w:szCs w:val="23"/>
                <w:lang w:val="en-GB" w:eastAsia="fr-FR"/>
              </w:rPr>
              <w:t xml:space="preserve"> Intro Dossier Conception</w:t>
            </w:r>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Choix</w:t>
            </w:r>
            <w:proofErr w:type="spellEnd"/>
            <w:r w:rsidRPr="00B84817">
              <w:rPr>
                <w:rFonts w:ascii="Calibri" w:eastAsia="Times New Roman" w:hAnsi="Calibri" w:cs="Times New Roman"/>
                <w:color w:val="000000"/>
                <w:sz w:val="23"/>
                <w:szCs w:val="23"/>
                <w:lang w:val="en-GB" w:eastAsia="fr-FR"/>
              </w:rPr>
              <w:t xml:space="preserve"> d’un </w:t>
            </w:r>
            <w:proofErr w:type="spellStart"/>
            <w:r w:rsidRPr="00B84817">
              <w:rPr>
                <w:rFonts w:ascii="Calibri" w:eastAsia="Times New Roman" w:hAnsi="Calibri" w:cs="Times New Roman"/>
                <w:color w:val="000000"/>
                <w:sz w:val="23"/>
                <w:szCs w:val="23"/>
                <w:lang w:val="en-GB" w:eastAsia="fr-FR"/>
              </w:rPr>
              <w:t>logiciel</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modélisation</w:t>
            </w:r>
            <w:proofErr w:type="spellEnd"/>
            <w:r w:rsidRPr="00B84817">
              <w:rPr>
                <w:rFonts w:ascii="Calibri" w:eastAsia="Times New Roman" w:hAnsi="Calibri" w:cs="Times New Roman"/>
                <w:color w:val="000000"/>
                <w:sz w:val="23"/>
                <w:szCs w:val="23"/>
                <w:lang w:val="en-GB" w:eastAsia="fr-FR"/>
              </w:rPr>
              <w:t xml:space="preserve"> des </w:t>
            </w:r>
            <w:proofErr w:type="spellStart"/>
            <w:r w:rsidRPr="00B84817">
              <w:rPr>
                <w:rFonts w:ascii="Calibri" w:eastAsia="Times New Roman" w:hAnsi="Calibri" w:cs="Times New Roman"/>
                <w:color w:val="000000"/>
                <w:sz w:val="23"/>
                <w:szCs w:val="23"/>
                <w:lang w:val="en-GB" w:eastAsia="fr-FR"/>
              </w:rPr>
              <w:t>maquettes</w:t>
            </w:r>
            <w:proofErr w:type="spellEnd"/>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Découverte</w:t>
            </w:r>
            <w:proofErr w:type="spellEnd"/>
            <w:r w:rsidRPr="00B84817">
              <w:rPr>
                <w:rFonts w:ascii="Calibri" w:eastAsia="Times New Roman" w:hAnsi="Calibri" w:cs="Times New Roman"/>
                <w:color w:val="000000"/>
                <w:sz w:val="23"/>
                <w:szCs w:val="23"/>
                <w:lang w:val="en-GB" w:eastAsia="fr-FR"/>
              </w:rPr>
              <w:t xml:space="preserve"> du </w:t>
            </w:r>
            <w:proofErr w:type="spellStart"/>
            <w:r w:rsidRPr="00B84817">
              <w:rPr>
                <w:rFonts w:ascii="Calibri" w:eastAsia="Times New Roman" w:hAnsi="Calibri" w:cs="Times New Roman"/>
                <w:color w:val="000000"/>
                <w:sz w:val="23"/>
                <w:szCs w:val="23"/>
                <w:lang w:val="en-GB" w:eastAsia="fr-FR"/>
              </w:rPr>
              <w:t>fonctionnement</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Netbean</w:t>
            </w:r>
            <w:proofErr w:type="spellEnd"/>
            <w:r w:rsidRPr="00B84817">
              <w:rPr>
                <w:rFonts w:ascii="Calibri" w:eastAsia="Times New Roman" w:hAnsi="Calibri" w:cs="Times New Roman"/>
                <w:color w:val="000000"/>
                <w:sz w:val="23"/>
                <w:szCs w:val="23"/>
                <w:lang w:val="en-GB" w:eastAsia="fr-FR"/>
              </w:rPr>
              <w:t xml:space="preserve"> et de </w:t>
            </w:r>
            <w:proofErr w:type="spellStart"/>
            <w:r w:rsidRPr="00B84817">
              <w:rPr>
                <w:rFonts w:ascii="Calibri" w:eastAsia="Times New Roman" w:hAnsi="Calibri" w:cs="Times New Roman"/>
                <w:color w:val="000000"/>
                <w:sz w:val="23"/>
                <w:szCs w:val="23"/>
                <w:lang w:val="en-GB" w:eastAsia="fr-FR"/>
              </w:rPr>
              <w:t>l’assistant</w:t>
            </w:r>
            <w:proofErr w:type="spellEnd"/>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graphique</w:t>
            </w:r>
            <w:proofErr w:type="spellEnd"/>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6886CDD7"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45min</w:t>
            </w:r>
          </w:p>
          <w:p w14:paraId="16939F8D"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385CB406"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45min</w:t>
            </w:r>
          </w:p>
          <w:p w14:paraId="57730ED0" w14:textId="77777777" w:rsidR="00B84817" w:rsidRPr="00B84817" w:rsidRDefault="00B84817" w:rsidP="00B84817">
            <w:pPr>
              <w:spacing w:after="240" w:line="240" w:lineRule="auto"/>
              <w:rPr>
                <w:rFonts w:ascii="Times" w:eastAsia="Times New Roman" w:hAnsi="Times" w:cs="Times New Roman"/>
                <w:sz w:val="20"/>
                <w:szCs w:val="20"/>
                <w:lang w:val="en-GB" w:eastAsia="fr-FR"/>
              </w:rPr>
            </w:pPr>
          </w:p>
          <w:p w14:paraId="740C2A16"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1h30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11B776BF"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45min</w:t>
            </w:r>
          </w:p>
          <w:p w14:paraId="46532E77"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002A641A"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45min</w:t>
            </w:r>
          </w:p>
          <w:p w14:paraId="754ED6E4" w14:textId="77777777" w:rsidR="00B84817" w:rsidRPr="00B84817" w:rsidRDefault="00B84817" w:rsidP="00B84817">
            <w:pPr>
              <w:spacing w:after="240" w:line="240" w:lineRule="auto"/>
              <w:rPr>
                <w:rFonts w:ascii="Times" w:eastAsia="Times New Roman" w:hAnsi="Times" w:cs="Times New Roman"/>
                <w:sz w:val="20"/>
                <w:szCs w:val="20"/>
                <w:lang w:val="en-GB" w:eastAsia="fr-FR"/>
              </w:rPr>
            </w:pPr>
          </w:p>
          <w:p w14:paraId="6C96D16D"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1h30</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70ED40B3"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p w14:paraId="58D807D7"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72B1A3D6"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p w14:paraId="23E735B1" w14:textId="77777777" w:rsidR="00B84817" w:rsidRPr="00B84817" w:rsidRDefault="00B84817" w:rsidP="00B84817">
            <w:pPr>
              <w:spacing w:after="240" w:line="240" w:lineRule="auto"/>
              <w:rPr>
                <w:rFonts w:ascii="Times" w:eastAsia="Times New Roman" w:hAnsi="Times" w:cs="Times New Roman"/>
                <w:sz w:val="20"/>
                <w:szCs w:val="20"/>
                <w:lang w:val="en-GB" w:eastAsia="fr-FR"/>
              </w:rPr>
            </w:pPr>
          </w:p>
          <w:p w14:paraId="78037EF8"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0" w:type="dxa"/>
              <w:left w:w="120" w:type="dxa"/>
              <w:bottom w:w="0" w:type="dxa"/>
              <w:right w:w="120" w:type="dxa"/>
            </w:tcMar>
            <w:hideMark/>
          </w:tcPr>
          <w:p w14:paraId="392AEEB9" w14:textId="77777777" w:rsidR="00B84817" w:rsidRPr="00B84817" w:rsidRDefault="00B84817" w:rsidP="00B84817">
            <w:pPr>
              <w:spacing w:after="0" w:line="0" w:lineRule="atLeast"/>
              <w:jc w:val="center"/>
              <w:rPr>
                <w:rFonts w:ascii="Times" w:hAnsi="Times" w:cs="Times New Roman"/>
                <w:sz w:val="20"/>
                <w:szCs w:val="20"/>
                <w:lang w:val="en-GB" w:eastAsia="fr-FR"/>
              </w:rPr>
            </w:pPr>
            <w:proofErr w:type="spellStart"/>
            <w:r w:rsidRPr="00B84817">
              <w:rPr>
                <w:rFonts w:ascii="Calibri" w:hAnsi="Calibri" w:cs="Times New Roman"/>
                <w:color w:val="000000"/>
                <w:sz w:val="23"/>
                <w:szCs w:val="23"/>
                <w:lang w:val="en-GB" w:eastAsia="fr-FR"/>
              </w:rPr>
              <w:t>L’assistant</w:t>
            </w:r>
            <w:proofErr w:type="spellEnd"/>
            <w:r w:rsidRPr="00B84817">
              <w:rPr>
                <w:rFonts w:ascii="Calibri" w:hAnsi="Calibri" w:cs="Times New Roman"/>
                <w:color w:val="000000"/>
                <w:sz w:val="23"/>
                <w:szCs w:val="23"/>
                <w:lang w:val="en-GB" w:eastAsia="fr-FR"/>
              </w:rPr>
              <w:t xml:space="preserve"> </w:t>
            </w:r>
            <w:proofErr w:type="spellStart"/>
            <w:r w:rsidRPr="00B84817">
              <w:rPr>
                <w:rFonts w:ascii="Calibri" w:hAnsi="Calibri" w:cs="Times New Roman"/>
                <w:color w:val="000000"/>
                <w:sz w:val="23"/>
                <w:szCs w:val="23"/>
                <w:lang w:val="en-GB" w:eastAsia="fr-FR"/>
              </w:rPr>
              <w:t>graphique</w:t>
            </w:r>
            <w:proofErr w:type="spellEnd"/>
            <w:r w:rsidRPr="00B84817">
              <w:rPr>
                <w:rFonts w:ascii="Calibri" w:hAnsi="Calibri" w:cs="Times New Roman"/>
                <w:color w:val="000000"/>
                <w:sz w:val="23"/>
                <w:szCs w:val="23"/>
                <w:lang w:val="en-GB" w:eastAsia="fr-FR"/>
              </w:rPr>
              <w:t xml:space="preserve"> de Swing ne </w:t>
            </w:r>
            <w:proofErr w:type="spellStart"/>
            <w:r w:rsidRPr="00B84817">
              <w:rPr>
                <w:rFonts w:ascii="Calibri" w:hAnsi="Calibri" w:cs="Times New Roman"/>
                <w:color w:val="000000"/>
                <w:sz w:val="23"/>
                <w:szCs w:val="23"/>
                <w:lang w:val="en-GB" w:eastAsia="fr-FR"/>
              </w:rPr>
              <w:t>va</w:t>
            </w:r>
            <w:proofErr w:type="spellEnd"/>
            <w:r w:rsidRPr="00B84817">
              <w:rPr>
                <w:rFonts w:ascii="Calibri" w:hAnsi="Calibri" w:cs="Times New Roman"/>
                <w:color w:val="000000"/>
                <w:sz w:val="23"/>
                <w:szCs w:val="23"/>
                <w:lang w:val="en-GB" w:eastAsia="fr-FR"/>
              </w:rPr>
              <w:t xml:space="preserve"> </w:t>
            </w:r>
            <w:proofErr w:type="spellStart"/>
            <w:r w:rsidRPr="00B84817">
              <w:rPr>
                <w:rFonts w:ascii="Calibri" w:hAnsi="Calibri" w:cs="Times New Roman"/>
                <w:color w:val="000000"/>
                <w:sz w:val="23"/>
                <w:szCs w:val="23"/>
                <w:lang w:val="en-GB" w:eastAsia="fr-FR"/>
              </w:rPr>
              <w:t>être</w:t>
            </w:r>
            <w:proofErr w:type="spellEnd"/>
            <w:r w:rsidRPr="00B84817">
              <w:rPr>
                <w:rFonts w:ascii="Calibri" w:hAnsi="Calibri" w:cs="Times New Roman"/>
                <w:color w:val="000000"/>
                <w:sz w:val="23"/>
                <w:szCs w:val="23"/>
                <w:lang w:val="en-GB" w:eastAsia="fr-FR"/>
              </w:rPr>
              <w:t xml:space="preserve"> </w:t>
            </w:r>
            <w:proofErr w:type="spellStart"/>
            <w:r w:rsidRPr="00B84817">
              <w:rPr>
                <w:rFonts w:ascii="Calibri" w:hAnsi="Calibri" w:cs="Times New Roman"/>
                <w:color w:val="000000"/>
                <w:sz w:val="23"/>
                <w:szCs w:val="23"/>
                <w:lang w:val="en-GB" w:eastAsia="fr-FR"/>
              </w:rPr>
              <w:t>utilisé</w:t>
            </w:r>
            <w:proofErr w:type="spellEnd"/>
            <w:r w:rsidRPr="00B84817">
              <w:rPr>
                <w:rFonts w:ascii="Calibri" w:hAnsi="Calibri" w:cs="Times New Roman"/>
                <w:color w:val="000000"/>
                <w:sz w:val="23"/>
                <w:szCs w:val="23"/>
                <w:lang w:val="en-GB" w:eastAsia="fr-FR"/>
              </w:rPr>
              <w:t xml:space="preserve"> </w:t>
            </w:r>
            <w:proofErr w:type="spellStart"/>
            <w:r w:rsidRPr="00B84817">
              <w:rPr>
                <w:rFonts w:ascii="Calibri" w:hAnsi="Calibri" w:cs="Times New Roman"/>
                <w:color w:val="000000"/>
                <w:sz w:val="23"/>
                <w:szCs w:val="23"/>
                <w:lang w:val="en-GB" w:eastAsia="fr-FR"/>
              </w:rPr>
              <w:t>que</w:t>
            </w:r>
            <w:proofErr w:type="spellEnd"/>
            <w:r w:rsidRPr="00B84817">
              <w:rPr>
                <w:rFonts w:ascii="Calibri" w:hAnsi="Calibri" w:cs="Times New Roman"/>
                <w:color w:val="000000"/>
                <w:sz w:val="23"/>
                <w:szCs w:val="23"/>
                <w:lang w:val="en-GB" w:eastAsia="fr-FR"/>
              </w:rPr>
              <w:t xml:space="preserve"> </w:t>
            </w:r>
            <w:proofErr w:type="spellStart"/>
            <w:r w:rsidRPr="00B84817">
              <w:rPr>
                <w:rFonts w:ascii="Calibri" w:hAnsi="Calibri" w:cs="Times New Roman"/>
                <w:color w:val="000000"/>
                <w:sz w:val="23"/>
                <w:szCs w:val="23"/>
                <w:lang w:val="en-GB" w:eastAsia="fr-FR"/>
              </w:rPr>
              <w:t>partiellement</w:t>
            </w:r>
            <w:proofErr w:type="spellEnd"/>
          </w:p>
        </w:tc>
      </w:tr>
      <w:tr w:rsidR="00B84817" w:rsidRPr="00B84817" w14:paraId="22F949E8" w14:textId="77777777" w:rsidTr="00B84817">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24E66496"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b/>
                <w:bCs/>
                <w:color w:val="000000"/>
                <w:sz w:val="23"/>
                <w:szCs w:val="23"/>
                <w:lang w:val="en-GB" w:eastAsia="fr-FR"/>
              </w:rPr>
              <w:t>16/10</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35AD8C9C" w14:textId="77777777" w:rsidR="00B84817" w:rsidRPr="00B84817" w:rsidRDefault="00B84817" w:rsidP="00B84817">
            <w:pPr>
              <w:spacing w:after="0" w:line="0" w:lineRule="atLeast"/>
              <w:rPr>
                <w:rFonts w:ascii="Times" w:eastAsia="Times New Roman" w:hAnsi="Times" w:cs="Times New Roman"/>
                <w:sz w:val="20"/>
                <w:szCs w:val="20"/>
                <w:lang w:val="en-GB" w:eastAsia="fr-FR"/>
              </w:rPr>
            </w:pP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Réalisation</w:t>
            </w:r>
            <w:proofErr w:type="spellEnd"/>
            <w:r w:rsidRPr="00B84817">
              <w:rPr>
                <w:rFonts w:ascii="Calibri" w:eastAsia="Times New Roman" w:hAnsi="Calibri" w:cs="Times New Roman"/>
                <w:color w:val="000000"/>
                <w:sz w:val="23"/>
                <w:szCs w:val="23"/>
                <w:lang w:val="en-GB" w:eastAsia="fr-FR"/>
              </w:rPr>
              <w:t xml:space="preserve"> des </w:t>
            </w:r>
            <w:proofErr w:type="spellStart"/>
            <w:r w:rsidRPr="00B84817">
              <w:rPr>
                <w:rFonts w:ascii="Calibri" w:eastAsia="Times New Roman" w:hAnsi="Calibri" w:cs="Times New Roman"/>
                <w:color w:val="000000"/>
                <w:sz w:val="23"/>
                <w:szCs w:val="23"/>
                <w:lang w:val="en-GB" w:eastAsia="fr-FR"/>
              </w:rPr>
              <w:t>maquettes</w:t>
            </w:r>
            <w:proofErr w:type="spellEnd"/>
            <w:r w:rsidRPr="00B84817">
              <w:rPr>
                <w:rFonts w:ascii="Calibri" w:eastAsia="Times New Roman" w:hAnsi="Calibri" w:cs="Times New Roman"/>
                <w:color w:val="000000"/>
                <w:sz w:val="23"/>
                <w:szCs w:val="23"/>
                <w:lang w:val="en-GB" w:eastAsia="fr-FR"/>
              </w:rPr>
              <w:t xml:space="preserve"> de </w:t>
            </w:r>
            <w:proofErr w:type="spellStart"/>
            <w:r w:rsidRPr="00B84817">
              <w:rPr>
                <w:rFonts w:ascii="Calibri" w:eastAsia="Times New Roman" w:hAnsi="Calibri" w:cs="Times New Roman"/>
                <w:color w:val="000000"/>
                <w:sz w:val="23"/>
                <w:szCs w:val="23"/>
                <w:lang w:val="en-GB" w:eastAsia="fr-FR"/>
              </w:rPr>
              <w:t>l’IHM</w:t>
            </w:r>
            <w:proofErr w:type="spellEnd"/>
            <w:r w:rsidRPr="00B84817">
              <w:rPr>
                <w:rFonts w:ascii="Times" w:eastAsia="Times New Roman" w:hAnsi="Times" w:cs="Times New Roman"/>
                <w:sz w:val="20"/>
                <w:szCs w:val="20"/>
                <w:lang w:val="en-GB" w:eastAsia="fr-FR"/>
              </w:rPr>
              <w:br/>
            </w:r>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Commentaires</w:t>
            </w:r>
            <w:proofErr w:type="spellEnd"/>
            <w:r w:rsidRPr="00B84817">
              <w:rPr>
                <w:rFonts w:ascii="Calibri" w:eastAsia="Times New Roman" w:hAnsi="Calibri" w:cs="Times New Roman"/>
                <w:color w:val="000000"/>
                <w:sz w:val="23"/>
                <w:szCs w:val="23"/>
                <w:lang w:val="en-GB" w:eastAsia="fr-FR"/>
              </w:rPr>
              <w:t xml:space="preserve"> </w:t>
            </w:r>
            <w:proofErr w:type="spellStart"/>
            <w:r w:rsidRPr="00B84817">
              <w:rPr>
                <w:rFonts w:ascii="Calibri" w:eastAsia="Times New Roman" w:hAnsi="Calibri" w:cs="Times New Roman"/>
                <w:color w:val="000000"/>
                <w:sz w:val="23"/>
                <w:szCs w:val="23"/>
                <w:lang w:val="en-GB" w:eastAsia="fr-FR"/>
              </w:rPr>
              <w:t>sur</w:t>
            </w:r>
            <w:proofErr w:type="spellEnd"/>
            <w:r w:rsidRPr="00B84817">
              <w:rPr>
                <w:rFonts w:ascii="Calibri" w:eastAsia="Times New Roman" w:hAnsi="Calibri" w:cs="Times New Roman"/>
                <w:color w:val="000000"/>
                <w:sz w:val="23"/>
                <w:szCs w:val="23"/>
                <w:lang w:val="en-GB" w:eastAsia="fr-FR"/>
              </w:rPr>
              <w:t xml:space="preserve"> les </w:t>
            </w:r>
            <w:proofErr w:type="spellStart"/>
            <w:r w:rsidRPr="00B84817">
              <w:rPr>
                <w:rFonts w:ascii="Calibri" w:eastAsia="Times New Roman" w:hAnsi="Calibri" w:cs="Times New Roman"/>
                <w:color w:val="000000"/>
                <w:sz w:val="23"/>
                <w:szCs w:val="23"/>
                <w:lang w:val="en-GB" w:eastAsia="fr-FR"/>
              </w:rPr>
              <w:t>maquettes</w:t>
            </w:r>
            <w:proofErr w:type="spellEnd"/>
            <w:r w:rsidRPr="00B84817">
              <w:rPr>
                <w:rFonts w:ascii="Calibri" w:eastAsia="Times New Roman" w:hAnsi="Calibri" w:cs="Times New Roman"/>
                <w:color w:val="000000"/>
                <w:sz w:val="23"/>
                <w:szCs w:val="23"/>
                <w:lang w:val="en-GB" w:eastAsia="fr-FR"/>
              </w:rPr>
              <w:t xml:space="preserve"> pour le dossier de conception</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5DF80666" w14:textId="77777777" w:rsidR="00B84817" w:rsidRPr="00B84817" w:rsidRDefault="00B84817" w:rsidP="00B84817">
            <w:pPr>
              <w:spacing w:after="0" w:line="240" w:lineRule="auto"/>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3h</w:t>
            </w:r>
          </w:p>
          <w:p w14:paraId="0F1A6D12" w14:textId="77777777" w:rsidR="00B84817" w:rsidRPr="00B84817" w:rsidRDefault="00B84817" w:rsidP="00B84817">
            <w:pPr>
              <w:spacing w:after="0" w:line="240" w:lineRule="auto"/>
              <w:rPr>
                <w:rFonts w:ascii="Times" w:eastAsia="Times New Roman" w:hAnsi="Times" w:cs="Times New Roman"/>
                <w:sz w:val="20"/>
                <w:szCs w:val="20"/>
                <w:lang w:val="en-GB" w:eastAsia="fr-FR"/>
              </w:rPr>
            </w:pPr>
          </w:p>
          <w:p w14:paraId="03D7023E"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1h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6A7DA890"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4h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71B8844F" w14:textId="77777777" w:rsidR="00B84817" w:rsidRPr="00B84817" w:rsidRDefault="00B84817" w:rsidP="00B84817">
            <w:pPr>
              <w:spacing w:after="0" w:line="0" w:lineRule="atLeast"/>
              <w:jc w:val="center"/>
              <w:rPr>
                <w:rFonts w:ascii="Times" w:hAnsi="Times" w:cs="Times New Roman"/>
                <w:sz w:val="20"/>
                <w:szCs w:val="20"/>
                <w:lang w:val="en-GB" w:eastAsia="fr-FR"/>
              </w:rPr>
            </w:pPr>
            <w:r w:rsidRPr="00B84817">
              <w:rPr>
                <w:rFonts w:ascii="Calibri" w:hAnsi="Calibri" w:cs="Times New Roman"/>
                <w:color w:val="000000"/>
                <w:sz w:val="23"/>
                <w:szCs w:val="23"/>
                <w:lang w:val="en-GB" w:eastAsia="fr-FR"/>
              </w:rPr>
              <w:t>0h</w:t>
            </w:r>
          </w:p>
        </w:tc>
        <w:tc>
          <w:tcPr>
            <w:tcW w:w="0" w:type="auto"/>
            <w:tcBorders>
              <w:top w:val="single" w:sz="6" w:space="0" w:color="9BBB59"/>
              <w:left w:val="single" w:sz="6" w:space="0" w:color="9BBB59"/>
              <w:bottom w:val="single" w:sz="6" w:space="0" w:color="9BBB59"/>
              <w:right w:val="single" w:sz="6" w:space="0" w:color="9BBB59"/>
            </w:tcBorders>
            <w:tcMar>
              <w:top w:w="105" w:type="dxa"/>
              <w:left w:w="105" w:type="dxa"/>
              <w:bottom w:w="105" w:type="dxa"/>
              <w:right w:w="105" w:type="dxa"/>
            </w:tcMar>
            <w:hideMark/>
          </w:tcPr>
          <w:p w14:paraId="4EB8CF66" w14:textId="77777777" w:rsidR="00B84817" w:rsidRPr="00B84817" w:rsidRDefault="00B84817" w:rsidP="00B84817">
            <w:pPr>
              <w:spacing w:after="0" w:line="240" w:lineRule="auto"/>
              <w:rPr>
                <w:rFonts w:ascii="Times" w:eastAsia="Times New Roman" w:hAnsi="Times" w:cs="Times New Roman"/>
                <w:sz w:val="1"/>
                <w:szCs w:val="20"/>
                <w:lang w:val="en-GB" w:eastAsia="fr-FR"/>
              </w:rPr>
            </w:pPr>
          </w:p>
        </w:tc>
      </w:tr>
    </w:tbl>
    <w:p w14:paraId="0C078F20" w14:textId="77777777" w:rsidR="00F55B66" w:rsidRPr="00F55B66" w:rsidRDefault="00F55B66" w:rsidP="00F55B66"/>
    <w:p w14:paraId="00ADF5FB" w14:textId="77777777" w:rsidR="00FE4BC0" w:rsidRDefault="00FE4BC0" w:rsidP="00FE4BC0"/>
    <w:p w14:paraId="2CC25B54" w14:textId="77777777" w:rsidR="00954AD4" w:rsidRPr="00FE4BC0" w:rsidRDefault="00954AD4" w:rsidP="00FE4BC0">
      <w:r>
        <w:br w:type="page"/>
      </w:r>
    </w:p>
    <w:p w14:paraId="37366163" w14:textId="77777777" w:rsidR="00FE4BC0" w:rsidRDefault="00FE4BC0" w:rsidP="00FE4BC0">
      <w:pPr>
        <w:pStyle w:val="Titre2"/>
      </w:pPr>
      <w:bookmarkStart w:id="53" w:name="_Toc341188896"/>
      <w:r>
        <w:lastRenderedPageBreak/>
        <w:t>Bilan</w:t>
      </w:r>
      <w:bookmarkEnd w:id="53"/>
    </w:p>
    <w:p w14:paraId="3C42D6F6" w14:textId="77777777" w:rsidR="00FE4BC0" w:rsidRDefault="00FE4BC0">
      <w:r>
        <w:br w:type="page"/>
      </w:r>
    </w:p>
    <w:p w14:paraId="6B3D822B" w14:textId="77777777" w:rsidR="00FE4BC0" w:rsidRPr="008C4DE1" w:rsidRDefault="00FE4BC0" w:rsidP="00FE4BC0">
      <w:pPr>
        <w:pStyle w:val="Titre1"/>
      </w:pPr>
      <w:bookmarkStart w:id="54" w:name="_Toc341188897"/>
      <w:r>
        <w:lastRenderedPageBreak/>
        <w:t>Management du module Gestion de Données</w:t>
      </w:r>
      <w:bookmarkEnd w:id="54"/>
    </w:p>
    <w:p w14:paraId="31B78D8E" w14:textId="77777777" w:rsidR="00FE4BC0" w:rsidRDefault="00FE4BC0" w:rsidP="00FE4BC0"/>
    <w:p w14:paraId="69BE43A5" w14:textId="77777777" w:rsidR="00FE4BC0" w:rsidRDefault="00FE4BC0" w:rsidP="00FE4BC0">
      <w:pPr>
        <w:pStyle w:val="Titre2"/>
      </w:pPr>
      <w:bookmarkStart w:id="55" w:name="_Toc341188898"/>
      <w:r>
        <w:t>Introduction</w:t>
      </w:r>
      <w:bookmarkEnd w:id="55"/>
    </w:p>
    <w:p w14:paraId="43360096" w14:textId="77777777"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14:paraId="09C146B3" w14:textId="77777777"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14:paraId="56C1EA16" w14:textId="77777777"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14:paraId="683E3C82" w14:textId="77777777" w:rsidR="002F72DD" w:rsidRDefault="002F72DD">
      <w:pPr>
        <w:rPr>
          <w:rFonts w:asciiTheme="majorHAnsi" w:eastAsiaTheme="majorEastAsia" w:hAnsiTheme="majorHAnsi" w:cstheme="majorBidi"/>
          <w:b/>
          <w:bCs/>
          <w:color w:val="548DD4" w:themeColor="text2" w:themeTint="99"/>
          <w:sz w:val="26"/>
          <w:szCs w:val="26"/>
        </w:rPr>
      </w:pPr>
      <w:r>
        <w:br w:type="page"/>
      </w:r>
    </w:p>
    <w:p w14:paraId="36A4445C" w14:textId="77777777" w:rsidR="00FE4BC0" w:rsidRDefault="00FE4BC0" w:rsidP="00FE4BC0">
      <w:pPr>
        <w:pStyle w:val="Titre2"/>
      </w:pPr>
      <w:bookmarkStart w:id="56" w:name="_Toc341188899"/>
      <w:r>
        <w:lastRenderedPageBreak/>
        <w:t>Découpage du projet</w:t>
      </w:r>
      <w:bookmarkEnd w:id="56"/>
    </w:p>
    <w:p w14:paraId="56DF3DEF" w14:textId="77777777" w:rsidR="002F72DD" w:rsidRPr="002F72DD" w:rsidRDefault="002F72DD" w:rsidP="002F72DD">
      <w:r>
        <w:rPr>
          <w:noProof/>
          <w:lang w:eastAsia="fr-FR"/>
        </w:rPr>
        <w:drawing>
          <wp:inline distT="0" distB="0" distL="0" distR="0" wp14:anchorId="5F8E20E4" wp14:editId="6A90A411">
            <wp:extent cx="5486400" cy="3203769"/>
            <wp:effectExtent l="101600" t="0" r="508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D57E2B9" w14:textId="77777777"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14:paraId="3FA1B86F" w14:textId="77777777" w:rsidR="00FE4BC0" w:rsidRDefault="00FE4BC0" w:rsidP="00FE4BC0">
      <w:pPr>
        <w:pStyle w:val="Titre2"/>
      </w:pPr>
      <w:bookmarkStart w:id="57" w:name="_Toc341188900"/>
      <w:r>
        <w:lastRenderedPageBreak/>
        <w:t>Estimation des charges</w:t>
      </w:r>
      <w:bookmarkEnd w:id="57"/>
    </w:p>
    <w:tbl>
      <w:tblPr>
        <w:tblStyle w:val="Ombrageclair1"/>
        <w:tblW w:w="0" w:type="auto"/>
        <w:tblLook w:val="04A0" w:firstRow="1" w:lastRow="0" w:firstColumn="1" w:lastColumn="0" w:noHBand="0" w:noVBand="1"/>
      </w:tblPr>
      <w:tblGrid>
        <w:gridCol w:w="4603"/>
        <w:gridCol w:w="4603"/>
        <w:gridCol w:w="82"/>
      </w:tblGrid>
      <w:tr w:rsidR="002F72DD" w14:paraId="09BA9BA9" w14:textId="77777777" w:rsidTr="0062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A2D6360" w14:textId="77777777" w:rsidR="002F72DD" w:rsidRDefault="002F72DD" w:rsidP="00A11530">
            <w:r>
              <w:t>Tâches</w:t>
            </w:r>
          </w:p>
        </w:tc>
        <w:tc>
          <w:tcPr>
            <w:tcW w:w="4685" w:type="dxa"/>
            <w:gridSpan w:val="2"/>
          </w:tcPr>
          <w:p w14:paraId="7A4A26AC" w14:textId="77777777" w:rsidR="002F72DD" w:rsidRDefault="002F72DD" w:rsidP="00A11530">
            <w:pPr>
              <w:cnfStyle w:val="100000000000" w:firstRow="1" w:lastRow="0" w:firstColumn="0" w:lastColumn="0" w:oddVBand="0" w:evenVBand="0" w:oddHBand="0" w:evenHBand="0" w:firstRowFirstColumn="0" w:firstRowLastColumn="0" w:lastRowFirstColumn="0" w:lastRowLastColumn="0"/>
            </w:pPr>
            <w:r>
              <w:t xml:space="preserve">Charges (heures-personne) </w:t>
            </w:r>
          </w:p>
        </w:tc>
      </w:tr>
      <w:tr w:rsidR="002F72DD" w14:paraId="325BB7DD" w14:textId="77777777" w:rsidTr="0062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6F24995" w14:textId="77777777" w:rsidR="002F72DD" w:rsidRDefault="002F72DD" w:rsidP="00A11530">
            <w:r>
              <w:t>Conception</w:t>
            </w:r>
          </w:p>
          <w:p w14:paraId="27FDB2E5" w14:textId="77777777" w:rsidR="002F72DD" w:rsidRPr="0082124A" w:rsidRDefault="002F72DD" w:rsidP="00A11530">
            <w:pPr>
              <w:pStyle w:val="Paragraphedeliste"/>
              <w:numPr>
                <w:ilvl w:val="0"/>
                <w:numId w:val="11"/>
              </w:numPr>
            </w:pPr>
            <w:r>
              <w:t>Modèle de données</w:t>
            </w:r>
          </w:p>
          <w:p w14:paraId="4AC4C5E5" w14:textId="77777777" w:rsidR="002F72DD" w:rsidRDefault="00A11530" w:rsidP="00A11530">
            <w:pPr>
              <w:pStyle w:val="Paragraphedeliste"/>
              <w:numPr>
                <w:ilvl w:val="0"/>
                <w:numId w:val="11"/>
              </w:numPr>
            </w:pPr>
            <w:r>
              <w:t>Interface</w:t>
            </w:r>
          </w:p>
          <w:p w14:paraId="79E8BFB3" w14:textId="77777777" w:rsidR="00A11530" w:rsidRDefault="00A11530" w:rsidP="00A11530">
            <w:pPr>
              <w:pStyle w:val="Paragraphedeliste"/>
              <w:numPr>
                <w:ilvl w:val="1"/>
                <w:numId w:val="11"/>
              </w:numPr>
            </w:pPr>
            <w:r>
              <w:t>Profils</w:t>
            </w:r>
          </w:p>
          <w:p w14:paraId="710F2A3D" w14:textId="77777777" w:rsidR="00A11530" w:rsidRPr="00A11530" w:rsidRDefault="00A11530" w:rsidP="00A11530">
            <w:pPr>
              <w:pStyle w:val="Paragraphedeliste"/>
              <w:numPr>
                <w:ilvl w:val="1"/>
                <w:numId w:val="11"/>
              </w:numPr>
            </w:pPr>
            <w:r>
              <w:t>Parties</w:t>
            </w:r>
          </w:p>
          <w:p w14:paraId="6DD45BDF" w14:textId="77777777" w:rsidR="002F72DD" w:rsidRPr="00A11530" w:rsidRDefault="00A11530" w:rsidP="00A11530">
            <w:pPr>
              <w:pStyle w:val="Paragraphedeliste"/>
              <w:numPr>
                <w:ilvl w:val="0"/>
                <w:numId w:val="11"/>
              </w:numPr>
            </w:pPr>
            <w:r>
              <w:t>Persistance (étude)</w:t>
            </w:r>
          </w:p>
        </w:tc>
        <w:tc>
          <w:tcPr>
            <w:tcW w:w="4685" w:type="dxa"/>
            <w:gridSpan w:val="2"/>
          </w:tcPr>
          <w:p w14:paraId="06D561A4" w14:textId="77777777" w:rsidR="002F72DD" w:rsidRPr="0018386B" w:rsidRDefault="002F72DD" w:rsidP="00A11530">
            <w:pPr>
              <w:cnfStyle w:val="000000100000" w:firstRow="0" w:lastRow="0" w:firstColumn="0" w:lastColumn="0" w:oddVBand="0" w:evenVBand="0" w:oddHBand="1" w:evenHBand="0" w:firstRowFirstColumn="0" w:firstRowLastColumn="0" w:lastRowFirstColumn="0" w:lastRowLastColumn="0"/>
            </w:pPr>
            <w:r w:rsidRPr="0018386B">
              <w:t>7</w:t>
            </w:r>
            <w:r w:rsidR="00A11530" w:rsidRPr="0018386B">
              <w:t>6</w:t>
            </w:r>
          </w:p>
          <w:p w14:paraId="430F8C25"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20</w:t>
            </w:r>
          </w:p>
          <w:p w14:paraId="468050CA"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50</w:t>
            </w:r>
          </w:p>
          <w:p w14:paraId="43A83E0F"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20</w:t>
            </w:r>
          </w:p>
          <w:p w14:paraId="286195C6"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30</w:t>
            </w:r>
          </w:p>
          <w:p w14:paraId="42BB9BFB" w14:textId="77777777" w:rsidR="002F72DD" w:rsidRPr="0018386B" w:rsidRDefault="002F72DD" w:rsidP="00A11530">
            <w:pPr>
              <w:cnfStyle w:val="000000100000" w:firstRow="0" w:lastRow="0" w:firstColumn="0" w:lastColumn="0" w:oddVBand="0" w:evenVBand="0" w:oddHBand="1" w:evenHBand="0" w:firstRowFirstColumn="0" w:firstRowLastColumn="0" w:lastRowFirstColumn="0" w:lastRowLastColumn="0"/>
            </w:pPr>
            <w:r w:rsidRPr="0018386B">
              <w:t>6</w:t>
            </w:r>
          </w:p>
        </w:tc>
      </w:tr>
      <w:tr w:rsidR="002F72DD" w14:paraId="260798C7" w14:textId="77777777" w:rsidTr="00A11530">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03A95E4C" w14:textId="77777777" w:rsidR="002F72DD" w:rsidRDefault="002F72DD" w:rsidP="00A11530">
            <w:r>
              <w:t>Réalisation</w:t>
            </w:r>
          </w:p>
          <w:p w14:paraId="13934841" w14:textId="77777777" w:rsidR="002F72DD" w:rsidRDefault="00A11530" w:rsidP="00A11530">
            <w:pPr>
              <w:pStyle w:val="Paragraphedeliste"/>
              <w:numPr>
                <w:ilvl w:val="0"/>
                <w:numId w:val="12"/>
              </w:numPr>
            </w:pPr>
            <w:r>
              <w:t>Modèles de données</w:t>
            </w:r>
          </w:p>
          <w:p w14:paraId="14479366" w14:textId="77777777" w:rsidR="00A11530" w:rsidRPr="00053308" w:rsidRDefault="00A11530" w:rsidP="00A11530">
            <w:pPr>
              <w:pStyle w:val="Paragraphedeliste"/>
              <w:numPr>
                <w:ilvl w:val="0"/>
                <w:numId w:val="12"/>
              </w:numPr>
            </w:pPr>
            <w:proofErr w:type="spellStart"/>
            <w:r>
              <w:t>Dév</w:t>
            </w:r>
            <w:proofErr w:type="spellEnd"/>
            <w:r>
              <w:t>. Persistance</w:t>
            </w:r>
          </w:p>
          <w:p w14:paraId="18EE62DC" w14:textId="77777777" w:rsidR="002F72DD" w:rsidRPr="00053308" w:rsidRDefault="00A11530" w:rsidP="00A11530">
            <w:pPr>
              <w:pStyle w:val="Paragraphedeliste"/>
              <w:numPr>
                <w:ilvl w:val="0"/>
                <w:numId w:val="12"/>
              </w:numPr>
            </w:pPr>
            <w:r>
              <w:t>Interface</w:t>
            </w:r>
          </w:p>
          <w:p w14:paraId="0C534B3F" w14:textId="77777777"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Profils</w:t>
            </w:r>
          </w:p>
          <w:p w14:paraId="727A61A3" w14:textId="77777777"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Parties</w:t>
            </w:r>
          </w:p>
          <w:p w14:paraId="5C009B6E" w14:textId="77777777" w:rsidR="00AF3340" w:rsidRDefault="00AF3340" w:rsidP="00AF3340">
            <w:pPr>
              <w:pStyle w:val="Paragraphedeliste"/>
              <w:numPr>
                <w:ilvl w:val="2"/>
                <w:numId w:val="12"/>
              </w:numPr>
              <w:rPr>
                <w:sz w:val="20"/>
              </w:rPr>
            </w:pPr>
            <w:proofErr w:type="spellStart"/>
            <w:r>
              <w:rPr>
                <w:sz w:val="20"/>
              </w:rPr>
              <w:t>Dév</w:t>
            </w:r>
            <w:proofErr w:type="spellEnd"/>
            <w:r>
              <w:rPr>
                <w:sz w:val="20"/>
              </w:rPr>
              <w:t>. Grille/Pièces</w:t>
            </w:r>
          </w:p>
          <w:p w14:paraId="1E57B67C" w14:textId="77777777" w:rsidR="00AF3340" w:rsidRDefault="00AF3340" w:rsidP="00AF3340">
            <w:pPr>
              <w:pStyle w:val="Paragraphedeliste"/>
              <w:numPr>
                <w:ilvl w:val="2"/>
                <w:numId w:val="12"/>
              </w:numPr>
              <w:rPr>
                <w:sz w:val="20"/>
              </w:rPr>
            </w:pPr>
            <w:proofErr w:type="spellStart"/>
            <w:r>
              <w:rPr>
                <w:sz w:val="20"/>
              </w:rPr>
              <w:t>Dév</w:t>
            </w:r>
            <w:proofErr w:type="spellEnd"/>
            <w:r>
              <w:rPr>
                <w:sz w:val="20"/>
              </w:rPr>
              <w:t xml:space="preserve"> CRUD</w:t>
            </w:r>
          </w:p>
          <w:p w14:paraId="26007FA0" w14:textId="77777777" w:rsidR="002F72DD" w:rsidRPr="00AF3340" w:rsidRDefault="00AF3340" w:rsidP="00AF3340">
            <w:pPr>
              <w:pStyle w:val="Paragraphedeliste"/>
              <w:numPr>
                <w:ilvl w:val="2"/>
                <w:numId w:val="12"/>
              </w:numPr>
              <w:rPr>
                <w:sz w:val="20"/>
              </w:rPr>
            </w:pPr>
            <w:proofErr w:type="spellStart"/>
            <w:r>
              <w:rPr>
                <w:sz w:val="20"/>
              </w:rPr>
              <w:t>Dév</w:t>
            </w:r>
            <w:proofErr w:type="spellEnd"/>
            <w:r>
              <w:rPr>
                <w:sz w:val="20"/>
              </w:rPr>
              <w:t>. Evénements</w:t>
            </w:r>
          </w:p>
        </w:tc>
        <w:tc>
          <w:tcPr>
            <w:tcW w:w="4603" w:type="dxa"/>
          </w:tcPr>
          <w:p w14:paraId="7C2CE906" w14:textId="77777777" w:rsidR="002F72DD" w:rsidRPr="00CF757C" w:rsidRDefault="002F72DD" w:rsidP="00A11530">
            <w:pPr>
              <w:cnfStyle w:val="000000000000" w:firstRow="0" w:lastRow="0" w:firstColumn="0" w:lastColumn="0" w:oddVBand="0" w:evenVBand="0" w:oddHBand="0" w:evenHBand="0" w:firstRowFirstColumn="0" w:firstRowLastColumn="0" w:lastRowFirstColumn="0" w:lastRowLastColumn="0"/>
            </w:pPr>
            <w:r>
              <w:t>1</w:t>
            </w:r>
            <w:r w:rsidR="0018386B">
              <w:t>20</w:t>
            </w:r>
          </w:p>
          <w:p w14:paraId="61F48B75" w14:textId="77777777" w:rsidR="002F72DD" w:rsidRDefault="00A11530" w:rsidP="00A11530">
            <w:pPr>
              <w:cnfStyle w:val="000000000000" w:firstRow="0" w:lastRow="0" w:firstColumn="0" w:lastColumn="0" w:oddVBand="0" w:evenVBand="0" w:oddHBand="0" w:evenHBand="0" w:firstRowFirstColumn="0" w:firstRowLastColumn="0" w:lastRowFirstColumn="0" w:lastRowLastColumn="0"/>
            </w:pPr>
            <w:r>
              <w:t>15</w:t>
            </w:r>
          </w:p>
          <w:p w14:paraId="7D96E024" w14:textId="77777777" w:rsidR="002F72DD" w:rsidRDefault="00AF3340" w:rsidP="00A11530">
            <w:pPr>
              <w:cnfStyle w:val="000000000000" w:firstRow="0" w:lastRow="0" w:firstColumn="0" w:lastColumn="0" w:oddVBand="0" w:evenVBand="0" w:oddHBand="0" w:evenHBand="0" w:firstRowFirstColumn="0" w:firstRowLastColumn="0" w:lastRowFirstColumn="0" w:lastRowLastColumn="0"/>
            </w:pPr>
            <w:r>
              <w:t>5</w:t>
            </w:r>
          </w:p>
          <w:p w14:paraId="2021C0B6" w14:textId="77777777" w:rsidR="002F72DD" w:rsidRPr="00AF3340" w:rsidRDefault="0018386B" w:rsidP="00A11530">
            <w:pPr>
              <w:cnfStyle w:val="000000000000" w:firstRow="0" w:lastRow="0" w:firstColumn="0" w:lastColumn="0" w:oddVBand="0" w:evenVBand="0" w:oddHBand="0" w:evenHBand="0" w:firstRowFirstColumn="0" w:firstRowLastColumn="0" w:lastRowFirstColumn="0" w:lastRowLastColumn="0"/>
              <w:rPr>
                <w:szCs w:val="20"/>
              </w:rPr>
            </w:pPr>
            <w:r>
              <w:rPr>
                <w:szCs w:val="20"/>
              </w:rPr>
              <w:t>100</w:t>
            </w:r>
          </w:p>
          <w:p w14:paraId="49EAD4DE"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40</w:t>
            </w:r>
          </w:p>
          <w:p w14:paraId="50F51ED1" w14:textId="77777777" w:rsidR="002F72DD" w:rsidRPr="0018386B" w:rsidRDefault="002F72DD"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6</w:t>
            </w:r>
            <w:r w:rsidR="0018386B" w:rsidRPr="0018386B">
              <w:rPr>
                <w:szCs w:val="18"/>
              </w:rPr>
              <w:t>0</w:t>
            </w:r>
          </w:p>
          <w:p w14:paraId="66AC0D6B"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30</w:t>
            </w:r>
          </w:p>
          <w:p w14:paraId="718BA560"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20</w:t>
            </w:r>
          </w:p>
          <w:p w14:paraId="1554361C"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10</w:t>
            </w:r>
          </w:p>
          <w:p w14:paraId="5AAC88BE" w14:textId="77777777" w:rsidR="002F72DD" w:rsidRDefault="002F72DD" w:rsidP="00A11530">
            <w:pPr>
              <w:cnfStyle w:val="000000000000" w:firstRow="0" w:lastRow="0" w:firstColumn="0" w:lastColumn="0" w:oddVBand="0" w:evenVBand="0" w:oddHBand="0" w:evenHBand="0" w:firstRowFirstColumn="0" w:firstRowLastColumn="0" w:lastRowFirstColumn="0" w:lastRowLastColumn="0"/>
              <w:rPr>
                <w:sz w:val="18"/>
              </w:rPr>
            </w:pPr>
          </w:p>
          <w:p w14:paraId="2806C02F" w14:textId="77777777" w:rsidR="002F72DD" w:rsidRPr="00ED4F8F" w:rsidRDefault="002F72DD" w:rsidP="00A11530">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 </w:t>
            </w:r>
          </w:p>
        </w:tc>
      </w:tr>
      <w:tr w:rsidR="002F72DD" w14:paraId="380271D9" w14:textId="77777777" w:rsidTr="00A11530">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0C7CCBA2" w14:textId="77777777" w:rsidR="002F72DD" w:rsidRDefault="006224D1" w:rsidP="00A11530">
            <w:r>
              <w:t xml:space="preserve">Test et </w:t>
            </w:r>
            <w:r w:rsidR="00AF3340">
              <w:t>Intégration</w:t>
            </w:r>
          </w:p>
          <w:p w14:paraId="2A9CC851" w14:textId="77777777" w:rsidR="006224D1" w:rsidRDefault="006224D1" w:rsidP="00A11530">
            <w:pPr>
              <w:pStyle w:val="Paragraphedeliste"/>
              <w:numPr>
                <w:ilvl w:val="0"/>
                <w:numId w:val="13"/>
              </w:numPr>
            </w:pPr>
            <w:r>
              <w:t>Tests unitaires</w:t>
            </w:r>
          </w:p>
          <w:p w14:paraId="5BBD8352" w14:textId="77777777" w:rsidR="002F72DD" w:rsidRPr="003A4D4A" w:rsidRDefault="00AF3340" w:rsidP="00A11530">
            <w:pPr>
              <w:pStyle w:val="Paragraphedeliste"/>
              <w:numPr>
                <w:ilvl w:val="0"/>
                <w:numId w:val="13"/>
              </w:numPr>
            </w:pPr>
            <w:r>
              <w:t>Réseau</w:t>
            </w:r>
          </w:p>
          <w:p w14:paraId="1063CDF6" w14:textId="77777777" w:rsidR="002F72DD" w:rsidRPr="00053308" w:rsidRDefault="00AF3340" w:rsidP="00A11530">
            <w:pPr>
              <w:pStyle w:val="Paragraphedeliste"/>
              <w:numPr>
                <w:ilvl w:val="0"/>
                <w:numId w:val="13"/>
              </w:numPr>
            </w:pPr>
            <w:r>
              <w:t>IHM Connexion</w:t>
            </w:r>
          </w:p>
          <w:p w14:paraId="5FE122CB" w14:textId="77777777" w:rsidR="002F72DD" w:rsidRPr="004B0E00" w:rsidRDefault="00AF3340" w:rsidP="00A11530">
            <w:pPr>
              <w:pStyle w:val="Paragraphedeliste"/>
              <w:numPr>
                <w:ilvl w:val="0"/>
                <w:numId w:val="13"/>
              </w:numPr>
            </w:pPr>
            <w:r>
              <w:t>IHM Grille</w:t>
            </w:r>
          </w:p>
        </w:tc>
        <w:tc>
          <w:tcPr>
            <w:tcW w:w="4603" w:type="dxa"/>
          </w:tcPr>
          <w:p w14:paraId="5B00AA13" w14:textId="77777777" w:rsidR="002F72DD" w:rsidRDefault="006224D1" w:rsidP="00A11530">
            <w:pPr>
              <w:cnfStyle w:val="000000100000" w:firstRow="0" w:lastRow="0" w:firstColumn="0" w:lastColumn="0" w:oddVBand="0" w:evenVBand="0" w:oddHBand="1" w:evenHBand="0" w:firstRowFirstColumn="0" w:firstRowLastColumn="0" w:lastRowFirstColumn="0" w:lastRowLastColumn="0"/>
            </w:pPr>
            <w:r>
              <w:t>48</w:t>
            </w:r>
          </w:p>
          <w:p w14:paraId="43897D0F" w14:textId="77777777" w:rsidR="006224D1" w:rsidRDefault="006224D1" w:rsidP="00A11530">
            <w:pPr>
              <w:cnfStyle w:val="000000100000" w:firstRow="0" w:lastRow="0" w:firstColumn="0" w:lastColumn="0" w:oddVBand="0" w:evenVBand="0" w:oddHBand="1" w:evenHBand="0" w:firstRowFirstColumn="0" w:firstRowLastColumn="0" w:lastRowFirstColumn="0" w:lastRowLastColumn="0"/>
            </w:pPr>
            <w:r>
              <w:t>6</w:t>
            </w:r>
          </w:p>
          <w:p w14:paraId="0C8F8058" w14:textId="77777777" w:rsidR="002F72DD" w:rsidRDefault="0018386B" w:rsidP="00A11530">
            <w:pPr>
              <w:cnfStyle w:val="000000100000" w:firstRow="0" w:lastRow="0" w:firstColumn="0" w:lastColumn="0" w:oddVBand="0" w:evenVBand="0" w:oddHBand="1" w:evenHBand="0" w:firstRowFirstColumn="0" w:firstRowLastColumn="0" w:lastRowFirstColumn="0" w:lastRowLastColumn="0"/>
            </w:pPr>
            <w:r>
              <w:t>1</w:t>
            </w:r>
            <w:r w:rsidR="006224D1">
              <w:t>4</w:t>
            </w:r>
          </w:p>
          <w:p w14:paraId="783B65EA" w14:textId="77777777" w:rsidR="002F72DD" w:rsidRDefault="0018386B" w:rsidP="00A11530">
            <w:pPr>
              <w:cnfStyle w:val="000000100000" w:firstRow="0" w:lastRow="0" w:firstColumn="0" w:lastColumn="0" w:oddVBand="0" w:evenVBand="0" w:oddHBand="1" w:evenHBand="0" w:firstRowFirstColumn="0" w:firstRowLastColumn="0" w:lastRowFirstColumn="0" w:lastRowLastColumn="0"/>
            </w:pPr>
            <w:r>
              <w:t>1</w:t>
            </w:r>
            <w:r w:rsidR="006224D1">
              <w:t>4</w:t>
            </w:r>
          </w:p>
          <w:p w14:paraId="19C1B9D2" w14:textId="77777777" w:rsidR="006224D1" w:rsidRPr="009557B1" w:rsidRDefault="0018386B" w:rsidP="006224D1">
            <w:pPr>
              <w:cnfStyle w:val="000000100000" w:firstRow="0" w:lastRow="0" w:firstColumn="0" w:lastColumn="0" w:oddVBand="0" w:evenVBand="0" w:oddHBand="1" w:evenHBand="0" w:firstRowFirstColumn="0" w:firstRowLastColumn="0" w:lastRowFirstColumn="0" w:lastRowLastColumn="0"/>
            </w:pPr>
            <w:r>
              <w:t>1</w:t>
            </w:r>
            <w:r w:rsidR="006224D1">
              <w:t>4</w:t>
            </w:r>
          </w:p>
        </w:tc>
      </w:tr>
      <w:tr w:rsidR="006224D1" w14:paraId="3C128977" w14:textId="77777777" w:rsidTr="00A11530">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50D67363" w14:textId="77777777" w:rsidR="006224D1" w:rsidRDefault="006224D1" w:rsidP="006A59B1">
            <w:r>
              <w:t>Gestion</w:t>
            </w:r>
          </w:p>
          <w:p w14:paraId="4E1589D6" w14:textId="77777777" w:rsidR="006224D1" w:rsidRDefault="006224D1" w:rsidP="006A59B1">
            <w:pPr>
              <w:pStyle w:val="Paragraphedeliste"/>
              <w:numPr>
                <w:ilvl w:val="0"/>
                <w:numId w:val="12"/>
              </w:numPr>
            </w:pPr>
            <w:r>
              <w:t xml:space="preserve">Découpage, ordo, </w:t>
            </w:r>
            <w:proofErr w:type="spellStart"/>
            <w:r>
              <w:t>planif</w:t>
            </w:r>
            <w:proofErr w:type="spellEnd"/>
            <w:r>
              <w:t>.</w:t>
            </w:r>
          </w:p>
          <w:p w14:paraId="2B55ADA9" w14:textId="77777777" w:rsidR="006224D1" w:rsidRPr="006224D1" w:rsidRDefault="006224D1" w:rsidP="006224D1">
            <w:pPr>
              <w:pStyle w:val="Paragraphedeliste"/>
              <w:numPr>
                <w:ilvl w:val="0"/>
                <w:numId w:val="12"/>
              </w:numPr>
            </w:pPr>
            <w:r>
              <w:t>Pilotage</w:t>
            </w:r>
          </w:p>
        </w:tc>
        <w:tc>
          <w:tcPr>
            <w:tcW w:w="4603" w:type="dxa"/>
          </w:tcPr>
          <w:p w14:paraId="10F3FAD9" w14:textId="77777777" w:rsidR="006224D1" w:rsidRPr="00CF757C" w:rsidRDefault="006224D1" w:rsidP="006A59B1">
            <w:pPr>
              <w:cnfStyle w:val="000000000000" w:firstRow="0" w:lastRow="0" w:firstColumn="0" w:lastColumn="0" w:oddVBand="0" w:evenVBand="0" w:oddHBand="0" w:evenHBand="0" w:firstRowFirstColumn="0" w:firstRowLastColumn="0" w:lastRowFirstColumn="0" w:lastRowLastColumn="0"/>
            </w:pPr>
            <w:r>
              <w:t>20</w:t>
            </w:r>
          </w:p>
          <w:p w14:paraId="7AEB111F" w14:textId="77777777" w:rsidR="006224D1" w:rsidRDefault="006224D1" w:rsidP="006A59B1">
            <w:pPr>
              <w:cnfStyle w:val="000000000000" w:firstRow="0" w:lastRow="0" w:firstColumn="0" w:lastColumn="0" w:oddVBand="0" w:evenVBand="0" w:oddHBand="0" w:evenHBand="0" w:firstRowFirstColumn="0" w:firstRowLastColumn="0" w:lastRowFirstColumn="0" w:lastRowLastColumn="0"/>
            </w:pPr>
            <w:r>
              <w:t>6</w:t>
            </w:r>
          </w:p>
          <w:p w14:paraId="26FCDE9B" w14:textId="77777777" w:rsidR="006224D1" w:rsidRPr="006224D1" w:rsidRDefault="006224D1" w:rsidP="006A59B1">
            <w:pPr>
              <w:cnfStyle w:val="000000000000" w:firstRow="0" w:lastRow="0" w:firstColumn="0" w:lastColumn="0" w:oddVBand="0" w:evenVBand="0" w:oddHBand="0" w:evenHBand="0" w:firstRowFirstColumn="0" w:firstRowLastColumn="0" w:lastRowFirstColumn="0" w:lastRowLastColumn="0"/>
            </w:pPr>
            <w:r>
              <w:t>14</w:t>
            </w:r>
          </w:p>
          <w:p w14:paraId="4DF49C07" w14:textId="77777777" w:rsidR="006224D1" w:rsidRPr="00ED4F8F" w:rsidRDefault="006224D1" w:rsidP="006A59B1">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 </w:t>
            </w:r>
          </w:p>
        </w:tc>
      </w:tr>
      <w:tr w:rsidR="006224D1" w14:paraId="3B335F63" w14:textId="77777777" w:rsidTr="00A11530">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2E307AAA" w14:textId="77777777" w:rsidR="006224D1" w:rsidRDefault="006224D1" w:rsidP="006A59B1">
            <w:r>
              <w:t>TOTAL</w:t>
            </w:r>
          </w:p>
        </w:tc>
        <w:tc>
          <w:tcPr>
            <w:tcW w:w="4603" w:type="dxa"/>
          </w:tcPr>
          <w:p w14:paraId="14DE9CD5" w14:textId="77777777" w:rsidR="006224D1" w:rsidRDefault="006224D1" w:rsidP="006A59B1">
            <w:pPr>
              <w:cnfStyle w:val="000000100000" w:firstRow="0" w:lastRow="0" w:firstColumn="0" w:lastColumn="0" w:oddVBand="0" w:evenVBand="0" w:oddHBand="1" w:evenHBand="0" w:firstRowFirstColumn="0" w:firstRowLastColumn="0" w:lastRowFirstColumn="0" w:lastRowLastColumn="0"/>
            </w:pPr>
            <w:r>
              <w:t>264</w:t>
            </w:r>
          </w:p>
        </w:tc>
      </w:tr>
    </w:tbl>
    <w:p w14:paraId="3CDF21CC" w14:textId="77777777" w:rsidR="006224D1" w:rsidRDefault="006224D1"/>
    <w:p w14:paraId="572057DD" w14:textId="77777777"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14:paraId="0ED7A170" w14:textId="77777777" w:rsidR="00FE4BC0" w:rsidRDefault="00FE4BC0" w:rsidP="00FE4BC0">
      <w:pPr>
        <w:pStyle w:val="Titre2"/>
      </w:pPr>
      <w:bookmarkStart w:id="58" w:name="_Toc341188901"/>
      <w:r>
        <w:lastRenderedPageBreak/>
        <w:t>Planification</w:t>
      </w:r>
      <w:bookmarkEnd w:id="58"/>
    </w:p>
    <w:p w14:paraId="01590B9A" w14:textId="77777777" w:rsidR="00533098" w:rsidRDefault="00533098" w:rsidP="00533098">
      <w:pPr>
        <w:pStyle w:val="Titre3"/>
      </w:pPr>
      <w:bookmarkStart w:id="59" w:name="_Toc341188902"/>
      <w:r>
        <w:t>Diagramme d’ordonnancement</w:t>
      </w:r>
      <w:bookmarkEnd w:id="59"/>
    </w:p>
    <w:p w14:paraId="501EB21D" w14:textId="77777777" w:rsidR="00AC2C98" w:rsidRDefault="00AC2C98" w:rsidP="00AC2C98">
      <w:pPr>
        <w:keepNext/>
      </w:pPr>
      <w:r>
        <w:rPr>
          <w:noProof/>
          <w:lang w:eastAsia="fr-FR"/>
        </w:rPr>
        <w:drawing>
          <wp:inline distT="0" distB="0" distL="0" distR="0" wp14:anchorId="49F306D4" wp14:editId="0B59C704">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4">
                      <a:extLst>
                        <a:ext uri="{28A0092B-C50C-407E-A947-70E740481C1C}">
                          <a14:useLocalDpi xmlns:a14="http://schemas.microsoft.com/office/drawing/2010/main" val="0"/>
                        </a:ext>
                      </a:extLst>
                    </a:blip>
                    <a:stretch>
                      <a:fillRect/>
                    </a:stretch>
                  </pic:blipFill>
                  <pic:spPr>
                    <a:xfrm>
                      <a:off x="0" y="0"/>
                      <a:ext cx="5952227" cy="2260121"/>
                    </a:xfrm>
                    <a:prstGeom prst="rect">
                      <a:avLst/>
                    </a:prstGeom>
                  </pic:spPr>
                </pic:pic>
              </a:graphicData>
            </a:graphic>
          </wp:inline>
        </w:drawing>
      </w:r>
    </w:p>
    <w:p w14:paraId="44A3F1F4" w14:textId="77777777" w:rsidR="00533098" w:rsidRDefault="00AC2C98" w:rsidP="00AC2C98">
      <w:pPr>
        <w:pStyle w:val="Lgende"/>
      </w:pPr>
      <w:r>
        <w:t xml:space="preserve">Figure </w:t>
      </w:r>
      <w:fldSimple w:instr=" SEQ Figure \* ARABIC ">
        <w:r w:rsidR="00D34823">
          <w:rPr>
            <w:noProof/>
          </w:rPr>
          <w:t>1</w:t>
        </w:r>
      </w:fldSimple>
      <w:r>
        <w:t>: Diagramme d'ordonnancement du module de gestion des données</w:t>
      </w:r>
    </w:p>
    <w:p w14:paraId="608606C3" w14:textId="77777777" w:rsidR="00AC2C98" w:rsidRDefault="00AC2C98">
      <w:r>
        <w:t>On distingue trois grandes parties : le développement de la persistance et des classes du modèle de données, le développement des interfaces de gestion des classes du modèle et l’intégration avec les autres modules.</w:t>
      </w:r>
    </w:p>
    <w:p w14:paraId="10BE60FA" w14:textId="77777777" w:rsidR="00AC2C98" w:rsidRDefault="00AC2C98">
      <w:pPr>
        <w:rPr>
          <w:rFonts w:asciiTheme="majorHAnsi" w:eastAsiaTheme="majorEastAsia" w:hAnsiTheme="majorHAnsi" w:cstheme="majorBidi"/>
          <w:b/>
          <w:bCs/>
          <w:color w:val="8DB3E2" w:themeColor="text2" w:themeTint="66"/>
        </w:rPr>
      </w:pPr>
      <w:r>
        <w:br w:type="page"/>
      </w:r>
    </w:p>
    <w:p w14:paraId="729B0D24" w14:textId="77777777" w:rsidR="00533098" w:rsidRPr="00533098" w:rsidRDefault="00533098" w:rsidP="00533098">
      <w:pPr>
        <w:pStyle w:val="Titre3"/>
      </w:pPr>
      <w:bookmarkStart w:id="60" w:name="_Toc341188903"/>
      <w:r>
        <w:lastRenderedPageBreak/>
        <w:t>Diagramme de Gantt</w:t>
      </w:r>
      <w:bookmarkEnd w:id="60"/>
    </w:p>
    <w:p w14:paraId="4154125E" w14:textId="77777777" w:rsidR="005A51C3" w:rsidRDefault="005A51C3" w:rsidP="005A51C3">
      <w:pPr>
        <w:keepNext/>
      </w:pPr>
    </w:p>
    <w:p w14:paraId="51517664" w14:textId="77777777"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D34823">
          <w:rPr>
            <w:noProof/>
          </w:rPr>
          <w:t>2</w:t>
        </w:r>
      </w:fldSimple>
      <w:r>
        <w:t>: Diagramme de Gantt de la gestion de données</w:t>
      </w:r>
    </w:p>
    <w:p w14:paraId="3D37B6CA" w14:textId="77777777" w:rsidR="005A51C3" w:rsidRDefault="005A51C3"/>
    <w:p w14:paraId="1D6C42C5" w14:textId="77777777" w:rsidR="005A51C3" w:rsidRDefault="008B4811">
      <w:pPr>
        <w:rPr>
          <w:rFonts w:asciiTheme="majorHAnsi" w:eastAsiaTheme="majorEastAsia" w:hAnsiTheme="majorHAnsi" w:cstheme="majorBidi"/>
          <w:b/>
          <w:bCs/>
          <w:color w:val="548DD4" w:themeColor="text2" w:themeTint="99"/>
          <w:sz w:val="26"/>
          <w:szCs w:val="26"/>
        </w:rPr>
      </w:pPr>
      <w:r>
        <w:rPr>
          <w:noProof/>
          <w:lang w:eastAsia="fr-FR"/>
        </w:rPr>
        <w:lastRenderedPageBreak/>
        <w:drawing>
          <wp:anchor distT="0" distB="0" distL="114300" distR="114300" simplePos="0" relativeHeight="251714560" behindDoc="1" locked="0" layoutInCell="1" allowOverlap="1" wp14:anchorId="0E348952" wp14:editId="1084D05B">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p>
    <w:p w14:paraId="5D4A3BCF" w14:textId="77777777" w:rsidR="00FE4BC0" w:rsidRDefault="00FE4BC0" w:rsidP="00FE4BC0">
      <w:pPr>
        <w:pStyle w:val="Titre2"/>
      </w:pPr>
      <w:bookmarkStart w:id="61" w:name="_Toc341188904"/>
      <w:r>
        <w:t>Déroulement du projet</w:t>
      </w:r>
      <w:bookmarkEnd w:id="61"/>
    </w:p>
    <w:p w14:paraId="03E54F8A" w14:textId="77777777" w:rsidR="00FE4BC0" w:rsidRDefault="00FE4BC0" w:rsidP="00FE4BC0">
      <w:pPr>
        <w:pStyle w:val="Titre2"/>
      </w:pPr>
      <w:bookmarkStart w:id="62" w:name="_Toc341188905"/>
      <w:r>
        <w:t>Analyse de risque</w:t>
      </w:r>
      <w:bookmarkEnd w:id="62"/>
    </w:p>
    <w:p w14:paraId="0F2924B9" w14:textId="77777777" w:rsidR="00517643" w:rsidRPr="00517643" w:rsidRDefault="00517643" w:rsidP="00517643"/>
    <w:tbl>
      <w:tblPr>
        <w:tblW w:w="0" w:type="auto"/>
        <w:tblCellMar>
          <w:top w:w="15" w:type="dxa"/>
          <w:left w:w="15" w:type="dxa"/>
          <w:bottom w:w="15" w:type="dxa"/>
          <w:right w:w="15" w:type="dxa"/>
        </w:tblCellMar>
        <w:tblLook w:val="04A0" w:firstRow="1" w:lastRow="0" w:firstColumn="1" w:lastColumn="0" w:noHBand="0" w:noVBand="1"/>
      </w:tblPr>
      <w:tblGrid>
        <w:gridCol w:w="879"/>
        <w:gridCol w:w="2823"/>
        <w:gridCol w:w="2790"/>
        <w:gridCol w:w="2790"/>
      </w:tblGrid>
      <w:tr w:rsidR="00517643" w:rsidRPr="00692131" w14:paraId="7D70CA4F" w14:textId="77777777" w:rsidTr="00A03F0E">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38727A8A" w14:textId="77777777"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23"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1AD3D5DA" w14:textId="77777777"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790"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BBFDE3E"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790"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1ABDC665"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14:paraId="2E12FD09" w14:textId="77777777" w:rsidTr="00A03F0E">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B0E2CB0" w14:textId="77777777"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2823"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9D53CAC" w14:textId="77777777"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Problèmes liés à la sérialisation/</w:t>
            </w:r>
            <w:proofErr w:type="spellStart"/>
            <w:r>
              <w:rPr>
                <w:rFonts w:ascii="Times New Roman" w:eastAsia="Times New Roman" w:hAnsi="Times New Roman" w:cs="Times New Roman"/>
                <w:sz w:val="24"/>
                <w:szCs w:val="24"/>
                <w:lang w:eastAsia="fr-FR"/>
              </w:rPr>
              <w:t>désérialisation</w:t>
            </w:r>
            <w:proofErr w:type="spellEnd"/>
          </w:p>
        </w:tc>
        <w:tc>
          <w:tcPr>
            <w:tcW w:w="279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4855925" w14:textId="77777777"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Tests unitaires sur la classe </w:t>
            </w:r>
            <w:proofErr w:type="spellStart"/>
            <w:r>
              <w:rPr>
                <w:rFonts w:ascii="Times New Roman" w:eastAsia="Times New Roman" w:hAnsi="Times New Roman" w:cs="Times New Roman"/>
                <w:sz w:val="24"/>
                <w:szCs w:val="24"/>
                <w:lang w:eastAsia="fr-FR"/>
              </w:rPr>
              <w:t>Serializer</w:t>
            </w:r>
            <w:proofErr w:type="spellEnd"/>
          </w:p>
        </w:tc>
        <w:tc>
          <w:tcPr>
            <w:tcW w:w="2790"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AB99EEF" w14:textId="77777777"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Faire des petits échantillons</w:t>
            </w:r>
          </w:p>
        </w:tc>
      </w:tr>
      <w:tr w:rsidR="00517643" w:rsidRPr="00692131" w14:paraId="6A2880B7" w14:textId="77777777"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981FD51" w14:textId="77777777"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ADFC4FE" w14:textId="77777777" w:rsidR="00517643" w:rsidRPr="00517643" w:rsidRDefault="001E1C4B" w:rsidP="001E1C4B">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Manque de compétences en Java et sur </w:t>
            </w:r>
            <w:proofErr w:type="spellStart"/>
            <w:r>
              <w:rPr>
                <w:rFonts w:ascii="Times New Roman" w:eastAsia="Times New Roman" w:hAnsi="Times New Roman" w:cs="Times New Roman"/>
                <w:sz w:val="24"/>
                <w:szCs w:val="24"/>
                <w:lang w:eastAsia="fr-FR"/>
              </w:rPr>
              <w:t>JUnit</w:t>
            </w:r>
            <w:proofErr w:type="spellEnd"/>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59549CB" w14:textId="77777777"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Travail par binômes initié-débutant pour faire monter en compétence le débutant du binôme</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B3CE4F5" w14:textId="77777777" w:rsidR="00517643" w:rsidRPr="001E1C4B" w:rsidRDefault="00517643" w:rsidP="00190D7D">
            <w:pPr>
              <w:spacing w:after="0" w:line="240" w:lineRule="auto"/>
              <w:rPr>
                <w:rFonts w:ascii="Times New Roman" w:eastAsia="Times New Roman" w:hAnsi="Times New Roman" w:cs="Times New Roman"/>
                <w:sz w:val="24"/>
                <w:szCs w:val="24"/>
                <w:lang w:eastAsia="fr-FR"/>
              </w:rPr>
            </w:pPr>
          </w:p>
        </w:tc>
      </w:tr>
      <w:tr w:rsidR="00517643" w:rsidRPr="00692131" w14:paraId="6CDA0189" w14:textId="77777777"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EDED41C" w14:textId="77777777"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57BF1AA" w14:textId="77777777"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Tension au sein des binômes</w:t>
            </w:r>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EF2E923" w14:textId="77777777"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Respect des affinités de chacun</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7E6D082" w14:textId="77777777" w:rsidR="00A03F0E" w:rsidRPr="00A03F0E" w:rsidRDefault="00A03F0E" w:rsidP="00190D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Changement des binômes</w:t>
            </w:r>
          </w:p>
        </w:tc>
      </w:tr>
      <w:tr w:rsidR="00517643" w:rsidRPr="00692131" w14:paraId="2F06720F" w14:textId="77777777" w:rsidTr="00A03F0E">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0279DDC8"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23"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183E029F"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1DF753C0"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3454A9E4"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14:paraId="2552884F" w14:textId="77777777" w:rsidR="00517643" w:rsidRDefault="00517643" w:rsidP="00190D7D"/>
    <w:p w14:paraId="6A4416E3" w14:textId="77777777" w:rsidR="00517643" w:rsidRDefault="00517643">
      <w:r>
        <w:br w:type="page"/>
      </w:r>
    </w:p>
    <w:p w14:paraId="512EFAA6" w14:textId="77777777" w:rsidR="00517643" w:rsidRPr="00517643" w:rsidRDefault="00517643" w:rsidP="00517643"/>
    <w:p w14:paraId="125299A2" w14:textId="77777777" w:rsidR="00FE4BC0" w:rsidRDefault="00FE4BC0" w:rsidP="00FE4BC0">
      <w:pPr>
        <w:pStyle w:val="Titre2"/>
      </w:pPr>
      <w:bookmarkStart w:id="63" w:name="_Toc341188906"/>
      <w:r>
        <w:t>Fiches de travail</w:t>
      </w:r>
      <w:bookmarkEnd w:id="63"/>
    </w:p>
    <w:p w14:paraId="05DCA1D7" w14:textId="77777777" w:rsidR="00FE4BC0" w:rsidRDefault="00FE4BC0" w:rsidP="00FE4BC0"/>
    <w:p w14:paraId="7C395B3E" w14:textId="77777777" w:rsidR="00FE4BC0" w:rsidRDefault="00520CD9" w:rsidP="00FE4BC0">
      <w:pPr>
        <w:pStyle w:val="Titre3"/>
      </w:pPr>
      <w:bookmarkStart w:id="64" w:name="_Toc34118890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955D38" w14:paraId="3A3D4C88" w14:textId="77777777" w:rsidTr="006A59B1">
        <w:tc>
          <w:tcPr>
            <w:tcW w:w="598" w:type="pct"/>
            <w:tcMar>
              <w:left w:w="115" w:type="dxa"/>
              <w:right w:w="115" w:type="dxa"/>
            </w:tcMar>
          </w:tcPr>
          <w:p w14:paraId="3F6E44D2" w14:textId="77777777"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04530A54" w14:textId="77777777"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00BFEA6C" w14:textId="77777777"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5D90E3A9" w14:textId="77777777"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1A7AAD9A" w14:textId="77777777"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6F62BEC4" w14:textId="77777777"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14:paraId="413DA034" w14:textId="77777777" w:rsidTr="006A59B1">
        <w:tc>
          <w:tcPr>
            <w:tcW w:w="598" w:type="pct"/>
            <w:shd w:val="clear" w:color="auto" w:fill="E6EED5"/>
            <w:tcMar>
              <w:left w:w="115" w:type="dxa"/>
              <w:right w:w="115" w:type="dxa"/>
            </w:tcMar>
          </w:tcPr>
          <w:p w14:paraId="5CADC376" w14:textId="77777777"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11307FB4" w14:textId="77777777" w:rsidR="00955D38" w:rsidRPr="00955D38" w:rsidRDefault="00955D38" w:rsidP="006A59B1">
            <w:pPr>
              <w:pStyle w:val="Normal1"/>
              <w:spacing w:after="0" w:line="240" w:lineRule="auto"/>
              <w:rPr>
                <w:lang w:val="fr-FR"/>
              </w:rPr>
            </w:pPr>
            <w:r w:rsidRPr="00955D38">
              <w:rPr>
                <w:lang w:val="fr-FR"/>
              </w:rPr>
              <w:t>- Découverte Cahier des charges</w:t>
            </w:r>
          </w:p>
          <w:p w14:paraId="0C9FDD35" w14:textId="77777777"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14:paraId="6BF5F24C" w14:textId="77777777"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14:paraId="555D48B7" w14:textId="77777777" w:rsidR="00955D38" w:rsidRDefault="00955D38" w:rsidP="006A59B1">
            <w:pPr>
              <w:pStyle w:val="Normal1"/>
              <w:spacing w:after="0" w:line="240" w:lineRule="auto"/>
              <w:jc w:val="center"/>
            </w:pPr>
            <w:r>
              <w:t>1h</w:t>
            </w:r>
          </w:p>
          <w:p w14:paraId="76BB7F1A" w14:textId="77777777" w:rsidR="00955D38" w:rsidRDefault="00955D38" w:rsidP="006A59B1">
            <w:pPr>
              <w:pStyle w:val="Normal1"/>
              <w:spacing w:after="0" w:line="240" w:lineRule="auto"/>
              <w:jc w:val="center"/>
            </w:pPr>
          </w:p>
          <w:p w14:paraId="1207F47F" w14:textId="77777777" w:rsidR="00955D38" w:rsidRDefault="00955D38" w:rsidP="006A59B1">
            <w:pPr>
              <w:pStyle w:val="Normal1"/>
              <w:spacing w:after="0" w:line="240" w:lineRule="auto"/>
              <w:jc w:val="center"/>
            </w:pPr>
            <w:r>
              <w:t>1h</w:t>
            </w:r>
          </w:p>
          <w:p w14:paraId="563B5CEA" w14:textId="77777777" w:rsidR="00955D38" w:rsidRDefault="00955D38" w:rsidP="006A59B1">
            <w:pPr>
              <w:pStyle w:val="Normal1"/>
              <w:spacing w:after="0" w:line="240" w:lineRule="auto"/>
              <w:jc w:val="center"/>
            </w:pPr>
          </w:p>
          <w:p w14:paraId="3E68605D" w14:textId="77777777"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14:paraId="4545A414" w14:textId="77777777" w:rsidR="00955D38" w:rsidRDefault="00955D38" w:rsidP="006A59B1">
            <w:pPr>
              <w:pStyle w:val="Normal1"/>
              <w:spacing w:after="0" w:line="240" w:lineRule="auto"/>
              <w:jc w:val="center"/>
            </w:pPr>
            <w:r>
              <w:t>1h</w:t>
            </w:r>
          </w:p>
          <w:p w14:paraId="1BB47A5F" w14:textId="77777777" w:rsidR="00955D38" w:rsidRDefault="00955D38" w:rsidP="006A59B1">
            <w:pPr>
              <w:pStyle w:val="Normal1"/>
              <w:spacing w:after="0" w:line="240" w:lineRule="auto"/>
              <w:jc w:val="center"/>
            </w:pPr>
          </w:p>
          <w:p w14:paraId="75C73F96" w14:textId="77777777" w:rsidR="00955D38" w:rsidRDefault="00955D38" w:rsidP="006A59B1">
            <w:pPr>
              <w:pStyle w:val="Normal1"/>
              <w:spacing w:after="0" w:line="240" w:lineRule="auto"/>
              <w:jc w:val="center"/>
            </w:pPr>
            <w:r>
              <w:t>1h</w:t>
            </w:r>
          </w:p>
          <w:p w14:paraId="77DF5CB8" w14:textId="77777777" w:rsidR="00955D38" w:rsidRDefault="00955D38" w:rsidP="006A59B1">
            <w:pPr>
              <w:pStyle w:val="Normal1"/>
              <w:spacing w:after="0" w:line="240" w:lineRule="auto"/>
              <w:jc w:val="center"/>
            </w:pPr>
          </w:p>
          <w:p w14:paraId="4EF4E92B" w14:textId="77777777"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14:paraId="24A1E6DF" w14:textId="77777777" w:rsidR="00955D38" w:rsidRDefault="00955D38" w:rsidP="006A59B1">
            <w:pPr>
              <w:pStyle w:val="Normal1"/>
              <w:spacing w:after="0" w:line="240" w:lineRule="auto"/>
              <w:jc w:val="center"/>
            </w:pPr>
            <w:r>
              <w:t>0h</w:t>
            </w:r>
          </w:p>
          <w:p w14:paraId="7222C117" w14:textId="77777777" w:rsidR="00955D38" w:rsidRDefault="00955D38" w:rsidP="006A59B1">
            <w:pPr>
              <w:pStyle w:val="Normal1"/>
              <w:spacing w:after="0" w:line="240" w:lineRule="auto"/>
              <w:jc w:val="center"/>
            </w:pPr>
          </w:p>
          <w:p w14:paraId="3A568585" w14:textId="77777777" w:rsidR="00955D38" w:rsidRDefault="00955D38" w:rsidP="006A59B1">
            <w:pPr>
              <w:pStyle w:val="Normal1"/>
              <w:spacing w:after="0" w:line="240" w:lineRule="auto"/>
              <w:jc w:val="center"/>
            </w:pPr>
            <w:r>
              <w:t>0h</w:t>
            </w:r>
          </w:p>
          <w:p w14:paraId="244D0407" w14:textId="77777777" w:rsidR="00955D38" w:rsidRDefault="00955D38" w:rsidP="006A59B1">
            <w:pPr>
              <w:pStyle w:val="Normal1"/>
              <w:spacing w:after="0" w:line="240" w:lineRule="auto"/>
              <w:jc w:val="center"/>
            </w:pPr>
          </w:p>
          <w:p w14:paraId="39A049AC" w14:textId="77777777"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14:paraId="5537301D" w14:textId="77777777"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14:paraId="35EF448E" w14:textId="77777777" w:rsidTr="006A59B1">
        <w:tc>
          <w:tcPr>
            <w:tcW w:w="598" w:type="pct"/>
            <w:tcMar>
              <w:left w:w="115" w:type="dxa"/>
              <w:right w:w="115" w:type="dxa"/>
            </w:tcMar>
          </w:tcPr>
          <w:p w14:paraId="7437B24B" w14:textId="77777777"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17BFEB6C" w14:textId="77777777"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14:paraId="38B75198" w14:textId="77777777"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14:paraId="6BC2195F" w14:textId="77777777" w:rsidR="00955D38" w:rsidRDefault="00955D38" w:rsidP="006A59B1">
            <w:pPr>
              <w:pStyle w:val="Normal1"/>
              <w:spacing w:after="0" w:line="240" w:lineRule="auto"/>
              <w:jc w:val="center"/>
            </w:pPr>
            <w:r>
              <w:t>3h</w:t>
            </w:r>
          </w:p>
        </w:tc>
        <w:tc>
          <w:tcPr>
            <w:tcW w:w="685" w:type="pct"/>
            <w:tcMar>
              <w:left w:w="115" w:type="dxa"/>
              <w:right w:w="115" w:type="dxa"/>
            </w:tcMar>
          </w:tcPr>
          <w:p w14:paraId="10543399" w14:textId="77777777" w:rsidR="00955D38" w:rsidRDefault="00955D38" w:rsidP="006A59B1">
            <w:pPr>
              <w:pStyle w:val="Normal1"/>
              <w:spacing w:after="0" w:line="240" w:lineRule="auto"/>
              <w:jc w:val="center"/>
            </w:pPr>
            <w:r>
              <w:t>3h</w:t>
            </w:r>
          </w:p>
        </w:tc>
        <w:tc>
          <w:tcPr>
            <w:tcW w:w="533" w:type="pct"/>
            <w:tcMar>
              <w:left w:w="115" w:type="dxa"/>
              <w:right w:w="115" w:type="dxa"/>
            </w:tcMar>
          </w:tcPr>
          <w:p w14:paraId="094C1F38" w14:textId="77777777" w:rsidR="00955D38" w:rsidRDefault="00955D38" w:rsidP="006A59B1">
            <w:pPr>
              <w:pStyle w:val="Normal1"/>
              <w:spacing w:after="0" w:line="240" w:lineRule="auto"/>
              <w:jc w:val="center"/>
            </w:pPr>
            <w:r>
              <w:t>0h</w:t>
            </w:r>
          </w:p>
        </w:tc>
        <w:tc>
          <w:tcPr>
            <w:tcW w:w="1128" w:type="pct"/>
            <w:tcMar>
              <w:left w:w="115" w:type="dxa"/>
              <w:right w:w="115" w:type="dxa"/>
            </w:tcMar>
          </w:tcPr>
          <w:p w14:paraId="48566862" w14:textId="77777777"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14:paraId="79FC7B72" w14:textId="77777777" w:rsidTr="006A59B1">
        <w:tc>
          <w:tcPr>
            <w:tcW w:w="598" w:type="pct"/>
            <w:shd w:val="clear" w:color="auto" w:fill="E6EED5"/>
            <w:tcMar>
              <w:left w:w="115" w:type="dxa"/>
              <w:right w:w="115" w:type="dxa"/>
            </w:tcMar>
          </w:tcPr>
          <w:p w14:paraId="3725C3F8" w14:textId="77777777"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3EDBC667" w14:textId="77777777"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14:paraId="105737EF" w14:textId="77777777" w:rsidR="007C7194" w:rsidRDefault="007C7194" w:rsidP="007C7194">
            <w:pPr>
              <w:pStyle w:val="Normal1"/>
              <w:spacing w:after="0" w:line="240" w:lineRule="auto"/>
              <w:rPr>
                <w:lang w:val="fr-FR"/>
              </w:rPr>
            </w:pPr>
            <w:r>
              <w:rPr>
                <w:lang w:val="fr-FR"/>
              </w:rPr>
              <w:t>- Réunion Direction</w:t>
            </w:r>
          </w:p>
          <w:p w14:paraId="7D098F7B" w14:textId="77777777"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14:paraId="72D262B5" w14:textId="77777777" w:rsidR="00955D38" w:rsidRDefault="00955D38" w:rsidP="00955D38">
            <w:pPr>
              <w:pStyle w:val="Normal1"/>
              <w:spacing w:after="0" w:line="240" w:lineRule="auto"/>
              <w:jc w:val="center"/>
            </w:pPr>
            <w:r>
              <w:t>1h</w:t>
            </w:r>
          </w:p>
          <w:p w14:paraId="0C21B1DE" w14:textId="77777777" w:rsidR="007C7194" w:rsidRDefault="007C7194" w:rsidP="00955D38">
            <w:pPr>
              <w:pStyle w:val="Normal1"/>
              <w:spacing w:after="0" w:line="240" w:lineRule="auto"/>
              <w:jc w:val="center"/>
            </w:pPr>
          </w:p>
          <w:p w14:paraId="03B14BB9" w14:textId="77777777" w:rsidR="007C7194" w:rsidRDefault="007C7194" w:rsidP="00955D38">
            <w:pPr>
              <w:pStyle w:val="Normal1"/>
              <w:spacing w:after="0" w:line="240" w:lineRule="auto"/>
              <w:jc w:val="center"/>
            </w:pPr>
            <w:r>
              <w:t>0h30</w:t>
            </w:r>
          </w:p>
          <w:p w14:paraId="43B2A2EB" w14:textId="77777777"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14:paraId="3720D961" w14:textId="77777777" w:rsidR="00955D38" w:rsidRDefault="00955D38" w:rsidP="00955D38">
            <w:pPr>
              <w:pStyle w:val="Normal1"/>
              <w:spacing w:after="0" w:line="240" w:lineRule="auto"/>
              <w:jc w:val="center"/>
            </w:pPr>
            <w:r>
              <w:t>30min</w:t>
            </w:r>
          </w:p>
          <w:p w14:paraId="02402713" w14:textId="77777777" w:rsidR="007C7194" w:rsidRDefault="007C7194" w:rsidP="00955D38">
            <w:pPr>
              <w:pStyle w:val="Normal1"/>
              <w:spacing w:after="0" w:line="240" w:lineRule="auto"/>
              <w:jc w:val="center"/>
            </w:pPr>
          </w:p>
          <w:p w14:paraId="7227A64B" w14:textId="77777777" w:rsidR="007C7194" w:rsidRDefault="007C7194" w:rsidP="00955D38">
            <w:pPr>
              <w:pStyle w:val="Normal1"/>
              <w:spacing w:after="0" w:line="240" w:lineRule="auto"/>
              <w:jc w:val="center"/>
            </w:pPr>
            <w:r>
              <w:t>0h30</w:t>
            </w:r>
          </w:p>
          <w:p w14:paraId="76237365" w14:textId="77777777"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14:paraId="490EED0A" w14:textId="77777777" w:rsidR="00955D38" w:rsidRDefault="00955D38" w:rsidP="00955D38">
            <w:pPr>
              <w:pStyle w:val="Normal1"/>
              <w:spacing w:after="0" w:line="240" w:lineRule="auto"/>
              <w:jc w:val="center"/>
            </w:pPr>
            <w:r>
              <w:t>0h</w:t>
            </w:r>
          </w:p>
          <w:p w14:paraId="5CA88281" w14:textId="77777777" w:rsidR="007C7194" w:rsidRDefault="007C7194" w:rsidP="00955D38">
            <w:pPr>
              <w:pStyle w:val="Normal1"/>
              <w:spacing w:after="0" w:line="240" w:lineRule="auto"/>
              <w:jc w:val="center"/>
            </w:pPr>
          </w:p>
          <w:p w14:paraId="47A381F4" w14:textId="77777777" w:rsidR="007C7194" w:rsidRDefault="007C7194" w:rsidP="00955D38">
            <w:pPr>
              <w:pStyle w:val="Normal1"/>
              <w:spacing w:after="0" w:line="240" w:lineRule="auto"/>
              <w:jc w:val="center"/>
            </w:pPr>
            <w:r>
              <w:t>0h</w:t>
            </w:r>
          </w:p>
          <w:p w14:paraId="66BD477A" w14:textId="77777777"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14:paraId="066C0B5C" w14:textId="77777777"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14:paraId="18A751F9" w14:textId="77777777" w:rsidTr="006A59B1">
        <w:tc>
          <w:tcPr>
            <w:tcW w:w="598" w:type="pct"/>
            <w:tcMar>
              <w:left w:w="115" w:type="dxa"/>
              <w:right w:w="115" w:type="dxa"/>
            </w:tcMar>
          </w:tcPr>
          <w:p w14:paraId="6618B900" w14:textId="77777777"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5D7E271D" w14:textId="77777777"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14:paraId="4BAF75E0" w14:textId="77777777" w:rsidR="00F559E1" w:rsidRDefault="00F559E1" w:rsidP="00F559E1">
            <w:pPr>
              <w:pStyle w:val="Normal1"/>
              <w:spacing w:after="0" w:line="240" w:lineRule="auto"/>
              <w:rPr>
                <w:lang w:val="fr-FR"/>
              </w:rPr>
            </w:pPr>
            <w:r>
              <w:rPr>
                <w:lang w:val="fr-FR"/>
              </w:rPr>
              <w:t>- Réunion Direction</w:t>
            </w:r>
          </w:p>
          <w:p w14:paraId="2549F342" w14:textId="77777777"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14:paraId="2105FF7F" w14:textId="77777777"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14:paraId="7E2780C7" w14:textId="77777777"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14:paraId="4C8443BC" w14:textId="77777777" w:rsidR="00F559E1" w:rsidRDefault="00F559E1" w:rsidP="00F559E1">
            <w:pPr>
              <w:pStyle w:val="Normal1"/>
              <w:spacing w:after="0" w:line="240" w:lineRule="auto"/>
              <w:jc w:val="center"/>
            </w:pPr>
            <w:r>
              <w:t>0h30</w:t>
            </w:r>
          </w:p>
        </w:tc>
        <w:tc>
          <w:tcPr>
            <w:tcW w:w="685" w:type="pct"/>
            <w:tcMar>
              <w:left w:w="115" w:type="dxa"/>
              <w:right w:w="115" w:type="dxa"/>
            </w:tcMar>
          </w:tcPr>
          <w:p w14:paraId="09275D70" w14:textId="77777777"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14:paraId="463858DF" w14:textId="77777777"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14:paraId="7AB62BEA" w14:textId="77777777"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14:paraId="39BFA618" w14:textId="77777777" w:rsidR="00955D38" w:rsidRDefault="00955D38" w:rsidP="006A59B1">
            <w:pPr>
              <w:pStyle w:val="Normal1"/>
              <w:spacing w:after="0" w:line="240" w:lineRule="auto"/>
              <w:jc w:val="center"/>
            </w:pPr>
            <w:r>
              <w:rPr>
                <w:rFonts w:ascii="Cambria" w:eastAsia="Cambria" w:hAnsi="Cambria" w:cs="Cambria"/>
              </w:rPr>
              <w:t>0h</w:t>
            </w:r>
          </w:p>
          <w:p w14:paraId="0853CAC0" w14:textId="77777777"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14:paraId="1195EE09" w14:textId="77777777"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3FD99148" w14:textId="77777777" w:rsidR="00955D38" w:rsidRPr="00D63720" w:rsidRDefault="00F559E1" w:rsidP="00955D38">
            <w:pPr>
              <w:pStyle w:val="Normal1"/>
              <w:spacing w:after="0" w:line="240" w:lineRule="auto"/>
              <w:rPr>
                <w:lang w:val="fr-FR"/>
              </w:rPr>
            </w:pPr>
            <w:r>
              <w:rPr>
                <w:lang w:val="fr-FR"/>
              </w:rPr>
              <w:t>Coordination des échanges</w:t>
            </w:r>
          </w:p>
        </w:tc>
      </w:tr>
      <w:tr w:rsidR="00955D38" w14:paraId="7091293C" w14:textId="77777777" w:rsidTr="006A59B1">
        <w:tc>
          <w:tcPr>
            <w:tcW w:w="598" w:type="pct"/>
          </w:tcPr>
          <w:p w14:paraId="660076A0" w14:textId="77777777" w:rsidR="00955D38" w:rsidRDefault="00955D38" w:rsidP="006A59B1">
            <w:pPr>
              <w:pStyle w:val="Normal1"/>
              <w:spacing w:after="0" w:line="240" w:lineRule="auto"/>
              <w:jc w:val="center"/>
            </w:pPr>
            <w:r>
              <w:rPr>
                <w:rFonts w:ascii="Cambria" w:eastAsia="Cambria" w:hAnsi="Cambria" w:cs="Cambria"/>
                <w:b/>
              </w:rPr>
              <w:t>16/10</w:t>
            </w:r>
          </w:p>
        </w:tc>
        <w:tc>
          <w:tcPr>
            <w:tcW w:w="1446" w:type="pct"/>
          </w:tcPr>
          <w:p w14:paraId="3AD3C8AB" w14:textId="77777777" w:rsidR="00955D38" w:rsidRPr="005A51C3" w:rsidRDefault="00F559E1" w:rsidP="00F559E1">
            <w:pPr>
              <w:pStyle w:val="Normal1"/>
              <w:spacing w:after="0" w:line="240" w:lineRule="auto"/>
              <w:rPr>
                <w:lang w:val="fr-FR"/>
              </w:rPr>
            </w:pPr>
            <w:r w:rsidRPr="005A51C3">
              <w:rPr>
                <w:lang w:val="fr-FR"/>
              </w:rPr>
              <w:t>- Réunion Direction</w:t>
            </w:r>
          </w:p>
          <w:p w14:paraId="69C61B37" w14:textId="77777777"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14:paraId="700EF7AD" w14:textId="77777777"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14:paraId="09409ADE" w14:textId="77777777"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14:paraId="0E81E33C" w14:textId="77777777" w:rsidR="00955D38" w:rsidRDefault="0062772E" w:rsidP="006A59B1">
            <w:pPr>
              <w:pStyle w:val="Normal1"/>
              <w:spacing w:after="0" w:line="240" w:lineRule="auto"/>
              <w:jc w:val="center"/>
            </w:pPr>
            <w:r>
              <w:t>1h</w:t>
            </w:r>
          </w:p>
          <w:p w14:paraId="27F72B32" w14:textId="77777777" w:rsidR="0062772E" w:rsidRDefault="0062772E" w:rsidP="006A59B1">
            <w:pPr>
              <w:pStyle w:val="Normal1"/>
              <w:spacing w:after="0" w:line="240" w:lineRule="auto"/>
              <w:jc w:val="center"/>
            </w:pPr>
            <w:r>
              <w:t>2h</w:t>
            </w:r>
          </w:p>
        </w:tc>
        <w:tc>
          <w:tcPr>
            <w:tcW w:w="533" w:type="pct"/>
          </w:tcPr>
          <w:p w14:paraId="5040F20F" w14:textId="77777777" w:rsidR="00955D38" w:rsidRDefault="0062772E" w:rsidP="006A59B1">
            <w:pPr>
              <w:pStyle w:val="Normal1"/>
              <w:spacing w:after="0" w:line="240" w:lineRule="auto"/>
              <w:jc w:val="center"/>
            </w:pPr>
            <w:r>
              <w:t>0h</w:t>
            </w:r>
          </w:p>
          <w:p w14:paraId="6692FB92" w14:textId="77777777" w:rsidR="0062772E" w:rsidRDefault="0062772E" w:rsidP="006A59B1">
            <w:pPr>
              <w:pStyle w:val="Normal1"/>
              <w:spacing w:after="0" w:line="240" w:lineRule="auto"/>
              <w:jc w:val="center"/>
            </w:pPr>
            <w:r>
              <w:t>1h</w:t>
            </w:r>
          </w:p>
        </w:tc>
        <w:tc>
          <w:tcPr>
            <w:tcW w:w="1128" w:type="pct"/>
          </w:tcPr>
          <w:p w14:paraId="2FC9ECE0" w14:textId="77777777" w:rsidR="00955D38" w:rsidRDefault="0062772E" w:rsidP="006A59B1">
            <w:pPr>
              <w:pStyle w:val="Normal1"/>
              <w:spacing w:after="0" w:line="240" w:lineRule="auto"/>
            </w:pPr>
            <w:r>
              <w:t xml:space="preserve">Coordination des </w:t>
            </w:r>
            <w:proofErr w:type="spellStart"/>
            <w:r>
              <w:t>échanges</w:t>
            </w:r>
            <w:proofErr w:type="spellEnd"/>
          </w:p>
        </w:tc>
      </w:tr>
    </w:tbl>
    <w:p w14:paraId="0BE7D72A" w14:textId="77777777" w:rsidR="00955D38" w:rsidRPr="00955D38" w:rsidRDefault="00955D38" w:rsidP="00955D38"/>
    <w:p w14:paraId="58361D2E" w14:textId="77777777" w:rsidR="001B4090" w:rsidRDefault="001B4090">
      <w:pPr>
        <w:rPr>
          <w:rFonts w:asciiTheme="majorHAnsi" w:eastAsiaTheme="majorEastAsia" w:hAnsiTheme="majorHAnsi" w:cstheme="majorBidi"/>
          <w:b/>
          <w:bCs/>
          <w:color w:val="8DB3E2" w:themeColor="text2" w:themeTint="66"/>
        </w:rPr>
      </w:pPr>
      <w:r>
        <w:br w:type="page"/>
      </w:r>
    </w:p>
    <w:p w14:paraId="2F0A4D05" w14:textId="77777777"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955D38" w14:paraId="28212E90" w14:textId="77777777" w:rsidTr="006A59B1">
        <w:tc>
          <w:tcPr>
            <w:tcW w:w="598" w:type="pct"/>
            <w:tcMar>
              <w:left w:w="115" w:type="dxa"/>
              <w:right w:w="115" w:type="dxa"/>
            </w:tcMar>
          </w:tcPr>
          <w:p w14:paraId="39399474" w14:textId="77777777"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71010599" w14:textId="77777777"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4F40A828" w14:textId="77777777"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7E7FDDD2" w14:textId="77777777"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0A6DB296" w14:textId="77777777"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2D68CA2F" w14:textId="77777777"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14:paraId="12F026DD" w14:textId="77777777" w:rsidTr="006A59B1">
        <w:tc>
          <w:tcPr>
            <w:tcW w:w="598" w:type="pct"/>
            <w:shd w:val="clear" w:color="auto" w:fill="E6EED5"/>
            <w:tcMar>
              <w:left w:w="115" w:type="dxa"/>
              <w:right w:w="115" w:type="dxa"/>
            </w:tcMar>
          </w:tcPr>
          <w:p w14:paraId="1C041AB7" w14:textId="77777777"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64818E22" w14:textId="77777777" w:rsidR="00955D38" w:rsidRPr="00955D38" w:rsidRDefault="00955D38" w:rsidP="006A59B1">
            <w:pPr>
              <w:pStyle w:val="Normal1"/>
              <w:spacing w:after="0" w:line="240" w:lineRule="auto"/>
              <w:rPr>
                <w:lang w:val="fr-FR"/>
              </w:rPr>
            </w:pPr>
            <w:r w:rsidRPr="00955D38">
              <w:rPr>
                <w:lang w:val="fr-FR"/>
              </w:rPr>
              <w:t>- Découverte Cahier des charges</w:t>
            </w:r>
          </w:p>
          <w:p w14:paraId="59369C45" w14:textId="77777777"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14:paraId="1F15EED1" w14:textId="77777777"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14:paraId="2777830C" w14:textId="77777777" w:rsidR="00955D38" w:rsidRDefault="00955D38" w:rsidP="006A59B1">
            <w:pPr>
              <w:pStyle w:val="Normal1"/>
              <w:spacing w:after="0" w:line="240" w:lineRule="auto"/>
              <w:jc w:val="center"/>
            </w:pPr>
            <w:r>
              <w:t>1h</w:t>
            </w:r>
          </w:p>
          <w:p w14:paraId="2EEB22E6" w14:textId="77777777" w:rsidR="00955D38" w:rsidRDefault="00955D38" w:rsidP="006A59B1">
            <w:pPr>
              <w:pStyle w:val="Normal1"/>
              <w:spacing w:after="0" w:line="240" w:lineRule="auto"/>
              <w:jc w:val="center"/>
            </w:pPr>
          </w:p>
          <w:p w14:paraId="0DA6AC99" w14:textId="77777777" w:rsidR="00955D38" w:rsidRDefault="00955D38" w:rsidP="006A59B1">
            <w:pPr>
              <w:pStyle w:val="Normal1"/>
              <w:spacing w:after="0" w:line="240" w:lineRule="auto"/>
              <w:jc w:val="center"/>
            </w:pPr>
            <w:r>
              <w:t>1h</w:t>
            </w:r>
          </w:p>
          <w:p w14:paraId="4E38114B" w14:textId="77777777"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14:paraId="57FC4E6D" w14:textId="77777777" w:rsidR="00955D38" w:rsidRDefault="00955D38" w:rsidP="006A59B1">
            <w:pPr>
              <w:pStyle w:val="Normal1"/>
              <w:spacing w:after="0" w:line="240" w:lineRule="auto"/>
              <w:jc w:val="center"/>
            </w:pPr>
            <w:r>
              <w:t>1h</w:t>
            </w:r>
          </w:p>
          <w:p w14:paraId="05597FD2" w14:textId="77777777" w:rsidR="00955D38" w:rsidRDefault="00955D38" w:rsidP="006A59B1">
            <w:pPr>
              <w:pStyle w:val="Normal1"/>
              <w:spacing w:after="0" w:line="240" w:lineRule="auto"/>
              <w:jc w:val="center"/>
            </w:pPr>
          </w:p>
          <w:p w14:paraId="5589550F" w14:textId="77777777" w:rsidR="00955D38" w:rsidRDefault="00955D38" w:rsidP="006A59B1">
            <w:pPr>
              <w:pStyle w:val="Normal1"/>
              <w:spacing w:after="0" w:line="240" w:lineRule="auto"/>
              <w:jc w:val="center"/>
            </w:pPr>
            <w:r>
              <w:t>1h</w:t>
            </w:r>
          </w:p>
          <w:p w14:paraId="1090FC04" w14:textId="77777777"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14:paraId="2520D795" w14:textId="77777777" w:rsidR="00955D38" w:rsidRDefault="00955D38" w:rsidP="006A59B1">
            <w:pPr>
              <w:pStyle w:val="Normal1"/>
              <w:spacing w:after="0" w:line="240" w:lineRule="auto"/>
              <w:jc w:val="center"/>
            </w:pPr>
            <w:r>
              <w:t>0h</w:t>
            </w:r>
          </w:p>
          <w:p w14:paraId="77FB3675" w14:textId="77777777" w:rsidR="00955D38" w:rsidRDefault="00955D38" w:rsidP="006A59B1">
            <w:pPr>
              <w:pStyle w:val="Normal1"/>
              <w:spacing w:after="0" w:line="240" w:lineRule="auto"/>
              <w:jc w:val="center"/>
            </w:pPr>
          </w:p>
          <w:p w14:paraId="7B6523B5" w14:textId="77777777" w:rsidR="00955D38" w:rsidRDefault="00955D38" w:rsidP="006A59B1">
            <w:pPr>
              <w:pStyle w:val="Normal1"/>
              <w:spacing w:after="0" w:line="240" w:lineRule="auto"/>
              <w:jc w:val="center"/>
            </w:pPr>
            <w:r>
              <w:t>0h</w:t>
            </w:r>
          </w:p>
          <w:p w14:paraId="7217C4AC" w14:textId="77777777"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14:paraId="14E0E64F" w14:textId="77777777" w:rsidR="00955D38" w:rsidRDefault="00955D38" w:rsidP="006A59B1">
            <w:pPr>
              <w:pStyle w:val="Normal1"/>
              <w:spacing w:after="0" w:line="240" w:lineRule="auto"/>
            </w:pPr>
          </w:p>
        </w:tc>
      </w:tr>
      <w:tr w:rsidR="00955D38" w14:paraId="42987107" w14:textId="77777777" w:rsidTr="006A59B1">
        <w:tc>
          <w:tcPr>
            <w:tcW w:w="598" w:type="pct"/>
            <w:tcMar>
              <w:left w:w="115" w:type="dxa"/>
              <w:right w:w="115" w:type="dxa"/>
            </w:tcMar>
          </w:tcPr>
          <w:p w14:paraId="220FAEAC" w14:textId="77777777"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4EACD3C6" w14:textId="77777777"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14:paraId="57454438" w14:textId="77777777"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14:paraId="17570AC3" w14:textId="77777777" w:rsidR="00955D38" w:rsidRDefault="00955D38" w:rsidP="006A59B1">
            <w:pPr>
              <w:pStyle w:val="Normal1"/>
              <w:spacing w:after="0" w:line="240" w:lineRule="auto"/>
              <w:jc w:val="center"/>
            </w:pPr>
            <w:r>
              <w:t>3h</w:t>
            </w:r>
          </w:p>
        </w:tc>
        <w:tc>
          <w:tcPr>
            <w:tcW w:w="533" w:type="pct"/>
            <w:tcMar>
              <w:left w:w="115" w:type="dxa"/>
              <w:right w:w="115" w:type="dxa"/>
            </w:tcMar>
          </w:tcPr>
          <w:p w14:paraId="01449C55" w14:textId="77777777"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14:paraId="402E12EA" w14:textId="77777777" w:rsidR="00955D38" w:rsidRDefault="00955D38" w:rsidP="006A59B1">
            <w:pPr>
              <w:pStyle w:val="Normal1"/>
              <w:spacing w:after="0" w:line="240" w:lineRule="auto"/>
            </w:pPr>
          </w:p>
        </w:tc>
      </w:tr>
      <w:tr w:rsidR="00955D38" w14:paraId="0875CA10" w14:textId="77777777" w:rsidTr="006A59B1">
        <w:tc>
          <w:tcPr>
            <w:tcW w:w="598" w:type="pct"/>
            <w:shd w:val="clear" w:color="auto" w:fill="E6EED5"/>
            <w:tcMar>
              <w:left w:w="115" w:type="dxa"/>
              <w:right w:w="115" w:type="dxa"/>
            </w:tcMar>
          </w:tcPr>
          <w:p w14:paraId="6D34EC90" w14:textId="77777777"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2264340B" w14:textId="77777777"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14:paraId="792D5AD7" w14:textId="77777777"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14:paraId="5C02E9EF" w14:textId="77777777"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14:paraId="76D54B2A" w14:textId="77777777"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14:paraId="6FB18630" w14:textId="77777777" w:rsidR="00955D38" w:rsidRDefault="00955D38" w:rsidP="006A59B1">
            <w:pPr>
              <w:pStyle w:val="Normal1"/>
              <w:spacing w:after="0" w:line="240" w:lineRule="auto"/>
            </w:pPr>
          </w:p>
        </w:tc>
      </w:tr>
      <w:tr w:rsidR="00955D38" w14:paraId="7326A181" w14:textId="77777777" w:rsidTr="006A59B1">
        <w:tc>
          <w:tcPr>
            <w:tcW w:w="598" w:type="pct"/>
            <w:tcMar>
              <w:left w:w="115" w:type="dxa"/>
              <w:right w:w="115" w:type="dxa"/>
            </w:tcMar>
          </w:tcPr>
          <w:p w14:paraId="29D58D93" w14:textId="77777777"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00A4F801" w14:textId="77777777"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Réunion manager</w:t>
            </w:r>
          </w:p>
        </w:tc>
        <w:tc>
          <w:tcPr>
            <w:tcW w:w="610" w:type="pct"/>
            <w:tcMar>
              <w:left w:w="115" w:type="dxa"/>
              <w:right w:w="115" w:type="dxa"/>
            </w:tcMar>
          </w:tcPr>
          <w:p w14:paraId="53CAE94C" w14:textId="77777777"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2A64E586" w14:textId="77777777"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14:paraId="7BC60D9C" w14:textId="77777777"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780501E5" w14:textId="77777777"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14:paraId="08E4662C" w14:textId="77777777" w:rsidTr="006A59B1">
        <w:tc>
          <w:tcPr>
            <w:tcW w:w="598" w:type="pct"/>
          </w:tcPr>
          <w:p w14:paraId="2C0EC0AF" w14:textId="77777777" w:rsidR="00955D38" w:rsidRDefault="00955D38" w:rsidP="006A59B1">
            <w:pPr>
              <w:pStyle w:val="Normal1"/>
              <w:spacing w:after="0" w:line="240" w:lineRule="auto"/>
              <w:jc w:val="center"/>
            </w:pPr>
            <w:r>
              <w:rPr>
                <w:rFonts w:ascii="Cambria" w:eastAsia="Cambria" w:hAnsi="Cambria" w:cs="Cambria"/>
                <w:b/>
              </w:rPr>
              <w:t>16/10</w:t>
            </w:r>
          </w:p>
        </w:tc>
        <w:tc>
          <w:tcPr>
            <w:tcW w:w="1446" w:type="pct"/>
          </w:tcPr>
          <w:p w14:paraId="4D02C5ED" w14:textId="77777777"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14:paraId="7E6FF274" w14:textId="77777777" w:rsidR="004D4BD0" w:rsidRPr="005A51C3" w:rsidRDefault="004D4BD0" w:rsidP="004D4BD0">
            <w:pPr>
              <w:pStyle w:val="Normal1"/>
              <w:spacing w:after="0" w:line="240" w:lineRule="auto"/>
              <w:rPr>
                <w:lang w:val="fr-FR"/>
              </w:rPr>
            </w:pPr>
            <w:r w:rsidRPr="005A51C3">
              <w:rPr>
                <w:lang w:val="fr-FR"/>
              </w:rPr>
              <w:t>- Réunion manager</w:t>
            </w:r>
          </w:p>
        </w:tc>
        <w:tc>
          <w:tcPr>
            <w:tcW w:w="610" w:type="pct"/>
          </w:tcPr>
          <w:p w14:paraId="27B558C8" w14:textId="77777777"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14:paraId="731BC83F" w14:textId="77777777" w:rsidR="004D4BD0" w:rsidRDefault="004D4BD0" w:rsidP="006A59B1">
            <w:pPr>
              <w:pStyle w:val="Normal1"/>
              <w:spacing w:after="0" w:line="240" w:lineRule="auto"/>
              <w:jc w:val="center"/>
              <w:rPr>
                <w:rFonts w:ascii="Cambria" w:eastAsia="Cambria" w:hAnsi="Cambria" w:cs="Cambria"/>
              </w:rPr>
            </w:pPr>
          </w:p>
          <w:p w14:paraId="0BDDFFB1" w14:textId="77777777" w:rsidR="004D4BD0" w:rsidRDefault="004D4BD0" w:rsidP="006A59B1">
            <w:pPr>
              <w:pStyle w:val="Normal1"/>
              <w:spacing w:after="0" w:line="240" w:lineRule="auto"/>
              <w:jc w:val="center"/>
            </w:pPr>
            <w:r>
              <w:rPr>
                <w:rFonts w:ascii="Cambria" w:eastAsia="Cambria" w:hAnsi="Cambria" w:cs="Cambria"/>
              </w:rPr>
              <w:t>2h</w:t>
            </w:r>
          </w:p>
        </w:tc>
        <w:tc>
          <w:tcPr>
            <w:tcW w:w="685" w:type="pct"/>
          </w:tcPr>
          <w:p w14:paraId="5EA6E4DE" w14:textId="77777777" w:rsidR="00955D38" w:rsidRDefault="004D4BD0" w:rsidP="006A59B1">
            <w:pPr>
              <w:pStyle w:val="Normal1"/>
              <w:spacing w:after="0" w:line="240" w:lineRule="auto"/>
              <w:jc w:val="center"/>
            </w:pPr>
            <w:r>
              <w:t>1h</w:t>
            </w:r>
          </w:p>
          <w:p w14:paraId="43A701FF" w14:textId="77777777" w:rsidR="004D4BD0" w:rsidRDefault="004D4BD0" w:rsidP="006A59B1">
            <w:pPr>
              <w:pStyle w:val="Normal1"/>
              <w:spacing w:after="0" w:line="240" w:lineRule="auto"/>
              <w:jc w:val="center"/>
            </w:pPr>
          </w:p>
          <w:p w14:paraId="79047C4F" w14:textId="77777777" w:rsidR="004D4BD0" w:rsidRDefault="004D4BD0" w:rsidP="006A59B1">
            <w:pPr>
              <w:pStyle w:val="Normal1"/>
              <w:spacing w:after="0" w:line="240" w:lineRule="auto"/>
              <w:jc w:val="center"/>
            </w:pPr>
            <w:r>
              <w:t>2h</w:t>
            </w:r>
          </w:p>
        </w:tc>
        <w:tc>
          <w:tcPr>
            <w:tcW w:w="533" w:type="pct"/>
          </w:tcPr>
          <w:p w14:paraId="3C21D963" w14:textId="77777777" w:rsidR="00955D38" w:rsidRDefault="004D4BD0" w:rsidP="006A59B1">
            <w:pPr>
              <w:pStyle w:val="Normal1"/>
              <w:spacing w:after="0" w:line="240" w:lineRule="auto"/>
              <w:jc w:val="center"/>
            </w:pPr>
            <w:r>
              <w:t>0h</w:t>
            </w:r>
          </w:p>
          <w:p w14:paraId="799D7A03" w14:textId="77777777" w:rsidR="004D4BD0" w:rsidRDefault="004D4BD0" w:rsidP="006A59B1">
            <w:pPr>
              <w:pStyle w:val="Normal1"/>
              <w:spacing w:after="0" w:line="240" w:lineRule="auto"/>
              <w:jc w:val="center"/>
            </w:pPr>
          </w:p>
          <w:p w14:paraId="295EB722" w14:textId="77777777" w:rsidR="004D4BD0" w:rsidRDefault="004D4BD0" w:rsidP="006A59B1">
            <w:pPr>
              <w:pStyle w:val="Normal1"/>
              <w:spacing w:after="0" w:line="240" w:lineRule="auto"/>
              <w:jc w:val="center"/>
            </w:pPr>
            <w:r>
              <w:t>0h</w:t>
            </w:r>
          </w:p>
        </w:tc>
        <w:tc>
          <w:tcPr>
            <w:tcW w:w="1128" w:type="pct"/>
          </w:tcPr>
          <w:p w14:paraId="31A45883" w14:textId="77777777" w:rsidR="00955D38" w:rsidRPr="004D4BD0" w:rsidRDefault="004D4BD0" w:rsidP="006A59B1">
            <w:pPr>
              <w:pStyle w:val="Normal1"/>
              <w:spacing w:after="0" w:line="240" w:lineRule="auto"/>
              <w:rPr>
                <w:lang w:val="fr-FR"/>
              </w:rPr>
            </w:pPr>
            <w:r w:rsidRPr="004D4BD0">
              <w:rPr>
                <w:lang w:val="fr-FR"/>
              </w:rPr>
              <w:t>Poursuite du travail sur le PMP</w:t>
            </w:r>
          </w:p>
        </w:tc>
      </w:tr>
    </w:tbl>
    <w:p w14:paraId="3D304B86" w14:textId="77777777" w:rsidR="001B4090" w:rsidRDefault="001B4090">
      <w:pPr>
        <w:rPr>
          <w:rFonts w:asciiTheme="majorHAnsi" w:eastAsiaTheme="majorEastAsia" w:hAnsiTheme="majorHAnsi" w:cstheme="majorBidi"/>
          <w:b/>
          <w:bCs/>
          <w:color w:val="8DB3E2" w:themeColor="text2" w:themeTint="66"/>
        </w:rPr>
      </w:pPr>
    </w:p>
    <w:p w14:paraId="00CE2D99" w14:textId="77777777"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6A629621" w14:textId="77777777" w:rsidTr="006A59B1">
        <w:tc>
          <w:tcPr>
            <w:tcW w:w="598" w:type="pct"/>
            <w:tcMar>
              <w:left w:w="115" w:type="dxa"/>
              <w:right w:w="115" w:type="dxa"/>
            </w:tcMar>
          </w:tcPr>
          <w:p w14:paraId="00B7F8DD" w14:textId="77777777"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2CD2E531" w14:textId="77777777"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31AF62E7" w14:textId="77777777"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3071F7CC"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1F3C0DF6" w14:textId="77777777"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5DF06514" w14:textId="77777777"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14:paraId="1F5ADC9A" w14:textId="77777777" w:rsidTr="006A59B1">
        <w:tc>
          <w:tcPr>
            <w:tcW w:w="598" w:type="pct"/>
            <w:shd w:val="clear" w:color="auto" w:fill="E6EED5"/>
            <w:tcMar>
              <w:left w:w="115" w:type="dxa"/>
              <w:right w:w="115" w:type="dxa"/>
            </w:tcMar>
          </w:tcPr>
          <w:p w14:paraId="63265AAF"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5171DE97"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187519BB"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5F68CA5D"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52282ACD" w14:textId="77777777" w:rsidR="00087688" w:rsidRDefault="00087688" w:rsidP="006A59B1">
            <w:pPr>
              <w:pStyle w:val="Normal1"/>
              <w:spacing w:after="0" w:line="240" w:lineRule="auto"/>
              <w:jc w:val="center"/>
            </w:pPr>
            <w:r>
              <w:t>1h</w:t>
            </w:r>
          </w:p>
          <w:p w14:paraId="69FECC38" w14:textId="77777777" w:rsidR="00087688" w:rsidRDefault="00087688" w:rsidP="006A59B1">
            <w:pPr>
              <w:pStyle w:val="Normal1"/>
              <w:spacing w:after="0" w:line="240" w:lineRule="auto"/>
              <w:jc w:val="center"/>
            </w:pPr>
          </w:p>
          <w:p w14:paraId="6EED60B3" w14:textId="77777777" w:rsidR="00087688" w:rsidRDefault="00087688" w:rsidP="006A59B1">
            <w:pPr>
              <w:pStyle w:val="Normal1"/>
              <w:spacing w:after="0" w:line="240" w:lineRule="auto"/>
              <w:jc w:val="center"/>
            </w:pPr>
            <w:r>
              <w:t>1h</w:t>
            </w:r>
          </w:p>
          <w:p w14:paraId="23A3A37F" w14:textId="77777777" w:rsidR="00087688" w:rsidRDefault="00087688" w:rsidP="006A59B1">
            <w:pPr>
              <w:pStyle w:val="Normal1"/>
              <w:spacing w:after="0" w:line="240" w:lineRule="auto"/>
              <w:jc w:val="center"/>
            </w:pPr>
          </w:p>
          <w:p w14:paraId="57C40B56"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16F3D808" w14:textId="77777777" w:rsidR="00087688" w:rsidRDefault="00087688" w:rsidP="006A59B1">
            <w:pPr>
              <w:pStyle w:val="Normal1"/>
              <w:spacing w:after="0" w:line="240" w:lineRule="auto"/>
              <w:jc w:val="center"/>
            </w:pPr>
            <w:r>
              <w:t>1h</w:t>
            </w:r>
          </w:p>
          <w:p w14:paraId="23B37310" w14:textId="77777777" w:rsidR="00087688" w:rsidRDefault="00087688" w:rsidP="006A59B1">
            <w:pPr>
              <w:pStyle w:val="Normal1"/>
              <w:spacing w:after="0" w:line="240" w:lineRule="auto"/>
              <w:jc w:val="center"/>
            </w:pPr>
          </w:p>
          <w:p w14:paraId="36520395" w14:textId="77777777" w:rsidR="00087688" w:rsidRDefault="00087688" w:rsidP="006A59B1">
            <w:pPr>
              <w:pStyle w:val="Normal1"/>
              <w:spacing w:after="0" w:line="240" w:lineRule="auto"/>
              <w:jc w:val="center"/>
            </w:pPr>
            <w:r>
              <w:t>1h</w:t>
            </w:r>
          </w:p>
          <w:p w14:paraId="03602BA5" w14:textId="77777777" w:rsidR="00087688" w:rsidRDefault="00087688" w:rsidP="006A59B1">
            <w:pPr>
              <w:pStyle w:val="Normal1"/>
              <w:spacing w:after="0" w:line="240" w:lineRule="auto"/>
              <w:jc w:val="center"/>
            </w:pPr>
          </w:p>
          <w:p w14:paraId="1B771B7B"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4365FC8C" w14:textId="77777777" w:rsidR="00087688" w:rsidRDefault="00087688" w:rsidP="006A59B1">
            <w:pPr>
              <w:pStyle w:val="Normal1"/>
              <w:spacing w:after="0" w:line="240" w:lineRule="auto"/>
              <w:jc w:val="center"/>
            </w:pPr>
            <w:r>
              <w:t>0h</w:t>
            </w:r>
          </w:p>
          <w:p w14:paraId="3A966FE9" w14:textId="77777777" w:rsidR="00087688" w:rsidRDefault="00087688" w:rsidP="006A59B1">
            <w:pPr>
              <w:pStyle w:val="Normal1"/>
              <w:spacing w:after="0" w:line="240" w:lineRule="auto"/>
              <w:jc w:val="center"/>
            </w:pPr>
          </w:p>
          <w:p w14:paraId="38500A72" w14:textId="77777777" w:rsidR="00087688" w:rsidRDefault="00087688" w:rsidP="006A59B1">
            <w:pPr>
              <w:pStyle w:val="Normal1"/>
              <w:spacing w:after="0" w:line="240" w:lineRule="auto"/>
              <w:jc w:val="center"/>
            </w:pPr>
            <w:r>
              <w:t>0h</w:t>
            </w:r>
          </w:p>
          <w:p w14:paraId="71AD9838" w14:textId="77777777" w:rsidR="00087688" w:rsidRDefault="00087688" w:rsidP="006A59B1">
            <w:pPr>
              <w:pStyle w:val="Normal1"/>
              <w:spacing w:after="0" w:line="240" w:lineRule="auto"/>
              <w:jc w:val="center"/>
            </w:pPr>
          </w:p>
          <w:p w14:paraId="2BB59042"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6F6C0DD0" w14:textId="77777777" w:rsidR="00087688" w:rsidRDefault="00087688" w:rsidP="006A59B1">
            <w:pPr>
              <w:pStyle w:val="Normal1"/>
              <w:spacing w:after="0" w:line="240" w:lineRule="auto"/>
            </w:pPr>
          </w:p>
        </w:tc>
      </w:tr>
      <w:tr w:rsidR="00087688" w14:paraId="630DA476" w14:textId="77777777" w:rsidTr="006A59B1">
        <w:tc>
          <w:tcPr>
            <w:tcW w:w="598" w:type="pct"/>
            <w:tcMar>
              <w:left w:w="115" w:type="dxa"/>
              <w:right w:w="115" w:type="dxa"/>
            </w:tcMar>
          </w:tcPr>
          <w:p w14:paraId="7BCDB31E"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1D5D886D"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28478142" w14:textId="77777777"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14:paraId="5A369BA3" w14:textId="77777777" w:rsidR="00087688" w:rsidRDefault="00087688" w:rsidP="006A59B1">
            <w:pPr>
              <w:pStyle w:val="Normal1"/>
              <w:spacing w:after="0" w:line="240" w:lineRule="auto"/>
              <w:jc w:val="center"/>
            </w:pPr>
            <w:r>
              <w:t>h</w:t>
            </w:r>
          </w:p>
          <w:p w14:paraId="7BFDB42C" w14:textId="77777777" w:rsidR="00087688" w:rsidRDefault="00087688" w:rsidP="006A59B1">
            <w:pPr>
              <w:pStyle w:val="Normal1"/>
              <w:spacing w:after="0" w:line="240" w:lineRule="auto"/>
              <w:jc w:val="center"/>
            </w:pPr>
          </w:p>
        </w:tc>
        <w:tc>
          <w:tcPr>
            <w:tcW w:w="685" w:type="pct"/>
            <w:tcMar>
              <w:left w:w="115" w:type="dxa"/>
              <w:right w:w="115" w:type="dxa"/>
            </w:tcMar>
          </w:tcPr>
          <w:p w14:paraId="4EF5F4C5"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4CBBFBEA"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62BC0B62" w14:textId="77777777" w:rsidR="00087688" w:rsidRDefault="00087688" w:rsidP="006A59B1">
            <w:pPr>
              <w:pStyle w:val="Normal1"/>
              <w:spacing w:after="0" w:line="240" w:lineRule="auto"/>
            </w:pPr>
          </w:p>
        </w:tc>
      </w:tr>
      <w:tr w:rsidR="00087688" w14:paraId="094D2B58" w14:textId="77777777" w:rsidTr="006A59B1">
        <w:tc>
          <w:tcPr>
            <w:tcW w:w="598" w:type="pct"/>
            <w:shd w:val="clear" w:color="auto" w:fill="E6EED5"/>
            <w:tcMar>
              <w:left w:w="115" w:type="dxa"/>
              <w:right w:w="115" w:type="dxa"/>
            </w:tcMar>
          </w:tcPr>
          <w:p w14:paraId="1D6B385B"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355DCDB5" w14:textId="77777777"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6AA959A4" w14:textId="77777777"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14:paraId="7DE0CDF4" w14:textId="77777777" w:rsidR="00087688" w:rsidRDefault="004A5837" w:rsidP="004A5837">
            <w:pPr>
              <w:pStyle w:val="Normal1"/>
              <w:spacing w:after="0" w:line="240" w:lineRule="auto"/>
              <w:jc w:val="center"/>
            </w:pPr>
            <w:r>
              <w:t>h</w:t>
            </w:r>
          </w:p>
          <w:p w14:paraId="344A00A1" w14:textId="77777777"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14:paraId="1606E50D" w14:textId="77777777" w:rsidR="00087688" w:rsidRDefault="004A5837" w:rsidP="006A59B1">
            <w:pPr>
              <w:pStyle w:val="Normal1"/>
              <w:spacing w:after="0" w:line="240" w:lineRule="auto"/>
              <w:jc w:val="center"/>
            </w:pPr>
            <w:r>
              <w:t>3h</w:t>
            </w:r>
          </w:p>
          <w:p w14:paraId="218DDEEB" w14:textId="77777777"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14:paraId="5AADA3E1" w14:textId="77777777" w:rsidR="00087688" w:rsidRDefault="004A5837" w:rsidP="004A5837">
            <w:pPr>
              <w:pStyle w:val="Normal1"/>
              <w:spacing w:after="0" w:line="240" w:lineRule="auto"/>
              <w:jc w:val="center"/>
            </w:pPr>
            <w:r>
              <w:t>0h</w:t>
            </w:r>
          </w:p>
          <w:p w14:paraId="5274C5A8"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64CF8C7B" w14:textId="77777777" w:rsidR="00087688" w:rsidRDefault="00087688" w:rsidP="006A59B1">
            <w:pPr>
              <w:pStyle w:val="Normal1"/>
              <w:spacing w:after="0" w:line="240" w:lineRule="auto"/>
            </w:pPr>
          </w:p>
        </w:tc>
      </w:tr>
      <w:tr w:rsidR="00087688" w14:paraId="0123CBDE" w14:textId="77777777" w:rsidTr="006A59B1">
        <w:tc>
          <w:tcPr>
            <w:tcW w:w="598" w:type="pct"/>
            <w:tcMar>
              <w:left w:w="115" w:type="dxa"/>
              <w:right w:w="115" w:type="dxa"/>
            </w:tcMar>
          </w:tcPr>
          <w:p w14:paraId="70848E95"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285ECC23" w14:textId="77777777"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57CA24AB" w14:textId="77777777"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14:paraId="00ED98AE" w14:textId="77777777" w:rsidR="00087688" w:rsidRDefault="00087688" w:rsidP="004A5837">
            <w:pPr>
              <w:pStyle w:val="Normal1"/>
              <w:spacing w:after="0" w:line="240" w:lineRule="auto"/>
              <w:jc w:val="center"/>
            </w:pPr>
            <w:r>
              <w:rPr>
                <w:rFonts w:ascii="Cambria" w:eastAsia="Cambria" w:hAnsi="Cambria" w:cs="Cambria"/>
              </w:rPr>
              <w:t>3h</w:t>
            </w:r>
          </w:p>
          <w:p w14:paraId="3606F58C" w14:textId="77777777"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4406C763" w14:textId="77777777" w:rsidR="00087688" w:rsidRDefault="00087688" w:rsidP="004A5837">
            <w:pPr>
              <w:pStyle w:val="Normal1"/>
              <w:spacing w:after="0" w:line="240" w:lineRule="auto"/>
              <w:jc w:val="center"/>
            </w:pPr>
            <w:r>
              <w:rPr>
                <w:rFonts w:ascii="Cambria" w:eastAsia="Cambria" w:hAnsi="Cambria" w:cs="Cambria"/>
              </w:rPr>
              <w:t>3h</w:t>
            </w:r>
          </w:p>
          <w:p w14:paraId="531C09DD" w14:textId="77777777"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14:paraId="75B34883" w14:textId="77777777" w:rsidR="00087688" w:rsidRDefault="00087688" w:rsidP="004A5837">
            <w:pPr>
              <w:pStyle w:val="Normal1"/>
              <w:spacing w:after="0" w:line="240" w:lineRule="auto"/>
              <w:jc w:val="center"/>
            </w:pPr>
            <w:r>
              <w:rPr>
                <w:rFonts w:ascii="Cambria" w:eastAsia="Cambria" w:hAnsi="Cambria" w:cs="Cambria"/>
              </w:rPr>
              <w:t>0h</w:t>
            </w:r>
          </w:p>
          <w:p w14:paraId="79F1B2A3" w14:textId="77777777"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14:paraId="485F0A88" w14:textId="77777777" w:rsidR="00087688" w:rsidRPr="00D63720" w:rsidRDefault="00087688" w:rsidP="006A59B1">
            <w:pPr>
              <w:pStyle w:val="Normal1"/>
              <w:spacing w:after="0" w:line="240" w:lineRule="auto"/>
              <w:rPr>
                <w:lang w:val="fr-FR"/>
              </w:rPr>
            </w:pPr>
          </w:p>
        </w:tc>
      </w:tr>
      <w:tr w:rsidR="00087688" w14:paraId="25208C74" w14:textId="77777777" w:rsidTr="006A59B1">
        <w:tc>
          <w:tcPr>
            <w:tcW w:w="598" w:type="pct"/>
          </w:tcPr>
          <w:p w14:paraId="5550A990"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1285CFB6" w14:textId="77777777"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327E2241" w14:textId="77777777"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14:paraId="2BF4E6BD" w14:textId="77777777" w:rsidR="00087688" w:rsidRDefault="00087688" w:rsidP="006A59B1">
            <w:pPr>
              <w:pStyle w:val="Normal1"/>
              <w:spacing w:after="0" w:line="240" w:lineRule="auto"/>
              <w:jc w:val="center"/>
            </w:pPr>
            <w:r>
              <w:rPr>
                <w:rFonts w:ascii="Cambria" w:eastAsia="Cambria" w:hAnsi="Cambria" w:cs="Cambria"/>
              </w:rPr>
              <w:t>3h</w:t>
            </w:r>
          </w:p>
        </w:tc>
        <w:tc>
          <w:tcPr>
            <w:tcW w:w="685" w:type="pct"/>
          </w:tcPr>
          <w:p w14:paraId="6D44B34E" w14:textId="77777777" w:rsidR="00087688" w:rsidRDefault="00087688" w:rsidP="006A59B1">
            <w:pPr>
              <w:pStyle w:val="Normal1"/>
              <w:spacing w:after="0" w:line="240" w:lineRule="auto"/>
              <w:jc w:val="center"/>
            </w:pPr>
            <w:r>
              <w:t>3h</w:t>
            </w:r>
          </w:p>
        </w:tc>
        <w:tc>
          <w:tcPr>
            <w:tcW w:w="533" w:type="pct"/>
          </w:tcPr>
          <w:p w14:paraId="7F9F9E95" w14:textId="77777777" w:rsidR="00087688" w:rsidRDefault="00087688" w:rsidP="006A59B1">
            <w:pPr>
              <w:pStyle w:val="Normal1"/>
              <w:spacing w:after="0" w:line="240" w:lineRule="auto"/>
              <w:jc w:val="center"/>
            </w:pPr>
            <w:r>
              <w:t>0h</w:t>
            </w:r>
          </w:p>
        </w:tc>
        <w:tc>
          <w:tcPr>
            <w:tcW w:w="1128" w:type="pct"/>
          </w:tcPr>
          <w:p w14:paraId="2993C606" w14:textId="77777777" w:rsidR="00087688" w:rsidRDefault="00087688" w:rsidP="006A59B1">
            <w:pPr>
              <w:pStyle w:val="Normal1"/>
              <w:spacing w:after="0" w:line="240" w:lineRule="auto"/>
            </w:pPr>
          </w:p>
        </w:tc>
      </w:tr>
    </w:tbl>
    <w:p w14:paraId="6CB9016D" w14:textId="77777777" w:rsidR="001B4090" w:rsidRDefault="001B4090">
      <w:pPr>
        <w:rPr>
          <w:rFonts w:asciiTheme="majorHAnsi" w:eastAsiaTheme="majorEastAsia" w:hAnsiTheme="majorHAnsi" w:cstheme="majorBidi"/>
          <w:b/>
          <w:bCs/>
          <w:color w:val="8DB3E2" w:themeColor="text2" w:themeTint="66"/>
        </w:rPr>
      </w:pPr>
    </w:p>
    <w:p w14:paraId="107890C9" w14:textId="77777777" w:rsidR="00FE4BC0" w:rsidRDefault="00520CD9" w:rsidP="00FE4BC0">
      <w:pPr>
        <w:pStyle w:val="Titre3"/>
      </w:pPr>
      <w:bookmarkStart w:id="67" w:name="_Toc341188910"/>
      <w:r>
        <w:t xml:space="preserve">Monsieur Stéphan </w:t>
      </w:r>
      <w:proofErr w:type="spellStart"/>
      <w:r>
        <w:t>Donin</w:t>
      </w:r>
      <w:proofErr w:type="spellEnd"/>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21552B" w14:paraId="0BCC304B" w14:textId="77777777" w:rsidTr="005A51C3">
        <w:tc>
          <w:tcPr>
            <w:tcW w:w="598" w:type="pct"/>
            <w:tcMar>
              <w:left w:w="115" w:type="dxa"/>
              <w:right w:w="115" w:type="dxa"/>
            </w:tcMar>
          </w:tcPr>
          <w:p w14:paraId="7C572EEE" w14:textId="77777777"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37B05E57" w14:textId="77777777"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04200F71" w14:textId="77777777"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5CFD21BD" w14:textId="77777777"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760438A2" w14:textId="77777777"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1AFD8B0D" w14:textId="77777777"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14:paraId="70EB82FF" w14:textId="77777777" w:rsidTr="005A51C3">
        <w:tc>
          <w:tcPr>
            <w:tcW w:w="598" w:type="pct"/>
            <w:shd w:val="clear" w:color="auto" w:fill="E6EED5"/>
            <w:tcMar>
              <w:left w:w="115" w:type="dxa"/>
              <w:right w:w="115" w:type="dxa"/>
            </w:tcMar>
          </w:tcPr>
          <w:p w14:paraId="3365540F" w14:textId="77777777"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5156A0BC" w14:textId="77777777" w:rsidR="0021552B" w:rsidRPr="00955D38" w:rsidRDefault="0021552B" w:rsidP="005A51C3">
            <w:pPr>
              <w:pStyle w:val="Normal1"/>
              <w:spacing w:after="0" w:line="240" w:lineRule="auto"/>
              <w:rPr>
                <w:lang w:val="fr-FR"/>
              </w:rPr>
            </w:pPr>
            <w:r w:rsidRPr="00955D38">
              <w:rPr>
                <w:lang w:val="fr-FR"/>
              </w:rPr>
              <w:t>- Découverte Cahier des charges</w:t>
            </w:r>
          </w:p>
          <w:p w14:paraId="03612B9C" w14:textId="77777777"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14:paraId="41D2B4F2" w14:textId="77777777"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4B74875F" w14:textId="77777777" w:rsidR="0021552B" w:rsidRDefault="0021552B" w:rsidP="005A51C3">
            <w:pPr>
              <w:pStyle w:val="Normal1"/>
              <w:spacing w:after="0" w:line="240" w:lineRule="auto"/>
              <w:jc w:val="center"/>
            </w:pPr>
            <w:r>
              <w:t>1h</w:t>
            </w:r>
          </w:p>
          <w:p w14:paraId="507A3116" w14:textId="77777777" w:rsidR="0021552B" w:rsidRDefault="0021552B" w:rsidP="005A51C3">
            <w:pPr>
              <w:pStyle w:val="Normal1"/>
              <w:spacing w:after="0" w:line="240" w:lineRule="auto"/>
              <w:jc w:val="center"/>
            </w:pPr>
          </w:p>
          <w:p w14:paraId="7AB9F035" w14:textId="77777777" w:rsidR="0021552B" w:rsidRDefault="0021552B" w:rsidP="005A51C3">
            <w:pPr>
              <w:pStyle w:val="Normal1"/>
              <w:spacing w:after="0" w:line="240" w:lineRule="auto"/>
              <w:jc w:val="center"/>
            </w:pPr>
            <w:r>
              <w:t>1h</w:t>
            </w:r>
          </w:p>
          <w:p w14:paraId="4A410B94" w14:textId="77777777" w:rsidR="0021552B" w:rsidRDefault="0021552B" w:rsidP="005A51C3">
            <w:pPr>
              <w:pStyle w:val="Normal1"/>
              <w:spacing w:after="0" w:line="240" w:lineRule="auto"/>
              <w:jc w:val="center"/>
            </w:pPr>
          </w:p>
          <w:p w14:paraId="3C65FD04" w14:textId="77777777"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14:paraId="2FA84A89" w14:textId="77777777" w:rsidR="0021552B" w:rsidRDefault="0021552B" w:rsidP="005A51C3">
            <w:pPr>
              <w:pStyle w:val="Normal1"/>
              <w:spacing w:after="0" w:line="240" w:lineRule="auto"/>
              <w:jc w:val="center"/>
            </w:pPr>
            <w:r>
              <w:t>1h</w:t>
            </w:r>
          </w:p>
          <w:p w14:paraId="66403991" w14:textId="77777777" w:rsidR="0021552B" w:rsidRDefault="0021552B" w:rsidP="005A51C3">
            <w:pPr>
              <w:pStyle w:val="Normal1"/>
              <w:spacing w:after="0" w:line="240" w:lineRule="auto"/>
              <w:jc w:val="center"/>
            </w:pPr>
          </w:p>
          <w:p w14:paraId="48ED5AAC" w14:textId="77777777" w:rsidR="0021552B" w:rsidRDefault="0021552B" w:rsidP="005A51C3">
            <w:pPr>
              <w:pStyle w:val="Normal1"/>
              <w:spacing w:after="0" w:line="240" w:lineRule="auto"/>
              <w:jc w:val="center"/>
            </w:pPr>
            <w:r>
              <w:t>1h</w:t>
            </w:r>
          </w:p>
          <w:p w14:paraId="54BC6102" w14:textId="77777777" w:rsidR="0021552B" w:rsidRDefault="0021552B" w:rsidP="005A51C3">
            <w:pPr>
              <w:pStyle w:val="Normal1"/>
              <w:spacing w:after="0" w:line="240" w:lineRule="auto"/>
              <w:jc w:val="center"/>
            </w:pPr>
          </w:p>
          <w:p w14:paraId="59E2727A" w14:textId="77777777"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14:paraId="5F4E899C" w14:textId="77777777" w:rsidR="0021552B" w:rsidRDefault="0021552B" w:rsidP="005A51C3">
            <w:pPr>
              <w:pStyle w:val="Normal1"/>
              <w:spacing w:after="0" w:line="240" w:lineRule="auto"/>
              <w:jc w:val="center"/>
            </w:pPr>
            <w:r>
              <w:t>0h</w:t>
            </w:r>
          </w:p>
          <w:p w14:paraId="630216F6" w14:textId="77777777" w:rsidR="0021552B" w:rsidRDefault="0021552B" w:rsidP="005A51C3">
            <w:pPr>
              <w:pStyle w:val="Normal1"/>
              <w:spacing w:after="0" w:line="240" w:lineRule="auto"/>
              <w:jc w:val="center"/>
            </w:pPr>
          </w:p>
          <w:p w14:paraId="6237CDC8" w14:textId="77777777" w:rsidR="0021552B" w:rsidRDefault="0021552B" w:rsidP="005A51C3">
            <w:pPr>
              <w:pStyle w:val="Normal1"/>
              <w:spacing w:after="0" w:line="240" w:lineRule="auto"/>
              <w:jc w:val="center"/>
            </w:pPr>
            <w:r>
              <w:t>0h</w:t>
            </w:r>
          </w:p>
          <w:p w14:paraId="11DE5983" w14:textId="77777777" w:rsidR="0021552B" w:rsidRDefault="0021552B" w:rsidP="005A51C3">
            <w:pPr>
              <w:pStyle w:val="Normal1"/>
              <w:spacing w:after="0" w:line="240" w:lineRule="auto"/>
              <w:jc w:val="center"/>
            </w:pPr>
          </w:p>
          <w:p w14:paraId="1A1CA0A1" w14:textId="77777777"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14:paraId="574AF024" w14:textId="77777777" w:rsidR="0021552B" w:rsidRDefault="0021552B" w:rsidP="005A51C3">
            <w:pPr>
              <w:pStyle w:val="Normal1"/>
              <w:spacing w:after="0" w:line="240" w:lineRule="auto"/>
            </w:pPr>
          </w:p>
        </w:tc>
      </w:tr>
      <w:tr w:rsidR="0021552B" w14:paraId="02816EAF" w14:textId="77777777" w:rsidTr="005A51C3">
        <w:tc>
          <w:tcPr>
            <w:tcW w:w="598" w:type="pct"/>
            <w:tcMar>
              <w:left w:w="115" w:type="dxa"/>
              <w:right w:w="115" w:type="dxa"/>
            </w:tcMar>
          </w:tcPr>
          <w:p w14:paraId="160D5C63" w14:textId="77777777"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199DFD3C" w14:textId="77777777"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14:paraId="5D08B445" w14:textId="77777777"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14:paraId="31F8B43A" w14:textId="77777777" w:rsidR="0021552B" w:rsidRDefault="0021552B" w:rsidP="005A51C3">
            <w:pPr>
              <w:pStyle w:val="Normal1"/>
              <w:spacing w:after="0" w:line="240" w:lineRule="auto"/>
              <w:jc w:val="center"/>
            </w:pPr>
            <w:r>
              <w:t>h</w:t>
            </w:r>
          </w:p>
          <w:p w14:paraId="2D26E3E5" w14:textId="77777777" w:rsidR="0021552B" w:rsidRDefault="0021552B" w:rsidP="005A51C3">
            <w:pPr>
              <w:pStyle w:val="Normal1"/>
              <w:spacing w:after="0" w:line="240" w:lineRule="auto"/>
              <w:jc w:val="center"/>
            </w:pPr>
          </w:p>
        </w:tc>
        <w:tc>
          <w:tcPr>
            <w:tcW w:w="685" w:type="pct"/>
            <w:tcMar>
              <w:left w:w="115" w:type="dxa"/>
              <w:right w:w="115" w:type="dxa"/>
            </w:tcMar>
          </w:tcPr>
          <w:p w14:paraId="4801A554" w14:textId="77777777" w:rsidR="0021552B" w:rsidRDefault="0021552B" w:rsidP="005A51C3">
            <w:pPr>
              <w:pStyle w:val="Normal1"/>
              <w:spacing w:after="0" w:line="240" w:lineRule="auto"/>
              <w:jc w:val="center"/>
            </w:pPr>
            <w:r>
              <w:t>3h</w:t>
            </w:r>
          </w:p>
        </w:tc>
        <w:tc>
          <w:tcPr>
            <w:tcW w:w="533" w:type="pct"/>
            <w:tcMar>
              <w:left w:w="115" w:type="dxa"/>
              <w:right w:w="115" w:type="dxa"/>
            </w:tcMar>
          </w:tcPr>
          <w:p w14:paraId="023058E4" w14:textId="77777777" w:rsidR="0021552B" w:rsidRDefault="0021552B" w:rsidP="005A51C3">
            <w:pPr>
              <w:pStyle w:val="Normal1"/>
              <w:spacing w:after="0" w:line="240" w:lineRule="auto"/>
              <w:jc w:val="center"/>
            </w:pPr>
            <w:r>
              <w:t>0h</w:t>
            </w:r>
          </w:p>
        </w:tc>
        <w:tc>
          <w:tcPr>
            <w:tcW w:w="1128" w:type="pct"/>
            <w:tcMar>
              <w:left w:w="115" w:type="dxa"/>
              <w:right w:w="115" w:type="dxa"/>
            </w:tcMar>
          </w:tcPr>
          <w:p w14:paraId="13CEE059" w14:textId="77777777" w:rsidR="0021552B" w:rsidRDefault="0021552B" w:rsidP="005A51C3">
            <w:pPr>
              <w:pStyle w:val="Normal1"/>
              <w:spacing w:after="0" w:line="240" w:lineRule="auto"/>
            </w:pPr>
          </w:p>
        </w:tc>
      </w:tr>
      <w:tr w:rsidR="0021552B" w14:paraId="372CF499" w14:textId="77777777" w:rsidTr="005A51C3">
        <w:tc>
          <w:tcPr>
            <w:tcW w:w="598" w:type="pct"/>
            <w:shd w:val="clear" w:color="auto" w:fill="E6EED5"/>
            <w:tcMar>
              <w:left w:w="115" w:type="dxa"/>
              <w:right w:w="115" w:type="dxa"/>
            </w:tcMar>
          </w:tcPr>
          <w:p w14:paraId="3A7FEA78" w14:textId="77777777"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5852CE98" w14:textId="77777777"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14:paraId="7BCC7542" w14:textId="77777777"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14:paraId="6DBB4F39" w14:textId="77777777" w:rsidR="0021552B" w:rsidRDefault="0021552B" w:rsidP="005A51C3">
            <w:pPr>
              <w:pStyle w:val="Normal1"/>
              <w:spacing w:after="0" w:line="240" w:lineRule="auto"/>
              <w:jc w:val="center"/>
            </w:pPr>
            <w:r>
              <w:t>1h</w:t>
            </w:r>
          </w:p>
          <w:p w14:paraId="45DB2D6D" w14:textId="77777777" w:rsidR="0021552B" w:rsidRDefault="0021552B" w:rsidP="005A51C3">
            <w:pPr>
              <w:pStyle w:val="Normal1"/>
              <w:spacing w:after="0" w:line="240" w:lineRule="auto"/>
              <w:jc w:val="center"/>
            </w:pPr>
          </w:p>
          <w:p w14:paraId="046A81D9" w14:textId="77777777"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14:paraId="05040DBE" w14:textId="77777777" w:rsidR="0021552B" w:rsidRDefault="0021552B" w:rsidP="005A51C3">
            <w:pPr>
              <w:pStyle w:val="Normal1"/>
              <w:spacing w:after="0" w:line="240" w:lineRule="auto"/>
              <w:jc w:val="center"/>
            </w:pPr>
            <w:r>
              <w:t>30min</w:t>
            </w:r>
          </w:p>
          <w:p w14:paraId="078FF670" w14:textId="77777777" w:rsidR="0021552B" w:rsidRDefault="0021552B" w:rsidP="005A51C3">
            <w:pPr>
              <w:pStyle w:val="Normal1"/>
              <w:spacing w:after="0" w:line="240" w:lineRule="auto"/>
              <w:jc w:val="center"/>
            </w:pPr>
          </w:p>
          <w:p w14:paraId="38EDD3F2" w14:textId="77777777"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14:paraId="16E8B9AB" w14:textId="77777777" w:rsidR="0021552B" w:rsidRDefault="0021552B" w:rsidP="005A51C3">
            <w:pPr>
              <w:pStyle w:val="Normal1"/>
              <w:spacing w:after="0" w:line="240" w:lineRule="auto"/>
              <w:jc w:val="center"/>
            </w:pPr>
            <w:r>
              <w:t>0h</w:t>
            </w:r>
          </w:p>
          <w:p w14:paraId="792784EC" w14:textId="77777777" w:rsidR="0021552B" w:rsidRDefault="0021552B" w:rsidP="005A51C3">
            <w:pPr>
              <w:pStyle w:val="Normal1"/>
              <w:spacing w:after="0" w:line="240" w:lineRule="auto"/>
              <w:jc w:val="center"/>
            </w:pPr>
          </w:p>
          <w:p w14:paraId="7C234D96" w14:textId="77777777"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14:paraId="71647D6F" w14:textId="77777777" w:rsidR="0021552B" w:rsidRDefault="0021552B" w:rsidP="005A51C3">
            <w:pPr>
              <w:pStyle w:val="Normal1"/>
              <w:spacing w:after="0" w:line="240" w:lineRule="auto"/>
            </w:pPr>
          </w:p>
        </w:tc>
      </w:tr>
      <w:tr w:rsidR="0021552B" w14:paraId="05D3CE73" w14:textId="77777777" w:rsidTr="005A51C3">
        <w:tc>
          <w:tcPr>
            <w:tcW w:w="598" w:type="pct"/>
            <w:tcMar>
              <w:left w:w="115" w:type="dxa"/>
              <w:right w:w="115" w:type="dxa"/>
            </w:tcMar>
          </w:tcPr>
          <w:p w14:paraId="52B0735D" w14:textId="77777777"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56469232" w14:textId="77777777"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6C637914" w14:textId="77777777"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14:paraId="3F28EA34" w14:textId="77777777"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14:paraId="1FADA323" w14:textId="77777777" w:rsidR="0021552B" w:rsidRDefault="0021552B" w:rsidP="005A51C3">
            <w:pPr>
              <w:pStyle w:val="Normal1"/>
              <w:spacing w:after="0" w:line="240" w:lineRule="auto"/>
              <w:jc w:val="center"/>
            </w:pPr>
            <w:r>
              <w:rPr>
                <w:rFonts w:ascii="Cambria" w:eastAsia="Cambria" w:hAnsi="Cambria" w:cs="Cambria"/>
              </w:rPr>
              <w:lastRenderedPageBreak/>
              <w:t>3h</w:t>
            </w:r>
          </w:p>
          <w:p w14:paraId="63582BD0" w14:textId="77777777" w:rsidR="0021552B" w:rsidRDefault="0021552B" w:rsidP="005A51C3">
            <w:pPr>
              <w:pStyle w:val="Normal1"/>
              <w:spacing w:after="0" w:line="240" w:lineRule="auto"/>
              <w:jc w:val="center"/>
            </w:pPr>
            <w:r>
              <w:rPr>
                <w:rFonts w:ascii="Cambria" w:eastAsia="Cambria" w:hAnsi="Cambria" w:cs="Cambria"/>
              </w:rPr>
              <w:t>2h</w:t>
            </w:r>
          </w:p>
          <w:p w14:paraId="4895A9F2" w14:textId="77777777" w:rsidR="0021552B" w:rsidRDefault="0021552B" w:rsidP="005A51C3">
            <w:pPr>
              <w:pStyle w:val="Normal1"/>
              <w:spacing w:after="0" w:line="240" w:lineRule="auto"/>
              <w:jc w:val="center"/>
            </w:pPr>
            <w:r>
              <w:lastRenderedPageBreak/>
              <w:t>1h</w:t>
            </w:r>
          </w:p>
        </w:tc>
        <w:tc>
          <w:tcPr>
            <w:tcW w:w="685" w:type="pct"/>
            <w:tcMar>
              <w:left w:w="115" w:type="dxa"/>
              <w:right w:w="115" w:type="dxa"/>
            </w:tcMar>
          </w:tcPr>
          <w:p w14:paraId="30A58B85" w14:textId="77777777" w:rsidR="0021552B" w:rsidRDefault="0021552B" w:rsidP="005A51C3">
            <w:pPr>
              <w:pStyle w:val="Normal1"/>
              <w:spacing w:after="0" w:line="240" w:lineRule="auto"/>
              <w:jc w:val="center"/>
            </w:pPr>
            <w:r>
              <w:rPr>
                <w:rFonts w:ascii="Cambria" w:eastAsia="Cambria" w:hAnsi="Cambria" w:cs="Cambria"/>
              </w:rPr>
              <w:lastRenderedPageBreak/>
              <w:t>3h</w:t>
            </w:r>
          </w:p>
          <w:p w14:paraId="59E648A7" w14:textId="77777777" w:rsidR="0021552B" w:rsidRDefault="0021552B" w:rsidP="005A51C3">
            <w:pPr>
              <w:pStyle w:val="Normal1"/>
              <w:spacing w:after="0" w:line="240" w:lineRule="auto"/>
              <w:jc w:val="center"/>
            </w:pPr>
            <w:r>
              <w:rPr>
                <w:rFonts w:ascii="Cambria" w:eastAsia="Cambria" w:hAnsi="Cambria" w:cs="Cambria"/>
              </w:rPr>
              <w:t>2h</w:t>
            </w:r>
          </w:p>
          <w:p w14:paraId="727E189D" w14:textId="77777777" w:rsidR="0021552B" w:rsidRDefault="0021552B" w:rsidP="005A51C3">
            <w:pPr>
              <w:pStyle w:val="Normal1"/>
              <w:spacing w:after="0" w:line="240" w:lineRule="auto"/>
              <w:jc w:val="center"/>
            </w:pPr>
            <w:r>
              <w:lastRenderedPageBreak/>
              <w:t>1h</w:t>
            </w:r>
          </w:p>
        </w:tc>
        <w:tc>
          <w:tcPr>
            <w:tcW w:w="533" w:type="pct"/>
            <w:tcMar>
              <w:left w:w="115" w:type="dxa"/>
              <w:right w:w="115" w:type="dxa"/>
            </w:tcMar>
          </w:tcPr>
          <w:p w14:paraId="6A833917" w14:textId="77777777" w:rsidR="0021552B" w:rsidRDefault="0021552B" w:rsidP="005A51C3">
            <w:pPr>
              <w:pStyle w:val="Normal1"/>
              <w:spacing w:after="0" w:line="240" w:lineRule="auto"/>
              <w:jc w:val="center"/>
            </w:pPr>
            <w:r>
              <w:rPr>
                <w:rFonts w:ascii="Cambria" w:eastAsia="Cambria" w:hAnsi="Cambria" w:cs="Cambria"/>
              </w:rPr>
              <w:lastRenderedPageBreak/>
              <w:t>0h</w:t>
            </w:r>
          </w:p>
          <w:p w14:paraId="47322383" w14:textId="77777777"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14:paraId="6989319A" w14:textId="77777777"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14:paraId="4F40D90E" w14:textId="77777777" w:rsidR="0021552B" w:rsidRPr="00D63720" w:rsidRDefault="0021552B" w:rsidP="005A51C3">
            <w:pPr>
              <w:pStyle w:val="Normal1"/>
              <w:spacing w:after="0" w:line="240" w:lineRule="auto"/>
              <w:rPr>
                <w:lang w:val="fr-FR"/>
              </w:rPr>
            </w:pPr>
          </w:p>
        </w:tc>
      </w:tr>
      <w:tr w:rsidR="0021552B" w14:paraId="327CE509" w14:textId="77777777" w:rsidTr="005A51C3">
        <w:tc>
          <w:tcPr>
            <w:tcW w:w="598" w:type="pct"/>
          </w:tcPr>
          <w:p w14:paraId="29A3B585" w14:textId="77777777"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14:paraId="08777B73" w14:textId="77777777"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14:paraId="6AC78CDE" w14:textId="77777777"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14:paraId="0474134B" w14:textId="77777777"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14:paraId="7414D46C" w14:textId="77777777" w:rsidR="0021552B" w:rsidRDefault="0021552B" w:rsidP="005A51C3">
            <w:pPr>
              <w:pStyle w:val="Normal1"/>
              <w:spacing w:after="0" w:line="240" w:lineRule="auto"/>
              <w:jc w:val="center"/>
            </w:pPr>
            <w:r>
              <w:rPr>
                <w:rFonts w:ascii="Cambria" w:eastAsia="Cambria" w:hAnsi="Cambria" w:cs="Cambria"/>
              </w:rPr>
              <w:t>3h</w:t>
            </w:r>
          </w:p>
        </w:tc>
        <w:tc>
          <w:tcPr>
            <w:tcW w:w="685" w:type="pct"/>
          </w:tcPr>
          <w:p w14:paraId="5E262B91" w14:textId="77777777" w:rsidR="0021552B" w:rsidRDefault="0021552B" w:rsidP="005A51C3">
            <w:pPr>
              <w:pStyle w:val="Normal1"/>
              <w:spacing w:after="0" w:line="240" w:lineRule="auto"/>
              <w:jc w:val="center"/>
            </w:pPr>
            <w:r>
              <w:t>1h</w:t>
            </w:r>
          </w:p>
          <w:p w14:paraId="79624F16" w14:textId="77777777" w:rsidR="0021552B" w:rsidRDefault="0021552B" w:rsidP="005A51C3">
            <w:pPr>
              <w:pStyle w:val="Normal1"/>
              <w:spacing w:after="0" w:line="240" w:lineRule="auto"/>
              <w:jc w:val="center"/>
            </w:pPr>
            <w:r>
              <w:t>3h</w:t>
            </w:r>
          </w:p>
        </w:tc>
        <w:tc>
          <w:tcPr>
            <w:tcW w:w="533" w:type="pct"/>
          </w:tcPr>
          <w:p w14:paraId="4B80F108" w14:textId="77777777" w:rsidR="0021552B" w:rsidRDefault="0021552B" w:rsidP="005A51C3">
            <w:pPr>
              <w:pStyle w:val="Normal1"/>
              <w:spacing w:after="0" w:line="240" w:lineRule="auto"/>
              <w:jc w:val="center"/>
            </w:pPr>
            <w:r>
              <w:t>0h</w:t>
            </w:r>
          </w:p>
          <w:p w14:paraId="2CABAB6E" w14:textId="77777777" w:rsidR="0021552B" w:rsidRDefault="0021552B" w:rsidP="005A51C3">
            <w:pPr>
              <w:pStyle w:val="Normal1"/>
              <w:spacing w:after="0" w:line="240" w:lineRule="auto"/>
              <w:jc w:val="center"/>
            </w:pPr>
            <w:r>
              <w:t>0h</w:t>
            </w:r>
          </w:p>
        </w:tc>
        <w:tc>
          <w:tcPr>
            <w:tcW w:w="1128" w:type="pct"/>
          </w:tcPr>
          <w:p w14:paraId="50DC6789" w14:textId="77777777" w:rsidR="0021552B" w:rsidRDefault="0021552B" w:rsidP="005A51C3">
            <w:pPr>
              <w:pStyle w:val="Normal1"/>
              <w:spacing w:after="0" w:line="240" w:lineRule="auto"/>
            </w:pPr>
          </w:p>
        </w:tc>
      </w:tr>
    </w:tbl>
    <w:p w14:paraId="7C6B642E" w14:textId="77777777" w:rsidR="001B4090" w:rsidRPr="001B4090" w:rsidRDefault="001B4090" w:rsidP="001B4090"/>
    <w:p w14:paraId="3EEF37B7" w14:textId="77777777"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3BB59CE0" w14:textId="77777777" w:rsidTr="006A59B1">
        <w:tc>
          <w:tcPr>
            <w:tcW w:w="598" w:type="pct"/>
            <w:tcMar>
              <w:left w:w="115" w:type="dxa"/>
              <w:right w:w="115" w:type="dxa"/>
            </w:tcMar>
          </w:tcPr>
          <w:p w14:paraId="7A393CD2" w14:textId="77777777"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00DF403A" w14:textId="77777777"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0FAF8EF8" w14:textId="77777777"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5D0C85C7"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447505C9" w14:textId="77777777"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586BD41F" w14:textId="77777777"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14:paraId="0CF0A361" w14:textId="77777777" w:rsidTr="006A59B1">
        <w:tc>
          <w:tcPr>
            <w:tcW w:w="598" w:type="pct"/>
            <w:shd w:val="clear" w:color="auto" w:fill="E6EED5"/>
            <w:tcMar>
              <w:left w:w="115" w:type="dxa"/>
              <w:right w:w="115" w:type="dxa"/>
            </w:tcMar>
          </w:tcPr>
          <w:p w14:paraId="415021A1"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3A26F8AD"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041EE0DD"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2FA533DC" w14:textId="77777777"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14:paraId="6FC353E3" w14:textId="77777777" w:rsidR="00087688" w:rsidRDefault="00087688" w:rsidP="006A59B1">
            <w:pPr>
              <w:pStyle w:val="Normal1"/>
              <w:spacing w:after="0" w:line="240" w:lineRule="auto"/>
              <w:jc w:val="center"/>
            </w:pPr>
            <w:r>
              <w:t>1h</w:t>
            </w:r>
          </w:p>
          <w:p w14:paraId="33762AEB" w14:textId="77777777" w:rsidR="00087688" w:rsidRDefault="00087688" w:rsidP="006A59B1">
            <w:pPr>
              <w:pStyle w:val="Normal1"/>
              <w:spacing w:after="0" w:line="240" w:lineRule="auto"/>
              <w:jc w:val="center"/>
            </w:pPr>
          </w:p>
          <w:p w14:paraId="57595229" w14:textId="77777777" w:rsidR="00087688" w:rsidRDefault="0021552B" w:rsidP="0021552B">
            <w:pPr>
              <w:pStyle w:val="Normal1"/>
              <w:spacing w:after="0" w:line="240" w:lineRule="auto"/>
              <w:jc w:val="center"/>
            </w:pPr>
            <w:r>
              <w:t>1h</w:t>
            </w:r>
          </w:p>
          <w:p w14:paraId="18B1D21A"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78D5F5CD" w14:textId="77777777" w:rsidR="00087688" w:rsidRDefault="00087688" w:rsidP="006A59B1">
            <w:pPr>
              <w:pStyle w:val="Normal1"/>
              <w:spacing w:after="0" w:line="240" w:lineRule="auto"/>
              <w:jc w:val="center"/>
            </w:pPr>
            <w:r>
              <w:t>1h</w:t>
            </w:r>
          </w:p>
          <w:p w14:paraId="4343A8D1" w14:textId="77777777" w:rsidR="00087688" w:rsidRDefault="00087688" w:rsidP="006A59B1">
            <w:pPr>
              <w:pStyle w:val="Normal1"/>
              <w:spacing w:after="0" w:line="240" w:lineRule="auto"/>
              <w:jc w:val="center"/>
            </w:pPr>
          </w:p>
          <w:p w14:paraId="15B030C5" w14:textId="77777777" w:rsidR="00087688" w:rsidRDefault="0021552B" w:rsidP="0021552B">
            <w:pPr>
              <w:pStyle w:val="Normal1"/>
              <w:spacing w:after="0" w:line="240" w:lineRule="auto"/>
              <w:jc w:val="center"/>
            </w:pPr>
            <w:r>
              <w:t>1h</w:t>
            </w:r>
          </w:p>
          <w:p w14:paraId="234BBD0D"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2BA05A24" w14:textId="77777777" w:rsidR="00087688" w:rsidRDefault="00087688" w:rsidP="006A59B1">
            <w:pPr>
              <w:pStyle w:val="Normal1"/>
              <w:spacing w:after="0" w:line="240" w:lineRule="auto"/>
              <w:jc w:val="center"/>
            </w:pPr>
            <w:r>
              <w:t>0h</w:t>
            </w:r>
          </w:p>
          <w:p w14:paraId="41AED651" w14:textId="77777777" w:rsidR="00087688" w:rsidRDefault="00087688" w:rsidP="006A59B1">
            <w:pPr>
              <w:pStyle w:val="Normal1"/>
              <w:spacing w:after="0" w:line="240" w:lineRule="auto"/>
              <w:jc w:val="center"/>
            </w:pPr>
          </w:p>
          <w:p w14:paraId="6B60C6F4" w14:textId="77777777" w:rsidR="00087688" w:rsidRDefault="0021552B" w:rsidP="0021552B">
            <w:pPr>
              <w:pStyle w:val="Normal1"/>
              <w:spacing w:after="0" w:line="240" w:lineRule="auto"/>
              <w:jc w:val="center"/>
            </w:pPr>
            <w:r>
              <w:t>0h</w:t>
            </w:r>
          </w:p>
          <w:p w14:paraId="7ABD5D32"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4DAD505B" w14:textId="77777777" w:rsidR="00087688" w:rsidRDefault="00087688" w:rsidP="006A59B1">
            <w:pPr>
              <w:pStyle w:val="Normal1"/>
              <w:spacing w:after="0" w:line="240" w:lineRule="auto"/>
            </w:pPr>
          </w:p>
        </w:tc>
      </w:tr>
      <w:tr w:rsidR="00087688" w14:paraId="6B08D36C" w14:textId="77777777" w:rsidTr="006A59B1">
        <w:tc>
          <w:tcPr>
            <w:tcW w:w="598" w:type="pct"/>
            <w:tcMar>
              <w:left w:w="115" w:type="dxa"/>
              <w:right w:w="115" w:type="dxa"/>
            </w:tcMar>
          </w:tcPr>
          <w:p w14:paraId="06B87E6F"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6ED712A8" w14:textId="77777777"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14:paraId="4BF3A8EC" w14:textId="77777777" w:rsidR="00087688" w:rsidRDefault="0021552B" w:rsidP="006A59B1">
            <w:pPr>
              <w:pStyle w:val="Normal1"/>
              <w:spacing w:after="0" w:line="240" w:lineRule="auto"/>
              <w:jc w:val="center"/>
            </w:pPr>
            <w:r>
              <w:t>3</w:t>
            </w:r>
            <w:r w:rsidR="00087688">
              <w:t>h</w:t>
            </w:r>
          </w:p>
          <w:p w14:paraId="5DA4432B" w14:textId="77777777" w:rsidR="00087688" w:rsidRDefault="00087688" w:rsidP="006A59B1">
            <w:pPr>
              <w:pStyle w:val="Normal1"/>
              <w:spacing w:after="0" w:line="240" w:lineRule="auto"/>
              <w:jc w:val="center"/>
            </w:pPr>
          </w:p>
        </w:tc>
        <w:tc>
          <w:tcPr>
            <w:tcW w:w="685" w:type="pct"/>
            <w:tcMar>
              <w:left w:w="115" w:type="dxa"/>
              <w:right w:w="115" w:type="dxa"/>
            </w:tcMar>
          </w:tcPr>
          <w:p w14:paraId="01B1B5DF"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199AD90C"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64855B34" w14:textId="77777777" w:rsidR="00087688" w:rsidRDefault="00087688" w:rsidP="006A59B1">
            <w:pPr>
              <w:pStyle w:val="Normal1"/>
              <w:spacing w:after="0" w:line="240" w:lineRule="auto"/>
            </w:pPr>
          </w:p>
        </w:tc>
      </w:tr>
      <w:tr w:rsidR="00087688" w14:paraId="70EA9E1F" w14:textId="77777777" w:rsidTr="006A59B1">
        <w:tc>
          <w:tcPr>
            <w:tcW w:w="598" w:type="pct"/>
            <w:shd w:val="clear" w:color="auto" w:fill="E6EED5"/>
            <w:tcMar>
              <w:left w:w="115" w:type="dxa"/>
              <w:right w:w="115" w:type="dxa"/>
            </w:tcMar>
          </w:tcPr>
          <w:p w14:paraId="4CA3C7E6"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4238B186" w14:textId="77777777"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14:paraId="13FF3BE5" w14:textId="77777777"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14:paraId="41A98E58" w14:textId="77777777"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14:paraId="20C68AC1" w14:textId="77777777"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14:paraId="7BC5DE35" w14:textId="77777777" w:rsidR="00087688" w:rsidRDefault="00087688" w:rsidP="006A59B1">
            <w:pPr>
              <w:pStyle w:val="Normal1"/>
              <w:spacing w:after="0" w:line="240" w:lineRule="auto"/>
            </w:pPr>
          </w:p>
        </w:tc>
      </w:tr>
      <w:tr w:rsidR="00087688" w14:paraId="60E5ED6F" w14:textId="77777777" w:rsidTr="006A59B1">
        <w:tc>
          <w:tcPr>
            <w:tcW w:w="598" w:type="pct"/>
            <w:tcMar>
              <w:left w:w="115" w:type="dxa"/>
              <w:right w:w="115" w:type="dxa"/>
            </w:tcMar>
          </w:tcPr>
          <w:p w14:paraId="73C109AA"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4F9CA915" w14:textId="77777777"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14:paraId="480F5AE0" w14:textId="77777777"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101E31D3" w14:textId="77777777"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14:paraId="716A1516" w14:textId="77777777"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0DB7D7FE" w14:textId="77777777" w:rsidR="00087688" w:rsidRPr="00D63720" w:rsidRDefault="00087688" w:rsidP="006A59B1">
            <w:pPr>
              <w:pStyle w:val="Normal1"/>
              <w:spacing w:after="0" w:line="240" w:lineRule="auto"/>
              <w:rPr>
                <w:lang w:val="fr-FR"/>
              </w:rPr>
            </w:pPr>
          </w:p>
        </w:tc>
      </w:tr>
      <w:tr w:rsidR="00087688" w14:paraId="4CBCA98C" w14:textId="77777777" w:rsidTr="006A59B1">
        <w:tc>
          <w:tcPr>
            <w:tcW w:w="598" w:type="pct"/>
          </w:tcPr>
          <w:p w14:paraId="6FD2A412"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7EED4431" w14:textId="77777777"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14:paraId="6F5DFD2A" w14:textId="77777777" w:rsidR="00087688" w:rsidRDefault="00087688" w:rsidP="006A59B1">
            <w:pPr>
              <w:pStyle w:val="Normal1"/>
              <w:spacing w:after="0" w:line="240" w:lineRule="auto"/>
              <w:jc w:val="center"/>
            </w:pPr>
            <w:r>
              <w:rPr>
                <w:rFonts w:ascii="Cambria" w:eastAsia="Cambria" w:hAnsi="Cambria" w:cs="Cambria"/>
              </w:rPr>
              <w:t>3h</w:t>
            </w:r>
          </w:p>
        </w:tc>
        <w:tc>
          <w:tcPr>
            <w:tcW w:w="685" w:type="pct"/>
          </w:tcPr>
          <w:p w14:paraId="03C62DB8" w14:textId="77777777" w:rsidR="00087688" w:rsidRDefault="00087688" w:rsidP="006A59B1">
            <w:pPr>
              <w:pStyle w:val="Normal1"/>
              <w:spacing w:after="0" w:line="240" w:lineRule="auto"/>
              <w:jc w:val="center"/>
            </w:pPr>
            <w:r>
              <w:t>3h</w:t>
            </w:r>
          </w:p>
        </w:tc>
        <w:tc>
          <w:tcPr>
            <w:tcW w:w="533" w:type="pct"/>
          </w:tcPr>
          <w:p w14:paraId="64D4B040" w14:textId="77777777" w:rsidR="00087688" w:rsidRDefault="00087688" w:rsidP="006A59B1">
            <w:pPr>
              <w:pStyle w:val="Normal1"/>
              <w:spacing w:after="0" w:line="240" w:lineRule="auto"/>
              <w:jc w:val="center"/>
            </w:pPr>
            <w:r>
              <w:t>0h</w:t>
            </w:r>
          </w:p>
        </w:tc>
        <w:tc>
          <w:tcPr>
            <w:tcW w:w="1128" w:type="pct"/>
          </w:tcPr>
          <w:p w14:paraId="4E7A813C" w14:textId="77777777" w:rsidR="00087688" w:rsidRDefault="00087688" w:rsidP="006A59B1">
            <w:pPr>
              <w:pStyle w:val="Normal1"/>
              <w:spacing w:after="0" w:line="240" w:lineRule="auto"/>
            </w:pPr>
          </w:p>
        </w:tc>
      </w:tr>
    </w:tbl>
    <w:p w14:paraId="7CC13606" w14:textId="77777777" w:rsidR="00087688" w:rsidRPr="00087688" w:rsidRDefault="00087688" w:rsidP="00087688"/>
    <w:p w14:paraId="1B42800A" w14:textId="77777777" w:rsidR="00087688" w:rsidRDefault="00087688">
      <w:pPr>
        <w:rPr>
          <w:rFonts w:asciiTheme="majorHAnsi" w:eastAsiaTheme="majorEastAsia" w:hAnsiTheme="majorHAnsi" w:cstheme="majorBidi"/>
          <w:b/>
          <w:bCs/>
          <w:color w:val="8DB3E2" w:themeColor="text2" w:themeTint="66"/>
        </w:rPr>
      </w:pPr>
    </w:p>
    <w:p w14:paraId="6136BCD9" w14:textId="77777777" w:rsidR="00FE4BC0" w:rsidRDefault="00520CD9" w:rsidP="00FE4BC0">
      <w:pPr>
        <w:pStyle w:val="Titre3"/>
      </w:pPr>
      <w:bookmarkStart w:id="69" w:name="_Toc341188912"/>
      <w:r>
        <w:t xml:space="preserve">Monsieur Karim </w:t>
      </w:r>
      <w:proofErr w:type="spellStart"/>
      <w:r>
        <w:t>Hamidou</w:t>
      </w:r>
      <w:proofErr w:type="spellEnd"/>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5CA852B4" w14:textId="77777777" w:rsidTr="006A59B1">
        <w:tc>
          <w:tcPr>
            <w:tcW w:w="598" w:type="pct"/>
            <w:tcMar>
              <w:left w:w="115" w:type="dxa"/>
              <w:right w:w="115" w:type="dxa"/>
            </w:tcMar>
          </w:tcPr>
          <w:p w14:paraId="0BF7BA09" w14:textId="77777777"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14:paraId="39A89FA5" w14:textId="77777777"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14:paraId="15015582" w14:textId="77777777"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14:paraId="6F3A2A86"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257E4FC4" w14:textId="77777777"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14:paraId="79C6DA0E" w14:textId="77777777"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14:paraId="4B49162C" w14:textId="77777777" w:rsidTr="006A59B1">
        <w:tc>
          <w:tcPr>
            <w:tcW w:w="598" w:type="pct"/>
            <w:shd w:val="clear" w:color="auto" w:fill="E6EED5"/>
            <w:tcMar>
              <w:left w:w="115" w:type="dxa"/>
              <w:right w:w="115" w:type="dxa"/>
            </w:tcMar>
          </w:tcPr>
          <w:p w14:paraId="4079BAE7"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1903FEE5"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49565BE7"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1110760D"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3F8D8EFD" w14:textId="77777777" w:rsidR="00087688" w:rsidRDefault="00087688" w:rsidP="006A59B1">
            <w:pPr>
              <w:pStyle w:val="Normal1"/>
              <w:spacing w:after="0" w:line="240" w:lineRule="auto"/>
              <w:jc w:val="center"/>
            </w:pPr>
            <w:r>
              <w:t>1h</w:t>
            </w:r>
          </w:p>
          <w:p w14:paraId="34B35794" w14:textId="77777777" w:rsidR="00087688" w:rsidRDefault="00087688" w:rsidP="006A59B1">
            <w:pPr>
              <w:pStyle w:val="Normal1"/>
              <w:spacing w:after="0" w:line="240" w:lineRule="auto"/>
              <w:jc w:val="center"/>
            </w:pPr>
          </w:p>
          <w:p w14:paraId="5F33902C" w14:textId="77777777" w:rsidR="00087688" w:rsidRDefault="00087688" w:rsidP="006A59B1">
            <w:pPr>
              <w:pStyle w:val="Normal1"/>
              <w:spacing w:after="0" w:line="240" w:lineRule="auto"/>
              <w:jc w:val="center"/>
            </w:pPr>
            <w:r>
              <w:t>1h</w:t>
            </w:r>
          </w:p>
          <w:p w14:paraId="582EC5CB" w14:textId="77777777" w:rsidR="00087688" w:rsidRDefault="00087688" w:rsidP="006A59B1">
            <w:pPr>
              <w:pStyle w:val="Normal1"/>
              <w:spacing w:after="0" w:line="240" w:lineRule="auto"/>
              <w:jc w:val="center"/>
            </w:pPr>
          </w:p>
          <w:p w14:paraId="1566E679"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27A46EC0" w14:textId="77777777" w:rsidR="00087688" w:rsidRDefault="00087688" w:rsidP="006A59B1">
            <w:pPr>
              <w:pStyle w:val="Normal1"/>
              <w:spacing w:after="0" w:line="240" w:lineRule="auto"/>
              <w:jc w:val="center"/>
            </w:pPr>
            <w:r>
              <w:t>1h</w:t>
            </w:r>
          </w:p>
          <w:p w14:paraId="6A397777" w14:textId="77777777" w:rsidR="00087688" w:rsidRDefault="00087688" w:rsidP="006A59B1">
            <w:pPr>
              <w:pStyle w:val="Normal1"/>
              <w:spacing w:after="0" w:line="240" w:lineRule="auto"/>
              <w:jc w:val="center"/>
            </w:pPr>
          </w:p>
          <w:p w14:paraId="39A90784" w14:textId="77777777" w:rsidR="00087688" w:rsidRDefault="00087688" w:rsidP="006A59B1">
            <w:pPr>
              <w:pStyle w:val="Normal1"/>
              <w:spacing w:after="0" w:line="240" w:lineRule="auto"/>
              <w:jc w:val="center"/>
            </w:pPr>
            <w:r>
              <w:t>1h</w:t>
            </w:r>
          </w:p>
          <w:p w14:paraId="24923363" w14:textId="77777777" w:rsidR="00087688" w:rsidRDefault="00087688" w:rsidP="006A59B1">
            <w:pPr>
              <w:pStyle w:val="Normal1"/>
              <w:spacing w:after="0" w:line="240" w:lineRule="auto"/>
              <w:jc w:val="center"/>
            </w:pPr>
          </w:p>
          <w:p w14:paraId="17CA2E0A"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4254FDA4" w14:textId="77777777" w:rsidR="00087688" w:rsidRDefault="00087688" w:rsidP="006A59B1">
            <w:pPr>
              <w:pStyle w:val="Normal1"/>
              <w:spacing w:after="0" w:line="240" w:lineRule="auto"/>
              <w:jc w:val="center"/>
            </w:pPr>
            <w:r>
              <w:t>0h</w:t>
            </w:r>
          </w:p>
          <w:p w14:paraId="51934568" w14:textId="77777777" w:rsidR="00087688" w:rsidRDefault="00087688" w:rsidP="006A59B1">
            <w:pPr>
              <w:pStyle w:val="Normal1"/>
              <w:spacing w:after="0" w:line="240" w:lineRule="auto"/>
              <w:jc w:val="center"/>
            </w:pPr>
          </w:p>
          <w:p w14:paraId="19DA95E7" w14:textId="77777777" w:rsidR="00087688" w:rsidRDefault="00087688" w:rsidP="006A59B1">
            <w:pPr>
              <w:pStyle w:val="Normal1"/>
              <w:spacing w:after="0" w:line="240" w:lineRule="auto"/>
              <w:jc w:val="center"/>
            </w:pPr>
            <w:r>
              <w:t>0h</w:t>
            </w:r>
          </w:p>
          <w:p w14:paraId="71B580B4" w14:textId="77777777" w:rsidR="00087688" w:rsidRDefault="00087688" w:rsidP="006A59B1">
            <w:pPr>
              <w:pStyle w:val="Normal1"/>
              <w:spacing w:after="0" w:line="240" w:lineRule="auto"/>
              <w:jc w:val="center"/>
            </w:pPr>
          </w:p>
          <w:p w14:paraId="5B1765A9"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2BA3F05E" w14:textId="77777777" w:rsidR="00087688" w:rsidRDefault="00087688" w:rsidP="006A59B1">
            <w:pPr>
              <w:pStyle w:val="Normal1"/>
              <w:spacing w:after="0" w:line="240" w:lineRule="auto"/>
            </w:pPr>
          </w:p>
        </w:tc>
      </w:tr>
      <w:tr w:rsidR="00087688" w14:paraId="34F688EF" w14:textId="77777777" w:rsidTr="006A59B1">
        <w:tc>
          <w:tcPr>
            <w:tcW w:w="598" w:type="pct"/>
            <w:tcMar>
              <w:left w:w="115" w:type="dxa"/>
              <w:right w:w="115" w:type="dxa"/>
            </w:tcMar>
          </w:tcPr>
          <w:p w14:paraId="4DE46F86"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4F9743D7"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791278FA" w14:textId="77777777"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14:paraId="54B801E9" w14:textId="77777777" w:rsidR="00087688" w:rsidRDefault="00087688" w:rsidP="006A59B1">
            <w:pPr>
              <w:pStyle w:val="Normal1"/>
              <w:spacing w:after="0" w:line="240" w:lineRule="auto"/>
              <w:jc w:val="center"/>
            </w:pPr>
            <w:r>
              <w:t>h</w:t>
            </w:r>
          </w:p>
          <w:p w14:paraId="322E217C" w14:textId="77777777" w:rsidR="00087688" w:rsidRDefault="00087688" w:rsidP="006A59B1">
            <w:pPr>
              <w:pStyle w:val="Normal1"/>
              <w:spacing w:after="0" w:line="240" w:lineRule="auto"/>
              <w:jc w:val="center"/>
            </w:pPr>
          </w:p>
        </w:tc>
        <w:tc>
          <w:tcPr>
            <w:tcW w:w="685" w:type="pct"/>
            <w:tcMar>
              <w:left w:w="115" w:type="dxa"/>
              <w:right w:w="115" w:type="dxa"/>
            </w:tcMar>
          </w:tcPr>
          <w:p w14:paraId="2EC763B8"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3249633C"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4470C306" w14:textId="77777777" w:rsidR="00087688" w:rsidRDefault="00087688" w:rsidP="006A59B1">
            <w:pPr>
              <w:pStyle w:val="Normal1"/>
              <w:spacing w:after="0" w:line="240" w:lineRule="auto"/>
            </w:pPr>
          </w:p>
        </w:tc>
      </w:tr>
      <w:tr w:rsidR="00087688" w14:paraId="24F35AC9" w14:textId="77777777" w:rsidTr="006A59B1">
        <w:tc>
          <w:tcPr>
            <w:tcW w:w="598" w:type="pct"/>
            <w:shd w:val="clear" w:color="auto" w:fill="E6EED5"/>
            <w:tcMar>
              <w:left w:w="115" w:type="dxa"/>
              <w:right w:w="115" w:type="dxa"/>
            </w:tcMar>
          </w:tcPr>
          <w:p w14:paraId="70F004CD"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42F50D5B"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4E0E30A7" w14:textId="77777777"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14:paraId="116D5348" w14:textId="77777777" w:rsidR="00087688" w:rsidRDefault="00087688" w:rsidP="006A59B1">
            <w:pPr>
              <w:pStyle w:val="Normal1"/>
              <w:spacing w:after="0" w:line="240" w:lineRule="auto"/>
              <w:jc w:val="center"/>
            </w:pPr>
            <w:r>
              <w:t>1h</w:t>
            </w:r>
          </w:p>
          <w:p w14:paraId="2A20B81D" w14:textId="77777777" w:rsidR="00087688" w:rsidRDefault="00087688" w:rsidP="006A59B1">
            <w:pPr>
              <w:pStyle w:val="Normal1"/>
              <w:spacing w:after="0" w:line="240" w:lineRule="auto"/>
              <w:jc w:val="center"/>
            </w:pPr>
          </w:p>
          <w:p w14:paraId="44440AE6" w14:textId="77777777"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14:paraId="0162F5A5" w14:textId="77777777" w:rsidR="00087688" w:rsidRDefault="00087688" w:rsidP="006A59B1">
            <w:pPr>
              <w:pStyle w:val="Normal1"/>
              <w:spacing w:after="0" w:line="240" w:lineRule="auto"/>
              <w:jc w:val="center"/>
            </w:pPr>
            <w:r>
              <w:t>30min</w:t>
            </w:r>
          </w:p>
          <w:p w14:paraId="4C76777C" w14:textId="77777777" w:rsidR="00087688" w:rsidRDefault="00087688" w:rsidP="006A59B1">
            <w:pPr>
              <w:pStyle w:val="Normal1"/>
              <w:spacing w:after="0" w:line="240" w:lineRule="auto"/>
              <w:jc w:val="center"/>
            </w:pPr>
          </w:p>
          <w:p w14:paraId="77D2A0E5" w14:textId="77777777"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14:paraId="6673561E" w14:textId="77777777" w:rsidR="00087688" w:rsidRDefault="00087688" w:rsidP="006A59B1">
            <w:pPr>
              <w:pStyle w:val="Normal1"/>
              <w:spacing w:after="0" w:line="240" w:lineRule="auto"/>
              <w:jc w:val="center"/>
            </w:pPr>
            <w:r>
              <w:t>0h</w:t>
            </w:r>
          </w:p>
          <w:p w14:paraId="71BBB083" w14:textId="77777777" w:rsidR="00087688" w:rsidRDefault="00087688" w:rsidP="006A59B1">
            <w:pPr>
              <w:pStyle w:val="Normal1"/>
              <w:spacing w:after="0" w:line="240" w:lineRule="auto"/>
              <w:jc w:val="center"/>
            </w:pPr>
          </w:p>
          <w:p w14:paraId="486F75D8"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7708BACE" w14:textId="77777777" w:rsidR="00087688" w:rsidRDefault="00087688" w:rsidP="006A59B1">
            <w:pPr>
              <w:pStyle w:val="Normal1"/>
              <w:spacing w:after="0" w:line="240" w:lineRule="auto"/>
            </w:pPr>
          </w:p>
        </w:tc>
      </w:tr>
      <w:tr w:rsidR="00087688" w14:paraId="77AFEE39" w14:textId="77777777" w:rsidTr="006A59B1">
        <w:tc>
          <w:tcPr>
            <w:tcW w:w="598" w:type="pct"/>
            <w:tcMar>
              <w:left w:w="115" w:type="dxa"/>
              <w:right w:w="115" w:type="dxa"/>
            </w:tcMar>
          </w:tcPr>
          <w:p w14:paraId="26EEA4DE"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2C3795F1" w14:textId="77777777"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6B80085A" w14:textId="77777777"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14:paraId="29CD61AD" w14:textId="77777777"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14:paraId="472902CA" w14:textId="77777777" w:rsidR="00087688" w:rsidRDefault="00087688" w:rsidP="006A59B1">
            <w:pPr>
              <w:pStyle w:val="Normal1"/>
              <w:spacing w:after="0" w:line="240" w:lineRule="auto"/>
              <w:jc w:val="center"/>
            </w:pPr>
            <w:r>
              <w:rPr>
                <w:rFonts w:ascii="Cambria" w:eastAsia="Cambria" w:hAnsi="Cambria" w:cs="Cambria"/>
              </w:rPr>
              <w:t>3h</w:t>
            </w:r>
          </w:p>
          <w:p w14:paraId="0B5CCA2A" w14:textId="77777777"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14:paraId="01C46B61" w14:textId="77777777" w:rsidR="00087688" w:rsidRDefault="0021552B" w:rsidP="0021552B">
            <w:pPr>
              <w:pStyle w:val="Normal1"/>
              <w:spacing w:after="0" w:line="240" w:lineRule="auto"/>
              <w:jc w:val="center"/>
            </w:pPr>
            <w:r>
              <w:t>1h</w:t>
            </w:r>
          </w:p>
        </w:tc>
        <w:tc>
          <w:tcPr>
            <w:tcW w:w="685" w:type="pct"/>
            <w:tcMar>
              <w:left w:w="115" w:type="dxa"/>
              <w:right w:w="115" w:type="dxa"/>
            </w:tcMar>
          </w:tcPr>
          <w:p w14:paraId="67580B9A" w14:textId="77777777" w:rsidR="00087688" w:rsidRDefault="00087688" w:rsidP="006A59B1">
            <w:pPr>
              <w:pStyle w:val="Normal1"/>
              <w:spacing w:after="0" w:line="240" w:lineRule="auto"/>
              <w:jc w:val="center"/>
            </w:pPr>
            <w:r>
              <w:rPr>
                <w:rFonts w:ascii="Cambria" w:eastAsia="Cambria" w:hAnsi="Cambria" w:cs="Cambria"/>
              </w:rPr>
              <w:t>3h</w:t>
            </w:r>
          </w:p>
          <w:p w14:paraId="37C208F6" w14:textId="77777777" w:rsidR="00087688" w:rsidRDefault="00087688" w:rsidP="006A59B1">
            <w:pPr>
              <w:pStyle w:val="Normal1"/>
              <w:spacing w:after="0" w:line="240" w:lineRule="auto"/>
              <w:jc w:val="center"/>
            </w:pPr>
            <w:r>
              <w:rPr>
                <w:rFonts w:ascii="Cambria" w:eastAsia="Cambria" w:hAnsi="Cambria" w:cs="Cambria"/>
              </w:rPr>
              <w:t>2h</w:t>
            </w:r>
          </w:p>
          <w:p w14:paraId="29DE9312" w14:textId="77777777" w:rsidR="00087688" w:rsidRDefault="0021552B" w:rsidP="006A59B1">
            <w:pPr>
              <w:pStyle w:val="Normal1"/>
              <w:spacing w:after="0" w:line="240" w:lineRule="auto"/>
              <w:jc w:val="center"/>
            </w:pPr>
            <w:r>
              <w:t>1h</w:t>
            </w:r>
          </w:p>
        </w:tc>
        <w:tc>
          <w:tcPr>
            <w:tcW w:w="533" w:type="pct"/>
            <w:tcMar>
              <w:left w:w="115" w:type="dxa"/>
              <w:right w:w="115" w:type="dxa"/>
            </w:tcMar>
          </w:tcPr>
          <w:p w14:paraId="5ABCDAE0" w14:textId="77777777" w:rsidR="00087688" w:rsidRDefault="00087688" w:rsidP="006A59B1">
            <w:pPr>
              <w:pStyle w:val="Normal1"/>
              <w:spacing w:after="0" w:line="240" w:lineRule="auto"/>
              <w:jc w:val="center"/>
            </w:pPr>
            <w:r>
              <w:rPr>
                <w:rFonts w:ascii="Cambria" w:eastAsia="Cambria" w:hAnsi="Cambria" w:cs="Cambria"/>
              </w:rPr>
              <w:t>0h</w:t>
            </w:r>
          </w:p>
          <w:p w14:paraId="1A25AC34" w14:textId="77777777"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14:paraId="324BFECA" w14:textId="77777777"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14:paraId="287A5231" w14:textId="77777777" w:rsidR="00087688" w:rsidRPr="00D63720" w:rsidRDefault="00087688" w:rsidP="006A59B1">
            <w:pPr>
              <w:pStyle w:val="Normal1"/>
              <w:spacing w:after="0" w:line="240" w:lineRule="auto"/>
              <w:rPr>
                <w:lang w:val="fr-FR"/>
              </w:rPr>
            </w:pPr>
          </w:p>
        </w:tc>
      </w:tr>
      <w:tr w:rsidR="00087688" w14:paraId="5BEBEEC3" w14:textId="77777777" w:rsidTr="006A59B1">
        <w:tc>
          <w:tcPr>
            <w:tcW w:w="598" w:type="pct"/>
          </w:tcPr>
          <w:p w14:paraId="33530B67"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13E92A4A" w14:textId="77777777"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14:paraId="73081160" w14:textId="77777777"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14:paraId="178F8E6F" w14:textId="77777777"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14:paraId="7957E3DB" w14:textId="77777777" w:rsidR="0021552B" w:rsidRDefault="0021552B" w:rsidP="006A59B1">
            <w:pPr>
              <w:pStyle w:val="Normal1"/>
              <w:spacing w:after="0" w:line="240" w:lineRule="auto"/>
              <w:jc w:val="center"/>
            </w:pPr>
            <w:r>
              <w:rPr>
                <w:rFonts w:ascii="Cambria" w:eastAsia="Cambria" w:hAnsi="Cambria" w:cs="Cambria"/>
              </w:rPr>
              <w:t>3h</w:t>
            </w:r>
          </w:p>
        </w:tc>
        <w:tc>
          <w:tcPr>
            <w:tcW w:w="685" w:type="pct"/>
          </w:tcPr>
          <w:p w14:paraId="3BCD36DB" w14:textId="77777777" w:rsidR="00087688" w:rsidRDefault="0021552B" w:rsidP="006A59B1">
            <w:pPr>
              <w:pStyle w:val="Normal1"/>
              <w:spacing w:after="0" w:line="240" w:lineRule="auto"/>
              <w:jc w:val="center"/>
            </w:pPr>
            <w:r>
              <w:t>1h</w:t>
            </w:r>
          </w:p>
          <w:p w14:paraId="4ABE316C" w14:textId="77777777" w:rsidR="0021552B" w:rsidRDefault="0021552B" w:rsidP="006A59B1">
            <w:pPr>
              <w:pStyle w:val="Normal1"/>
              <w:spacing w:after="0" w:line="240" w:lineRule="auto"/>
              <w:jc w:val="center"/>
            </w:pPr>
            <w:r>
              <w:t>3h</w:t>
            </w:r>
          </w:p>
        </w:tc>
        <w:tc>
          <w:tcPr>
            <w:tcW w:w="533" w:type="pct"/>
          </w:tcPr>
          <w:p w14:paraId="7D7AC91B" w14:textId="77777777" w:rsidR="00087688" w:rsidRDefault="00087688" w:rsidP="006A59B1">
            <w:pPr>
              <w:pStyle w:val="Normal1"/>
              <w:spacing w:after="0" w:line="240" w:lineRule="auto"/>
              <w:jc w:val="center"/>
            </w:pPr>
            <w:r>
              <w:t>0h</w:t>
            </w:r>
          </w:p>
          <w:p w14:paraId="6A821EF2" w14:textId="77777777" w:rsidR="0021552B" w:rsidRDefault="0021552B" w:rsidP="006A59B1">
            <w:pPr>
              <w:pStyle w:val="Normal1"/>
              <w:spacing w:after="0" w:line="240" w:lineRule="auto"/>
              <w:jc w:val="center"/>
            </w:pPr>
            <w:r>
              <w:t>0h</w:t>
            </w:r>
          </w:p>
        </w:tc>
        <w:tc>
          <w:tcPr>
            <w:tcW w:w="1128" w:type="pct"/>
          </w:tcPr>
          <w:p w14:paraId="1CEA19C9" w14:textId="77777777" w:rsidR="00087688" w:rsidRDefault="00087688" w:rsidP="006A59B1">
            <w:pPr>
              <w:pStyle w:val="Normal1"/>
              <w:spacing w:after="0" w:line="240" w:lineRule="auto"/>
            </w:pPr>
          </w:p>
        </w:tc>
      </w:tr>
    </w:tbl>
    <w:p w14:paraId="05339845" w14:textId="77777777" w:rsidR="00FE4BC0" w:rsidRDefault="00FE4BC0" w:rsidP="00FE4BC0"/>
    <w:p w14:paraId="276531FC" w14:textId="77777777" w:rsidR="008B4811" w:rsidRDefault="008B4811" w:rsidP="00FE4BC0"/>
    <w:p w14:paraId="703B5CBF" w14:textId="77777777" w:rsidR="008B4811" w:rsidRDefault="008B4811" w:rsidP="00FE4BC0"/>
    <w:p w14:paraId="3062012D" w14:textId="77777777" w:rsidR="008B4811" w:rsidRPr="00FE4BC0" w:rsidRDefault="008B4811" w:rsidP="00FE4BC0"/>
    <w:p w14:paraId="3AD3E381" w14:textId="77777777" w:rsidR="00FE4BC0" w:rsidRDefault="00FE4BC0" w:rsidP="00FE4BC0">
      <w:pPr>
        <w:pStyle w:val="Titre2"/>
      </w:pPr>
      <w:bookmarkStart w:id="70" w:name="_Toc341188913"/>
      <w:r>
        <w:lastRenderedPageBreak/>
        <w:t>Bilan</w:t>
      </w:r>
      <w:bookmarkEnd w:id="70"/>
    </w:p>
    <w:p w14:paraId="6DCBA2A1" w14:textId="77777777" w:rsidR="00FE4BC0" w:rsidRDefault="00FE4BC0">
      <w:r>
        <w:br w:type="page"/>
      </w:r>
    </w:p>
    <w:p w14:paraId="382AE15E" w14:textId="77777777" w:rsidR="00FE4BC0" w:rsidRPr="008C4DE1" w:rsidRDefault="00FE4BC0" w:rsidP="00FE4BC0">
      <w:pPr>
        <w:pStyle w:val="Titre1"/>
      </w:pPr>
      <w:bookmarkStart w:id="71" w:name="_Toc341188914"/>
      <w:r>
        <w:lastRenderedPageBreak/>
        <w:t>Management du module Communication et Traitement</w:t>
      </w:r>
      <w:bookmarkEnd w:id="71"/>
    </w:p>
    <w:p w14:paraId="601495C2" w14:textId="77777777" w:rsidR="00FE4BC0" w:rsidRDefault="00FE4BC0" w:rsidP="00FE4BC0"/>
    <w:p w14:paraId="10C21FAD" w14:textId="77777777" w:rsidR="00FE4BC0" w:rsidRDefault="00FE4BC0" w:rsidP="00FE4BC0">
      <w:pPr>
        <w:pStyle w:val="Titre2"/>
      </w:pPr>
      <w:bookmarkStart w:id="72" w:name="_Toc341188915"/>
      <w:r>
        <w:t>Introduction</w:t>
      </w:r>
      <w:bookmarkEnd w:id="72"/>
    </w:p>
    <w:p w14:paraId="0245EE6B" w14:textId="77777777" w:rsidR="00343DE6" w:rsidRDefault="00343DE6" w:rsidP="00343DE6">
      <w:pPr>
        <w:jc w:val="both"/>
      </w:pPr>
    </w:p>
    <w:p w14:paraId="4FD825AF" w14:textId="77777777"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14:paraId="322A87DD" w14:textId="77777777"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14:paraId="24AAF93C" w14:textId="77777777" w:rsidR="00533098" w:rsidRDefault="00533098">
      <w:r>
        <w:br w:type="page"/>
      </w:r>
    </w:p>
    <w:p w14:paraId="4E28455E" w14:textId="77777777" w:rsidR="00FE4BC0" w:rsidRDefault="00FE4BC0" w:rsidP="00FE4BC0">
      <w:pPr>
        <w:pStyle w:val="Titre2"/>
      </w:pPr>
      <w:bookmarkStart w:id="73" w:name="_Toc341188916"/>
      <w:r>
        <w:lastRenderedPageBreak/>
        <w:t>Découpage du projet</w:t>
      </w:r>
      <w:bookmarkEnd w:id="73"/>
    </w:p>
    <w:p w14:paraId="79FA076E" w14:textId="77777777" w:rsidR="00F46610" w:rsidRDefault="00F46610"/>
    <w:p w14:paraId="07FBF077" w14:textId="77777777" w:rsidR="00533098" w:rsidRDefault="00017D05">
      <w:r>
        <w:rPr>
          <w:noProof/>
          <w:lang w:eastAsia="fr-FR"/>
        </w:rPr>
        <mc:AlternateContent>
          <mc:Choice Requires="wpg">
            <w:drawing>
              <wp:anchor distT="0" distB="0" distL="114300" distR="114300" simplePos="0" relativeHeight="251739136" behindDoc="0" locked="0" layoutInCell="1" allowOverlap="1" wp14:anchorId="5239E410" wp14:editId="11EF0BB6">
                <wp:simplePos x="0" y="0"/>
                <wp:positionH relativeFrom="column">
                  <wp:posOffset>-778510</wp:posOffset>
                </wp:positionH>
                <wp:positionV relativeFrom="paragraph">
                  <wp:posOffset>137160</wp:posOffset>
                </wp:positionV>
                <wp:extent cx="7315200" cy="6574155"/>
                <wp:effectExtent l="50800" t="50800" r="101600" b="4445"/>
                <wp:wrapNone/>
                <wp:docPr id="4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6574155"/>
                          <a:chOff x="190" y="3108"/>
                          <a:chExt cx="11520" cy="10353"/>
                        </a:xfrm>
                      </wpg:grpSpPr>
                      <wps:wsp>
                        <wps:cNvPr id="44" name="AutoShape 76"/>
                        <wps:cNvSpPr>
                          <a:spLocks noChangeArrowheads="1"/>
                        </wps:cNvSpPr>
                        <wps:spPr bwMode="auto">
                          <a:xfrm>
                            <a:off x="4290" y="3108"/>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70542307"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Module</w:t>
                              </w:r>
                            </w:p>
                            <w:p w14:paraId="66D0B5F5"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Communication &amp; Traitement</w:t>
                              </w:r>
                            </w:p>
                          </w:txbxContent>
                        </wps:txbx>
                        <wps:bodyPr rot="0" vert="horz" wrap="square" lIns="91440" tIns="45720" rIns="91440" bIns="45720" anchor="t" anchorCtr="0" upright="1">
                          <a:noAutofit/>
                        </wps:bodyPr>
                      </wps:wsp>
                      <wps:wsp>
                        <wps:cNvPr id="45" name="AutoShape 77"/>
                        <wps:cNvSpPr>
                          <a:spLocks noChangeArrowheads="1"/>
                        </wps:cNvSpPr>
                        <wps:spPr bwMode="auto">
                          <a:xfrm>
                            <a:off x="954"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342A04D4"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Interface d'entrée</w:t>
                              </w:r>
                            </w:p>
                            <w:p w14:paraId="4B080B10" w14:textId="77777777" w:rsidR="007F4E56" w:rsidRPr="004E6998" w:rsidRDefault="007F4E56" w:rsidP="00343DE6">
                              <w:pPr>
                                <w:jc w:val="center"/>
                                <w:rPr>
                                  <w:b/>
                                  <w:color w:val="404040" w:themeColor="text1" w:themeTint="BF"/>
                                </w:rPr>
                              </w:pPr>
                              <w:r w:rsidRPr="004E6998">
                                <w:rPr>
                                  <w:b/>
                                  <w:color w:val="404040" w:themeColor="text1" w:themeTint="BF"/>
                                </w:rPr>
                                <w:t>Récupère et convertit les données</w:t>
                              </w:r>
                            </w:p>
                          </w:txbxContent>
                        </wps:txbx>
                        <wps:bodyPr rot="0" vert="horz" wrap="square" lIns="91440" tIns="45720" rIns="91440" bIns="45720" anchor="t" anchorCtr="0" upright="1">
                          <a:noAutofit/>
                        </wps:bodyPr>
                      </wps:wsp>
                      <wps:wsp>
                        <wps:cNvPr id="46" name="AutoShape 78"/>
                        <wps:cNvSpPr>
                          <a:spLocks noChangeArrowheads="1"/>
                        </wps:cNvSpPr>
                        <wps:spPr bwMode="auto">
                          <a:xfrm>
                            <a:off x="4359"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40E10532"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 xml:space="preserve">Module </w:t>
                              </w:r>
                            </w:p>
                            <w:p w14:paraId="13911CCB"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Transit de données</w:t>
                              </w:r>
                            </w:p>
                          </w:txbxContent>
                        </wps:txbx>
                        <wps:bodyPr rot="0" vert="horz" wrap="square" lIns="91440" tIns="45720" rIns="91440" bIns="45720" anchor="t" anchorCtr="0" upright="1">
                          <a:noAutofit/>
                        </wps:bodyPr>
                      </wps:wsp>
                      <wps:wsp>
                        <wps:cNvPr id="47" name="AutoShape 79"/>
                        <wps:cNvSpPr>
                          <a:spLocks noChangeArrowheads="1"/>
                        </wps:cNvSpPr>
                        <wps:spPr bwMode="auto">
                          <a:xfrm>
                            <a:off x="7696"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43FD0F7B"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Interface de sortie</w:t>
                              </w:r>
                            </w:p>
                            <w:p w14:paraId="5E47BF91" w14:textId="77777777" w:rsidR="007F4E56" w:rsidRPr="004E6998" w:rsidRDefault="007F4E56" w:rsidP="00343DE6">
                              <w:pPr>
                                <w:jc w:val="center"/>
                                <w:rPr>
                                  <w:b/>
                                  <w:color w:val="404040" w:themeColor="text1" w:themeTint="BF"/>
                                </w:rPr>
                              </w:pPr>
                              <w:r w:rsidRPr="004E6998">
                                <w:rPr>
                                  <w:b/>
                                  <w:color w:val="404040" w:themeColor="text1" w:themeTint="BF"/>
                                </w:rPr>
                                <w:t>Convertit et rend les données</w:t>
                              </w:r>
                            </w:p>
                          </w:txbxContent>
                        </wps:txbx>
                        <wps:bodyPr rot="0" vert="horz" wrap="square" lIns="91440" tIns="45720" rIns="91440" bIns="45720" anchor="t" anchorCtr="0" upright="1">
                          <a:noAutofit/>
                        </wps:bodyPr>
                      </wps:wsp>
                      <wps:wsp>
                        <wps:cNvPr id="48" name="AutoShape 80"/>
                        <wps:cNvSpPr>
                          <a:spLocks noChangeArrowheads="1"/>
                        </wps:cNvSpPr>
                        <wps:spPr bwMode="auto">
                          <a:xfrm>
                            <a:off x="2928" y="8100"/>
                            <a:ext cx="2936" cy="1206"/>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1B6D0D2F"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Communication P2P</w:t>
                              </w:r>
                            </w:p>
                            <w:p w14:paraId="419F802B" w14:textId="77777777" w:rsidR="007F4E56" w:rsidRPr="004E6998" w:rsidRDefault="007F4E56" w:rsidP="00343DE6">
                              <w:pPr>
                                <w:jc w:val="center"/>
                                <w:rPr>
                                  <w:b/>
                                  <w:color w:val="404040" w:themeColor="text1" w:themeTint="BF"/>
                                </w:rPr>
                              </w:pPr>
                              <w:r w:rsidRPr="004E6998">
                                <w:rPr>
                                  <w:b/>
                                  <w:color w:val="404040" w:themeColor="text1" w:themeTint="BF"/>
                                </w:rPr>
                                <w:t>Envoi &amp; Réception</w:t>
                              </w:r>
                            </w:p>
                          </w:txbxContent>
                        </wps:txbx>
                        <wps:bodyPr rot="0" vert="horz" wrap="square" lIns="91440" tIns="45720" rIns="91440" bIns="45720" anchor="t" anchorCtr="0" upright="1">
                          <a:noAutofit/>
                        </wps:bodyPr>
                      </wps:wsp>
                      <wps:wsp>
                        <wps:cNvPr id="49" name="AutoShape 81"/>
                        <wps:cNvSpPr>
                          <a:spLocks noChangeArrowheads="1"/>
                        </wps:cNvSpPr>
                        <wps:spPr bwMode="auto">
                          <a:xfrm>
                            <a:off x="5968" y="8100"/>
                            <a:ext cx="2913" cy="1206"/>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15DA5132"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14:paraId="7369AED2" w14:textId="77777777" w:rsidR="007F4E56" w:rsidRPr="004E6998" w:rsidRDefault="007F4E56" w:rsidP="00343DE6">
                              <w:pPr>
                                <w:jc w:val="center"/>
                                <w:rPr>
                                  <w:b/>
                                  <w:color w:val="404040" w:themeColor="text1" w:themeTint="BF"/>
                                </w:rPr>
                              </w:pPr>
                              <w:r w:rsidRPr="004E6998">
                                <w:rPr>
                                  <w:b/>
                                  <w:color w:val="404040" w:themeColor="text1" w:themeTint="BF"/>
                                </w:rPr>
                                <w:t>Envoi &amp; Réception</w:t>
                              </w:r>
                            </w:p>
                          </w:txbxContent>
                        </wps:txbx>
                        <wps:bodyPr rot="0" vert="horz" wrap="square" lIns="91440" tIns="45720" rIns="91440" bIns="45720" anchor="t" anchorCtr="0" upright="1">
                          <a:noAutofit/>
                        </wps:bodyPr>
                      </wps:wsp>
                      <wps:wsp>
                        <wps:cNvPr id="50" name="AutoShape 82"/>
                        <wps:cNvCnPr>
                          <a:cxnSpLocks noChangeShapeType="1"/>
                        </wps:cNvCnPr>
                        <wps:spPr bwMode="auto">
                          <a:xfrm>
                            <a:off x="5889" y="4548"/>
                            <a:ext cx="0" cy="689"/>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83"/>
                        <wps:cNvCnPr>
                          <a:cxnSpLocks noChangeShapeType="1"/>
                        </wps:cNvCnPr>
                        <wps:spPr bwMode="auto">
                          <a:xfrm flipH="1">
                            <a:off x="2378" y="5237"/>
                            <a:ext cx="691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84"/>
                        <wps:cNvCnPr>
                          <a:cxnSpLocks noChangeShapeType="1"/>
                        </wps:cNvCnPr>
                        <wps:spPr bwMode="auto">
                          <a:xfrm>
                            <a:off x="2412"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85"/>
                        <wps:cNvCnPr>
                          <a:cxnSpLocks noChangeShapeType="1"/>
                        </wps:cNvCnPr>
                        <wps:spPr bwMode="auto">
                          <a:xfrm>
                            <a:off x="5889"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86"/>
                        <wps:cNvCnPr>
                          <a:cxnSpLocks noChangeShapeType="1"/>
                        </wps:cNvCnPr>
                        <wps:spPr bwMode="auto">
                          <a:xfrm>
                            <a:off x="9259"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87"/>
                        <wps:cNvCnPr>
                          <a:cxnSpLocks noChangeShapeType="1"/>
                        </wps:cNvCnPr>
                        <wps:spPr bwMode="auto">
                          <a:xfrm>
                            <a:off x="5889" y="7129"/>
                            <a:ext cx="0" cy="689"/>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88"/>
                        <wps:cNvCnPr>
                          <a:cxnSpLocks noChangeShapeType="1"/>
                        </wps:cNvCnPr>
                        <wps:spPr bwMode="auto">
                          <a:xfrm flipH="1">
                            <a:off x="4359" y="7818"/>
                            <a:ext cx="3096" cy="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89"/>
                        <wps:cNvCnPr>
                          <a:cxnSpLocks noChangeShapeType="1"/>
                        </wps:cNvCnPr>
                        <wps:spPr bwMode="auto">
                          <a:xfrm>
                            <a:off x="7445" y="7819"/>
                            <a:ext cx="0" cy="28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90"/>
                        <wps:cNvCnPr>
                          <a:cxnSpLocks noChangeShapeType="1"/>
                        </wps:cNvCnPr>
                        <wps:spPr bwMode="auto">
                          <a:xfrm>
                            <a:off x="4376" y="7819"/>
                            <a:ext cx="0" cy="28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91"/>
                        <wps:cNvSpPr>
                          <a:spLocks noChangeArrowheads="1"/>
                        </wps:cNvSpPr>
                        <wps:spPr bwMode="auto">
                          <a:xfrm>
                            <a:off x="190" y="7819"/>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09A6882D" w14:textId="77777777" w:rsidR="007F4E56" w:rsidRPr="004E6998" w:rsidRDefault="007F4E56" w:rsidP="00343DE6">
                              <w:pPr>
                                <w:jc w:val="center"/>
                                <w:rPr>
                                  <w:b/>
                                  <w:color w:val="404040" w:themeColor="text1" w:themeTint="BF"/>
                                </w:rPr>
                              </w:pPr>
                              <w:r w:rsidRPr="004E6998">
                                <w:rPr>
                                  <w:b/>
                                  <w:color w:val="404040" w:themeColor="text1" w:themeTint="BF"/>
                                </w:rPr>
                                <w:t>Conception IE</w:t>
                              </w:r>
                            </w:p>
                            <w:p w14:paraId="54C2E057" w14:textId="77777777" w:rsidR="007F4E56" w:rsidRPr="004E6998" w:rsidRDefault="007F4E56" w:rsidP="00343DE6">
                              <w:pPr>
                                <w:jc w:val="center"/>
                                <w:rPr>
                                  <w:b/>
                                  <w:color w:val="404040" w:themeColor="text1" w:themeTint="BF"/>
                                </w:rPr>
                              </w:pPr>
                            </w:p>
                          </w:txbxContent>
                        </wps:txbx>
                        <wps:bodyPr rot="0" vert="horz" wrap="square" lIns="91440" tIns="45720" rIns="91440" bIns="45720" anchor="t" anchorCtr="0" upright="1">
                          <a:noAutofit/>
                        </wps:bodyPr>
                      </wps:wsp>
                      <wps:wsp>
                        <wps:cNvPr id="63" name="AutoShape 92"/>
                        <wps:cNvSpPr>
                          <a:spLocks noChangeArrowheads="1"/>
                        </wps:cNvSpPr>
                        <wps:spPr bwMode="auto">
                          <a:xfrm>
                            <a:off x="190" y="9055"/>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5AFD5707" w14:textId="77777777" w:rsidR="007F4E56" w:rsidRPr="004E6998" w:rsidRDefault="007F4E56" w:rsidP="00343DE6">
                              <w:pPr>
                                <w:jc w:val="center"/>
                                <w:rPr>
                                  <w:b/>
                                  <w:color w:val="404040" w:themeColor="text1" w:themeTint="BF"/>
                                </w:rPr>
                              </w:pPr>
                              <w:r w:rsidRPr="004E6998">
                                <w:rPr>
                                  <w:b/>
                                  <w:color w:val="404040" w:themeColor="text1" w:themeTint="BF"/>
                                </w:rPr>
                                <w:t>Développement IE</w:t>
                              </w:r>
                            </w:p>
                            <w:p w14:paraId="4400965D" w14:textId="77777777" w:rsidR="007F4E56" w:rsidRPr="004E6998" w:rsidRDefault="007F4E56" w:rsidP="00343DE6">
                              <w:pPr>
                                <w:jc w:val="center"/>
                                <w:rPr>
                                  <w:b/>
                                  <w:color w:val="404040" w:themeColor="text1" w:themeTint="BF"/>
                                </w:rPr>
                              </w:pPr>
                            </w:p>
                          </w:txbxContent>
                        </wps:txbx>
                        <wps:bodyPr rot="0" vert="horz" wrap="square" lIns="91440" tIns="45720" rIns="91440" bIns="45720" anchor="t" anchorCtr="0" upright="1">
                          <a:noAutofit/>
                        </wps:bodyPr>
                      </wps:wsp>
                      <wps:wsp>
                        <wps:cNvPr id="64" name="AutoShape 93"/>
                        <wps:cNvSpPr>
                          <a:spLocks noChangeArrowheads="1"/>
                        </wps:cNvSpPr>
                        <wps:spPr bwMode="auto">
                          <a:xfrm>
                            <a:off x="190" y="1029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28E14E35" w14:textId="77777777" w:rsidR="007F4E56" w:rsidRPr="004E6998" w:rsidRDefault="007F4E56" w:rsidP="00343DE6">
                              <w:pPr>
                                <w:jc w:val="center"/>
                                <w:rPr>
                                  <w:b/>
                                  <w:color w:val="404040" w:themeColor="text1" w:themeTint="BF"/>
                                </w:rPr>
                              </w:pPr>
                              <w:r w:rsidRPr="004E6998">
                                <w:rPr>
                                  <w:b/>
                                  <w:color w:val="404040" w:themeColor="text1" w:themeTint="BF"/>
                                </w:rPr>
                                <w:t>Tests IE</w:t>
                              </w:r>
                            </w:p>
                            <w:p w14:paraId="66820B49"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65" name="AutoShape 94"/>
                        <wps:cNvSpPr>
                          <a:spLocks noChangeArrowheads="1"/>
                        </wps:cNvSpPr>
                        <wps:spPr bwMode="auto">
                          <a:xfrm>
                            <a:off x="3098" y="9947"/>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334CE289" w14:textId="77777777" w:rsidR="007F4E56" w:rsidRPr="004E6998" w:rsidRDefault="007F4E56" w:rsidP="00343DE6">
                              <w:pPr>
                                <w:jc w:val="center"/>
                                <w:rPr>
                                  <w:b/>
                                  <w:color w:val="404040" w:themeColor="text1" w:themeTint="BF"/>
                                </w:rPr>
                              </w:pPr>
                              <w:r w:rsidRPr="004E6998">
                                <w:rPr>
                                  <w:b/>
                                  <w:color w:val="404040" w:themeColor="text1" w:themeTint="BF"/>
                                </w:rPr>
                                <w:t>Conception P2P</w:t>
                              </w:r>
                            </w:p>
                            <w:p w14:paraId="279B7611"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66" name="AutoShape 95"/>
                        <wps:cNvSpPr>
                          <a:spLocks noChangeArrowheads="1"/>
                        </wps:cNvSpPr>
                        <wps:spPr bwMode="auto">
                          <a:xfrm>
                            <a:off x="3098" y="1118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1E342A74" w14:textId="77777777" w:rsidR="007F4E56" w:rsidRPr="004E6998" w:rsidRDefault="007F4E56" w:rsidP="00343DE6">
                              <w:pPr>
                                <w:jc w:val="center"/>
                                <w:rPr>
                                  <w:b/>
                                  <w:color w:val="404040" w:themeColor="text1" w:themeTint="BF"/>
                                </w:rPr>
                              </w:pPr>
                              <w:r w:rsidRPr="004E6998">
                                <w:rPr>
                                  <w:b/>
                                  <w:color w:val="404040" w:themeColor="text1" w:themeTint="BF"/>
                                </w:rPr>
                                <w:t>Développement P2P</w:t>
                              </w:r>
                            </w:p>
                            <w:p w14:paraId="524D56A4"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67" name="AutoShape 96"/>
                        <wps:cNvSpPr>
                          <a:spLocks noChangeArrowheads="1"/>
                        </wps:cNvSpPr>
                        <wps:spPr bwMode="auto">
                          <a:xfrm>
                            <a:off x="3098" y="12421"/>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698C9D59" w14:textId="77777777" w:rsidR="007F4E56" w:rsidRPr="004E6998" w:rsidRDefault="007F4E56" w:rsidP="00343DE6">
                              <w:pPr>
                                <w:jc w:val="center"/>
                                <w:rPr>
                                  <w:b/>
                                  <w:color w:val="404040" w:themeColor="text1" w:themeTint="BF"/>
                                </w:rPr>
                              </w:pPr>
                              <w:r w:rsidRPr="004E6998">
                                <w:rPr>
                                  <w:b/>
                                  <w:color w:val="404040" w:themeColor="text1" w:themeTint="BF"/>
                                </w:rPr>
                                <w:t>Tests P2P</w:t>
                              </w:r>
                            </w:p>
                            <w:p w14:paraId="527D4F0D"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68" name="AutoShape 97"/>
                        <wps:cNvSpPr>
                          <a:spLocks noChangeArrowheads="1"/>
                        </wps:cNvSpPr>
                        <wps:spPr bwMode="auto">
                          <a:xfrm>
                            <a:off x="6565" y="9947"/>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5980B47E" w14:textId="77777777" w:rsidR="007F4E56" w:rsidRPr="004E6998" w:rsidRDefault="007F4E56" w:rsidP="00343DE6">
                              <w:pPr>
                                <w:jc w:val="center"/>
                                <w:rPr>
                                  <w:b/>
                                  <w:color w:val="404040" w:themeColor="text1" w:themeTint="BF"/>
                                </w:rPr>
                              </w:pPr>
                              <w:r>
                                <w:rPr>
                                  <w:b/>
                                  <w:color w:val="404040" w:themeColor="text1" w:themeTint="BF"/>
                                </w:rPr>
                                <w:t>Conception DM</w:t>
                              </w:r>
                            </w:p>
                            <w:p w14:paraId="399934AB"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69" name="AutoShape 98"/>
                        <wps:cNvSpPr>
                          <a:spLocks noChangeArrowheads="1"/>
                        </wps:cNvSpPr>
                        <wps:spPr bwMode="auto">
                          <a:xfrm>
                            <a:off x="6565" y="1118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4DD2836B" w14:textId="77777777" w:rsidR="007F4E56" w:rsidRPr="004E6998" w:rsidRDefault="007F4E56" w:rsidP="00343DE6">
                              <w:pPr>
                                <w:jc w:val="center"/>
                                <w:rPr>
                                  <w:b/>
                                  <w:color w:val="404040" w:themeColor="text1" w:themeTint="BF"/>
                                </w:rPr>
                              </w:pPr>
                              <w:r>
                                <w:rPr>
                                  <w:b/>
                                  <w:color w:val="404040" w:themeColor="text1" w:themeTint="BF"/>
                                </w:rPr>
                                <w:t>Développement DM</w:t>
                              </w:r>
                            </w:p>
                            <w:p w14:paraId="20088AA5"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70" name="AutoShape 99"/>
                        <wps:cNvSpPr>
                          <a:spLocks noChangeArrowheads="1"/>
                        </wps:cNvSpPr>
                        <wps:spPr bwMode="auto">
                          <a:xfrm>
                            <a:off x="6565" y="12421"/>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754AF60F" w14:textId="77777777" w:rsidR="007F4E56" w:rsidRPr="004E6998" w:rsidRDefault="007F4E56" w:rsidP="00343DE6">
                              <w:pPr>
                                <w:jc w:val="center"/>
                                <w:rPr>
                                  <w:b/>
                                  <w:color w:val="404040" w:themeColor="text1" w:themeTint="BF"/>
                                </w:rPr>
                              </w:pPr>
                              <w:r>
                                <w:rPr>
                                  <w:b/>
                                  <w:color w:val="404040" w:themeColor="text1" w:themeTint="BF"/>
                                </w:rPr>
                                <w:t>Tests DM</w:t>
                              </w:r>
                            </w:p>
                            <w:p w14:paraId="57CE99FB"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71" name="AutoShape 100"/>
                        <wps:cNvSpPr>
                          <a:spLocks noChangeArrowheads="1"/>
                        </wps:cNvSpPr>
                        <wps:spPr bwMode="auto">
                          <a:xfrm>
                            <a:off x="9394" y="7669"/>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1C06B386" w14:textId="77777777" w:rsidR="007F4E56" w:rsidRPr="004E6998" w:rsidRDefault="007F4E56" w:rsidP="00343DE6">
                              <w:pPr>
                                <w:jc w:val="center"/>
                                <w:rPr>
                                  <w:b/>
                                  <w:color w:val="404040" w:themeColor="text1" w:themeTint="BF"/>
                                </w:rPr>
                              </w:pPr>
                              <w:r w:rsidRPr="004E6998">
                                <w:rPr>
                                  <w:b/>
                                  <w:color w:val="404040" w:themeColor="text1" w:themeTint="BF"/>
                                </w:rPr>
                                <w:t>Conception IS</w:t>
                              </w:r>
                            </w:p>
                            <w:p w14:paraId="4821D440" w14:textId="77777777" w:rsidR="007F4E56" w:rsidRPr="004E6998" w:rsidRDefault="007F4E56" w:rsidP="00343DE6">
                              <w:pPr>
                                <w:jc w:val="center"/>
                                <w:rPr>
                                  <w:b/>
                                  <w:color w:val="404040" w:themeColor="text1" w:themeTint="BF"/>
                                </w:rPr>
                              </w:pPr>
                            </w:p>
                          </w:txbxContent>
                        </wps:txbx>
                        <wps:bodyPr rot="0" vert="horz" wrap="square" lIns="91440" tIns="45720" rIns="91440" bIns="45720" anchor="t" anchorCtr="0" upright="1">
                          <a:noAutofit/>
                        </wps:bodyPr>
                      </wps:wsp>
                      <wps:wsp>
                        <wps:cNvPr id="72" name="AutoShape 101"/>
                        <wps:cNvSpPr>
                          <a:spLocks noChangeArrowheads="1"/>
                        </wps:cNvSpPr>
                        <wps:spPr bwMode="auto">
                          <a:xfrm>
                            <a:off x="9394" y="8905"/>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0FDCDBD9" w14:textId="77777777" w:rsidR="007F4E56" w:rsidRPr="004E6998" w:rsidRDefault="007F4E56" w:rsidP="00343DE6">
                              <w:pPr>
                                <w:jc w:val="center"/>
                                <w:rPr>
                                  <w:b/>
                                  <w:color w:val="404040" w:themeColor="text1" w:themeTint="BF"/>
                                </w:rPr>
                              </w:pPr>
                              <w:r w:rsidRPr="004E6998">
                                <w:rPr>
                                  <w:b/>
                                  <w:color w:val="404040" w:themeColor="text1" w:themeTint="BF"/>
                                </w:rPr>
                                <w:t>Développement IS</w:t>
                              </w:r>
                            </w:p>
                            <w:p w14:paraId="26EAD52C" w14:textId="77777777" w:rsidR="007F4E56" w:rsidRPr="00A96A4F" w:rsidRDefault="007F4E56" w:rsidP="00343DE6">
                              <w:pPr>
                                <w:jc w:val="center"/>
                                <w:rPr>
                                  <w:b/>
                                </w:rPr>
                              </w:pPr>
                            </w:p>
                          </w:txbxContent>
                        </wps:txbx>
                        <wps:bodyPr rot="0" vert="horz" wrap="square" lIns="91440" tIns="45720" rIns="91440" bIns="45720" anchor="t" anchorCtr="0" upright="1">
                          <a:noAutofit/>
                        </wps:bodyPr>
                      </wps:wsp>
                      <wps:wsp>
                        <wps:cNvPr id="73" name="AutoShape 102"/>
                        <wps:cNvSpPr>
                          <a:spLocks noChangeArrowheads="1"/>
                        </wps:cNvSpPr>
                        <wps:spPr bwMode="auto">
                          <a:xfrm>
                            <a:off x="9394" y="1014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2923E2AD" w14:textId="77777777" w:rsidR="007F4E56" w:rsidRPr="004E6998" w:rsidRDefault="007F4E56" w:rsidP="00343DE6">
                              <w:pPr>
                                <w:jc w:val="center"/>
                                <w:rPr>
                                  <w:b/>
                                  <w:color w:val="404040" w:themeColor="text1" w:themeTint="BF"/>
                                </w:rPr>
                              </w:pPr>
                              <w:r w:rsidRPr="004E6998">
                                <w:rPr>
                                  <w:b/>
                                  <w:color w:val="404040" w:themeColor="text1" w:themeTint="BF"/>
                                </w:rPr>
                                <w:t>Tests IS</w:t>
                              </w:r>
                            </w:p>
                            <w:p w14:paraId="60BBCDA7" w14:textId="77777777" w:rsidR="007F4E56" w:rsidRPr="004E6998" w:rsidRDefault="007F4E56" w:rsidP="00343DE6">
                              <w:pPr>
                                <w:jc w:val="center"/>
                                <w:rPr>
                                  <w:b/>
                                  <w:color w:val="404040" w:themeColor="text1" w:themeTint="BF"/>
                                </w:rPr>
                              </w:pPr>
                            </w:p>
                          </w:txbxContent>
                        </wps:txbx>
                        <wps:bodyPr rot="0" vert="horz" wrap="square" lIns="91440" tIns="45720" rIns="91440" bIns="45720" anchor="t" anchorCtr="0" upright="1">
                          <a:noAutofit/>
                        </wps:bodyPr>
                      </wps:wsp>
                      <wps:wsp>
                        <wps:cNvPr id="74" name="AutoShape 103"/>
                        <wps:cNvCnPr>
                          <a:cxnSpLocks noChangeShapeType="1"/>
                        </wps:cNvCnPr>
                        <wps:spPr bwMode="auto">
                          <a:xfrm>
                            <a:off x="5576" y="9306"/>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04"/>
                        <wps:cNvCnPr>
                          <a:cxnSpLocks noChangeShapeType="1"/>
                        </wps:cNvCnPr>
                        <wps:spPr bwMode="auto">
                          <a:xfrm>
                            <a:off x="6414" y="9306"/>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05"/>
                        <wps:cNvCnPr>
                          <a:cxnSpLocks noChangeShapeType="1"/>
                        </wps:cNvCnPr>
                        <wps:spPr bwMode="auto">
                          <a:xfrm>
                            <a:off x="2729" y="7129"/>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06"/>
                        <wps:cNvCnPr>
                          <a:cxnSpLocks noChangeShapeType="1"/>
                        </wps:cNvCnPr>
                        <wps:spPr bwMode="auto">
                          <a:xfrm>
                            <a:off x="9142" y="7129"/>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07"/>
                        <wps:cNvCnPr>
                          <a:cxnSpLocks noChangeShapeType="1"/>
                        </wps:cNvCnPr>
                        <wps:spPr bwMode="auto">
                          <a:xfrm flipH="1">
                            <a:off x="2506" y="8100"/>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08"/>
                        <wps:cNvCnPr>
                          <a:cxnSpLocks noChangeShapeType="1"/>
                        </wps:cNvCnPr>
                        <wps:spPr bwMode="auto">
                          <a:xfrm flipH="1">
                            <a:off x="2506" y="9306"/>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09"/>
                        <wps:cNvCnPr>
                          <a:cxnSpLocks noChangeShapeType="1"/>
                        </wps:cNvCnPr>
                        <wps:spPr bwMode="auto">
                          <a:xfrm flipH="1">
                            <a:off x="2506" y="10576"/>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10"/>
                        <wps:cNvCnPr>
                          <a:cxnSpLocks noChangeShapeType="1"/>
                        </wps:cNvCnPr>
                        <wps:spPr bwMode="auto">
                          <a:xfrm flipH="1">
                            <a:off x="5414" y="10292"/>
                            <a:ext cx="16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11"/>
                        <wps:cNvCnPr>
                          <a:cxnSpLocks noChangeShapeType="1"/>
                        </wps:cNvCnPr>
                        <wps:spPr bwMode="auto">
                          <a:xfrm flipH="1">
                            <a:off x="5414" y="11499"/>
                            <a:ext cx="162"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12"/>
                        <wps:cNvCnPr>
                          <a:cxnSpLocks noChangeShapeType="1"/>
                        </wps:cNvCnPr>
                        <wps:spPr bwMode="auto">
                          <a:xfrm flipH="1">
                            <a:off x="5414" y="12752"/>
                            <a:ext cx="162"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13"/>
                        <wps:cNvCnPr>
                          <a:cxnSpLocks noChangeShapeType="1"/>
                        </wps:cNvCnPr>
                        <wps:spPr bwMode="auto">
                          <a:xfrm flipH="1">
                            <a:off x="6414" y="10293"/>
                            <a:ext cx="15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14"/>
                        <wps:cNvCnPr>
                          <a:cxnSpLocks noChangeShapeType="1"/>
                        </wps:cNvCnPr>
                        <wps:spPr bwMode="auto">
                          <a:xfrm flipH="1">
                            <a:off x="6414" y="11498"/>
                            <a:ext cx="151"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15"/>
                        <wps:cNvCnPr>
                          <a:cxnSpLocks noChangeShapeType="1"/>
                        </wps:cNvCnPr>
                        <wps:spPr bwMode="auto">
                          <a:xfrm flipH="1">
                            <a:off x="6414" y="12751"/>
                            <a:ext cx="151"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6"/>
                        <wps:cNvCnPr>
                          <a:cxnSpLocks noChangeShapeType="1"/>
                        </wps:cNvCnPr>
                        <wps:spPr bwMode="auto">
                          <a:xfrm flipH="1">
                            <a:off x="9142" y="10567"/>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17"/>
                        <wps:cNvCnPr>
                          <a:cxnSpLocks noChangeShapeType="1"/>
                        </wps:cNvCnPr>
                        <wps:spPr bwMode="auto">
                          <a:xfrm flipH="1">
                            <a:off x="9138" y="9204"/>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18"/>
                        <wps:cNvCnPr>
                          <a:cxnSpLocks noChangeShapeType="1"/>
                        </wps:cNvCnPr>
                        <wps:spPr bwMode="auto">
                          <a:xfrm flipH="1">
                            <a:off x="9138" y="7950"/>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119"/>
                        <wps:cNvSpPr txBox="1">
                          <a:spLocks noChangeArrowheads="1"/>
                        </wps:cNvSpPr>
                        <wps:spPr bwMode="auto">
                          <a:xfrm>
                            <a:off x="6266" y="4818"/>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CD6D6"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wps:txbx>
                        <wps:bodyPr rot="0" vert="horz" wrap="square" lIns="91440" tIns="45720" rIns="91440" bIns="45720" anchor="t" anchorCtr="0" upright="1">
                          <a:noAutofit/>
                        </wps:bodyPr>
                      </wps:wsp>
                      <wps:wsp>
                        <wps:cNvPr id="91" name="Text Box 120"/>
                        <wps:cNvSpPr txBox="1">
                          <a:spLocks noChangeArrowheads="1"/>
                        </wps:cNvSpPr>
                        <wps:spPr bwMode="auto">
                          <a:xfrm>
                            <a:off x="4188" y="4818"/>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7DEAA" w14:textId="77777777" w:rsidR="007F4E56" w:rsidRPr="004E6998" w:rsidRDefault="007F4E56"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2" name="Text Box 121"/>
                        <wps:cNvSpPr txBox="1">
                          <a:spLocks noChangeArrowheads="1"/>
                        </wps:cNvSpPr>
                        <wps:spPr bwMode="auto">
                          <a:xfrm>
                            <a:off x="757" y="8374"/>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5234" w14:textId="77777777" w:rsidR="007F4E56" w:rsidRPr="004E6998" w:rsidRDefault="007F4E56"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93" name="Text Box 122"/>
                        <wps:cNvSpPr txBox="1">
                          <a:spLocks noChangeArrowheads="1"/>
                        </wps:cNvSpPr>
                        <wps:spPr bwMode="auto">
                          <a:xfrm>
                            <a:off x="774" y="96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E7256"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wps:txbx>
                        <wps:bodyPr rot="0" vert="horz" wrap="square" lIns="91440" tIns="45720" rIns="91440" bIns="45720" anchor="t" anchorCtr="0" upright="1">
                          <a:noAutofit/>
                        </wps:bodyPr>
                      </wps:wsp>
                      <wps:wsp>
                        <wps:cNvPr id="94" name="Text Box 123"/>
                        <wps:cNvSpPr txBox="1">
                          <a:spLocks noChangeArrowheads="1"/>
                        </wps:cNvSpPr>
                        <wps:spPr bwMode="auto">
                          <a:xfrm>
                            <a:off x="774" y="10879"/>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383AB"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wps:txbx>
                        <wps:bodyPr rot="0" vert="horz" wrap="square" lIns="91440" tIns="45720" rIns="91440" bIns="45720" anchor="t" anchorCtr="0" upright="1">
                          <a:noAutofit/>
                        </wps:bodyPr>
                      </wps:wsp>
                      <wps:wsp>
                        <wps:cNvPr id="95" name="Text Box 124"/>
                        <wps:cNvSpPr txBox="1">
                          <a:spLocks noChangeArrowheads="1"/>
                        </wps:cNvSpPr>
                        <wps:spPr bwMode="auto">
                          <a:xfrm>
                            <a:off x="1702"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592B3" w14:textId="77777777" w:rsidR="007F4E56" w:rsidRPr="004E6998" w:rsidRDefault="007F4E56"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6" name="Text Box 125"/>
                        <wps:cNvSpPr txBox="1">
                          <a:spLocks noChangeArrowheads="1"/>
                        </wps:cNvSpPr>
                        <wps:spPr bwMode="auto">
                          <a:xfrm>
                            <a:off x="8084"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0E153" w14:textId="77777777" w:rsidR="007F4E56" w:rsidRPr="004E6998" w:rsidRDefault="007F4E56"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7" name="Text Box 126"/>
                        <wps:cNvSpPr txBox="1">
                          <a:spLocks noChangeArrowheads="1"/>
                        </wps:cNvSpPr>
                        <wps:spPr bwMode="auto">
                          <a:xfrm>
                            <a:off x="3684" y="9239"/>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375F"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wps:txbx>
                        <wps:bodyPr rot="0" vert="horz" wrap="square" lIns="91440" tIns="45720" rIns="91440" bIns="45720" anchor="t" anchorCtr="0" upright="1">
                          <a:noAutofit/>
                        </wps:bodyPr>
                      </wps:wsp>
                      <wps:wsp>
                        <wps:cNvPr id="98" name="Text Box 127"/>
                        <wps:cNvSpPr txBox="1">
                          <a:spLocks noChangeArrowheads="1"/>
                        </wps:cNvSpPr>
                        <wps:spPr bwMode="auto">
                          <a:xfrm>
                            <a:off x="6797" y="9222"/>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65516"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wps:txbx>
                        <wps:bodyPr rot="0" vert="horz" wrap="square" lIns="91440" tIns="45720" rIns="91440" bIns="45720" anchor="t" anchorCtr="0" upright="1">
                          <a:noAutofit/>
                        </wps:bodyPr>
                      </wps:wsp>
                      <wps:wsp>
                        <wps:cNvPr id="99" name="Text Box 128"/>
                        <wps:cNvSpPr txBox="1">
                          <a:spLocks noChangeArrowheads="1"/>
                        </wps:cNvSpPr>
                        <wps:spPr bwMode="auto">
                          <a:xfrm>
                            <a:off x="3826" y="10482"/>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B9E61" w14:textId="77777777" w:rsidR="007F4E56" w:rsidRPr="004E6998" w:rsidRDefault="007F4E56"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100" name="Text Box 129"/>
                        <wps:cNvSpPr txBox="1">
                          <a:spLocks noChangeArrowheads="1"/>
                        </wps:cNvSpPr>
                        <wps:spPr bwMode="auto">
                          <a:xfrm>
                            <a:off x="7175" y="10482"/>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079A2" w14:textId="77777777" w:rsidR="007F4E56" w:rsidRPr="004E6998" w:rsidRDefault="007F4E56"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101" name="Text Box 130"/>
                        <wps:cNvSpPr txBox="1">
                          <a:spLocks noChangeArrowheads="1"/>
                        </wps:cNvSpPr>
                        <wps:spPr bwMode="auto">
                          <a:xfrm>
                            <a:off x="3778" y="117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5106"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wps:txbx>
                        <wps:bodyPr rot="0" vert="horz" wrap="square" lIns="91440" tIns="45720" rIns="91440" bIns="45720" anchor="t" anchorCtr="0" upright="1">
                          <a:noAutofit/>
                        </wps:bodyPr>
                      </wps:wsp>
                      <wps:wsp>
                        <wps:cNvPr id="102" name="Text Box 131"/>
                        <wps:cNvSpPr txBox="1">
                          <a:spLocks noChangeArrowheads="1"/>
                        </wps:cNvSpPr>
                        <wps:spPr bwMode="auto">
                          <a:xfrm>
                            <a:off x="7059" y="117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3AA6C"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wps:txbx>
                        <wps:bodyPr rot="0" vert="horz" wrap="square" lIns="91440" tIns="45720" rIns="91440" bIns="45720" anchor="t" anchorCtr="0" upright="1">
                          <a:noAutofit/>
                        </wps:bodyPr>
                      </wps:wsp>
                      <wps:wsp>
                        <wps:cNvPr id="103" name="Text Box 132"/>
                        <wps:cNvSpPr txBox="1">
                          <a:spLocks noChangeArrowheads="1"/>
                        </wps:cNvSpPr>
                        <wps:spPr bwMode="auto">
                          <a:xfrm>
                            <a:off x="3727" y="12973"/>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0D329"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wps:txbx>
                        <wps:bodyPr rot="0" vert="horz" wrap="square" lIns="91440" tIns="45720" rIns="91440" bIns="45720" anchor="t" anchorCtr="0" upright="1">
                          <a:noAutofit/>
                        </wps:bodyPr>
                      </wps:wsp>
                      <wps:wsp>
                        <wps:cNvPr id="104" name="Text Box 133"/>
                        <wps:cNvSpPr txBox="1">
                          <a:spLocks noChangeArrowheads="1"/>
                        </wps:cNvSpPr>
                        <wps:spPr bwMode="auto">
                          <a:xfrm>
                            <a:off x="7059" y="12973"/>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63FF8"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wps:txbx>
                        <wps:bodyPr rot="0" vert="horz" wrap="square" lIns="91440" tIns="45720" rIns="91440" bIns="45720" anchor="t" anchorCtr="0" upright="1">
                          <a:noAutofit/>
                        </wps:bodyPr>
                      </wps:wsp>
                      <wps:wsp>
                        <wps:cNvPr id="105" name="Text Box 134"/>
                        <wps:cNvSpPr txBox="1">
                          <a:spLocks noChangeArrowheads="1"/>
                        </wps:cNvSpPr>
                        <wps:spPr bwMode="auto">
                          <a:xfrm>
                            <a:off x="9855" y="10695"/>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CCBF8"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wps:txbx>
                        <wps:bodyPr rot="0" vert="horz" wrap="square" lIns="91440" tIns="45720" rIns="91440" bIns="45720" anchor="t" anchorCtr="0" upright="1">
                          <a:noAutofit/>
                        </wps:bodyPr>
                      </wps:wsp>
                      <wps:wsp>
                        <wps:cNvPr id="106" name="Text Box 135"/>
                        <wps:cNvSpPr txBox="1">
                          <a:spLocks noChangeArrowheads="1"/>
                        </wps:cNvSpPr>
                        <wps:spPr bwMode="auto">
                          <a:xfrm>
                            <a:off x="9903" y="8221"/>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86D5E" w14:textId="77777777" w:rsidR="007F4E56" w:rsidRPr="004E6998" w:rsidRDefault="007F4E56"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107" name="Text Box 136"/>
                        <wps:cNvSpPr txBox="1">
                          <a:spLocks noChangeArrowheads="1"/>
                        </wps:cNvSpPr>
                        <wps:spPr bwMode="auto">
                          <a:xfrm>
                            <a:off x="9903" y="9457"/>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669FF"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wps:txbx>
                        <wps:bodyPr rot="0" vert="horz" wrap="square" lIns="91440" tIns="45720" rIns="91440" bIns="45720" anchor="t" anchorCtr="0" upright="1">
                          <a:noAutofit/>
                        </wps:bodyPr>
                      </wps:wsp>
                      <wps:wsp>
                        <wps:cNvPr id="108" name="Text Box 137"/>
                        <wps:cNvSpPr txBox="1">
                          <a:spLocks noChangeArrowheads="1"/>
                        </wps:cNvSpPr>
                        <wps:spPr bwMode="auto">
                          <a:xfrm>
                            <a:off x="4845"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B8452" w14:textId="77777777" w:rsidR="007F4E56" w:rsidRPr="004E6998" w:rsidRDefault="007F4E56"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79" style="position:absolute;margin-left:-61.25pt;margin-top:10.8pt;width:8in;height:517.65pt;z-index:251739136" coordorigin="190,3108" coordsize="11520,1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">
                <v:roundrect id="AutoShape 76" o:spid="_x0000_s1080" style="position:absolute;left:4290;top:3108;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VKqxAAA&#10;ANsAAAAPAAAAZHJzL2Rvd25yZXYueG1sRI9BawIxFITvhf6H8Aq9SM26LGK3RhGxpV4E10Kvj81z&#10;s3XzsiRR139vCoUeh5n5hpkvB9uJC/nQOlYwGWcgiGunW24UfB3eX2YgQkTW2DkmBTcKsFw8Psyx&#10;1O7Ke7pUsREJwqFEBSbGvpQy1IYshrHriZN3dN5iTNI3Unu8JrjtZJ5lU2mx5bRgsKe1ofpUna2C&#10;3OWj7+Ow9YV53fHHz+50a88bpZ6fhtUbiEhD/A//tT+1gqKA3y/pB8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lSqsQAAADbAAAADwAAAAAAAAAAAAAAAACXAgAAZHJzL2Rv&#10;d25yZXYueG1sUEsFBgAAAAAEAAQA9QAAAIgDAAAAAA==&#10;" fillcolor="#ccc [656]" strokecolor="black [3213]" strokeweight="1pt">
                  <v:fill color2="#f2f2f2 [3052]" focus="50%" type="gradient"/>
                  <v:shadow on="t" color="#7f7f7f [1601]" opacity=".5" offset="1pt"/>
                  <v:textbox>
                    <w:txbxContent>
                      <w:p w14:paraId="70542307"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Module</w:t>
                        </w:r>
                      </w:p>
                      <w:p w14:paraId="66D0B5F5"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AutoShape 77" o:spid="_x0000_s1081" style="position:absolute;left:954;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fcxxAAA&#10;ANsAAAAPAAAAZHJzL2Rvd25yZXYueG1sRI9BawIxFITvBf9DeAUvpWa7aGm3RpFii14EreD1sXlu&#10;tm5eliTq+u+NIHgcZuYbZjztbCNO5EPtWMHbIANBXDpdc6Vg+/fz+gEiRGSNjWNScKEA00nvaYyF&#10;dmde02kTK5EgHApUYGJsCylDachiGLiWOHl75y3GJH0ltcdzgttG5ln2Li3WnBYMtvRtqDxsjlZB&#10;7vKX3b5b+qH5XPHv/+pwqY9zpfrP3ewLRKQuPsL39kIrGI7g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X3McQAAADbAAAADwAAAAAAAAAAAAAAAACXAgAAZHJzL2Rv&#10;d25yZXYueG1sUEsFBgAAAAAEAAQA9QAAAIgDAAAAAA==&#10;" fillcolor="#ccc [656]" strokecolor="black [3213]" strokeweight="1pt">
                  <v:fill color2="#f2f2f2 [3052]" focus="50%" type="gradient"/>
                  <v:shadow on="t" color="#7f7f7f [1601]" opacity=".5" offset="1pt"/>
                  <v:textbox>
                    <w:txbxContent>
                      <w:p w14:paraId="342A04D4"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Interface d'entrée</w:t>
                        </w:r>
                      </w:p>
                      <w:p w14:paraId="4B080B10" w14:textId="77777777" w:rsidR="007F4E56" w:rsidRPr="004E6998" w:rsidRDefault="007F4E56" w:rsidP="00343DE6">
                        <w:pPr>
                          <w:jc w:val="center"/>
                          <w:rPr>
                            <w:b/>
                            <w:color w:val="404040" w:themeColor="text1" w:themeTint="BF"/>
                          </w:rPr>
                        </w:pPr>
                        <w:r w:rsidRPr="004E6998">
                          <w:rPr>
                            <w:b/>
                            <w:color w:val="404040" w:themeColor="text1" w:themeTint="BF"/>
                          </w:rPr>
                          <w:t>Récupère et convertit les données</w:t>
                        </w:r>
                      </w:p>
                    </w:txbxContent>
                  </v:textbox>
                </v:roundrect>
                <v:roundrect id="AutoShape 78" o:spid="_x0000_s1082" style="position:absolute;left:4359;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2lGxAAA&#10;ANsAAAAPAAAAZHJzL2Rvd25yZXYueG1sRI9PawIxFMTvQr9DeIVeRLMuIro1SpG22IvgH+j1sXlu&#10;tm5eliTq+u1NQfA4zMxvmPmys424kA+1YwWjYQaCuHS65krBYf81mIIIEVlj45gU3CjAcvHSm2Oh&#10;3ZW3dNnFSiQIhwIVmBjbQspQGrIYhq4lTt7ReYsxSV9J7fGa4LaReZZNpMWa04LBllaGytPubBXk&#10;Lu//HrsfPzazDX//bU63+vyp1Ntr9/EOIlIXn+FHe60VjCfw/yX9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dpRsQAAADbAAAADwAAAAAAAAAAAAAAAACXAgAAZHJzL2Rv&#10;d25yZXYueG1sUEsFBgAAAAAEAAQA9QAAAIgDAAAAAA==&#10;" fillcolor="#ccc [656]" strokecolor="black [3213]" strokeweight="1pt">
                  <v:fill color2="#f2f2f2 [3052]" focus="50%" type="gradient"/>
                  <v:shadow on="t" color="#7f7f7f [1601]" opacity=".5" offset="1pt"/>
                  <v:textbox>
                    <w:txbxContent>
                      <w:p w14:paraId="40E10532"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 xml:space="preserve">Module </w:t>
                        </w:r>
                      </w:p>
                      <w:p w14:paraId="13911CCB"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AutoShape 79" o:spid="_x0000_s1083" style="position:absolute;left:7696;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8zdxAAA&#10;ANsAAAAPAAAAZHJzL2Rvd25yZXYueG1sRI9BawIxFITvBf9DeAUvpWa7iG23RpFii14EreD1sXlu&#10;tm5eliTq+u+NIHgcZuYbZjztbCNO5EPtWMHbIANBXDpdc6Vg+/fz+gEiRGSNjWNScKEA00nvaYyF&#10;dmde02kTK5EgHApUYGJsCylDachiGLiWOHl75y3GJH0ltcdzgttG5lk2khZrTgsGW/o2VB42R6sg&#10;d/nLbt8t/dB8rvj3f3W41Me5Uv3nbvYFIlIXH+F7e6EVDN/h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vM3cQAAADbAAAADwAAAAAAAAAAAAAAAACXAgAAZHJzL2Rv&#10;d25yZXYueG1sUEsFBgAAAAAEAAQA9QAAAIgDAAAAAA==&#10;" fillcolor="#ccc [656]" strokecolor="black [3213]" strokeweight="1pt">
                  <v:fill color2="#f2f2f2 [3052]" focus="50%" type="gradient"/>
                  <v:shadow on="t" color="#7f7f7f [1601]" opacity=".5" offset="1pt"/>
                  <v:textbox>
                    <w:txbxContent>
                      <w:p w14:paraId="43FD0F7B"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Interface de sortie</w:t>
                        </w:r>
                      </w:p>
                      <w:p w14:paraId="5E47BF91" w14:textId="77777777" w:rsidR="007F4E56" w:rsidRPr="004E6998" w:rsidRDefault="007F4E56" w:rsidP="00343DE6">
                        <w:pPr>
                          <w:jc w:val="center"/>
                          <w:rPr>
                            <w:b/>
                            <w:color w:val="404040" w:themeColor="text1" w:themeTint="BF"/>
                          </w:rPr>
                        </w:pPr>
                        <w:r w:rsidRPr="004E6998">
                          <w:rPr>
                            <w:b/>
                            <w:color w:val="404040" w:themeColor="text1" w:themeTint="BF"/>
                          </w:rPr>
                          <w:t>Convertit et rend les données</w:t>
                        </w:r>
                      </w:p>
                    </w:txbxContent>
                  </v:textbox>
                </v:roundrect>
                <v:roundrect id="AutoShape 80" o:spid="_x0000_s1084" style="position:absolute;left:2928;top:8100;width:2936;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FivwQAA&#10;ANsAAAAPAAAAZHJzL2Rvd25yZXYueG1sRE/Pa8IwFL4L+x/CG+wiM7WIuM4oQ3ToRbAb7Pponk1n&#10;81KSqPW/NwfB48f3e77sbSsu5EPjWMF4lIEgrpxuuFbw+7N5n4EIEVlj65gU3CjAcvEymGOh3ZUP&#10;dCljLVIIhwIVmBi7QspQGbIYRq4jTtzReYsxQV9L7fGawm0r8yybSosNpwaDHa0MVafybBXkLh/+&#10;Hfudn5iPPX//70+35rxW6u21//oEEamPT/HDvdUKJmls+pJ+gFz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RYr8EAAADbAAAADwAAAAAAAAAAAAAAAACXAgAAZHJzL2Rvd25y&#10;ZXYueG1sUEsFBgAAAAAEAAQA9QAAAIUDAAAAAA==&#10;" fillcolor="#ccc [656]" strokecolor="black [3213]" strokeweight="1pt">
                  <v:fill color2="#f2f2f2 [3052]" focus="50%" type="gradient"/>
                  <v:shadow on="t" color="#7f7f7f [1601]" opacity=".5" offset="1pt"/>
                  <v:textbox>
                    <w:txbxContent>
                      <w:p w14:paraId="1B6D0D2F"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Communication P2P</w:t>
                        </w:r>
                      </w:p>
                      <w:p w14:paraId="419F802B" w14:textId="77777777" w:rsidR="007F4E56" w:rsidRPr="004E6998" w:rsidRDefault="007F4E56" w:rsidP="00343DE6">
                        <w:pPr>
                          <w:jc w:val="center"/>
                          <w:rPr>
                            <w:b/>
                            <w:color w:val="404040" w:themeColor="text1" w:themeTint="BF"/>
                          </w:rPr>
                        </w:pPr>
                        <w:r w:rsidRPr="004E6998">
                          <w:rPr>
                            <w:b/>
                            <w:color w:val="404040" w:themeColor="text1" w:themeTint="BF"/>
                          </w:rPr>
                          <w:t>Envoi &amp; Réception</w:t>
                        </w:r>
                      </w:p>
                    </w:txbxContent>
                  </v:textbox>
                </v:roundrect>
                <v:roundrect id="AutoShape 81" o:spid="_x0000_s1085" style="position:absolute;left:5968;top:8100;width:2913;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P00xAAA&#10;ANsAAAAPAAAAZHJzL2Rvd25yZXYueG1sRI9BawIxFITvBf9DeEIvRbMuUupqFBEr9iJUBa+PzXOz&#10;unlZkqjrv28KhR6HmfmGmS0624g7+VA7VjAaZiCIS6drrhQcD5+DDxAhImtsHJOCJwVYzHsvMyy0&#10;e/A33fexEgnCoUAFJsa2kDKUhiyGoWuJk3d23mJM0ldSe3wkuG1knmXv0mLNacFgSytD5XV/swpy&#10;l7+dzt2XH5vJjjeX3fVZ39ZKvfa75RREpC7+h//aW61gPIHfL+kHy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4j9NMQAAADbAAAADwAAAAAAAAAAAAAAAACXAgAAZHJzL2Rv&#10;d25yZXYueG1sUEsFBgAAAAAEAAQA9QAAAIgDAAAAAA==&#10;" fillcolor="#ccc [656]" strokecolor="black [3213]" strokeweight="1pt">
                  <v:fill color2="#f2f2f2 [3052]" focus="50%" type="gradient"/>
                  <v:shadow on="t" color="#7f7f7f [1601]" opacity=".5" offset="1pt"/>
                  <v:textbox>
                    <w:txbxContent>
                      <w:p w14:paraId="15DA5132" w14:textId="77777777" w:rsidR="007F4E56" w:rsidRPr="004E6998" w:rsidRDefault="007F4E56"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14:paraId="7369AED2" w14:textId="77777777" w:rsidR="007F4E56" w:rsidRPr="004E6998" w:rsidRDefault="007F4E56" w:rsidP="00343DE6">
                        <w:pPr>
                          <w:jc w:val="center"/>
                          <w:rPr>
                            <w:b/>
                            <w:color w:val="404040" w:themeColor="text1" w:themeTint="BF"/>
                          </w:rPr>
                        </w:pPr>
                        <w:r w:rsidRPr="004E6998">
                          <w:rPr>
                            <w:b/>
                            <w:color w:val="404040" w:themeColor="text1" w:themeTint="BF"/>
                          </w:rPr>
                          <w:t>Envoi &amp; Réception</w:t>
                        </w:r>
                      </w:p>
                    </w:txbxContent>
                  </v:textbox>
                </v:roundrect>
                <v:shape id="AutoShape 82" o:spid="_x0000_s1086" type="#_x0000_t32" style="position:absolute;left:5889;top:4548;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gYeMEAAADbAAAADwAAAGRycy9kb3ducmV2LnhtbERPTU8CMRC9m/gfmjHxYqCrRMCVQlRi&#10;5IAHgXAetuN243a6thXWf+8cTDi+vO/ZovetOlJMTWADt8MCFHEVbMO1gd32dTAFlTKyxTYwGfil&#10;BIv55cUMSxtO/EHHTa6VhHAq0YDLuSu1TpUjj2kYOmLhPkP0mAXGWtuIJwn3rb4rirH22LA0OOzo&#10;xVH1tfnx0rsePR9YP7xPXL/k+Lb/vjnksTHXV/3TI6hMfT6L/90ra+Be1ssX+QF6/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6Bh4wQAAANsAAAAPAAAAAAAAAAAAAAAA&#10;AKECAABkcnMvZG93bnJldi54bWxQSwUGAAAAAAQABAD5AAAAjwMAAAAA&#10;" strokeweight="2.5pt"/>
                <v:shape id="AutoShape 83" o:spid="_x0000_s1087" type="#_x0000_t32" style="position:absolute;left:2378;top:5237;width:69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xiwcIAAADbAAAADwAAAGRycy9kb3ducmV2LnhtbESPQWvCQBSE74L/YXmCN91EUCS6ShEE&#10;K0WIrffX7GuSmn0bdrea+utdQfA4zMw3zHLdmUZcyPnasoJ0nIAgLqyuuVTw9bkdzUH4gKyxsUwK&#10;/snDetXvLTHT9so5XY6hFBHCPkMFVQhtJqUvKjLox7Yljt6PdQZDlK6U2uE1wk0jJ0kykwZrjgsV&#10;trSpqDgf/4wCypNf9x0Kd8jTZv9RTtvT+fau1HDQvS1ABOrCK/xs77SCaQqPL/EH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SxiwcIAAADbAAAADwAAAAAAAAAAAAAA&#10;AAChAgAAZHJzL2Rvd25yZXYueG1sUEsFBgAAAAAEAAQA+QAAAJADAAAAAA==&#10;" strokeweight="2.5pt"/>
                <v:shape id="AutoShape 84" o:spid="_x0000_s1088" type="#_x0000_t32" style="position:absolute;left:2412;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YjlMQAAADbAAAADwAAAGRycy9kb3ducmV2LnhtbESPX0vDMBTF3wd+h3AFX8Sm23BqXTam&#10;Iu5BH6zi821zbYrNTU1iW7/9Igh7PJw/P856O9lODORD61jBPMtBENdOt9woeH97vLgGESKyxs4x&#10;KfilANvNyWyNhXYjv9JQxkakEQ4FKjAx9oWUoTZkMWSuJ07ep/MWY5K+kdrjmMZtJxd5vpIWW04E&#10;gz3dG6q/yh+buM/Lu4rlzcuVmR7YP318n1dxpdTZ6bS7BRFpisfwf3uvFVwu4O9L+gFy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diOUxAAAANsAAAAPAAAAAAAAAAAA&#10;AAAAAKECAABkcnMvZG93bnJldi54bWxQSwUGAAAAAAQABAD5AAAAkgMAAAAA&#10;" strokeweight="2.5pt"/>
                <v:shape id="AutoShape 85" o:spid="_x0000_s1089" type="#_x0000_t32" style="position:absolute;left:588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qGD8QAAADbAAAADwAAAGRycy9kb3ducmV2LnhtbESPzU4CMRSF9yS8Q3NJ3BjpKBFloBDB&#10;GFngwtG4vkwv0wnT26EtML69NSFheXJ+vpzZorONOJEPtWMF98MMBHHpdM2Vgu+vt7tnECEia2wc&#10;k4JfCrCY93szzLU78yediliJNMIhRwUmxjaXMpSGLIaha4mTt3PeYkzSV1J7PKdx28iHLBtLizUn&#10;gsGWVobKfXG0ibsZLbcsJx9Ppntl//5zuN3GsVI3g+5lCiJSF6/hS3utFTyO4P9L+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oYPxAAAANsAAAAPAAAAAAAAAAAA&#10;AAAAAKECAABkcnMvZG93bnJldi54bWxQSwUGAAAAAAQABAD5AAAAkgMAAAAA&#10;" strokeweight="2.5pt"/>
                <v:shape id="AutoShape 86" o:spid="_x0000_s1090" type="#_x0000_t32" style="position:absolute;left:925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Mee8UAAADbAAAADwAAAGRycy9kb3ducmV2LnhtbESPy07DMBBF90j8gzVIbBB1eJU2xImA&#10;qiqLdkGpup7GQxwRj4Nt0vD3GAmJ5dV9HN2iGm0nBvKhdazgapKBIK6dbrlRsHtbXs5AhIissXNM&#10;Cr4pQFWenhSYa3fkVxq2sRFphEOOCkyMfS5lqA1ZDBPXEyfv3XmLMUnfSO3xmMZtJ6+zbCottpwI&#10;Bnt6NlR/bL9s4q5vng4s55t7My7Yr/afF4c4Ver8bHx8ABFpjP/hv/aLVnB3C79f0g+Q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dMee8UAAADbAAAADwAAAAAAAAAA&#10;AAAAAAChAgAAZHJzL2Rvd25yZXYueG1sUEsFBgAAAAAEAAQA+QAAAJMDAAAAAA==&#10;" strokeweight="2.5pt"/>
                <v:shape id="AutoShape 87" o:spid="_x0000_s1091" type="#_x0000_t32" style="position:absolute;left:5889;top:7129;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0ll8UAAADbAAAADwAAAGRycy9kb3ducmV2LnhtbESPy07DMBBF95X4B2uQ2FStA1VTCHEr&#10;HkJ0AYu2iPUkHuKIeBxs04a/r5EqdXl1H0e3XA22E3vyoXWs4HqagSCunW65UfCxe5ncgggRWWPn&#10;mBT8UYDV8mJUYqHdgTe038ZGpBEOBSowMfaFlKE2ZDFMXU+cvC/nLcYkfSO1x0Mat528ybJcWmw5&#10;EQz29GSo/t7+2sR9mz1WLO/eF2Z4Zv/6+TOuYq7U1eXwcA8i0hDP4VN7rRXMc/j/kn6AXB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k0ll8UAAADbAAAADwAAAAAAAAAA&#10;AAAAAAChAgAAZHJzL2Rvd25yZXYueG1sUEsFBgAAAAAEAAQA+QAAAJMDAAAAAA==&#10;" strokeweight="2.5pt"/>
                <v:shape id="AutoShape 88" o:spid="_x0000_s1092" type="#_x0000_t32" style="position:absolute;left:4359;top:7818;width:309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pux8MAAADbAAAADwAAAGRycy9kb3ducmV2LnhtbESP3WoCMRSE7wXfIRzBO80qWOrWKCII&#10;KqWw/tyfbk53t25OliTq6tObQsHLYWa+YWaL1tTiSs5XlhWMhgkI4tzqigsFx8N68A7CB2SNtWVS&#10;cCcPi3m3M8NU2xtndN2HQkQI+xQVlCE0qZQ+L8mgH9qGOHo/1hkMUbpCaoe3CDe1HCfJmzRYcVwo&#10;saFVSfl5fzEKKEt+3XfI3Vc2qnefxaQ5nR9bpfq9dvkBIlAbXuH/9kYrmEzh70v8AX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9absfDAAAA2wAAAA8AAAAAAAAAAAAA&#10;AAAAoQIAAGRycy9kb3ducmV2LnhtbFBLBQYAAAAABAAEAPkAAACRAwAAAAA=&#10;" strokeweight="2.5pt"/>
                <v:shape id="AutoShape 89" o:spid="_x0000_s1093" type="#_x0000_t32" style="position:absolute;left:7445;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TSxcEAAADbAAAADwAAAGRycy9kb3ducmV2LnhtbERPTU8CMRC9m/gfmjHxYqCLJiusFCIY&#10;owc9CITzsB23G7fTpa2w/nvnYOLx5X3Pl4Pv1IliagMbmIwLUMR1sC03Bnbb59EUVMrIFrvAZOCH&#10;EiwXlxdzrGw48wedNrlREsKpQgMu577SOtWOPKZx6ImF+wzRYxYYG20jniXcd/q2KErtsWVpcNjT&#10;2lH9tfn20vt2tzqwnr3fu+GJ48v+eHPIpTHXV8PjA6hMQ/4X/7lfrYFS1ssX+QF6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hNLFwQAAANsAAAAPAAAAAAAAAAAAAAAA&#10;AKECAABkcnMvZG93bnJldi54bWxQSwUGAAAAAAQABAD5AAAAjwMAAAAA&#10;" strokeweight="2.5pt"/>
                <v:shape id="AutoShape 90" o:spid="_x0000_s1094" type="#_x0000_t32" style="position:absolute;left:4376;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h3XsQAAADbAAAADwAAAGRycy9kb3ducmV2LnhtbESPS0sDMRSF94L/IVzBjbSZKkzb6WRK&#10;VUQXuuiDrm8nt5Ohk5sxie34740guDycx8cpl4PtxJl8aB0rmIwzEMS10y03Cnbbl9EMRIjIGjvH&#10;pOCbAiyr66sSC+0uvKbzJjYijXAoUIGJsS+kDLUhi2HseuLkHZ23GJP0jdQeL2ncdvI+y3JpseVE&#10;MNjTk6H6tPmyifv+8HhgOf+YmuGZ/ev+8+4Qc6Vub4bVAkSkIf6H/9pvWkE+gd8v6QfI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HdexAAAANsAAAAPAAAAAAAAAAAA&#10;AAAAAKECAABkcnMvZG93bnJldi54bWxQSwUGAAAAAAQABAD5AAAAkgMAAAAA&#10;" strokeweight="2.5pt"/>
                <v:roundrect id="AutoShape 91" o:spid="_x0000_s1095" style="position:absolute;left:190;top:781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Vt/wwAA&#10;ANsAAAAPAAAAZHJzL2Rvd25yZXYueG1sRI9PawIxFMTvBb9DeEJvNdGDyGqUUij0UsQ/oN5eN6/Z&#10;pZuXJcmuWz+9KRQ8DjPzG2a1GVwjegqx9qxhOlEgiEtvarYajof3lwWImJANNp5Jwy9F2KxHTyss&#10;jL/yjvp9siJDOBaooUqpLaSMZUUO48S3xNn79sFhyjJYaQJeM9w1cqbUXDqsOS9U2NJbReXPvnMa&#10;lCrt5Za6T//VmfPpxL0N063Wz+PhdQki0ZAe4f/2h9Ewn8Hfl/wD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Vt/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09A6882D" w14:textId="77777777" w:rsidR="007F4E56" w:rsidRPr="004E6998" w:rsidRDefault="007F4E56" w:rsidP="00343DE6">
                        <w:pPr>
                          <w:jc w:val="center"/>
                          <w:rPr>
                            <w:b/>
                            <w:color w:val="404040" w:themeColor="text1" w:themeTint="BF"/>
                          </w:rPr>
                        </w:pPr>
                        <w:r w:rsidRPr="004E6998">
                          <w:rPr>
                            <w:b/>
                            <w:color w:val="404040" w:themeColor="text1" w:themeTint="BF"/>
                          </w:rPr>
                          <w:t>Conception IE</w:t>
                        </w:r>
                      </w:p>
                      <w:p w14:paraId="54C2E057" w14:textId="77777777" w:rsidR="007F4E56" w:rsidRPr="004E6998" w:rsidRDefault="007F4E56" w:rsidP="00343DE6">
                        <w:pPr>
                          <w:jc w:val="center"/>
                          <w:rPr>
                            <w:b/>
                            <w:color w:val="404040" w:themeColor="text1" w:themeTint="BF"/>
                          </w:rPr>
                        </w:pPr>
                      </w:p>
                    </w:txbxContent>
                  </v:textbox>
                </v:roundrect>
                <v:roundrect id="AutoShape 92" o:spid="_x0000_s1096" style="position:absolute;left:190;top:905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7kwwAA&#10;ANsAAAAPAAAAZHJzL2Rvd25yZXYueG1sRI9BawIxFITvhf6H8ITeaqIF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7k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5AFD5707" w14:textId="77777777" w:rsidR="007F4E56" w:rsidRPr="004E6998" w:rsidRDefault="007F4E56" w:rsidP="00343DE6">
                        <w:pPr>
                          <w:jc w:val="center"/>
                          <w:rPr>
                            <w:b/>
                            <w:color w:val="404040" w:themeColor="text1" w:themeTint="BF"/>
                          </w:rPr>
                        </w:pPr>
                        <w:r w:rsidRPr="004E6998">
                          <w:rPr>
                            <w:b/>
                            <w:color w:val="404040" w:themeColor="text1" w:themeTint="BF"/>
                          </w:rPr>
                          <w:t>Développement IE</w:t>
                        </w:r>
                      </w:p>
                      <w:p w14:paraId="4400965D" w14:textId="77777777" w:rsidR="007F4E56" w:rsidRPr="004E6998" w:rsidRDefault="007F4E56" w:rsidP="00343DE6">
                        <w:pPr>
                          <w:jc w:val="center"/>
                          <w:rPr>
                            <w:b/>
                            <w:color w:val="404040" w:themeColor="text1" w:themeTint="BF"/>
                          </w:rPr>
                        </w:pPr>
                      </w:p>
                    </w:txbxContent>
                  </v:textbox>
                </v:roundrect>
                <v:roundrect id="AutoShape 93" o:spid="_x0000_s1097" style="position:absolute;left:190;top:1029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GaQwwAA&#10;ANsAAAAPAAAAZHJzL2Rvd25yZXYueG1sRI9BawIxFITvhf6H8ITeaqIU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GaQ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28E14E35" w14:textId="77777777" w:rsidR="007F4E56" w:rsidRPr="004E6998" w:rsidRDefault="007F4E56" w:rsidP="00343DE6">
                        <w:pPr>
                          <w:jc w:val="center"/>
                          <w:rPr>
                            <w:b/>
                            <w:color w:val="404040" w:themeColor="text1" w:themeTint="BF"/>
                          </w:rPr>
                        </w:pPr>
                        <w:r w:rsidRPr="004E6998">
                          <w:rPr>
                            <w:b/>
                            <w:color w:val="404040" w:themeColor="text1" w:themeTint="BF"/>
                          </w:rPr>
                          <w:t>Tests IE</w:t>
                        </w:r>
                      </w:p>
                      <w:p w14:paraId="66820B49" w14:textId="77777777" w:rsidR="007F4E56" w:rsidRPr="00A96A4F" w:rsidRDefault="007F4E56" w:rsidP="00343DE6">
                        <w:pPr>
                          <w:jc w:val="center"/>
                          <w:rPr>
                            <w:b/>
                          </w:rPr>
                        </w:pPr>
                      </w:p>
                    </w:txbxContent>
                  </v:textbox>
                </v:roundrect>
                <v:roundrect id="AutoShape 94" o:spid="_x0000_s1098" style="position:absolute;left:3098;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MMLwwAA&#10;ANsAAAAPAAAAZHJzL2Rvd25yZXYueG1sRI9BawIxFITvhf6H8ITeaqJQ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WMML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334CE289" w14:textId="77777777" w:rsidR="007F4E56" w:rsidRPr="004E6998" w:rsidRDefault="007F4E56" w:rsidP="00343DE6">
                        <w:pPr>
                          <w:jc w:val="center"/>
                          <w:rPr>
                            <w:b/>
                            <w:color w:val="404040" w:themeColor="text1" w:themeTint="BF"/>
                          </w:rPr>
                        </w:pPr>
                        <w:r w:rsidRPr="004E6998">
                          <w:rPr>
                            <w:b/>
                            <w:color w:val="404040" w:themeColor="text1" w:themeTint="BF"/>
                          </w:rPr>
                          <w:t>Conception P2P</w:t>
                        </w:r>
                      </w:p>
                      <w:p w14:paraId="279B7611" w14:textId="77777777" w:rsidR="007F4E56" w:rsidRPr="00A96A4F" w:rsidRDefault="007F4E56" w:rsidP="00343DE6">
                        <w:pPr>
                          <w:jc w:val="center"/>
                          <w:rPr>
                            <w:b/>
                          </w:rPr>
                        </w:pPr>
                      </w:p>
                    </w:txbxContent>
                  </v:textbox>
                </v:roundrect>
                <v:roundrect id="AutoShape 95" o:spid="_x0000_s1099" style="position:absolute;left:3098;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18wwAA&#10;ANsAAAAPAAAAZHJzL2Rvd25yZXYueG1sRI9BawIxFITvBf9DeEJvNdHDUlajlILgRUqtYHt7bl6z&#10;SzcvS5Jdt/31jSB4HGbmG2a1GV0rBgqx8axhPlMgiCtvGrYajh/bp2cQMSEbbD2Thl+KsFlPHlZY&#10;Gn/hdxoOyYoM4ViihjqlrpQyVjU5jDPfEWfv2weHKctgpQl4yXDXyoVShXTYcF6osaPXmqqfQ+80&#10;KFXZr7/U7/25N5+nEw82zN+0fpyOL0sQicZ0D9/aO6Oh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18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1E342A74" w14:textId="77777777" w:rsidR="007F4E56" w:rsidRPr="004E6998" w:rsidRDefault="007F4E56" w:rsidP="00343DE6">
                        <w:pPr>
                          <w:jc w:val="center"/>
                          <w:rPr>
                            <w:b/>
                            <w:color w:val="404040" w:themeColor="text1" w:themeTint="BF"/>
                          </w:rPr>
                        </w:pPr>
                        <w:r w:rsidRPr="004E6998">
                          <w:rPr>
                            <w:b/>
                            <w:color w:val="404040" w:themeColor="text1" w:themeTint="BF"/>
                          </w:rPr>
                          <w:t>Développement P2P</w:t>
                        </w:r>
                      </w:p>
                      <w:p w14:paraId="524D56A4" w14:textId="77777777" w:rsidR="007F4E56" w:rsidRPr="00A96A4F" w:rsidRDefault="007F4E56" w:rsidP="00343DE6">
                        <w:pPr>
                          <w:jc w:val="center"/>
                          <w:rPr>
                            <w:b/>
                          </w:rPr>
                        </w:pPr>
                      </w:p>
                    </w:txbxContent>
                  </v:textbox>
                </v:roundrect>
                <v:roundrect id="AutoShape 96" o:spid="_x0000_s1100" style="position:absolute;left:3098;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vjnwwAA&#10;ANsAAAAPAAAAZHJzL2Rvd25yZXYueG1sRI9BawIxFITvQv9DeEJvmujBymqUIhS8lFIrqLfXzWt2&#10;6eZlSbLrtr++KQgeh5n5hllvB9eInkKsPWuYTRUI4tKbmq2G48fLZAkiJmSDjWfS8EMRtpuH0RoL&#10;46/8Tv0hWZEhHAvUUKXUFlLGsiKHcepb4ux9+eAwZRmsNAGvGe4aOVdqIR3WnBcqbGlXUfl96JwG&#10;pUp7+U3dq//szPl04t6G2ZvWj+PheQUi0ZDu4Vt7bzQsnuD/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vjn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698C9D59" w14:textId="77777777" w:rsidR="007F4E56" w:rsidRPr="004E6998" w:rsidRDefault="007F4E56" w:rsidP="00343DE6">
                        <w:pPr>
                          <w:jc w:val="center"/>
                          <w:rPr>
                            <w:b/>
                            <w:color w:val="404040" w:themeColor="text1" w:themeTint="BF"/>
                          </w:rPr>
                        </w:pPr>
                        <w:r w:rsidRPr="004E6998">
                          <w:rPr>
                            <w:b/>
                            <w:color w:val="404040" w:themeColor="text1" w:themeTint="BF"/>
                          </w:rPr>
                          <w:t>Tests P2P</w:t>
                        </w:r>
                      </w:p>
                      <w:p w14:paraId="527D4F0D" w14:textId="77777777" w:rsidR="007F4E56" w:rsidRPr="00A96A4F" w:rsidRDefault="007F4E56" w:rsidP="00343DE6">
                        <w:pPr>
                          <w:jc w:val="center"/>
                          <w:rPr>
                            <w:b/>
                          </w:rPr>
                        </w:pPr>
                      </w:p>
                    </w:txbxContent>
                  </v:textbox>
                </v:roundrect>
                <v:roundrect id="AutoShape 97" o:spid="_x0000_s1101" style="position:absolute;left:6565;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WyVwAAA&#10;ANsAAAAPAAAAZHJzL2Rvd25yZXYueG1sRE9NawIxEL0X/A9hBG81sQcpq1FEELxI0RbU27gZs4ub&#10;yZJk121/fXMo9Ph438v14BrRU4i1Zw2zqQJBXHpTs9Xw9bl7fQcRE7LBxjNp+KYI69XoZYmF8U8+&#10;Un9KVuQQjgVqqFJqCyljWZHDOPUtcebuPjhMGQYrTcBnDneNfFNqLh3WnBsqbGlbUfk4dU6DUqW9&#10;/qTu4G+duZzP3Nsw+9B6Mh42CxCJhvQv/nPvjYZ5Hpu/5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WWyVwAAAANsAAAAPAAAAAAAAAAAAAAAAAJcCAABkcnMvZG93bnJl&#10;di54bWxQSwUGAAAAAAQABAD1AAAAhAMAAAAA&#10;" fillcolor="white [3201]" strokecolor="black [3213]" strokeweight="1pt">
                  <v:fill color2="#ccc0d9 [1303]" focus="100%" type="gradient"/>
                  <v:stroke dashstyle="dash"/>
                  <v:shadow on="t" color="#3f3151 [1607]" opacity=".5" offset="1pt"/>
                  <v:textbox>
                    <w:txbxContent>
                      <w:p w14:paraId="5980B47E" w14:textId="77777777" w:rsidR="007F4E56" w:rsidRPr="004E6998" w:rsidRDefault="007F4E56" w:rsidP="00343DE6">
                        <w:pPr>
                          <w:jc w:val="center"/>
                          <w:rPr>
                            <w:b/>
                            <w:color w:val="404040" w:themeColor="text1" w:themeTint="BF"/>
                          </w:rPr>
                        </w:pPr>
                        <w:r>
                          <w:rPr>
                            <w:b/>
                            <w:color w:val="404040" w:themeColor="text1" w:themeTint="BF"/>
                          </w:rPr>
                          <w:t>Conception DM</w:t>
                        </w:r>
                      </w:p>
                      <w:p w14:paraId="399934AB" w14:textId="77777777" w:rsidR="007F4E56" w:rsidRPr="00A96A4F" w:rsidRDefault="007F4E56" w:rsidP="00343DE6">
                        <w:pPr>
                          <w:jc w:val="center"/>
                          <w:rPr>
                            <w:b/>
                          </w:rPr>
                        </w:pPr>
                      </w:p>
                    </w:txbxContent>
                  </v:textbox>
                </v:roundrect>
                <v:roundrect id="AutoShape 98" o:spid="_x0000_s1102" style="position:absolute;left:6565;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ckOwwAA&#10;ANsAAAAPAAAAZHJzL2Rvd25yZXYueG1sRI9BawIxFITvQv9DeEJvmuhB6mqUIhS8lFIrqLfXzWt2&#10;6eZlSbLrtr++KQgeh5n5hllvB9eInkKsPWuYTRUI4tKbmq2G48fL5AlETMgGG8+k4YcibDcPozUW&#10;xl/5nfpDsiJDOBaooUqpLaSMZUUO49S3xNn78sFhyjJYaQJeM9w1cq7UQjqsOS9U2NKuovL70DkN&#10;SpX28pu6V//ZmfPpxL0NszetH8fD8wpEoiHdw7f23mhYLOH/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FckO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4DD2836B" w14:textId="77777777" w:rsidR="007F4E56" w:rsidRPr="004E6998" w:rsidRDefault="007F4E56" w:rsidP="00343DE6">
                        <w:pPr>
                          <w:jc w:val="center"/>
                          <w:rPr>
                            <w:b/>
                            <w:color w:val="404040" w:themeColor="text1" w:themeTint="BF"/>
                          </w:rPr>
                        </w:pPr>
                        <w:r>
                          <w:rPr>
                            <w:b/>
                            <w:color w:val="404040" w:themeColor="text1" w:themeTint="BF"/>
                          </w:rPr>
                          <w:t>Développement DM</w:t>
                        </w:r>
                      </w:p>
                      <w:p w14:paraId="20088AA5" w14:textId="77777777" w:rsidR="007F4E56" w:rsidRPr="00A96A4F" w:rsidRDefault="007F4E56" w:rsidP="00343DE6">
                        <w:pPr>
                          <w:jc w:val="center"/>
                          <w:rPr>
                            <w:b/>
                          </w:rPr>
                        </w:pPr>
                      </w:p>
                    </w:txbxContent>
                  </v:textbox>
                </v:roundrect>
                <v:roundrect id="AutoShape 99" o:spid="_x0000_s1103" style="position:absolute;left:6565;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vZOwQAA&#10;ANsAAAAPAAAAZHJzL2Rvd25yZXYueG1sRE/Pa8IwFL4L/g/hCbtpoodNOqOIIHgZY06ou701b2mx&#10;eSlJWrv99cthsOPH93uzG10rBgqx8axhuVAgiCtvGrYaLu/H+RpETMgGW8+k4Zsi7LbTyQYL4+/8&#10;RsM5WZFDOBaooU6pK6SMVU0O48J3xJn78sFhyjBYaQLec7hr5UqpR+mw4dxQY0eHmqrbuXcalKrs&#10;x0/qX/xnb65lyYMNy1etH2bj/hlEojH9i//cJ6PhKa/PX/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b2TsEAAADbAAAADwAAAAAAAAAAAAAAAACXAgAAZHJzL2Rvd25y&#10;ZXYueG1sUEsFBgAAAAAEAAQA9QAAAIUDAAAAAA==&#10;" fillcolor="white [3201]" strokecolor="black [3213]" strokeweight="1pt">
                  <v:fill color2="#ccc0d9 [1303]" focus="100%" type="gradient"/>
                  <v:stroke dashstyle="dash"/>
                  <v:shadow on="t" color="#3f3151 [1607]" opacity=".5" offset="1pt"/>
                  <v:textbox>
                    <w:txbxContent>
                      <w:p w14:paraId="754AF60F" w14:textId="77777777" w:rsidR="007F4E56" w:rsidRPr="004E6998" w:rsidRDefault="007F4E56" w:rsidP="00343DE6">
                        <w:pPr>
                          <w:jc w:val="center"/>
                          <w:rPr>
                            <w:b/>
                            <w:color w:val="404040" w:themeColor="text1" w:themeTint="BF"/>
                          </w:rPr>
                        </w:pPr>
                        <w:r>
                          <w:rPr>
                            <w:b/>
                            <w:color w:val="404040" w:themeColor="text1" w:themeTint="BF"/>
                          </w:rPr>
                          <w:t>Tests DM</w:t>
                        </w:r>
                      </w:p>
                      <w:p w14:paraId="57CE99FB" w14:textId="77777777" w:rsidR="007F4E56" w:rsidRPr="00A96A4F" w:rsidRDefault="007F4E56" w:rsidP="00343DE6">
                        <w:pPr>
                          <w:jc w:val="center"/>
                          <w:rPr>
                            <w:b/>
                          </w:rPr>
                        </w:pPr>
                      </w:p>
                    </w:txbxContent>
                  </v:textbox>
                </v:roundrect>
                <v:roundrect id="AutoShape 100" o:spid="_x0000_s1104" style="position:absolute;left:9394;top:766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lPVxAAA&#10;ANsAAAAPAAAAZHJzL2Rvd25yZXYueG1sRI9BawIxFITvhf6H8Aq91WQ91LI1igiCFynVgnp73bxm&#10;l25eliS7bvvrjVDocZiZb5j5cnStGCjExrOGYqJAEFfeNGw1fBw2Ty8gYkI22HomDT8UYbm4v5tj&#10;afyF32nYJysyhGOJGuqUulLKWNXkME58R5y9Lx8cpiyDlSbgJcNdK6dKPUuHDeeFGjta11R973un&#10;QanKnn9Tv/OfvTkdjzzYULxp/fgwrl5BJBrTf/ivvTUaZgXcvu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pT1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14:paraId="1C06B386" w14:textId="77777777" w:rsidR="007F4E56" w:rsidRPr="004E6998" w:rsidRDefault="007F4E56" w:rsidP="00343DE6">
                        <w:pPr>
                          <w:jc w:val="center"/>
                          <w:rPr>
                            <w:b/>
                            <w:color w:val="404040" w:themeColor="text1" w:themeTint="BF"/>
                          </w:rPr>
                        </w:pPr>
                        <w:r w:rsidRPr="004E6998">
                          <w:rPr>
                            <w:b/>
                            <w:color w:val="404040" w:themeColor="text1" w:themeTint="BF"/>
                          </w:rPr>
                          <w:t>Conception IS</w:t>
                        </w:r>
                      </w:p>
                      <w:p w14:paraId="4821D440" w14:textId="77777777" w:rsidR="007F4E56" w:rsidRPr="004E6998" w:rsidRDefault="007F4E56" w:rsidP="00343DE6">
                        <w:pPr>
                          <w:jc w:val="center"/>
                          <w:rPr>
                            <w:b/>
                            <w:color w:val="404040" w:themeColor="text1" w:themeTint="BF"/>
                          </w:rPr>
                        </w:pPr>
                      </w:p>
                    </w:txbxContent>
                  </v:textbox>
                </v:roundrect>
                <v:roundrect id="AutoShape 101" o:spid="_x0000_s1105" style="position:absolute;left:9394;top:890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M2iwwAA&#10;ANsAAAAPAAAAZHJzL2Rvd25yZXYueG1sRI9BawIxFITvhf6H8ITeaqKHWlajiFDopZRqQb09N8/s&#10;4uZlSbLrtr/eCIUeh5n5hlmsBteInkKsPWuYjBUI4tKbmq2G793b8yuImJANNp5Jww9FWC0fHxZY&#10;GH/lL+q3yYoM4VighiqltpAylhU5jGPfEmfv7IPDlGWw0gS8Zrhr5FSpF+mw5rxQYUubisrLtnMa&#10;lCrt8Td1H/7UmcN+z70Nk0+tn0bDeg4i0ZD+w3/td6NhNoX7l/w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aM2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0FDCDBD9" w14:textId="77777777" w:rsidR="007F4E56" w:rsidRPr="004E6998" w:rsidRDefault="007F4E56" w:rsidP="00343DE6">
                        <w:pPr>
                          <w:jc w:val="center"/>
                          <w:rPr>
                            <w:b/>
                            <w:color w:val="404040" w:themeColor="text1" w:themeTint="BF"/>
                          </w:rPr>
                        </w:pPr>
                        <w:r w:rsidRPr="004E6998">
                          <w:rPr>
                            <w:b/>
                            <w:color w:val="404040" w:themeColor="text1" w:themeTint="BF"/>
                          </w:rPr>
                          <w:t>Développement IS</w:t>
                        </w:r>
                      </w:p>
                      <w:p w14:paraId="26EAD52C" w14:textId="77777777" w:rsidR="007F4E56" w:rsidRPr="00A96A4F" w:rsidRDefault="007F4E56" w:rsidP="00343DE6">
                        <w:pPr>
                          <w:jc w:val="center"/>
                          <w:rPr>
                            <w:b/>
                          </w:rPr>
                        </w:pPr>
                      </w:p>
                    </w:txbxContent>
                  </v:textbox>
                </v:roundrect>
                <v:roundrect id="AutoShape 102" o:spid="_x0000_s1106" style="position:absolute;left:9394;top:1014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Gg5xAAA&#10;ANsAAAAPAAAAZHJzL2Rvd25yZXYueG1sRI9BawIxFITvhf6H8AreaqIFK1ujFEHwUkQraG+vm9fs&#10;0s3LkmTXbX+9EQo9DjPzDbNYDa4RPYVYe9YwGSsQxKU3NVsNx/fN4xxETMgGG8+k4YcirJb3dwss&#10;jL/wnvpDsiJDOBaooUqpLaSMZUUO49i3xNn78sFhyjJYaQJeMtw1cqrUTDqsOS9U2NK6ovL70DkN&#10;SpX24zd1b/6zM+fTiXsbJjutRw/D6wuIREP6D/+1t0bD8xPcvuQfIJ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iRoO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14:paraId="2923E2AD" w14:textId="77777777" w:rsidR="007F4E56" w:rsidRPr="004E6998" w:rsidRDefault="007F4E56" w:rsidP="00343DE6">
                        <w:pPr>
                          <w:jc w:val="center"/>
                          <w:rPr>
                            <w:b/>
                            <w:color w:val="404040" w:themeColor="text1" w:themeTint="BF"/>
                          </w:rPr>
                        </w:pPr>
                        <w:r w:rsidRPr="004E6998">
                          <w:rPr>
                            <w:b/>
                            <w:color w:val="404040" w:themeColor="text1" w:themeTint="BF"/>
                          </w:rPr>
                          <w:t>Tests IS</w:t>
                        </w:r>
                      </w:p>
                      <w:p w14:paraId="60BBCDA7" w14:textId="77777777" w:rsidR="007F4E56" w:rsidRPr="004E6998" w:rsidRDefault="007F4E56" w:rsidP="00343DE6">
                        <w:pPr>
                          <w:jc w:val="center"/>
                          <w:rPr>
                            <w:b/>
                            <w:color w:val="404040" w:themeColor="text1" w:themeTint="BF"/>
                          </w:rPr>
                        </w:pPr>
                      </w:p>
                    </w:txbxContent>
                  </v:textbox>
                </v:roundrect>
                <v:shape id="AutoShape 103" o:spid="_x0000_s1107" type="#_x0000_t32" style="position:absolute;left:5576;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85sHsIAAADbAAAADwAAAAAAAAAAAAAA&#10;AAChAgAAZHJzL2Rvd25yZXYueG1sUEsFBgAAAAAEAAQA+QAAAJADAAAAAA==&#10;" strokeweight="1.5pt"/>
                <v:shape id="AutoShape 104" o:spid="_x0000_s1108" type="#_x0000_t32" style="position:absolute;left:6414;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LJhcIAAADbAAAADwAAAAAAAAAAAAAA&#10;AAChAgAAZHJzL2Rvd25yZXYueG1sUEsFBgAAAAAEAAQA+QAAAJADAAAAAA==&#10;" strokeweight="1.5pt"/>
                <v:shape id="AutoShape 105" o:spid="_x0000_s1109" type="#_x0000_t32" style="position:absolute;left:2729;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BX8sIAAADbAAAADwAAAGRycy9kb3ducmV2LnhtbESPQWvCQBSE7wX/w/IEb3VjBSsxa4iC&#10;4MVDrRdvj+xLNph9G7PbGP+9Wyj0OMzMN0yWj7YVA/W+caxgMU9AEJdON1wruHwf3tcgfEDW2Dom&#10;BU/ykG8nbxmm2j34i4ZzqEWEsE9RgQmhS6X0pSGLfu464uhVrrcYouxrqXt8RLht5UeSrKTFhuOC&#10;wY72hsrb+ccqsJ2295Mz+nprlu2OjlWxSwalZtOx2IAINIb/8F/7qBV8ruD3S/wBcv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BX8sIAAADbAAAADwAAAAAAAAAAAAAA&#10;AAChAgAAZHJzL2Rvd25yZXYueG1sUEsFBgAAAAAEAAQA+QAAAJADAAAAAA==&#10;" strokeweight="1.5pt"/>
                <v:shape id="AutoShape 106" o:spid="_x0000_s1110" type="#_x0000_t32" style="position:absolute;left:9142;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zyacMAAADbAAAADwAAAGRycy9kb3ducmV2LnhtbESPwWrDMBBE74X8g9hAbo3cBprgWjZO&#10;IZBLDk1zyW2x1paxtXIt1XH+PioUehxm5g2TFbPtxUSjbx0reFknIIgrp1tuFFy+Ds87ED4ga+wd&#10;k4I7eSjyxVOGqXY3/qTpHBoRIexTVGBCGFIpfWXIol+7gTh6tRsthijHRuoRbxFue/maJG/SYstx&#10;weBAH4aq7vxjFdhB2++TM/ratZt+T8e63CeTUqvlXL6DCDSH//Bf+6gVbLfw+yX+AJ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Mc8mnDAAAA2wAAAA8AAAAAAAAAAAAA&#10;AAAAoQIAAGRycy9kb3ducmV2LnhtbFBLBQYAAAAABAAEAPkAAACRAwAAAAA=&#10;" strokeweight="1.5pt"/>
                <v:shape id="AutoShape 107" o:spid="_x0000_s1111" type="#_x0000_t32" style="position:absolute;left:2506;top:810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8icb8AAADbAAAADwAAAGRycy9kb3ducmV2LnhtbERPTYvCMBC9C/sfwizsTVNdUKmmsiwo&#10;Xq1Cr0MzNtVm0jaxdv/95iB4fLzv7W60jRio97VjBfNZAoK4dLrmSsHlvJ+uQfiArLFxTAr+yMMu&#10;+5hsMdXuySca8lCJGMI+RQUmhDaV0peGLPqZa4kjd3W9xRBhX0nd4zOG20YukmQpLdYcGwy29Guo&#10;vOcPq+D7cuvOSbGaF4fOdAd8+GPerZX6+hx/NiACjeEtfrmPWsEqjo1f4g+Q2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8icb8AAADbAAAADwAAAAAAAAAAAAAAAACh&#10;AgAAZHJzL2Rvd25yZXYueG1sUEsFBgAAAAAEAAQA+QAAAI0DAAAAAA==&#10;" strokeweight="1.5pt"/>
                <v:shape id="AutoShape 108" o:spid="_x0000_s1112" type="#_x0000_t32" style="position:absolute;left:2506;top:930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OH6sMAAADbAAAADwAAAGRycy9kb3ducmV2LnhtbESPwWrDMBBE74H+g9hCb4mcFBrHjRJK&#10;oMbXOgZfF2tjubVWtqUk7t9XhUKPw8y8YfbH2fbiRpPvHCtYrxIQxI3THbcKqvP7MgXhA7LG3jEp&#10;+CYPx8PDYo+Zdnf+oFsZWhEh7DNUYEIYMil9Y8iiX7mBOHoXN1kMUU6t1BPeI9z2cpMkL9Jix3HB&#10;4EAnQ81XebUKnqvP8ZzU23Wdj2bM8eqLckyVenqc315BBJrDf/ivXWgF2x38fo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Dh+rDAAAA2wAAAA8AAAAAAAAAAAAA&#10;AAAAoQIAAGRycy9kb3ducmV2LnhtbFBLBQYAAAAABAAEAPkAAACRAwAAAAA=&#10;" strokeweight="1.5pt"/>
                <v:shape id="AutoShape 109" o:spid="_x0000_s1113" type="#_x0000_t32" style="position:absolute;left:2506;top:1057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xeUL8AAADbAAAADwAAAGRycy9kb3ducmV2LnhtbERPz2vCMBS+D/Y/hDfwtqYqbKUaZQhK&#10;r2uFXh/Ns6lrXtomav3vl8Ngx4/v93Y/217cafKdYwXLJAVB3DjdcavgXB3fMxA+IGvsHZOCJ3nY&#10;715ftphr9+BvupehFTGEfY4KTAhDLqVvDFn0iRuII3dxk8UQ4dRKPeEjhttertL0Q1rsODYYHOhg&#10;qPkpb1bB+nwdq7T+XNan0YwnvPmiHDOlFm/z1wZEoDn8i//chVaQxfX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xeUL8AAADbAAAADwAAAAAAAAAAAAAAAACh&#10;AgAAZHJzL2Rvd25yZXYueG1sUEsFBgAAAAAEAAQA+QAAAI0DAAAAAA==&#10;" strokeweight="1.5pt"/>
                <v:shape id="AutoShape 110" o:spid="_x0000_s1114" type="#_x0000_t32" style="position:absolute;left:5414;top:10292;width:16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D7y8EAAADbAAAADwAAAGRycy9kb3ducmV2LnhtbESPQYvCMBSE7wv+h/AEb2vaFbR0jSLC&#10;itetgtdH87apNi9tE7X+e7MgeBxm5htmuR5sI27U+9qxgnSagCAuna65UnA8/HxmIHxA1tg4JgUP&#10;8rBejT6WmGt351+6FaESEcI+RwUmhDaX0peGLPqpa4mj9+d6iyHKvpK6x3uE20Z+JclcWqw5Lhhs&#10;aWuovBRXq2B2PHeH5LRIT7vOdDu8+n3RZUpNxsPmG0SgIbzDr/ZeK8hS+P8Sf4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oPvLwQAAANsAAAAPAAAAAAAAAAAAAAAA&#10;AKECAABkcnMvZG93bnJldi54bWxQSwUGAAAAAAQABAD5AAAAjwMAAAAA&#10;" strokeweight="1.5pt"/>
                <v:shape id="AutoShape 111" o:spid="_x0000_s1115" type="#_x0000_t32" style="position:absolute;left:5414;top:11499;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JlvMAAAADbAAAADwAAAGRycy9kb3ducmV2LnhtbESPQYvCMBSE7wv+h/CEva2pLrilGkUE&#10;xatV8Pponk21eWmbqPXfG0HY4zAz3zDzZW9rcafOV44VjEcJCOLC6YpLBcfD5icF4QOyxtoxKXiS&#10;h+Vi8DXHTLsH7+meh1JECPsMFZgQmkxKXxiy6EeuIY7e2XUWQ5RdKXWHjwi3tZwkyVRarDguGGxo&#10;bai45jer4Pd4aQ/J6W982ram3eLN7/I2Vep72K9mIAL14T/8ae+0gnQC7y/xB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lyZbzAAAAA2wAAAA8AAAAAAAAAAAAAAAAA&#10;oQIAAGRycy9kb3ducmV2LnhtbFBLBQYAAAAABAAEAPkAAACOAwAAAAA=&#10;" strokeweight="1.5pt"/>
                <v:shape id="AutoShape 112" o:spid="_x0000_s1116" type="#_x0000_t32" style="position:absolute;left:5414;top:12752;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7AJ8AAAADbAAAADwAAAGRycy9kb3ducmV2LnhtbESPQYvCMBSE7wv+h/AEb2uqwlqqUURQ&#10;vG4VvD6aZ1NtXtomav33ZmHB4zAz3zDLdW9r8aDOV44VTMYJCOLC6YpLBafj7jsF4QOyxtoxKXiR&#10;h/Vq8LXETLsn/9IjD6WIEPYZKjAhNJmUvjBk0Y9dQxy9i+sshii7UuoOnxFuazlNkh9pseK4YLCh&#10;raHilt+tgtnp2h6T83xy3rem3ePdH/I2VWo07DcLEIH68An/tw9aQTqDvy/xB8jV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Y+wCfAAAAA2wAAAA8AAAAAAAAAAAAAAAAA&#10;oQIAAGRycy9kb3ducmV2LnhtbFBLBQYAAAAABAAEAPkAAACOAwAAAAA=&#10;" strokeweight="1.5pt"/>
                <v:shape id="AutoShape 113" o:spid="_x0000_s1117" type="#_x0000_t32" style="position:absolute;left:6414;top:10293;width:15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dYU8EAAADbAAAADwAAAGRycy9kb3ducmV2LnhtbESPQYvCMBSE7wv+h/AEb2uqL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11hTwQAAANsAAAAPAAAAAAAAAAAAAAAA&#10;AKECAABkcnMvZG93bnJldi54bWxQSwUGAAAAAAQABAD5AAAAjwMAAAAA&#10;" strokeweight="1.5pt"/>
                <v:shape id="AutoShape 114" o:spid="_x0000_s1118" type="#_x0000_t32" style="position:absolute;left:6414;top:11498;width:151;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v9yMEAAADbAAAADwAAAGRycy9kb3ducmV2LnhtbESPQYvCMBSE7wv+h/AEb2uqs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m/3IwQAAANsAAAAPAAAAAAAAAAAAAAAA&#10;AKECAABkcnMvZG93bnJldi54bWxQSwUGAAAAAAQABAD5AAAAjwMAAAAA&#10;" strokeweight="1.5pt"/>
                <v:shape id="AutoShape 115" o:spid="_x0000_s1119" type="#_x0000_t32" style="position:absolute;left:6414;top:12751;width:151;height: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ljv8AAAADbAAAADwAAAGRycy9kb3ducmV2LnhtbESPQYvCMBSE7wv+h/AEb2uqgluqUURQ&#10;vFoFr4/m2VSbl7aJWv+9WVjY4zAz3zDLdW9r8aTOV44VTMYJCOLC6YpLBefT7jsF4QOyxtoxKXiT&#10;h/Vq8LXETLsXH+mZh1JECPsMFZgQmkxKXxiy6MeuIY7e1XUWQ5RdKXWHrwi3tZwmyVxarDguGGxo&#10;a6i45w+rYHa+tafk8jO57FvT7vHhD3mbKjUa9psFiEB9+A//tQ9aQTqH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JY7/AAAAA2wAAAA8AAAAAAAAAAAAAAAAA&#10;oQIAAGRycy9kb3ducmV2LnhtbFBLBQYAAAAABAAEAPkAAACOAwAAAAA=&#10;" strokeweight="1.5pt"/>
                <v:shape id="AutoShape 116" o:spid="_x0000_s1120" type="#_x0000_t32" style="position:absolute;left:9142;top:10567;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XGJMEAAADbAAAADwAAAGRycy9kb3ducmV2LnhtbESPQYvCMBSE78L+h/AWvGmqgpauUWRh&#10;xetWoddH82y6Ni9tE7X++40geBxm5htmvR1sI27U+9qxgtk0AUFcOl1zpeB0/JmkIHxA1tg4JgUP&#10;8rDdfIzWmGl351+65aESEcI+QwUmhDaT0peGLPqpa4mjd3a9xRBlX0nd4z3CbSPnSbKUFmuOCwZb&#10;+jZUXvKrVbA4/XXHpFjNin1nuj1e/SHvUqXGn8PuC0SgIbzDr/ZBK0hX8PwSf4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BcYkwQAAANsAAAAPAAAAAAAAAAAAAAAA&#10;AKECAABkcnMvZG93bnJldi54bWxQSwUGAAAAAAQABAD5AAAAjwMAAAAA&#10;" strokeweight="1.5pt"/>
                <v:shape id="AutoShape 117" o:spid="_x0000_s1121" type="#_x0000_t32" style="position:absolute;left:9138;top:9204;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pSVr8AAADbAAAADwAAAGRycy9kb3ducmV2LnhtbERPz2vCMBS+D/Y/hDfwtqYqbKUaZQhK&#10;r2uFXh/Ns6lrXtomav3vl8Ngx4/v93Y/217cafKdYwXLJAVB3DjdcavgXB3fMxA+IGvsHZOCJ3nY&#10;715ftphr9+BvupehFTGEfY4KTAhDLqVvDFn0iRuII3dxk8UQ4dRKPeEjhttertL0Q1rsODYYHOhg&#10;qPkpb1bB+nwdq7T+XNan0YwnvPmiHDOlFm/z1wZEoDn8i//chVaQxbH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pSVr8AAADbAAAADwAAAAAAAAAAAAAAAACh&#10;AgAAZHJzL2Rvd25yZXYueG1sUEsFBgAAAAAEAAQA+QAAAI0DAAAAAA==&#10;" strokeweight="1.5pt"/>
                <v:shape id="AutoShape 118" o:spid="_x0000_s1122" type="#_x0000_t32" style="position:absolute;left:9138;top:795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b3zcEAAADbAAAADwAAAGRycy9kb3ducmV2LnhtbESPQYvCMBSE7wv+h/AEb2uqwm6tRhFB&#10;8bpV8Pponk21eWmbqN1/vxGEPQ4z8w2zXPe2Fg/qfOVYwWScgCAunK64VHA67j5TED4ga6wdk4Jf&#10;8rBeDT6WmGn35B965KEUEcI+QwUmhCaT0heGLPqxa4ijd3GdxRBlV0rd4TPCbS2nSfIlLVYcFww2&#10;tDVU3PK7VTA7Xdtjcv6enPetafd494e8TZUaDfvNAkSgPvyH3+2DVpDO4f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1vfNwQAAANsAAAAPAAAAAAAAAAAAAAAA&#10;AKECAABkcnMvZG93bnJldi54bWxQSwUGAAAAAAQABAD5AAAAjwMAAAAA&#10;" strokeweight="1.5pt"/>
                <v:shapetype id="_x0000_t202" coordsize="21600,21600" o:spt="202" path="m0,0l0,21600,21600,21600,21600,0xe">
                  <v:stroke joinstyle="miter"/>
                  <v:path gradientshapeok="t" o:connecttype="rect"/>
                </v:shapetype>
                <v:shape id="Text Box 119" o:spid="_x0000_s1123" type="#_x0000_t202" style="position:absolute;left:6266;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27ACD6D6"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0" o:spid="_x0000_s1124" type="#_x0000_t202" style="position:absolute;left:4188;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0B87DEAA" w14:textId="77777777" w:rsidR="007F4E56" w:rsidRPr="004E6998" w:rsidRDefault="007F4E56" w:rsidP="00343DE6">
                        <w:pPr>
                          <w:rPr>
                            <w:i/>
                            <w:color w:val="404040" w:themeColor="text1" w:themeTint="BF"/>
                          </w:rPr>
                        </w:pPr>
                        <w:r w:rsidRPr="004E6998">
                          <w:rPr>
                            <w:i/>
                            <w:color w:val="404040" w:themeColor="text1" w:themeTint="BF"/>
                          </w:rPr>
                          <w:t>V. Penot</w:t>
                        </w:r>
                      </w:p>
                    </w:txbxContent>
                  </v:textbox>
                </v:shape>
                <v:shape id="Text Box 121" o:spid="_x0000_s1125" type="#_x0000_t202" style="position:absolute;left:757;top:8374;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21945234" w14:textId="77777777" w:rsidR="007F4E56" w:rsidRPr="004E6998" w:rsidRDefault="007F4E56" w:rsidP="00343DE6">
                        <w:pPr>
                          <w:rPr>
                            <w:i/>
                            <w:color w:val="404040" w:themeColor="text1" w:themeTint="BF"/>
                          </w:rPr>
                        </w:pPr>
                        <w:r w:rsidRPr="004E6998">
                          <w:rPr>
                            <w:i/>
                            <w:color w:val="404040" w:themeColor="text1" w:themeTint="BF"/>
                          </w:rPr>
                          <w:t>B. Poirier</w:t>
                        </w:r>
                      </w:p>
                    </w:txbxContent>
                  </v:textbox>
                </v:shape>
                <v:shape id="Text Box 122" o:spid="_x0000_s1126" type="#_x0000_t202" style="position:absolute;left:774;top:96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0ACE7256"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23" o:spid="_x0000_s1127" type="#_x0000_t202" style="position:absolute;left:774;top:10879;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36D383AB"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24" o:spid="_x0000_s1128" type="#_x0000_t202" style="position:absolute;left:1702;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1D3592B3" w14:textId="77777777" w:rsidR="007F4E56" w:rsidRPr="004E6998" w:rsidRDefault="007F4E56" w:rsidP="00343DE6">
                        <w:pPr>
                          <w:rPr>
                            <w:i/>
                            <w:color w:val="404040" w:themeColor="text1" w:themeTint="BF"/>
                          </w:rPr>
                        </w:pPr>
                        <w:r w:rsidRPr="004E6998">
                          <w:rPr>
                            <w:i/>
                            <w:color w:val="404040" w:themeColor="text1" w:themeTint="BF"/>
                          </w:rPr>
                          <w:t>V. Penot</w:t>
                        </w:r>
                      </w:p>
                    </w:txbxContent>
                  </v:textbox>
                </v:shape>
                <v:shape id="Text Box 125" o:spid="_x0000_s1129" type="#_x0000_t202" style="position:absolute;left:8084;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14:paraId="4210E153" w14:textId="77777777" w:rsidR="007F4E56" w:rsidRPr="004E6998" w:rsidRDefault="007F4E56" w:rsidP="00343DE6">
                        <w:pPr>
                          <w:rPr>
                            <w:i/>
                            <w:color w:val="404040" w:themeColor="text1" w:themeTint="BF"/>
                          </w:rPr>
                        </w:pPr>
                        <w:r w:rsidRPr="004E6998">
                          <w:rPr>
                            <w:i/>
                            <w:color w:val="404040" w:themeColor="text1" w:themeTint="BF"/>
                          </w:rPr>
                          <w:t>V. Penot</w:t>
                        </w:r>
                      </w:p>
                    </w:txbxContent>
                  </v:textbox>
                </v:shape>
                <v:shape id="Text Box 126" o:spid="_x0000_s1130" type="#_x0000_t202" style="position:absolute;left:3684;top:9239;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6AB8375F"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7" o:spid="_x0000_s1131" type="#_x0000_t202" style="position:absolute;left:6797;top:9222;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50C65516" w14:textId="77777777" w:rsidR="007F4E56" w:rsidRPr="004E6998" w:rsidRDefault="007F4E56"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8" o:spid="_x0000_s1132" type="#_x0000_t202" style="position:absolute;left:3826;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1A1B9E61" w14:textId="77777777" w:rsidR="007F4E56" w:rsidRPr="004E6998" w:rsidRDefault="007F4E56" w:rsidP="00343DE6">
                        <w:pPr>
                          <w:rPr>
                            <w:i/>
                            <w:color w:val="404040" w:themeColor="text1" w:themeTint="BF"/>
                          </w:rPr>
                        </w:pPr>
                        <w:r w:rsidRPr="004E6998">
                          <w:rPr>
                            <w:i/>
                            <w:color w:val="404040" w:themeColor="text1" w:themeTint="BF"/>
                          </w:rPr>
                          <w:t>B. Poirier</w:t>
                        </w:r>
                      </w:p>
                    </w:txbxContent>
                  </v:textbox>
                </v:shape>
                <v:shape id="Text Box 129" o:spid="_x0000_s1133" type="#_x0000_t202" style="position:absolute;left:7175;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46F079A2" w14:textId="77777777" w:rsidR="007F4E56" w:rsidRPr="004E6998" w:rsidRDefault="007F4E56" w:rsidP="00343DE6">
                        <w:pPr>
                          <w:rPr>
                            <w:i/>
                            <w:color w:val="404040" w:themeColor="text1" w:themeTint="BF"/>
                          </w:rPr>
                        </w:pPr>
                        <w:r w:rsidRPr="004E6998">
                          <w:rPr>
                            <w:i/>
                            <w:color w:val="404040" w:themeColor="text1" w:themeTint="BF"/>
                          </w:rPr>
                          <w:t>B. Poirier</w:t>
                        </w:r>
                      </w:p>
                    </w:txbxContent>
                  </v:textbox>
                </v:shape>
                <v:shape id="Text Box 130" o:spid="_x0000_s1134" type="#_x0000_t202" style="position:absolute;left:3778;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7B715106"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1" o:spid="_x0000_s1135" type="#_x0000_t202" style="position:absolute;left:7059;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02E3AA6C"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2" o:spid="_x0000_s1136" type="#_x0000_t202" style="position:absolute;left:3727;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6CD0D329"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3" o:spid="_x0000_s1137" type="#_x0000_t202" style="position:absolute;left:7059;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4F963FF8"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4" o:spid="_x0000_s1138" type="#_x0000_t202" style="position:absolute;left:9855;top:10695;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14:paraId="53ACCBF8" w14:textId="77777777" w:rsidR="007F4E56" w:rsidRPr="004E6998" w:rsidRDefault="007F4E56"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5" o:spid="_x0000_s1139" type="#_x0000_t202" style="position:absolute;left:9903;top:8221;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23A86D5E" w14:textId="77777777" w:rsidR="007F4E56" w:rsidRPr="004E6998" w:rsidRDefault="007F4E56" w:rsidP="00343DE6">
                        <w:pPr>
                          <w:rPr>
                            <w:i/>
                            <w:color w:val="404040" w:themeColor="text1" w:themeTint="BF"/>
                          </w:rPr>
                        </w:pPr>
                        <w:r w:rsidRPr="004E6998">
                          <w:rPr>
                            <w:i/>
                            <w:color w:val="404040" w:themeColor="text1" w:themeTint="BF"/>
                          </w:rPr>
                          <w:t>B. Poirier</w:t>
                        </w:r>
                      </w:p>
                    </w:txbxContent>
                  </v:textbox>
                </v:shape>
                <v:shape id="Text Box 136" o:spid="_x0000_s1140" type="#_x0000_t202" style="position:absolute;left:9903;top:9457;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1AD669FF" w14:textId="77777777" w:rsidR="007F4E56" w:rsidRPr="004E6998" w:rsidRDefault="007F4E56"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7" o:spid="_x0000_s1141" type="#_x0000_t202" style="position:absolute;left:4845;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3F8B8452" w14:textId="77777777" w:rsidR="007F4E56" w:rsidRPr="004E6998" w:rsidRDefault="007F4E56" w:rsidP="00343DE6">
                        <w:pPr>
                          <w:rPr>
                            <w:i/>
                            <w:color w:val="404040" w:themeColor="text1" w:themeTint="BF"/>
                          </w:rPr>
                        </w:pPr>
                        <w:r w:rsidRPr="004E6998">
                          <w:rPr>
                            <w:i/>
                            <w:color w:val="404040" w:themeColor="text1" w:themeTint="BF"/>
                          </w:rPr>
                          <w:t>V. Penot</w:t>
                        </w:r>
                      </w:p>
                    </w:txbxContent>
                  </v:textbox>
                </v:shape>
              </v:group>
            </w:pict>
          </mc:Fallback>
        </mc:AlternateContent>
      </w:r>
      <w:r w:rsidR="00533098">
        <w:br w:type="page"/>
      </w:r>
    </w:p>
    <w:p w14:paraId="6744AF1D" w14:textId="77777777" w:rsidR="00FE4BC0" w:rsidRDefault="00F46610" w:rsidP="00FE4BC0">
      <w:pPr>
        <w:pStyle w:val="Titre2"/>
      </w:pPr>
      <w:bookmarkStart w:id="74" w:name="_Toc341188917"/>
      <w:r>
        <w:lastRenderedPageBreak/>
        <w:t>E</w:t>
      </w:r>
      <w:r w:rsidR="00FE4BC0">
        <w:t>stimation des charges</w:t>
      </w:r>
      <w:bookmarkEnd w:id="74"/>
    </w:p>
    <w:p w14:paraId="50FED9FB" w14:textId="77777777" w:rsidR="00343DE6" w:rsidRPr="00343DE6" w:rsidRDefault="00343DE6" w:rsidP="00343DE6"/>
    <w:tbl>
      <w:tblPr>
        <w:tblStyle w:val="Tramemoyenne12"/>
        <w:tblW w:w="9747" w:type="dxa"/>
        <w:tblLook w:val="04A0" w:firstRow="1" w:lastRow="0" w:firstColumn="1" w:lastColumn="0" w:noHBand="0" w:noVBand="1"/>
      </w:tblPr>
      <w:tblGrid>
        <w:gridCol w:w="5920"/>
        <w:gridCol w:w="1392"/>
        <w:gridCol w:w="236"/>
        <w:gridCol w:w="2199"/>
      </w:tblGrid>
      <w:tr w:rsidR="00343DE6" w14:paraId="573CB918"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5BFD41FB" w14:textId="77777777"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14:paraId="1DD9252F"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Ratio</w:t>
            </w:r>
          </w:p>
        </w:tc>
        <w:tc>
          <w:tcPr>
            <w:tcW w:w="236" w:type="dxa"/>
            <w:vAlign w:val="center"/>
          </w:tcPr>
          <w:p w14:paraId="2E743E3D"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p>
        </w:tc>
        <w:tc>
          <w:tcPr>
            <w:tcW w:w="2199" w:type="dxa"/>
            <w:vAlign w:val="center"/>
          </w:tcPr>
          <w:p w14:paraId="3C846C8C"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 xml:space="preserve">Charge </w:t>
            </w:r>
          </w:p>
          <w:p w14:paraId="3F450E27"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(en heure-personne)</w:t>
            </w:r>
          </w:p>
        </w:tc>
      </w:tr>
      <w:tr w:rsidR="00343DE6" w14:paraId="5B23B4B9" w14:textId="77777777" w:rsidTr="007C4719">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5920" w:type="dxa"/>
          </w:tcPr>
          <w:p w14:paraId="4F95C022" w14:textId="77777777" w:rsidR="00343DE6" w:rsidRPr="004E6998" w:rsidRDefault="00343DE6" w:rsidP="007C4719">
            <w:pPr>
              <w:rPr>
                <w:color w:val="404040" w:themeColor="text1" w:themeTint="BF"/>
              </w:rPr>
            </w:pPr>
            <w:r w:rsidRPr="004E6998">
              <w:rPr>
                <w:color w:val="404040" w:themeColor="text1" w:themeTint="BF"/>
              </w:rPr>
              <w:t>Etude préalable</w:t>
            </w:r>
          </w:p>
          <w:p w14:paraId="3EF8C034" w14:textId="77777777" w:rsidR="00343DE6" w:rsidRPr="004E6998" w:rsidRDefault="00343DE6" w:rsidP="007C4719">
            <w:pPr>
              <w:rPr>
                <w:color w:val="404040" w:themeColor="text1" w:themeTint="BF"/>
              </w:rPr>
            </w:pPr>
          </w:p>
          <w:p w14:paraId="67F25B49"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14:paraId="57A4FBE6"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14:paraId="6F609479"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 xml:space="preserve">découverte environnement technique (SVN, </w:t>
            </w:r>
            <w:proofErr w:type="spellStart"/>
            <w:r w:rsidRPr="004E6998">
              <w:rPr>
                <w:b w:val="0"/>
                <w:color w:val="404040" w:themeColor="text1" w:themeTint="BF"/>
              </w:rPr>
              <w:t>Netbeans</w:t>
            </w:r>
            <w:proofErr w:type="spellEnd"/>
            <w:r w:rsidRPr="004E6998">
              <w:rPr>
                <w:b w:val="0"/>
                <w:color w:val="404040" w:themeColor="text1" w:themeTint="BF"/>
              </w:rPr>
              <w:t>)</w:t>
            </w:r>
          </w:p>
          <w:p w14:paraId="672CD1B4" w14:textId="77777777"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14:paraId="3D75C806" w14:textId="77777777" w:rsidR="00343DE6" w:rsidRPr="004E6998" w:rsidRDefault="00343DE6" w:rsidP="007C4719">
            <w:pPr>
              <w:pStyle w:val="Paragraphedeliste"/>
              <w:rPr>
                <w:color w:val="404040" w:themeColor="text1" w:themeTint="BF"/>
              </w:rPr>
            </w:pPr>
          </w:p>
        </w:tc>
        <w:tc>
          <w:tcPr>
            <w:tcW w:w="1392" w:type="dxa"/>
          </w:tcPr>
          <w:p w14:paraId="6A875BA7"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5%</w:t>
            </w:r>
          </w:p>
          <w:p w14:paraId="65D40ED3"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1349A9D8"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0C057A3F"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492F6DE5"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3B97CE12"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49C96740"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tc>
        <w:tc>
          <w:tcPr>
            <w:tcW w:w="236" w:type="dxa"/>
          </w:tcPr>
          <w:p w14:paraId="4E8ACC81"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tcPr>
          <w:p w14:paraId="3DD44AED"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w:t>
            </w:r>
          </w:p>
          <w:p w14:paraId="144B4CAD"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p w14:paraId="27C955E0"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p w14:paraId="71F041B9"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29163DC2"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p w14:paraId="554C1683"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3</w:t>
            </w:r>
          </w:p>
          <w:p w14:paraId="63089407"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color w:val="404040" w:themeColor="text1" w:themeTint="BF"/>
              </w:rPr>
              <w:t>3</w:t>
            </w:r>
          </w:p>
        </w:tc>
      </w:tr>
      <w:tr w:rsidR="00343DE6" w14:paraId="6DA285F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3D8F16E" w14:textId="77777777" w:rsidR="00343DE6" w:rsidRPr="004E6998" w:rsidRDefault="00343DE6" w:rsidP="007C4719">
            <w:pPr>
              <w:rPr>
                <w:color w:val="404040" w:themeColor="text1" w:themeTint="BF"/>
              </w:rPr>
            </w:pPr>
            <w:r w:rsidRPr="004E6998">
              <w:rPr>
                <w:color w:val="404040" w:themeColor="text1" w:themeTint="BF"/>
              </w:rPr>
              <w:t>Etude détaillée</w:t>
            </w:r>
          </w:p>
          <w:p w14:paraId="34B2C2BB" w14:textId="77777777" w:rsidR="00343DE6" w:rsidRPr="004E6998" w:rsidRDefault="00343DE6" w:rsidP="007C4719">
            <w:pPr>
              <w:rPr>
                <w:color w:val="404040" w:themeColor="text1" w:themeTint="BF"/>
              </w:rPr>
            </w:pPr>
          </w:p>
          <w:p w14:paraId="48E55B7F" w14:textId="77777777"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14:paraId="21F3EFA1"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14:paraId="263CBAD2"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14:paraId="02D7E123"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14:paraId="2EE49CD6"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14:paraId="13617C2A"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14:paraId="1DE50724" w14:textId="77777777" w:rsidR="00343DE6" w:rsidRPr="004E6998" w:rsidRDefault="00343DE6" w:rsidP="007C4719">
            <w:pPr>
              <w:pStyle w:val="Paragraphedeliste"/>
              <w:ind w:left="360"/>
              <w:jc w:val="both"/>
              <w:rPr>
                <w:i/>
                <w:color w:val="404040" w:themeColor="text1" w:themeTint="BF"/>
              </w:rPr>
            </w:pPr>
          </w:p>
          <w:p w14:paraId="764FA62C" w14:textId="77777777"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14:paraId="68A6EBBB"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14:paraId="66AE479D"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14:paraId="46FE3457"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14:paraId="212AD36F" w14:textId="77777777"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14:paraId="02FE1D66"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14:paraId="69BA7DE3"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14:paraId="327C5146"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14:paraId="6646B2CF"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14:paraId="41469ADF"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14:paraId="4CB03786" w14:textId="77777777" w:rsidR="00343DE6" w:rsidRPr="004E6998" w:rsidRDefault="00343DE6" w:rsidP="007C4719">
            <w:pPr>
              <w:pStyle w:val="Paragraphedeliste"/>
              <w:rPr>
                <w:color w:val="404040" w:themeColor="text1" w:themeTint="BF"/>
              </w:rPr>
            </w:pPr>
          </w:p>
        </w:tc>
        <w:tc>
          <w:tcPr>
            <w:tcW w:w="1392" w:type="dxa"/>
          </w:tcPr>
          <w:p w14:paraId="1F4EF9B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35%</w:t>
            </w:r>
          </w:p>
          <w:p w14:paraId="33CE490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0BD56FB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b/>
                <w:color w:val="404040" w:themeColor="text1" w:themeTint="BF"/>
              </w:rPr>
              <w:t>20%</w:t>
            </w:r>
          </w:p>
          <w:p w14:paraId="162A5F0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728B2EF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609644EC"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7FDF07B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2A39077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68DF9154"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63D7397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15%</w:t>
            </w:r>
          </w:p>
          <w:p w14:paraId="52C3ED3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4170E552"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w:t>
            </w:r>
          </w:p>
          <w:p w14:paraId="231A626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463E5E5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p w14:paraId="61B6F82A"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435B500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211AF909"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22D0A0D8"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38B73864"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w:t>
            </w:r>
          </w:p>
          <w:p w14:paraId="67FB1776"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36" w:type="dxa"/>
          </w:tcPr>
          <w:p w14:paraId="26C0007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199" w:type="dxa"/>
          </w:tcPr>
          <w:p w14:paraId="2EDF36C4"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60</w:t>
            </w:r>
          </w:p>
          <w:p w14:paraId="4444CD0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1E79640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35</w:t>
            </w:r>
          </w:p>
          <w:p w14:paraId="31FE162A"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7BA50BA4"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05BC903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2DF618C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5522437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1E841C81"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4D4651A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25</w:t>
            </w:r>
          </w:p>
          <w:p w14:paraId="1DB6ACB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040C9B7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72B3B894"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73BCFC0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p w14:paraId="341C7E1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441F10F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5</w:t>
            </w:r>
          </w:p>
          <w:p w14:paraId="76DA222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295C1C6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4DB9D80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color w:val="404040" w:themeColor="text1" w:themeTint="BF"/>
              </w:rPr>
              <w:t>2</w:t>
            </w:r>
          </w:p>
        </w:tc>
      </w:tr>
      <w:tr w:rsidR="00343DE6" w14:paraId="18D5A7D8" w14:textId="77777777" w:rsidTr="007C471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0EFA8916" w14:textId="77777777"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14:paraId="3C69CC90"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w:t>
            </w:r>
          </w:p>
        </w:tc>
        <w:tc>
          <w:tcPr>
            <w:tcW w:w="236" w:type="dxa"/>
            <w:vAlign w:val="center"/>
          </w:tcPr>
          <w:p w14:paraId="41D9734C"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vAlign w:val="center"/>
          </w:tcPr>
          <w:p w14:paraId="4E291349"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20</w:t>
            </w:r>
          </w:p>
        </w:tc>
      </w:tr>
      <w:tr w:rsidR="00343DE6" w14:paraId="3BF6507B"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794D884" w14:textId="77777777" w:rsidR="00343DE6" w:rsidRPr="004E6998" w:rsidRDefault="00343DE6" w:rsidP="007C4719">
            <w:pPr>
              <w:rPr>
                <w:color w:val="404040" w:themeColor="text1" w:themeTint="BF"/>
              </w:rPr>
            </w:pPr>
            <w:r w:rsidRPr="004E6998">
              <w:rPr>
                <w:color w:val="404040" w:themeColor="text1" w:themeTint="BF"/>
              </w:rPr>
              <w:t>Réalisation</w:t>
            </w:r>
          </w:p>
          <w:p w14:paraId="044331FF"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14:paraId="20E1C8A6"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14:paraId="10DB46F3"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14:paraId="473D860F" w14:textId="77777777"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14:paraId="1E4CC69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50%</w:t>
            </w:r>
          </w:p>
          <w:p w14:paraId="026C54B9"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33%</w:t>
            </w:r>
          </w:p>
          <w:p w14:paraId="10FAEEF6"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05AE1E3A"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14%</w:t>
            </w:r>
          </w:p>
          <w:p w14:paraId="03CA4CCC"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02F0EAA8"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tc>
        <w:tc>
          <w:tcPr>
            <w:tcW w:w="236" w:type="dxa"/>
          </w:tcPr>
          <w:p w14:paraId="6F66D98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199" w:type="dxa"/>
          </w:tcPr>
          <w:p w14:paraId="57B3766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93</w:t>
            </w:r>
          </w:p>
          <w:p w14:paraId="1AD2D32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60</w:t>
            </w:r>
          </w:p>
          <w:p w14:paraId="24FAF7FA"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4B07FAE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25</w:t>
            </w:r>
          </w:p>
          <w:p w14:paraId="0C30410A"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323BD20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tc>
      </w:tr>
      <w:tr w:rsidR="00343DE6" w14:paraId="77F572C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737A6003" w14:textId="77777777" w:rsidR="00343DE6" w:rsidRPr="004E6998" w:rsidRDefault="00343DE6" w:rsidP="007C4719">
            <w:pPr>
              <w:rPr>
                <w:color w:val="404040" w:themeColor="text1" w:themeTint="BF"/>
              </w:rPr>
            </w:pPr>
            <w:r w:rsidRPr="004E6998">
              <w:rPr>
                <w:color w:val="404040" w:themeColor="text1" w:themeTint="BF"/>
              </w:rPr>
              <w:t>TOTAL</w:t>
            </w:r>
          </w:p>
        </w:tc>
        <w:tc>
          <w:tcPr>
            <w:tcW w:w="1392" w:type="dxa"/>
          </w:tcPr>
          <w:p w14:paraId="38C2516B"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100%</w:t>
            </w:r>
          </w:p>
        </w:tc>
        <w:tc>
          <w:tcPr>
            <w:tcW w:w="236" w:type="dxa"/>
          </w:tcPr>
          <w:p w14:paraId="11BA594E"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tcPr>
          <w:p w14:paraId="3500BA3C"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183</w:t>
            </w:r>
          </w:p>
        </w:tc>
      </w:tr>
    </w:tbl>
    <w:p w14:paraId="1E41141C" w14:textId="77777777" w:rsidR="00343DE6" w:rsidRDefault="00343DE6" w:rsidP="001B14BF">
      <w:pPr>
        <w:jc w:val="both"/>
      </w:pPr>
    </w:p>
    <w:p w14:paraId="41AD4B84" w14:textId="77777777"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14:paraId="3036DC86" w14:textId="77777777" w:rsidR="00FE4BC0" w:rsidRDefault="00FE4BC0" w:rsidP="00FE4BC0">
      <w:pPr>
        <w:pStyle w:val="Titre2"/>
      </w:pPr>
      <w:bookmarkStart w:id="75" w:name="_Toc341188918"/>
      <w:r>
        <w:lastRenderedPageBreak/>
        <w:t>Planification</w:t>
      </w:r>
      <w:bookmarkEnd w:id="75"/>
    </w:p>
    <w:p w14:paraId="43B6C4CA" w14:textId="77777777" w:rsidR="00533098" w:rsidRDefault="00533098"/>
    <w:p w14:paraId="55A8577E" w14:textId="77777777" w:rsidR="00533098" w:rsidRDefault="00533098" w:rsidP="00533098">
      <w:pPr>
        <w:pStyle w:val="Titre3"/>
      </w:pPr>
      <w:bookmarkStart w:id="76" w:name="_Toc341188919"/>
      <w:r>
        <w:t>Diagramme d’ordonnancement</w:t>
      </w:r>
      <w:bookmarkEnd w:id="76"/>
    </w:p>
    <w:p w14:paraId="36315C02" w14:textId="77777777" w:rsidR="00533098" w:rsidRDefault="00017D05" w:rsidP="00533098">
      <w:r>
        <w:rPr>
          <w:noProof/>
          <w:lang w:eastAsia="fr-FR"/>
        </w:rPr>
        <mc:AlternateContent>
          <mc:Choice Requires="wpg">
            <w:drawing>
              <wp:anchor distT="0" distB="0" distL="114300" distR="114300" simplePos="0" relativeHeight="251740160" behindDoc="0" locked="0" layoutInCell="1" allowOverlap="1" wp14:anchorId="1AA10D0D" wp14:editId="2F7E6D96">
                <wp:simplePos x="0" y="0"/>
                <wp:positionH relativeFrom="column">
                  <wp:posOffset>-851535</wp:posOffset>
                </wp:positionH>
                <wp:positionV relativeFrom="paragraph">
                  <wp:posOffset>974725</wp:posOffset>
                </wp:positionV>
                <wp:extent cx="7505700" cy="4036060"/>
                <wp:effectExtent l="0" t="0" r="38100" b="27940"/>
                <wp:wrapNone/>
                <wp:docPr id="3"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4036060"/>
                          <a:chOff x="75" y="4305"/>
                          <a:chExt cx="11820" cy="6356"/>
                        </a:xfrm>
                      </wpg:grpSpPr>
                      <wps:wsp>
                        <wps:cNvPr id="5" name="AutoShape 139"/>
                        <wps:cNvSpPr>
                          <a:spLocks noChangeArrowheads="1"/>
                        </wps:cNvSpPr>
                        <wps:spPr bwMode="auto">
                          <a:xfrm>
                            <a:off x="1229" y="5995"/>
                            <a:ext cx="1480" cy="105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0EDEF405" w14:textId="77777777" w:rsidR="007F4E56" w:rsidRPr="0024181A" w:rsidRDefault="007F4E56"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wps:txbx>
                        <wps:bodyPr rot="0" vert="horz" wrap="square" lIns="91440" tIns="45720" rIns="91440" bIns="45720" anchor="t" anchorCtr="0" upright="1">
                          <a:noAutofit/>
                        </wps:bodyPr>
                      </wps:wsp>
                      <wps:wsp>
                        <wps:cNvPr id="11" name="AutoShape 140"/>
                        <wps:cNvSpPr>
                          <a:spLocks noChangeArrowheads="1"/>
                        </wps:cNvSpPr>
                        <wps:spPr bwMode="auto">
                          <a:xfrm>
                            <a:off x="4271" y="4305"/>
                            <a:ext cx="1197" cy="108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3F69DF00" w14:textId="77777777" w:rsidR="007F4E56" w:rsidRPr="0024181A" w:rsidRDefault="007F4E56" w:rsidP="00343DE6">
                              <w:pPr>
                                <w:jc w:val="center"/>
                                <w:rPr>
                                  <w:color w:val="404040" w:themeColor="text1" w:themeTint="BF"/>
                                  <w:sz w:val="14"/>
                                </w:rPr>
                              </w:pPr>
                              <w:r w:rsidRPr="0024181A">
                                <w:rPr>
                                  <w:color w:val="404040" w:themeColor="text1" w:themeTint="BF"/>
                                  <w:sz w:val="14"/>
                                </w:rPr>
                                <w:t>Modèle des interfaces entre modules</w:t>
                              </w:r>
                            </w:p>
                          </w:txbxContent>
                        </wps:txbx>
                        <wps:bodyPr rot="0" vert="horz" wrap="square" lIns="91440" tIns="45720" rIns="91440" bIns="45720" anchor="t" anchorCtr="0" upright="1">
                          <a:noAutofit/>
                        </wps:bodyPr>
                      </wps:wsp>
                      <wps:wsp>
                        <wps:cNvPr id="12" name="AutoShape 141"/>
                        <wps:cNvSpPr>
                          <a:spLocks noChangeArrowheads="1"/>
                        </wps:cNvSpPr>
                        <wps:spPr bwMode="auto">
                          <a:xfrm>
                            <a:off x="4239" y="8036"/>
                            <a:ext cx="1158" cy="859"/>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8EE3704"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Diagrammes de cas d'utilisation</w:t>
                              </w:r>
                            </w:p>
                          </w:txbxContent>
                        </wps:txbx>
                        <wps:bodyPr rot="0" vert="horz" wrap="square" lIns="91440" tIns="45720" rIns="91440" bIns="45720" anchor="t" anchorCtr="0" upright="1">
                          <a:noAutofit/>
                        </wps:bodyPr>
                      </wps:wsp>
                      <wps:wsp>
                        <wps:cNvPr id="13" name="AutoShape 142"/>
                        <wps:cNvSpPr>
                          <a:spLocks noChangeArrowheads="1"/>
                        </wps:cNvSpPr>
                        <wps:spPr bwMode="auto">
                          <a:xfrm>
                            <a:off x="4224" y="6970"/>
                            <a:ext cx="1158" cy="62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765DFFAF"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Diagrammes de séquence</w:t>
                              </w:r>
                            </w:p>
                          </w:txbxContent>
                        </wps:txbx>
                        <wps:bodyPr rot="0" vert="horz" wrap="square" lIns="91440" tIns="45720" rIns="91440" bIns="45720" anchor="t" anchorCtr="0" upright="1">
                          <a:noAutofit/>
                        </wps:bodyPr>
                      </wps:wsp>
                      <wps:wsp>
                        <wps:cNvPr id="14" name="AutoShape 143"/>
                        <wps:cNvSpPr>
                          <a:spLocks noChangeArrowheads="1"/>
                        </wps:cNvSpPr>
                        <wps:spPr bwMode="auto">
                          <a:xfrm>
                            <a:off x="2767" y="5385"/>
                            <a:ext cx="1442" cy="83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623B213E" w14:textId="77777777" w:rsidR="007F4E56" w:rsidRPr="0024181A" w:rsidRDefault="007F4E56" w:rsidP="00343DE6">
                              <w:pPr>
                                <w:jc w:val="center"/>
                                <w:rPr>
                                  <w:color w:val="404040" w:themeColor="text1" w:themeTint="BF"/>
                                  <w:sz w:val="14"/>
                                </w:rPr>
                              </w:pPr>
                              <w:r w:rsidRPr="0024181A">
                                <w:rPr>
                                  <w:color w:val="404040" w:themeColor="text1" w:themeTint="BF"/>
                                  <w:sz w:val="14"/>
                                </w:rPr>
                                <w:t>Création / organisation d'une équipe</w:t>
                              </w:r>
                            </w:p>
                          </w:txbxContent>
                        </wps:txbx>
                        <wps:bodyPr rot="0" vert="horz" wrap="square" lIns="91440" tIns="45720" rIns="91440" bIns="45720" anchor="t" anchorCtr="0" upright="1">
                          <a:noAutofit/>
                        </wps:bodyPr>
                      </wps:wsp>
                      <wps:wsp>
                        <wps:cNvPr id="15" name="AutoShape 144"/>
                        <wps:cNvSpPr>
                          <a:spLocks noChangeArrowheads="1"/>
                        </wps:cNvSpPr>
                        <wps:spPr bwMode="auto">
                          <a:xfrm>
                            <a:off x="2812" y="6707"/>
                            <a:ext cx="1341" cy="85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244DE97" w14:textId="77777777" w:rsidR="007F4E56" w:rsidRPr="0024181A" w:rsidRDefault="007F4E56" w:rsidP="00343DE6">
                              <w:pPr>
                                <w:jc w:val="center"/>
                                <w:rPr>
                                  <w:color w:val="404040" w:themeColor="text1" w:themeTint="BF"/>
                                  <w:sz w:val="14"/>
                                </w:rPr>
                              </w:pPr>
                              <w:r w:rsidRPr="0024181A">
                                <w:rPr>
                                  <w:color w:val="404040" w:themeColor="text1" w:themeTint="BF"/>
                                  <w:sz w:val="14"/>
                                </w:rPr>
                                <w:t>Découverte environnement technique</w:t>
                              </w:r>
                            </w:p>
                          </w:txbxContent>
                        </wps:txbx>
                        <wps:bodyPr rot="0" vert="horz" wrap="square" lIns="91440" tIns="45720" rIns="91440" bIns="45720" anchor="t" anchorCtr="0" upright="1">
                          <a:noAutofit/>
                        </wps:bodyPr>
                      </wps:wsp>
                      <wps:wsp>
                        <wps:cNvPr id="16" name="AutoShape 145"/>
                        <wps:cNvSpPr>
                          <a:spLocks noChangeArrowheads="1"/>
                        </wps:cNvSpPr>
                        <wps:spPr bwMode="auto">
                          <a:xfrm>
                            <a:off x="4316" y="5799"/>
                            <a:ext cx="1036" cy="632"/>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17EC3A37" w14:textId="77777777" w:rsidR="007F4E56" w:rsidRPr="0024181A" w:rsidRDefault="007F4E56" w:rsidP="00343DE6">
                              <w:pPr>
                                <w:jc w:val="center"/>
                                <w:rPr>
                                  <w:color w:val="404040" w:themeColor="text1" w:themeTint="BF"/>
                                  <w:sz w:val="14"/>
                                </w:rPr>
                              </w:pPr>
                              <w:r w:rsidRPr="0024181A">
                                <w:rPr>
                                  <w:color w:val="404040" w:themeColor="text1" w:themeTint="BF"/>
                                  <w:sz w:val="14"/>
                                </w:rPr>
                                <w:t>Choix de conception</w:t>
                              </w:r>
                            </w:p>
                          </w:txbxContent>
                        </wps:txbx>
                        <wps:bodyPr rot="0" vert="horz" wrap="square" lIns="91440" tIns="45720" rIns="91440" bIns="45720" anchor="t" anchorCtr="0" upright="1">
                          <a:noAutofit/>
                        </wps:bodyPr>
                      </wps:wsp>
                      <wps:wsp>
                        <wps:cNvPr id="17" name="AutoShape 146"/>
                        <wps:cNvSpPr>
                          <a:spLocks noChangeArrowheads="1"/>
                        </wps:cNvSpPr>
                        <wps:spPr bwMode="auto">
                          <a:xfrm>
                            <a:off x="5382" y="6400"/>
                            <a:ext cx="1078" cy="615"/>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06F5E133"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 de classe</w:t>
                              </w:r>
                            </w:p>
                          </w:txbxContent>
                        </wps:txbx>
                        <wps:bodyPr rot="0" vert="horz" wrap="square" lIns="91440" tIns="45720" rIns="91440" bIns="45720" anchor="t" anchorCtr="0" upright="1">
                          <a:noAutofit/>
                        </wps:bodyPr>
                      </wps:wsp>
                      <wps:wsp>
                        <wps:cNvPr id="18" name="AutoShape 147"/>
                        <wps:cNvSpPr>
                          <a:spLocks noChangeArrowheads="1"/>
                        </wps:cNvSpPr>
                        <wps:spPr bwMode="auto">
                          <a:xfrm>
                            <a:off x="141" y="9705"/>
                            <a:ext cx="11533" cy="956"/>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5471F01C" w14:textId="77777777" w:rsidR="007F4E56" w:rsidRPr="0024181A" w:rsidRDefault="007F4E56"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14:paraId="3215521E" w14:textId="77777777" w:rsidR="007F4E56" w:rsidRPr="0024181A" w:rsidRDefault="007F4E56"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wps:txbx>
                        <wps:bodyPr rot="0" vert="horz" wrap="square" lIns="91440" tIns="45720" rIns="91440" bIns="45720" anchor="t" anchorCtr="0" upright="1">
                          <a:noAutofit/>
                        </wps:bodyPr>
                      </wps:wsp>
                      <wps:wsp>
                        <wps:cNvPr id="19" name="AutoShape 148"/>
                        <wps:cNvSpPr>
                          <a:spLocks noChangeArrowheads="1"/>
                        </wps:cNvSpPr>
                        <wps:spPr bwMode="auto">
                          <a:xfrm>
                            <a:off x="6501" y="6337"/>
                            <a:ext cx="941" cy="75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3E2FE7FA" w14:textId="77777777" w:rsidR="007F4E56" w:rsidRPr="0024181A" w:rsidRDefault="007F4E56" w:rsidP="00343DE6">
                              <w:pPr>
                                <w:jc w:val="center"/>
                                <w:rPr>
                                  <w:color w:val="404040" w:themeColor="text1" w:themeTint="BF"/>
                                  <w:sz w:val="14"/>
                                </w:rPr>
                              </w:pPr>
                              <w:r w:rsidRPr="0024181A">
                                <w:rPr>
                                  <w:color w:val="404040" w:themeColor="text1" w:themeTint="BF"/>
                                  <w:sz w:val="14"/>
                                </w:rPr>
                                <w:t>Etude technique</w:t>
                              </w:r>
                            </w:p>
                          </w:txbxContent>
                        </wps:txbx>
                        <wps:bodyPr rot="0" vert="horz" wrap="square" lIns="91440" tIns="45720" rIns="91440" bIns="45720" anchor="t" anchorCtr="0" upright="1">
                          <a:noAutofit/>
                        </wps:bodyPr>
                      </wps:wsp>
                      <wps:wsp>
                        <wps:cNvPr id="20" name="AutoShape 149"/>
                        <wps:cNvSpPr>
                          <a:spLocks noChangeArrowheads="1"/>
                        </wps:cNvSpPr>
                        <wps:spPr bwMode="auto">
                          <a:xfrm>
                            <a:off x="7459" y="6194"/>
                            <a:ext cx="1332" cy="107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7C07AFFF" w14:textId="77777777" w:rsidR="007F4E56" w:rsidRPr="0024181A" w:rsidRDefault="007F4E56" w:rsidP="00343DE6">
                              <w:pPr>
                                <w:jc w:val="center"/>
                                <w:rPr>
                                  <w:color w:val="404040" w:themeColor="text1" w:themeTint="BF"/>
                                  <w:sz w:val="14"/>
                                </w:rPr>
                              </w:pPr>
                              <w:r w:rsidRPr="0024181A">
                                <w:rPr>
                                  <w:color w:val="404040" w:themeColor="text1" w:themeTint="BF"/>
                                  <w:sz w:val="14"/>
                                </w:rPr>
                                <w:t>Développement  et Tests : Module Transit de données</w:t>
                              </w:r>
                            </w:p>
                          </w:txbxContent>
                        </wps:txbx>
                        <wps:bodyPr rot="0" vert="horz" wrap="square" lIns="91440" tIns="45720" rIns="91440" bIns="45720" anchor="t" anchorCtr="0" upright="1">
                          <a:noAutofit/>
                        </wps:bodyPr>
                      </wps:wsp>
                      <wps:wsp>
                        <wps:cNvPr id="21" name="AutoShape 150"/>
                        <wps:cNvSpPr>
                          <a:spLocks noChangeArrowheads="1"/>
                        </wps:cNvSpPr>
                        <wps:spPr bwMode="auto">
                          <a:xfrm>
                            <a:off x="8825" y="6119"/>
                            <a:ext cx="1387" cy="124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3720C22E" w14:textId="77777777" w:rsidR="007F4E56" w:rsidRPr="0024181A" w:rsidRDefault="007F4E56"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wps:txbx>
                        <wps:bodyPr rot="0" vert="horz" wrap="square" lIns="91440" tIns="45720" rIns="91440" bIns="45720" anchor="t" anchorCtr="0" upright="1">
                          <a:noAutofit/>
                        </wps:bodyPr>
                      </wps:wsp>
                      <wps:wsp>
                        <wps:cNvPr id="22" name="AutoShape 151"/>
                        <wps:cNvSpPr>
                          <a:spLocks noChangeArrowheads="1"/>
                        </wps:cNvSpPr>
                        <wps:spPr bwMode="auto">
                          <a:xfrm>
                            <a:off x="10238" y="6434"/>
                            <a:ext cx="992" cy="60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13664290" w14:textId="77777777" w:rsidR="007F4E56" w:rsidRPr="0024181A" w:rsidRDefault="007F4E56" w:rsidP="00343DE6">
                              <w:pPr>
                                <w:jc w:val="center"/>
                                <w:rPr>
                                  <w:color w:val="404040" w:themeColor="text1" w:themeTint="BF"/>
                                  <w:sz w:val="14"/>
                                </w:rPr>
                              </w:pPr>
                              <w:r w:rsidRPr="0024181A">
                                <w:rPr>
                                  <w:color w:val="404040" w:themeColor="text1" w:themeTint="BF"/>
                                  <w:sz w:val="14"/>
                                </w:rPr>
                                <w:t>Intégration et Tests</w:t>
                              </w:r>
                            </w:p>
                          </w:txbxContent>
                        </wps:txbx>
                        <wps:bodyPr rot="0" vert="horz" wrap="square" lIns="91440" tIns="45720" rIns="91440" bIns="45720" anchor="t" anchorCtr="0" upright="1">
                          <a:noAutofit/>
                        </wps:bodyPr>
                      </wps:wsp>
                      <wps:wsp>
                        <wps:cNvPr id="23" name="Oval 152"/>
                        <wps:cNvSpPr>
                          <a:spLocks noChangeArrowheads="1"/>
                        </wps:cNvSpPr>
                        <wps:spPr bwMode="auto">
                          <a:xfrm>
                            <a:off x="11082" y="6305"/>
                            <a:ext cx="813" cy="875"/>
                          </a:xfrm>
                          <a:prstGeom prst="ellipse">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08E7091F" w14:textId="77777777" w:rsidR="007F4E56" w:rsidRPr="0024181A" w:rsidRDefault="007F4E56" w:rsidP="00343DE6">
                              <w:pPr>
                                <w:jc w:val="center"/>
                                <w:rPr>
                                  <w:color w:val="404040" w:themeColor="text1" w:themeTint="BF"/>
                                  <w:sz w:val="14"/>
                                </w:rPr>
                              </w:pPr>
                              <w:r w:rsidRPr="0024181A">
                                <w:rPr>
                                  <w:color w:val="404040" w:themeColor="text1" w:themeTint="BF"/>
                                  <w:sz w:val="14"/>
                                </w:rPr>
                                <w:t>Fin du projet</w:t>
                              </w:r>
                            </w:p>
                          </w:txbxContent>
                        </wps:txbx>
                        <wps:bodyPr rot="0" vert="horz" wrap="square" lIns="91440" tIns="45720" rIns="91440" bIns="45720" anchor="t" anchorCtr="0" upright="1">
                          <a:noAutofit/>
                        </wps:bodyPr>
                      </wps:wsp>
                      <wps:wsp>
                        <wps:cNvPr id="24" name="AutoShape 153"/>
                        <wps:cNvCnPr>
                          <a:cxnSpLocks noChangeShapeType="1"/>
                        </wps:cNvCnPr>
                        <wps:spPr bwMode="auto">
                          <a:xfrm flipV="1">
                            <a:off x="2694" y="5920"/>
                            <a:ext cx="181" cy="537"/>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5" name="AutoShape 154"/>
                        <wps:cNvCnPr>
                          <a:cxnSpLocks noChangeShapeType="1"/>
                        </wps:cNvCnPr>
                        <wps:spPr bwMode="auto">
                          <a:xfrm>
                            <a:off x="2694" y="6457"/>
                            <a:ext cx="181" cy="72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6" name="AutoShape 155"/>
                        <wps:cNvCnPr>
                          <a:cxnSpLocks noChangeShapeType="1"/>
                        </wps:cNvCnPr>
                        <wps:spPr bwMode="auto">
                          <a:xfrm>
                            <a:off x="4123" y="5920"/>
                            <a:ext cx="71" cy="675"/>
                          </a:xfrm>
                          <a:prstGeom prst="straightConnector1">
                            <a:avLst/>
                          </a:prstGeom>
                          <a:no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7" name="AutoShape 156"/>
                        <wps:cNvCnPr>
                          <a:cxnSpLocks noChangeShapeType="1"/>
                        </wps:cNvCnPr>
                        <wps:spPr bwMode="auto">
                          <a:xfrm flipV="1">
                            <a:off x="4035" y="6595"/>
                            <a:ext cx="159" cy="492"/>
                          </a:xfrm>
                          <a:prstGeom prst="straightConnector1">
                            <a:avLst/>
                          </a:prstGeom>
                          <a:no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8" name="AutoShape 157"/>
                        <wps:cNvCnPr>
                          <a:cxnSpLocks noChangeShapeType="1"/>
                        </wps:cNvCnPr>
                        <wps:spPr bwMode="auto">
                          <a:xfrm flipV="1">
                            <a:off x="4194" y="4854"/>
                            <a:ext cx="188" cy="1718"/>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9" name="AutoShape 158"/>
                        <wps:cNvCnPr>
                          <a:cxnSpLocks noChangeShapeType="1"/>
                        </wps:cNvCnPr>
                        <wps:spPr bwMode="auto">
                          <a:xfrm flipV="1">
                            <a:off x="4194" y="6220"/>
                            <a:ext cx="188" cy="352"/>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0" name="AutoShape 159"/>
                        <wps:cNvCnPr>
                          <a:cxnSpLocks noChangeShapeType="1"/>
                        </wps:cNvCnPr>
                        <wps:spPr bwMode="auto">
                          <a:xfrm>
                            <a:off x="4194" y="6572"/>
                            <a:ext cx="188" cy="76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1" name="AutoShape 160"/>
                        <wps:cNvCnPr>
                          <a:cxnSpLocks noChangeShapeType="1"/>
                        </wps:cNvCnPr>
                        <wps:spPr bwMode="auto">
                          <a:xfrm>
                            <a:off x="4194" y="6572"/>
                            <a:ext cx="188" cy="184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2" name="AutoShape 161"/>
                        <wps:cNvCnPr>
                          <a:cxnSpLocks noChangeShapeType="1"/>
                        </wps:cNvCnPr>
                        <wps:spPr bwMode="auto">
                          <a:xfrm>
                            <a:off x="5449" y="4854"/>
                            <a:ext cx="206" cy="1546"/>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3" name="AutoShape 162"/>
                        <wps:cNvCnPr>
                          <a:cxnSpLocks noChangeShapeType="1"/>
                        </wps:cNvCnPr>
                        <wps:spPr bwMode="auto">
                          <a:xfrm>
                            <a:off x="5352" y="6089"/>
                            <a:ext cx="161" cy="483"/>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4" name="AutoShape 163"/>
                        <wps:cNvCnPr>
                          <a:cxnSpLocks noChangeShapeType="1"/>
                        </wps:cNvCnPr>
                        <wps:spPr bwMode="auto">
                          <a:xfrm flipV="1">
                            <a:off x="5352" y="6835"/>
                            <a:ext cx="161" cy="391"/>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5" name="AutoShape 164"/>
                        <wps:cNvCnPr>
                          <a:cxnSpLocks noChangeShapeType="1"/>
                        </wps:cNvCnPr>
                        <wps:spPr bwMode="auto">
                          <a:xfrm flipV="1">
                            <a:off x="5382" y="7015"/>
                            <a:ext cx="273" cy="1397"/>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6" name="AutoShape 165"/>
                        <wps:cNvCnPr>
                          <a:cxnSpLocks noChangeShapeType="1"/>
                        </wps:cNvCnPr>
                        <wps:spPr bwMode="auto">
                          <a:xfrm>
                            <a:off x="6376" y="6743"/>
                            <a:ext cx="189" cy="1"/>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7" name="AutoShape 166"/>
                        <wps:cNvCnPr>
                          <a:cxnSpLocks noChangeShapeType="1"/>
                        </wps:cNvCnPr>
                        <wps:spPr bwMode="auto">
                          <a:xfrm>
                            <a:off x="7431" y="6744"/>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8" name="AutoShape 167"/>
                        <wps:cNvCnPr>
                          <a:cxnSpLocks noChangeShapeType="1"/>
                        </wps:cNvCnPr>
                        <wps:spPr bwMode="auto">
                          <a:xfrm>
                            <a:off x="8770" y="6759"/>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9" name="AutoShape 168"/>
                        <wps:cNvCnPr>
                          <a:cxnSpLocks noChangeShapeType="1"/>
                        </wps:cNvCnPr>
                        <wps:spPr bwMode="auto">
                          <a:xfrm>
                            <a:off x="10154" y="6774"/>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40" name="AutoShape 169"/>
                        <wps:cNvCnPr>
                          <a:cxnSpLocks noChangeShapeType="1"/>
                        </wps:cNvCnPr>
                        <wps:spPr bwMode="auto">
                          <a:xfrm>
                            <a:off x="11081" y="6744"/>
                            <a:ext cx="190"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41" name="Oval 170"/>
                        <wps:cNvSpPr>
                          <a:spLocks noChangeArrowheads="1"/>
                        </wps:cNvSpPr>
                        <wps:spPr bwMode="auto">
                          <a:xfrm>
                            <a:off x="75" y="6175"/>
                            <a:ext cx="1244" cy="749"/>
                          </a:xfrm>
                          <a:prstGeom prst="ellipse">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4B6E57DD" w14:textId="77777777" w:rsidR="007F4E56" w:rsidRPr="0024181A" w:rsidRDefault="007F4E56" w:rsidP="00343DE6">
                              <w:pPr>
                                <w:jc w:val="center"/>
                                <w:rPr>
                                  <w:color w:val="404040" w:themeColor="text1" w:themeTint="BF"/>
                                  <w:sz w:val="14"/>
                                </w:rPr>
                              </w:pPr>
                              <w:r w:rsidRPr="0024181A">
                                <w:rPr>
                                  <w:color w:val="404040" w:themeColor="text1" w:themeTint="BF"/>
                                  <w:sz w:val="14"/>
                                </w:rPr>
                                <w:t>Lancement projet</w:t>
                              </w:r>
                            </w:p>
                          </w:txbxContent>
                        </wps:txbx>
                        <wps:bodyPr rot="0" vert="horz" wrap="square" lIns="91440" tIns="45720" rIns="91440" bIns="45720" anchor="t" anchorCtr="0" upright="1">
                          <a:noAutofit/>
                        </wps:bodyPr>
                      </wps:wsp>
                      <wps:wsp>
                        <wps:cNvPr id="42" name="AutoShape 171"/>
                        <wps:cNvCnPr>
                          <a:cxnSpLocks noChangeShapeType="1"/>
                        </wps:cNvCnPr>
                        <wps:spPr bwMode="auto">
                          <a:xfrm>
                            <a:off x="1319" y="6528"/>
                            <a:ext cx="130"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38" o:spid="_x0000_s1142" style="position:absolute;margin-left:-67pt;margin-top:76.75pt;width:591pt;height:317.8pt;z-index:251740160" coordorigin="75,4305" coordsize="11820,6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">
                <v:roundrect id="AutoShape 139" o:spid="_x0000_s1143" style="position:absolute;left:1229;top:5995;width:1480;height:10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4UvvgAA&#10;ANoAAAAPAAAAZHJzL2Rvd25yZXYueG1sRI/NCsIwEITvgu8QVvCmqYpWqlFEELz6g70uzdpWm01p&#10;ota3N4LgcZiZb5jlujWVeFLjSssKRsMIBHFmdcm5gvNpN5iDcB5ZY2WZFLzJwXrV7Swx0fbFB3oe&#10;fS4ChF2CCgrv60RKlxVk0A1tTRy8q20M+iCbXOoGXwFuKjmOopk0WHJYKLCmbUHZ/fgwCmbxdHe7&#10;nvL4kMVpqeU4newvE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sOFL74AAADaAAAADwAAAAAAAAAAAAAAAACXAgAAZHJzL2Rvd25yZXYu&#10;eG1sUEsFBgAAAAAEAAQA9QAAAIIDAAAAAA==&#10;" fillcolor="#d8d8d8 [2732]" strokecolor="#bfbfbf [2412]" strokeweight="1pt">
                  <v:fill color2="#d8d8d8 [2732]" angle="-45" focus="-50%" type="gradient"/>
                  <v:shadow color="#7f7f7f [1601]" opacity=".5" offset="1pt"/>
                  <v:textbox>
                    <w:txbxContent>
                      <w:p w14:paraId="0EDEF405" w14:textId="77777777" w:rsidR="007F4E56" w:rsidRPr="0024181A" w:rsidRDefault="007F4E56"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AutoShape 140" o:spid="_x0000_s1144" style="position:absolute;left:4271;top:4305;width:1197;height:10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QjTvQAA&#10;ANsAAAAPAAAAZHJzL2Rvd25yZXYueG1sRE9LCsIwEN0L3iGM4E5TFa1Uo4gguPWD3Q7N2FabSWmi&#10;1tsbQXA3j/ed5bo1lXhS40rLCkbDCARxZnXJuYLzaTeYg3AeWWNlmRS8ycF61e0sMdH2xQd6Hn0u&#10;Qgi7BBUU3teJlC4ryKAb2po4cFfbGPQBNrnUDb5CuKnkOIpm0mDJoaHAmrYFZffjwyiYxdPd7XrK&#10;40MWp6WW43Syv0yU6vfazQKEp9b/xT/3Xof5I/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ulQjT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3F69DF00" w14:textId="77777777" w:rsidR="007F4E56" w:rsidRPr="0024181A" w:rsidRDefault="007F4E56"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AutoShape 141" o:spid="_x0000_s1145" style="position:absolute;left:4239;top:8036;width:1158;height:85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5akvAAA&#10;ANsAAAAPAAAAZHJzL2Rvd25yZXYueG1sRE9LCsIwEN0L3iGM4E5TK1qpRhFBcOsH3Q7N2FabSWmi&#10;1tsbQXA3j/edxao1lXhS40rLCkbDCARxZnXJuYLTcTuYgXAeWWNlmRS8ycFq2e0sMNX2xXt6Hnwu&#10;Qgi7FBUU3teplC4ryKAb2po4cFfbGPQBNrnUDb5CuKlkHEVTabDk0FBgTZuCsvvhYRRMk8n2dj3m&#10;yT5LLqWW8WW8O4+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5HlqS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28EE3704"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AutoShape 142" o:spid="_x0000_s1146" style="position:absolute;left:4224;top:6970;width:1158;height: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M/vAAA&#10;ANsAAAAPAAAAZHJzL2Rvd25yZXYueG1sRE9LCsIwEN0L3iGM4E5TLVqpRhFBcOsH3Q7N2FabSWmi&#10;1tsbQXA3j/edxao1lXhS40rLCkbDCARxZnXJuYLTcTuYgXAeWWNlmRS8ycFq2e0sMNX2xXt6Hnwu&#10;Qgi7FBUU3teplC4ryKAb2po4cFfbGPQBNrnUDb5CuKnkOIqm0mDJoaHAmjYFZffDwyiYJpPt7XrM&#10;k32WXEotx5d4d46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ELMz+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765DFFAF"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Diagrammes de séquence</w:t>
                        </w:r>
                      </w:p>
                    </w:txbxContent>
                  </v:textbox>
                </v:roundrect>
                <v:roundrect id="AutoShape 143" o:spid="_x0000_s1147" style="position:absolute;left:2767;top:5385;width:1442;height:8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LvAAA&#10;ANsAAAAPAAAAZHJzL2Rvd25yZXYueG1sRE/JCsIwEL0L/kMYwZumrpVqFBEEry7odWjGttpMShO1&#10;/r0RBG/zeOssVo0pxZNqV1hWMOhHIIhTqwvOFJyO294MhPPIGkvLpOBNDlbLdmuBibYv3tPz4DMR&#10;QtglqCD3vkqkdGlOBl3fVsSBu9raoA+wzqSu8RXCTSmHUTSVBgsODTlWtMkpvR8eRsE0nmxv12MW&#10;79P4Umg5vIx255FS3U6znoPw1Pi/+Ofe6TB/DN9fwgFy+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7iq0u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623B213E" w14:textId="77777777" w:rsidR="007F4E56" w:rsidRPr="0024181A" w:rsidRDefault="007F4E56"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AutoShape 144" o:spid="_x0000_s1148" style="position:absolute;left:2812;top:6707;width:1341;height:85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g7QvQAA&#10;ANsAAAAPAAAAZHJzL2Rvd25yZXYueG1sRE9LCsIwEN0L3iGM4E5TFa1Uo4gguPWD3Q7N2FabSWmi&#10;1tsbQXA3j/ed5bo1lXhS40rLCkbDCARxZnXJuYLzaTeYg3AeWWNlmRS8ycF61e0sMdH2xQd6Hn0u&#10;Qgi7BBUU3teJlC4ryKAb2po4cFfbGPQBNrnUDb5CuKnkOIpm0mDJoaHAmrYFZffjwyiYxdPd7XrK&#10;40MWp6WW43Syv0yU6vfazQKEp9b/xT/3Xof5U/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rg7Q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2244DE97" w14:textId="77777777" w:rsidR="007F4E56" w:rsidRPr="0024181A" w:rsidRDefault="007F4E56"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AutoShape 145" o:spid="_x0000_s1149" style="position:absolute;left:4316;top:5799;width:1036;height:6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CnvAAA&#10;ANsAAAAPAAAAZHJzL2Rvd25yZXYueG1sRE9LCsIwEN0L3iGM4E5TFVupRhFBcOsH3Q7N2FabSWmi&#10;1tsbQXA3j/edxao1lXhS40rLCkbDCARxZnXJuYLTcTuYgXAeWWNlmRS8ycFq2e0sMNX2xXt6Hnwu&#10;Qgi7FBUU3teplC4ryKAb2po4cFfbGPQBNrnUDb5CuKnkOIpiabDk0FBgTZuCsvvhYRTEyXR7ux7z&#10;ZJ8ll1LL8WWyO0+U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F8kKe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17EC3A37" w14:textId="77777777" w:rsidR="007F4E56" w:rsidRPr="0024181A" w:rsidRDefault="007F4E56" w:rsidP="00343DE6">
                        <w:pPr>
                          <w:jc w:val="center"/>
                          <w:rPr>
                            <w:color w:val="404040" w:themeColor="text1" w:themeTint="BF"/>
                            <w:sz w:val="14"/>
                          </w:rPr>
                        </w:pPr>
                        <w:r w:rsidRPr="0024181A">
                          <w:rPr>
                            <w:color w:val="404040" w:themeColor="text1" w:themeTint="BF"/>
                            <w:sz w:val="14"/>
                          </w:rPr>
                          <w:t>Choix de conception</w:t>
                        </w:r>
                      </w:p>
                    </w:txbxContent>
                  </v:textbox>
                </v:roundrect>
                <v:roundrect id="AutoShape 146" o:spid="_x0000_s1150" style="position:absolute;left:5382;top:6400;width:1078;height:6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DU8vAAA&#10;ANsAAAAPAAAAZHJzL2Rvd25yZXYueG1sRE9LCsIwEN0L3iGM4E5TFa1Uo4gguPWD3Q7N2FabSWmi&#10;1tsbQXA3j/ed5bo1lXhS40rLCkbDCARxZnXJuYLzaTeYg3AeWWNlmRS8ycF61e0sMdH2xQd6Hn0u&#10;Qgi7BBUU3teJlC4ryKAb2po4cFfbGPQBNrnUDb5CuKnkOIpm0mDJoaHAmrYFZffjwyiYxdPd7XrK&#10;40MWp6WW43Syv0yU6vfazQKEp9b/xT/3Xof5MXx/CQfI1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4wNTy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06F5E133" w14:textId="77777777" w:rsidR="007F4E56" w:rsidRPr="0024181A" w:rsidRDefault="007F4E56" w:rsidP="00343DE6">
                        <w:pPr>
                          <w:jc w:val="center"/>
                          <w:rPr>
                            <w:color w:val="404040" w:themeColor="text1" w:themeTint="BF"/>
                            <w:sz w:val="14"/>
                          </w:rPr>
                        </w:pPr>
                        <w:r w:rsidRPr="0024181A">
                          <w:rPr>
                            <w:color w:val="404040" w:themeColor="text1" w:themeTint="BF"/>
                            <w:sz w:val="14"/>
                          </w:rPr>
                          <w:t>Diagramme de classe</w:t>
                        </w:r>
                      </w:p>
                    </w:txbxContent>
                  </v:textbox>
                </v:roundrect>
                <v:roundrect id="AutoShape 147" o:spid="_x0000_s1151" style="position:absolute;left:141;top:9705;width:11533;height:95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FOwgAA&#10;ANsAAAAPAAAAZHJzL2Rvd25yZXYueG1sRI9Bi8JADIXvwv6HIQvedKqildqpLAuCV3XRa+jEttrJ&#10;lM6o3X+/OQh7S3gv733Jt4Nr1ZP60Hg2MJsmoIhLbxuuDPycdpM1qBCRLbaeycAvBdgWH6McM+tf&#10;fKDnMVZKQjhkaKCOscu0DmVNDsPUd8SiXX3vMMraV9r2+JJw1+p5kqy0w4alocaOvmsq78eHM7BK&#10;l7vb9VSlhzK9NFbPL4v9eWHM+HP42oCKNMR/8/t6bwVfYOUXGU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U7CAAAA2wAAAA8AAAAAAAAAAAAAAAAAlwIAAGRycy9kb3du&#10;cmV2LnhtbFBLBQYAAAAABAAEAPUAAACGAwAAAAA=&#10;" fillcolor="#d8d8d8 [2732]" strokecolor="#bfbfbf [2412]" strokeweight="1pt">
                  <v:fill color2="#d8d8d8 [2732]" angle="-45" focus="-50%" type="gradient"/>
                  <v:shadow color="#7f7f7f [1601]" opacity=".5" offset="1pt"/>
                  <v:textbox>
                    <w:txbxContent>
                      <w:p w14:paraId="5471F01C" w14:textId="77777777" w:rsidR="007F4E56" w:rsidRPr="0024181A" w:rsidRDefault="007F4E56"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14:paraId="3215521E" w14:textId="77777777" w:rsidR="007F4E56" w:rsidRPr="0024181A" w:rsidRDefault="007F4E56"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AutoShape 148" o:spid="_x0000_s1152" style="position:absolute;left:6501;top:6337;width:941;height:7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4wTVvQAA&#10;ANsAAAAPAAAAZHJzL2Rvd25yZXYueG1sRE9LCsIwEN0L3iGM4E5TFa1Wo4gguPWDbodmbKvNpDRR&#10;6+2NILibx/vOYtWYUjypdoVlBYN+BII4tbrgTMHpuO1NQTiPrLG0TAre5GC1bLcWmGj74j09Dz4T&#10;IYRdggpy76tESpfmZND1bUUcuKutDfoA60zqGl8h3JRyGEUTabDg0JBjRZuc0vvhYRRM4vH2dj1m&#10;8T6NL4WWw8todx4p1e006zkIT43/i3/unQ7zZ/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4wTV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3E2FE7FA" w14:textId="77777777" w:rsidR="007F4E56" w:rsidRPr="0024181A" w:rsidRDefault="007F4E56" w:rsidP="00343DE6">
                        <w:pPr>
                          <w:jc w:val="center"/>
                          <w:rPr>
                            <w:color w:val="404040" w:themeColor="text1" w:themeTint="BF"/>
                            <w:sz w:val="14"/>
                          </w:rPr>
                        </w:pPr>
                        <w:r w:rsidRPr="0024181A">
                          <w:rPr>
                            <w:color w:val="404040" w:themeColor="text1" w:themeTint="BF"/>
                            <w:sz w:val="14"/>
                          </w:rPr>
                          <w:t>Etude technique</w:t>
                        </w:r>
                      </w:p>
                    </w:txbxContent>
                  </v:textbox>
                </v:roundrect>
                <v:roundrect id="AutoShape 149" o:spid="_x0000_s1153" style="position:absolute;left:7459;top:6194;width:1332;height:10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Wf1vAAA&#10;ANsAAAAPAAAAZHJzL2Rvd25yZXYueG1sRE9LCsIwEN0L3iGM4E5TK1qpRhFBcOsHux2asa02k9JE&#10;rbc3C8Hl4/1Xm87U4kWtqywrmIwjEMS51RUXCi7n/WgBwnlkjbVlUvAhB5t1v7fCVNs3H+l18oUI&#10;IexSVFB636RSurwkg25sG+LA3Wxr0AfYFlK3+A7hppZxFM2lwYpDQ4kN7UrKH6enUTBPZvv77Vwk&#10;xzzJKi3jbHq4TpUaDrrtEoSnzv/FP/dBK4j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1Z/W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7C07AFFF" w14:textId="77777777" w:rsidR="007F4E56" w:rsidRPr="0024181A" w:rsidRDefault="007F4E56"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AutoShape 150" o:spid="_x0000_s1154" style="position:absolute;left:8825;top:6119;width:1387;height:124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uvwAA&#10;ANsAAAAPAAAAZHJzL2Rvd25yZXYueG1sRI/NCsIwEITvgu8QVvCmqRWtVKOIIHj1B70uzdpWm01p&#10;ota3N4LgcZiZb5jFqjWVeFLjSssKRsMIBHFmdcm5gtNxO5iBcB5ZY2WZFLzJwWrZ7Sww1fbFe3oe&#10;fC4ChF2KCgrv61RKlxVk0A1tTRy8q20M+iCbXOoGXwFuKhlH0VQaLDksFFjTpqDsfngYBdNksr1d&#10;j3myz5JLqWV8Ge/OY6X6vXY9B+Gp9f/wr73TCuIR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5wm6/AAAA2wAAAA8AAAAAAAAAAAAAAAAAlwIAAGRycy9kb3ducmV2&#10;LnhtbFBLBQYAAAAABAAEAPUAAACDAwAAAAA=&#10;" fillcolor="#d8d8d8 [2732]" strokecolor="#bfbfbf [2412]" strokeweight="1pt">
                  <v:fill color2="#d8d8d8 [2732]" angle="-45" focus="-50%" type="gradient"/>
                  <v:shadow color="#7f7f7f [1601]" opacity=".5" offset="1pt"/>
                  <v:textbox>
                    <w:txbxContent>
                      <w:p w14:paraId="3720C22E" w14:textId="77777777" w:rsidR="007F4E56" w:rsidRPr="0024181A" w:rsidRDefault="007F4E56"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AutoShape 151" o:spid="_x0000_s1155" style="position:absolute;left:10238;top:6434;width:992;height: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1wZvwAA&#10;ANsAAAAPAAAAZHJzL2Rvd25yZXYueG1sRI/NCsIwEITvgu8QVvCmqRWtVKOIIHj1B70uzdpWm01p&#10;ota3N4LgcZiZb5jFqjWVeFLjSssKRsMIBHFmdcm5gtNxO5iBcB5ZY2WZFLzJwWrZ7Sww1fbFe3oe&#10;fC4ChF2KCgrv61RKlxVk0A1tTRy8q20M+iCbXOoGXwFuKhlH0VQaLDksFFjTpqDsfngYBdNksr1d&#10;j3myz5JLqWV8Ge/OY6X6vXY9B+Gp9f/wr73TCuIYvl/CD5D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rXBm/AAAA2wAAAA8AAAAAAAAAAAAAAAAAlwIAAGRycy9kb3ducmV2&#10;LnhtbFBLBQYAAAAABAAEAPUAAACDAwAAAAA=&#10;" fillcolor="#d8d8d8 [2732]" strokecolor="#bfbfbf [2412]" strokeweight="1pt">
                  <v:fill color2="#d8d8d8 [2732]" angle="-45" focus="-50%" type="gradient"/>
                  <v:shadow color="#7f7f7f [1601]" opacity=".5" offset="1pt"/>
                  <v:textbox>
                    <w:txbxContent>
                      <w:p w14:paraId="13664290" w14:textId="77777777" w:rsidR="007F4E56" w:rsidRPr="0024181A" w:rsidRDefault="007F4E56" w:rsidP="00343DE6">
                        <w:pPr>
                          <w:jc w:val="center"/>
                          <w:rPr>
                            <w:color w:val="404040" w:themeColor="text1" w:themeTint="BF"/>
                            <w:sz w:val="14"/>
                          </w:rPr>
                        </w:pPr>
                        <w:r w:rsidRPr="0024181A">
                          <w:rPr>
                            <w:color w:val="404040" w:themeColor="text1" w:themeTint="BF"/>
                            <w:sz w:val="14"/>
                          </w:rPr>
                          <w:t>Intégration et Tests</w:t>
                        </w:r>
                      </w:p>
                    </w:txbxContent>
                  </v:textbox>
                </v:roundrect>
                <v:oval id="Oval 152" o:spid="_x0000_s1156" style="position:absolute;left:11082;top:6305;width:813;height: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QzZwwAA&#10;ANsAAAAPAAAAZHJzL2Rvd25yZXYueG1sRI9BSwMxFITvgv8hPMGL2KwVra6bLUUoCJ7stvfn5rlZ&#10;TF7WJG3Tf28EocdhZr5hmmV2VhwoxNGzgrtZBYK493rkQcG2W98+gYgJWaP1TApOFGHZXl40WGt/&#10;5A86bNIgCoRjjQpMSlMtZewNOYwzPxEX78sHh6nIMEgd8Fjgzsp5VT1KhyOXBYMTvRrqvzd7p0Av&#10;Pu0u757fb7Lf2rDozM9Dl5W6vsqrFxCJcjqH/9tvWsH8Hv6+lB8g2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dQzZwwAAANsAAAAPAAAAAAAAAAAAAAAAAJcCAABkcnMvZG93&#10;bnJldi54bWxQSwUGAAAAAAQABAD1AAAAhwMAAAAA&#10;" fillcolor="#d8d8d8 [2732]" strokecolor="#bfbfbf [2412]" strokeweight="1pt">
                  <v:fill color2="#d8d8d8 [2732]" angle="-45" focus="-50%" type="gradient"/>
                  <v:shadow color="#7f7f7f [1601]" opacity=".5" offset="1pt"/>
                  <v:textbox>
                    <w:txbxContent>
                      <w:p w14:paraId="08E7091F" w14:textId="77777777" w:rsidR="007F4E56" w:rsidRPr="0024181A" w:rsidRDefault="007F4E56" w:rsidP="00343DE6">
                        <w:pPr>
                          <w:jc w:val="center"/>
                          <w:rPr>
                            <w:color w:val="404040" w:themeColor="text1" w:themeTint="BF"/>
                            <w:sz w:val="14"/>
                          </w:rPr>
                        </w:pPr>
                        <w:r w:rsidRPr="0024181A">
                          <w:rPr>
                            <w:color w:val="404040" w:themeColor="text1" w:themeTint="BF"/>
                            <w:sz w:val="14"/>
                          </w:rPr>
                          <w:t>Fin du projet</w:t>
                        </w:r>
                      </w:p>
                    </w:txbxContent>
                  </v:textbox>
                </v:oval>
                <v:shape id="AutoShape 153" o:spid="_x0000_s1157" type="#_x0000_t32" style="position:absolute;left:2694;top:5920;width:181;height:53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qhsYAAADbAAAADwAAAGRycy9kb3ducmV2LnhtbESP3WrCQBSE7wXfYTmF3ummUotEV1Gx&#10;+IMUahVvD9ljEsyejdltjD59Vyh4OczMN8xo0phC1FS53LKCt24EgjixOudUwf7nszMA4TyyxsIy&#10;KbiRg8m43RphrO2Vv6ne+VQECLsYFWTel7GULsnIoOvakjh4J1sZ9EFWqdQVXgPcFLIXRR/SYM5h&#10;IcOS5hkl592vUTC7LO+3etk/yMV5PTtsN8ev05aVen1ppkMQnhr/DP+3V1pB7x0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tsqobGAAAA2wAAAA8AAAAAAAAA&#10;AAAAAAAAoQIAAGRycy9kb3ducmV2LnhtbFBLBQYAAAAABAAEAPkAAACUAwAAAAA=&#10;" strokecolor="#bfbfbf [2412]" strokeweight="1pt">
                  <v:stroke endarrow="block"/>
                  <v:shadow color="#7f7f7f [1601]" opacity=".5" offset="1pt"/>
                </v:shape>
                <v:shape id="AutoShape 154" o:spid="_x0000_s1158" type="#_x0000_t32" style="position:absolute;left:2694;top:6457;width:181;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MOp8MAAADbAAAADwAAAGRycy9kb3ducmV2LnhtbESPT4vCMBTE74LfITzBm6ZW1NI1igjL&#10;Cp78swt7ezTPttq8lCZq/fZGEDwOM/MbZr5sTSVu1LjSsoLRMAJBnFldcq7gePgeJCCcR9ZYWSYF&#10;D3KwXHQ7c0y1vfOObnufiwBhl6KCwvs6ldJlBRl0Q1sTB+9kG4M+yCaXusF7gJtKxlE0lQZLDgsF&#10;1rQuKLvsr0aBvh6zJD6vquT3//yX7+LtePazVarfa1dfIDy1/hN+tzdaQTyB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ojDqfDAAAA2wAAAA8AAAAAAAAAAAAA&#10;AAAAoQIAAGRycy9kb3ducmV2LnhtbFBLBQYAAAAABAAEAPkAAACRAwAAAAA=&#10;" strokecolor="#bfbfbf [2412]" strokeweight="1pt">
                  <v:stroke endarrow="block"/>
                  <v:shadow color="#7f7f7f [1601]" opacity=".5" offset="1pt"/>
                </v:shape>
                <v:shape id="AutoShape 155" o:spid="_x0000_s1159" type="#_x0000_t32" style="position:absolute;left:4123;top:5920;width:71;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7U/wcYAAADbAAAADwAAAGRycy9kb3ducmV2LnhtbESPQWvCQBSE74X+h+UVvBTdmEMo0VVC&#10;QPBQaqse9PaafU2C2bchuzFpfn23UOhxmJlvmPV2NI24U+dqywqWiwgEcWF1zaWC82k3fwHhPLLG&#10;xjIp+CYH283jwxpTbQf+oPvRlyJA2KWooPK+TaV0RUUG3cK2xMH7sp1BH2RXSt3hEOCmkXEUJdJg&#10;zWGhwpbyiorbsTcK3m9TvMyuFzsdLol3+Wf/+vbcKzV7GrMVCE+j/w//tfdaQZzA75fwA+Tm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e1P8HGAAAA2wAAAA8AAAAAAAAA&#10;AAAAAAAAoQIAAGRycy9kb3ducmV2LnhtbFBLBQYAAAAABAAEAPkAAACUAwAAAAA=&#10;" strokecolor="#bfbfbf [2412]" strokeweight="1pt">
                  <v:shadow color="#7f7f7f [1601]" opacity=".5" offset="1pt"/>
                </v:shape>
                <v:shape id="AutoShape 156" o:spid="_x0000_s1160" type="#_x0000_t32" style="position:absolute;left:4035;top:6595;width:159;height:4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fjYsYAAADbAAAADwAAAGRycy9kb3ducmV2LnhtbESP3WrCQBSE7wXfYTlCb0Q3tVQldZWi&#10;FIpU8A/b3h2yxySYPRuy25i8fVcQvBxm5htmtmhMIWqqXG5ZwfMwAkGcWJ1zquB4+BhMQTiPrLGw&#10;TApacrCYdzszjLW98o7qvU9FgLCLUUHmfRlL6ZKMDLqhLYmDd7aVQR9klUpd4TXATSFHUTSWBnMO&#10;CxmWtMwouez/jILVd520v5uvqD9J8fSzftm2r9OtUk+95v0NhKfGP8L39qdWMJrA7Uv4AXL+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342LGAAAA2wAAAA8AAAAAAAAA&#10;AAAAAAAAoQIAAGRycy9kb3ducmV2LnhtbFBLBQYAAAAABAAEAPkAAACUAwAAAAA=&#10;" strokecolor="#bfbfbf [2412]" strokeweight="1pt">
                  <v:shadow color="#7f7f7f [1601]" opacity=".5" offset="1pt"/>
                </v:shape>
                <v:shape id="AutoShape 157" o:spid="_x0000_s1161" type="#_x0000_t32" style="position:absolute;left:4194;top:4854;width:188;height:17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Ggg8IAAADbAAAADwAAAGRycy9kb3ducmV2LnhtbERPy4rCMBTdD/gP4QruxlRBkY5RRlF8&#10;IAPqyGwvzbUtNje1ibX69WYhzPJw3uNpYwpRU+Vyywp63QgEcWJ1zqmC3+PycwTCeWSNhWVS8CAH&#10;00nrY4yxtnfeU33wqQgh7GJUkHlfxlK6JCODrmtL4sCdbWXQB1ilUld4D+GmkP0oGkqDOYeGDEua&#10;Z5RcDjejYHZdPR/1anCSi8tmdtpt/37OO1aq026+v0B4avy/+O1eawX9MDZ8CT9AT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Ggg8IAAADbAAAADwAAAAAAAAAAAAAA&#10;AAChAgAAZHJzL2Rvd25yZXYueG1sUEsFBgAAAAAEAAQA+QAAAJADAAAAAA==&#10;" strokecolor="#bfbfbf [2412]" strokeweight="1pt">
                  <v:stroke endarrow="block"/>
                  <v:shadow color="#7f7f7f [1601]" opacity=".5" offset="1pt"/>
                </v:shape>
                <v:shape id="AutoShape 158" o:spid="_x0000_s1162" type="#_x0000_t32" style="position:absolute;left:4194;top:6220;width:188;height:35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0FGMYAAADbAAAADwAAAGRycy9kb3ducmV2LnhtbESP3WrCQBSE7wXfYTmF3ummQqVGV1Gx&#10;+IMUahVvD9ljEsyejdltjD59Vyh4OczMN8xo0phC1FS53LKCt24EgjixOudUwf7ns/MBwnlkjYVl&#10;UnAjB5NxuzXCWNsrf1O986kIEHYxKsi8L2MpXZKRQde1JXHwTrYy6IOsUqkrvAa4KWQvivrSYM5h&#10;IcOS5hkl592vUTC7LO+3evl+kIvzenbYbo5fpy0r9frSTIcgPDX+Gf5vr7SC3gA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VtBRjGAAAA2wAAAA8AAAAAAAAA&#10;AAAAAAAAoQIAAGRycy9kb3ducmV2LnhtbFBLBQYAAAAABAAEAPkAAACUAwAAAAA=&#10;" strokecolor="#bfbfbf [2412]" strokeweight="1pt">
                  <v:stroke endarrow="block"/>
                  <v:shadow color="#7f7f7f [1601]" opacity=".5" offset="1pt"/>
                </v:shape>
                <v:shape id="AutoShape 159" o:spid="_x0000_s1163" type="#_x0000_t32" style="position:absolute;left:4194;top:6572;width:188;height:7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074sAAAADbAAAADwAAAGRycy9kb3ducmV2LnhtbERPy4rCMBTdD/gP4QruxnQqaOkYRQRR&#10;cOUT3F2aO22d5qY0aa1/bxaCy8N5z5e9qURHjSstK/gZRyCIM6tLzhWcT5vvBITzyBory6TgSQ6W&#10;i8HXHFNtH3yg7uhzEULYpaig8L5OpXRZQQbd2NbEgfuzjUEfYJNL3eAjhJtKxlE0lQZLDg0F1rQu&#10;KPs/tkaBbs9ZEt9XVXK53a/5Id5PZtu9UqNhv/oF4an3H/HbvdMKJmF9+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O+LAAAAA2wAAAA8AAAAAAAAAAAAAAAAA&#10;oQIAAGRycy9kb3ducmV2LnhtbFBLBQYAAAAABAAEAPkAAACOAwAAAAA=&#10;" strokecolor="#bfbfbf [2412]" strokeweight="1pt">
                  <v:stroke endarrow="block"/>
                  <v:shadow color="#7f7f7f [1601]" opacity=".5" offset="1pt"/>
                </v:shape>
                <v:shape id="AutoShape 160" o:spid="_x0000_s1164" type="#_x0000_t32" style="position:absolute;left:4194;top:6572;width:188;height:18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ecQAAADbAAAADwAAAGRycy9kb3ducmV2LnhtbESPS4vCQBCE78L+h6EFbzoxgoasY5AF&#10;UfDka2FvTaY3DzM9ITNq9t/vCILHoqq+opZZbxpxp85VlhVMJxEI4tzqigsF59NmnIBwHlljY5kU&#10;/JGDbPUxWGKq7YMPdD/6QgQIuxQVlN63qZQuL8mgm9iWOHi/tjPog+wKqTt8BLhpZBxFc2mw4rBQ&#10;YktfJeXX480o0LdznsT1ukkuP/V3cYj3s8V2r9Ro2K8/QXjq/Tv8au+0gtkUnl/C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wZ55xAAAANsAAAAPAAAAAAAAAAAA&#10;AAAAAKECAABkcnMvZG93bnJldi54bWxQSwUGAAAAAAQABAD5AAAAkgMAAAAA&#10;" strokecolor="#bfbfbf [2412]" strokeweight="1pt">
                  <v:stroke endarrow="block"/>
                  <v:shadow color="#7f7f7f [1601]" opacity=".5" offset="1pt"/>
                </v:shape>
                <v:shape id="AutoShape 161" o:spid="_x0000_s1165" type="#_x0000_t32" style="position:absolute;left:5449;top:4854;width:206;height:154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ADsMAAADbAAAADwAAAGRycy9kb3ducmV2LnhtbESPT4vCMBTE7wt+h/AEb2tqhd1SjUUE&#10;UfCkq4K3R/PsH5uX0kSt394sLOxxmJnfMPOsN414UOcqywom4wgEcW51xYWC48/6MwHhPLLGxjIp&#10;eJGDbDH4mGOq7ZP39Dj4QgQIuxQVlN63qZQuL8mgG9uWOHhX2xn0QXaF1B0+A9w0Mo6iL2mw4rBQ&#10;YkurkvLb4W4U6PsxT+J62SSnS30u9vFu+r3ZKTUa9ssZCE+9/w//tbdawTSG3y/hB8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TAA7DAAAA2wAAAA8AAAAAAAAAAAAA&#10;AAAAoQIAAGRycy9kb3ducmV2LnhtbFBLBQYAAAAABAAEAPkAAACRAwAAAAA=&#10;" strokecolor="#bfbfbf [2412]" strokeweight="1pt">
                  <v:stroke endarrow="block"/>
                  <v:shadow color="#7f7f7f [1601]" opacity=".5" offset="1pt"/>
                </v:shape>
                <v:shape id="AutoShape 162" o:spid="_x0000_s1166" type="#_x0000_t32" style="position:absolute;left:5352;top:6089;width:161;height:48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llcMAAADbAAAADwAAAGRycy9kb3ducmV2LnhtbESPQYvCMBSE78L+h/AWvGm6LWjpGkUW&#10;lhU8qVXY26N5ttXmpTRR6783guBxmJlvmNmiN424Uudqywq+xhEI4sLqmksF+e53lIJwHlljY5kU&#10;3MnBYv4xmGGm7Y03dN36UgQIuwwVVN63mZSuqMigG9uWOHhH2xn0QXal1B3eAtw0Mo6iiTRYc1io&#10;sKWfiorz9mIU6EtepPFp2aT7/9Oh3MTrZPq3Vmr42S+/QXjq/Tv8aq+0giSB55fwA+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9fpZXDAAAA2wAAAA8AAAAAAAAAAAAA&#10;AAAAoQIAAGRycy9kb3ducmV2LnhtbFBLBQYAAAAABAAEAPkAAACRAwAAAAA=&#10;" strokecolor="#bfbfbf [2412]" strokeweight="1pt">
                  <v:stroke endarrow="block"/>
                  <v:shadow color="#7f7f7f [1601]" opacity=".5" offset="1pt"/>
                </v:shape>
                <v:shape id="AutoShape 163" o:spid="_x0000_s1167" type="#_x0000_t32" style="position:absolute;left:5352;top:6835;width:161;height:39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U8W8YAAADbAAAADwAAAGRycy9kb3ducmV2LnhtbESP3WrCQBSE74W+w3IK3tVNay0SXaUW&#10;xSpS8A9vD9ljEsyejdltjD59Vyh4OczMN8xw3JhC1FS53LKC104EgjixOudUwW47e+mDcB5ZY2GZ&#10;FFzJwXj01BpirO2F11RvfCoChF2MCjLvy1hKl2Rk0HVsSRy8o60M+iCrVOoKLwFuCvkWRR/SYM5h&#10;IcOSvjJKTptfo2Bynt+u9by3l9PTYrJfLQ8/xxUr1X5uPgcgPDX+Ef5vf2sF3Xe4fwk/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1PFvGAAAA2wAAAA8AAAAAAAAA&#10;AAAAAAAAoQIAAGRycy9kb3ducmV2LnhtbFBLBQYAAAAABAAEAPkAAACUAwAAAAA=&#10;" strokecolor="#bfbfbf [2412]" strokeweight="1pt">
                  <v:stroke endarrow="block"/>
                  <v:shadow color="#7f7f7f [1601]" opacity=".5" offset="1pt"/>
                </v:shape>
                <v:shape id="AutoShape 164" o:spid="_x0000_s1168" type="#_x0000_t32" style="position:absolute;left:5382;top:7015;width:273;height:13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mZwMYAAADbAAAADwAAAGRycy9kb3ducmV2LnhtbESP3WrCQBSE7wXfYTkF73TTiqVEV6lS&#10;8QcRapXeHrLHJJg9G7NrjD69KxR6OczMN8xo0phC1FS53LKC114EgjixOudUwf5n3v0A4TyyxsIy&#10;KbiRg8m43RphrO2Vv6ne+VQECLsYFWTel7GULsnIoOvZkjh4R1sZ9EFWqdQVXgPcFPItit6lwZzD&#10;QoYlzTJKTruLUTA9L+63ejE4yK/TanrYrH+3xw0r1XlpPocgPDX+P/zXXmoF/QE8v4QfIM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5mcDGAAAA2wAAAA8AAAAAAAAA&#10;AAAAAAAAoQIAAGRycy9kb3ducmV2LnhtbFBLBQYAAAAABAAEAPkAAACUAwAAAAA=&#10;" strokecolor="#bfbfbf [2412]" strokeweight="1pt">
                  <v:stroke endarrow="block"/>
                  <v:shadow color="#7f7f7f [1601]" opacity=".5" offset="1pt"/>
                </v:shape>
                <v:shape id="AutoShape 165" o:spid="_x0000_s1169" type="#_x0000_t32" style="position:absolute;left:6376;top:6743;width:18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gGDcQAAADbAAAADwAAAGRycy9kb3ducmV2LnhtbESPQWvCQBSE7wX/w/IEb3XTBNKQuooI&#10;opBTrAreHtnXJDb7NmRXjf++Wyj0OMzMN8xiNZpO3GlwrWUFb/MIBHFldcu1guPn9jUD4Tyyxs4y&#10;KXiSg9Vy8rLAXNsHl3Q/+FoECLscFTTe97mUrmrIoJvbnjh4X3Yw6IMcaqkHfAS46WQcRak02HJY&#10;aLCnTUPV9+FmFOjbscri67rLTpfruS7jInnfFUrNpuP6A4Sn0f+H/9p7rSBJ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KAYNxAAAANsAAAAPAAAAAAAAAAAA&#10;AAAAAKECAABkcnMvZG93bnJldi54bWxQSwUGAAAAAAQABAD5AAAAkgMAAAAA&#10;" strokecolor="#bfbfbf [2412]" strokeweight="1pt">
                  <v:stroke endarrow="block"/>
                  <v:shadow color="#7f7f7f [1601]" opacity=".5" offset="1pt"/>
                </v:shape>
                <v:shape id="AutoShape 166" o:spid="_x0000_s1170" type="#_x0000_t32" style="position:absolute;left:7431;top:674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jlsQAAADbAAAADwAAAGRycy9kb3ducmV2LnhtbESPQWvCQBSE74L/YXlCb2bTBGpIXUUE&#10;UchJGwVvj+xrEpt9G7Krpv++Wyj0OMzMN8xyPZpOPGhwrWUFr1EMgriyuuVaQfmxm2cgnEfW2Fkm&#10;Bd/kYL2aTpaYa/vkIz1OvhYBwi5HBY33fS6lqxoy6CLbEwfv0w4GfZBDLfWAzwA3nUzi+E0abDks&#10;NNjTtqHq63Q3CvS9rLLktumy8/V2qY9JkS72hVIvs3HzDsLT6P/Df+2DVpAu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ZKOWxAAAANsAAAAPAAAAAAAAAAAA&#10;AAAAAKECAABkcnMvZG93bnJldi54bWxQSwUGAAAAAAQABAD5AAAAkgMAAAAA&#10;" strokecolor="#bfbfbf [2412]" strokeweight="1pt">
                  <v:stroke endarrow="block"/>
                  <v:shadow color="#7f7f7f [1601]" opacity=".5" offset="1pt"/>
                </v:shape>
                <v:shape id="AutoShape 167" o:spid="_x0000_s1171" type="#_x0000_t32" style="position:absolute;left:8770;top:6759;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s35MAAAADbAAAADwAAAGRycy9kb3ducmV2LnhtbERPy4rCMBTdD/gP4QruxnQqaOkYRQRR&#10;cOUT3F2aO22d5qY0aa1/bxaCy8N5z5e9qURHjSstK/gZRyCIM6tLzhWcT5vvBITzyBory6TgSQ6W&#10;i8HXHFNtH3yg7uhzEULYpaig8L5OpXRZQQbd2NbEgfuzjUEfYJNL3eAjhJtKxlE0lQZLDg0F1rQu&#10;KPs/tkaBbs9ZEt9XVXK53a/5Id5PZtu9UqNhv/oF4an3H/HbvdMKJmFs+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7N+TAAAAA2wAAAA8AAAAAAAAAAAAAAAAA&#10;oQIAAGRycy9kb3ducmV2LnhtbFBLBQYAAAAABAAEAPkAAACOAwAAAAA=&#10;" strokecolor="#bfbfbf [2412]" strokeweight="1pt">
                  <v:stroke endarrow="block"/>
                  <v:shadow color="#7f7f7f [1601]" opacity=".5" offset="1pt"/>
                </v:shape>
                <v:shape id="AutoShape 168" o:spid="_x0000_s1172" type="#_x0000_t32" style="position:absolute;left:10154;top:677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eSf8MAAADbAAAADwAAAGRycy9kb3ducmV2LnhtbESPT4vCMBTE74LfITzBm6ZW2K3VKCIs&#10;K3jyL3h7NM+22ryUJmr32xthweMwM79hZovWVOJBjSstKxgNIxDEmdUl5woO+59BAsJ5ZI2VZVLw&#10;Rw4W825nhqm2T97SY+dzESDsUlRQeF+nUrqsIINuaGvi4F1sY9AH2eRSN/gMcFPJOIq+pMGSw0KB&#10;Na0Kym67u1Gg74csia/LKjmer6d8G2/G378bpfq9djkF4an1n/B/e60VjCfw/h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3kn/DAAAA2wAAAA8AAAAAAAAAAAAA&#10;AAAAoQIAAGRycy9kb3ducmV2LnhtbFBLBQYAAAAABAAEAPkAAACRAwAAAAA=&#10;" strokecolor="#bfbfbf [2412]" strokeweight="1pt">
                  <v:stroke endarrow="block"/>
                  <v:shadow color="#7f7f7f [1601]" opacity=".5" offset="1pt"/>
                </v:shape>
                <v:shape id="AutoShape 169" o:spid="_x0000_s1173" type="#_x0000_t32" style="position:absolute;left:11081;top:6744;width:1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4tIn8IAAADbAAAADwAAAGRycy9kb3ducmV2LnhtbERPyWrDMBC9F/oPYgq5NXKd0hg3SjCB&#10;kIBPzlLobbCmtlNrZCx56d9Xh0KPj7dvdrNpxUi9aywreFlGIIhLqxuuFFwvh+cEhPPIGlvLpOCH&#10;HOy2jw8bTLWduKDx7CsRQtilqKD2vkuldGVNBt3SdsSB+7K9QR9gX0nd4xTCTSvjKHqTBhsODTV2&#10;tK+p/D4PRoEermUS37M2uX3eP6oizlfrY67U4mnO3kF4mv2/+M990gpew/rwJfwAuf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4tIn8IAAADbAAAADwAAAAAAAAAAAAAA&#10;AAChAgAAZHJzL2Rvd25yZXYueG1sUEsFBgAAAAAEAAQA+QAAAJADAAAAAA==&#10;" strokecolor="#bfbfbf [2412]" strokeweight="1pt">
                  <v:stroke endarrow="block"/>
                  <v:shadow color="#7f7f7f [1601]" opacity=".5" offset="1pt"/>
                </v:shape>
                <v:oval id="Oval 170" o:spid="_x0000_s1174" style="position:absolute;left:75;top:6175;width:1244;height:7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NKVwwAA&#10;ANsAAAAPAAAAZHJzL2Rvd25yZXYueG1sRI9BSwMxFITvgv8hPKEXsdkWtbputohQEDzZbe/PzXOz&#10;mLysSWzTf28EocdhZr5hmnV2VhwoxNGzgsW8AkHcez3yoGDXbW4eQMSErNF6JgUnirBuLy8arLU/&#10;8jsdtmkQBcKxRgUmpamWMvaGHMa5n4iL9+mDw1RkGKQOeCxwZ+Wyqu6lw5HLgsGJXgz1X9sfp0Cv&#10;Puw+7x/frrPf2bDqzPddl5WaXeXnJxCJcjqH/9uvWsHtAv6+lB8g2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NKVwwAAANsAAAAPAAAAAAAAAAAAAAAAAJcCAABkcnMvZG93&#10;bnJldi54bWxQSwUGAAAAAAQABAD1AAAAhwMAAAAA&#10;" fillcolor="#d8d8d8 [2732]" strokecolor="#bfbfbf [2412]" strokeweight="1pt">
                  <v:fill color2="#d8d8d8 [2732]" angle="-45" focus="-50%" type="gradient"/>
                  <v:shadow color="#7f7f7f [1601]" opacity=".5" offset="1pt"/>
                  <v:textbox>
                    <w:txbxContent>
                      <w:p w14:paraId="4B6E57DD" w14:textId="77777777" w:rsidR="007F4E56" w:rsidRPr="0024181A" w:rsidRDefault="007F4E56" w:rsidP="00343DE6">
                        <w:pPr>
                          <w:jc w:val="center"/>
                          <w:rPr>
                            <w:color w:val="404040" w:themeColor="text1" w:themeTint="BF"/>
                            <w:sz w:val="14"/>
                          </w:rPr>
                        </w:pPr>
                        <w:r w:rsidRPr="0024181A">
                          <w:rPr>
                            <w:color w:val="404040" w:themeColor="text1" w:themeTint="BF"/>
                            <w:sz w:val="14"/>
                          </w:rPr>
                          <w:t>Lancement projet</w:t>
                        </w:r>
                      </w:p>
                    </w:txbxContent>
                  </v:textbox>
                </v:oval>
                <v:shape id="AutoShape 171" o:spid="_x0000_s1175" type="#_x0000_t32" style="position:absolute;left:1319;top:6528;width:13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Vzc8MAAADbAAAADwAAAGRycy9kb3ducmV2LnhtbESPT4vCMBTE74LfITzBm6ZW0dI1igjL&#10;Cp78swt7ezTPttq8lCZq/fZGEDwOM/MbZr5sTSVu1LjSsoLRMAJBnFldcq7gePgeJCCcR9ZYWSYF&#10;D3KwXHQ7c0y1vfOObnufiwBhl6KCwvs6ldJlBRl0Q1sTB+9kG4M+yCaXusF7gJtKxlE0lQZLDgsF&#10;1rQuKLvsr0aBvh6zJD6vquT3//yX7+LtePazVarfa1dfIDy1/hN+tzdawSSG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gVc3PDAAAA2wAAAA8AAAAAAAAAAAAA&#10;AAAAoQIAAGRycy9kb3ducmV2LnhtbFBLBQYAAAAABAAEAPkAAACRAwAAAAA=&#10;" strokecolor="#bfbfbf [2412]" strokeweight="1pt">
                  <v:stroke endarrow="block"/>
                  <v:shadow color="#7f7f7f [1601]" opacity=".5" offset="1pt"/>
                </v:shape>
              </v:group>
            </w:pict>
          </mc:Fallback>
        </mc:AlternateContent>
      </w:r>
    </w:p>
    <w:p w14:paraId="1EA38D66" w14:textId="77777777" w:rsidR="00513B1E" w:rsidRDefault="00513B1E" w:rsidP="00533098"/>
    <w:p w14:paraId="03743F46" w14:textId="77777777" w:rsidR="00513B1E" w:rsidRDefault="00513B1E" w:rsidP="00533098">
      <w:r>
        <w:br w:type="page"/>
      </w:r>
    </w:p>
    <w:p w14:paraId="1DAC2345" w14:textId="77777777"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14:anchorId="203EE05F" wp14:editId="27325DED">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6"/>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14:paraId="6FD1C270" w14:textId="77777777" w:rsidR="00533098" w:rsidRPr="00533098" w:rsidRDefault="00533098" w:rsidP="00533098"/>
    <w:p w14:paraId="5D1D419D" w14:textId="77777777"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14:paraId="466B18D9" w14:textId="77777777" w:rsidR="00343DE6" w:rsidRDefault="00343DE6" w:rsidP="00343DE6">
      <w:r>
        <w:tab/>
        <w:t>Tout d'abord, la modélisation des interactions s'est finalement étalée du mardi 25 septembre au mardi 16 octobre contrairement à la deadline préalablement fixée le mardi 02 octobre.</w:t>
      </w:r>
    </w:p>
    <w:p w14:paraId="15A51D7E" w14:textId="77777777"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14:paraId="7A692A62" w14:textId="77777777"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14:paraId="2F8BF9F9" w14:textId="77777777" w:rsidR="00343DE6" w:rsidRDefault="00343DE6" w:rsidP="00343DE6">
      <w:pPr>
        <w:jc w:val="both"/>
      </w:pPr>
      <w:r>
        <w:tab/>
        <w:t>La période de développe</w:t>
      </w:r>
      <w:r w:rsidR="00632311">
        <w:t>ment ainsi que</w:t>
      </w:r>
      <w:r w:rsidR="00B02F02">
        <w:t xml:space="preserve"> celle d</w:t>
      </w:r>
      <w:r w:rsidR="00632311">
        <w:t>’intég</w:t>
      </w:r>
      <w:r w:rsidR="00B02F02">
        <w:t>ration ont été bien respectées en termes de délais.</w:t>
      </w:r>
    </w:p>
    <w:p w14:paraId="28018F6A" w14:textId="77777777" w:rsidR="00533098" w:rsidRDefault="00533098">
      <w:r>
        <w:br w:type="page"/>
      </w:r>
    </w:p>
    <w:p w14:paraId="5EE793B2" w14:textId="77777777" w:rsidR="00FE4BC0" w:rsidRDefault="00FE4BC0" w:rsidP="00FE4BC0">
      <w:pPr>
        <w:pStyle w:val="Titre2"/>
      </w:pPr>
      <w:bookmarkStart w:id="78" w:name="_Toc341188921"/>
      <w:r>
        <w:lastRenderedPageBreak/>
        <w:t>Déroulement du projet</w:t>
      </w:r>
      <w:bookmarkEnd w:id="78"/>
    </w:p>
    <w:p w14:paraId="751A0AB9" w14:textId="77777777" w:rsidR="00533098" w:rsidRDefault="00533098" w:rsidP="00533098"/>
    <w:p w14:paraId="031A4D1A" w14:textId="77777777"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14:paraId="230C9585" w14:textId="77777777"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14:paraId="34D0D634" w14:textId="77777777"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w:t>
      </w:r>
      <w:proofErr w:type="spellStart"/>
      <w:r>
        <w:t>NetBeans</w:t>
      </w:r>
      <w:proofErr w:type="spellEnd"/>
      <w:r>
        <w:t>,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14:paraId="4AB64CED" w14:textId="77777777"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w:t>
      </w:r>
      <w:r w:rsidR="00D34823">
        <w:t>au</w:t>
      </w:r>
      <w:r>
        <w:t xml:space="preserve"> </w:t>
      </w:r>
      <w:proofErr w:type="spellStart"/>
      <w:r>
        <w:t>broadcast</w:t>
      </w:r>
      <w:proofErr w:type="spellEnd"/>
      <w:r>
        <w:t xml:space="preserve">.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r>
        <w:lastRenderedPageBreak/>
        <w:t xml:space="preserve">conception étant à rendre pour le mardi 23 Octobre, notre diagramme de classe et notre dossier de conception </w:t>
      </w:r>
      <w:proofErr w:type="gramStart"/>
      <w:r>
        <w:t>a</w:t>
      </w:r>
      <w:proofErr w:type="gramEnd"/>
      <w:r>
        <w:t xml:space="preserve"> donc été finalisé avant cette date.</w:t>
      </w:r>
    </w:p>
    <w:p w14:paraId="4EB1F73D" w14:textId="77777777"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14:paraId="1C66C284" w14:textId="77777777" w:rsidR="008B25D2" w:rsidRDefault="008B25D2" w:rsidP="008B25D2">
      <w:pPr>
        <w:ind w:firstLine="708"/>
        <w:jc w:val="both"/>
      </w:pPr>
      <w:r>
        <w:t xml:space="preserve">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w:t>
      </w:r>
      <w:proofErr w:type="spellStart"/>
      <w:r>
        <w:t>versionning</w:t>
      </w:r>
      <w:proofErr w:type="spellEnd"/>
      <w:r>
        <w:t xml:space="preserve">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14:paraId="2D411640" w14:textId="77777777"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14:paraId="34FF55FD" w14:textId="77777777" w:rsidR="008B25D2" w:rsidRDefault="008B25D2" w:rsidP="008B25D2">
      <w:pPr>
        <w:ind w:firstLine="708"/>
        <w:jc w:val="both"/>
      </w:pPr>
      <w:r>
        <w:t>A partir du mardi 27 Novembre et jusqu’à la fin de l’année 2012, la phase d’intégration a perduré</w:t>
      </w:r>
      <w:r w:rsidRPr="006B694D">
        <w:t>. A partir de ce moment, nous avons travaillé de façon moins autonome et étions continuellement en communication et en collaboration avec les autres modules.</w:t>
      </w:r>
      <w:r>
        <w:t xml:space="preserve"> </w:t>
      </w:r>
    </w:p>
    <w:p w14:paraId="4292A25A" w14:textId="77777777" w:rsidR="00B02F02" w:rsidRDefault="00B02F02" w:rsidP="008B25D2">
      <w:pPr>
        <w:ind w:firstLine="708"/>
        <w:jc w:val="both"/>
      </w:pPr>
      <w:r>
        <w:t>Une première étape a été de travailler en collaboration avec le module Gestion de données dans le but de déterminer si nos méthodes d’interfaçage répondaient bien à leurs besoins et vice-versa.</w:t>
      </w:r>
    </w:p>
    <w:p w14:paraId="0E6B2F90" w14:textId="77777777" w:rsidR="00B02F02" w:rsidRDefault="00B02F02" w:rsidP="00B02F02">
      <w:pPr>
        <w:ind w:firstLine="708"/>
        <w:jc w:val="both"/>
      </w:pPr>
      <w:r>
        <w:t>Ensuite, une intégration chronologique a été mise en place : L’application était lancée à chaque fois et les connexions ont été faites entre les différents modules au fur et à mesure de l’utilisation du logiciel. La découverte de joueurs a donc été testée de prime abord. Puis, la connexio</w:t>
      </w:r>
      <w:r w:rsidR="00EA4794">
        <w:t>n à un joueur en particulier et ainsi de suite.</w:t>
      </w:r>
      <w:r>
        <w:t xml:space="preserve"> </w:t>
      </w:r>
    </w:p>
    <w:p w14:paraId="410C6B1F" w14:textId="77777777" w:rsidR="008B25D2" w:rsidRDefault="00B02F02" w:rsidP="00EE3921">
      <w:pPr>
        <w:ind w:firstLine="708"/>
        <w:jc w:val="both"/>
      </w:pPr>
      <w:r>
        <w:t>Le problème de cette intégration chronologique est qu’elle ne représente pas une méthode de travail parallèle. Peu de collaborateurs peuvent travailler en même temps sur l’intégration. Pour résoudre ce problème majeur, l’intégration est, en fait, une intégration hybride, un peu chronologique et un peu en parallèle selon les fonctions d</w:t>
      </w:r>
      <w:r w:rsidR="00EE3921">
        <w:t>u jeu. Par exemple, certaines fonctionnalités comme l’envoi de message à travers le chat ont été intégrées simultanément à l’intégration globale chronologique par d’autres équipes. Vînt alors la fin de l’intégration, fin 2012.</w:t>
      </w:r>
    </w:p>
    <w:p w14:paraId="14766CDD" w14:textId="77777777" w:rsidR="008B25D2" w:rsidRDefault="008B25D2" w:rsidP="00EE3921">
      <w:pPr>
        <w:ind w:firstLine="708"/>
        <w:jc w:val="both"/>
      </w:pPr>
      <w:r>
        <w:t>La rédaction du dossier de réalisation et du plan de management s’est finalisée et l’équipe s’est ensuite, au début du mois de janvier, préparée à présenter le projet au maître d’ouvrage.</w:t>
      </w:r>
    </w:p>
    <w:p w14:paraId="1E3B23A4" w14:textId="77777777" w:rsidR="00533098" w:rsidRDefault="00533098" w:rsidP="008B25D2">
      <w:pPr>
        <w:pStyle w:val="Paragraphedeliste"/>
      </w:pPr>
      <w:r>
        <w:br w:type="page"/>
      </w:r>
    </w:p>
    <w:p w14:paraId="5DD31DBF" w14:textId="77777777" w:rsidR="00FE4BC0" w:rsidRDefault="00FE4BC0" w:rsidP="00FE4BC0">
      <w:pPr>
        <w:pStyle w:val="Titre2"/>
      </w:pPr>
      <w:bookmarkStart w:id="79" w:name="_Toc341188922"/>
      <w:r>
        <w:lastRenderedPageBreak/>
        <w:t>Analyse de risque</w:t>
      </w:r>
      <w:bookmarkEnd w:id="79"/>
    </w:p>
    <w:p w14:paraId="07291A0F" w14:textId="77777777" w:rsidR="00ED54CB" w:rsidRDefault="00ED54CB" w:rsidP="00ED54CB"/>
    <w:p w14:paraId="4ED9539E" w14:textId="77777777" w:rsidR="00ED54CB" w:rsidRPr="00ED54CB" w:rsidRDefault="00ED54CB" w:rsidP="00ED54CB"/>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ED54CB" w:rsidRPr="00692131" w14:paraId="77FE8952" w14:textId="77777777"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0269A7A6" w14:textId="77777777"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A513737" w14:textId="77777777"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08BFFD65" w14:textId="77777777"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4868CFF3" w14:textId="77777777"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14:paraId="12728024" w14:textId="77777777"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AE70C24"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CC9BCF0"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2620068"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4B6589D" w14:textId="77777777"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14:paraId="6AAE86B9"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DAA975B"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47D5354" w14:textId="77777777"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6F28C1D"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1F62321"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3DDC5A68"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47349F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5E94BA5"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207B449"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6C9C28F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01F5F2DA"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9851721"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1D5348B"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B4D6D05"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45C3F52"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52685130"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372424D"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1666B2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1298638" w14:textId="77777777"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10EDE0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50476BA4" w14:textId="77777777"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06FF8372" w14:textId="77777777"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13625A33" w14:textId="77777777"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3F2B0954"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7111BB32"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14:paraId="5EF963CB" w14:textId="77777777" w:rsidR="00F95155" w:rsidRDefault="00F95155" w:rsidP="00ED54CB">
      <w:pPr>
        <w:pStyle w:val="Paragraphedeliste"/>
      </w:pPr>
    </w:p>
    <w:p w14:paraId="20764E32" w14:textId="77777777" w:rsidR="00ED54CB" w:rsidRDefault="00ED54CB">
      <w:r>
        <w:br w:type="page"/>
      </w:r>
    </w:p>
    <w:p w14:paraId="75A299C5" w14:textId="77777777" w:rsidR="00FE4BC0" w:rsidRDefault="00FE4BC0" w:rsidP="00FE4BC0">
      <w:pPr>
        <w:pStyle w:val="Titre2"/>
      </w:pPr>
      <w:bookmarkStart w:id="80" w:name="_Toc341188923"/>
      <w:r>
        <w:lastRenderedPageBreak/>
        <w:t>Fiches de travail</w:t>
      </w:r>
      <w:bookmarkEnd w:id="80"/>
    </w:p>
    <w:p w14:paraId="79F210F3" w14:textId="77777777" w:rsidR="00FE4BC0" w:rsidRDefault="00FE4BC0" w:rsidP="00FE4BC0"/>
    <w:p w14:paraId="56813A2E" w14:textId="77777777"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1"/>
        <w:gridCol w:w="2593"/>
        <w:gridCol w:w="1391"/>
        <w:gridCol w:w="1324"/>
        <w:gridCol w:w="1246"/>
        <w:gridCol w:w="1373"/>
      </w:tblGrid>
      <w:tr w:rsidR="001B02C8" w14:paraId="16384B2A"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6A1D2F3" w14:textId="77777777" w:rsidR="001B02C8" w:rsidRDefault="001B02C8" w:rsidP="007C4719">
            <w:pPr>
              <w:jc w:val="center"/>
            </w:pPr>
            <w:r>
              <w:t>Semaine</w:t>
            </w:r>
          </w:p>
        </w:tc>
        <w:tc>
          <w:tcPr>
            <w:tcW w:w="2593" w:type="dxa"/>
          </w:tcPr>
          <w:p w14:paraId="79267EC1"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391" w:type="dxa"/>
          </w:tcPr>
          <w:p w14:paraId="54D9A115"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3C057CEB"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6" w:type="dxa"/>
          </w:tcPr>
          <w:p w14:paraId="3996187E"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4E365A70"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1B02C8" w14:paraId="345DAF3A"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08A840E2" w14:textId="77777777" w:rsidR="001B02C8" w:rsidRPr="00C66BCF" w:rsidRDefault="001B02C8" w:rsidP="007C4719">
            <w:pPr>
              <w:jc w:val="center"/>
            </w:pPr>
            <w:r w:rsidRPr="00C66BCF">
              <w:t>18/09</w:t>
            </w:r>
          </w:p>
        </w:tc>
        <w:tc>
          <w:tcPr>
            <w:tcW w:w="2593" w:type="dxa"/>
          </w:tcPr>
          <w:p w14:paraId="39CDE18A"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2A5230E5"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E2A78CA"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2E68AEAE"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91" w:type="dxa"/>
          </w:tcPr>
          <w:p w14:paraId="0102262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A7D561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55CA09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D89F6A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0C771A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7E5FF47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232B9D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F11856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E371DF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384DE3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6" w:type="dxa"/>
          </w:tcPr>
          <w:p w14:paraId="0B4D2C1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2AA10E8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FB61B6A"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0846A65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967788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3187734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2B7967C3"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09180E67" w14:textId="77777777" w:rsidR="001B02C8" w:rsidRPr="00C66BCF" w:rsidRDefault="001B02C8" w:rsidP="007C4719">
            <w:pPr>
              <w:jc w:val="center"/>
            </w:pPr>
            <w:r w:rsidRPr="00C66BCF">
              <w:t>25/09</w:t>
            </w:r>
          </w:p>
        </w:tc>
        <w:tc>
          <w:tcPr>
            <w:tcW w:w="2593" w:type="dxa"/>
          </w:tcPr>
          <w:p w14:paraId="7AED4015"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Réunion </w:t>
            </w:r>
            <w:r>
              <w:t>direction</w:t>
            </w:r>
          </w:p>
          <w:p w14:paraId="7AC06E72"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 Choix de conception</w:t>
            </w:r>
          </w:p>
          <w:p w14:paraId="4359FF54"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Modélisation des interactions entre modules</w:t>
            </w:r>
          </w:p>
        </w:tc>
        <w:tc>
          <w:tcPr>
            <w:tcW w:w="1391" w:type="dxa"/>
          </w:tcPr>
          <w:p w14:paraId="6EA5135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4DE45BBB"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4C9FEE79"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24" w:type="dxa"/>
          </w:tcPr>
          <w:p w14:paraId="2E8C741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p w14:paraId="5D4F8CC5"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4FD854A8"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6" w:type="dxa"/>
          </w:tcPr>
          <w:p w14:paraId="39348AD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2FC05EA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01FD38F8"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6A7F29F4"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579B3D07"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6B8E6074" w14:textId="77777777" w:rsidR="001B02C8" w:rsidRPr="00C66BCF" w:rsidRDefault="001B02C8" w:rsidP="007C4719">
            <w:pPr>
              <w:jc w:val="center"/>
            </w:pPr>
            <w:r w:rsidRPr="00C66BCF">
              <w:t>02/10</w:t>
            </w:r>
          </w:p>
        </w:tc>
        <w:tc>
          <w:tcPr>
            <w:tcW w:w="2593" w:type="dxa"/>
          </w:tcPr>
          <w:p w14:paraId="50174052"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direction</w:t>
            </w:r>
          </w:p>
          <w:p w14:paraId="270B5F22"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Etude technique (Fonctionnement Multicast, Unicast)</w:t>
            </w:r>
          </w:p>
          <w:p w14:paraId="7A4D70EB"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 Choix de conception (</w:t>
            </w:r>
            <w:proofErr w:type="spellStart"/>
            <w:r>
              <w:t>Broadcast</w:t>
            </w:r>
            <w:proofErr w:type="spellEnd"/>
            <w:r>
              <w:t xml:space="preserve"> Vs Multicast)</w:t>
            </w:r>
          </w:p>
        </w:tc>
        <w:tc>
          <w:tcPr>
            <w:tcW w:w="1391" w:type="dxa"/>
          </w:tcPr>
          <w:p w14:paraId="07F1D1D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30C29A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64A6D1D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ECE288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5F6D9E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1A1258C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r>
              <w:t>30</w:t>
            </w:r>
          </w:p>
          <w:p w14:paraId="4CE36B8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4BA1199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E5ED5B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739F25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6" w:type="dxa"/>
          </w:tcPr>
          <w:p w14:paraId="2512250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42282C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7B012B2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6E2070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833B14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522459F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5FBB64EF"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9812482" w14:textId="77777777" w:rsidR="001B02C8" w:rsidRPr="00C66BCF" w:rsidRDefault="001B02C8" w:rsidP="007C4719">
            <w:pPr>
              <w:jc w:val="center"/>
            </w:pPr>
            <w:r w:rsidRPr="00C66BCF">
              <w:t>09/10</w:t>
            </w:r>
          </w:p>
        </w:tc>
        <w:tc>
          <w:tcPr>
            <w:tcW w:w="2593" w:type="dxa"/>
          </w:tcPr>
          <w:p w14:paraId="6A628FCD"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Tests et recherche Multicast</w:t>
            </w:r>
          </w:p>
          <w:p w14:paraId="62339FFC"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-Choix Interfaces</w:t>
            </w:r>
          </w:p>
          <w:p w14:paraId="718D71B1"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-Développement Interfaces</w:t>
            </w:r>
          </w:p>
        </w:tc>
        <w:tc>
          <w:tcPr>
            <w:tcW w:w="1391" w:type="dxa"/>
          </w:tcPr>
          <w:p w14:paraId="5A4F89C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3864DE6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10B5B43F"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25D094A7"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24" w:type="dxa"/>
          </w:tcPr>
          <w:p w14:paraId="4DE3943F"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3h</w:t>
            </w:r>
          </w:p>
          <w:p w14:paraId="2EBB1CF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B52EEAB"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p w14:paraId="179B0624"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6" w:type="dxa"/>
          </w:tcPr>
          <w:p w14:paraId="31475BC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199802A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77AAD76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701735C1"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45762021"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4037B15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31C0196" w14:textId="77777777" w:rsidR="001B02C8" w:rsidRPr="00C66BCF" w:rsidRDefault="001B02C8" w:rsidP="007C4719">
            <w:pPr>
              <w:jc w:val="center"/>
            </w:pPr>
            <w:r>
              <w:t>16/10</w:t>
            </w:r>
          </w:p>
        </w:tc>
        <w:tc>
          <w:tcPr>
            <w:tcW w:w="2593" w:type="dxa"/>
          </w:tcPr>
          <w:p w14:paraId="5475AC63"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-Mise au point : méthodes de l'interface avec module Gestion de données</w:t>
            </w:r>
          </w:p>
          <w:p w14:paraId="41632416"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-Architecture de base du module (</w:t>
            </w:r>
            <w:proofErr w:type="spellStart"/>
            <w:r>
              <w:t>dév</w:t>
            </w:r>
            <w:proofErr w:type="spellEnd"/>
            <w:r>
              <w:t>. Squelette)</w:t>
            </w:r>
          </w:p>
        </w:tc>
        <w:tc>
          <w:tcPr>
            <w:tcW w:w="1391" w:type="dxa"/>
          </w:tcPr>
          <w:p w14:paraId="136C3CD5"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3A666CE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66BC1B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EF44CD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2D35DF5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06C65F8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034BA41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7E315B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DC4138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2h30</w:t>
            </w:r>
          </w:p>
        </w:tc>
        <w:tc>
          <w:tcPr>
            <w:tcW w:w="1246" w:type="dxa"/>
          </w:tcPr>
          <w:p w14:paraId="562CEB0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144279AD"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542AE2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A1ED80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0C51FBD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03964B9B"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39B1399" w14:textId="77777777" w:rsidR="001B02C8" w:rsidRPr="00C66BCF" w:rsidRDefault="001B02C8" w:rsidP="007C4719">
            <w:pPr>
              <w:jc w:val="center"/>
            </w:pPr>
            <w:r>
              <w:t>23/10</w:t>
            </w:r>
          </w:p>
        </w:tc>
        <w:tc>
          <w:tcPr>
            <w:tcW w:w="2593" w:type="dxa"/>
          </w:tcPr>
          <w:p w14:paraId="5F4BA8E0"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-Réunion Module</w:t>
            </w:r>
          </w:p>
          <w:p w14:paraId="749A8079"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-Préparation au développement *</w:t>
            </w:r>
          </w:p>
          <w:p w14:paraId="663F9FC2"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p>
        </w:tc>
        <w:tc>
          <w:tcPr>
            <w:tcW w:w="1391" w:type="dxa"/>
          </w:tcPr>
          <w:p w14:paraId="31E0D4C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194FC77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24" w:type="dxa"/>
          </w:tcPr>
          <w:p w14:paraId="24A2D1C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1557959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6" w:type="dxa"/>
          </w:tcPr>
          <w:p w14:paraId="5C11AB5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2CE66C3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1ED24463"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1B02C8" w14:paraId="25A40F55"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7DF3148" w14:textId="77777777" w:rsidR="001B02C8" w:rsidRDefault="001B02C8" w:rsidP="007C4719">
            <w:pPr>
              <w:jc w:val="center"/>
            </w:pPr>
            <w:r>
              <w:t>06/11</w:t>
            </w:r>
          </w:p>
        </w:tc>
        <w:tc>
          <w:tcPr>
            <w:tcW w:w="2593" w:type="dxa"/>
          </w:tcPr>
          <w:p w14:paraId="087264EF"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-Développement</w:t>
            </w:r>
          </w:p>
          <w:p w14:paraId="2796ED22"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391" w:type="dxa"/>
          </w:tcPr>
          <w:p w14:paraId="6413EFB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2h30</w:t>
            </w:r>
          </w:p>
          <w:p w14:paraId="6BDF37E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24" w:type="dxa"/>
          </w:tcPr>
          <w:p w14:paraId="6D71B57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4h</w:t>
            </w:r>
          </w:p>
          <w:p w14:paraId="3E4BC14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6" w:type="dxa"/>
          </w:tcPr>
          <w:p w14:paraId="7B43281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5A66165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197481C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0D59945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21ECE767" w14:textId="77777777" w:rsidR="007C4719" w:rsidRDefault="007C4719" w:rsidP="007C4719">
            <w:pPr>
              <w:jc w:val="center"/>
            </w:pPr>
            <w:r>
              <w:t>13/11</w:t>
            </w:r>
          </w:p>
        </w:tc>
        <w:tc>
          <w:tcPr>
            <w:tcW w:w="2593" w:type="dxa"/>
          </w:tcPr>
          <w:p w14:paraId="187624C0"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 xml:space="preserve">-Développement (les </w:t>
            </w:r>
            <w:proofErr w:type="spellStart"/>
            <w:r>
              <w:t>Handles</w:t>
            </w:r>
            <w:proofErr w:type="spellEnd"/>
            <w:r>
              <w:t>)</w:t>
            </w:r>
          </w:p>
        </w:tc>
        <w:tc>
          <w:tcPr>
            <w:tcW w:w="1391" w:type="dxa"/>
          </w:tcPr>
          <w:p w14:paraId="076C946C"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6B86AF53"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6" w:type="dxa"/>
          </w:tcPr>
          <w:p w14:paraId="2900F6EB"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250D6147"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119A4EFE"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409CCC9C" w14:textId="77777777" w:rsidR="008B25D2" w:rsidRDefault="008B25D2" w:rsidP="007C4719">
            <w:pPr>
              <w:jc w:val="center"/>
            </w:pPr>
            <w:r>
              <w:t>20/11</w:t>
            </w:r>
          </w:p>
        </w:tc>
        <w:tc>
          <w:tcPr>
            <w:tcW w:w="2593" w:type="dxa"/>
          </w:tcPr>
          <w:p w14:paraId="5A6251F0"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-Tests</w:t>
            </w:r>
          </w:p>
        </w:tc>
        <w:tc>
          <w:tcPr>
            <w:tcW w:w="1391" w:type="dxa"/>
          </w:tcPr>
          <w:p w14:paraId="08EE5927"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24" w:type="dxa"/>
          </w:tcPr>
          <w:p w14:paraId="3ADEF566"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6" w:type="dxa"/>
          </w:tcPr>
          <w:p w14:paraId="167927CB"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40F85323"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r w:rsidR="00632311" w14:paraId="576FBC6F"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67D5219D" w14:textId="77777777" w:rsidR="00632311" w:rsidRDefault="00632311" w:rsidP="007C4719">
            <w:pPr>
              <w:jc w:val="center"/>
            </w:pPr>
            <w:r>
              <w:t>27/11</w:t>
            </w:r>
          </w:p>
        </w:tc>
        <w:tc>
          <w:tcPr>
            <w:tcW w:w="2593" w:type="dxa"/>
          </w:tcPr>
          <w:p w14:paraId="76777ED7"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-Intégration</w:t>
            </w:r>
          </w:p>
        </w:tc>
        <w:tc>
          <w:tcPr>
            <w:tcW w:w="1391" w:type="dxa"/>
          </w:tcPr>
          <w:p w14:paraId="6149F324"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6D01A1CA"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6" w:type="dxa"/>
          </w:tcPr>
          <w:p w14:paraId="72A8A9EE"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4B8C10DD"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p>
        </w:tc>
      </w:tr>
      <w:tr w:rsidR="00632311" w14:paraId="7DF0EF64"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49CD978" w14:textId="77777777" w:rsidR="00632311" w:rsidRDefault="00632311" w:rsidP="007C4719">
            <w:pPr>
              <w:jc w:val="center"/>
            </w:pPr>
            <w:r>
              <w:t>04/12</w:t>
            </w:r>
          </w:p>
        </w:tc>
        <w:tc>
          <w:tcPr>
            <w:tcW w:w="2593" w:type="dxa"/>
          </w:tcPr>
          <w:p w14:paraId="404FC70E" w14:textId="77777777" w:rsidR="00632311" w:rsidRDefault="00632311" w:rsidP="007C4719">
            <w:pPr>
              <w:cnfStyle w:val="000000100000" w:firstRow="0" w:lastRow="0" w:firstColumn="0" w:lastColumn="0" w:oddVBand="0" w:evenVBand="0" w:oddHBand="1" w:evenHBand="0" w:firstRowFirstColumn="0" w:firstRowLastColumn="0" w:lastRowFirstColumn="0" w:lastRowLastColumn="0"/>
            </w:pPr>
            <w:r>
              <w:t>-Intégration</w:t>
            </w:r>
          </w:p>
        </w:tc>
        <w:tc>
          <w:tcPr>
            <w:tcW w:w="1391" w:type="dxa"/>
          </w:tcPr>
          <w:p w14:paraId="4F9444AB"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24" w:type="dxa"/>
          </w:tcPr>
          <w:p w14:paraId="061B3322"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6" w:type="dxa"/>
          </w:tcPr>
          <w:p w14:paraId="5C855F1D"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039ECB7B"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p>
        </w:tc>
      </w:tr>
      <w:tr w:rsidR="00306BCC" w14:paraId="4D970E0D"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1F1CDAFF" w14:textId="77777777" w:rsidR="00306BCC" w:rsidRDefault="00306BCC" w:rsidP="007C4719">
            <w:pPr>
              <w:jc w:val="center"/>
            </w:pPr>
            <w:r>
              <w:t>11/12</w:t>
            </w:r>
          </w:p>
        </w:tc>
        <w:tc>
          <w:tcPr>
            <w:tcW w:w="2593" w:type="dxa"/>
          </w:tcPr>
          <w:p w14:paraId="310A324B" w14:textId="77777777" w:rsidR="00306BCC" w:rsidRDefault="00306BCC" w:rsidP="007C4719">
            <w:pPr>
              <w:cnfStyle w:val="000000010000" w:firstRow="0" w:lastRow="0" w:firstColumn="0" w:lastColumn="0" w:oddVBand="0" w:evenVBand="0" w:oddHBand="0" w:evenHBand="1" w:firstRowFirstColumn="0" w:firstRowLastColumn="0" w:lastRowFirstColumn="0" w:lastRowLastColumn="0"/>
            </w:pPr>
            <w:r>
              <w:t>-Intégration et Tests</w:t>
            </w:r>
          </w:p>
        </w:tc>
        <w:tc>
          <w:tcPr>
            <w:tcW w:w="1391" w:type="dxa"/>
          </w:tcPr>
          <w:p w14:paraId="6F382FED"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59937847"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6" w:type="dxa"/>
          </w:tcPr>
          <w:p w14:paraId="097A2C44"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2F00D278"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p>
        </w:tc>
      </w:tr>
      <w:tr w:rsidR="00306BCC" w14:paraId="3ADEC268"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702D500" w14:textId="77777777" w:rsidR="00306BCC" w:rsidRDefault="00306BCC" w:rsidP="007C4719">
            <w:pPr>
              <w:jc w:val="center"/>
            </w:pPr>
            <w:r>
              <w:t>18/12</w:t>
            </w:r>
          </w:p>
        </w:tc>
        <w:tc>
          <w:tcPr>
            <w:tcW w:w="2593" w:type="dxa"/>
          </w:tcPr>
          <w:p w14:paraId="02B23765" w14:textId="77777777" w:rsidR="00306BCC" w:rsidRDefault="00306BCC" w:rsidP="007C4719">
            <w:pPr>
              <w:cnfStyle w:val="000000100000" w:firstRow="0" w:lastRow="0" w:firstColumn="0" w:lastColumn="0" w:oddVBand="0" w:evenVBand="0" w:oddHBand="1" w:evenHBand="0" w:firstRowFirstColumn="0" w:firstRowLastColumn="0" w:lastRowFirstColumn="0" w:lastRowLastColumn="0"/>
            </w:pPr>
            <w:r>
              <w:t>-Réunion Intégration lundi</w:t>
            </w:r>
          </w:p>
          <w:p w14:paraId="0A03E1BB" w14:textId="77777777" w:rsidR="00306BCC" w:rsidRDefault="00306BCC" w:rsidP="007C4719">
            <w:pPr>
              <w:cnfStyle w:val="000000100000" w:firstRow="0" w:lastRow="0" w:firstColumn="0" w:lastColumn="0" w:oddVBand="0" w:evenVBand="0" w:oddHBand="1" w:evenHBand="0" w:firstRowFirstColumn="0" w:firstRowLastColumn="0" w:lastRowFirstColumn="0" w:lastRowLastColumn="0"/>
            </w:pPr>
            <w:r>
              <w:t>-Intégration</w:t>
            </w:r>
          </w:p>
        </w:tc>
        <w:tc>
          <w:tcPr>
            <w:tcW w:w="1391" w:type="dxa"/>
          </w:tcPr>
          <w:p w14:paraId="51F773B7"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p w14:paraId="1D1F0778"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24" w:type="dxa"/>
          </w:tcPr>
          <w:p w14:paraId="4A6E4289"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p w14:paraId="02FB679A"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6" w:type="dxa"/>
          </w:tcPr>
          <w:p w14:paraId="01C22CA8"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0h</w:t>
            </w:r>
          </w:p>
          <w:p w14:paraId="1137D4DF"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25EE1D17"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p>
        </w:tc>
      </w:tr>
    </w:tbl>
    <w:p w14:paraId="0ED4E940" w14:textId="77777777"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242"/>
        <w:gridCol w:w="2694"/>
        <w:gridCol w:w="1373"/>
        <w:gridCol w:w="1248"/>
        <w:gridCol w:w="1163"/>
        <w:gridCol w:w="1568"/>
      </w:tblGrid>
      <w:tr w:rsidR="001B02C8" w14:paraId="17FD580A"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904EB15" w14:textId="77777777" w:rsidR="001B02C8" w:rsidRDefault="001B02C8" w:rsidP="007C4719">
            <w:pPr>
              <w:jc w:val="center"/>
            </w:pPr>
            <w:r>
              <w:t>Semaine</w:t>
            </w:r>
          </w:p>
        </w:tc>
        <w:tc>
          <w:tcPr>
            <w:tcW w:w="2694" w:type="dxa"/>
          </w:tcPr>
          <w:p w14:paraId="6CBB4C42"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373" w:type="dxa"/>
          </w:tcPr>
          <w:p w14:paraId="686972B1"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48" w:type="dxa"/>
          </w:tcPr>
          <w:p w14:paraId="3061CDBD"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163" w:type="dxa"/>
          </w:tcPr>
          <w:p w14:paraId="331E928B"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568" w:type="dxa"/>
          </w:tcPr>
          <w:p w14:paraId="36E8B1E4"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1B02C8" w14:paraId="6694B65E"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D2733CC" w14:textId="77777777" w:rsidR="001B02C8" w:rsidRPr="00C66BCF" w:rsidRDefault="001B02C8" w:rsidP="007C4719">
            <w:pPr>
              <w:jc w:val="center"/>
            </w:pPr>
            <w:r w:rsidRPr="00C66BCF">
              <w:t>18/09</w:t>
            </w:r>
          </w:p>
        </w:tc>
        <w:tc>
          <w:tcPr>
            <w:tcW w:w="2694" w:type="dxa"/>
          </w:tcPr>
          <w:p w14:paraId="13FB13D8"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22350D54"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684D0A68"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6E952F24"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73" w:type="dxa"/>
          </w:tcPr>
          <w:p w14:paraId="6C3E5F7A"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2FE1BEA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25B3BAD"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10D01C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B096C3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638A14D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34DEA5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F24304D"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A5DB6E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83E162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163" w:type="dxa"/>
          </w:tcPr>
          <w:p w14:paraId="50E4C16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72DBF06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AA22F1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3AF4EAC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0DEDBE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568" w:type="dxa"/>
          </w:tcPr>
          <w:p w14:paraId="60A64AE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69A914EC"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225194D" w14:textId="77777777" w:rsidR="001B02C8" w:rsidRPr="00C66BCF" w:rsidRDefault="001B02C8" w:rsidP="007C4719">
            <w:pPr>
              <w:jc w:val="center"/>
            </w:pPr>
            <w:r w:rsidRPr="00C66BCF">
              <w:t>25/09</w:t>
            </w:r>
          </w:p>
        </w:tc>
        <w:tc>
          <w:tcPr>
            <w:tcW w:w="2694" w:type="dxa"/>
          </w:tcPr>
          <w:p w14:paraId="1448810F"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p>
          <w:p w14:paraId="3C8BC715"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Choix de conception</w:t>
            </w:r>
          </w:p>
          <w:p w14:paraId="59615807"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xml:space="preserve">- Début du Plan de Management de Projet </w:t>
            </w:r>
          </w:p>
          <w:p w14:paraId="067AF7DD"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Découpage structurel</w:t>
            </w:r>
          </w:p>
        </w:tc>
        <w:tc>
          <w:tcPr>
            <w:tcW w:w="1373" w:type="dxa"/>
          </w:tcPr>
          <w:p w14:paraId="36837B4E"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6D1E24A4"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3870A875"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4FB542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48D8A9E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3AFB9455"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6076534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tc>
        <w:tc>
          <w:tcPr>
            <w:tcW w:w="1163" w:type="dxa"/>
          </w:tcPr>
          <w:p w14:paraId="36668352"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15C8AC2B"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w:t>
            </w:r>
            <w:r w:rsidRPr="00C66BCF">
              <w:t>h</w:t>
            </w:r>
          </w:p>
          <w:p w14:paraId="4E81BD1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568" w:type="dxa"/>
          </w:tcPr>
          <w:p w14:paraId="62411D62"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7711319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Difficulté de se mettre en accord et du découpage</w:t>
            </w:r>
          </w:p>
        </w:tc>
      </w:tr>
      <w:tr w:rsidR="001B02C8" w14:paraId="105F25B0"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948744" w14:textId="77777777" w:rsidR="001B02C8" w:rsidRPr="00C66BCF" w:rsidRDefault="001B02C8" w:rsidP="007C4719">
            <w:pPr>
              <w:jc w:val="center"/>
            </w:pPr>
            <w:r w:rsidRPr="00C66BCF">
              <w:t>02/10</w:t>
            </w:r>
          </w:p>
        </w:tc>
        <w:tc>
          <w:tcPr>
            <w:tcW w:w="2694" w:type="dxa"/>
          </w:tcPr>
          <w:p w14:paraId="5B15F3E6"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manageur</w:t>
            </w:r>
          </w:p>
          <w:p w14:paraId="743AA13B"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 Estimation des charges</w:t>
            </w:r>
          </w:p>
          <w:p w14:paraId="08485D1B"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Planification (Gantt &amp; Ordonnancement)</w:t>
            </w:r>
          </w:p>
          <w:p w14:paraId="5B289446"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 Choix de conception des interfaces</w:t>
            </w:r>
          </w:p>
        </w:tc>
        <w:tc>
          <w:tcPr>
            <w:tcW w:w="1373" w:type="dxa"/>
          </w:tcPr>
          <w:p w14:paraId="3ECD158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5CBEA1B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2h</w:t>
            </w:r>
          </w:p>
          <w:p w14:paraId="184E0D7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5678C5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07F8D9D"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8" w:type="dxa"/>
          </w:tcPr>
          <w:p w14:paraId="6868C01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159DF62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67F991D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C5D6E4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75C6CF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0FCD0B3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832E08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2DCFF7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342A485"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EAE660C"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438DAB2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CEB09D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FE5A325"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7B0B010"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Difficulté de visualiser les interfaces</w:t>
            </w:r>
          </w:p>
        </w:tc>
      </w:tr>
      <w:tr w:rsidR="001B02C8" w14:paraId="42F4CC20"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D359C8B" w14:textId="77777777" w:rsidR="001B02C8" w:rsidRPr="00C66BCF" w:rsidRDefault="001B02C8" w:rsidP="007C4719">
            <w:pPr>
              <w:jc w:val="center"/>
            </w:pPr>
            <w:r w:rsidRPr="00C66BCF">
              <w:t>09/10</w:t>
            </w:r>
          </w:p>
        </w:tc>
        <w:tc>
          <w:tcPr>
            <w:tcW w:w="2694" w:type="dxa"/>
          </w:tcPr>
          <w:p w14:paraId="7CC33E89"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r w:rsidRPr="00C66BCF">
              <w:t xml:space="preserve"> </w:t>
            </w:r>
          </w:p>
          <w:p w14:paraId="6942F6E4"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Fiche de compte rendu d'activité de chacun</w:t>
            </w:r>
          </w:p>
          <w:p w14:paraId="49068309"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xml:space="preserve">- Etude technique </w:t>
            </w:r>
          </w:p>
          <w:p w14:paraId="19DDD3ED"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-Début du Plan de Management Général (tous modules)</w:t>
            </w:r>
          </w:p>
          <w:p w14:paraId="6E17F4E6"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 Choix Interfaces</w:t>
            </w:r>
          </w:p>
        </w:tc>
        <w:tc>
          <w:tcPr>
            <w:tcW w:w="1373" w:type="dxa"/>
          </w:tcPr>
          <w:p w14:paraId="281B188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328918B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085C8E5"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3778DDA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32DCD93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D85E2A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7454178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91846A0"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8" w:type="dxa"/>
          </w:tcPr>
          <w:p w14:paraId="135A5034"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p w14:paraId="0AC399D5"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0CF14A0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1FB203F4"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3h</w:t>
            </w:r>
          </w:p>
          <w:p w14:paraId="0B4E627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92412E5"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7F5C6B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0AD52710"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163" w:type="dxa"/>
          </w:tcPr>
          <w:p w14:paraId="2E48365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2359F49D"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4D09DD5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0E7C1B5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4A315A7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6268E8E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6DBC36B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688CF9C7"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035730B9"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6972C7D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47B3D4" w14:textId="77777777" w:rsidR="001B02C8" w:rsidRPr="00C66BCF" w:rsidRDefault="001B02C8" w:rsidP="007C4719">
            <w:pPr>
              <w:jc w:val="center"/>
            </w:pPr>
            <w:r>
              <w:t>16/10</w:t>
            </w:r>
          </w:p>
        </w:tc>
        <w:tc>
          <w:tcPr>
            <w:tcW w:w="2694" w:type="dxa"/>
          </w:tcPr>
          <w:p w14:paraId="0DCA9B71"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Manager</w:t>
            </w:r>
          </w:p>
          <w:p w14:paraId="30BA0635"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-Etude architecture technique globale</w:t>
            </w:r>
          </w:p>
          <w:p w14:paraId="6B8CF605"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-Fiches de suivi</w:t>
            </w:r>
          </w:p>
        </w:tc>
        <w:tc>
          <w:tcPr>
            <w:tcW w:w="1373" w:type="dxa"/>
          </w:tcPr>
          <w:p w14:paraId="19C704B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030BE34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1h30</w:t>
            </w:r>
          </w:p>
          <w:p w14:paraId="7A1AE09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4283F0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4707E04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1433650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1h30</w:t>
            </w:r>
          </w:p>
          <w:p w14:paraId="12B671B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C36371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46ECB94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028DF60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1B24145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22DA82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3C998AE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429D6AE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69499C" w14:textId="77777777" w:rsidR="001B02C8" w:rsidRPr="00C66BCF" w:rsidRDefault="001B02C8" w:rsidP="007C4719">
            <w:pPr>
              <w:jc w:val="center"/>
            </w:pPr>
            <w:r>
              <w:t>23/10</w:t>
            </w:r>
          </w:p>
        </w:tc>
        <w:tc>
          <w:tcPr>
            <w:tcW w:w="2694" w:type="dxa"/>
          </w:tcPr>
          <w:p w14:paraId="2939E2F4"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-Réunion Module</w:t>
            </w:r>
          </w:p>
          <w:p w14:paraId="2CC47918"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-Préparation au développement *</w:t>
            </w:r>
          </w:p>
          <w:p w14:paraId="08664804"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-Fiches de suivi</w:t>
            </w:r>
          </w:p>
        </w:tc>
        <w:tc>
          <w:tcPr>
            <w:tcW w:w="1373" w:type="dxa"/>
          </w:tcPr>
          <w:p w14:paraId="56E5811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3D954B2F"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p w14:paraId="2372140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6A77351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tc>
        <w:tc>
          <w:tcPr>
            <w:tcW w:w="1248" w:type="dxa"/>
          </w:tcPr>
          <w:p w14:paraId="7A3CD0C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0A22543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62046C82"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EC3A47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tc>
        <w:tc>
          <w:tcPr>
            <w:tcW w:w="1163" w:type="dxa"/>
          </w:tcPr>
          <w:p w14:paraId="1289895B"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416721E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2C8C7D7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24B5792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60F56E82"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1B02C8" w14:paraId="0F2127A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1B45E3" w14:textId="77777777" w:rsidR="001B02C8" w:rsidRDefault="001B02C8" w:rsidP="007C4719">
            <w:pPr>
              <w:jc w:val="center"/>
            </w:pPr>
            <w:r>
              <w:t>06/11</w:t>
            </w:r>
          </w:p>
        </w:tc>
        <w:tc>
          <w:tcPr>
            <w:tcW w:w="2694" w:type="dxa"/>
          </w:tcPr>
          <w:p w14:paraId="2D54D5C1"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-Développement</w:t>
            </w:r>
          </w:p>
          <w:p w14:paraId="2A99211C"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Module</w:t>
            </w:r>
          </w:p>
          <w:p w14:paraId="4F97FA66"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Manager</w:t>
            </w:r>
          </w:p>
        </w:tc>
        <w:tc>
          <w:tcPr>
            <w:tcW w:w="1373" w:type="dxa"/>
          </w:tcPr>
          <w:p w14:paraId="146E02F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5B752E8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3987A91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8" w:type="dxa"/>
          </w:tcPr>
          <w:p w14:paraId="246FD23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3h30</w:t>
            </w:r>
          </w:p>
          <w:p w14:paraId="70DF8A0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4ABEFB6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1BC01FCD"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3490AC7A"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2D35963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7BD0AA4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44C9FC75"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5FB24FD" w14:textId="77777777" w:rsidR="007C4719" w:rsidRDefault="007C4719" w:rsidP="007C4719">
            <w:pPr>
              <w:jc w:val="center"/>
            </w:pPr>
            <w:r>
              <w:t>13/11</w:t>
            </w:r>
          </w:p>
        </w:tc>
        <w:tc>
          <w:tcPr>
            <w:tcW w:w="2694" w:type="dxa"/>
          </w:tcPr>
          <w:p w14:paraId="0EC69FEE"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14:paraId="74F232C4"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0A928A15"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163" w:type="dxa"/>
          </w:tcPr>
          <w:p w14:paraId="32C80B4A"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3F65F08C"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19B97FA0"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3E6E6EE" w14:textId="77777777" w:rsidR="008B25D2" w:rsidRDefault="008B25D2" w:rsidP="007C4719">
            <w:pPr>
              <w:jc w:val="center"/>
            </w:pPr>
            <w:r>
              <w:t>20/11</w:t>
            </w:r>
          </w:p>
        </w:tc>
        <w:tc>
          <w:tcPr>
            <w:tcW w:w="2694" w:type="dxa"/>
          </w:tcPr>
          <w:p w14:paraId="1C35E472"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Déroulement du projet (dans le PMP)</w:t>
            </w:r>
          </w:p>
        </w:tc>
        <w:tc>
          <w:tcPr>
            <w:tcW w:w="1373" w:type="dxa"/>
          </w:tcPr>
          <w:p w14:paraId="5A89B4CA"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8" w:type="dxa"/>
          </w:tcPr>
          <w:p w14:paraId="6FE99F3E"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163" w:type="dxa"/>
          </w:tcPr>
          <w:p w14:paraId="708F0302"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39735CBD"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r w:rsidR="00632311" w14:paraId="2A85C4CE"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61E31B" w14:textId="77777777" w:rsidR="00632311" w:rsidRDefault="00632311" w:rsidP="007C4719">
            <w:pPr>
              <w:jc w:val="center"/>
            </w:pPr>
            <w:r>
              <w:t>27/11</w:t>
            </w:r>
          </w:p>
        </w:tc>
        <w:tc>
          <w:tcPr>
            <w:tcW w:w="2694" w:type="dxa"/>
          </w:tcPr>
          <w:p w14:paraId="525275AC"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-Intégration</w:t>
            </w:r>
          </w:p>
        </w:tc>
        <w:tc>
          <w:tcPr>
            <w:tcW w:w="1373" w:type="dxa"/>
          </w:tcPr>
          <w:p w14:paraId="407932DB"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04A0E091"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163" w:type="dxa"/>
          </w:tcPr>
          <w:p w14:paraId="2AD3C875"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19BE09AC"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p>
        </w:tc>
      </w:tr>
      <w:tr w:rsidR="00632311" w14:paraId="5C9D719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8DBEAF3" w14:textId="77777777" w:rsidR="00632311" w:rsidRDefault="00632311" w:rsidP="007C4719">
            <w:pPr>
              <w:jc w:val="center"/>
            </w:pPr>
            <w:r>
              <w:t>04/12</w:t>
            </w:r>
          </w:p>
        </w:tc>
        <w:tc>
          <w:tcPr>
            <w:tcW w:w="2694" w:type="dxa"/>
          </w:tcPr>
          <w:p w14:paraId="57D15D7E" w14:textId="77777777" w:rsidR="00632311" w:rsidRDefault="00632311" w:rsidP="007C4719">
            <w:pPr>
              <w:cnfStyle w:val="000000100000" w:firstRow="0" w:lastRow="0" w:firstColumn="0" w:lastColumn="0" w:oddVBand="0" w:evenVBand="0" w:oddHBand="1" w:evenHBand="0" w:firstRowFirstColumn="0" w:firstRowLastColumn="0" w:lastRowFirstColumn="0" w:lastRowLastColumn="0"/>
            </w:pPr>
            <w:r>
              <w:t>-Intégration</w:t>
            </w:r>
          </w:p>
        </w:tc>
        <w:tc>
          <w:tcPr>
            <w:tcW w:w="1373" w:type="dxa"/>
          </w:tcPr>
          <w:p w14:paraId="15FC9639"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8" w:type="dxa"/>
          </w:tcPr>
          <w:p w14:paraId="161BCE51"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163" w:type="dxa"/>
          </w:tcPr>
          <w:p w14:paraId="43C6C973"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3C2B1A51"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p>
        </w:tc>
      </w:tr>
      <w:tr w:rsidR="00306BCC" w14:paraId="16A8F4B2"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F1B715E" w14:textId="77777777" w:rsidR="00306BCC" w:rsidRDefault="00306BCC" w:rsidP="007C4719">
            <w:pPr>
              <w:jc w:val="center"/>
            </w:pPr>
            <w:r>
              <w:t>11/12</w:t>
            </w:r>
          </w:p>
        </w:tc>
        <w:tc>
          <w:tcPr>
            <w:tcW w:w="2694" w:type="dxa"/>
          </w:tcPr>
          <w:p w14:paraId="7AD8EFDF" w14:textId="77777777" w:rsidR="00306BCC" w:rsidRDefault="00306BCC" w:rsidP="007C4719">
            <w:pPr>
              <w:cnfStyle w:val="000000010000" w:firstRow="0" w:lastRow="0" w:firstColumn="0" w:lastColumn="0" w:oddVBand="0" w:evenVBand="0" w:oddHBand="0" w:evenHBand="1" w:firstRowFirstColumn="0" w:firstRowLastColumn="0" w:lastRowFirstColumn="0" w:lastRowLastColumn="0"/>
            </w:pPr>
            <w:r>
              <w:t>-Intégration</w:t>
            </w:r>
          </w:p>
        </w:tc>
        <w:tc>
          <w:tcPr>
            <w:tcW w:w="1373" w:type="dxa"/>
          </w:tcPr>
          <w:p w14:paraId="6F773E36"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4C9A95BA"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163" w:type="dxa"/>
          </w:tcPr>
          <w:p w14:paraId="616EE100"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75BAB46F" w14:textId="77777777" w:rsidR="00306BCC" w:rsidRDefault="00306BCC" w:rsidP="007C4719">
            <w:pPr>
              <w:jc w:val="center"/>
              <w:cnfStyle w:val="000000010000" w:firstRow="0" w:lastRow="0" w:firstColumn="0" w:lastColumn="0" w:oddVBand="0" w:evenVBand="0" w:oddHBand="0" w:evenHBand="1" w:firstRowFirstColumn="0" w:firstRowLastColumn="0" w:lastRowFirstColumn="0" w:lastRowLastColumn="0"/>
            </w:pPr>
          </w:p>
        </w:tc>
      </w:tr>
      <w:tr w:rsidR="00306BCC" w14:paraId="73D35BEF"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C01991" w14:textId="77777777" w:rsidR="00306BCC" w:rsidRDefault="00306BCC" w:rsidP="007C4719">
            <w:pPr>
              <w:jc w:val="center"/>
            </w:pPr>
            <w:r>
              <w:t>18/12</w:t>
            </w:r>
          </w:p>
        </w:tc>
        <w:tc>
          <w:tcPr>
            <w:tcW w:w="2694" w:type="dxa"/>
          </w:tcPr>
          <w:p w14:paraId="66A1C5C3" w14:textId="77777777" w:rsidR="00306BCC" w:rsidRDefault="00306BCC" w:rsidP="007C4719">
            <w:pPr>
              <w:cnfStyle w:val="000000100000" w:firstRow="0" w:lastRow="0" w:firstColumn="0" w:lastColumn="0" w:oddVBand="0" w:evenVBand="0" w:oddHBand="1" w:evenHBand="0" w:firstRowFirstColumn="0" w:firstRowLastColumn="0" w:lastRowFirstColumn="0" w:lastRowLastColumn="0"/>
            </w:pPr>
            <w:r>
              <w:t>-Intégration</w:t>
            </w:r>
          </w:p>
        </w:tc>
        <w:tc>
          <w:tcPr>
            <w:tcW w:w="1373" w:type="dxa"/>
          </w:tcPr>
          <w:p w14:paraId="672CADDE"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8" w:type="dxa"/>
          </w:tcPr>
          <w:p w14:paraId="38170A4C"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163" w:type="dxa"/>
          </w:tcPr>
          <w:p w14:paraId="66F2C79F"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0AE0F994" w14:textId="77777777" w:rsidR="00306BCC" w:rsidRDefault="00306BCC" w:rsidP="007C4719">
            <w:pPr>
              <w:jc w:val="center"/>
              <w:cnfStyle w:val="000000100000" w:firstRow="0" w:lastRow="0" w:firstColumn="0" w:lastColumn="0" w:oddVBand="0" w:evenVBand="0" w:oddHBand="1" w:evenHBand="0" w:firstRowFirstColumn="0" w:firstRowLastColumn="0" w:lastRowFirstColumn="0" w:lastRowLastColumn="0"/>
            </w:pPr>
          </w:p>
        </w:tc>
      </w:tr>
    </w:tbl>
    <w:p w14:paraId="0E7AD05F" w14:textId="77777777"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43"/>
        <w:gridCol w:w="2401"/>
        <w:gridCol w:w="1418"/>
        <w:gridCol w:w="1296"/>
        <w:gridCol w:w="1217"/>
        <w:gridCol w:w="1613"/>
      </w:tblGrid>
      <w:tr w:rsidR="00A5252F" w14:paraId="46040A83"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8987966" w14:textId="77777777" w:rsidR="00A5252F" w:rsidRDefault="00A5252F" w:rsidP="007C4719">
            <w:pPr>
              <w:jc w:val="center"/>
            </w:pPr>
            <w:r>
              <w:t>Semaine</w:t>
            </w:r>
          </w:p>
        </w:tc>
        <w:tc>
          <w:tcPr>
            <w:tcW w:w="2401" w:type="dxa"/>
          </w:tcPr>
          <w:p w14:paraId="2C75E9F7"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18" w:type="dxa"/>
          </w:tcPr>
          <w:p w14:paraId="429D6D24"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96" w:type="dxa"/>
          </w:tcPr>
          <w:p w14:paraId="2C70D1B3"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17" w:type="dxa"/>
          </w:tcPr>
          <w:p w14:paraId="7F298EC6"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613" w:type="dxa"/>
          </w:tcPr>
          <w:p w14:paraId="78573E75"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1D820D5D"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4140EBF" w14:textId="77777777" w:rsidR="00A5252F" w:rsidRPr="00C66BCF" w:rsidRDefault="00A5252F" w:rsidP="007C4719">
            <w:pPr>
              <w:jc w:val="center"/>
            </w:pPr>
            <w:r w:rsidRPr="00C66BCF">
              <w:t>18/09</w:t>
            </w:r>
          </w:p>
        </w:tc>
        <w:tc>
          <w:tcPr>
            <w:tcW w:w="2401" w:type="dxa"/>
          </w:tcPr>
          <w:p w14:paraId="30866FF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3082CBAC"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4CC5702"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4E32B32E"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18" w:type="dxa"/>
          </w:tcPr>
          <w:p w14:paraId="0A10C22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3FF629B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1AB248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DA4263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D5B763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96" w:type="dxa"/>
          </w:tcPr>
          <w:p w14:paraId="58D2A1E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2399DBC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092533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88F359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9083FDE"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17" w:type="dxa"/>
          </w:tcPr>
          <w:p w14:paraId="2C87093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378FCC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3859BC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17B52FEE"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CFC77C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613" w:type="dxa"/>
          </w:tcPr>
          <w:p w14:paraId="1C8B0D1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55B0C7FE"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14772BE" w14:textId="77777777" w:rsidR="00A5252F" w:rsidRPr="00C66BCF" w:rsidRDefault="00A5252F" w:rsidP="007C4719">
            <w:pPr>
              <w:jc w:val="center"/>
            </w:pPr>
            <w:r w:rsidRPr="00C66BCF">
              <w:t>25/09</w:t>
            </w:r>
          </w:p>
        </w:tc>
        <w:tc>
          <w:tcPr>
            <w:tcW w:w="2401" w:type="dxa"/>
          </w:tcPr>
          <w:p w14:paraId="4D09A137"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Réunion conception</w:t>
            </w:r>
          </w:p>
          <w:p w14:paraId="057A8BAF"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494D5DBD"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cas d'utilisation</w:t>
            </w:r>
          </w:p>
        </w:tc>
        <w:tc>
          <w:tcPr>
            <w:tcW w:w="1418" w:type="dxa"/>
          </w:tcPr>
          <w:p w14:paraId="3811F919"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248DFAF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75E1A91F"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6D2210D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4EEC9DE9"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c>
          <w:tcPr>
            <w:tcW w:w="1296" w:type="dxa"/>
          </w:tcPr>
          <w:p w14:paraId="6672C81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p w14:paraId="5C72E90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r>
              <w:t>30</w:t>
            </w:r>
          </w:p>
          <w:p w14:paraId="3F62A71B"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6B1906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tc>
        <w:tc>
          <w:tcPr>
            <w:tcW w:w="1217" w:type="dxa"/>
          </w:tcPr>
          <w:p w14:paraId="24FE625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4E106F8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6793CE3B"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2C5BAA1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613" w:type="dxa"/>
          </w:tcPr>
          <w:p w14:paraId="5399FDF7"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53B935D4"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79F53E40" w14:textId="77777777" w:rsidR="00A5252F" w:rsidRPr="00C66BCF" w:rsidRDefault="00A5252F" w:rsidP="007C4719">
            <w:pPr>
              <w:jc w:val="center"/>
            </w:pPr>
            <w:r w:rsidRPr="00C66BCF">
              <w:t>02/10</w:t>
            </w:r>
          </w:p>
        </w:tc>
        <w:tc>
          <w:tcPr>
            <w:tcW w:w="2401" w:type="dxa"/>
          </w:tcPr>
          <w:p w14:paraId="50621B6E"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Réunion conception</w:t>
            </w:r>
          </w:p>
          <w:p w14:paraId="5EC3204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7EBB25E7"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d'utilisation</w:t>
            </w:r>
          </w:p>
          <w:p w14:paraId="6CA9F964"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-Dossier de conception</w:t>
            </w:r>
          </w:p>
        </w:tc>
        <w:tc>
          <w:tcPr>
            <w:tcW w:w="1418" w:type="dxa"/>
          </w:tcPr>
          <w:p w14:paraId="4FD14F8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2BE43AD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6DB32E2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DFEE11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060E157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55AFFA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96" w:type="dxa"/>
          </w:tcPr>
          <w:p w14:paraId="6F0D853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4BBDAD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65C6E70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A9A0D0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r>
              <w:t>30</w:t>
            </w:r>
          </w:p>
          <w:p w14:paraId="22F2875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D3E8DC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17" w:type="dxa"/>
          </w:tcPr>
          <w:p w14:paraId="73D243E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484576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41ACE5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36A75A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362FB12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EAAFA5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6052635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1D6A52E0"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0352D538" w14:textId="77777777" w:rsidR="00A5252F" w:rsidRPr="00C66BCF" w:rsidRDefault="00A5252F" w:rsidP="007C4719">
            <w:pPr>
              <w:jc w:val="center"/>
            </w:pPr>
            <w:r w:rsidRPr="00C66BCF">
              <w:t>09/10</w:t>
            </w:r>
          </w:p>
        </w:tc>
        <w:tc>
          <w:tcPr>
            <w:tcW w:w="2401" w:type="dxa"/>
          </w:tcPr>
          <w:p w14:paraId="1BCA7899"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Diagramme de classe </w:t>
            </w:r>
          </w:p>
          <w:p w14:paraId="4181425A"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 Choix Interfaces</w:t>
            </w:r>
          </w:p>
          <w:p w14:paraId="16DB4D17"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-Diagrammes de séquences</w:t>
            </w:r>
          </w:p>
        </w:tc>
        <w:tc>
          <w:tcPr>
            <w:tcW w:w="1418" w:type="dxa"/>
          </w:tcPr>
          <w:p w14:paraId="76292F6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250BE679"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4956D0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03845A72"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c>
          <w:tcPr>
            <w:tcW w:w="1296" w:type="dxa"/>
          </w:tcPr>
          <w:p w14:paraId="078E8409"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p w14:paraId="016BFEBA"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p w14:paraId="2717D48D"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tc>
        <w:tc>
          <w:tcPr>
            <w:tcW w:w="1217" w:type="dxa"/>
          </w:tcPr>
          <w:p w14:paraId="5841FAC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763F0D5B"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6BF048D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7C27C98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597153C4"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2FA1C57" w14:textId="77777777" w:rsidR="00A5252F" w:rsidRPr="00C66BCF" w:rsidRDefault="00A5252F" w:rsidP="007C4719">
            <w:pPr>
              <w:jc w:val="center"/>
            </w:pPr>
            <w:r>
              <w:t>16/10</w:t>
            </w:r>
          </w:p>
        </w:tc>
        <w:tc>
          <w:tcPr>
            <w:tcW w:w="2401" w:type="dxa"/>
          </w:tcPr>
          <w:p w14:paraId="201DFB97"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-Finalisation UML Classe</w:t>
            </w:r>
          </w:p>
          <w:p w14:paraId="39499C5C"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-Retouches diagrammes de séquence</w:t>
            </w:r>
          </w:p>
          <w:p w14:paraId="58003A5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-Choix de conception (Conflit : certaines différences de point de vue ont été relevées seulement au dernier moment)</w:t>
            </w:r>
          </w:p>
        </w:tc>
        <w:tc>
          <w:tcPr>
            <w:tcW w:w="1418" w:type="dxa"/>
          </w:tcPr>
          <w:p w14:paraId="1BCB931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6BD6D7F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2C28B75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10E418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 (imprévu total)</w:t>
            </w:r>
          </w:p>
        </w:tc>
        <w:tc>
          <w:tcPr>
            <w:tcW w:w="1296" w:type="dxa"/>
          </w:tcPr>
          <w:p w14:paraId="0AF47F0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60B9349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3C23358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DCA8B56"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17" w:type="dxa"/>
          </w:tcPr>
          <w:p w14:paraId="4E503AA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76E725C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1CA05E7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F53DC4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5F37929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 Les diagrammes de séquence ont encore été modifiés.</w:t>
            </w:r>
          </w:p>
          <w:p w14:paraId="71FEDD0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 </w:t>
            </w:r>
            <w:proofErr w:type="spellStart"/>
            <w:r>
              <w:t>Pbm</w:t>
            </w:r>
            <w:proofErr w:type="spellEnd"/>
            <w:r>
              <w:t xml:space="preserve"> de communication entre les modules</w:t>
            </w:r>
          </w:p>
        </w:tc>
      </w:tr>
      <w:tr w:rsidR="00A5252F" w14:paraId="4D4503B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6BA76F53" w14:textId="77777777" w:rsidR="00A5252F" w:rsidRPr="00C66BCF" w:rsidRDefault="00A5252F" w:rsidP="007C4719">
            <w:pPr>
              <w:jc w:val="center"/>
            </w:pPr>
            <w:r>
              <w:t>23/10</w:t>
            </w:r>
          </w:p>
        </w:tc>
        <w:tc>
          <w:tcPr>
            <w:tcW w:w="2401" w:type="dxa"/>
          </w:tcPr>
          <w:p w14:paraId="1166BD4A"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p w14:paraId="2D78765B"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-Préparation au développement *</w:t>
            </w:r>
          </w:p>
        </w:tc>
        <w:tc>
          <w:tcPr>
            <w:tcW w:w="1418" w:type="dxa"/>
          </w:tcPr>
          <w:p w14:paraId="01615CE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0F3697B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96" w:type="dxa"/>
          </w:tcPr>
          <w:p w14:paraId="3C67E482"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78B63311"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17" w:type="dxa"/>
          </w:tcPr>
          <w:p w14:paraId="00D201A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139500B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564918B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A5252F" w14:paraId="0971F3AF"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6BACA207" w14:textId="77777777" w:rsidR="00A5252F" w:rsidRDefault="00A5252F" w:rsidP="007C4719">
            <w:pPr>
              <w:jc w:val="center"/>
            </w:pPr>
            <w:r>
              <w:t>06/11</w:t>
            </w:r>
          </w:p>
        </w:tc>
        <w:tc>
          <w:tcPr>
            <w:tcW w:w="2401" w:type="dxa"/>
          </w:tcPr>
          <w:p w14:paraId="58D0CDDE"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5D76AA11"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18" w:type="dxa"/>
          </w:tcPr>
          <w:p w14:paraId="2C67480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11425BE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96" w:type="dxa"/>
          </w:tcPr>
          <w:p w14:paraId="39CC8B5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7709EA4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17" w:type="dxa"/>
          </w:tcPr>
          <w:p w14:paraId="526CD08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338889E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181F725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247C5340"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739E3B04" w14:textId="77777777" w:rsidR="007C4719" w:rsidRDefault="007C4719" w:rsidP="007C4719">
            <w:pPr>
              <w:jc w:val="center"/>
            </w:pPr>
            <w:r>
              <w:t>13/11</w:t>
            </w:r>
          </w:p>
        </w:tc>
        <w:tc>
          <w:tcPr>
            <w:tcW w:w="2401" w:type="dxa"/>
          </w:tcPr>
          <w:p w14:paraId="184AFC5F"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-Développement (</w:t>
            </w:r>
            <w:proofErr w:type="spellStart"/>
            <w:r>
              <w:t>sendGameStarted</w:t>
            </w:r>
            <w:proofErr w:type="spellEnd"/>
            <w:r>
              <w:t xml:space="preserve"> &amp; </w:t>
            </w:r>
            <w:proofErr w:type="spellStart"/>
            <w:r>
              <w:t>sendGameEnded</w:t>
            </w:r>
            <w:proofErr w:type="spellEnd"/>
            <w:r>
              <w:t>)</w:t>
            </w:r>
          </w:p>
        </w:tc>
        <w:tc>
          <w:tcPr>
            <w:tcW w:w="1418" w:type="dxa"/>
          </w:tcPr>
          <w:p w14:paraId="0FC07BFE"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96" w:type="dxa"/>
          </w:tcPr>
          <w:p w14:paraId="66616A94"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17" w:type="dxa"/>
          </w:tcPr>
          <w:p w14:paraId="4242AF85"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13544F8B"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0BB075A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50928A3A" w14:textId="77777777" w:rsidR="008B25D2" w:rsidRDefault="008B25D2" w:rsidP="007C4719">
            <w:pPr>
              <w:jc w:val="center"/>
            </w:pPr>
            <w:r>
              <w:t>20/11</w:t>
            </w:r>
          </w:p>
        </w:tc>
        <w:tc>
          <w:tcPr>
            <w:tcW w:w="2401" w:type="dxa"/>
          </w:tcPr>
          <w:p w14:paraId="20CDB3F4"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(début) du dossier de réalisation</w:t>
            </w:r>
          </w:p>
        </w:tc>
        <w:tc>
          <w:tcPr>
            <w:tcW w:w="1418" w:type="dxa"/>
          </w:tcPr>
          <w:p w14:paraId="0E7D6C2A"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96" w:type="dxa"/>
          </w:tcPr>
          <w:p w14:paraId="7CAB3689"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17" w:type="dxa"/>
          </w:tcPr>
          <w:p w14:paraId="4F581736"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017F4CC3"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r w:rsidR="00632311" w14:paraId="13B46F71"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0B9E9D4E" w14:textId="77777777" w:rsidR="00632311" w:rsidRDefault="00632311" w:rsidP="007C4719">
            <w:pPr>
              <w:jc w:val="center"/>
            </w:pPr>
            <w:r>
              <w:t>27/11</w:t>
            </w:r>
          </w:p>
        </w:tc>
        <w:tc>
          <w:tcPr>
            <w:tcW w:w="2401" w:type="dxa"/>
          </w:tcPr>
          <w:p w14:paraId="5F056E32"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-Intégration</w:t>
            </w:r>
          </w:p>
        </w:tc>
        <w:tc>
          <w:tcPr>
            <w:tcW w:w="1418" w:type="dxa"/>
          </w:tcPr>
          <w:p w14:paraId="6E6166D7"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96" w:type="dxa"/>
          </w:tcPr>
          <w:p w14:paraId="29B33334"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17" w:type="dxa"/>
          </w:tcPr>
          <w:p w14:paraId="5AC01759"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164C99C9"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p>
        </w:tc>
      </w:tr>
      <w:tr w:rsidR="00632311" w14:paraId="4EAA75AC"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0C23F71A" w14:textId="77777777" w:rsidR="00632311" w:rsidRDefault="00632311" w:rsidP="007C4719">
            <w:pPr>
              <w:jc w:val="center"/>
            </w:pPr>
            <w:r>
              <w:t>04/12</w:t>
            </w:r>
          </w:p>
        </w:tc>
        <w:tc>
          <w:tcPr>
            <w:tcW w:w="2401" w:type="dxa"/>
          </w:tcPr>
          <w:p w14:paraId="5ACB6AFF" w14:textId="77777777" w:rsidR="00632311" w:rsidRDefault="00632311" w:rsidP="007C4719">
            <w:pPr>
              <w:cnfStyle w:val="000000100000" w:firstRow="0" w:lastRow="0" w:firstColumn="0" w:lastColumn="0" w:oddVBand="0" w:evenVBand="0" w:oddHBand="1" w:evenHBand="0" w:firstRowFirstColumn="0" w:firstRowLastColumn="0" w:lastRowFirstColumn="0" w:lastRowLastColumn="0"/>
            </w:pPr>
            <w:r>
              <w:t>-Intégration</w:t>
            </w:r>
          </w:p>
        </w:tc>
        <w:tc>
          <w:tcPr>
            <w:tcW w:w="1418" w:type="dxa"/>
          </w:tcPr>
          <w:p w14:paraId="48D4AE93"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96" w:type="dxa"/>
          </w:tcPr>
          <w:p w14:paraId="223A137F"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17" w:type="dxa"/>
          </w:tcPr>
          <w:p w14:paraId="290ABDAA"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1C1AE406"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p>
        </w:tc>
      </w:tr>
      <w:tr w:rsidR="00306BCC" w14:paraId="01522AD5"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7C7129DD" w14:textId="77777777" w:rsidR="00306BCC" w:rsidRDefault="00306BCC" w:rsidP="00306BCC">
            <w:pPr>
              <w:jc w:val="center"/>
            </w:pPr>
            <w:r>
              <w:t>11/12</w:t>
            </w:r>
          </w:p>
        </w:tc>
        <w:tc>
          <w:tcPr>
            <w:tcW w:w="2401" w:type="dxa"/>
          </w:tcPr>
          <w:p w14:paraId="1C5FF015" w14:textId="77777777" w:rsidR="00306BCC" w:rsidRDefault="00306BCC" w:rsidP="00306BCC">
            <w:pPr>
              <w:cnfStyle w:val="000000010000" w:firstRow="0" w:lastRow="0" w:firstColumn="0" w:lastColumn="0" w:oddVBand="0" w:evenVBand="0" w:oddHBand="0" w:evenHBand="1" w:firstRowFirstColumn="0" w:firstRowLastColumn="0" w:lastRowFirstColumn="0" w:lastRowLastColumn="0"/>
            </w:pPr>
            <w:r>
              <w:t>-Intégration</w:t>
            </w:r>
          </w:p>
        </w:tc>
        <w:tc>
          <w:tcPr>
            <w:tcW w:w="1418" w:type="dxa"/>
          </w:tcPr>
          <w:p w14:paraId="278A2594"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3h</w:t>
            </w:r>
          </w:p>
        </w:tc>
        <w:tc>
          <w:tcPr>
            <w:tcW w:w="1296" w:type="dxa"/>
          </w:tcPr>
          <w:p w14:paraId="79D07155"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3h</w:t>
            </w:r>
          </w:p>
        </w:tc>
        <w:tc>
          <w:tcPr>
            <w:tcW w:w="1217" w:type="dxa"/>
          </w:tcPr>
          <w:p w14:paraId="4C98D086"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1D848E42"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p>
        </w:tc>
      </w:tr>
      <w:tr w:rsidR="00306BCC" w14:paraId="52B0C712"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841F157" w14:textId="77777777" w:rsidR="00306BCC" w:rsidRDefault="00306BCC" w:rsidP="00306BCC">
            <w:pPr>
              <w:jc w:val="center"/>
            </w:pPr>
            <w:r>
              <w:t>18/12</w:t>
            </w:r>
          </w:p>
        </w:tc>
        <w:tc>
          <w:tcPr>
            <w:tcW w:w="2401" w:type="dxa"/>
          </w:tcPr>
          <w:p w14:paraId="24D466C8" w14:textId="77777777" w:rsidR="00306BCC" w:rsidRDefault="00306BCC" w:rsidP="00306BCC">
            <w:pPr>
              <w:cnfStyle w:val="000000100000" w:firstRow="0" w:lastRow="0" w:firstColumn="0" w:lastColumn="0" w:oddVBand="0" w:evenVBand="0" w:oddHBand="1" w:evenHBand="0" w:firstRowFirstColumn="0" w:firstRowLastColumn="0" w:lastRowFirstColumn="0" w:lastRowLastColumn="0"/>
            </w:pPr>
            <w:r>
              <w:t xml:space="preserve">-Intégration : </w:t>
            </w:r>
            <w:r>
              <w:br/>
              <w:t>Correction d’un problème sur @IP</w:t>
            </w:r>
          </w:p>
        </w:tc>
        <w:tc>
          <w:tcPr>
            <w:tcW w:w="1418" w:type="dxa"/>
          </w:tcPr>
          <w:p w14:paraId="0377D33D"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296" w:type="dxa"/>
          </w:tcPr>
          <w:p w14:paraId="26EF70B3"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217" w:type="dxa"/>
          </w:tcPr>
          <w:p w14:paraId="4AC35CF1"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43D16231"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p>
        </w:tc>
      </w:tr>
    </w:tbl>
    <w:p w14:paraId="62D1CC23" w14:textId="77777777"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59"/>
        <w:gridCol w:w="2500"/>
        <w:gridCol w:w="1440"/>
        <w:gridCol w:w="1375"/>
        <w:gridCol w:w="1241"/>
        <w:gridCol w:w="1373"/>
      </w:tblGrid>
      <w:tr w:rsidR="00A5252F" w14:paraId="74EE74E5"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25914950" w14:textId="77777777" w:rsidR="00A5252F" w:rsidRDefault="00A5252F" w:rsidP="007C4719">
            <w:pPr>
              <w:jc w:val="center"/>
            </w:pPr>
            <w:r>
              <w:t>Semaine</w:t>
            </w:r>
          </w:p>
        </w:tc>
        <w:tc>
          <w:tcPr>
            <w:tcW w:w="2500" w:type="dxa"/>
          </w:tcPr>
          <w:p w14:paraId="51B6396F"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40" w:type="dxa"/>
          </w:tcPr>
          <w:p w14:paraId="56C63A14"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75" w:type="dxa"/>
          </w:tcPr>
          <w:p w14:paraId="0DAEFA8B"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1" w:type="dxa"/>
          </w:tcPr>
          <w:p w14:paraId="0CCE61D8"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648C498C"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7CD68314"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7B076AC0" w14:textId="77777777" w:rsidR="00A5252F" w:rsidRPr="00C66BCF" w:rsidRDefault="00A5252F" w:rsidP="007C4719">
            <w:pPr>
              <w:jc w:val="center"/>
            </w:pPr>
            <w:r w:rsidRPr="00C66BCF">
              <w:t>18/09</w:t>
            </w:r>
          </w:p>
        </w:tc>
        <w:tc>
          <w:tcPr>
            <w:tcW w:w="2500" w:type="dxa"/>
          </w:tcPr>
          <w:p w14:paraId="669747C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54AA6DA5"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93D3B8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2D220CDA"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40" w:type="dxa"/>
          </w:tcPr>
          <w:p w14:paraId="0E53DA5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1ED137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F1011AC"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682C6B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20EC63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75" w:type="dxa"/>
          </w:tcPr>
          <w:p w14:paraId="4BD6A3A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451846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6504BF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117FFF1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766977C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1" w:type="dxa"/>
          </w:tcPr>
          <w:p w14:paraId="472430F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277EF6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E28945E"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5D0B25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256856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0C498DE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5EB2B474"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C6F8921" w14:textId="77777777" w:rsidR="00A5252F" w:rsidRPr="00C66BCF" w:rsidRDefault="00A5252F" w:rsidP="007C4719">
            <w:pPr>
              <w:jc w:val="center"/>
            </w:pPr>
            <w:r w:rsidRPr="00C66BCF">
              <w:t>25/09</w:t>
            </w:r>
          </w:p>
        </w:tc>
        <w:tc>
          <w:tcPr>
            <w:tcW w:w="2500" w:type="dxa"/>
          </w:tcPr>
          <w:p w14:paraId="6DECA25C"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2A1D886D"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cas d'utilisation</w:t>
            </w:r>
          </w:p>
          <w:p w14:paraId="4A0791BE"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Modélisation des interfaces entre modules</w:t>
            </w:r>
          </w:p>
        </w:tc>
        <w:tc>
          <w:tcPr>
            <w:tcW w:w="1440" w:type="dxa"/>
          </w:tcPr>
          <w:p w14:paraId="1F6EFF3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0040B42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D4AE16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4CB51118"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595D993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75" w:type="dxa"/>
          </w:tcPr>
          <w:p w14:paraId="76CAAD9C"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58733E72"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582F7028"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2EEE9915"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12737959"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1" w:type="dxa"/>
          </w:tcPr>
          <w:p w14:paraId="73030014"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5526FAA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536B789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5CFF20F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2A055D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1C0AA042"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317290A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08C1B3FD" w14:textId="77777777" w:rsidR="00A5252F" w:rsidRPr="00C66BCF" w:rsidRDefault="00A5252F" w:rsidP="007C4719">
            <w:pPr>
              <w:jc w:val="center"/>
            </w:pPr>
            <w:r w:rsidRPr="00C66BCF">
              <w:t>02/10</w:t>
            </w:r>
          </w:p>
        </w:tc>
        <w:tc>
          <w:tcPr>
            <w:tcW w:w="2500" w:type="dxa"/>
          </w:tcPr>
          <w:p w14:paraId="0A22AF54"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6FACE8C1"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Recherche</w:t>
            </w:r>
            <w:r w:rsidRPr="00C66BCF">
              <w:t xml:space="preserve"> Diagrammes d'utilisation</w:t>
            </w:r>
          </w:p>
          <w:p w14:paraId="576A19A4"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 Etude technique</w:t>
            </w:r>
          </w:p>
        </w:tc>
        <w:tc>
          <w:tcPr>
            <w:tcW w:w="1440" w:type="dxa"/>
          </w:tcPr>
          <w:p w14:paraId="1C66873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245E0C4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7096AE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4F566CAB"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193ACAB"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3</w:t>
            </w:r>
            <w:r w:rsidRPr="00C66BCF">
              <w:t>h</w:t>
            </w:r>
          </w:p>
        </w:tc>
        <w:tc>
          <w:tcPr>
            <w:tcW w:w="1375" w:type="dxa"/>
          </w:tcPr>
          <w:p w14:paraId="5954001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Malade*</w:t>
            </w:r>
          </w:p>
          <w:p w14:paraId="0693BE9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D03204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2h* </w:t>
            </w:r>
          </w:p>
          <w:p w14:paraId="2BF984C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E67A96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Malade*</w:t>
            </w:r>
          </w:p>
        </w:tc>
        <w:tc>
          <w:tcPr>
            <w:tcW w:w="1241" w:type="dxa"/>
          </w:tcPr>
          <w:p w14:paraId="09DB79F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3E3AC0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04AC56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1F840A3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78894E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3DC45EB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037038F6"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132478BE" w14:textId="77777777" w:rsidR="00A5252F" w:rsidRPr="00C66BCF" w:rsidRDefault="00A5252F" w:rsidP="007C4719">
            <w:pPr>
              <w:jc w:val="center"/>
            </w:pPr>
            <w:r w:rsidRPr="00C66BCF">
              <w:t>09/10</w:t>
            </w:r>
          </w:p>
        </w:tc>
        <w:tc>
          <w:tcPr>
            <w:tcW w:w="2500" w:type="dxa"/>
          </w:tcPr>
          <w:p w14:paraId="7938C03A"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Etude des solutions techniques liées au multicast.</w:t>
            </w:r>
          </w:p>
          <w:p w14:paraId="11335B8C"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Apprentissage de Java</w:t>
            </w:r>
          </w:p>
        </w:tc>
        <w:tc>
          <w:tcPr>
            <w:tcW w:w="1440" w:type="dxa"/>
          </w:tcPr>
          <w:p w14:paraId="7A4BC1A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p w14:paraId="4752166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332B10F"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ABF4A0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75" w:type="dxa"/>
          </w:tcPr>
          <w:p w14:paraId="5788474F"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3h</w:t>
            </w:r>
          </w:p>
          <w:p w14:paraId="22248E33"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6F6FEE9A"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4216D00"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4</w:t>
            </w:r>
            <w:r w:rsidRPr="00977B3C">
              <w:t>h</w:t>
            </w:r>
          </w:p>
        </w:tc>
        <w:tc>
          <w:tcPr>
            <w:tcW w:w="1241" w:type="dxa"/>
          </w:tcPr>
          <w:p w14:paraId="015F77F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4688EAFC"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0DAB934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0A3CCB0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59469287"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152DD9D2"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0345E8C6" w14:textId="77777777" w:rsidR="00A5252F" w:rsidRPr="00C66BCF" w:rsidRDefault="00A5252F" w:rsidP="007C4719">
            <w:pPr>
              <w:jc w:val="center"/>
            </w:pPr>
            <w:r>
              <w:t>16/10</w:t>
            </w:r>
          </w:p>
        </w:tc>
        <w:tc>
          <w:tcPr>
            <w:tcW w:w="2500" w:type="dxa"/>
          </w:tcPr>
          <w:p w14:paraId="2BFF9845"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-Etude sérialisation, UDP</w:t>
            </w:r>
          </w:p>
          <w:p w14:paraId="07816C95"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14:paraId="0B2F4E9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3h</w:t>
            </w:r>
          </w:p>
          <w:p w14:paraId="30E7EFF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375" w:type="dxa"/>
          </w:tcPr>
          <w:p w14:paraId="4CEDDE8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5C7DB36F"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1" w:type="dxa"/>
          </w:tcPr>
          <w:p w14:paraId="5D59887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4ED5CAB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7ACFE91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6559BB61"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1B0A0543" w14:textId="77777777" w:rsidR="00A5252F" w:rsidRPr="00C66BCF" w:rsidRDefault="00A5252F" w:rsidP="007C4719">
            <w:pPr>
              <w:jc w:val="center"/>
            </w:pPr>
            <w:r>
              <w:t>23/10</w:t>
            </w:r>
          </w:p>
        </w:tc>
        <w:tc>
          <w:tcPr>
            <w:tcW w:w="2500" w:type="dxa"/>
          </w:tcPr>
          <w:p w14:paraId="6A78A91D"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p w14:paraId="31FCAC35"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-Etude sérialisation</w:t>
            </w:r>
          </w:p>
          <w:p w14:paraId="45672B98"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-Préparation au développement *</w:t>
            </w:r>
          </w:p>
        </w:tc>
        <w:tc>
          <w:tcPr>
            <w:tcW w:w="1440" w:type="dxa"/>
          </w:tcPr>
          <w:p w14:paraId="220044DB"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7F5E48D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F1D64A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75" w:type="dxa"/>
          </w:tcPr>
          <w:p w14:paraId="05AB40F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15E75B6F"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67AB6ACB"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1" w:type="dxa"/>
          </w:tcPr>
          <w:p w14:paraId="362CD3C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70C6221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7C166BD2"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0333629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A5252F" w14:paraId="1C6B7AD9"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3E765C7F" w14:textId="77777777" w:rsidR="00A5252F" w:rsidRDefault="00A5252F" w:rsidP="007C4719">
            <w:pPr>
              <w:jc w:val="center"/>
            </w:pPr>
            <w:r>
              <w:t>06/11</w:t>
            </w:r>
          </w:p>
        </w:tc>
        <w:tc>
          <w:tcPr>
            <w:tcW w:w="2500" w:type="dxa"/>
          </w:tcPr>
          <w:p w14:paraId="5DC73FF6"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3FEDB9AD"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40" w:type="dxa"/>
          </w:tcPr>
          <w:p w14:paraId="1DF8FE9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744C7B9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75" w:type="dxa"/>
          </w:tcPr>
          <w:p w14:paraId="352D3BC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235BDDF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1" w:type="dxa"/>
          </w:tcPr>
          <w:p w14:paraId="165E68C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3EE6684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283BE27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40E7062A"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6254903A" w14:textId="77777777" w:rsidR="007C4719" w:rsidRDefault="007C4719" w:rsidP="007C4719">
            <w:pPr>
              <w:jc w:val="center"/>
            </w:pPr>
            <w:r>
              <w:t>13/11</w:t>
            </w:r>
          </w:p>
        </w:tc>
        <w:tc>
          <w:tcPr>
            <w:tcW w:w="2500" w:type="dxa"/>
          </w:tcPr>
          <w:p w14:paraId="612DE027"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w:t>
            </w:r>
            <w:r w:rsidR="007C6DD7">
              <w:t>ppement (Tout ce qui concerne</w:t>
            </w:r>
            <w:r>
              <w:t xml:space="preserve"> multicast)</w:t>
            </w:r>
          </w:p>
        </w:tc>
        <w:tc>
          <w:tcPr>
            <w:tcW w:w="1440" w:type="dxa"/>
          </w:tcPr>
          <w:p w14:paraId="37FD2544"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75" w:type="dxa"/>
          </w:tcPr>
          <w:p w14:paraId="058B672A"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1" w:type="dxa"/>
          </w:tcPr>
          <w:p w14:paraId="50017858"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6372A9C0"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275904EB"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79E443CF" w14:textId="77777777" w:rsidR="008B25D2" w:rsidRDefault="008B25D2" w:rsidP="007C4719">
            <w:pPr>
              <w:jc w:val="center"/>
            </w:pPr>
            <w:r>
              <w:t>20/11</w:t>
            </w:r>
          </w:p>
        </w:tc>
        <w:tc>
          <w:tcPr>
            <w:tcW w:w="2500" w:type="dxa"/>
          </w:tcPr>
          <w:p w14:paraId="450A5223"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(début) du dossier de réalisation</w:t>
            </w:r>
          </w:p>
        </w:tc>
        <w:tc>
          <w:tcPr>
            <w:tcW w:w="1440" w:type="dxa"/>
          </w:tcPr>
          <w:p w14:paraId="37FDDEF5"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75" w:type="dxa"/>
          </w:tcPr>
          <w:p w14:paraId="215F3978"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Absent**</w:t>
            </w:r>
          </w:p>
        </w:tc>
        <w:tc>
          <w:tcPr>
            <w:tcW w:w="1241" w:type="dxa"/>
          </w:tcPr>
          <w:p w14:paraId="5D2C699D"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73" w:type="dxa"/>
          </w:tcPr>
          <w:p w14:paraId="0BDC8EA5"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r w:rsidR="00632311" w14:paraId="76F21EEC"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1D1E6EF5" w14:textId="77777777" w:rsidR="00632311" w:rsidRDefault="00632311" w:rsidP="007C4719">
            <w:pPr>
              <w:jc w:val="center"/>
            </w:pPr>
            <w:r>
              <w:t>27/11</w:t>
            </w:r>
          </w:p>
        </w:tc>
        <w:tc>
          <w:tcPr>
            <w:tcW w:w="2500" w:type="dxa"/>
          </w:tcPr>
          <w:p w14:paraId="339380B3"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-Dossier de réalisation</w:t>
            </w:r>
          </w:p>
          <w:p w14:paraId="3CBD28BF"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-Etude technique compression image profil</w:t>
            </w:r>
          </w:p>
        </w:tc>
        <w:tc>
          <w:tcPr>
            <w:tcW w:w="1440" w:type="dxa"/>
          </w:tcPr>
          <w:p w14:paraId="3FD0F96F"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1h30</w:t>
            </w:r>
          </w:p>
          <w:p w14:paraId="4EFDED31"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1h30</w:t>
            </w:r>
          </w:p>
          <w:p w14:paraId="7E8150C8" w14:textId="77777777" w:rsidR="00632311" w:rsidRDefault="00632311" w:rsidP="00632311">
            <w:pPr>
              <w:cnfStyle w:val="000000010000" w:firstRow="0" w:lastRow="0" w:firstColumn="0" w:lastColumn="0" w:oddVBand="0" w:evenVBand="0" w:oddHBand="0" w:evenHBand="1" w:firstRowFirstColumn="0" w:firstRowLastColumn="0" w:lastRowFirstColumn="0" w:lastRowLastColumn="0"/>
            </w:pPr>
          </w:p>
        </w:tc>
        <w:tc>
          <w:tcPr>
            <w:tcW w:w="1375" w:type="dxa"/>
          </w:tcPr>
          <w:p w14:paraId="4204FCA5"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2h</w:t>
            </w:r>
          </w:p>
          <w:p w14:paraId="545D26AC"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1" w:type="dxa"/>
          </w:tcPr>
          <w:p w14:paraId="14A1816F"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p w14:paraId="12EF36D9"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7E17ED28"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p>
        </w:tc>
      </w:tr>
      <w:tr w:rsidR="00632311" w14:paraId="347AFF82"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41994CA1" w14:textId="77777777" w:rsidR="00632311" w:rsidRDefault="00632311" w:rsidP="007C4719">
            <w:pPr>
              <w:jc w:val="center"/>
            </w:pPr>
            <w:r>
              <w:t>04/12</w:t>
            </w:r>
          </w:p>
        </w:tc>
        <w:tc>
          <w:tcPr>
            <w:tcW w:w="2500" w:type="dxa"/>
          </w:tcPr>
          <w:p w14:paraId="311D90EF" w14:textId="77777777" w:rsidR="00632311" w:rsidRDefault="00632311" w:rsidP="007C4719">
            <w:pPr>
              <w:cnfStyle w:val="000000100000" w:firstRow="0" w:lastRow="0" w:firstColumn="0" w:lastColumn="0" w:oddVBand="0" w:evenVBand="0" w:oddHBand="1" w:evenHBand="0" w:firstRowFirstColumn="0" w:firstRowLastColumn="0" w:lastRowFirstColumn="0" w:lastRowLastColumn="0"/>
            </w:pPr>
            <w:r>
              <w:t>-Intégration</w:t>
            </w:r>
          </w:p>
        </w:tc>
        <w:tc>
          <w:tcPr>
            <w:tcW w:w="1440" w:type="dxa"/>
          </w:tcPr>
          <w:p w14:paraId="564DEF7F"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75" w:type="dxa"/>
          </w:tcPr>
          <w:p w14:paraId="06E9D0B4"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1" w:type="dxa"/>
          </w:tcPr>
          <w:p w14:paraId="52F83CA4"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183B42B6"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p>
        </w:tc>
      </w:tr>
      <w:tr w:rsidR="00306BCC" w14:paraId="5BEE77A6"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6DA8EB53" w14:textId="77777777" w:rsidR="00306BCC" w:rsidRDefault="00306BCC" w:rsidP="00306BCC">
            <w:pPr>
              <w:jc w:val="center"/>
            </w:pPr>
            <w:r>
              <w:t>11/12</w:t>
            </w:r>
          </w:p>
        </w:tc>
        <w:tc>
          <w:tcPr>
            <w:tcW w:w="2500" w:type="dxa"/>
          </w:tcPr>
          <w:p w14:paraId="0458CBD6" w14:textId="77777777" w:rsidR="00306BCC" w:rsidRDefault="00306BCC" w:rsidP="00306BCC">
            <w:pPr>
              <w:cnfStyle w:val="000000010000" w:firstRow="0" w:lastRow="0" w:firstColumn="0" w:lastColumn="0" w:oddVBand="0" w:evenVBand="0" w:oddHBand="0" w:evenHBand="1" w:firstRowFirstColumn="0" w:firstRowLastColumn="0" w:lastRowFirstColumn="0" w:lastRowLastColumn="0"/>
            </w:pPr>
            <w:r>
              <w:t>-Intégration</w:t>
            </w:r>
          </w:p>
        </w:tc>
        <w:tc>
          <w:tcPr>
            <w:tcW w:w="1440" w:type="dxa"/>
          </w:tcPr>
          <w:p w14:paraId="5D908DCF"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3h</w:t>
            </w:r>
          </w:p>
        </w:tc>
        <w:tc>
          <w:tcPr>
            <w:tcW w:w="1375" w:type="dxa"/>
          </w:tcPr>
          <w:p w14:paraId="0D9D1977"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3h</w:t>
            </w:r>
          </w:p>
        </w:tc>
        <w:tc>
          <w:tcPr>
            <w:tcW w:w="1241" w:type="dxa"/>
          </w:tcPr>
          <w:p w14:paraId="5EE6A6D9"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519BAAA6"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p>
        </w:tc>
      </w:tr>
      <w:tr w:rsidR="00306BCC" w14:paraId="64A3400E"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6670F0DF" w14:textId="77777777" w:rsidR="00306BCC" w:rsidRDefault="00306BCC" w:rsidP="00306BCC">
            <w:pPr>
              <w:jc w:val="center"/>
            </w:pPr>
            <w:r>
              <w:t>18/12</w:t>
            </w:r>
          </w:p>
        </w:tc>
        <w:tc>
          <w:tcPr>
            <w:tcW w:w="2500" w:type="dxa"/>
          </w:tcPr>
          <w:p w14:paraId="15D5857D" w14:textId="77777777" w:rsidR="00306BCC" w:rsidRDefault="00306BCC" w:rsidP="00306BCC">
            <w:pPr>
              <w:cnfStyle w:val="000000100000" w:firstRow="0" w:lastRow="0" w:firstColumn="0" w:lastColumn="0" w:oddVBand="0" w:evenVBand="0" w:oddHBand="1" w:evenHBand="0" w:firstRowFirstColumn="0" w:firstRowLastColumn="0" w:lastRowFirstColumn="0" w:lastRowLastColumn="0"/>
            </w:pPr>
            <w:r>
              <w:t>-Intégration</w:t>
            </w:r>
          </w:p>
        </w:tc>
        <w:tc>
          <w:tcPr>
            <w:tcW w:w="1440" w:type="dxa"/>
          </w:tcPr>
          <w:p w14:paraId="3B6EC428"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375" w:type="dxa"/>
          </w:tcPr>
          <w:p w14:paraId="236811C4"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241" w:type="dxa"/>
          </w:tcPr>
          <w:p w14:paraId="6A7E60DF"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0D572E98"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p>
        </w:tc>
      </w:tr>
    </w:tbl>
    <w:p w14:paraId="65DD33D2" w14:textId="77777777" w:rsidR="008B25D2" w:rsidRDefault="00771E60">
      <w:r>
        <w:t>* Malade lors de la séance du mardi 02/10 mais productif en dehors de ce créneau.</w:t>
      </w:r>
    </w:p>
    <w:p w14:paraId="7219FE37" w14:textId="77777777" w:rsidR="00F95155" w:rsidRDefault="008B25D2">
      <w:r>
        <w:t>** Absent lors de la séance du mardi 20/11 mais productif en dehors de ce créneau.</w:t>
      </w:r>
      <w:r w:rsidR="00F95155">
        <w:br w:type="page"/>
      </w:r>
    </w:p>
    <w:p w14:paraId="6A3A78A4" w14:textId="77777777"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2"/>
        <w:gridCol w:w="2549"/>
        <w:gridCol w:w="1442"/>
        <w:gridCol w:w="1319"/>
        <w:gridCol w:w="1243"/>
        <w:gridCol w:w="1373"/>
      </w:tblGrid>
      <w:tr w:rsidR="00A5252F" w14:paraId="11B12035" w14:textId="77777777" w:rsidTr="00306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603324BC" w14:textId="77777777" w:rsidR="00A5252F" w:rsidRDefault="00A5252F" w:rsidP="007C4719">
            <w:pPr>
              <w:jc w:val="center"/>
            </w:pPr>
            <w:r>
              <w:t>Semaine</w:t>
            </w:r>
          </w:p>
        </w:tc>
        <w:tc>
          <w:tcPr>
            <w:tcW w:w="2549" w:type="dxa"/>
          </w:tcPr>
          <w:p w14:paraId="2515357D"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42" w:type="dxa"/>
          </w:tcPr>
          <w:p w14:paraId="39B1B32F"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19" w:type="dxa"/>
          </w:tcPr>
          <w:p w14:paraId="7133E372"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3" w:type="dxa"/>
          </w:tcPr>
          <w:p w14:paraId="6EA9704A"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7545CC07"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408CE770"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32D47E0" w14:textId="77777777" w:rsidR="00A5252F" w:rsidRPr="00C66BCF" w:rsidRDefault="00A5252F" w:rsidP="007C4719">
            <w:pPr>
              <w:jc w:val="center"/>
            </w:pPr>
            <w:r w:rsidRPr="00C66BCF">
              <w:t>18/09</w:t>
            </w:r>
          </w:p>
        </w:tc>
        <w:tc>
          <w:tcPr>
            <w:tcW w:w="2549" w:type="dxa"/>
          </w:tcPr>
          <w:p w14:paraId="0B2B462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162FF21C"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4867D3C5"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5233FDD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42" w:type="dxa"/>
          </w:tcPr>
          <w:p w14:paraId="2F9EE43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DA534FE"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5EEE48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8C179A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16637B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19" w:type="dxa"/>
          </w:tcPr>
          <w:p w14:paraId="39736AB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1BD22AD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8C2B96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114F4D7B"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A5C2FD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3" w:type="dxa"/>
          </w:tcPr>
          <w:p w14:paraId="2DA421E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0CB44EE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7C43435C"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3B7C2C0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5B1583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1F9209C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76C41A07"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7897819C" w14:textId="77777777" w:rsidR="00A5252F" w:rsidRPr="00C66BCF" w:rsidRDefault="00A5252F" w:rsidP="007C4719">
            <w:pPr>
              <w:jc w:val="center"/>
            </w:pPr>
            <w:r w:rsidRPr="00C66BCF">
              <w:t>25/09</w:t>
            </w:r>
          </w:p>
        </w:tc>
        <w:tc>
          <w:tcPr>
            <w:tcW w:w="2549" w:type="dxa"/>
          </w:tcPr>
          <w:p w14:paraId="67543A47"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Réunion </w:t>
            </w:r>
            <w:r>
              <w:t>qualité</w:t>
            </w:r>
          </w:p>
          <w:p w14:paraId="254C9255"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Mise en place de normes, de spécifications</w:t>
            </w:r>
          </w:p>
        </w:tc>
        <w:tc>
          <w:tcPr>
            <w:tcW w:w="1442" w:type="dxa"/>
          </w:tcPr>
          <w:p w14:paraId="059686DF"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7AC0D12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w:t>
            </w:r>
            <w:r>
              <w:t>h</w:t>
            </w:r>
          </w:p>
        </w:tc>
        <w:tc>
          <w:tcPr>
            <w:tcW w:w="1319" w:type="dxa"/>
          </w:tcPr>
          <w:p w14:paraId="5223E11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3</w:t>
            </w:r>
            <w:r w:rsidRPr="00C66BCF">
              <w:t>h</w:t>
            </w:r>
          </w:p>
          <w:p w14:paraId="457E093D"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3" w:type="dxa"/>
          </w:tcPr>
          <w:p w14:paraId="0F354E9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0B15B4A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5ABF44ED"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161FBB54"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C2767E4" w14:textId="77777777" w:rsidR="00A5252F" w:rsidRPr="00C66BCF" w:rsidRDefault="00A5252F" w:rsidP="007C4719">
            <w:pPr>
              <w:jc w:val="center"/>
            </w:pPr>
            <w:r w:rsidRPr="00C66BCF">
              <w:t>02/10</w:t>
            </w:r>
          </w:p>
        </w:tc>
        <w:tc>
          <w:tcPr>
            <w:tcW w:w="2549" w:type="dxa"/>
          </w:tcPr>
          <w:p w14:paraId="6EC97EA6"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qualité</w:t>
            </w:r>
          </w:p>
          <w:p w14:paraId="430CAAEE"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Rédaction documents modèles</w:t>
            </w:r>
          </w:p>
        </w:tc>
        <w:tc>
          <w:tcPr>
            <w:tcW w:w="1442" w:type="dxa"/>
          </w:tcPr>
          <w:p w14:paraId="5806336B"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0EF6A3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tc>
        <w:tc>
          <w:tcPr>
            <w:tcW w:w="1319" w:type="dxa"/>
          </w:tcPr>
          <w:p w14:paraId="7BCB5BE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4390D00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tc>
        <w:tc>
          <w:tcPr>
            <w:tcW w:w="1243" w:type="dxa"/>
          </w:tcPr>
          <w:p w14:paraId="2588B91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093265F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6D7E020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286F8824"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A624CC5" w14:textId="77777777" w:rsidR="00A5252F" w:rsidRPr="00C66BCF" w:rsidRDefault="00A5252F" w:rsidP="007C4719">
            <w:pPr>
              <w:jc w:val="center"/>
            </w:pPr>
            <w:r w:rsidRPr="00C66BCF">
              <w:t>09/10</w:t>
            </w:r>
          </w:p>
        </w:tc>
        <w:tc>
          <w:tcPr>
            <w:tcW w:w="2549" w:type="dxa"/>
          </w:tcPr>
          <w:p w14:paraId="082817CF"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Dossier de conception général (tous modules)</w:t>
            </w:r>
          </w:p>
          <w:p w14:paraId="05260571"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 Réunion qualité</w:t>
            </w:r>
          </w:p>
          <w:p w14:paraId="1EAB7E18"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Actions qualité</w:t>
            </w:r>
          </w:p>
        </w:tc>
        <w:tc>
          <w:tcPr>
            <w:tcW w:w="1442" w:type="dxa"/>
          </w:tcPr>
          <w:p w14:paraId="3411217B"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3h</w:t>
            </w:r>
          </w:p>
          <w:p w14:paraId="103E3F7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F1521D4"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28BF8FF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19" w:type="dxa"/>
          </w:tcPr>
          <w:p w14:paraId="5801E6CB"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3h</w:t>
            </w:r>
          </w:p>
          <w:p w14:paraId="5BFFD635"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00C98EA4"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30min</w:t>
            </w:r>
          </w:p>
          <w:p w14:paraId="4F71E5D2"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2h30</w:t>
            </w:r>
          </w:p>
        </w:tc>
        <w:tc>
          <w:tcPr>
            <w:tcW w:w="1243" w:type="dxa"/>
          </w:tcPr>
          <w:p w14:paraId="5F8A84A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600EE389"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63BF0D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3492209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64F8660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46A626B9"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9C6A63E" w14:textId="77777777" w:rsidR="00A5252F" w:rsidRPr="00C66BCF" w:rsidRDefault="00A5252F" w:rsidP="007C4719">
            <w:pPr>
              <w:jc w:val="center"/>
            </w:pPr>
            <w:r>
              <w:t>16/10</w:t>
            </w:r>
          </w:p>
        </w:tc>
        <w:tc>
          <w:tcPr>
            <w:tcW w:w="2549" w:type="dxa"/>
          </w:tcPr>
          <w:p w14:paraId="34E47835"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-Rédaction/mise en forme du document de conception globale</w:t>
            </w:r>
          </w:p>
          <w:p w14:paraId="3BE4615F"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Chefs qualité</w:t>
            </w:r>
          </w:p>
          <w:p w14:paraId="4378445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-Actions qualité</w:t>
            </w:r>
          </w:p>
        </w:tc>
        <w:tc>
          <w:tcPr>
            <w:tcW w:w="1442" w:type="dxa"/>
          </w:tcPr>
          <w:p w14:paraId="77E38F3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6FFAB66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03483E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79B42F5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10883BC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19" w:type="dxa"/>
          </w:tcPr>
          <w:p w14:paraId="556AF59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035DBFE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E981DB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CB9E28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p w14:paraId="32345373"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3" w:type="dxa"/>
          </w:tcPr>
          <w:p w14:paraId="1C7226B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6244F0D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9D802D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EF25F7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7345B5F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5461CA9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5428FF33"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6F286A8F" w14:textId="77777777" w:rsidR="00A5252F" w:rsidRPr="00C66BCF" w:rsidRDefault="00A5252F" w:rsidP="007C4719">
            <w:pPr>
              <w:jc w:val="center"/>
            </w:pPr>
            <w:r>
              <w:t>23/10</w:t>
            </w:r>
          </w:p>
        </w:tc>
        <w:tc>
          <w:tcPr>
            <w:tcW w:w="2549" w:type="dxa"/>
          </w:tcPr>
          <w:p w14:paraId="7C8CEA9A"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-Analyse de risque</w:t>
            </w:r>
          </w:p>
          <w:p w14:paraId="4511237C"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-Actions qualité</w:t>
            </w:r>
          </w:p>
          <w:p w14:paraId="3D8B2A88"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tc>
        <w:tc>
          <w:tcPr>
            <w:tcW w:w="1442" w:type="dxa"/>
          </w:tcPr>
          <w:p w14:paraId="1EEB7F1F"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4B78885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6A12BD9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19" w:type="dxa"/>
          </w:tcPr>
          <w:p w14:paraId="6C00BAE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730EF05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1F27B4FE"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3" w:type="dxa"/>
          </w:tcPr>
          <w:p w14:paraId="5157375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19F2A78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0D118BE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75302C8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47B14676"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3D31E5F" w14:textId="77777777" w:rsidR="00A5252F" w:rsidRDefault="00A5252F" w:rsidP="007C4719">
            <w:pPr>
              <w:jc w:val="center"/>
            </w:pPr>
            <w:r>
              <w:t>06/11</w:t>
            </w:r>
          </w:p>
        </w:tc>
        <w:tc>
          <w:tcPr>
            <w:tcW w:w="2549" w:type="dxa"/>
          </w:tcPr>
          <w:p w14:paraId="1540E9FF"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765D9A0D"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42" w:type="dxa"/>
          </w:tcPr>
          <w:p w14:paraId="7FEBCA5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13BDB7A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19" w:type="dxa"/>
          </w:tcPr>
          <w:p w14:paraId="703C6CD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5928841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3" w:type="dxa"/>
          </w:tcPr>
          <w:p w14:paraId="0261513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6A76389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546527B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6DD7" w14:paraId="0A4F1F90"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76E8F26F" w14:textId="77777777" w:rsidR="007C6DD7" w:rsidRDefault="007C6DD7" w:rsidP="007C4719">
            <w:pPr>
              <w:jc w:val="center"/>
            </w:pPr>
            <w:r>
              <w:t>13/11</w:t>
            </w:r>
          </w:p>
        </w:tc>
        <w:tc>
          <w:tcPr>
            <w:tcW w:w="2549" w:type="dxa"/>
          </w:tcPr>
          <w:p w14:paraId="61A976CC"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-Développement</w:t>
            </w:r>
          </w:p>
          <w:p w14:paraId="3D3F4E4B"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w:t>
            </w:r>
            <w:proofErr w:type="spellStart"/>
            <w:r>
              <w:t>sendInvitMsg</w:t>
            </w:r>
            <w:proofErr w:type="spellEnd"/>
            <w:r>
              <w:t xml:space="preserve"> &amp; </w:t>
            </w:r>
            <w:proofErr w:type="spellStart"/>
            <w:r>
              <w:t>sendAnswerMsg</w:t>
            </w:r>
            <w:proofErr w:type="spellEnd"/>
            <w:r>
              <w:t>)</w:t>
            </w:r>
          </w:p>
          <w:p w14:paraId="40AB7973"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-Rédaction Actions qualités du PMP</w:t>
            </w:r>
          </w:p>
        </w:tc>
        <w:tc>
          <w:tcPr>
            <w:tcW w:w="1442" w:type="dxa"/>
          </w:tcPr>
          <w:p w14:paraId="0D5F0154"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1h</w:t>
            </w:r>
          </w:p>
          <w:p w14:paraId="10C2B11C"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18113E7D"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6897078A"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19" w:type="dxa"/>
          </w:tcPr>
          <w:p w14:paraId="050939F0"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p w14:paraId="4E0068E1"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00C45E87"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086B0BE8"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3" w:type="dxa"/>
          </w:tcPr>
          <w:p w14:paraId="0DB472DE"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p w14:paraId="5EA75460"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545CBF07"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0519511B"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374918F4" w14:textId="77777777" w:rsidR="007C6DD7" w:rsidRPr="00C66BCF" w:rsidRDefault="007C6DD7"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1F317E5E"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187A7F67" w14:textId="77777777" w:rsidR="008B25D2" w:rsidRDefault="008B25D2" w:rsidP="007C4719">
            <w:pPr>
              <w:jc w:val="center"/>
            </w:pPr>
            <w:r>
              <w:t>20/11</w:t>
            </w:r>
          </w:p>
        </w:tc>
        <w:tc>
          <w:tcPr>
            <w:tcW w:w="2549" w:type="dxa"/>
          </w:tcPr>
          <w:p w14:paraId="2E764CB7"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analyse de risque du PMP</w:t>
            </w:r>
          </w:p>
        </w:tc>
        <w:tc>
          <w:tcPr>
            <w:tcW w:w="1442" w:type="dxa"/>
          </w:tcPr>
          <w:p w14:paraId="0B69C819"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19" w:type="dxa"/>
          </w:tcPr>
          <w:p w14:paraId="742E22B9"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3" w:type="dxa"/>
          </w:tcPr>
          <w:p w14:paraId="28F70387"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274F104F" w14:textId="77777777" w:rsidR="008B25D2" w:rsidRPr="00C66BCF"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r w:rsidR="00632311" w14:paraId="3813FBC3"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8C9A38E" w14:textId="77777777" w:rsidR="00632311" w:rsidRDefault="00632311" w:rsidP="007C4719">
            <w:pPr>
              <w:jc w:val="center"/>
            </w:pPr>
            <w:r>
              <w:t>27/11</w:t>
            </w:r>
          </w:p>
        </w:tc>
        <w:tc>
          <w:tcPr>
            <w:tcW w:w="2549" w:type="dxa"/>
          </w:tcPr>
          <w:p w14:paraId="7A945C65"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-Doc Utilisateur</w:t>
            </w:r>
          </w:p>
          <w:p w14:paraId="28A9786B" w14:textId="77777777" w:rsidR="00632311" w:rsidRDefault="00632311" w:rsidP="007C4719">
            <w:pPr>
              <w:cnfStyle w:val="000000010000" w:firstRow="0" w:lastRow="0" w:firstColumn="0" w:lastColumn="0" w:oddVBand="0" w:evenVBand="0" w:oddHBand="0" w:evenHBand="1" w:firstRowFirstColumn="0" w:firstRowLastColumn="0" w:lastRowFirstColumn="0" w:lastRowLastColumn="0"/>
            </w:pPr>
            <w:r>
              <w:t>-Etude technique compression image profil</w:t>
            </w:r>
          </w:p>
        </w:tc>
        <w:tc>
          <w:tcPr>
            <w:tcW w:w="1442" w:type="dxa"/>
          </w:tcPr>
          <w:p w14:paraId="087D5FBD"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2h</w:t>
            </w:r>
          </w:p>
          <w:p w14:paraId="4CCE9859"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19" w:type="dxa"/>
          </w:tcPr>
          <w:p w14:paraId="2CB75B23"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1h</w:t>
            </w:r>
          </w:p>
          <w:p w14:paraId="11300829"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3" w:type="dxa"/>
          </w:tcPr>
          <w:p w14:paraId="7AB5DA71"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p w14:paraId="2D8A212E" w14:textId="77777777" w:rsidR="00632311" w:rsidRDefault="00632311"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2727AC91" w14:textId="77777777" w:rsidR="00632311" w:rsidRPr="00C66BCF" w:rsidRDefault="00632311" w:rsidP="007C4719">
            <w:pPr>
              <w:jc w:val="center"/>
              <w:cnfStyle w:val="000000010000" w:firstRow="0" w:lastRow="0" w:firstColumn="0" w:lastColumn="0" w:oddVBand="0" w:evenVBand="0" w:oddHBand="0" w:evenHBand="1" w:firstRowFirstColumn="0" w:firstRowLastColumn="0" w:lastRowFirstColumn="0" w:lastRowLastColumn="0"/>
            </w:pPr>
          </w:p>
        </w:tc>
      </w:tr>
      <w:tr w:rsidR="00632311" w14:paraId="52B83F9D"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71AE2D72" w14:textId="77777777" w:rsidR="00632311" w:rsidRDefault="00632311" w:rsidP="007C4719">
            <w:pPr>
              <w:jc w:val="center"/>
            </w:pPr>
            <w:r>
              <w:t>04/12</w:t>
            </w:r>
          </w:p>
        </w:tc>
        <w:tc>
          <w:tcPr>
            <w:tcW w:w="2549" w:type="dxa"/>
          </w:tcPr>
          <w:p w14:paraId="421264CD" w14:textId="77777777" w:rsidR="00632311" w:rsidRDefault="00632311" w:rsidP="007C4719">
            <w:pPr>
              <w:cnfStyle w:val="000000100000" w:firstRow="0" w:lastRow="0" w:firstColumn="0" w:lastColumn="0" w:oddVBand="0" w:evenVBand="0" w:oddHBand="1" w:evenHBand="0" w:firstRowFirstColumn="0" w:firstRowLastColumn="0" w:lastRowFirstColumn="0" w:lastRowLastColumn="0"/>
            </w:pPr>
            <w:r>
              <w:t>-Intégration</w:t>
            </w:r>
          </w:p>
        </w:tc>
        <w:tc>
          <w:tcPr>
            <w:tcW w:w="1442" w:type="dxa"/>
          </w:tcPr>
          <w:p w14:paraId="56B1E603"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19" w:type="dxa"/>
          </w:tcPr>
          <w:p w14:paraId="01D1DD41"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3" w:type="dxa"/>
          </w:tcPr>
          <w:p w14:paraId="6B21CA1F" w14:textId="77777777" w:rsidR="00632311" w:rsidRDefault="00632311"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0A53FA5C" w14:textId="77777777" w:rsidR="00632311" w:rsidRPr="00C66BCF" w:rsidRDefault="00632311" w:rsidP="007C4719">
            <w:pPr>
              <w:jc w:val="center"/>
              <w:cnfStyle w:val="000000100000" w:firstRow="0" w:lastRow="0" w:firstColumn="0" w:lastColumn="0" w:oddVBand="0" w:evenVBand="0" w:oddHBand="1" w:evenHBand="0" w:firstRowFirstColumn="0" w:firstRowLastColumn="0" w:lastRowFirstColumn="0" w:lastRowLastColumn="0"/>
            </w:pPr>
          </w:p>
        </w:tc>
      </w:tr>
      <w:tr w:rsidR="00306BCC" w14:paraId="7485C2FB" w14:textId="77777777" w:rsidTr="00306B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016D399D" w14:textId="77777777" w:rsidR="00306BCC" w:rsidRDefault="00306BCC" w:rsidP="00306BCC">
            <w:pPr>
              <w:jc w:val="center"/>
            </w:pPr>
            <w:r>
              <w:t>11/12</w:t>
            </w:r>
          </w:p>
        </w:tc>
        <w:tc>
          <w:tcPr>
            <w:tcW w:w="2549" w:type="dxa"/>
          </w:tcPr>
          <w:p w14:paraId="5647EBC3" w14:textId="77777777" w:rsidR="00306BCC" w:rsidRDefault="00306BCC" w:rsidP="00306BCC">
            <w:pPr>
              <w:cnfStyle w:val="000000010000" w:firstRow="0" w:lastRow="0" w:firstColumn="0" w:lastColumn="0" w:oddVBand="0" w:evenVBand="0" w:oddHBand="0" w:evenHBand="1" w:firstRowFirstColumn="0" w:firstRowLastColumn="0" w:lastRowFirstColumn="0" w:lastRowLastColumn="0"/>
            </w:pPr>
            <w:r>
              <w:t>-Intégration</w:t>
            </w:r>
          </w:p>
        </w:tc>
        <w:tc>
          <w:tcPr>
            <w:tcW w:w="1442" w:type="dxa"/>
          </w:tcPr>
          <w:p w14:paraId="202C8CBB"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3h</w:t>
            </w:r>
          </w:p>
        </w:tc>
        <w:tc>
          <w:tcPr>
            <w:tcW w:w="1319" w:type="dxa"/>
          </w:tcPr>
          <w:p w14:paraId="681FAEA8"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Absente</w:t>
            </w:r>
          </w:p>
        </w:tc>
        <w:tc>
          <w:tcPr>
            <w:tcW w:w="1243" w:type="dxa"/>
          </w:tcPr>
          <w:p w14:paraId="227C633C"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18F7C679" w14:textId="77777777" w:rsidR="00306BCC" w:rsidRDefault="00306BCC" w:rsidP="00306BCC">
            <w:pPr>
              <w:jc w:val="center"/>
              <w:cnfStyle w:val="000000010000" w:firstRow="0" w:lastRow="0" w:firstColumn="0" w:lastColumn="0" w:oddVBand="0" w:evenVBand="0" w:oddHBand="0" w:evenHBand="1" w:firstRowFirstColumn="0" w:firstRowLastColumn="0" w:lastRowFirstColumn="0" w:lastRowLastColumn="0"/>
            </w:pPr>
          </w:p>
        </w:tc>
      </w:tr>
      <w:tr w:rsidR="00306BCC" w14:paraId="72F8C91E" w14:textId="77777777" w:rsidTr="00306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A960BC6" w14:textId="77777777" w:rsidR="00306BCC" w:rsidRDefault="00306BCC" w:rsidP="00306BCC">
            <w:pPr>
              <w:jc w:val="center"/>
            </w:pPr>
            <w:r>
              <w:t>18/12</w:t>
            </w:r>
          </w:p>
        </w:tc>
        <w:tc>
          <w:tcPr>
            <w:tcW w:w="2549" w:type="dxa"/>
          </w:tcPr>
          <w:p w14:paraId="794E76AE" w14:textId="77777777" w:rsidR="00306BCC" w:rsidRDefault="00306BCC" w:rsidP="00306BCC">
            <w:pPr>
              <w:cnfStyle w:val="000000100000" w:firstRow="0" w:lastRow="0" w:firstColumn="0" w:lastColumn="0" w:oddVBand="0" w:evenVBand="0" w:oddHBand="1" w:evenHBand="0" w:firstRowFirstColumn="0" w:firstRowLastColumn="0" w:lastRowFirstColumn="0" w:lastRowLastColumn="0"/>
            </w:pPr>
            <w:r>
              <w:t>-Intégration</w:t>
            </w:r>
          </w:p>
        </w:tc>
        <w:tc>
          <w:tcPr>
            <w:tcW w:w="1442" w:type="dxa"/>
          </w:tcPr>
          <w:p w14:paraId="522BE38D"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319" w:type="dxa"/>
          </w:tcPr>
          <w:p w14:paraId="78C57940"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3h</w:t>
            </w:r>
          </w:p>
        </w:tc>
        <w:tc>
          <w:tcPr>
            <w:tcW w:w="1243" w:type="dxa"/>
          </w:tcPr>
          <w:p w14:paraId="4AC99512"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3268A117" w14:textId="77777777" w:rsidR="00306BCC" w:rsidRDefault="00306BCC" w:rsidP="00306BCC">
            <w:pPr>
              <w:jc w:val="center"/>
              <w:cnfStyle w:val="000000100000" w:firstRow="0" w:lastRow="0" w:firstColumn="0" w:lastColumn="0" w:oddVBand="0" w:evenVBand="0" w:oddHBand="1" w:evenHBand="0" w:firstRowFirstColumn="0" w:firstRowLastColumn="0" w:lastRowFirstColumn="0" w:lastRowLastColumn="0"/>
            </w:pPr>
          </w:p>
        </w:tc>
      </w:tr>
    </w:tbl>
    <w:p w14:paraId="4D4874F7" w14:textId="77777777" w:rsidR="00EA4794" w:rsidRDefault="00EA4794"/>
    <w:p w14:paraId="6FBC0550" w14:textId="77777777" w:rsidR="00F95155" w:rsidRDefault="00F95155">
      <w:r>
        <w:br w:type="page"/>
      </w:r>
    </w:p>
    <w:p w14:paraId="1B24C93F" w14:textId="77777777" w:rsidR="00EA4794" w:rsidRPr="00FE4BC0" w:rsidRDefault="00EA4794" w:rsidP="00EA4794">
      <w:pPr>
        <w:pStyle w:val="Titre2"/>
      </w:pPr>
      <w:bookmarkStart w:id="86" w:name="_Toc341188929"/>
      <w:r>
        <w:lastRenderedPageBreak/>
        <w:t xml:space="preserve">Auto-notation </w:t>
      </w:r>
    </w:p>
    <w:p w14:paraId="6D49410A" w14:textId="77777777" w:rsidR="00EA4794" w:rsidRDefault="00EA4794"/>
    <w:p w14:paraId="2E50FD97" w14:textId="77777777" w:rsidR="00EA4794" w:rsidRDefault="00EA4794" w:rsidP="00EA4794">
      <w:pPr>
        <w:ind w:firstLine="708"/>
      </w:pPr>
      <w:r>
        <w:t>Lors de l’auto-notation, chaque membre possédait 10 points et le partage a donc été établi de la façon suivante :</w:t>
      </w:r>
    </w:p>
    <w:p w14:paraId="741D657D" w14:textId="77777777" w:rsidR="00EA4794" w:rsidRDefault="00EA4794">
      <w:pPr>
        <w:rPr>
          <w:rFonts w:asciiTheme="majorHAnsi" w:eastAsiaTheme="majorEastAsia" w:hAnsiTheme="majorHAnsi" w:cstheme="majorBidi"/>
          <w:b/>
          <w:bCs/>
          <w:color w:val="548DD4" w:themeColor="text2" w:themeTint="99"/>
          <w:sz w:val="26"/>
          <w:szCs w:val="26"/>
        </w:rPr>
      </w:pPr>
      <w:r>
        <w:rPr>
          <w:noProof/>
          <w:lang w:eastAsia="fr-FR"/>
        </w:rPr>
        <w:drawing>
          <wp:inline distT="0" distB="0" distL="0" distR="0" wp14:anchorId="524A1687" wp14:editId="7F4F132E">
            <wp:extent cx="5486400" cy="3200400"/>
            <wp:effectExtent l="19050" t="0" r="190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br w:type="page"/>
      </w:r>
    </w:p>
    <w:p w14:paraId="26CB723C" w14:textId="77777777" w:rsidR="00FE4BC0" w:rsidRPr="00FE4BC0" w:rsidRDefault="00FE4BC0" w:rsidP="00FE4BC0">
      <w:pPr>
        <w:pStyle w:val="Titre2"/>
      </w:pPr>
      <w:r>
        <w:lastRenderedPageBreak/>
        <w:t>Bilan</w:t>
      </w:r>
      <w:bookmarkEnd w:id="86"/>
    </w:p>
    <w:p w14:paraId="65EA2B28" w14:textId="77777777" w:rsidR="00FE4BC0" w:rsidRDefault="00607FC6" w:rsidP="00E413CB">
      <w:pPr>
        <w:ind w:firstLine="708"/>
      </w:pPr>
      <w:r>
        <w:t>La gestion de projet pré</w:t>
      </w:r>
      <w:r w:rsidR="008A6735">
        <w:t>sente de nombreuses difficultés :</w:t>
      </w:r>
    </w:p>
    <w:p w14:paraId="638682AF" w14:textId="77777777" w:rsidR="00607FC6" w:rsidRDefault="00607FC6" w:rsidP="00E413CB">
      <w:pPr>
        <w:ind w:firstLine="708"/>
        <w:jc w:val="both"/>
      </w:pPr>
      <w:r>
        <w:t>Premièrement, le découpage structurel demande une expérience en technique ainsi qu’en conception. Structurer un projet d’une grande ampleur est une tâche délicate et ne doit pas être sous-estimé étant donné sa place chronologique par rapport aux autres tâches. En effet, si le projet est mal découpé, toutes les étapes suivantes s’en verront affectées.</w:t>
      </w:r>
    </w:p>
    <w:p w14:paraId="3A5055A8" w14:textId="77777777" w:rsidR="00607FC6" w:rsidRDefault="00607FC6" w:rsidP="00E413CB">
      <w:pPr>
        <w:ind w:firstLine="708"/>
        <w:jc w:val="both"/>
      </w:pPr>
      <w:r>
        <w:t>Ensuite, les estimations des tâches ont données lieu à de nombreuses réunions entre manager. Pour cause, certains managers furent plus pessimistes que le nôtre. L’estimation des tâches</w:t>
      </w:r>
      <w:r w:rsidR="00E413CB">
        <w:t>,</w:t>
      </w:r>
      <w:r>
        <w:t xml:space="preserve"> fournit par notre module</w:t>
      </w:r>
      <w:r w:rsidR="00E413CB">
        <w:t>, présente un total de 183heures-personne. Certains autres modules présentent des estimations atteignant environ les 260heures-personne. Par cette comparaison, on observe la grande différence d’estimation et le facteur très, voire trop aléatoire de cette tâche lorsque le manager manque grandement d’expérience projet. Après calcul du temps réellement passé sur ce projet, notre module se rend compte d’un temps 1 fois et demi plus grand que celui estimé. Ce chiffre n’est à proprement dit, pas choquant quand on observe le temps perdu lors de correctifs techniques</w:t>
      </w:r>
      <w:r w:rsidR="00041B3D">
        <w:t xml:space="preserve"> ou </w:t>
      </w:r>
      <w:r w:rsidR="00E413CB">
        <w:t>d’incohésions conceptuelles.</w:t>
      </w:r>
      <w:r w:rsidR="00041B3D">
        <w:t xml:space="preserve"> </w:t>
      </w:r>
    </w:p>
    <w:p w14:paraId="36F2DEF4" w14:textId="77777777" w:rsidR="00396610" w:rsidRDefault="00041B3D" w:rsidP="00041B3D">
      <w:pPr>
        <w:ind w:firstLine="708"/>
        <w:jc w:val="both"/>
      </w:pPr>
      <w:r>
        <w:t xml:space="preserve">Le diagramme d’ordonnancement a permis une vision globale sur la succession des tâches et leur potentielle </w:t>
      </w:r>
      <w:proofErr w:type="spellStart"/>
      <w:r>
        <w:t>parallèlisation</w:t>
      </w:r>
      <w:proofErr w:type="spellEnd"/>
      <w:r>
        <w:t xml:space="preserve">. Ce rendu n’a donné lieu à aucune réelle difficulté du fait que celui-ci est resté superficiel. Un diagramme d’avancement aurai pu représenter toutes les sous-tâches (développement de telle ou telle classe par exemple). Dans ce cas, le manager aurai dû avoir une vision plus précise du projet mais cela permet à terme, une </w:t>
      </w:r>
      <w:proofErr w:type="spellStart"/>
      <w:r>
        <w:t>parallèlisation</w:t>
      </w:r>
      <w:proofErr w:type="spellEnd"/>
      <w:r>
        <w:t xml:space="preserve"> plus fine (Par exemple, telle personne peut développer telle classe pendant que son coéquipier peut développer une autre classe).</w:t>
      </w:r>
    </w:p>
    <w:p w14:paraId="1E601713" w14:textId="77777777" w:rsidR="006C718B" w:rsidRDefault="006C718B" w:rsidP="00041B3D">
      <w:pPr>
        <w:ind w:firstLine="708"/>
        <w:jc w:val="both"/>
      </w:pPr>
      <w:r>
        <w:t>Le diagramme de Gantt, a lui, permis, de contrôler l’avancement du projet, voir si à telle période, on devait en être à telle tâche. Ce diagramme de Gantt a donc véritablement eu le rôle de guide général pour l’équipé Communication et Traitement. L’affinement des tâches n’est pas présenté sur le Gantt mais le manager présentait quelle tâche faire à telle personne à chaque début de séance de manière orale. Dans le cas contraire, le diagramme de Gantt aurai été trop lourd à visualiser. Ici, il présente les deadlines importantes à ne pas dépasser pour rester en cohérence avec les autres modules. Tous les modules ont, par exemple, dû se mettre d’accord pour une date de finalisation de conception pour permettre un début de réalisation.</w:t>
      </w:r>
    </w:p>
    <w:p w14:paraId="676204F9" w14:textId="77777777" w:rsidR="006C718B" w:rsidRDefault="006C718B" w:rsidP="006C718B">
      <w:pPr>
        <w:jc w:val="both"/>
      </w:pPr>
      <w:r>
        <w:tab/>
        <w:t>Enfin, les fiches de suivi ont été précisément établies afin de niveler toutes les charges de travail de l’équipe Communication et Traitement. L’objectif secondaire est également de notifier d’éventuelles difficultés rencontré</w:t>
      </w:r>
      <w:r w:rsidR="008A6735">
        <w:t>e</w:t>
      </w:r>
      <w:r>
        <w:t xml:space="preserve">s pour qu’un collègue du module vienne en aide </w:t>
      </w:r>
      <w:r w:rsidR="008A6735">
        <w:t>à son collaborateur en difficulté. Enfin, ces fiches permettent de visualiser une synthèse du rôle de chacun au sein du projet.</w:t>
      </w:r>
    </w:p>
    <w:p w14:paraId="3665B2D4" w14:textId="77777777" w:rsidR="008A6735" w:rsidRPr="00396610" w:rsidRDefault="008A6735" w:rsidP="006C718B">
      <w:pPr>
        <w:jc w:val="both"/>
      </w:pPr>
      <w:r>
        <w:tab/>
        <w:t>Tous ces rendus ont apportés leur lot de difficultés mais également une véritable expérience professionnelle car ceux-ci sont très souvent utilisés dans la vie active. La gestion d’un projet et d’une équipe représente une discipline à part entière et le temps nécessaire à cette gestion peut nécessiter une ou plusieurs personnes compétentes à temps complet.</w:t>
      </w:r>
    </w:p>
    <w:p w14:paraId="768A37D8" w14:textId="77777777" w:rsidR="00E5775C" w:rsidRDefault="00E5775C" w:rsidP="00FE4BC0">
      <w:pPr>
        <w:pStyle w:val="NormalWeb"/>
        <w:jc w:val="both"/>
      </w:pPr>
    </w:p>
    <w:sectPr w:rsidR="00E5775C" w:rsidSect="009E3D2D">
      <w:headerReference w:type="default" r:id="rId28"/>
      <w:footerReference w:type="default" r:id="rId29"/>
      <w:footerReference w:type="first" r:id="rId30"/>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C1444" w14:textId="77777777" w:rsidR="007F4E56" w:rsidRDefault="007F4E56" w:rsidP="00AB78C1">
      <w:pPr>
        <w:spacing w:after="0" w:line="240" w:lineRule="auto"/>
      </w:pPr>
      <w:r>
        <w:separator/>
      </w:r>
    </w:p>
  </w:endnote>
  <w:endnote w:type="continuationSeparator" w:id="0">
    <w:p w14:paraId="124BB174" w14:textId="77777777" w:rsidR="007F4E56" w:rsidRDefault="007F4E56"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3123C" w14:textId="77777777" w:rsidR="007F4E56" w:rsidRDefault="007F4E56" w:rsidP="00862957">
    <w:pPr>
      <w:jc w:val="center"/>
    </w:pPr>
    <w:sdt>
      <w:sdtPr>
        <w:id w:val="541905285"/>
        <w:docPartObj>
          <w:docPartGallery w:val="Page Numbers (Top of Page)"/>
          <w:docPartUnique/>
        </w:docPartObj>
      </w:sdtPr>
      <w:sdtContent>
        <w:r>
          <w:t xml:space="preserve">Page </w:t>
        </w:r>
        <w:r>
          <w:fldChar w:fldCharType="begin"/>
        </w:r>
        <w:r>
          <w:instrText xml:space="preserve"> PAGE </w:instrText>
        </w:r>
        <w:r>
          <w:fldChar w:fldCharType="separate"/>
        </w:r>
        <w:r w:rsidR="00F47DDF">
          <w:rPr>
            <w:noProof/>
          </w:rPr>
          <w:t>30</w:t>
        </w:r>
        <w:r>
          <w:rPr>
            <w:noProof/>
          </w:rPr>
          <w:fldChar w:fldCharType="end"/>
        </w:r>
        <w:r>
          <w:t xml:space="preserve"> sur </w:t>
        </w:r>
        <w:fldSimple w:instr=" NUMPAGES  ">
          <w:r w:rsidR="00F47DDF">
            <w:rPr>
              <w:noProof/>
            </w:rPr>
            <w:t>65</w:t>
          </w:r>
        </w:fldSimple>
      </w:sdtContent>
    </w:sdt>
  </w:p>
  <w:p w14:paraId="488F642F" w14:textId="77777777" w:rsidR="007F4E56" w:rsidRDefault="007F4E56">
    <w:pPr>
      <w:pStyle w:val="Pieddepage"/>
      <w:jc w:val="center"/>
    </w:pP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49D23" w14:textId="77777777" w:rsidR="007F4E56" w:rsidRDefault="007F4E56" w:rsidP="008C4DE1">
    <w:pPr>
      <w:pStyle w:val="Pieddepag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FB942" w14:textId="77777777" w:rsidR="007F4E56" w:rsidRDefault="007F4E56" w:rsidP="00AB78C1">
      <w:pPr>
        <w:spacing w:after="0" w:line="240" w:lineRule="auto"/>
      </w:pPr>
      <w:r>
        <w:separator/>
      </w:r>
    </w:p>
  </w:footnote>
  <w:footnote w:type="continuationSeparator" w:id="0">
    <w:p w14:paraId="4EF62A91" w14:textId="77777777" w:rsidR="007F4E56" w:rsidRDefault="007F4E56" w:rsidP="00AB78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548C7" w14:textId="77777777" w:rsidR="007F4E56" w:rsidRDefault="007F4E56">
    <w:pPr>
      <w:pStyle w:val="En-tte"/>
    </w:pPr>
    <w:r w:rsidRPr="008C4DE1">
      <w:rPr>
        <w:noProof/>
        <w:lang w:eastAsia="fr-FR"/>
      </w:rPr>
      <w:drawing>
        <wp:anchor distT="0" distB="0" distL="114300" distR="114300" simplePos="0" relativeHeight="251660288" behindDoc="0" locked="0" layoutInCell="1" allowOverlap="1" wp14:anchorId="332BEFBA" wp14:editId="3798866A">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49"/>
    <w:rsid w:val="000074E2"/>
    <w:rsid w:val="00017545"/>
    <w:rsid w:val="00017D05"/>
    <w:rsid w:val="0002754A"/>
    <w:rsid w:val="0004140C"/>
    <w:rsid w:val="00041B3D"/>
    <w:rsid w:val="000600CE"/>
    <w:rsid w:val="00063EE2"/>
    <w:rsid w:val="000665E1"/>
    <w:rsid w:val="00081C82"/>
    <w:rsid w:val="00087688"/>
    <w:rsid w:val="000977F1"/>
    <w:rsid w:val="000A2485"/>
    <w:rsid w:val="000A7292"/>
    <w:rsid w:val="000B0AE9"/>
    <w:rsid w:val="000B4DA6"/>
    <w:rsid w:val="000C00C2"/>
    <w:rsid w:val="000E66E9"/>
    <w:rsid w:val="000F6739"/>
    <w:rsid w:val="00124344"/>
    <w:rsid w:val="00125B7A"/>
    <w:rsid w:val="001300CE"/>
    <w:rsid w:val="00132C5B"/>
    <w:rsid w:val="00135A06"/>
    <w:rsid w:val="00146B20"/>
    <w:rsid w:val="00152672"/>
    <w:rsid w:val="0016222F"/>
    <w:rsid w:val="00167054"/>
    <w:rsid w:val="0018386B"/>
    <w:rsid w:val="00185B00"/>
    <w:rsid w:val="00190D7D"/>
    <w:rsid w:val="00192B50"/>
    <w:rsid w:val="00194FCD"/>
    <w:rsid w:val="001A32B6"/>
    <w:rsid w:val="001A7DE1"/>
    <w:rsid w:val="001B02C8"/>
    <w:rsid w:val="001B14BF"/>
    <w:rsid w:val="001B4090"/>
    <w:rsid w:val="001C6B49"/>
    <w:rsid w:val="001C7C2F"/>
    <w:rsid w:val="001E1C4B"/>
    <w:rsid w:val="0021552B"/>
    <w:rsid w:val="0022486E"/>
    <w:rsid w:val="00241FDD"/>
    <w:rsid w:val="00242DCD"/>
    <w:rsid w:val="00244E17"/>
    <w:rsid w:val="00250955"/>
    <w:rsid w:val="00257ECD"/>
    <w:rsid w:val="00270378"/>
    <w:rsid w:val="00270605"/>
    <w:rsid w:val="002721FE"/>
    <w:rsid w:val="00283BF8"/>
    <w:rsid w:val="00284899"/>
    <w:rsid w:val="00294859"/>
    <w:rsid w:val="002A0EF0"/>
    <w:rsid w:val="002B642F"/>
    <w:rsid w:val="002E6258"/>
    <w:rsid w:val="002E7F0D"/>
    <w:rsid w:val="002F5B40"/>
    <w:rsid w:val="002F72DD"/>
    <w:rsid w:val="00305803"/>
    <w:rsid w:val="00306BCC"/>
    <w:rsid w:val="00317638"/>
    <w:rsid w:val="003212DA"/>
    <w:rsid w:val="00343DE6"/>
    <w:rsid w:val="00396610"/>
    <w:rsid w:val="003A3EB6"/>
    <w:rsid w:val="003A7948"/>
    <w:rsid w:val="003B5F28"/>
    <w:rsid w:val="003E585B"/>
    <w:rsid w:val="003E69C9"/>
    <w:rsid w:val="003F3550"/>
    <w:rsid w:val="0042729A"/>
    <w:rsid w:val="00430571"/>
    <w:rsid w:val="00481D27"/>
    <w:rsid w:val="00484053"/>
    <w:rsid w:val="0049242B"/>
    <w:rsid w:val="00494EB8"/>
    <w:rsid w:val="004961FB"/>
    <w:rsid w:val="004A0AD1"/>
    <w:rsid w:val="004A2ACC"/>
    <w:rsid w:val="004A5837"/>
    <w:rsid w:val="004C7510"/>
    <w:rsid w:val="004D4BD0"/>
    <w:rsid w:val="004E66D6"/>
    <w:rsid w:val="004F1D2F"/>
    <w:rsid w:val="004F5670"/>
    <w:rsid w:val="004F6539"/>
    <w:rsid w:val="00513B1E"/>
    <w:rsid w:val="00514F4E"/>
    <w:rsid w:val="00517643"/>
    <w:rsid w:val="00520CD9"/>
    <w:rsid w:val="0052620E"/>
    <w:rsid w:val="005317E9"/>
    <w:rsid w:val="00533098"/>
    <w:rsid w:val="00541920"/>
    <w:rsid w:val="00545790"/>
    <w:rsid w:val="00574D86"/>
    <w:rsid w:val="005823B8"/>
    <w:rsid w:val="00591A4F"/>
    <w:rsid w:val="005A51C3"/>
    <w:rsid w:val="005B608B"/>
    <w:rsid w:val="005B69FA"/>
    <w:rsid w:val="005E1186"/>
    <w:rsid w:val="005E7D75"/>
    <w:rsid w:val="00600314"/>
    <w:rsid w:val="00602840"/>
    <w:rsid w:val="006036E5"/>
    <w:rsid w:val="00606DA6"/>
    <w:rsid w:val="0060739A"/>
    <w:rsid w:val="00607FC6"/>
    <w:rsid w:val="00613650"/>
    <w:rsid w:val="006221E2"/>
    <w:rsid w:val="006224D1"/>
    <w:rsid w:val="0062772E"/>
    <w:rsid w:val="00627F6C"/>
    <w:rsid w:val="00632311"/>
    <w:rsid w:val="00652F80"/>
    <w:rsid w:val="00666908"/>
    <w:rsid w:val="006917F3"/>
    <w:rsid w:val="006A59B1"/>
    <w:rsid w:val="006C62F7"/>
    <w:rsid w:val="006C718B"/>
    <w:rsid w:val="006D1891"/>
    <w:rsid w:val="006D4B8D"/>
    <w:rsid w:val="006D78BC"/>
    <w:rsid w:val="006F3FDA"/>
    <w:rsid w:val="006F490E"/>
    <w:rsid w:val="00715679"/>
    <w:rsid w:val="00731989"/>
    <w:rsid w:val="0074382E"/>
    <w:rsid w:val="00771E60"/>
    <w:rsid w:val="00787D4B"/>
    <w:rsid w:val="00791EDE"/>
    <w:rsid w:val="0079675A"/>
    <w:rsid w:val="007C3414"/>
    <w:rsid w:val="007C4719"/>
    <w:rsid w:val="007C6DD7"/>
    <w:rsid w:val="007C7194"/>
    <w:rsid w:val="007D708E"/>
    <w:rsid w:val="007E19BC"/>
    <w:rsid w:val="007F36C7"/>
    <w:rsid w:val="007F4E56"/>
    <w:rsid w:val="00804A7C"/>
    <w:rsid w:val="0085069E"/>
    <w:rsid w:val="00851093"/>
    <w:rsid w:val="00851BB5"/>
    <w:rsid w:val="00853C1A"/>
    <w:rsid w:val="00853D47"/>
    <w:rsid w:val="0086054A"/>
    <w:rsid w:val="00862957"/>
    <w:rsid w:val="00873F7D"/>
    <w:rsid w:val="008767E2"/>
    <w:rsid w:val="008A4C57"/>
    <w:rsid w:val="008A6735"/>
    <w:rsid w:val="008B25D2"/>
    <w:rsid w:val="008B4811"/>
    <w:rsid w:val="008C4DE1"/>
    <w:rsid w:val="008D05AB"/>
    <w:rsid w:val="008D249D"/>
    <w:rsid w:val="008D2B34"/>
    <w:rsid w:val="009205B4"/>
    <w:rsid w:val="00924679"/>
    <w:rsid w:val="00932D63"/>
    <w:rsid w:val="00944D85"/>
    <w:rsid w:val="00954AD4"/>
    <w:rsid w:val="00954E67"/>
    <w:rsid w:val="00955D38"/>
    <w:rsid w:val="00963C5B"/>
    <w:rsid w:val="0097730D"/>
    <w:rsid w:val="0097782D"/>
    <w:rsid w:val="009A2367"/>
    <w:rsid w:val="009A449C"/>
    <w:rsid w:val="009B38FC"/>
    <w:rsid w:val="009D0777"/>
    <w:rsid w:val="009E3B19"/>
    <w:rsid w:val="009E3D2D"/>
    <w:rsid w:val="009E7CF8"/>
    <w:rsid w:val="00A03F0E"/>
    <w:rsid w:val="00A06615"/>
    <w:rsid w:val="00A075BA"/>
    <w:rsid w:val="00A11530"/>
    <w:rsid w:val="00A11C19"/>
    <w:rsid w:val="00A23A34"/>
    <w:rsid w:val="00A4098F"/>
    <w:rsid w:val="00A5252F"/>
    <w:rsid w:val="00A65329"/>
    <w:rsid w:val="00A724B6"/>
    <w:rsid w:val="00A810C9"/>
    <w:rsid w:val="00A872B3"/>
    <w:rsid w:val="00AB249F"/>
    <w:rsid w:val="00AB39B6"/>
    <w:rsid w:val="00AB5267"/>
    <w:rsid w:val="00AB78C1"/>
    <w:rsid w:val="00AC2C98"/>
    <w:rsid w:val="00AE3797"/>
    <w:rsid w:val="00AF3340"/>
    <w:rsid w:val="00B0293B"/>
    <w:rsid w:val="00B02F02"/>
    <w:rsid w:val="00B064A3"/>
    <w:rsid w:val="00B31295"/>
    <w:rsid w:val="00B63D85"/>
    <w:rsid w:val="00B822F7"/>
    <w:rsid w:val="00B83AFC"/>
    <w:rsid w:val="00B84817"/>
    <w:rsid w:val="00B951FA"/>
    <w:rsid w:val="00B95828"/>
    <w:rsid w:val="00BA6454"/>
    <w:rsid w:val="00BC01AA"/>
    <w:rsid w:val="00BD40C0"/>
    <w:rsid w:val="00BF780E"/>
    <w:rsid w:val="00C04D62"/>
    <w:rsid w:val="00C07195"/>
    <w:rsid w:val="00C2618B"/>
    <w:rsid w:val="00C3251E"/>
    <w:rsid w:val="00C74A57"/>
    <w:rsid w:val="00C90666"/>
    <w:rsid w:val="00CB0EB4"/>
    <w:rsid w:val="00CB373D"/>
    <w:rsid w:val="00CD1CE1"/>
    <w:rsid w:val="00CF4E85"/>
    <w:rsid w:val="00CF5B6E"/>
    <w:rsid w:val="00CF7BEA"/>
    <w:rsid w:val="00D06B2E"/>
    <w:rsid w:val="00D134C4"/>
    <w:rsid w:val="00D276EB"/>
    <w:rsid w:val="00D34823"/>
    <w:rsid w:val="00D4357B"/>
    <w:rsid w:val="00D45EDB"/>
    <w:rsid w:val="00D62721"/>
    <w:rsid w:val="00D63720"/>
    <w:rsid w:val="00D93E53"/>
    <w:rsid w:val="00DA177D"/>
    <w:rsid w:val="00DB5BFE"/>
    <w:rsid w:val="00E03344"/>
    <w:rsid w:val="00E265F7"/>
    <w:rsid w:val="00E40D48"/>
    <w:rsid w:val="00E413CB"/>
    <w:rsid w:val="00E424B7"/>
    <w:rsid w:val="00E47487"/>
    <w:rsid w:val="00E50AF3"/>
    <w:rsid w:val="00E52190"/>
    <w:rsid w:val="00E52D3A"/>
    <w:rsid w:val="00E5775C"/>
    <w:rsid w:val="00E60215"/>
    <w:rsid w:val="00E7269B"/>
    <w:rsid w:val="00E820FB"/>
    <w:rsid w:val="00E9568F"/>
    <w:rsid w:val="00E96F74"/>
    <w:rsid w:val="00EA4794"/>
    <w:rsid w:val="00EB7A96"/>
    <w:rsid w:val="00EC3840"/>
    <w:rsid w:val="00EC52EB"/>
    <w:rsid w:val="00ED1D77"/>
    <w:rsid w:val="00ED54CB"/>
    <w:rsid w:val="00ED6273"/>
    <w:rsid w:val="00EE3921"/>
    <w:rsid w:val="00F00815"/>
    <w:rsid w:val="00F14675"/>
    <w:rsid w:val="00F20984"/>
    <w:rsid w:val="00F46610"/>
    <w:rsid w:val="00F47DDF"/>
    <w:rsid w:val="00F559E1"/>
    <w:rsid w:val="00F55B66"/>
    <w:rsid w:val="00F637E0"/>
    <w:rsid w:val="00F92E20"/>
    <w:rsid w:val="00F95155"/>
    <w:rsid w:val="00FA4776"/>
    <w:rsid w:val="00FB679E"/>
    <w:rsid w:val="00FB73EA"/>
    <w:rsid w:val="00FE4B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62" type="connector" idref="#AutoShape 70"/>
        <o:r id="V:Rule63" type="connector" idref="#AutoShape 165"/>
        <o:r id="V:Rule64" type="connector" idref="#AutoShape 163"/>
        <o:r id="V:Rule65" type="connector" idref="#AutoShape 111"/>
        <o:r id="V:Rule66" type="connector" idref="#AutoShape 88"/>
        <o:r id="V:Rule67" type="connector" idref="#AutoShape 108"/>
        <o:r id="V:Rule68" type="connector" idref="#AutoShape 63"/>
        <o:r id="V:Rule69" type="connector" idref="#AutoShape 84"/>
        <o:r id="V:Rule70" type="connector" idref="#AutoShape 68"/>
        <o:r id="V:Rule71" type="connector" idref="#AutoShape 162"/>
        <o:r id="V:Rule72" type="connector" idref="#AutoShape 56"/>
        <o:r id="V:Rule73" type="connector" idref="#AutoShape 22"/>
        <o:r id="V:Rule74" type="connector" idref="#AutoShape 169"/>
        <o:r id="V:Rule75" type="connector" idref="#AutoShape 109"/>
        <o:r id="V:Rule76" type="connector" idref="#AutoShape 110"/>
        <o:r id="V:Rule77" type="connector" idref="#AutoShape 118"/>
        <o:r id="V:Rule78" type="connector" idref="#AutoShape 105"/>
        <o:r id="V:Rule79" type="connector" idref="#_x0000_s1065"/>
        <o:r id="V:Rule80" type="connector" idref="#AutoShape 166"/>
        <o:r id="V:Rule81" type="connector" idref="#AutoShape 73"/>
        <o:r id="V:Rule82" type="connector" idref="#AutoShape 112"/>
        <o:r id="V:Rule83" type="connector" idref="#AutoShape 85"/>
        <o:r id="V:Rule84" type="connector" idref="#AutoShape 82"/>
        <o:r id="V:Rule85" type="connector" idref="#AutoShape 116"/>
        <o:r id="V:Rule86" type="connector" idref="#AutoShape 60"/>
        <o:r id="V:Rule87" type="connector" idref="#AutoShape 114"/>
        <o:r id="V:Rule88" type="connector" idref="#AutoShape 103"/>
        <o:r id="V:Rule89" type="connector" idref="#AutoShape 106"/>
        <o:r id="V:Rule90" type="connector" idref="#AutoShape 86"/>
        <o:r id="V:Rule91" type="connector" idref="#AutoShape 107"/>
        <o:r id="V:Rule92" type="connector" idref="#AutoShape 69"/>
        <o:r id="V:Rule93" type="connector" idref="#AutoShape 160"/>
        <o:r id="V:Rule94" type="connector" idref="#AutoShape 168"/>
        <o:r id="V:Rule95" type="connector" idref="#AutoShape 164"/>
        <o:r id="V:Rule96" type="connector" idref="#AutoShape 89"/>
        <o:r id="V:Rule97" type="connector" idref="#_x0000_s1066"/>
        <o:r id="V:Rule98" type="connector" idref="#AutoShape 90"/>
        <o:r id="V:Rule99" type="connector" idref="#AutoShape 59"/>
        <o:r id="V:Rule100" type="connector" idref="#AutoShape 171"/>
        <o:r id="V:Rule101" type="connector" idref="#AutoShape 83"/>
        <o:r id="V:Rule102" type="connector" idref="#AutoShape 62"/>
        <o:r id="V:Rule103" type="connector" idref="#AutoShape 161"/>
        <o:r id="V:Rule104" type="connector" idref="#AutoShape 155"/>
        <o:r id="V:Rule105" type="connector" idref="#AutoShape 67"/>
        <o:r id="V:Rule106" type="connector" idref="#AutoShape 61"/>
        <o:r id="V:Rule107" type="connector" idref="#AutoShape 167"/>
        <o:r id="V:Rule108" type="connector" idref="#AutoShape 157"/>
        <o:r id="V:Rule109" type="connector" idref="#AutoShape 57"/>
        <o:r id="V:Rule110" type="connector" idref="#AutoShape 115"/>
        <o:r id="V:Rule111" type="connector" idref="#AutoShape 159"/>
        <o:r id="V:Rule112" type="connector" idref="#AutoShape 17"/>
        <o:r id="V:Rule113" type="connector" idref="#AutoShape 65"/>
        <o:r id="V:Rule114" type="connector" idref="#AutoShape 87"/>
        <o:r id="V:Rule115" type="connector" idref="#AutoShape 104"/>
        <o:r id="V:Rule116" type="connector" idref="#AutoShape 113"/>
        <o:r id="V:Rule117" type="connector" idref="#AutoShape 158"/>
        <o:r id="V:Rule118" type="connector" idref="#AutoShape 117"/>
        <o:r id="V:Rule119" type="connector" idref="#_x0000_s1064"/>
        <o:r id="V:Rule120" type="connector" idref="#AutoShape 154"/>
        <o:r id="V:Rule121" type="connector" idref="#AutoShape 58"/>
        <o:r id="V:Rule122" type="connector" idref="#AutoShape 23"/>
        <o:r id="V:Rule123" type="connector" idref="#AutoShape 153"/>
        <o:r id="V:Rule124" type="connector" idref="#AutoShape 156"/>
      </o:rules>
    </o:shapelayout>
  </w:shapeDefaults>
  <w:decimalSymbol w:val=","/>
  <w:listSeparator w:val=";"/>
  <w14:docId w14:val="2F26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244346454">
      <w:bodyDiv w:val="1"/>
      <w:marLeft w:val="0"/>
      <w:marRight w:val="0"/>
      <w:marTop w:val="0"/>
      <w:marBottom w:val="0"/>
      <w:divBdr>
        <w:top w:val="none" w:sz="0" w:space="0" w:color="auto"/>
        <w:left w:val="none" w:sz="0" w:space="0" w:color="auto"/>
        <w:bottom w:val="none" w:sz="0" w:space="0" w:color="auto"/>
        <w:right w:val="none" w:sz="0" w:space="0" w:color="auto"/>
      </w:divBdr>
      <w:divsChild>
        <w:div w:id="171845435">
          <w:marLeft w:val="0"/>
          <w:marRight w:val="0"/>
          <w:marTop w:val="0"/>
          <w:marBottom w:val="0"/>
          <w:divBdr>
            <w:top w:val="none" w:sz="0" w:space="0" w:color="auto"/>
            <w:left w:val="none" w:sz="0" w:space="0" w:color="auto"/>
            <w:bottom w:val="none" w:sz="0" w:space="0" w:color="auto"/>
            <w:right w:val="none" w:sz="0" w:space="0" w:color="auto"/>
          </w:divBdr>
        </w:div>
      </w:divsChild>
    </w:div>
    <w:div w:id="732848376">
      <w:bodyDiv w:val="1"/>
      <w:marLeft w:val="0"/>
      <w:marRight w:val="0"/>
      <w:marTop w:val="0"/>
      <w:marBottom w:val="0"/>
      <w:divBdr>
        <w:top w:val="none" w:sz="0" w:space="0" w:color="auto"/>
        <w:left w:val="none" w:sz="0" w:space="0" w:color="auto"/>
        <w:bottom w:val="none" w:sz="0" w:space="0" w:color="auto"/>
        <w:right w:val="none" w:sz="0" w:space="0" w:color="auto"/>
      </w:divBdr>
      <w:divsChild>
        <w:div w:id="321550299">
          <w:marLeft w:val="0"/>
          <w:marRight w:val="0"/>
          <w:marTop w:val="0"/>
          <w:marBottom w:val="0"/>
          <w:divBdr>
            <w:top w:val="none" w:sz="0" w:space="0" w:color="auto"/>
            <w:left w:val="none" w:sz="0" w:space="0" w:color="auto"/>
            <w:bottom w:val="none" w:sz="0" w:space="0" w:color="auto"/>
            <w:right w:val="none" w:sz="0" w:space="0" w:color="auto"/>
          </w:divBdr>
        </w:div>
      </w:divsChild>
    </w:div>
    <w:div w:id="881477792">
      <w:bodyDiv w:val="1"/>
      <w:marLeft w:val="0"/>
      <w:marRight w:val="0"/>
      <w:marTop w:val="0"/>
      <w:marBottom w:val="0"/>
      <w:divBdr>
        <w:top w:val="none" w:sz="0" w:space="0" w:color="auto"/>
        <w:left w:val="none" w:sz="0" w:space="0" w:color="auto"/>
        <w:bottom w:val="none" w:sz="0" w:space="0" w:color="auto"/>
        <w:right w:val="none" w:sz="0" w:space="0" w:color="auto"/>
      </w:divBdr>
      <w:divsChild>
        <w:div w:id="1542283042">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130635178">
      <w:bodyDiv w:val="1"/>
      <w:marLeft w:val="0"/>
      <w:marRight w:val="0"/>
      <w:marTop w:val="0"/>
      <w:marBottom w:val="0"/>
      <w:divBdr>
        <w:top w:val="none" w:sz="0" w:space="0" w:color="auto"/>
        <w:left w:val="none" w:sz="0" w:space="0" w:color="auto"/>
        <w:bottom w:val="none" w:sz="0" w:space="0" w:color="auto"/>
        <w:right w:val="none" w:sz="0" w:space="0" w:color="auto"/>
      </w:divBdr>
      <w:divsChild>
        <w:div w:id="1283923611">
          <w:marLeft w:val="0"/>
          <w:marRight w:val="0"/>
          <w:marTop w:val="0"/>
          <w:marBottom w:val="0"/>
          <w:divBdr>
            <w:top w:val="none" w:sz="0" w:space="0" w:color="auto"/>
            <w:left w:val="none" w:sz="0" w:space="0" w:color="auto"/>
            <w:bottom w:val="none" w:sz="0" w:space="0" w:color="auto"/>
            <w:right w:val="none" w:sz="0" w:space="0" w:color="auto"/>
          </w:divBdr>
        </w:div>
      </w:divsChild>
    </w:div>
    <w:div w:id="1217813090">
      <w:bodyDiv w:val="1"/>
      <w:marLeft w:val="0"/>
      <w:marRight w:val="0"/>
      <w:marTop w:val="0"/>
      <w:marBottom w:val="0"/>
      <w:divBdr>
        <w:top w:val="none" w:sz="0" w:space="0" w:color="auto"/>
        <w:left w:val="none" w:sz="0" w:space="0" w:color="auto"/>
        <w:bottom w:val="none" w:sz="0" w:space="0" w:color="auto"/>
        <w:right w:val="none" w:sz="0" w:space="0" w:color="auto"/>
      </w:divBdr>
      <w:divsChild>
        <w:div w:id="937177920">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790510034">
      <w:bodyDiv w:val="1"/>
      <w:marLeft w:val="0"/>
      <w:marRight w:val="0"/>
      <w:marTop w:val="0"/>
      <w:marBottom w:val="0"/>
      <w:divBdr>
        <w:top w:val="none" w:sz="0" w:space="0" w:color="auto"/>
        <w:left w:val="none" w:sz="0" w:space="0" w:color="auto"/>
        <w:bottom w:val="none" w:sz="0" w:space="0" w:color="auto"/>
        <w:right w:val="none" w:sz="0" w:space="0" w:color="auto"/>
      </w:divBdr>
      <w:divsChild>
        <w:div w:id="2059819908">
          <w:marLeft w:val="0"/>
          <w:marRight w:val="0"/>
          <w:marTop w:val="0"/>
          <w:marBottom w:val="0"/>
          <w:divBdr>
            <w:top w:val="none" w:sz="0" w:space="0" w:color="auto"/>
            <w:left w:val="none" w:sz="0" w:space="0" w:color="auto"/>
            <w:bottom w:val="none" w:sz="0" w:space="0" w:color="auto"/>
            <w:right w:val="none" w:sz="0" w:space="0" w:color="auto"/>
          </w:divBdr>
        </w:div>
      </w:divsChild>
    </w:div>
    <w:div w:id="1809980208">
      <w:bodyDiv w:val="1"/>
      <w:marLeft w:val="0"/>
      <w:marRight w:val="0"/>
      <w:marTop w:val="0"/>
      <w:marBottom w:val="0"/>
      <w:divBdr>
        <w:top w:val="none" w:sz="0" w:space="0" w:color="auto"/>
        <w:left w:val="none" w:sz="0" w:space="0" w:color="auto"/>
        <w:bottom w:val="none" w:sz="0" w:space="0" w:color="auto"/>
        <w:right w:val="none" w:sz="0" w:space="0" w:color="auto"/>
      </w:divBdr>
      <w:divsChild>
        <w:div w:id="9071192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jpeg"/><Relationship Id="rId27" Type="http://schemas.openxmlformats.org/officeDocument/2006/relationships/chart" Target="charts/chart1.xm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Feuil1!$B$1</c:f>
              <c:strCache>
                <c:ptCount val="1"/>
                <c:pt idx="0">
                  <c:v>Points</c:v>
                </c:pt>
              </c:strCache>
            </c:strRef>
          </c:tx>
          <c:invertIfNegative val="0"/>
          <c:cat>
            <c:strRef>
              <c:f>Feuil1!$A$2:$A$6</c:f>
              <c:strCache>
                <c:ptCount val="5"/>
                <c:pt idx="0">
                  <c:v>Benjamin</c:v>
                </c:pt>
                <c:pt idx="1">
                  <c:v>François</c:v>
                </c:pt>
                <c:pt idx="2">
                  <c:v>Caroline</c:v>
                </c:pt>
                <c:pt idx="3">
                  <c:v>Luc</c:v>
                </c:pt>
                <c:pt idx="4">
                  <c:v>Vincent</c:v>
                </c:pt>
              </c:strCache>
            </c:strRef>
          </c:cat>
          <c:val>
            <c:numRef>
              <c:f>Feuil1!$B$2:$B$6</c:f>
              <c:numCache>
                <c:formatCode>General</c:formatCode>
                <c:ptCount val="5"/>
                <c:pt idx="0">
                  <c:v>9.0</c:v>
                </c:pt>
                <c:pt idx="1">
                  <c:v>9.0</c:v>
                </c:pt>
                <c:pt idx="2">
                  <c:v>9.0</c:v>
                </c:pt>
                <c:pt idx="3">
                  <c:v>14.0</c:v>
                </c:pt>
                <c:pt idx="4">
                  <c:v>9.0</c:v>
                </c:pt>
              </c:numCache>
            </c:numRef>
          </c:val>
        </c:ser>
        <c:ser>
          <c:idx val="1"/>
          <c:order val="1"/>
          <c:tx>
            <c:strRef>
              <c:f>Feuil1!$C$1</c:f>
              <c:strCache>
                <c:ptCount val="1"/>
                <c:pt idx="0">
                  <c:v>Colonne1</c:v>
                </c:pt>
              </c:strCache>
            </c:strRef>
          </c:tx>
          <c:invertIfNegative val="0"/>
          <c:cat>
            <c:strRef>
              <c:f>Feuil1!$A$2:$A$6</c:f>
              <c:strCache>
                <c:ptCount val="5"/>
                <c:pt idx="0">
                  <c:v>Benjamin</c:v>
                </c:pt>
                <c:pt idx="1">
                  <c:v>François</c:v>
                </c:pt>
                <c:pt idx="2">
                  <c:v>Caroline</c:v>
                </c:pt>
                <c:pt idx="3">
                  <c:v>Luc</c:v>
                </c:pt>
                <c:pt idx="4">
                  <c:v>Vincent</c:v>
                </c:pt>
              </c:strCache>
            </c:strRef>
          </c:cat>
          <c:val>
            <c:numRef>
              <c:f>Feuil1!$C$2:$C$6</c:f>
              <c:numCache>
                <c:formatCode>General</c:formatCode>
                <c:ptCount val="5"/>
              </c:numCache>
            </c:numRef>
          </c:val>
        </c:ser>
        <c:ser>
          <c:idx val="2"/>
          <c:order val="2"/>
          <c:tx>
            <c:strRef>
              <c:f>Feuil1!$D$1</c:f>
              <c:strCache>
                <c:ptCount val="1"/>
                <c:pt idx="0">
                  <c:v>Colonne2</c:v>
                </c:pt>
              </c:strCache>
            </c:strRef>
          </c:tx>
          <c:invertIfNegative val="0"/>
          <c:cat>
            <c:strRef>
              <c:f>Feuil1!$A$2:$A$6</c:f>
              <c:strCache>
                <c:ptCount val="5"/>
                <c:pt idx="0">
                  <c:v>Benjamin</c:v>
                </c:pt>
                <c:pt idx="1">
                  <c:v>François</c:v>
                </c:pt>
                <c:pt idx="2">
                  <c:v>Caroline</c:v>
                </c:pt>
                <c:pt idx="3">
                  <c:v>Luc</c:v>
                </c:pt>
                <c:pt idx="4">
                  <c:v>Vincent</c:v>
                </c:pt>
              </c:strCache>
            </c:strRef>
          </c:cat>
          <c:val>
            <c:numRef>
              <c:f>Feuil1!$D$2:$D$6</c:f>
              <c:numCache>
                <c:formatCode>General</c:formatCode>
                <c:ptCount val="5"/>
              </c:numCache>
            </c:numRef>
          </c:val>
        </c:ser>
        <c:dLbls>
          <c:showLegendKey val="0"/>
          <c:showVal val="0"/>
          <c:showCatName val="0"/>
          <c:showSerName val="0"/>
          <c:showPercent val="0"/>
          <c:showBubbleSize val="0"/>
        </c:dLbls>
        <c:gapWidth val="150"/>
        <c:shape val="cylinder"/>
        <c:axId val="1841957720"/>
        <c:axId val="1841952104"/>
        <c:axId val="0"/>
      </c:bar3DChart>
      <c:catAx>
        <c:axId val="1841957720"/>
        <c:scaling>
          <c:orientation val="minMax"/>
        </c:scaling>
        <c:delete val="0"/>
        <c:axPos val="b"/>
        <c:majorTickMark val="out"/>
        <c:minorTickMark val="none"/>
        <c:tickLblPos val="nextTo"/>
        <c:crossAx val="1841952104"/>
        <c:crosses val="autoZero"/>
        <c:auto val="1"/>
        <c:lblAlgn val="ctr"/>
        <c:lblOffset val="100"/>
        <c:noMultiLvlLbl val="0"/>
      </c:catAx>
      <c:valAx>
        <c:axId val="1841952104"/>
        <c:scaling>
          <c:orientation val="minMax"/>
        </c:scaling>
        <c:delete val="0"/>
        <c:axPos val="l"/>
        <c:majorGridlines/>
        <c:numFmt formatCode="General" sourceLinked="1"/>
        <c:majorTickMark val="out"/>
        <c:minorTickMark val="none"/>
        <c:tickLblPos val="nextTo"/>
        <c:crossAx val="1841957720"/>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96B3973D-43DA-46A5-9100-EE5CE4025F17}" type="presOf" srcId="{A4078D33-522C-1549-B2A7-5E88DF585FF5}" destId="{45273577-41AD-9941-80D2-A58CAA22E089}" srcOrd="0" destOrd="0" presId="urn:microsoft.com/office/officeart/2005/8/layout/hierarchy1"/>
    <dgm:cxn modelId="{1AA27D49-BD2C-4DB3-BD9B-381B095758B0}" type="presOf" srcId="{E9D5C92C-04B2-5E4B-BFB1-4D455A653791}" destId="{C1001743-9D80-5348-A483-17F3A5915952}" srcOrd="0" destOrd="0" presId="urn:microsoft.com/office/officeart/2005/8/layout/hierarchy1"/>
    <dgm:cxn modelId="{4441E019-2ED1-4AC2-B015-61B42379FE27}" type="presOf" srcId="{085F1894-E520-3044-A499-D68F760066D4}" destId="{029C6BFC-1D55-A448-901E-D02AB3E1D467}" srcOrd="0" destOrd="0" presId="urn:microsoft.com/office/officeart/2005/8/layout/hierarchy1"/>
    <dgm:cxn modelId="{1387F517-FEFB-4713-8CCC-BEF9E3C094E6}" type="presOf" srcId="{DA6BC2C7-50E7-EF4F-8D85-668424E103E5}" destId="{D411DC62-C808-1A48-BA3C-4D2A253262E7}" srcOrd="0" destOrd="0" presId="urn:microsoft.com/office/officeart/2005/8/layout/hierarchy1"/>
    <dgm:cxn modelId="{5CD69084-825A-004A-80FD-2A168F427397}" srcId="{E746BBE6-AE77-904E-9D3A-EDE29DAFCD64}" destId="{55DF6ADA-756F-5549-84E0-48AE47EA5D12}" srcOrd="0" destOrd="0" parTransId="{B6FC3029-AB49-AA4A-A349-5DCC8CE7FCA7}" sibTransId="{24EE1747-573B-E641-943B-EC6F1EE1891C}"/>
    <dgm:cxn modelId="{552A044E-1546-4FBA-A66E-42CFC44118B0}" type="presOf" srcId="{80B8B605-2F44-0A4D-B738-59D652626D25}" destId="{C38031B3-933E-2F4E-926B-7101B01579A3}"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95107B38-81D6-4B8E-AEB3-58AEAAEFFC92}" type="presOf" srcId="{3793495C-1F74-664F-9D61-157BFCC3E1F7}" destId="{9376E966-D856-EE44-AD20-4684BDBF8627}" srcOrd="0" destOrd="0" presId="urn:microsoft.com/office/officeart/2005/8/layout/hierarchy1"/>
    <dgm:cxn modelId="{A3981E5D-4245-4383-A7DA-50EEC1A1CDD0}" type="presOf" srcId="{A5261632-34EB-5A45-8215-AC6FD5203AE1}" destId="{A3D01FE9-69D1-354D-AEE2-A7ED0577971B}"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06CDA71D-BA18-47DA-B059-E3A7138105B2}" type="presOf" srcId="{E746BBE6-AE77-904E-9D3A-EDE29DAFCD64}" destId="{DF0E58FC-17CA-D54D-96E2-F8C75EAD5115}" srcOrd="0" destOrd="0" presId="urn:microsoft.com/office/officeart/2005/8/layout/hierarchy1"/>
    <dgm:cxn modelId="{760F435D-43A5-491E-A739-001679184DEE}" type="presOf" srcId="{36D378AE-7F11-E049-9D8C-B61BF617B861}" destId="{6D8933C4-F063-B348-885D-714C8A682ED8}" srcOrd="0" destOrd="0" presId="urn:microsoft.com/office/officeart/2005/8/layout/hierarchy1"/>
    <dgm:cxn modelId="{4C58DB94-22FE-46C7-A7D3-F8544E796DDA}" type="presOf" srcId="{A06521A1-817D-244B-988A-EF278006F97A}" destId="{B5D341B9-0F97-194A-AF51-0D896FF25295}" srcOrd="0" destOrd="0" presId="urn:microsoft.com/office/officeart/2005/8/layout/hierarchy1"/>
    <dgm:cxn modelId="{45A5DE05-056A-480D-BC7F-93B511B0261E}" type="presOf" srcId="{51417664-1596-7F43-9423-78AED926D5E5}" destId="{17D6855E-55F2-5947-932F-5EA116F54113}" srcOrd="0" destOrd="0" presId="urn:microsoft.com/office/officeart/2005/8/layout/hierarchy1"/>
    <dgm:cxn modelId="{3CA0FC47-3C02-B849-BB12-4497901D3F35}" srcId="{FC21427B-E8ED-154D-9E72-5F765FB7818D}" destId="{CFB3B713-EF60-BA4F-B4D0-2B2C1ED85534}" srcOrd="2" destOrd="0" parTransId="{E54C830D-E068-B64A-A8EC-D4F4B6EFA992}" sibTransId="{7AE74325-2FF1-1846-8BB4-BA272E1150E7}"/>
    <dgm:cxn modelId="{D7BACC42-961C-F847-9EBE-EA5A21D0E3B5}" srcId="{403A8063-864B-D947-B539-A4D7401FAA10}" destId="{E2037A6A-0D3B-D742-9CDB-CE7DCD87BD9D}" srcOrd="0" destOrd="0" parTransId="{ED256227-3EF7-3440-9EC0-34EAA0C79297}" sibTransId="{AEBADCF4-1A31-274E-8B5F-194E2A01AD4E}"/>
    <dgm:cxn modelId="{84809B58-5164-4D1D-A4A2-C261AA5F200C}" type="presOf" srcId="{BA0B5F49-8D66-944C-B7C1-FF027BC7C9EA}" destId="{2AF8E806-8DAD-874B-87FA-D7D16D9ACC6F}"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FF6A4F7F-CC35-4346-85C4-426CC50902DD}" type="presOf" srcId="{CC884CF9-8965-BB43-96C6-F72E9D0C2661}" destId="{57814C1C-7A92-984F-A9F6-B6FBA4AE4328}" srcOrd="0" destOrd="0" presId="urn:microsoft.com/office/officeart/2005/8/layout/hierarchy1"/>
    <dgm:cxn modelId="{5E255D93-0577-46BF-BB27-4907F761E8D9}" type="presOf" srcId="{8A392FDA-041C-5647-9B93-D2EB53673A96}" destId="{0A42112B-9989-D644-BFB6-0210B3240625}" srcOrd="0" destOrd="0" presId="urn:microsoft.com/office/officeart/2005/8/layout/hierarchy1"/>
    <dgm:cxn modelId="{576D0DE6-8ED9-4958-BC14-4BD193D88E9A}" type="presOf" srcId="{0CCACAFD-7BBE-454B-9AC7-16DC45254B59}" destId="{C043E8E6-9AF5-8442-83E2-0196A968353F}"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8DC65096-3F49-4E90-AD79-479CE76747B4}" type="presOf" srcId="{AD94946B-F048-1C44-A056-D3A2F6ACD9ED}" destId="{3E0B4CA4-6112-1044-ABA8-038F302CA47C}"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C8663743-758C-6744-A606-47AB99B5FE8C}" srcId="{FC21427B-E8ED-154D-9E72-5F765FB7818D}" destId="{746A7539-880D-9245-905F-CE17AB875855}" srcOrd="4" destOrd="0" parTransId="{074F11E6-A7EA-534C-A720-356E24345446}" sibTransId="{81E9377C-CB99-7C40-872A-E7717C3737FA}"/>
    <dgm:cxn modelId="{A0FB9CAA-B0DA-48B1-A648-B82A87469148}" type="presOf" srcId="{3C8EBB4A-F7F9-084F-97D4-B4F997093B56}" destId="{D042FAAA-3E26-3244-A070-D86FDF260A1E}" srcOrd="0" destOrd="0" presId="urn:microsoft.com/office/officeart/2005/8/layout/hierarchy1"/>
    <dgm:cxn modelId="{0539A161-1015-4A00-94B2-825E0320F30A}" type="presOf" srcId="{CA11BA84-6760-D149-B07A-5AF0B5CB8C5C}" destId="{3E62B800-CF10-F343-8950-817FB81E5CDC}" srcOrd="0" destOrd="0" presId="urn:microsoft.com/office/officeart/2005/8/layout/hierarchy1"/>
    <dgm:cxn modelId="{E3DF4F5D-1821-4CE6-94AA-CB64A1F10002}" type="presOf" srcId="{074F11E6-A7EA-534C-A720-356E24345446}" destId="{5B568620-EAD5-4743-A6AB-88378F03778A}" srcOrd="0" destOrd="0" presId="urn:microsoft.com/office/officeart/2005/8/layout/hierarchy1"/>
    <dgm:cxn modelId="{18949F5D-37C4-4C41-A2E1-125BCA43FBDE}" type="presOf" srcId="{1B6AFBAF-A9D2-1B45-8F38-FF673063ABF5}" destId="{A0FC778E-695A-6740-81A9-F5C698265191}" srcOrd="0" destOrd="0" presId="urn:microsoft.com/office/officeart/2005/8/layout/hierarchy1"/>
    <dgm:cxn modelId="{E51772E8-43EE-4FF6-8EBB-F1402C2529F4}" type="presOf" srcId="{ED256227-3EF7-3440-9EC0-34EAA0C79297}" destId="{90766C61-9A47-2041-BD99-6791906D9FC2}" srcOrd="0" destOrd="0" presId="urn:microsoft.com/office/officeart/2005/8/layout/hierarchy1"/>
    <dgm:cxn modelId="{5AD835C6-B480-4A2D-8D4B-276EB2B7810A}" type="presOf" srcId="{189AD8F2-C3D5-DC4F-81B1-578A0FFE5886}" destId="{D4CCD896-7E2F-4043-8979-9F4632FCAA67}"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5820CF13-B17B-BC46-92C3-4EEEB39C9799}" srcId="{6EC82648-DF8A-C846-AD22-FB0117D8EBF5}" destId="{29E9CE2B-0A66-6045-AA09-0097FBC24A0B}" srcOrd="0" destOrd="0" parTransId="{E2D731E9-0AD1-7E4F-98D9-8C60281A8C81}" sibTransId="{4E377F78-C0BF-6E40-912E-F85BCC6324B2}"/>
    <dgm:cxn modelId="{5EAA7C87-6570-344D-A337-652161C2061B}" srcId="{E9D5C92C-04B2-5E4B-BFB1-4D455A653791}" destId="{FC21427B-E8ED-154D-9E72-5F765FB7818D}" srcOrd="0" destOrd="0" parTransId="{17D40F65-1371-8F45-A221-674E383D6C3D}" sibTransId="{693C9871-0A7F-7D42-A000-7E869F1A442B}"/>
    <dgm:cxn modelId="{4EB8FED0-C8F2-4AE6-BE59-B176C2F7D3BE}" type="presOf" srcId="{7BAA343C-260F-3245-8C10-43BDFF1A309C}" destId="{0C86FB14-15D5-1042-ABDA-4EDEC26EE60B}" srcOrd="0" destOrd="0" presId="urn:microsoft.com/office/officeart/2005/8/layout/hierarchy1"/>
    <dgm:cxn modelId="{1ED11B33-1EB0-4D58-B8D2-A2B1900863A7}" type="presOf" srcId="{541A3CD7-2591-4944-BBDB-A424E7725CA9}" destId="{30021042-FCC1-6D4E-82F4-9BE925488BB6}" srcOrd="0" destOrd="0" presId="urn:microsoft.com/office/officeart/2005/8/layout/hierarchy1"/>
    <dgm:cxn modelId="{0BD879AF-F9E0-A74F-80E2-5D32F1CB3CB0}" srcId="{189AD8F2-C3D5-DC4F-81B1-578A0FFE5886}" destId="{80B8B605-2F44-0A4D-B738-59D652626D25}" srcOrd="0" destOrd="0" parTransId="{3F660196-11C3-B64A-92FD-206949CE02ED}" sibTransId="{7296FD4C-4103-6849-BAFE-A635B0E87B5C}"/>
    <dgm:cxn modelId="{97FADDD6-7C49-754D-AEA4-0B5F6F647C52}" srcId="{A06521A1-817D-244B-988A-EF278006F97A}" destId="{7BAA343C-260F-3245-8C10-43BDFF1A309C}" srcOrd="0" destOrd="0" parTransId="{A4DFCA2C-95E4-9F44-8928-92167CE1BA8E}" sibTransId="{978F04EB-69E9-604D-B472-EFC9673C6332}"/>
    <dgm:cxn modelId="{6490E8BF-8202-4C97-98AD-FDEB623CF926}" type="presOf" srcId="{F768249E-812A-224E-9643-E42FD06588F3}" destId="{27AEBFC6-480A-3B42-BE01-80C44ADD3AE3}" srcOrd="0" destOrd="0" presId="urn:microsoft.com/office/officeart/2005/8/layout/hierarchy1"/>
    <dgm:cxn modelId="{099CAB87-6CB5-4FE2-B141-BB49EA7AA8F0}" type="presOf" srcId="{B6EBB26C-3C07-8B40-9DB3-B43131578CF3}" destId="{1D666745-04EC-4945-82A2-822523A27A97}" srcOrd="0" destOrd="0" presId="urn:microsoft.com/office/officeart/2005/8/layout/hierarchy1"/>
    <dgm:cxn modelId="{1638B6E8-BE4A-4C2D-AD5B-888A068C0177}" type="presOf" srcId="{403A8063-864B-D947-B539-A4D7401FAA10}" destId="{13715E84-7AE9-E844-8031-A8F626A7EA0D}" srcOrd="0" destOrd="0" presId="urn:microsoft.com/office/officeart/2005/8/layout/hierarchy1"/>
    <dgm:cxn modelId="{BE616AD6-A811-42C6-9242-DA9F20B4DEDF}" type="presOf" srcId="{20D4AB21-0EB4-774B-A533-1B15AAE0D260}" destId="{4652BA79-EEF6-0C43-81AE-CECEC37B47C6}"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666F3989-B15E-874F-AAC3-C147E50BBAB3}" srcId="{08E8A83E-DBBD-4248-9B61-D146DAB1CBAF}" destId="{E746BBE6-AE77-904E-9D3A-EDE29DAFCD64}" srcOrd="0" destOrd="0" parTransId="{8C8A80BA-C8F7-B241-825A-6D8C3F8ED5F6}" sibTransId="{BDCBE453-50EC-284F-8876-D7CCE4F05E4F}"/>
    <dgm:cxn modelId="{A0CC4237-2A26-4BF4-BA1E-04DD345FAE28}" type="presOf" srcId="{4955D85A-9B0C-8B41-93E7-2299761053E9}" destId="{2245830A-5F70-7E4F-ADA5-B4488DDBD424}" srcOrd="0" destOrd="0" presId="urn:microsoft.com/office/officeart/2005/8/layout/hierarchy1"/>
    <dgm:cxn modelId="{D99E7E5E-CF9C-4A39-98F4-90031C7CF245}" type="presOf" srcId="{08E8A83E-DBBD-4248-9B61-D146DAB1CBAF}" destId="{8D06FEC8-42D1-124A-A06A-00CCBF8B79AD}" srcOrd="0" destOrd="0" presId="urn:microsoft.com/office/officeart/2005/8/layout/hierarchy1"/>
    <dgm:cxn modelId="{A53E864D-31F5-43CB-BFEC-2992C269C35D}" type="presOf" srcId="{29E9CE2B-0A66-6045-AA09-0097FBC24A0B}" destId="{89562406-FEB5-1242-B38E-6187060D4DFF}" srcOrd="0" destOrd="0" presId="urn:microsoft.com/office/officeart/2005/8/layout/hierarchy1"/>
    <dgm:cxn modelId="{EA3C5A46-1295-4178-9793-8D892707DFEF}" type="presOf" srcId="{08E9BE85-9704-CD4A-BD0D-8C7C447456DD}" destId="{EF3290EF-BCA5-6E48-9AFC-8A8D408A2327}" srcOrd="0" destOrd="0" presId="urn:microsoft.com/office/officeart/2005/8/layout/hierarchy1"/>
    <dgm:cxn modelId="{75F71E68-C82A-4334-99C7-ED1BE70893C9}" type="presOf" srcId="{CFB3B713-EF60-BA4F-B4D0-2B2C1ED85534}" destId="{AAEE3559-415C-B34C-8BA2-3559BAD3EF53}" srcOrd="0" destOrd="0" presId="urn:microsoft.com/office/officeart/2005/8/layout/hierarchy1"/>
    <dgm:cxn modelId="{1E7137BB-77D9-433F-A0EA-8A3C15866BFA}" type="presOf" srcId="{0225B642-140E-094C-9951-2ACDBBFCB9E5}" destId="{426B67BA-B975-CA40-BD39-9001891F384B}" srcOrd="0" destOrd="0" presId="urn:microsoft.com/office/officeart/2005/8/layout/hierarchy1"/>
    <dgm:cxn modelId="{DBC12591-72ED-42C6-9468-C660D40F7212}" type="presOf" srcId="{E54C830D-E068-B64A-A8EC-D4F4B6EFA992}" destId="{4D039933-4CB4-9046-A52D-96B5E2C09DFF}"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CB95CA4E-55ED-2343-AB48-45E95AC49DC8}" srcId="{55DF6ADA-756F-5549-84E0-48AE47EA5D12}" destId="{189AD8F2-C3D5-DC4F-81B1-578A0FFE5886}" srcOrd="0" destOrd="0" parTransId="{0225B642-140E-094C-9951-2ACDBBFCB9E5}" sibTransId="{5409B578-9A63-7444-B5E6-C38611AF9FA3}"/>
    <dgm:cxn modelId="{4D31C5AC-C76A-7746-85C4-C8CB553BA81E}" srcId="{6EC82648-DF8A-C846-AD22-FB0117D8EBF5}" destId="{CC884CF9-8965-BB43-96C6-F72E9D0C2661}" srcOrd="1" destOrd="0" parTransId="{DA6BC2C7-50E7-EF4F-8D85-668424E103E5}" sibTransId="{FD552688-8E1B-AF4F-AF02-093FF474B98E}"/>
    <dgm:cxn modelId="{51B95E90-54F4-47E4-B2D5-E130B90176A2}" type="presOf" srcId="{A34F1C26-1D09-4D4B-B14B-D7BD0796066A}" destId="{D878EDA0-2F8A-5F4B-A9B3-8B33934E6C38}" srcOrd="0" destOrd="0" presId="urn:microsoft.com/office/officeart/2005/8/layout/hierarchy1"/>
    <dgm:cxn modelId="{125D1824-CD3A-4BD7-874B-F0709BB5E483}" type="presOf" srcId="{FC21427B-E8ED-154D-9E72-5F765FB7818D}" destId="{92F4F7B0-26CA-3744-9AB9-9394CBBEDC1A}" srcOrd="0" destOrd="0" presId="urn:microsoft.com/office/officeart/2005/8/layout/hierarchy1"/>
    <dgm:cxn modelId="{D640DD0C-FFF2-4BFD-87BD-1A0BC9826A51}" type="presOf" srcId="{A4DFCA2C-95E4-9F44-8928-92167CE1BA8E}" destId="{6F1FED61-219F-6E4C-BE8D-4A296BEDEAFA}" srcOrd="0" destOrd="0" presId="urn:microsoft.com/office/officeart/2005/8/layout/hierarchy1"/>
    <dgm:cxn modelId="{BC4B92F0-6F16-4085-8E26-5D92BD196462}" type="presOf" srcId="{E2D731E9-0AD1-7E4F-98D9-8C60281A8C81}" destId="{7FCE886F-40CD-6546-B53C-705E24B94FD9}" srcOrd="0" destOrd="0" presId="urn:microsoft.com/office/officeart/2005/8/layout/hierarchy1"/>
    <dgm:cxn modelId="{85FD740C-617F-42E7-A03C-1AF73A3000DE}" type="presOf" srcId="{3F660196-11C3-B64A-92FD-206949CE02ED}" destId="{0D335551-F81A-A149-A48D-64128EC744EF}"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5BB22EEC-D091-4546-AFD8-024D2C59D873}" type="presOf" srcId="{B6FC3029-AB49-AA4A-A349-5DCC8CE7FCA7}" destId="{A7626077-A1DF-1F40-A169-72504CAD8236}" srcOrd="0" destOrd="0" presId="urn:microsoft.com/office/officeart/2005/8/layout/hierarchy1"/>
    <dgm:cxn modelId="{4E9073F4-83ED-4231-92E2-1D8765889420}" type="presOf" srcId="{759AFC23-BE02-F74E-AF10-80B74D422DC9}" destId="{526B4E4C-0560-7A4A-A30F-9FDF04FFC2A0}" srcOrd="0" destOrd="0" presId="urn:microsoft.com/office/officeart/2005/8/layout/hierarchy1"/>
    <dgm:cxn modelId="{912D7047-2C8C-4296-953C-734AAA370095}" type="presOf" srcId="{E2037A6A-0D3B-D742-9CDB-CE7DCD87BD9D}" destId="{0449A9DE-D1F0-A243-9F05-A9FF2C215C40}"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AE259793-E402-4AD9-936F-C1450A3B130B}" type="presOf" srcId="{5F2CB4FD-354E-AC43-ABD7-5FD151664667}" destId="{CD896676-11FB-3B45-B4BE-77C3D7986A9E}" srcOrd="0" destOrd="0" presId="urn:microsoft.com/office/officeart/2005/8/layout/hierarchy1"/>
    <dgm:cxn modelId="{B4D2B367-A90F-44F6-AB73-45353E80E2ED}" type="presOf" srcId="{6EC82648-DF8A-C846-AD22-FB0117D8EBF5}" destId="{04A0E571-49BB-0043-8C70-D6C259E69BC1}" srcOrd="0" destOrd="0" presId="urn:microsoft.com/office/officeart/2005/8/layout/hierarchy1"/>
    <dgm:cxn modelId="{3842171B-6FF5-4747-87CD-8156DE9C3FAB}" type="presOf" srcId="{8C8A80BA-C8F7-B241-825A-6D8C3F8ED5F6}" destId="{DCC65773-6A73-7343-8AA0-58F1F4BFF1DD}" srcOrd="0" destOrd="0" presId="urn:microsoft.com/office/officeart/2005/8/layout/hierarchy1"/>
    <dgm:cxn modelId="{9AE88F87-1B6D-4545-8EC7-929392ED2C01}" type="presOf" srcId="{746A7539-880D-9245-905F-CE17AB875855}" destId="{2070A34F-DEA9-1A4D-97CB-413E419999FE}"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E30EC118-6DA2-D04A-A2D3-A5E14EF8E337}" srcId="{A5261632-34EB-5A45-8215-AC6FD5203AE1}" destId="{3793495C-1F74-664F-9D61-157BFCC3E1F7}" srcOrd="0" destOrd="0" parTransId="{8A392FDA-041C-5647-9B93-D2EB53673A96}" sibTransId="{ECDDE038-BBE5-0748-B061-C3FAD8A469F2}"/>
    <dgm:cxn modelId="{A73A5DD5-8C82-C542-A0B4-2325216F6848}" srcId="{A4078D33-522C-1549-B2A7-5E88DF585FF5}" destId="{3C8EBB4A-F7F9-084F-97D4-B4F997093B56}" srcOrd="0" destOrd="0" parTransId="{085F1894-E520-3044-A499-D68F760066D4}" sibTransId="{8360E457-7BA5-5F4A-826F-5094A4FB2543}"/>
    <dgm:cxn modelId="{1B89E0C8-2830-49D3-AD5D-2EED929DC46B}" type="presOf" srcId="{608C723C-DD8C-DD4B-B1BC-14459F52F7FF}" destId="{1ED38A3A-9F2B-AD45-B26C-5F67F2DE6FFA}" srcOrd="0" destOrd="0" presId="urn:microsoft.com/office/officeart/2005/8/layout/hierarchy1"/>
    <dgm:cxn modelId="{4B943DA1-845F-40D9-8F1A-59ACDE03F28C}" type="presOf" srcId="{55DF6ADA-756F-5549-84E0-48AE47EA5D12}" destId="{F5AB7F3A-F123-9244-A66D-DA35F25F7BAF}" srcOrd="0" destOrd="0" presId="urn:microsoft.com/office/officeart/2005/8/layout/hierarchy1"/>
    <dgm:cxn modelId="{4D485A60-D4BE-4D96-BC6E-9C2EC636EE0C}" type="presOf" srcId="{2EAB240E-9F7B-5A46-AD2A-A542DE190E5A}" destId="{561D7059-BCFC-D748-B09F-38B793DF8932}" srcOrd="0" destOrd="0" presId="urn:microsoft.com/office/officeart/2005/8/layout/hierarchy1"/>
    <dgm:cxn modelId="{B7571EEB-2C6E-8B49-A032-4181ECE98238}" srcId="{FC21427B-E8ED-154D-9E72-5F765FB7818D}" destId="{08E8A83E-DBBD-4248-9B61-D146DAB1CBAF}" srcOrd="3" destOrd="0" parTransId="{608C723C-DD8C-DD4B-B1BC-14459F52F7FF}" sibTransId="{F4661858-1280-6042-9A7B-171675914BA8}"/>
    <dgm:cxn modelId="{214D7519-6F29-433D-996B-0DC2FF7A352A}" type="presParOf" srcId="{C1001743-9D80-5348-A483-17F3A5915952}" destId="{C2427445-F43B-614A-AC63-E6C519DCDA19}" srcOrd="0" destOrd="0" presId="urn:microsoft.com/office/officeart/2005/8/layout/hierarchy1"/>
    <dgm:cxn modelId="{B76E5183-6AA5-43C7-99DD-6F49FDC84367}" type="presParOf" srcId="{C2427445-F43B-614A-AC63-E6C519DCDA19}" destId="{FDC14C35-4B38-7247-9E1E-E912F2C85FE8}" srcOrd="0" destOrd="0" presId="urn:microsoft.com/office/officeart/2005/8/layout/hierarchy1"/>
    <dgm:cxn modelId="{09FBFEF1-4046-41A2-8E37-D5AB21A581F2}" type="presParOf" srcId="{FDC14C35-4B38-7247-9E1E-E912F2C85FE8}" destId="{3564018E-DB31-E145-8E85-7D6D9293668C}" srcOrd="0" destOrd="0" presId="urn:microsoft.com/office/officeart/2005/8/layout/hierarchy1"/>
    <dgm:cxn modelId="{DAD7D5F5-EE63-40F5-B3FC-65DF602F10D8}" type="presParOf" srcId="{FDC14C35-4B38-7247-9E1E-E912F2C85FE8}" destId="{92F4F7B0-26CA-3744-9AB9-9394CBBEDC1A}" srcOrd="1" destOrd="0" presId="urn:microsoft.com/office/officeart/2005/8/layout/hierarchy1"/>
    <dgm:cxn modelId="{5CC3674E-5050-41CF-8D32-09D050AEE64D}" type="presParOf" srcId="{C2427445-F43B-614A-AC63-E6C519DCDA19}" destId="{600F10B8-467B-5943-8EF0-3C096A7403D4}" srcOrd="1" destOrd="0" presId="urn:microsoft.com/office/officeart/2005/8/layout/hierarchy1"/>
    <dgm:cxn modelId="{D49E1C12-D288-4BC0-814E-112C9A18249C}" type="presParOf" srcId="{600F10B8-467B-5943-8EF0-3C096A7403D4}" destId="{526B4E4C-0560-7A4A-A30F-9FDF04FFC2A0}" srcOrd="0" destOrd="0" presId="urn:microsoft.com/office/officeart/2005/8/layout/hierarchy1"/>
    <dgm:cxn modelId="{7F79D8D1-055D-429E-A1A3-6C9ECB9EC7F1}" type="presParOf" srcId="{600F10B8-467B-5943-8EF0-3C096A7403D4}" destId="{2A048FCE-FB24-A84A-B0F3-63B6A1468F1E}" srcOrd="1" destOrd="0" presId="urn:microsoft.com/office/officeart/2005/8/layout/hierarchy1"/>
    <dgm:cxn modelId="{CAA44A03-2EA8-466A-BF50-3F288BC922DA}" type="presParOf" srcId="{2A048FCE-FB24-A84A-B0F3-63B6A1468F1E}" destId="{35B98501-63A8-EB45-A329-988CBE2FF5F5}" srcOrd="0" destOrd="0" presId="urn:microsoft.com/office/officeart/2005/8/layout/hierarchy1"/>
    <dgm:cxn modelId="{814F91C9-5A7A-45C4-8760-66C8BD2F5BE9}" type="presParOf" srcId="{35B98501-63A8-EB45-A329-988CBE2FF5F5}" destId="{3473DFAD-0FC4-D048-B0DF-F28DF7DB199E}" srcOrd="0" destOrd="0" presId="urn:microsoft.com/office/officeart/2005/8/layout/hierarchy1"/>
    <dgm:cxn modelId="{41BE3E09-E185-49E6-A919-88827F2470A0}" type="presParOf" srcId="{35B98501-63A8-EB45-A329-988CBE2FF5F5}" destId="{17D6855E-55F2-5947-932F-5EA116F54113}" srcOrd="1" destOrd="0" presId="urn:microsoft.com/office/officeart/2005/8/layout/hierarchy1"/>
    <dgm:cxn modelId="{B189D9C9-3DA9-4133-BE83-3E64650D4440}" type="presParOf" srcId="{2A048FCE-FB24-A84A-B0F3-63B6A1468F1E}" destId="{6F4AAE21-60E4-144F-9A59-7C11ACA38639}" srcOrd="1" destOrd="0" presId="urn:microsoft.com/office/officeart/2005/8/layout/hierarchy1"/>
    <dgm:cxn modelId="{D7B94B25-EA2B-45C9-9CEB-3395C332C1CB}" type="presParOf" srcId="{600F10B8-467B-5943-8EF0-3C096A7403D4}" destId="{6D8933C4-F063-B348-885D-714C8A682ED8}" srcOrd="2" destOrd="0" presId="urn:microsoft.com/office/officeart/2005/8/layout/hierarchy1"/>
    <dgm:cxn modelId="{B92CADA1-CA00-41B1-B842-397C802C5553}" type="presParOf" srcId="{600F10B8-467B-5943-8EF0-3C096A7403D4}" destId="{5E8F5247-9F16-2E41-AC33-6EDBAF137C84}" srcOrd="3" destOrd="0" presId="urn:microsoft.com/office/officeart/2005/8/layout/hierarchy1"/>
    <dgm:cxn modelId="{6EF1EF0A-7837-4791-A6CA-AE10F6803F96}" type="presParOf" srcId="{5E8F5247-9F16-2E41-AC33-6EDBAF137C84}" destId="{EB04646A-1132-1047-B155-B137EF842238}" srcOrd="0" destOrd="0" presId="urn:microsoft.com/office/officeart/2005/8/layout/hierarchy1"/>
    <dgm:cxn modelId="{4EE47072-5211-4301-A87C-1E3D6D887A34}" type="presParOf" srcId="{EB04646A-1132-1047-B155-B137EF842238}" destId="{35E53E9C-FAE1-4A4C-B558-22DDFB3ED80C}" srcOrd="0" destOrd="0" presId="urn:microsoft.com/office/officeart/2005/8/layout/hierarchy1"/>
    <dgm:cxn modelId="{5A01E772-0690-4A17-84D4-98C74BE70E4B}" type="presParOf" srcId="{EB04646A-1132-1047-B155-B137EF842238}" destId="{04A0E571-49BB-0043-8C70-D6C259E69BC1}" srcOrd="1" destOrd="0" presId="urn:microsoft.com/office/officeart/2005/8/layout/hierarchy1"/>
    <dgm:cxn modelId="{1D251E20-02A6-41FC-8A55-94D92FEB310C}" type="presParOf" srcId="{5E8F5247-9F16-2E41-AC33-6EDBAF137C84}" destId="{FD741B7C-0F9D-8E46-8670-10D0A37B933B}" srcOrd="1" destOrd="0" presId="urn:microsoft.com/office/officeart/2005/8/layout/hierarchy1"/>
    <dgm:cxn modelId="{A7A06509-BF63-46F8-9ED8-9C023AF0F0CC}" type="presParOf" srcId="{FD741B7C-0F9D-8E46-8670-10D0A37B933B}" destId="{7FCE886F-40CD-6546-B53C-705E24B94FD9}" srcOrd="0" destOrd="0" presId="urn:microsoft.com/office/officeart/2005/8/layout/hierarchy1"/>
    <dgm:cxn modelId="{FA1817B6-D5FD-44C1-9EA8-3BFB75F32445}" type="presParOf" srcId="{FD741B7C-0F9D-8E46-8670-10D0A37B933B}" destId="{C24AFEF2-FFC9-464A-9373-1BDD4ABB8174}" srcOrd="1" destOrd="0" presId="urn:microsoft.com/office/officeart/2005/8/layout/hierarchy1"/>
    <dgm:cxn modelId="{BC471C4B-860C-4BDD-92EB-733D1C382D82}" type="presParOf" srcId="{C24AFEF2-FFC9-464A-9373-1BDD4ABB8174}" destId="{AB152665-60E0-024B-9ABA-FE4BB2944CCB}" srcOrd="0" destOrd="0" presId="urn:microsoft.com/office/officeart/2005/8/layout/hierarchy1"/>
    <dgm:cxn modelId="{7B6E6F18-7600-4784-B92E-8143F5B8BC2E}" type="presParOf" srcId="{AB152665-60E0-024B-9ABA-FE4BB2944CCB}" destId="{2E409454-3B34-B845-8763-0D01D12F25DC}" srcOrd="0" destOrd="0" presId="urn:microsoft.com/office/officeart/2005/8/layout/hierarchy1"/>
    <dgm:cxn modelId="{B833E240-CC77-4DC1-B879-C93EC4897FCC}" type="presParOf" srcId="{AB152665-60E0-024B-9ABA-FE4BB2944CCB}" destId="{89562406-FEB5-1242-B38E-6187060D4DFF}" srcOrd="1" destOrd="0" presId="urn:microsoft.com/office/officeart/2005/8/layout/hierarchy1"/>
    <dgm:cxn modelId="{6777DC17-707D-4BA5-91B2-7E9AE717AAF2}" type="presParOf" srcId="{C24AFEF2-FFC9-464A-9373-1BDD4ABB8174}" destId="{8CDE0EA4-F86D-4643-AA28-1F811EB65A02}" srcOrd="1" destOrd="0" presId="urn:microsoft.com/office/officeart/2005/8/layout/hierarchy1"/>
    <dgm:cxn modelId="{B9694DF9-7389-4B45-AA1D-C0ECDE07D986}" type="presParOf" srcId="{8CDE0EA4-F86D-4643-AA28-1F811EB65A02}" destId="{C043E8E6-9AF5-8442-83E2-0196A968353F}" srcOrd="0" destOrd="0" presId="urn:microsoft.com/office/officeart/2005/8/layout/hierarchy1"/>
    <dgm:cxn modelId="{CC745062-7BED-48C7-BA1A-22FFAF2D3405}" type="presParOf" srcId="{8CDE0EA4-F86D-4643-AA28-1F811EB65A02}" destId="{8B5E1366-7ADA-BB46-9DE7-0EFCFA47B8F6}" srcOrd="1" destOrd="0" presId="urn:microsoft.com/office/officeart/2005/8/layout/hierarchy1"/>
    <dgm:cxn modelId="{D01225A0-4E69-49D0-AF90-D7964E13A6CF}" type="presParOf" srcId="{8B5E1366-7ADA-BB46-9DE7-0EFCFA47B8F6}" destId="{CA8BC3F0-DCE2-624F-B0D1-914B8ECCAD74}" srcOrd="0" destOrd="0" presId="urn:microsoft.com/office/officeart/2005/8/layout/hierarchy1"/>
    <dgm:cxn modelId="{0346E644-72DF-4667-83FF-1DA6A37C355D}" type="presParOf" srcId="{CA8BC3F0-DCE2-624F-B0D1-914B8ECCAD74}" destId="{021EB0EC-F3F6-6E4F-81EE-717E2B38E6A1}" srcOrd="0" destOrd="0" presId="urn:microsoft.com/office/officeart/2005/8/layout/hierarchy1"/>
    <dgm:cxn modelId="{9C6E267D-66E5-4123-9C69-4AF3009A4D9A}" type="presParOf" srcId="{CA8BC3F0-DCE2-624F-B0D1-914B8ECCAD74}" destId="{EF3290EF-BCA5-6E48-9AFC-8A8D408A2327}" srcOrd="1" destOrd="0" presId="urn:microsoft.com/office/officeart/2005/8/layout/hierarchy1"/>
    <dgm:cxn modelId="{5088534F-A10D-44EB-B47F-B982C165A6D6}" type="presParOf" srcId="{8B5E1366-7ADA-BB46-9DE7-0EFCFA47B8F6}" destId="{FB7AEB68-4C6A-8149-9055-220FF66633FB}" srcOrd="1" destOrd="0" presId="urn:microsoft.com/office/officeart/2005/8/layout/hierarchy1"/>
    <dgm:cxn modelId="{998FAA9D-8194-4DB5-ACFD-AAED0024F661}" type="presParOf" srcId="{FB7AEB68-4C6A-8149-9055-220FF66633FB}" destId="{CD896676-11FB-3B45-B4BE-77C3D7986A9E}" srcOrd="0" destOrd="0" presId="urn:microsoft.com/office/officeart/2005/8/layout/hierarchy1"/>
    <dgm:cxn modelId="{54C63CB4-F46A-45D1-A037-0D6F0753FA05}" type="presParOf" srcId="{FB7AEB68-4C6A-8149-9055-220FF66633FB}" destId="{3E1BDC7C-4B14-6647-93BF-8F49559C3C9D}" srcOrd="1" destOrd="0" presId="urn:microsoft.com/office/officeart/2005/8/layout/hierarchy1"/>
    <dgm:cxn modelId="{109EA921-130E-45B8-8E66-52B0ECDA2D34}" type="presParOf" srcId="{3E1BDC7C-4B14-6647-93BF-8F49559C3C9D}" destId="{CE0090EE-57E7-7B49-830D-BC031C6F89D1}" srcOrd="0" destOrd="0" presId="urn:microsoft.com/office/officeart/2005/8/layout/hierarchy1"/>
    <dgm:cxn modelId="{32D2D679-2284-4931-8A1D-72CD10D06C80}" type="presParOf" srcId="{CE0090EE-57E7-7B49-830D-BC031C6F89D1}" destId="{2158F93A-15DA-B242-A07F-A7014579956E}" srcOrd="0" destOrd="0" presId="urn:microsoft.com/office/officeart/2005/8/layout/hierarchy1"/>
    <dgm:cxn modelId="{05C12101-AC1C-4A27-91BA-01DE83EED2AD}" type="presParOf" srcId="{CE0090EE-57E7-7B49-830D-BC031C6F89D1}" destId="{B5D341B9-0F97-194A-AF51-0D896FF25295}" srcOrd="1" destOrd="0" presId="urn:microsoft.com/office/officeart/2005/8/layout/hierarchy1"/>
    <dgm:cxn modelId="{D3289D83-E9B4-46F5-9CE0-3210BAC4EF4B}" type="presParOf" srcId="{3E1BDC7C-4B14-6647-93BF-8F49559C3C9D}" destId="{5C600192-09CE-444E-8CE2-2679B2D92C12}" srcOrd="1" destOrd="0" presId="urn:microsoft.com/office/officeart/2005/8/layout/hierarchy1"/>
    <dgm:cxn modelId="{D5225A09-18B7-45A0-ACE9-58BB48CAECB2}" type="presParOf" srcId="{5C600192-09CE-444E-8CE2-2679B2D92C12}" destId="{6F1FED61-219F-6E4C-BE8D-4A296BEDEAFA}" srcOrd="0" destOrd="0" presId="urn:microsoft.com/office/officeart/2005/8/layout/hierarchy1"/>
    <dgm:cxn modelId="{BBC00332-46AB-45FE-8DF2-FAA485D4D910}" type="presParOf" srcId="{5C600192-09CE-444E-8CE2-2679B2D92C12}" destId="{78A4B6CF-B12D-8F47-B639-2FB679F953FC}" srcOrd="1" destOrd="0" presId="urn:microsoft.com/office/officeart/2005/8/layout/hierarchy1"/>
    <dgm:cxn modelId="{7BCDEECC-8BC9-45B6-A587-74690E5D2E43}" type="presParOf" srcId="{78A4B6CF-B12D-8F47-B639-2FB679F953FC}" destId="{A48DEDB8-FA46-7447-AC33-380D6121504B}" srcOrd="0" destOrd="0" presId="urn:microsoft.com/office/officeart/2005/8/layout/hierarchy1"/>
    <dgm:cxn modelId="{36CFAB4D-E7FD-41C9-9C2B-DB3B15722DD7}" type="presParOf" srcId="{A48DEDB8-FA46-7447-AC33-380D6121504B}" destId="{D7D66FCD-3B79-8244-A90B-011C2637CF84}" srcOrd="0" destOrd="0" presId="urn:microsoft.com/office/officeart/2005/8/layout/hierarchy1"/>
    <dgm:cxn modelId="{E4DE4E80-3A77-4102-9EB6-6CCA81F42FF1}" type="presParOf" srcId="{A48DEDB8-FA46-7447-AC33-380D6121504B}" destId="{0C86FB14-15D5-1042-ABDA-4EDEC26EE60B}" srcOrd="1" destOrd="0" presId="urn:microsoft.com/office/officeart/2005/8/layout/hierarchy1"/>
    <dgm:cxn modelId="{5C2A8BE7-4DA2-43DB-92F2-DBD2722ADF2A}" type="presParOf" srcId="{78A4B6CF-B12D-8F47-B639-2FB679F953FC}" destId="{9F7128DC-5998-654E-A960-73F0FDEE3459}" srcOrd="1" destOrd="0" presId="urn:microsoft.com/office/officeart/2005/8/layout/hierarchy1"/>
    <dgm:cxn modelId="{698287B5-7320-4BDB-BA79-3583625EF996}" type="presParOf" srcId="{FD741B7C-0F9D-8E46-8670-10D0A37B933B}" destId="{D411DC62-C808-1A48-BA3C-4D2A253262E7}" srcOrd="2" destOrd="0" presId="urn:microsoft.com/office/officeart/2005/8/layout/hierarchy1"/>
    <dgm:cxn modelId="{9F66093B-7A4D-485A-B9FB-D25CCBE05695}" type="presParOf" srcId="{FD741B7C-0F9D-8E46-8670-10D0A37B933B}" destId="{2AD56658-295F-6345-96D6-B1AF3B9BCE91}" srcOrd="3" destOrd="0" presId="urn:microsoft.com/office/officeart/2005/8/layout/hierarchy1"/>
    <dgm:cxn modelId="{154D737E-AA5A-4D36-9442-6520D379097B}" type="presParOf" srcId="{2AD56658-295F-6345-96D6-B1AF3B9BCE91}" destId="{69446AA6-21A9-1447-822A-6FFBBE227F85}" srcOrd="0" destOrd="0" presId="urn:microsoft.com/office/officeart/2005/8/layout/hierarchy1"/>
    <dgm:cxn modelId="{7CD44819-82C0-4F33-BF3A-352E3D9EC5B1}" type="presParOf" srcId="{69446AA6-21A9-1447-822A-6FFBBE227F85}" destId="{4589FFE8-F218-0E48-B3DC-7D9B67E3D43A}" srcOrd="0" destOrd="0" presId="urn:microsoft.com/office/officeart/2005/8/layout/hierarchy1"/>
    <dgm:cxn modelId="{48D5DAE0-A3A2-4140-B12E-6380AFB1BF6D}" type="presParOf" srcId="{69446AA6-21A9-1447-822A-6FFBBE227F85}" destId="{57814C1C-7A92-984F-A9F6-B6FBA4AE4328}" srcOrd="1" destOrd="0" presId="urn:microsoft.com/office/officeart/2005/8/layout/hierarchy1"/>
    <dgm:cxn modelId="{0A071745-E976-497F-8E3A-6E263C9FFD67}" type="presParOf" srcId="{2AD56658-295F-6345-96D6-B1AF3B9BCE91}" destId="{B0992FF5-566D-A949-A894-7DBE5470461A}" srcOrd="1" destOrd="0" presId="urn:microsoft.com/office/officeart/2005/8/layout/hierarchy1"/>
    <dgm:cxn modelId="{89D23DA5-0E49-4CDA-8DBF-18F1B115A09F}" type="presParOf" srcId="{B0992FF5-566D-A949-A894-7DBE5470461A}" destId="{2AF8E806-8DAD-874B-87FA-D7D16D9ACC6F}" srcOrd="0" destOrd="0" presId="urn:microsoft.com/office/officeart/2005/8/layout/hierarchy1"/>
    <dgm:cxn modelId="{25FDFA31-748C-43B8-AAA4-42553097D463}" type="presParOf" srcId="{B0992FF5-566D-A949-A894-7DBE5470461A}" destId="{F7EC9662-5F63-054A-9A95-D0E4830927E1}" srcOrd="1" destOrd="0" presId="urn:microsoft.com/office/officeart/2005/8/layout/hierarchy1"/>
    <dgm:cxn modelId="{665AF331-245E-4EFE-BAFF-0994613079DD}" type="presParOf" srcId="{F7EC9662-5F63-054A-9A95-D0E4830927E1}" destId="{D25676EE-799C-7441-8A6F-CE07969377C4}" srcOrd="0" destOrd="0" presId="urn:microsoft.com/office/officeart/2005/8/layout/hierarchy1"/>
    <dgm:cxn modelId="{46CF0680-61AC-4ECA-A9BE-0F955AC48932}" type="presParOf" srcId="{D25676EE-799C-7441-8A6F-CE07969377C4}" destId="{BB01A120-B46D-9849-B8BE-FA8989BACDF3}" srcOrd="0" destOrd="0" presId="urn:microsoft.com/office/officeart/2005/8/layout/hierarchy1"/>
    <dgm:cxn modelId="{1846D401-D325-4943-98C3-44A1CDFF0EFA}" type="presParOf" srcId="{D25676EE-799C-7441-8A6F-CE07969377C4}" destId="{13715E84-7AE9-E844-8031-A8F626A7EA0D}" srcOrd="1" destOrd="0" presId="urn:microsoft.com/office/officeart/2005/8/layout/hierarchy1"/>
    <dgm:cxn modelId="{52908A1D-FFAE-4BEC-BFD6-A1F5DD58FF83}" type="presParOf" srcId="{F7EC9662-5F63-054A-9A95-D0E4830927E1}" destId="{2D196402-1BDA-704A-BC88-22A619CEF4C5}" srcOrd="1" destOrd="0" presId="urn:microsoft.com/office/officeart/2005/8/layout/hierarchy1"/>
    <dgm:cxn modelId="{0D59586C-2F4A-408C-9A31-87F56E20EAB3}" type="presParOf" srcId="{2D196402-1BDA-704A-BC88-22A619CEF4C5}" destId="{90766C61-9A47-2041-BD99-6791906D9FC2}" srcOrd="0" destOrd="0" presId="urn:microsoft.com/office/officeart/2005/8/layout/hierarchy1"/>
    <dgm:cxn modelId="{9911E4AA-3163-4A69-8F8A-1D5C04200015}" type="presParOf" srcId="{2D196402-1BDA-704A-BC88-22A619CEF4C5}" destId="{F095DBA4-DF6E-1249-BD6C-51797B9206FB}" srcOrd="1" destOrd="0" presId="urn:microsoft.com/office/officeart/2005/8/layout/hierarchy1"/>
    <dgm:cxn modelId="{7BBE4154-C1CC-40CA-9A6D-E8FBC17DEF87}" type="presParOf" srcId="{F095DBA4-DF6E-1249-BD6C-51797B9206FB}" destId="{988F71A6-90AE-334A-A127-3BE7CA38B92F}" srcOrd="0" destOrd="0" presId="urn:microsoft.com/office/officeart/2005/8/layout/hierarchy1"/>
    <dgm:cxn modelId="{11578164-D563-4E0D-A33F-F7C53567175D}" type="presParOf" srcId="{988F71A6-90AE-334A-A127-3BE7CA38B92F}" destId="{21A3246A-C688-7B45-AE70-DE0079EDBB63}" srcOrd="0" destOrd="0" presId="urn:microsoft.com/office/officeart/2005/8/layout/hierarchy1"/>
    <dgm:cxn modelId="{812EBC7E-7251-4D95-890D-61C9B8E95B0A}" type="presParOf" srcId="{988F71A6-90AE-334A-A127-3BE7CA38B92F}" destId="{0449A9DE-D1F0-A243-9F05-A9FF2C215C40}" srcOrd="1" destOrd="0" presId="urn:microsoft.com/office/officeart/2005/8/layout/hierarchy1"/>
    <dgm:cxn modelId="{BA1F57BB-FBA5-4303-BB1C-9D23F921A6FB}" type="presParOf" srcId="{F095DBA4-DF6E-1249-BD6C-51797B9206FB}" destId="{D01FAB51-29AE-4145-AB62-B1D1129CDD35}" srcOrd="1" destOrd="0" presId="urn:microsoft.com/office/officeart/2005/8/layout/hierarchy1"/>
    <dgm:cxn modelId="{2F2A9D36-525E-421D-85F0-BE70805125F0}" type="presParOf" srcId="{D01FAB51-29AE-4145-AB62-B1D1129CDD35}" destId="{A0FC778E-695A-6740-81A9-F5C698265191}" srcOrd="0" destOrd="0" presId="urn:microsoft.com/office/officeart/2005/8/layout/hierarchy1"/>
    <dgm:cxn modelId="{6E5EEBF8-046E-4776-A1BE-47E8466D7F98}" type="presParOf" srcId="{D01FAB51-29AE-4145-AB62-B1D1129CDD35}" destId="{C5E29F11-C21E-5545-9056-699DFC814EE6}" srcOrd="1" destOrd="0" presId="urn:microsoft.com/office/officeart/2005/8/layout/hierarchy1"/>
    <dgm:cxn modelId="{C85F8B68-13FB-464E-AF2E-C1769A35137D}" type="presParOf" srcId="{C5E29F11-C21E-5545-9056-699DFC814EE6}" destId="{FF32AEE8-76CA-2A4D-91F2-97E691E7073D}" srcOrd="0" destOrd="0" presId="urn:microsoft.com/office/officeart/2005/8/layout/hierarchy1"/>
    <dgm:cxn modelId="{9095D056-DB20-4753-AD96-30F398F927FE}" type="presParOf" srcId="{FF32AEE8-76CA-2A4D-91F2-97E691E7073D}" destId="{FDB54CF4-78A4-E442-8383-8982BCA0F44E}" srcOrd="0" destOrd="0" presId="urn:microsoft.com/office/officeart/2005/8/layout/hierarchy1"/>
    <dgm:cxn modelId="{64A5A959-7872-4544-A888-35D34F3EF120}" type="presParOf" srcId="{FF32AEE8-76CA-2A4D-91F2-97E691E7073D}" destId="{3E62B800-CF10-F343-8950-817FB81E5CDC}" srcOrd="1" destOrd="0" presId="urn:microsoft.com/office/officeart/2005/8/layout/hierarchy1"/>
    <dgm:cxn modelId="{2B30664A-C656-4CF1-88DF-F667F47EF905}" type="presParOf" srcId="{C5E29F11-C21E-5545-9056-699DFC814EE6}" destId="{2F069695-9158-CC43-AB23-68F39DF24158}" srcOrd="1" destOrd="0" presId="urn:microsoft.com/office/officeart/2005/8/layout/hierarchy1"/>
    <dgm:cxn modelId="{8BE75F89-12A7-4820-8BC2-F832766B179B}" type="presParOf" srcId="{600F10B8-467B-5943-8EF0-3C096A7403D4}" destId="{4D039933-4CB4-9046-A52D-96B5E2C09DFF}" srcOrd="4" destOrd="0" presId="urn:microsoft.com/office/officeart/2005/8/layout/hierarchy1"/>
    <dgm:cxn modelId="{C646A00E-B5C1-4530-816E-DA8CF8AD3FF1}" type="presParOf" srcId="{600F10B8-467B-5943-8EF0-3C096A7403D4}" destId="{6481264F-D218-F243-A472-957FA5578CF9}" srcOrd="5" destOrd="0" presId="urn:microsoft.com/office/officeart/2005/8/layout/hierarchy1"/>
    <dgm:cxn modelId="{665CEE87-DE60-42F1-8A35-E6370D0A4B35}" type="presParOf" srcId="{6481264F-D218-F243-A472-957FA5578CF9}" destId="{6EB3E8F1-EE85-004A-84B1-94414BCF7643}" srcOrd="0" destOrd="0" presId="urn:microsoft.com/office/officeart/2005/8/layout/hierarchy1"/>
    <dgm:cxn modelId="{C71FB1BA-8A97-4792-B5FD-F5DEE9117260}" type="presParOf" srcId="{6EB3E8F1-EE85-004A-84B1-94414BCF7643}" destId="{B4CAAC48-F78D-F249-9FD5-7798C71B4F62}" srcOrd="0" destOrd="0" presId="urn:microsoft.com/office/officeart/2005/8/layout/hierarchy1"/>
    <dgm:cxn modelId="{3FABDEC3-8E83-4E5F-957D-0BEF99F811FA}" type="presParOf" srcId="{6EB3E8F1-EE85-004A-84B1-94414BCF7643}" destId="{AAEE3559-415C-B34C-8BA2-3559BAD3EF53}" srcOrd="1" destOrd="0" presId="urn:microsoft.com/office/officeart/2005/8/layout/hierarchy1"/>
    <dgm:cxn modelId="{FDD68FB1-A0EF-4146-96D5-A2FBFBE66074}" type="presParOf" srcId="{6481264F-D218-F243-A472-957FA5578CF9}" destId="{35E0304B-349B-4D4E-BF0A-C8310FBE09B8}" srcOrd="1" destOrd="0" presId="urn:microsoft.com/office/officeart/2005/8/layout/hierarchy1"/>
    <dgm:cxn modelId="{F9D70D2F-E70D-43D5-8444-49C7919D8CD5}" type="presParOf" srcId="{35E0304B-349B-4D4E-BF0A-C8310FBE09B8}" destId="{D878EDA0-2F8A-5F4B-A9B3-8B33934E6C38}" srcOrd="0" destOrd="0" presId="urn:microsoft.com/office/officeart/2005/8/layout/hierarchy1"/>
    <dgm:cxn modelId="{124BA15F-B864-4114-B266-5D5FC82B4146}" type="presParOf" srcId="{35E0304B-349B-4D4E-BF0A-C8310FBE09B8}" destId="{B72DF54A-97E5-D34F-BAB1-668FC10391B0}" srcOrd="1" destOrd="0" presId="urn:microsoft.com/office/officeart/2005/8/layout/hierarchy1"/>
    <dgm:cxn modelId="{D53565E2-3CB1-477A-A67C-252DE5C3376C}" type="presParOf" srcId="{B72DF54A-97E5-D34F-BAB1-668FC10391B0}" destId="{9880BFB0-ECC1-9047-9461-F0CF695B07E8}" srcOrd="0" destOrd="0" presId="urn:microsoft.com/office/officeart/2005/8/layout/hierarchy1"/>
    <dgm:cxn modelId="{80CB0FB3-FEC0-4AB1-9B66-96ECDD0F7DFA}" type="presParOf" srcId="{9880BFB0-ECC1-9047-9461-F0CF695B07E8}" destId="{B4183605-6F3D-1648-BB99-29D493C1B67A}" srcOrd="0" destOrd="0" presId="urn:microsoft.com/office/officeart/2005/8/layout/hierarchy1"/>
    <dgm:cxn modelId="{44E9F069-E262-42C1-A894-C7176BBF1AEB}" type="presParOf" srcId="{9880BFB0-ECC1-9047-9461-F0CF695B07E8}" destId="{45273577-41AD-9941-80D2-A58CAA22E089}" srcOrd="1" destOrd="0" presId="urn:microsoft.com/office/officeart/2005/8/layout/hierarchy1"/>
    <dgm:cxn modelId="{72802EB1-0AFB-4D3E-A12A-F93C41E6E011}" type="presParOf" srcId="{B72DF54A-97E5-D34F-BAB1-668FC10391B0}" destId="{E708D42B-901D-2848-86B2-D87DCB4ABEC9}" srcOrd="1" destOrd="0" presId="urn:microsoft.com/office/officeart/2005/8/layout/hierarchy1"/>
    <dgm:cxn modelId="{A361EA6B-A458-4FDB-876C-4F65E925F579}" type="presParOf" srcId="{E708D42B-901D-2848-86B2-D87DCB4ABEC9}" destId="{029C6BFC-1D55-A448-901E-D02AB3E1D467}" srcOrd="0" destOrd="0" presId="urn:microsoft.com/office/officeart/2005/8/layout/hierarchy1"/>
    <dgm:cxn modelId="{28D9AD3E-EE06-482D-B5E4-E4FEF8E8BBA3}" type="presParOf" srcId="{E708D42B-901D-2848-86B2-D87DCB4ABEC9}" destId="{BA0F2591-1F63-064D-A815-8C4A633EBCF1}" srcOrd="1" destOrd="0" presId="urn:microsoft.com/office/officeart/2005/8/layout/hierarchy1"/>
    <dgm:cxn modelId="{AAB017F7-4D0D-4C17-B71C-8580B56EE482}" type="presParOf" srcId="{BA0F2591-1F63-064D-A815-8C4A633EBCF1}" destId="{F0C58420-0742-824A-99D5-4E913E48BF1A}" srcOrd="0" destOrd="0" presId="urn:microsoft.com/office/officeart/2005/8/layout/hierarchy1"/>
    <dgm:cxn modelId="{26C52FC1-9711-4EA1-8F5F-37E588D65EE1}" type="presParOf" srcId="{F0C58420-0742-824A-99D5-4E913E48BF1A}" destId="{B2270F8B-09A1-2E4F-BA5A-7C8AF7133E60}" srcOrd="0" destOrd="0" presId="urn:microsoft.com/office/officeart/2005/8/layout/hierarchy1"/>
    <dgm:cxn modelId="{E1099BC1-4217-4859-9A9D-7EE6D30AD1D7}" type="presParOf" srcId="{F0C58420-0742-824A-99D5-4E913E48BF1A}" destId="{D042FAAA-3E26-3244-A070-D86FDF260A1E}" srcOrd="1" destOrd="0" presId="urn:microsoft.com/office/officeart/2005/8/layout/hierarchy1"/>
    <dgm:cxn modelId="{F6B31FDA-CE18-4BB0-83AE-94BABACFDE5D}" type="presParOf" srcId="{BA0F2591-1F63-064D-A815-8C4A633EBCF1}" destId="{458BF7AB-CEFA-E74B-9745-A1A12B15A1EA}" srcOrd="1" destOrd="0" presId="urn:microsoft.com/office/officeart/2005/8/layout/hierarchy1"/>
    <dgm:cxn modelId="{DA84B292-8D2C-483C-A267-74075D3CABE5}" type="presParOf" srcId="{458BF7AB-CEFA-E74B-9745-A1A12B15A1EA}" destId="{3E0B4CA4-6112-1044-ABA8-038F302CA47C}" srcOrd="0" destOrd="0" presId="urn:microsoft.com/office/officeart/2005/8/layout/hierarchy1"/>
    <dgm:cxn modelId="{7361D398-F7F0-4FE9-8BCB-293C4F173E38}" type="presParOf" srcId="{458BF7AB-CEFA-E74B-9745-A1A12B15A1EA}" destId="{70EEA265-7567-EA40-9074-338F0D8404AD}" srcOrd="1" destOrd="0" presId="urn:microsoft.com/office/officeart/2005/8/layout/hierarchy1"/>
    <dgm:cxn modelId="{18F9AB3A-992D-425B-B4E2-C608709975DD}" type="presParOf" srcId="{70EEA265-7567-EA40-9074-338F0D8404AD}" destId="{96908991-73F4-6F4E-AFEE-A1B2CAA672D7}" srcOrd="0" destOrd="0" presId="urn:microsoft.com/office/officeart/2005/8/layout/hierarchy1"/>
    <dgm:cxn modelId="{0AF6DC92-B197-4B27-9565-661B65C4D575}" type="presParOf" srcId="{96908991-73F4-6F4E-AFEE-A1B2CAA672D7}" destId="{FA156100-616A-ED46-897B-963A4779C5B6}" srcOrd="0" destOrd="0" presId="urn:microsoft.com/office/officeart/2005/8/layout/hierarchy1"/>
    <dgm:cxn modelId="{B02381D3-333D-489D-8402-1F28EBDDB5E2}" type="presParOf" srcId="{96908991-73F4-6F4E-AFEE-A1B2CAA672D7}" destId="{1D666745-04EC-4945-82A2-822523A27A97}" srcOrd="1" destOrd="0" presId="urn:microsoft.com/office/officeart/2005/8/layout/hierarchy1"/>
    <dgm:cxn modelId="{C8915BC9-185B-4787-A10C-BBDC26499076}" type="presParOf" srcId="{70EEA265-7567-EA40-9074-338F0D8404AD}" destId="{D12C8F29-85D7-5047-9607-20C2F42DE877}" srcOrd="1" destOrd="0" presId="urn:microsoft.com/office/officeart/2005/8/layout/hierarchy1"/>
    <dgm:cxn modelId="{E32FDFD1-B16E-4744-A87C-02D39B81573B}" type="presParOf" srcId="{600F10B8-467B-5943-8EF0-3C096A7403D4}" destId="{1ED38A3A-9F2B-AD45-B26C-5F67F2DE6FFA}" srcOrd="6" destOrd="0" presId="urn:microsoft.com/office/officeart/2005/8/layout/hierarchy1"/>
    <dgm:cxn modelId="{8DDA316B-467E-4E16-89F7-A5080E64A735}" type="presParOf" srcId="{600F10B8-467B-5943-8EF0-3C096A7403D4}" destId="{12674BF8-AC9F-E145-AE7D-44FFEB0C697F}" srcOrd="7" destOrd="0" presId="urn:microsoft.com/office/officeart/2005/8/layout/hierarchy1"/>
    <dgm:cxn modelId="{1FE9C6A9-0563-4E62-8537-1F7AC393E9A3}" type="presParOf" srcId="{12674BF8-AC9F-E145-AE7D-44FFEB0C697F}" destId="{C7160C02-8B70-1641-8ACB-D09BEF663FC9}" srcOrd="0" destOrd="0" presId="urn:microsoft.com/office/officeart/2005/8/layout/hierarchy1"/>
    <dgm:cxn modelId="{9DD4674E-112A-4DCC-A013-5023B07EC1C8}" type="presParOf" srcId="{C7160C02-8B70-1641-8ACB-D09BEF663FC9}" destId="{1B65592E-2DDF-484C-8152-728D38BB0076}" srcOrd="0" destOrd="0" presId="urn:microsoft.com/office/officeart/2005/8/layout/hierarchy1"/>
    <dgm:cxn modelId="{8A61E999-7534-48FC-B0DA-10B58CDB0369}" type="presParOf" srcId="{C7160C02-8B70-1641-8ACB-D09BEF663FC9}" destId="{8D06FEC8-42D1-124A-A06A-00CCBF8B79AD}" srcOrd="1" destOrd="0" presId="urn:microsoft.com/office/officeart/2005/8/layout/hierarchy1"/>
    <dgm:cxn modelId="{C037D372-B9B5-469E-AA8F-0CC41933DCCE}" type="presParOf" srcId="{12674BF8-AC9F-E145-AE7D-44FFEB0C697F}" destId="{57B2ED78-1E6C-4848-B9DD-EF6A6392D2BF}" srcOrd="1" destOrd="0" presId="urn:microsoft.com/office/officeart/2005/8/layout/hierarchy1"/>
    <dgm:cxn modelId="{FA13AF1A-4D8B-4123-80FE-A96DA334BA5C}" type="presParOf" srcId="{57B2ED78-1E6C-4848-B9DD-EF6A6392D2BF}" destId="{DCC65773-6A73-7343-8AA0-58F1F4BFF1DD}" srcOrd="0" destOrd="0" presId="urn:microsoft.com/office/officeart/2005/8/layout/hierarchy1"/>
    <dgm:cxn modelId="{27AB5FB6-6A67-433B-A719-36D1DAD2AF22}" type="presParOf" srcId="{57B2ED78-1E6C-4848-B9DD-EF6A6392D2BF}" destId="{75CC1AC0-10E4-E24B-85F8-AE0B548D47CB}" srcOrd="1" destOrd="0" presId="urn:microsoft.com/office/officeart/2005/8/layout/hierarchy1"/>
    <dgm:cxn modelId="{B9EBB9FA-0F65-407A-9769-678DDC49A0D2}" type="presParOf" srcId="{75CC1AC0-10E4-E24B-85F8-AE0B548D47CB}" destId="{73ABEAE0-F364-1545-A388-A561557F7DBA}" srcOrd="0" destOrd="0" presId="urn:microsoft.com/office/officeart/2005/8/layout/hierarchy1"/>
    <dgm:cxn modelId="{90623537-DF55-4D0B-8FAD-79DC130E015E}" type="presParOf" srcId="{73ABEAE0-F364-1545-A388-A561557F7DBA}" destId="{0BFAC53F-7C5C-9542-BD63-29C63708AF51}" srcOrd="0" destOrd="0" presId="urn:microsoft.com/office/officeart/2005/8/layout/hierarchy1"/>
    <dgm:cxn modelId="{9412DFE9-A09B-4AE6-B94F-208CA4B76329}" type="presParOf" srcId="{73ABEAE0-F364-1545-A388-A561557F7DBA}" destId="{DF0E58FC-17CA-D54D-96E2-F8C75EAD5115}" srcOrd="1" destOrd="0" presId="urn:microsoft.com/office/officeart/2005/8/layout/hierarchy1"/>
    <dgm:cxn modelId="{77EE8A9F-3E89-4241-96B1-B1636A2CE23F}" type="presParOf" srcId="{75CC1AC0-10E4-E24B-85F8-AE0B548D47CB}" destId="{49773853-169F-F340-9A1C-BEA9057F997D}" srcOrd="1" destOrd="0" presId="urn:microsoft.com/office/officeart/2005/8/layout/hierarchy1"/>
    <dgm:cxn modelId="{AA0510FA-91EA-4CE5-B743-620B452B461E}" type="presParOf" srcId="{49773853-169F-F340-9A1C-BEA9057F997D}" destId="{A7626077-A1DF-1F40-A169-72504CAD8236}" srcOrd="0" destOrd="0" presId="urn:microsoft.com/office/officeart/2005/8/layout/hierarchy1"/>
    <dgm:cxn modelId="{D0358673-AFC7-4D79-A5F6-1D0C16258715}" type="presParOf" srcId="{49773853-169F-F340-9A1C-BEA9057F997D}" destId="{C654F2A6-42EF-364F-A84C-FD630B5C277C}" srcOrd="1" destOrd="0" presId="urn:microsoft.com/office/officeart/2005/8/layout/hierarchy1"/>
    <dgm:cxn modelId="{5A8513D0-2A09-442C-A29C-083ED278E38F}" type="presParOf" srcId="{C654F2A6-42EF-364F-A84C-FD630B5C277C}" destId="{7AEDB717-C7E2-2F48-9674-100737D432AA}" srcOrd="0" destOrd="0" presId="urn:microsoft.com/office/officeart/2005/8/layout/hierarchy1"/>
    <dgm:cxn modelId="{565584DB-4792-456D-8276-5D8255E0F911}" type="presParOf" srcId="{7AEDB717-C7E2-2F48-9674-100737D432AA}" destId="{49A808BF-B2EC-D247-92B4-84FB1CDBD2BE}" srcOrd="0" destOrd="0" presId="urn:microsoft.com/office/officeart/2005/8/layout/hierarchy1"/>
    <dgm:cxn modelId="{FE374731-7940-4FCC-8044-53F2629AB1F3}" type="presParOf" srcId="{7AEDB717-C7E2-2F48-9674-100737D432AA}" destId="{F5AB7F3A-F123-9244-A66D-DA35F25F7BAF}" srcOrd="1" destOrd="0" presId="urn:microsoft.com/office/officeart/2005/8/layout/hierarchy1"/>
    <dgm:cxn modelId="{A6BED88A-D841-4014-9830-7AEF90C0B28E}" type="presParOf" srcId="{C654F2A6-42EF-364F-A84C-FD630B5C277C}" destId="{D4C85508-F8BB-4846-BBF8-B784A5E8506F}" srcOrd="1" destOrd="0" presId="urn:microsoft.com/office/officeart/2005/8/layout/hierarchy1"/>
    <dgm:cxn modelId="{0799E324-DED0-4734-9BD1-7462E4F8C299}" type="presParOf" srcId="{D4C85508-F8BB-4846-BBF8-B784A5E8506F}" destId="{426B67BA-B975-CA40-BD39-9001891F384B}" srcOrd="0" destOrd="0" presId="urn:microsoft.com/office/officeart/2005/8/layout/hierarchy1"/>
    <dgm:cxn modelId="{CEE1A6AF-D54A-4F1C-9A07-91FD1BD7AAA7}" type="presParOf" srcId="{D4C85508-F8BB-4846-BBF8-B784A5E8506F}" destId="{5968B24B-DE8E-7D4E-9D82-BE1AFA5A49D6}" srcOrd="1" destOrd="0" presId="urn:microsoft.com/office/officeart/2005/8/layout/hierarchy1"/>
    <dgm:cxn modelId="{F6706C6D-B875-47BB-8437-0C6BEA38A64E}" type="presParOf" srcId="{5968B24B-DE8E-7D4E-9D82-BE1AFA5A49D6}" destId="{1347A9EE-AC96-F94B-9B2B-409E38CFE626}" srcOrd="0" destOrd="0" presId="urn:microsoft.com/office/officeart/2005/8/layout/hierarchy1"/>
    <dgm:cxn modelId="{F2A117B5-6225-4FA1-AE20-238950133171}" type="presParOf" srcId="{1347A9EE-AC96-F94B-9B2B-409E38CFE626}" destId="{FECD2A82-1771-0B43-A51F-CBAF333302EA}" srcOrd="0" destOrd="0" presId="urn:microsoft.com/office/officeart/2005/8/layout/hierarchy1"/>
    <dgm:cxn modelId="{277E85C3-D2BB-49D7-B864-C43F494385A0}" type="presParOf" srcId="{1347A9EE-AC96-F94B-9B2B-409E38CFE626}" destId="{D4CCD896-7E2F-4043-8979-9F4632FCAA67}" srcOrd="1" destOrd="0" presId="urn:microsoft.com/office/officeart/2005/8/layout/hierarchy1"/>
    <dgm:cxn modelId="{E4EB540A-F9D9-4153-A7F1-1C835DF01740}" type="presParOf" srcId="{5968B24B-DE8E-7D4E-9D82-BE1AFA5A49D6}" destId="{81FE6B4E-03CB-604B-BFD6-5A66E53F5D40}" srcOrd="1" destOrd="0" presId="urn:microsoft.com/office/officeart/2005/8/layout/hierarchy1"/>
    <dgm:cxn modelId="{B302D880-C7BD-4E9D-816E-5301ECB89A5D}" type="presParOf" srcId="{81FE6B4E-03CB-604B-BFD6-5A66E53F5D40}" destId="{0D335551-F81A-A149-A48D-64128EC744EF}" srcOrd="0" destOrd="0" presId="urn:microsoft.com/office/officeart/2005/8/layout/hierarchy1"/>
    <dgm:cxn modelId="{9E4F58C5-A9B7-4421-9020-233DC9B314C7}" type="presParOf" srcId="{81FE6B4E-03CB-604B-BFD6-5A66E53F5D40}" destId="{EC68B6EA-0026-5040-92FC-0E442D327604}" srcOrd="1" destOrd="0" presId="urn:microsoft.com/office/officeart/2005/8/layout/hierarchy1"/>
    <dgm:cxn modelId="{1F09222E-2DA7-4D66-8E87-8BABFE516E6B}" type="presParOf" srcId="{EC68B6EA-0026-5040-92FC-0E442D327604}" destId="{1ED71E5F-1573-5540-8389-DF4B0D3C412B}" srcOrd="0" destOrd="0" presId="urn:microsoft.com/office/officeart/2005/8/layout/hierarchy1"/>
    <dgm:cxn modelId="{0822470E-3C95-4D7B-9339-A51C01CAAC68}" type="presParOf" srcId="{1ED71E5F-1573-5540-8389-DF4B0D3C412B}" destId="{1F950EBF-BF09-2046-8890-AF4529087A72}" srcOrd="0" destOrd="0" presId="urn:microsoft.com/office/officeart/2005/8/layout/hierarchy1"/>
    <dgm:cxn modelId="{AADC4F85-32D5-4D3F-8285-060C9F4EE833}" type="presParOf" srcId="{1ED71E5F-1573-5540-8389-DF4B0D3C412B}" destId="{C38031B3-933E-2F4E-926B-7101B01579A3}" srcOrd="1" destOrd="0" presId="urn:microsoft.com/office/officeart/2005/8/layout/hierarchy1"/>
    <dgm:cxn modelId="{8F74F57A-133B-4782-9DD4-33F66F0486EA}" type="presParOf" srcId="{EC68B6EA-0026-5040-92FC-0E442D327604}" destId="{26F8969D-E87B-5F47-A228-24BF314170CE}" srcOrd="1" destOrd="0" presId="urn:microsoft.com/office/officeart/2005/8/layout/hierarchy1"/>
    <dgm:cxn modelId="{CEA34357-A977-4412-B239-1E9A20D77951}" type="presParOf" srcId="{57B2ED78-1E6C-4848-B9DD-EF6A6392D2BF}" destId="{4652BA79-EEF6-0C43-81AE-CECEC37B47C6}" srcOrd="2" destOrd="0" presId="urn:microsoft.com/office/officeart/2005/8/layout/hierarchy1"/>
    <dgm:cxn modelId="{76537BDE-3BCB-46D9-8CBF-C8BAF9D0B260}" type="presParOf" srcId="{57B2ED78-1E6C-4848-B9DD-EF6A6392D2BF}" destId="{C0A9AC52-DC50-954B-B685-0346B727A7E7}" srcOrd="3" destOrd="0" presId="urn:microsoft.com/office/officeart/2005/8/layout/hierarchy1"/>
    <dgm:cxn modelId="{41578516-29A0-4095-A96F-9A0BBED6F83A}" type="presParOf" srcId="{C0A9AC52-DC50-954B-B685-0346B727A7E7}" destId="{C36BC882-2E5A-D740-A848-2F25A124B693}" srcOrd="0" destOrd="0" presId="urn:microsoft.com/office/officeart/2005/8/layout/hierarchy1"/>
    <dgm:cxn modelId="{186B105E-9252-40D6-8540-CE3B91E87051}" type="presParOf" srcId="{C36BC882-2E5A-D740-A848-2F25A124B693}" destId="{A190C135-8D0F-6E4A-8296-CA8CDAED8727}" srcOrd="0" destOrd="0" presId="urn:microsoft.com/office/officeart/2005/8/layout/hierarchy1"/>
    <dgm:cxn modelId="{2516A76C-596D-48DE-A33C-B5A870130C6F}" type="presParOf" srcId="{C36BC882-2E5A-D740-A848-2F25A124B693}" destId="{2245830A-5F70-7E4F-ADA5-B4488DDBD424}" srcOrd="1" destOrd="0" presId="urn:microsoft.com/office/officeart/2005/8/layout/hierarchy1"/>
    <dgm:cxn modelId="{CCA317D4-C78F-4D6F-B55B-5E8CE61B5E79}" type="presParOf" srcId="{C0A9AC52-DC50-954B-B685-0346B727A7E7}" destId="{1FED97C8-F554-5A4A-AC68-4108F77D1C77}" srcOrd="1" destOrd="0" presId="urn:microsoft.com/office/officeart/2005/8/layout/hierarchy1"/>
    <dgm:cxn modelId="{DE824200-0950-443F-8FED-56CB4F539E56}" type="presParOf" srcId="{1FED97C8-F554-5A4A-AC68-4108F77D1C77}" destId="{561D7059-BCFC-D748-B09F-38B793DF8932}" srcOrd="0" destOrd="0" presId="urn:microsoft.com/office/officeart/2005/8/layout/hierarchy1"/>
    <dgm:cxn modelId="{859E81C2-D01A-499C-8988-140516914BD9}" type="presParOf" srcId="{1FED97C8-F554-5A4A-AC68-4108F77D1C77}" destId="{81D2A290-1E0E-B747-AA16-AED74485E266}" srcOrd="1" destOrd="0" presId="urn:microsoft.com/office/officeart/2005/8/layout/hierarchy1"/>
    <dgm:cxn modelId="{84D79CCD-BD8F-4AAE-BAED-2E994FD7715B}" type="presParOf" srcId="{81D2A290-1E0E-B747-AA16-AED74485E266}" destId="{E9D9A02B-4980-C34C-A428-AA3EB9DFD51C}" srcOrd="0" destOrd="0" presId="urn:microsoft.com/office/officeart/2005/8/layout/hierarchy1"/>
    <dgm:cxn modelId="{B0DD895E-F59E-472E-81CF-DAA3ECCF3A89}" type="presParOf" srcId="{E9D9A02B-4980-C34C-A428-AA3EB9DFD51C}" destId="{DC0B542C-6053-9442-8966-CF69784FEED4}" srcOrd="0" destOrd="0" presId="urn:microsoft.com/office/officeart/2005/8/layout/hierarchy1"/>
    <dgm:cxn modelId="{F9340AAC-F68A-4FB5-A21C-7F3F897D37DC}" type="presParOf" srcId="{E9D9A02B-4980-C34C-A428-AA3EB9DFD51C}" destId="{30021042-FCC1-6D4E-82F4-9BE925488BB6}" srcOrd="1" destOrd="0" presId="urn:microsoft.com/office/officeart/2005/8/layout/hierarchy1"/>
    <dgm:cxn modelId="{345FFDC7-BDFA-45A7-A6A0-08035FE46FD0}" type="presParOf" srcId="{81D2A290-1E0E-B747-AA16-AED74485E266}" destId="{4BBB1425-1D4F-6C4E-BF21-7C837F68A29E}" srcOrd="1" destOrd="0" presId="urn:microsoft.com/office/officeart/2005/8/layout/hierarchy1"/>
    <dgm:cxn modelId="{FEA4FB66-5345-4692-B329-454C2CB4225E}" type="presParOf" srcId="{4BBB1425-1D4F-6C4E-BF21-7C837F68A29E}" destId="{27AEBFC6-480A-3B42-BE01-80C44ADD3AE3}" srcOrd="0" destOrd="0" presId="urn:microsoft.com/office/officeart/2005/8/layout/hierarchy1"/>
    <dgm:cxn modelId="{EFAB8B5B-D6B4-4763-A01B-2A7CFD40B71C}" type="presParOf" srcId="{4BBB1425-1D4F-6C4E-BF21-7C837F68A29E}" destId="{E638475F-0C10-C245-AB32-E0086763E6DA}" srcOrd="1" destOrd="0" presId="urn:microsoft.com/office/officeart/2005/8/layout/hierarchy1"/>
    <dgm:cxn modelId="{F8964BE8-BD80-495F-A717-8E2C00ADC013}" type="presParOf" srcId="{E638475F-0C10-C245-AB32-E0086763E6DA}" destId="{829AD930-5C22-D141-B822-873CC8ED2A10}" srcOrd="0" destOrd="0" presId="urn:microsoft.com/office/officeart/2005/8/layout/hierarchy1"/>
    <dgm:cxn modelId="{8ACD4DE3-92F8-445E-ACE1-476D384B1457}" type="presParOf" srcId="{829AD930-5C22-D141-B822-873CC8ED2A10}" destId="{86817047-AD9E-AF4C-9C59-A0D171E03B76}" srcOrd="0" destOrd="0" presId="urn:microsoft.com/office/officeart/2005/8/layout/hierarchy1"/>
    <dgm:cxn modelId="{0211ECFD-D267-490E-85F7-A2C2D6DBF5DC}" type="presParOf" srcId="{829AD930-5C22-D141-B822-873CC8ED2A10}" destId="{A3D01FE9-69D1-354D-AEE2-A7ED0577971B}" srcOrd="1" destOrd="0" presId="urn:microsoft.com/office/officeart/2005/8/layout/hierarchy1"/>
    <dgm:cxn modelId="{B462A71F-8355-4CF9-80C5-AAEE7ABC3ADF}" type="presParOf" srcId="{E638475F-0C10-C245-AB32-E0086763E6DA}" destId="{B46B53BF-4499-7B4C-B0DC-B42530A08722}" srcOrd="1" destOrd="0" presId="urn:microsoft.com/office/officeart/2005/8/layout/hierarchy1"/>
    <dgm:cxn modelId="{5899BCE2-6DE0-43E9-9F9E-BD13CBB57BEB}" type="presParOf" srcId="{B46B53BF-4499-7B4C-B0DC-B42530A08722}" destId="{0A42112B-9989-D644-BFB6-0210B3240625}" srcOrd="0" destOrd="0" presId="urn:microsoft.com/office/officeart/2005/8/layout/hierarchy1"/>
    <dgm:cxn modelId="{6F839B8D-932B-4B7B-AE4D-2F8F09A6E2A0}" type="presParOf" srcId="{B46B53BF-4499-7B4C-B0DC-B42530A08722}" destId="{EFB08824-0559-0B44-9829-825EEF21336A}" srcOrd="1" destOrd="0" presId="urn:microsoft.com/office/officeart/2005/8/layout/hierarchy1"/>
    <dgm:cxn modelId="{A3A2632D-631A-4477-A650-97D7AE16B16B}" type="presParOf" srcId="{EFB08824-0559-0B44-9829-825EEF21336A}" destId="{13EDEC91-FAFC-044B-A0BB-519B9E30FC6B}" srcOrd="0" destOrd="0" presId="urn:microsoft.com/office/officeart/2005/8/layout/hierarchy1"/>
    <dgm:cxn modelId="{E1BD5141-4E54-4A4F-AEB6-D79C3924FBDA}" type="presParOf" srcId="{13EDEC91-FAFC-044B-A0BB-519B9E30FC6B}" destId="{95FACA97-9C3F-9147-B25A-221B90BE819D}" srcOrd="0" destOrd="0" presId="urn:microsoft.com/office/officeart/2005/8/layout/hierarchy1"/>
    <dgm:cxn modelId="{1AD5E590-C379-4ED1-86BD-7DDB43C0EB2D}" type="presParOf" srcId="{13EDEC91-FAFC-044B-A0BB-519B9E30FC6B}" destId="{9376E966-D856-EE44-AD20-4684BDBF8627}" srcOrd="1" destOrd="0" presId="urn:microsoft.com/office/officeart/2005/8/layout/hierarchy1"/>
    <dgm:cxn modelId="{AEA17F1E-234F-4D75-B979-25CEED27C681}" type="presParOf" srcId="{EFB08824-0559-0B44-9829-825EEF21336A}" destId="{9818DCB0-3A52-1744-9A38-9F16F390ADCC}" srcOrd="1" destOrd="0" presId="urn:microsoft.com/office/officeart/2005/8/layout/hierarchy1"/>
    <dgm:cxn modelId="{77BD7FB3-2276-4A9F-AA84-3EBBDDDDBDF1}" type="presParOf" srcId="{600F10B8-467B-5943-8EF0-3C096A7403D4}" destId="{5B568620-EAD5-4743-A6AB-88378F03778A}" srcOrd="8" destOrd="0" presId="urn:microsoft.com/office/officeart/2005/8/layout/hierarchy1"/>
    <dgm:cxn modelId="{F53272E6-CA64-4009-9181-E4E8846B3E8A}" type="presParOf" srcId="{600F10B8-467B-5943-8EF0-3C096A7403D4}" destId="{31303699-F4D1-724F-B7B1-66754870A143}" srcOrd="9" destOrd="0" presId="urn:microsoft.com/office/officeart/2005/8/layout/hierarchy1"/>
    <dgm:cxn modelId="{FF8B1B78-1B90-44FA-9D4E-C00704801EA7}" type="presParOf" srcId="{31303699-F4D1-724F-B7B1-66754870A143}" destId="{112A29EC-E929-7B40-A85C-0C62CFF5DAC2}" srcOrd="0" destOrd="0" presId="urn:microsoft.com/office/officeart/2005/8/layout/hierarchy1"/>
    <dgm:cxn modelId="{81A62E43-809E-44A2-AD55-5287CD0AEABB}" type="presParOf" srcId="{112A29EC-E929-7B40-A85C-0C62CFF5DAC2}" destId="{83F49E87-495C-1541-84D8-ADDC9CEA0873}" srcOrd="0" destOrd="0" presId="urn:microsoft.com/office/officeart/2005/8/layout/hierarchy1"/>
    <dgm:cxn modelId="{D2AF5C70-A864-4931-8BD7-8D68EDE0F56B}" type="presParOf" srcId="{112A29EC-E929-7B40-A85C-0C62CFF5DAC2}" destId="{2070A34F-DEA9-1A4D-97CB-413E419999FE}" srcOrd="1" destOrd="0" presId="urn:microsoft.com/office/officeart/2005/8/layout/hierarchy1"/>
    <dgm:cxn modelId="{50290DD9-0B3B-4710-9129-3C41E97B33D6}"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931156E8-B89D-4977-92F6-52D0A9DF2A2B}" srcId="{746A7539-880D-9245-905F-CE17AB875855}" destId="{BC4EA4E0-9D58-4A78-9ED4-FBEE7EE6057C}" srcOrd="2" destOrd="0" parTransId="{B69448E9-F893-4D79-AA4F-30FBC11079BA}" sibTransId="{6C0CFC3F-02C8-4FF9-A97B-68A81BB52A4A}"/>
    <dgm:cxn modelId="{0946A6AE-393D-41C4-97D6-5D5E7C98272C}" type="presOf" srcId="{51417664-1596-7F43-9423-78AED926D5E5}" destId="{17D6855E-55F2-5947-932F-5EA116F54113}" srcOrd="0" destOrd="0" presId="urn:microsoft.com/office/officeart/2005/8/layout/hierarchy1"/>
    <dgm:cxn modelId="{E598D088-9553-4AB9-A346-55C14894C0B3}" type="presOf" srcId="{36D378AE-7F11-E049-9D8C-B61BF617B861}" destId="{6D8933C4-F063-B348-885D-714C8A682ED8}" srcOrd="0" destOrd="0" presId="urn:microsoft.com/office/officeart/2005/8/layout/hierarchy1"/>
    <dgm:cxn modelId="{FCC45161-F5BF-4C48-B361-B67A2B044624}" type="presOf" srcId="{EDC774D6-ADEF-485D-B6A2-E64553486738}" destId="{A814A4C3-DAC8-48D3-9218-BCB3A831DA96}" srcOrd="0" destOrd="0" presId="urn:microsoft.com/office/officeart/2005/8/layout/hierarchy1"/>
    <dgm:cxn modelId="{E7C73238-5D72-4C4A-99D3-B98E8123B943}" type="presOf" srcId="{61E05C97-455A-4B9B-AC69-EE0C1B261DB5}" destId="{BDC578B7-F701-434F-96CB-1491962C6B63}" srcOrd="0" destOrd="0" presId="urn:microsoft.com/office/officeart/2005/8/layout/hierarchy1"/>
    <dgm:cxn modelId="{C599097B-38C1-4846-9576-EAEB6BDE608F}" type="presOf" srcId="{6EC82648-DF8A-C846-AD22-FB0117D8EBF5}" destId="{04A0E571-49BB-0043-8C70-D6C259E69BC1}" srcOrd="0" destOrd="0" presId="urn:microsoft.com/office/officeart/2005/8/layout/hierarchy1"/>
    <dgm:cxn modelId="{11C83625-8335-4F76-9302-5A0DC78CDFE5}" type="presOf" srcId="{56B9BB6C-0777-4EC9-8EC6-BFFC2CF06808}" destId="{E069DA0D-A17E-488D-B861-85BE25755700}"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CBAB27D7-493A-4726-924D-7BC958DF55A3}" type="presOf" srcId="{F14B9844-371B-4C84-A7C7-0A045D3F0DE6}" destId="{FB1DF849-FA14-4F6B-8FEE-26A61ADB25E9}" srcOrd="0" destOrd="0" presId="urn:microsoft.com/office/officeart/2005/8/layout/hierarchy1"/>
    <dgm:cxn modelId="{340EADCA-21B7-49C9-8398-94B3D1038C91}" type="presOf" srcId="{746A7539-880D-9245-905F-CE17AB875855}" destId="{2070A34F-DEA9-1A4D-97CB-413E419999FE}" srcOrd="0" destOrd="0" presId="urn:microsoft.com/office/officeart/2005/8/layout/hierarchy1"/>
    <dgm:cxn modelId="{7CE35FF5-7757-4513-B3C4-F07D0AE0218C}" type="presOf" srcId="{074F11E6-A7EA-534C-A720-356E24345446}" destId="{5B568620-EAD5-4743-A6AB-88378F03778A}" srcOrd="0" destOrd="0" presId="urn:microsoft.com/office/officeart/2005/8/layout/hierarchy1"/>
    <dgm:cxn modelId="{02DA595C-E280-49A9-A7AA-658CF0AC1D8C}" type="presOf" srcId="{DA6BC2C7-50E7-EF4F-8D85-668424E103E5}" destId="{D411DC62-C808-1A48-BA3C-4D2A253262E7}"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6077039B-4103-414C-B2D0-F15F5A154FDE}" type="presOf" srcId="{08058B84-13BC-41AB-B903-897A55E5D947}" destId="{61C82F77-9E98-4A9E-B78F-FB4C295F9B34}"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B36DEAB1-F9CE-4506-B32E-D1FCBD642C0C}" type="presOf" srcId="{7EE3A4A0-2731-43D5-B74D-FAF41A544FD4}" destId="{9A17941B-DEEF-475F-96BF-F27430A98C9B}" srcOrd="0" destOrd="0" presId="urn:microsoft.com/office/officeart/2005/8/layout/hierarchy1"/>
    <dgm:cxn modelId="{EFF3851C-43F3-4107-9C96-C7835F00F71B}" type="presOf" srcId="{CC884CF9-8965-BB43-96C6-F72E9D0C2661}" destId="{57814C1C-7A92-984F-A9F6-B6FBA4AE4328}"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97FADDD6-7C49-754D-AEA4-0B5F6F647C52}" srcId="{6EC82648-DF8A-C846-AD22-FB0117D8EBF5}" destId="{7BAA343C-260F-3245-8C10-43BDFF1A309C}" srcOrd="0" destOrd="0" parTransId="{A4DFCA2C-95E4-9F44-8928-92167CE1BA8E}" sibTransId="{978F04EB-69E9-604D-B472-EFC9673C6332}"/>
    <dgm:cxn modelId="{780A6D60-82D6-4013-A442-489836503989}" srcId="{FC21427B-E8ED-154D-9E72-5F765FB7818D}" destId="{C1A2DAEC-A064-4C68-8F82-483E457A9837}" srcOrd="2" destOrd="0" parTransId="{F14B9844-371B-4C84-A7C7-0A045D3F0DE6}" sibTransId="{B79D98D1-8FE3-449D-BEB0-9D3905E03070}"/>
    <dgm:cxn modelId="{19C3C21E-9DE6-4989-B796-06C35A326E3D}" type="presOf" srcId="{33260C3E-81BC-4B6E-8F08-143DC1EDA5D0}" destId="{2C08FE25-CBB9-4D67-80CA-8DB8ACD3AEB7}" srcOrd="0" destOrd="0" presId="urn:microsoft.com/office/officeart/2005/8/layout/hierarchy1"/>
    <dgm:cxn modelId="{26BA9F59-FDB3-47A9-ACFA-610FFAB9F733}" type="presOf" srcId="{A4DFCA2C-95E4-9F44-8928-92167CE1BA8E}" destId="{11E10C42-7749-4E12-A295-10B9C2CC46E6}"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9708A27B-C36F-4C33-9496-A4BFECAEACFC}" type="presOf" srcId="{7EA17F42-3224-4871-9A04-71BA69AC8CF8}" destId="{74CB942A-AE6D-4B9E-B8C9-3311837CFBC1}"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16AD1933-CEE8-4F83-8E10-FA2E6993F76E}" srcId="{FC21427B-E8ED-154D-9E72-5F765FB7818D}" destId="{D457C4F0-DE87-436A-8955-A60DB14E1264}" srcOrd="4" destOrd="0" parTransId="{EDC774D6-ADEF-485D-B6A2-E64553486738}" sibTransId="{F05743CA-14A3-46F1-8B86-47EDBEF0C9B5}"/>
    <dgm:cxn modelId="{EFD06109-052D-4708-9294-377B72DB5841}" type="presOf" srcId="{0F2F2980-A804-47AA-BF97-4993B434D39C}" destId="{89C2679E-A321-43D8-A6A7-B6719B4DBAD0}" srcOrd="0" destOrd="0" presId="urn:microsoft.com/office/officeart/2005/8/layout/hierarchy1"/>
    <dgm:cxn modelId="{5815D164-D15B-4DA5-ADC6-EE68AF4B9974}" type="presOf" srcId="{759AFC23-BE02-F74E-AF10-80B74D422DC9}" destId="{526B4E4C-0560-7A4A-A30F-9FDF04FFC2A0}"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10486BA7-4AE3-442F-819F-B6BA931F5843}" type="presOf" srcId="{D457C4F0-DE87-436A-8955-A60DB14E1264}" destId="{E3C24823-8A8F-400A-B90C-A9445522C93F}" srcOrd="0" destOrd="0" presId="urn:microsoft.com/office/officeart/2005/8/layout/hierarchy1"/>
    <dgm:cxn modelId="{E125A728-A598-4460-AEC2-97E91CDF6689}" type="presOf" srcId="{01F6B233-DC0A-4F5B-B486-7ED3CCB67800}" destId="{E2DFCB95-5D21-41A8-AAC0-B68D461EF541}" srcOrd="0" destOrd="0" presId="urn:microsoft.com/office/officeart/2005/8/layout/hierarchy1"/>
    <dgm:cxn modelId="{2ADFB2FA-E064-4F72-9155-BD6BA8FA861E}" type="presOf" srcId="{B69448E9-F893-4D79-AA4F-30FBC11079BA}" destId="{AC689FEC-EE08-4C4B-8ED0-84984684A38B}"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D31C5AC-C76A-7746-85C4-C8CB553BA81E}" srcId="{6EC82648-DF8A-C846-AD22-FB0117D8EBF5}" destId="{CC884CF9-8965-BB43-96C6-F72E9D0C2661}" srcOrd="2" destOrd="0" parTransId="{DA6BC2C7-50E7-EF4F-8D85-668424E103E5}" sibTransId="{FD552688-8E1B-AF4F-AF02-093FF474B98E}"/>
    <dgm:cxn modelId="{A7838798-4B19-4D1E-BF42-38057933C5A0}" type="presOf" srcId="{AAB07C74-92B1-4C5F-BAED-BB54C7DFC61F}" destId="{C56FB6D0-8876-413E-8E0F-170B5DF8745C}" srcOrd="0" destOrd="0" presId="urn:microsoft.com/office/officeart/2005/8/layout/hierarchy1"/>
    <dgm:cxn modelId="{90D98D6B-C06F-4327-8087-91AE1B3FE862}" type="presOf" srcId="{C1A2DAEC-A064-4C68-8F82-483E457A9837}" destId="{D87C26E7-F522-4927-A763-BC0C3DA407BB}" srcOrd="0" destOrd="0" presId="urn:microsoft.com/office/officeart/2005/8/layout/hierarchy1"/>
    <dgm:cxn modelId="{B2BC333C-7233-46DF-B44C-CF840E279638}" type="presOf" srcId="{7BAA343C-260F-3245-8C10-43BDFF1A309C}" destId="{25D16BC0-1057-454F-B0DA-972CD47F1F67}" srcOrd="0" destOrd="0" presId="urn:microsoft.com/office/officeart/2005/8/layout/hierarchy1"/>
    <dgm:cxn modelId="{1C29B1CA-F409-4511-B464-C05C13CE7227}" type="presOf" srcId="{6AE99004-B77E-4549-B734-8220163EC152}" destId="{148EE210-91C9-4D57-905E-394725AE033B}" srcOrd="0" destOrd="0" presId="urn:microsoft.com/office/officeart/2005/8/layout/hierarchy1"/>
    <dgm:cxn modelId="{B658232C-3945-4C1B-961F-D5294CA118DA}" type="presOf" srcId="{BC4EA4E0-9D58-4A78-9ED4-FBEE7EE6057C}" destId="{75507382-21F4-417C-93FB-036096DD02F0}" srcOrd="0" destOrd="0" presId="urn:microsoft.com/office/officeart/2005/8/layout/hierarchy1"/>
    <dgm:cxn modelId="{478794DF-8CFC-47C0-8816-52336B40E3DF}" type="presOf" srcId="{D650B27A-297A-420F-BDEE-A71BD88B8399}" destId="{91447769-5552-4B73-BFFE-3354210B2E9F}" srcOrd="0" destOrd="0" presId="urn:microsoft.com/office/officeart/2005/8/layout/hierarchy1"/>
    <dgm:cxn modelId="{A8CD4ECA-AEE6-4E9A-B748-3CB2FD8D9DCA}" type="presOf" srcId="{FC21427B-E8ED-154D-9E72-5F765FB7818D}" destId="{92F4F7B0-26CA-3744-9AB9-9394CBBEDC1A}"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CD1BF938-9F8F-438B-8FC7-694E18E1E11F}" type="presOf" srcId="{57F38B51-E4C8-473F-A056-6268C72CE232}" destId="{A1B6DD7C-BA85-4F47-BD65-4C6344B68CD6}" srcOrd="0" destOrd="0" presId="urn:microsoft.com/office/officeart/2005/8/layout/hierarchy1"/>
    <dgm:cxn modelId="{396EE59A-8D62-4534-B9BE-2E0E1ACE3AF9}" type="presOf" srcId="{E9D5C92C-04B2-5E4B-BFB1-4D455A653791}" destId="{C1001743-9D80-5348-A483-17F3A5915952}" srcOrd="0" destOrd="0" presId="urn:microsoft.com/office/officeart/2005/8/layout/hierarchy1"/>
    <dgm:cxn modelId="{78E9BDF1-5953-4322-9816-B859A377C9B9}" srcId="{51417664-1596-7F43-9423-78AED926D5E5}" destId="{33260C3E-81BC-4B6E-8F08-143DC1EDA5D0}" srcOrd="0" destOrd="0" parTransId="{01F6B233-DC0A-4F5B-B486-7ED3CCB67800}" sibTransId="{184716BF-CB6C-4ABE-8350-E07CD04589DC}"/>
    <dgm:cxn modelId="{E0E9F5BD-DF85-4311-AC47-62957D00AF21}" type="presParOf" srcId="{C1001743-9D80-5348-A483-17F3A5915952}" destId="{C2427445-F43B-614A-AC63-E6C519DCDA19}" srcOrd="0" destOrd="0" presId="urn:microsoft.com/office/officeart/2005/8/layout/hierarchy1"/>
    <dgm:cxn modelId="{EF580F18-16BF-4685-8235-27E2DE88C624}" type="presParOf" srcId="{C2427445-F43B-614A-AC63-E6C519DCDA19}" destId="{FDC14C35-4B38-7247-9E1E-E912F2C85FE8}" srcOrd="0" destOrd="0" presId="urn:microsoft.com/office/officeart/2005/8/layout/hierarchy1"/>
    <dgm:cxn modelId="{29BB840C-7788-4EE1-A48F-31A3D045CDF5}" type="presParOf" srcId="{FDC14C35-4B38-7247-9E1E-E912F2C85FE8}" destId="{3564018E-DB31-E145-8E85-7D6D9293668C}" srcOrd="0" destOrd="0" presId="urn:microsoft.com/office/officeart/2005/8/layout/hierarchy1"/>
    <dgm:cxn modelId="{DEBA9029-437C-4D25-8DF6-AF4424A55B85}" type="presParOf" srcId="{FDC14C35-4B38-7247-9E1E-E912F2C85FE8}" destId="{92F4F7B0-26CA-3744-9AB9-9394CBBEDC1A}" srcOrd="1" destOrd="0" presId="urn:microsoft.com/office/officeart/2005/8/layout/hierarchy1"/>
    <dgm:cxn modelId="{C1CD4099-7492-4CF4-A1B7-E8FEB0B13103}" type="presParOf" srcId="{C2427445-F43B-614A-AC63-E6C519DCDA19}" destId="{600F10B8-467B-5943-8EF0-3C096A7403D4}" srcOrd="1" destOrd="0" presId="urn:microsoft.com/office/officeart/2005/8/layout/hierarchy1"/>
    <dgm:cxn modelId="{0422F612-F8B4-4581-B1C1-8B51FDBFA718}" type="presParOf" srcId="{600F10B8-467B-5943-8EF0-3C096A7403D4}" destId="{526B4E4C-0560-7A4A-A30F-9FDF04FFC2A0}" srcOrd="0" destOrd="0" presId="urn:microsoft.com/office/officeart/2005/8/layout/hierarchy1"/>
    <dgm:cxn modelId="{408D615B-C445-478E-A1FD-FA949CAC6BAE}" type="presParOf" srcId="{600F10B8-467B-5943-8EF0-3C096A7403D4}" destId="{2A048FCE-FB24-A84A-B0F3-63B6A1468F1E}" srcOrd="1" destOrd="0" presId="urn:microsoft.com/office/officeart/2005/8/layout/hierarchy1"/>
    <dgm:cxn modelId="{2128D631-9027-4486-B0DB-0B66B8AACCE1}" type="presParOf" srcId="{2A048FCE-FB24-A84A-B0F3-63B6A1468F1E}" destId="{35B98501-63A8-EB45-A329-988CBE2FF5F5}" srcOrd="0" destOrd="0" presId="urn:microsoft.com/office/officeart/2005/8/layout/hierarchy1"/>
    <dgm:cxn modelId="{7B2832A5-E40B-4980-9C85-91650F9DFB1F}" type="presParOf" srcId="{35B98501-63A8-EB45-A329-988CBE2FF5F5}" destId="{3473DFAD-0FC4-D048-B0DF-F28DF7DB199E}" srcOrd="0" destOrd="0" presId="urn:microsoft.com/office/officeart/2005/8/layout/hierarchy1"/>
    <dgm:cxn modelId="{061A5AF7-FA56-474D-976F-D5751B10B4B7}" type="presParOf" srcId="{35B98501-63A8-EB45-A329-988CBE2FF5F5}" destId="{17D6855E-55F2-5947-932F-5EA116F54113}" srcOrd="1" destOrd="0" presId="urn:microsoft.com/office/officeart/2005/8/layout/hierarchy1"/>
    <dgm:cxn modelId="{AFE82CC0-654C-4413-BFC3-C577AC5C4E2A}" type="presParOf" srcId="{2A048FCE-FB24-A84A-B0F3-63B6A1468F1E}" destId="{6F4AAE21-60E4-144F-9A59-7C11ACA38639}" srcOrd="1" destOrd="0" presId="urn:microsoft.com/office/officeart/2005/8/layout/hierarchy1"/>
    <dgm:cxn modelId="{A6A3D2BC-644F-4247-B764-D417D8948ABB}" type="presParOf" srcId="{6F4AAE21-60E4-144F-9A59-7C11ACA38639}" destId="{E2DFCB95-5D21-41A8-AAC0-B68D461EF541}" srcOrd="0" destOrd="0" presId="urn:microsoft.com/office/officeart/2005/8/layout/hierarchy1"/>
    <dgm:cxn modelId="{0FE065A5-554A-4DEC-93B6-6A1548F355F8}" type="presParOf" srcId="{6F4AAE21-60E4-144F-9A59-7C11ACA38639}" destId="{7C20AB55-F805-4A4D-9560-B2494B5E19B4}" srcOrd="1" destOrd="0" presId="urn:microsoft.com/office/officeart/2005/8/layout/hierarchy1"/>
    <dgm:cxn modelId="{B803E90E-3DDB-4066-A98F-C6D697AFE1E3}" type="presParOf" srcId="{7C20AB55-F805-4A4D-9560-B2494B5E19B4}" destId="{7E524D53-F21F-408E-9F18-D84AA38FE9BC}" srcOrd="0" destOrd="0" presId="urn:microsoft.com/office/officeart/2005/8/layout/hierarchy1"/>
    <dgm:cxn modelId="{2949906E-7F74-40A9-8E3D-561240161B71}" type="presParOf" srcId="{7E524D53-F21F-408E-9F18-D84AA38FE9BC}" destId="{F0DB24CD-9556-430C-970A-7CAF1D99DE1D}" srcOrd="0" destOrd="0" presId="urn:microsoft.com/office/officeart/2005/8/layout/hierarchy1"/>
    <dgm:cxn modelId="{753D96A7-8DCF-4499-86E2-49986ABF02C3}" type="presParOf" srcId="{7E524D53-F21F-408E-9F18-D84AA38FE9BC}" destId="{2C08FE25-CBB9-4D67-80CA-8DB8ACD3AEB7}" srcOrd="1" destOrd="0" presId="urn:microsoft.com/office/officeart/2005/8/layout/hierarchy1"/>
    <dgm:cxn modelId="{CC41B170-7909-4E46-99B4-AE68CE31AAFA}" type="presParOf" srcId="{7C20AB55-F805-4A4D-9560-B2494B5E19B4}" destId="{61A93E57-97E7-48FF-83C0-EE4D44AA51EF}" srcOrd="1" destOrd="0" presId="urn:microsoft.com/office/officeart/2005/8/layout/hierarchy1"/>
    <dgm:cxn modelId="{DA097EC7-BCFC-4645-B72F-7610523B8152}" type="presParOf" srcId="{6F4AAE21-60E4-144F-9A59-7C11ACA38639}" destId="{148EE210-91C9-4D57-905E-394725AE033B}" srcOrd="2" destOrd="0" presId="urn:microsoft.com/office/officeart/2005/8/layout/hierarchy1"/>
    <dgm:cxn modelId="{97680919-55DA-470D-83AC-112B2EA5E5FF}" type="presParOf" srcId="{6F4AAE21-60E4-144F-9A59-7C11ACA38639}" destId="{15669AF4-0673-4115-8FF9-D82CFA1A8A88}" srcOrd="3" destOrd="0" presId="urn:microsoft.com/office/officeart/2005/8/layout/hierarchy1"/>
    <dgm:cxn modelId="{238737C3-B464-475B-ABFC-90E18C7D3BC9}" type="presParOf" srcId="{15669AF4-0673-4115-8FF9-D82CFA1A8A88}" destId="{0D6F3EF5-F4E6-45BC-86B8-5008BACE72B8}" srcOrd="0" destOrd="0" presId="urn:microsoft.com/office/officeart/2005/8/layout/hierarchy1"/>
    <dgm:cxn modelId="{19DBDFFF-1AA7-436F-99DB-0DFCA6F03566}" type="presParOf" srcId="{0D6F3EF5-F4E6-45BC-86B8-5008BACE72B8}" destId="{CDB88ECC-D9B3-4143-9A10-30B617AC74BF}" srcOrd="0" destOrd="0" presId="urn:microsoft.com/office/officeart/2005/8/layout/hierarchy1"/>
    <dgm:cxn modelId="{C891AA5A-61D6-4B88-BEC8-190CAD8A5C81}" type="presParOf" srcId="{0D6F3EF5-F4E6-45BC-86B8-5008BACE72B8}" destId="{74CB942A-AE6D-4B9E-B8C9-3311837CFBC1}" srcOrd="1" destOrd="0" presId="urn:microsoft.com/office/officeart/2005/8/layout/hierarchy1"/>
    <dgm:cxn modelId="{855793C7-E926-4F67-9075-E09CCCAED618}" type="presParOf" srcId="{15669AF4-0673-4115-8FF9-D82CFA1A8A88}" destId="{BDAC3184-83D8-40C3-974B-D8C2A160F0EB}" srcOrd="1" destOrd="0" presId="urn:microsoft.com/office/officeart/2005/8/layout/hierarchy1"/>
    <dgm:cxn modelId="{BFFE258D-5C62-4824-AC8B-CC11E8F4C1E4}" type="presParOf" srcId="{6F4AAE21-60E4-144F-9A59-7C11ACA38639}" destId="{89C2679E-A321-43D8-A6A7-B6719B4DBAD0}" srcOrd="4" destOrd="0" presId="urn:microsoft.com/office/officeart/2005/8/layout/hierarchy1"/>
    <dgm:cxn modelId="{31458604-0B2F-4C5A-A5DE-87158F1DFEFB}" type="presParOf" srcId="{6F4AAE21-60E4-144F-9A59-7C11ACA38639}" destId="{217D01B6-C098-4B9E-8A0A-C2C685376CD9}" srcOrd="5" destOrd="0" presId="urn:microsoft.com/office/officeart/2005/8/layout/hierarchy1"/>
    <dgm:cxn modelId="{52845994-6EE4-4A9D-9592-9CDFB2549ECF}" type="presParOf" srcId="{217D01B6-C098-4B9E-8A0A-C2C685376CD9}" destId="{A005BACE-5D32-4220-9ABF-59E02B035203}" srcOrd="0" destOrd="0" presId="urn:microsoft.com/office/officeart/2005/8/layout/hierarchy1"/>
    <dgm:cxn modelId="{D438E01B-2662-4D5F-B523-02531337B36E}" type="presParOf" srcId="{A005BACE-5D32-4220-9ABF-59E02B035203}" destId="{50763252-ECA4-426D-9B1A-B63CEF72BE99}" srcOrd="0" destOrd="0" presId="urn:microsoft.com/office/officeart/2005/8/layout/hierarchy1"/>
    <dgm:cxn modelId="{00346996-872A-4AF7-8905-2B4605CEE5BC}" type="presParOf" srcId="{A005BACE-5D32-4220-9ABF-59E02B035203}" destId="{A1B6DD7C-BA85-4F47-BD65-4C6344B68CD6}" srcOrd="1" destOrd="0" presId="urn:microsoft.com/office/officeart/2005/8/layout/hierarchy1"/>
    <dgm:cxn modelId="{6C450387-84BE-43BC-900F-07E25C44FCC2}" type="presParOf" srcId="{217D01B6-C098-4B9E-8A0A-C2C685376CD9}" destId="{B0F04822-9471-477A-925E-8622A8CC9CFD}" srcOrd="1" destOrd="0" presId="urn:microsoft.com/office/officeart/2005/8/layout/hierarchy1"/>
    <dgm:cxn modelId="{E1E38A00-77AD-4BB8-8ECB-37788107C019}" type="presParOf" srcId="{600F10B8-467B-5943-8EF0-3C096A7403D4}" destId="{6D8933C4-F063-B348-885D-714C8A682ED8}" srcOrd="2" destOrd="0" presId="urn:microsoft.com/office/officeart/2005/8/layout/hierarchy1"/>
    <dgm:cxn modelId="{A7611120-4199-41E0-9300-36ED1B50EADD}" type="presParOf" srcId="{600F10B8-467B-5943-8EF0-3C096A7403D4}" destId="{5E8F5247-9F16-2E41-AC33-6EDBAF137C84}" srcOrd="3" destOrd="0" presId="urn:microsoft.com/office/officeart/2005/8/layout/hierarchy1"/>
    <dgm:cxn modelId="{4A3212C8-5EEC-4EC8-91F7-3EDF07411912}" type="presParOf" srcId="{5E8F5247-9F16-2E41-AC33-6EDBAF137C84}" destId="{EB04646A-1132-1047-B155-B137EF842238}" srcOrd="0" destOrd="0" presId="urn:microsoft.com/office/officeart/2005/8/layout/hierarchy1"/>
    <dgm:cxn modelId="{F6899E57-D84A-4A29-A715-0D372D373B12}" type="presParOf" srcId="{EB04646A-1132-1047-B155-B137EF842238}" destId="{35E53E9C-FAE1-4A4C-B558-22DDFB3ED80C}" srcOrd="0" destOrd="0" presId="urn:microsoft.com/office/officeart/2005/8/layout/hierarchy1"/>
    <dgm:cxn modelId="{012C971B-812F-4CEF-A278-E7EEDA47FA59}" type="presParOf" srcId="{EB04646A-1132-1047-B155-B137EF842238}" destId="{04A0E571-49BB-0043-8C70-D6C259E69BC1}" srcOrd="1" destOrd="0" presId="urn:microsoft.com/office/officeart/2005/8/layout/hierarchy1"/>
    <dgm:cxn modelId="{527952D7-D169-4D46-87D9-E8CA3CCB3C97}" type="presParOf" srcId="{5E8F5247-9F16-2E41-AC33-6EDBAF137C84}" destId="{FD741B7C-0F9D-8E46-8670-10D0A37B933B}" srcOrd="1" destOrd="0" presId="urn:microsoft.com/office/officeart/2005/8/layout/hierarchy1"/>
    <dgm:cxn modelId="{D4FA5951-84A0-4478-99C8-DBD931BB7D65}" type="presParOf" srcId="{FD741B7C-0F9D-8E46-8670-10D0A37B933B}" destId="{11E10C42-7749-4E12-A295-10B9C2CC46E6}" srcOrd="0" destOrd="0" presId="urn:microsoft.com/office/officeart/2005/8/layout/hierarchy1"/>
    <dgm:cxn modelId="{E2F03885-F3B0-453E-B122-96100B77762B}" type="presParOf" srcId="{FD741B7C-0F9D-8E46-8670-10D0A37B933B}" destId="{160897C2-00E8-40B6-8853-779074EDB3C8}" srcOrd="1" destOrd="0" presId="urn:microsoft.com/office/officeart/2005/8/layout/hierarchy1"/>
    <dgm:cxn modelId="{A026A16F-04D8-4951-96EC-68A92602CB50}" type="presParOf" srcId="{160897C2-00E8-40B6-8853-779074EDB3C8}" destId="{96B8DD7A-C83E-4BCA-A5FE-222703A54E5A}" srcOrd="0" destOrd="0" presId="urn:microsoft.com/office/officeart/2005/8/layout/hierarchy1"/>
    <dgm:cxn modelId="{F33FA565-CD5B-422F-AC7B-5A27BE592E08}" type="presParOf" srcId="{96B8DD7A-C83E-4BCA-A5FE-222703A54E5A}" destId="{95D3807E-D022-4FC9-96BB-E73D1EF8AB35}" srcOrd="0" destOrd="0" presId="urn:microsoft.com/office/officeart/2005/8/layout/hierarchy1"/>
    <dgm:cxn modelId="{CF83E548-2CE5-4447-88C6-B3B361679B35}" type="presParOf" srcId="{96B8DD7A-C83E-4BCA-A5FE-222703A54E5A}" destId="{25D16BC0-1057-454F-B0DA-972CD47F1F67}" srcOrd="1" destOrd="0" presId="urn:microsoft.com/office/officeart/2005/8/layout/hierarchy1"/>
    <dgm:cxn modelId="{591AC0A4-244F-4223-9505-8354522D9E3D}" type="presParOf" srcId="{160897C2-00E8-40B6-8853-779074EDB3C8}" destId="{8891FE69-C836-4166-9B80-D738D1B0F25E}" srcOrd="1" destOrd="0" presId="urn:microsoft.com/office/officeart/2005/8/layout/hierarchy1"/>
    <dgm:cxn modelId="{D4DD1704-7DEC-4D50-BAFB-4FFA72123643}" type="presParOf" srcId="{FD741B7C-0F9D-8E46-8670-10D0A37B933B}" destId="{C56FB6D0-8876-413E-8E0F-170B5DF8745C}" srcOrd="2" destOrd="0" presId="urn:microsoft.com/office/officeart/2005/8/layout/hierarchy1"/>
    <dgm:cxn modelId="{0DBE89B9-9480-40D2-BB3E-E504245E236E}" type="presParOf" srcId="{FD741B7C-0F9D-8E46-8670-10D0A37B933B}" destId="{58F21358-3103-4ACA-8CF3-58FC31E99816}" srcOrd="3" destOrd="0" presId="urn:microsoft.com/office/officeart/2005/8/layout/hierarchy1"/>
    <dgm:cxn modelId="{9808E13E-7E92-4F19-B9D4-B92AB44D9C98}" type="presParOf" srcId="{58F21358-3103-4ACA-8CF3-58FC31E99816}" destId="{4AE973DB-E7B5-4BBB-BF9B-BC4F1193593F}" srcOrd="0" destOrd="0" presId="urn:microsoft.com/office/officeart/2005/8/layout/hierarchy1"/>
    <dgm:cxn modelId="{0DB5A489-03FC-4A2C-B0E0-12419AD02FF7}" type="presParOf" srcId="{4AE973DB-E7B5-4BBB-BF9B-BC4F1193593F}" destId="{EA3BDF8D-2544-4D95-B039-F0E553B3BB73}" srcOrd="0" destOrd="0" presId="urn:microsoft.com/office/officeart/2005/8/layout/hierarchy1"/>
    <dgm:cxn modelId="{211470D4-80B8-4960-A02D-4C0F85517B31}" type="presParOf" srcId="{4AE973DB-E7B5-4BBB-BF9B-BC4F1193593F}" destId="{E069DA0D-A17E-488D-B861-85BE25755700}" srcOrd="1" destOrd="0" presId="urn:microsoft.com/office/officeart/2005/8/layout/hierarchy1"/>
    <dgm:cxn modelId="{CD539A36-391C-40E3-911D-35ACF1D45158}" type="presParOf" srcId="{58F21358-3103-4ACA-8CF3-58FC31E99816}" destId="{C4AC9C71-3F01-4FD0-BADE-100CCC514CB4}" srcOrd="1" destOrd="0" presId="urn:microsoft.com/office/officeart/2005/8/layout/hierarchy1"/>
    <dgm:cxn modelId="{8F1DEDA6-C3BA-4515-9EF5-F58530A3D206}" type="presParOf" srcId="{FD741B7C-0F9D-8E46-8670-10D0A37B933B}" destId="{D411DC62-C808-1A48-BA3C-4D2A253262E7}" srcOrd="4" destOrd="0" presId="urn:microsoft.com/office/officeart/2005/8/layout/hierarchy1"/>
    <dgm:cxn modelId="{8677FB60-8DCC-4265-8B45-B9C1330689D8}" type="presParOf" srcId="{FD741B7C-0F9D-8E46-8670-10D0A37B933B}" destId="{2AD56658-295F-6345-96D6-B1AF3B9BCE91}" srcOrd="5" destOrd="0" presId="urn:microsoft.com/office/officeart/2005/8/layout/hierarchy1"/>
    <dgm:cxn modelId="{A06FE198-AE71-4D7B-B349-59686F0B7DDF}" type="presParOf" srcId="{2AD56658-295F-6345-96D6-B1AF3B9BCE91}" destId="{69446AA6-21A9-1447-822A-6FFBBE227F85}" srcOrd="0" destOrd="0" presId="urn:microsoft.com/office/officeart/2005/8/layout/hierarchy1"/>
    <dgm:cxn modelId="{DA6BFD80-E48A-4F82-A611-00324FD1B7CD}" type="presParOf" srcId="{69446AA6-21A9-1447-822A-6FFBBE227F85}" destId="{4589FFE8-F218-0E48-B3DC-7D9B67E3D43A}" srcOrd="0" destOrd="0" presId="urn:microsoft.com/office/officeart/2005/8/layout/hierarchy1"/>
    <dgm:cxn modelId="{196C3B18-CE0C-4CB0-9A5B-9327340B7A70}" type="presParOf" srcId="{69446AA6-21A9-1447-822A-6FFBBE227F85}" destId="{57814C1C-7A92-984F-A9F6-B6FBA4AE4328}" srcOrd="1" destOrd="0" presId="urn:microsoft.com/office/officeart/2005/8/layout/hierarchy1"/>
    <dgm:cxn modelId="{8AA73598-DAC4-4611-BBA0-8394BF0F0792}" type="presParOf" srcId="{2AD56658-295F-6345-96D6-B1AF3B9BCE91}" destId="{B0992FF5-566D-A949-A894-7DBE5470461A}" srcOrd="1" destOrd="0" presId="urn:microsoft.com/office/officeart/2005/8/layout/hierarchy1"/>
    <dgm:cxn modelId="{4F899AF8-BE05-41C2-A3DC-CAAA071728DC}" type="presParOf" srcId="{600F10B8-467B-5943-8EF0-3C096A7403D4}" destId="{FB1DF849-FA14-4F6B-8FEE-26A61ADB25E9}" srcOrd="4" destOrd="0" presId="urn:microsoft.com/office/officeart/2005/8/layout/hierarchy1"/>
    <dgm:cxn modelId="{6F8CD483-EDBF-4BD0-90E0-86C9BC09A4D8}" type="presParOf" srcId="{600F10B8-467B-5943-8EF0-3C096A7403D4}" destId="{94924EF5-52F0-4289-AE95-89417BFAA68B}" srcOrd="5" destOrd="0" presId="urn:microsoft.com/office/officeart/2005/8/layout/hierarchy1"/>
    <dgm:cxn modelId="{096D955F-9E45-4952-8442-B18C3681E408}" type="presParOf" srcId="{94924EF5-52F0-4289-AE95-89417BFAA68B}" destId="{D638054E-1642-40A6-AA28-6786F452AB2B}" srcOrd="0" destOrd="0" presId="urn:microsoft.com/office/officeart/2005/8/layout/hierarchy1"/>
    <dgm:cxn modelId="{35523D95-EF27-4977-97A9-15200A5E2EB2}" type="presParOf" srcId="{D638054E-1642-40A6-AA28-6786F452AB2B}" destId="{4A14C33D-BD7E-45D7-ACC3-3256FA27EC1E}" srcOrd="0" destOrd="0" presId="urn:microsoft.com/office/officeart/2005/8/layout/hierarchy1"/>
    <dgm:cxn modelId="{85A488B2-CFE8-4834-B54D-356D2CDF2EB9}" type="presParOf" srcId="{D638054E-1642-40A6-AA28-6786F452AB2B}" destId="{D87C26E7-F522-4927-A763-BC0C3DA407BB}" srcOrd="1" destOrd="0" presId="urn:microsoft.com/office/officeart/2005/8/layout/hierarchy1"/>
    <dgm:cxn modelId="{E45281B3-FFB8-4AC0-B907-74AD9E5EC96C}" type="presParOf" srcId="{94924EF5-52F0-4289-AE95-89417BFAA68B}" destId="{345C3C67-F865-4EC2-B098-B8CC36C3E7C5}" srcOrd="1" destOrd="0" presId="urn:microsoft.com/office/officeart/2005/8/layout/hierarchy1"/>
    <dgm:cxn modelId="{966F30B7-0CBB-4611-86B4-5BCF49F6A4D5}" type="presParOf" srcId="{600F10B8-467B-5943-8EF0-3C096A7403D4}" destId="{5B568620-EAD5-4743-A6AB-88378F03778A}" srcOrd="6" destOrd="0" presId="urn:microsoft.com/office/officeart/2005/8/layout/hierarchy1"/>
    <dgm:cxn modelId="{C680E731-7CD6-412A-9AB7-AE0EE024BDC7}" type="presParOf" srcId="{600F10B8-467B-5943-8EF0-3C096A7403D4}" destId="{31303699-F4D1-724F-B7B1-66754870A143}" srcOrd="7" destOrd="0" presId="urn:microsoft.com/office/officeart/2005/8/layout/hierarchy1"/>
    <dgm:cxn modelId="{6A31A898-E607-4069-824E-04B780B650C4}" type="presParOf" srcId="{31303699-F4D1-724F-B7B1-66754870A143}" destId="{112A29EC-E929-7B40-A85C-0C62CFF5DAC2}" srcOrd="0" destOrd="0" presId="urn:microsoft.com/office/officeart/2005/8/layout/hierarchy1"/>
    <dgm:cxn modelId="{14BD5E05-425A-4620-B735-1D78E12C4E31}" type="presParOf" srcId="{112A29EC-E929-7B40-A85C-0C62CFF5DAC2}" destId="{83F49E87-495C-1541-84D8-ADDC9CEA0873}" srcOrd="0" destOrd="0" presId="urn:microsoft.com/office/officeart/2005/8/layout/hierarchy1"/>
    <dgm:cxn modelId="{B2E548D6-3591-49E7-A087-6238ABF8FDD0}" type="presParOf" srcId="{112A29EC-E929-7B40-A85C-0C62CFF5DAC2}" destId="{2070A34F-DEA9-1A4D-97CB-413E419999FE}" srcOrd="1" destOrd="0" presId="urn:microsoft.com/office/officeart/2005/8/layout/hierarchy1"/>
    <dgm:cxn modelId="{48A0CDD7-9010-41D8-B3CF-935BE9ED93FF}" type="presParOf" srcId="{31303699-F4D1-724F-B7B1-66754870A143}" destId="{D4A640A7-073A-524F-B0C1-5166B720F838}" srcOrd="1" destOrd="0" presId="urn:microsoft.com/office/officeart/2005/8/layout/hierarchy1"/>
    <dgm:cxn modelId="{48214DD6-DE63-432D-9321-F62A8ABD1060}" type="presParOf" srcId="{D4A640A7-073A-524F-B0C1-5166B720F838}" destId="{91447769-5552-4B73-BFFE-3354210B2E9F}" srcOrd="0" destOrd="0" presId="urn:microsoft.com/office/officeart/2005/8/layout/hierarchy1"/>
    <dgm:cxn modelId="{B41FE932-3DF4-4C8B-8BC5-83EE81F0808C}" type="presParOf" srcId="{D4A640A7-073A-524F-B0C1-5166B720F838}" destId="{27C04AA4-F8CF-4033-86E6-B28FD56B3F16}" srcOrd="1" destOrd="0" presId="urn:microsoft.com/office/officeart/2005/8/layout/hierarchy1"/>
    <dgm:cxn modelId="{D0EDB693-2837-43C6-A1E8-2D18CA4FA57B}" type="presParOf" srcId="{27C04AA4-F8CF-4033-86E6-B28FD56B3F16}" destId="{A2D61288-B550-4DAD-9F8E-85DAF17AE577}" srcOrd="0" destOrd="0" presId="urn:microsoft.com/office/officeart/2005/8/layout/hierarchy1"/>
    <dgm:cxn modelId="{0E88D5EF-FAFB-4F41-A7C6-C669B7A9F4B1}" type="presParOf" srcId="{A2D61288-B550-4DAD-9F8E-85DAF17AE577}" destId="{4B0C682C-60CB-4B40-9921-FA1FF3483BE1}" srcOrd="0" destOrd="0" presId="urn:microsoft.com/office/officeart/2005/8/layout/hierarchy1"/>
    <dgm:cxn modelId="{546CB81B-3D69-44A0-A480-34A8F99E6C5D}" type="presParOf" srcId="{A2D61288-B550-4DAD-9F8E-85DAF17AE577}" destId="{9A17941B-DEEF-475F-96BF-F27430A98C9B}" srcOrd="1" destOrd="0" presId="urn:microsoft.com/office/officeart/2005/8/layout/hierarchy1"/>
    <dgm:cxn modelId="{5F9DB053-E826-42E6-B279-6D9E2D711F87}" type="presParOf" srcId="{27C04AA4-F8CF-4033-86E6-B28FD56B3F16}" destId="{A692BDC9-EB53-40A0-9D92-C17F118695E3}" srcOrd="1" destOrd="0" presId="urn:microsoft.com/office/officeart/2005/8/layout/hierarchy1"/>
    <dgm:cxn modelId="{34C0ED62-8528-4D02-86DE-32B76F541425}" type="presParOf" srcId="{D4A640A7-073A-524F-B0C1-5166B720F838}" destId="{BDC578B7-F701-434F-96CB-1491962C6B63}" srcOrd="2" destOrd="0" presId="urn:microsoft.com/office/officeart/2005/8/layout/hierarchy1"/>
    <dgm:cxn modelId="{7FC6EDFC-7423-48D4-A4EA-E12F5D29575C}" type="presParOf" srcId="{D4A640A7-073A-524F-B0C1-5166B720F838}" destId="{8C645521-F944-4530-817D-B67411E6E236}" srcOrd="3" destOrd="0" presId="urn:microsoft.com/office/officeart/2005/8/layout/hierarchy1"/>
    <dgm:cxn modelId="{5DD94EAF-CC59-4C4D-B63F-5F0CFF72029D}" type="presParOf" srcId="{8C645521-F944-4530-817D-B67411E6E236}" destId="{5A3F20C8-DBA9-4551-A63F-9EA2CCC74FFA}" srcOrd="0" destOrd="0" presId="urn:microsoft.com/office/officeart/2005/8/layout/hierarchy1"/>
    <dgm:cxn modelId="{27FECE63-DEE9-4413-92D2-365897FB37BA}" type="presParOf" srcId="{5A3F20C8-DBA9-4551-A63F-9EA2CCC74FFA}" destId="{C290D20C-B6D6-44B5-8A91-1994F8696F81}" srcOrd="0" destOrd="0" presId="urn:microsoft.com/office/officeart/2005/8/layout/hierarchy1"/>
    <dgm:cxn modelId="{3BA8CB7A-20A6-4BC4-BB1C-26A8B01E1878}" type="presParOf" srcId="{5A3F20C8-DBA9-4551-A63F-9EA2CCC74FFA}" destId="{61C82F77-9E98-4A9E-B78F-FB4C295F9B34}" srcOrd="1" destOrd="0" presId="urn:microsoft.com/office/officeart/2005/8/layout/hierarchy1"/>
    <dgm:cxn modelId="{59F1C17E-EC60-4E04-859F-0E5D996651EC}" type="presParOf" srcId="{8C645521-F944-4530-817D-B67411E6E236}" destId="{6032B339-F6C5-4733-8D25-DCCEB2276C17}" srcOrd="1" destOrd="0" presId="urn:microsoft.com/office/officeart/2005/8/layout/hierarchy1"/>
    <dgm:cxn modelId="{110E50EA-E9FA-4C85-B2E8-80860B195BAC}" type="presParOf" srcId="{D4A640A7-073A-524F-B0C1-5166B720F838}" destId="{AC689FEC-EE08-4C4B-8ED0-84984684A38B}" srcOrd="4" destOrd="0" presId="urn:microsoft.com/office/officeart/2005/8/layout/hierarchy1"/>
    <dgm:cxn modelId="{FC0C4953-787A-42C5-8447-CA67B55FF8FD}" type="presParOf" srcId="{D4A640A7-073A-524F-B0C1-5166B720F838}" destId="{D279F67D-362D-453A-9F63-B79DD3A1282C}" srcOrd="5" destOrd="0" presId="urn:microsoft.com/office/officeart/2005/8/layout/hierarchy1"/>
    <dgm:cxn modelId="{16C43BFB-F2CF-4909-874F-C60F59940584}" type="presParOf" srcId="{D279F67D-362D-453A-9F63-B79DD3A1282C}" destId="{70D842EA-DFC4-41B6-8ABA-D28A67F3BA9A}" srcOrd="0" destOrd="0" presId="urn:microsoft.com/office/officeart/2005/8/layout/hierarchy1"/>
    <dgm:cxn modelId="{2ED7C629-DBEE-4EAB-8282-EA3A0726B33C}" type="presParOf" srcId="{70D842EA-DFC4-41B6-8ABA-D28A67F3BA9A}" destId="{3BEFD747-B16A-496C-BFAF-0DD24D59D7FD}" srcOrd="0" destOrd="0" presId="urn:microsoft.com/office/officeart/2005/8/layout/hierarchy1"/>
    <dgm:cxn modelId="{2708EC12-10BC-4816-B8AA-D3D8DB8AFBC7}" type="presParOf" srcId="{70D842EA-DFC4-41B6-8ABA-D28A67F3BA9A}" destId="{75507382-21F4-417C-93FB-036096DD02F0}" srcOrd="1" destOrd="0" presId="urn:microsoft.com/office/officeart/2005/8/layout/hierarchy1"/>
    <dgm:cxn modelId="{468F0DE8-D072-4786-8B3A-0F225CFB7FB1}" type="presParOf" srcId="{D279F67D-362D-453A-9F63-B79DD3A1282C}" destId="{1BB1B41C-205F-473E-B7D2-B7012B5F8C84}" srcOrd="1" destOrd="0" presId="urn:microsoft.com/office/officeart/2005/8/layout/hierarchy1"/>
    <dgm:cxn modelId="{9A865886-25B6-4B90-B300-E95EA42A9437}" type="presParOf" srcId="{600F10B8-467B-5943-8EF0-3C096A7403D4}" destId="{A814A4C3-DAC8-48D3-9218-BCB3A831DA96}" srcOrd="8" destOrd="0" presId="urn:microsoft.com/office/officeart/2005/8/layout/hierarchy1"/>
    <dgm:cxn modelId="{3243AFCE-0F19-4CCC-93FE-0A333007B701}" type="presParOf" srcId="{600F10B8-467B-5943-8EF0-3C096A7403D4}" destId="{1E0B329F-B5F2-400C-B28B-8E35E512BFF4}" srcOrd="9" destOrd="0" presId="urn:microsoft.com/office/officeart/2005/8/layout/hierarchy1"/>
    <dgm:cxn modelId="{FFE21E63-37BF-448C-AD37-F786F4EBF723}" type="presParOf" srcId="{1E0B329F-B5F2-400C-B28B-8E35E512BFF4}" destId="{21D879DF-9490-4219-9743-40AEAE00D5C4}" srcOrd="0" destOrd="0" presId="urn:microsoft.com/office/officeart/2005/8/layout/hierarchy1"/>
    <dgm:cxn modelId="{62B5A25D-56C8-4AB2-9409-4C835B82C11A}" type="presParOf" srcId="{21D879DF-9490-4219-9743-40AEAE00D5C4}" destId="{377A1DFA-FF91-43D3-9F6D-BD6057B761E4}" srcOrd="0" destOrd="0" presId="urn:microsoft.com/office/officeart/2005/8/layout/hierarchy1"/>
    <dgm:cxn modelId="{96441676-321A-4217-AD0F-AB65B3C6BD42}" type="presParOf" srcId="{21D879DF-9490-4219-9743-40AEAE00D5C4}" destId="{E3C24823-8A8F-400A-B90C-A9445522C93F}" srcOrd="1" destOrd="0" presId="urn:microsoft.com/office/officeart/2005/8/layout/hierarchy1"/>
    <dgm:cxn modelId="{2A27660E-31A1-4C00-9A06-9CBF6FCB5F9D}"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61692" y="11087"/>
        <a:ext cx="573949" cy="356364"/>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75426" y="624591"/>
        <a:ext cx="573949" cy="356364"/>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56593" y="624591"/>
        <a:ext cx="573949" cy="356364"/>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13666" y="1196125"/>
        <a:ext cx="573949" cy="356364"/>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13666" y="1748036"/>
        <a:ext cx="573949" cy="356364"/>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13666" y="2299947"/>
        <a:ext cx="573949" cy="356364"/>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13666" y="2836316"/>
        <a:ext cx="573949" cy="356364"/>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42262" y="1196125"/>
        <a:ext cx="573949" cy="356364"/>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42262" y="1748036"/>
        <a:ext cx="573949" cy="356364"/>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42262" y="2299947"/>
        <a:ext cx="573949" cy="356364"/>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42262" y="2836316"/>
        <a:ext cx="573949" cy="356364"/>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89343" y="627297"/>
        <a:ext cx="573949" cy="356364"/>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89343" y="1179208"/>
        <a:ext cx="573949" cy="356364"/>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89343" y="1731119"/>
        <a:ext cx="573949" cy="356364"/>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89343" y="2283031"/>
        <a:ext cx="573949" cy="356364"/>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33240" y="624594"/>
        <a:ext cx="573949" cy="356364"/>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68942" y="1176506"/>
        <a:ext cx="573949" cy="356364"/>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60781" y="1732039"/>
        <a:ext cx="573949" cy="356364"/>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68942" y="2280328"/>
        <a:ext cx="573949" cy="356364"/>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68942" y="2836317"/>
        <a:ext cx="573949" cy="356364"/>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97538" y="1176506"/>
        <a:ext cx="573949" cy="356364"/>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1728417"/>
        <a:ext cx="573949" cy="356364"/>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280328"/>
        <a:ext cx="573949" cy="356364"/>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836317"/>
        <a:ext cx="573949" cy="356364"/>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76273" y="624591"/>
        <a:ext cx="573949" cy="3563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36444" y="1012039"/>
        <a:ext cx="484577" cy="300873"/>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83440" y="1478010"/>
        <a:ext cx="484577" cy="300873"/>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68296" y="1943982"/>
        <a:ext cx="484577" cy="300873"/>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83440" y="1943982"/>
        <a:ext cx="484577" cy="300873"/>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98584" y="1943982"/>
        <a:ext cx="484577" cy="300873"/>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28872" y="1478010"/>
        <a:ext cx="484577" cy="300873"/>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13728" y="1943982"/>
        <a:ext cx="484577" cy="300873"/>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28872" y="1943982"/>
        <a:ext cx="484577" cy="300873"/>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44016" y="1943982"/>
        <a:ext cx="484577" cy="300873"/>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44016" y="1478010"/>
        <a:ext cx="484577" cy="300873"/>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74303" y="1478010"/>
        <a:ext cx="484577" cy="300873"/>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59160" y="1943982"/>
        <a:ext cx="484577" cy="300873"/>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74303" y="1943982"/>
        <a:ext cx="484577" cy="300873"/>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9447" y="1943982"/>
        <a:ext cx="484577" cy="300873"/>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9447" y="1478010"/>
        <a:ext cx="484577" cy="3008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91580-9D89-064B-9F1F-124C94CC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Settings\lo23a012\Mes documents\LO23.dotx</Template>
  <TotalTime>5</TotalTime>
  <Pages>65</Pages>
  <Words>11107</Words>
  <Characters>61094</Characters>
  <Application>Microsoft Macintosh Word</Application>
  <DocSecurity>0</DocSecurity>
  <Lines>509</Lines>
  <Paragraphs>144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72057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Moi</cp:lastModifiedBy>
  <cp:revision>6</cp:revision>
  <cp:lastPrinted>2012-10-22T21:06:00Z</cp:lastPrinted>
  <dcterms:created xsi:type="dcterms:W3CDTF">2013-01-03T17:54:00Z</dcterms:created>
  <dcterms:modified xsi:type="dcterms:W3CDTF">2013-01-03T18:01:00Z</dcterms:modified>
</cp:coreProperties>
</file>