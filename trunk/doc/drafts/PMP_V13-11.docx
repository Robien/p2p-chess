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NoSpacing"/>
                  <w:rPr>
                    <w:color w:val="17365D" w:themeColor="text2" w:themeShade="BF"/>
                    <w:sz w:val="28"/>
                    <w:szCs w:val="28"/>
                  </w:rPr>
                </w:pPr>
              </w:p>
              <w:p w:rsidR="005317E9" w:rsidRPr="00804A7C" w:rsidRDefault="000E66E9" w:rsidP="005317E9">
                <w:pPr>
                  <w:pStyle w:val="NoSpacing"/>
                  <w:rPr>
                    <w:color w:val="17365D" w:themeColor="text2" w:themeShade="BF"/>
                    <w:sz w:val="28"/>
                    <w:szCs w:val="28"/>
                  </w:rPr>
                </w:pPr>
                <w:fldSimple w:instr=" DATE   \* MERGEFORMAT ">
                  <w:r w:rsidR="00BC01AA" w:rsidRPr="00BC01AA">
                    <w:rPr>
                      <w:noProof/>
                      <w:color w:val="17365D" w:themeColor="text2" w:themeShade="BF"/>
                      <w:sz w:val="28"/>
                      <w:szCs w:val="28"/>
                    </w:rPr>
                    <w:t>13/11/2012</w:t>
                  </w:r>
                </w:fldSimple>
                <w:r w:rsidR="005317E9" w:rsidRPr="00804A7C">
                  <w:rPr>
                    <w:color w:val="17365D" w:themeColor="text2" w:themeShade="BF"/>
                    <w:sz w:val="28"/>
                    <w:szCs w:val="28"/>
                  </w:rPr>
                  <w:t xml:space="preserve"> </w:t>
                </w:r>
              </w:p>
              <w:p w:rsidR="005317E9" w:rsidRPr="00804A7C" w:rsidRDefault="005317E9" w:rsidP="005317E9">
                <w:pPr>
                  <w:pStyle w:val="NoSpacing"/>
                  <w:rPr>
                    <w:color w:val="17365D" w:themeColor="text2" w:themeShade="BF"/>
                  </w:rPr>
                </w:pPr>
              </w:p>
              <w:p w:rsidR="001C6B49" w:rsidRPr="00804A7C" w:rsidRDefault="005B608B" w:rsidP="005B608B">
                <w:pPr>
                  <w:pStyle w:val="NoSpacing"/>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NoSpacing"/>
                  <w:numPr>
                    <w:ilvl w:val="0"/>
                    <w:numId w:val="2"/>
                  </w:numPr>
                  <w:rPr>
                    <w:color w:val="17365D" w:themeColor="text2" w:themeShade="BF"/>
                    <w:sz w:val="24"/>
                    <w:szCs w:val="24"/>
                  </w:rPr>
                </w:pPr>
                <w:r>
                  <w:rPr>
                    <w:color w:val="17365D" w:themeColor="text2" w:themeShade="BF"/>
                    <w:sz w:val="24"/>
                    <w:szCs w:val="24"/>
                  </w:rPr>
                  <w:t xml:space="preserve">PASQUIER </w:t>
                </w:r>
                <w:proofErr w:type="spellStart"/>
                <w:r>
                  <w:rPr>
                    <w:color w:val="17365D" w:themeColor="text2" w:themeShade="BF"/>
                    <w:sz w:val="24"/>
                    <w:szCs w:val="24"/>
                  </w:rPr>
                  <w:t>Esteban</w:t>
                </w:r>
                <w:proofErr w:type="spellEnd"/>
              </w:p>
              <w:p w:rsidR="00804A7C" w:rsidRPr="00804A7C" w:rsidRDefault="00396610" w:rsidP="00804A7C">
                <w:pPr>
                  <w:pStyle w:val="NoSpacing"/>
                  <w:numPr>
                    <w:ilvl w:val="0"/>
                    <w:numId w:val="2"/>
                  </w:numPr>
                  <w:rPr>
                    <w:color w:val="17365D" w:themeColor="text2" w:themeShade="BF"/>
                    <w:sz w:val="24"/>
                    <w:szCs w:val="24"/>
                  </w:rPr>
                </w:pPr>
                <w:r>
                  <w:rPr>
                    <w:color w:val="17365D" w:themeColor="text2" w:themeShade="BF"/>
                    <w:sz w:val="24"/>
                    <w:szCs w:val="24"/>
                  </w:rPr>
                  <w:t xml:space="preserve">PICAVET </w:t>
                </w:r>
                <w:proofErr w:type="spellStart"/>
                <w:r>
                  <w:rPr>
                    <w:color w:val="17365D" w:themeColor="text2" w:themeShade="BF"/>
                    <w:sz w:val="24"/>
                    <w:szCs w:val="24"/>
                  </w:rPr>
                  <w:t>Loic</w:t>
                </w:r>
                <w:proofErr w:type="spellEnd"/>
              </w:p>
              <w:p w:rsidR="00804A7C" w:rsidRPr="00804A7C" w:rsidRDefault="00396610" w:rsidP="00804A7C">
                <w:pPr>
                  <w:pStyle w:val="NoSpacing"/>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NoSpacing"/>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0E66E9"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NoSpacing"/>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TOCHeading"/>
          </w:pPr>
          <w:r w:rsidRPr="00954E67">
            <w:rPr>
              <w:rStyle w:val="Heading1Char"/>
            </w:rPr>
            <w:t>Table des matières</w:t>
          </w:r>
        </w:p>
        <w:p w:rsidR="00954E67" w:rsidRPr="00954E67" w:rsidRDefault="00954E67" w:rsidP="00954E67">
          <w:pPr>
            <w:rPr>
              <w:sz w:val="28"/>
              <w:szCs w:val="28"/>
            </w:rPr>
          </w:pPr>
        </w:p>
        <w:p w:rsidR="007C4719" w:rsidRDefault="000E66E9">
          <w:pPr>
            <w:pStyle w:val="TOC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0580494" w:history="1">
            <w:r w:rsidR="007C4719" w:rsidRPr="0030384F">
              <w:rPr>
                <w:rStyle w:val="Hyperlink"/>
                <w:noProof/>
              </w:rPr>
              <w:t>1</w:t>
            </w:r>
            <w:r w:rsidR="007C4719">
              <w:rPr>
                <w:rFonts w:eastAsiaTheme="minorEastAsia"/>
                <w:noProof/>
                <w:lang w:eastAsia="fr-FR"/>
              </w:rPr>
              <w:tab/>
            </w:r>
            <w:r w:rsidR="007C4719" w:rsidRPr="0030384F">
              <w:rPr>
                <w:rStyle w:val="Hyperlink"/>
                <w:noProof/>
              </w:rPr>
              <w:t>Un unique projet : ChessP2P</w:t>
            </w:r>
            <w:r w:rsidR="007C4719">
              <w:rPr>
                <w:noProof/>
                <w:webHidden/>
              </w:rPr>
              <w:tab/>
            </w:r>
            <w:r>
              <w:rPr>
                <w:noProof/>
                <w:webHidden/>
              </w:rPr>
              <w:fldChar w:fldCharType="begin"/>
            </w:r>
            <w:r w:rsidR="007C4719">
              <w:rPr>
                <w:noProof/>
                <w:webHidden/>
              </w:rPr>
              <w:instrText xml:space="preserve"> PAGEREF _Toc340580494 \h </w:instrText>
            </w:r>
            <w:r>
              <w:rPr>
                <w:noProof/>
                <w:webHidden/>
              </w:rPr>
            </w:r>
            <w:r>
              <w:rPr>
                <w:noProof/>
                <w:webHidden/>
              </w:rPr>
              <w:fldChar w:fldCharType="separate"/>
            </w:r>
            <w:r w:rsidR="007C4719">
              <w:rPr>
                <w:noProof/>
                <w:webHidden/>
              </w:rPr>
              <w:t>5</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495" w:history="1">
            <w:r w:rsidR="007C4719" w:rsidRPr="0030384F">
              <w:rPr>
                <w:rStyle w:val="Hyperlink"/>
                <w:noProof/>
              </w:rPr>
              <w:t>1.1</w:t>
            </w:r>
            <w:r w:rsidR="007C4719">
              <w:rPr>
                <w:rFonts w:eastAsiaTheme="minorEastAsia"/>
                <w:noProof/>
                <w:lang w:eastAsia="fr-FR"/>
              </w:rPr>
              <w:tab/>
            </w:r>
            <w:r w:rsidR="007C4719" w:rsidRPr="0030384F">
              <w:rPr>
                <w:rStyle w:val="Hyperlink"/>
                <w:noProof/>
              </w:rPr>
              <w:t>Introduction générale</w:t>
            </w:r>
            <w:r w:rsidR="007C4719">
              <w:rPr>
                <w:noProof/>
                <w:webHidden/>
              </w:rPr>
              <w:tab/>
            </w:r>
            <w:r>
              <w:rPr>
                <w:noProof/>
                <w:webHidden/>
              </w:rPr>
              <w:fldChar w:fldCharType="begin"/>
            </w:r>
            <w:r w:rsidR="007C4719">
              <w:rPr>
                <w:noProof/>
                <w:webHidden/>
              </w:rPr>
              <w:instrText xml:space="preserve"> PAGEREF _Toc340580495 \h </w:instrText>
            </w:r>
            <w:r>
              <w:rPr>
                <w:noProof/>
                <w:webHidden/>
              </w:rPr>
            </w:r>
            <w:r>
              <w:rPr>
                <w:noProof/>
                <w:webHidden/>
              </w:rPr>
              <w:fldChar w:fldCharType="separate"/>
            </w:r>
            <w:r w:rsidR="007C4719">
              <w:rPr>
                <w:noProof/>
                <w:webHidden/>
              </w:rPr>
              <w:t>5</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496" w:history="1">
            <w:r w:rsidR="007C4719" w:rsidRPr="0030384F">
              <w:rPr>
                <w:rStyle w:val="Hyperlink"/>
                <w:noProof/>
              </w:rPr>
              <w:t>1.2</w:t>
            </w:r>
            <w:r w:rsidR="007C4719">
              <w:rPr>
                <w:rFonts w:eastAsiaTheme="minorEastAsia"/>
                <w:noProof/>
                <w:lang w:eastAsia="fr-FR"/>
              </w:rPr>
              <w:tab/>
            </w:r>
            <w:r w:rsidR="007C4719" w:rsidRPr="0030384F">
              <w:rPr>
                <w:rStyle w:val="Hyperlink"/>
                <w:noProof/>
              </w:rPr>
              <w:t>Organigramme de l’équipe</w:t>
            </w:r>
            <w:r w:rsidR="007C4719">
              <w:rPr>
                <w:noProof/>
                <w:webHidden/>
              </w:rPr>
              <w:tab/>
            </w:r>
            <w:r>
              <w:rPr>
                <w:noProof/>
                <w:webHidden/>
              </w:rPr>
              <w:fldChar w:fldCharType="begin"/>
            </w:r>
            <w:r w:rsidR="007C4719">
              <w:rPr>
                <w:noProof/>
                <w:webHidden/>
              </w:rPr>
              <w:instrText xml:space="preserve"> PAGEREF _Toc340580496 \h </w:instrText>
            </w:r>
            <w:r>
              <w:rPr>
                <w:noProof/>
                <w:webHidden/>
              </w:rPr>
            </w:r>
            <w:r>
              <w:rPr>
                <w:noProof/>
                <w:webHidden/>
              </w:rPr>
              <w:fldChar w:fldCharType="separate"/>
            </w:r>
            <w:r w:rsidR="007C4719">
              <w:rPr>
                <w:noProof/>
                <w:webHidden/>
              </w:rPr>
              <w:t>6</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497" w:history="1">
            <w:r w:rsidR="007C4719" w:rsidRPr="0030384F">
              <w:rPr>
                <w:rStyle w:val="Hyperlink"/>
                <w:noProof/>
              </w:rPr>
              <w:t>1.3</w:t>
            </w:r>
            <w:r w:rsidR="007C4719">
              <w:rPr>
                <w:rFonts w:eastAsiaTheme="minorEastAsia"/>
                <w:noProof/>
                <w:lang w:eastAsia="fr-FR"/>
              </w:rPr>
              <w:tab/>
            </w:r>
            <w:r w:rsidR="007C4719" w:rsidRPr="0030384F">
              <w:rPr>
                <w:rStyle w:val="Hyperlink"/>
                <w:noProof/>
              </w:rPr>
              <w:t>Actions qualités</w:t>
            </w:r>
            <w:r w:rsidR="007C4719">
              <w:rPr>
                <w:noProof/>
                <w:webHidden/>
              </w:rPr>
              <w:tab/>
            </w:r>
            <w:r>
              <w:rPr>
                <w:noProof/>
                <w:webHidden/>
              </w:rPr>
              <w:fldChar w:fldCharType="begin"/>
            </w:r>
            <w:r w:rsidR="007C4719">
              <w:rPr>
                <w:noProof/>
                <w:webHidden/>
              </w:rPr>
              <w:instrText xml:space="preserve"> PAGEREF _Toc340580497 \h </w:instrText>
            </w:r>
            <w:r>
              <w:rPr>
                <w:noProof/>
                <w:webHidden/>
              </w:rPr>
            </w:r>
            <w:r>
              <w:rPr>
                <w:noProof/>
                <w:webHidden/>
              </w:rPr>
              <w:fldChar w:fldCharType="separate"/>
            </w:r>
            <w:r w:rsidR="007C4719">
              <w:rPr>
                <w:noProof/>
                <w:webHidden/>
              </w:rPr>
              <w:t>7</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498" w:history="1">
            <w:r w:rsidR="007C4719" w:rsidRPr="0030384F">
              <w:rPr>
                <w:rStyle w:val="Hyperlink"/>
                <w:noProof/>
              </w:rPr>
              <w:t>1.3.1</w:t>
            </w:r>
            <w:r w:rsidR="007C4719">
              <w:rPr>
                <w:rFonts w:eastAsiaTheme="minorEastAsia"/>
                <w:noProof/>
                <w:lang w:eastAsia="fr-FR"/>
              </w:rPr>
              <w:tab/>
            </w:r>
            <w:r w:rsidR="007C4719" w:rsidRPr="0030384F">
              <w:rPr>
                <w:rStyle w:val="Hyperlink"/>
                <w:noProof/>
              </w:rPr>
              <w:t>Choix des outils</w:t>
            </w:r>
            <w:r w:rsidR="007C4719">
              <w:rPr>
                <w:noProof/>
                <w:webHidden/>
              </w:rPr>
              <w:tab/>
            </w:r>
            <w:r>
              <w:rPr>
                <w:noProof/>
                <w:webHidden/>
              </w:rPr>
              <w:fldChar w:fldCharType="begin"/>
            </w:r>
            <w:r w:rsidR="007C4719">
              <w:rPr>
                <w:noProof/>
                <w:webHidden/>
              </w:rPr>
              <w:instrText xml:space="preserve"> PAGEREF _Toc340580498 \h </w:instrText>
            </w:r>
            <w:r>
              <w:rPr>
                <w:noProof/>
                <w:webHidden/>
              </w:rPr>
            </w:r>
            <w:r>
              <w:rPr>
                <w:noProof/>
                <w:webHidden/>
              </w:rPr>
              <w:fldChar w:fldCharType="separate"/>
            </w:r>
            <w:r w:rsidR="007C4719">
              <w:rPr>
                <w:noProof/>
                <w:webHidden/>
              </w:rPr>
              <w:t>7</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499" w:history="1">
            <w:r w:rsidR="007C4719" w:rsidRPr="0030384F">
              <w:rPr>
                <w:rStyle w:val="Hyperlink"/>
                <w:noProof/>
              </w:rPr>
              <w:t>1.3.2</w:t>
            </w:r>
            <w:r w:rsidR="007C4719">
              <w:rPr>
                <w:rFonts w:eastAsiaTheme="minorEastAsia"/>
                <w:noProof/>
                <w:lang w:eastAsia="fr-FR"/>
              </w:rPr>
              <w:tab/>
            </w:r>
            <w:r w:rsidR="007C4719" w:rsidRPr="0030384F">
              <w:rPr>
                <w:rStyle w:val="Hyperlink"/>
                <w:noProof/>
              </w:rPr>
              <w:t>Utilisation du SVN</w:t>
            </w:r>
            <w:r w:rsidR="007C4719">
              <w:rPr>
                <w:noProof/>
                <w:webHidden/>
              </w:rPr>
              <w:tab/>
            </w:r>
            <w:r>
              <w:rPr>
                <w:noProof/>
                <w:webHidden/>
              </w:rPr>
              <w:fldChar w:fldCharType="begin"/>
            </w:r>
            <w:r w:rsidR="007C4719">
              <w:rPr>
                <w:noProof/>
                <w:webHidden/>
              </w:rPr>
              <w:instrText xml:space="preserve"> PAGEREF _Toc340580499 \h </w:instrText>
            </w:r>
            <w:r>
              <w:rPr>
                <w:noProof/>
                <w:webHidden/>
              </w:rPr>
            </w:r>
            <w:r>
              <w:rPr>
                <w:noProof/>
                <w:webHidden/>
              </w:rPr>
              <w:fldChar w:fldCharType="separate"/>
            </w:r>
            <w:r w:rsidR="007C4719">
              <w:rPr>
                <w:noProof/>
                <w:webHidden/>
              </w:rPr>
              <w:t>7</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00" w:history="1">
            <w:r w:rsidR="007C4719" w:rsidRPr="0030384F">
              <w:rPr>
                <w:rStyle w:val="Hyperlink"/>
                <w:noProof/>
              </w:rPr>
              <w:t>1.3.3</w:t>
            </w:r>
            <w:r w:rsidR="007C4719">
              <w:rPr>
                <w:rFonts w:eastAsiaTheme="minorEastAsia"/>
                <w:noProof/>
                <w:lang w:eastAsia="fr-FR"/>
              </w:rPr>
              <w:tab/>
            </w:r>
            <w:r w:rsidR="007C4719" w:rsidRPr="0030384F">
              <w:rPr>
                <w:rStyle w:val="Hyperlink"/>
                <w:noProof/>
              </w:rPr>
              <w:t>Documentation</w:t>
            </w:r>
            <w:r w:rsidR="007C4719">
              <w:rPr>
                <w:noProof/>
                <w:webHidden/>
              </w:rPr>
              <w:tab/>
            </w:r>
            <w:r>
              <w:rPr>
                <w:noProof/>
                <w:webHidden/>
              </w:rPr>
              <w:fldChar w:fldCharType="begin"/>
            </w:r>
            <w:r w:rsidR="007C4719">
              <w:rPr>
                <w:noProof/>
                <w:webHidden/>
              </w:rPr>
              <w:instrText xml:space="preserve"> PAGEREF _Toc340580500 \h </w:instrText>
            </w:r>
            <w:r>
              <w:rPr>
                <w:noProof/>
                <w:webHidden/>
              </w:rPr>
            </w:r>
            <w:r>
              <w:rPr>
                <w:noProof/>
                <w:webHidden/>
              </w:rPr>
              <w:fldChar w:fldCharType="separate"/>
            </w:r>
            <w:r w:rsidR="007C4719">
              <w:rPr>
                <w:noProof/>
                <w:webHidden/>
              </w:rPr>
              <w:t>7</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01" w:history="1">
            <w:r w:rsidR="007C4719" w:rsidRPr="0030384F">
              <w:rPr>
                <w:rStyle w:val="Hyperlink"/>
                <w:noProof/>
              </w:rPr>
              <w:t>1.3.4</w:t>
            </w:r>
            <w:r w:rsidR="007C4719">
              <w:rPr>
                <w:rFonts w:eastAsiaTheme="minorEastAsia"/>
                <w:noProof/>
                <w:lang w:eastAsia="fr-FR"/>
              </w:rPr>
              <w:tab/>
            </w:r>
            <w:r w:rsidR="007C4719" w:rsidRPr="0030384F">
              <w:rPr>
                <w:rStyle w:val="Hyperlink"/>
                <w:noProof/>
              </w:rPr>
              <w:t>Bonnes pratiques de codage</w:t>
            </w:r>
            <w:r w:rsidR="007C4719">
              <w:rPr>
                <w:noProof/>
                <w:webHidden/>
              </w:rPr>
              <w:tab/>
            </w:r>
            <w:r>
              <w:rPr>
                <w:noProof/>
                <w:webHidden/>
              </w:rPr>
              <w:fldChar w:fldCharType="begin"/>
            </w:r>
            <w:r w:rsidR="007C4719">
              <w:rPr>
                <w:noProof/>
                <w:webHidden/>
              </w:rPr>
              <w:instrText xml:space="preserve"> PAGEREF _Toc340580501 \h </w:instrText>
            </w:r>
            <w:r>
              <w:rPr>
                <w:noProof/>
                <w:webHidden/>
              </w:rPr>
            </w:r>
            <w:r>
              <w:rPr>
                <w:noProof/>
                <w:webHidden/>
              </w:rPr>
              <w:fldChar w:fldCharType="separate"/>
            </w:r>
            <w:r w:rsidR="007C4719">
              <w:rPr>
                <w:noProof/>
                <w:webHidden/>
              </w:rPr>
              <w:t>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02" w:history="1">
            <w:r w:rsidR="007C4719" w:rsidRPr="0030384F">
              <w:rPr>
                <w:rStyle w:val="Hyperlink"/>
                <w:noProof/>
              </w:rPr>
              <w:t>1.4</w:t>
            </w:r>
            <w:r w:rsidR="007C4719">
              <w:rPr>
                <w:rFonts w:eastAsiaTheme="minorEastAsia"/>
                <w:noProof/>
                <w:lang w:eastAsia="fr-FR"/>
              </w:rPr>
              <w:tab/>
            </w:r>
            <w:r w:rsidR="007C4719" w:rsidRPr="0030384F">
              <w:rPr>
                <w:rStyle w:val="Hyperlink"/>
                <w:noProof/>
              </w:rPr>
              <w:t>Bilan global de la gestion du projet</w:t>
            </w:r>
            <w:r w:rsidR="007C4719">
              <w:rPr>
                <w:noProof/>
                <w:webHidden/>
              </w:rPr>
              <w:tab/>
            </w:r>
            <w:r>
              <w:rPr>
                <w:noProof/>
                <w:webHidden/>
              </w:rPr>
              <w:fldChar w:fldCharType="begin"/>
            </w:r>
            <w:r w:rsidR="007C4719">
              <w:rPr>
                <w:noProof/>
                <w:webHidden/>
              </w:rPr>
              <w:instrText xml:space="preserve"> PAGEREF _Toc340580502 \h </w:instrText>
            </w:r>
            <w:r>
              <w:rPr>
                <w:noProof/>
                <w:webHidden/>
              </w:rPr>
            </w:r>
            <w:r>
              <w:rPr>
                <w:noProof/>
                <w:webHidden/>
              </w:rPr>
              <w:fldChar w:fldCharType="separate"/>
            </w:r>
            <w:r w:rsidR="007C4719">
              <w:rPr>
                <w:noProof/>
                <w:webHidden/>
              </w:rPr>
              <w:t>9</w:t>
            </w:r>
            <w:r>
              <w:rPr>
                <w:noProof/>
                <w:webHidden/>
              </w:rPr>
              <w:fldChar w:fldCharType="end"/>
            </w:r>
          </w:hyperlink>
        </w:p>
        <w:p w:rsidR="007C4719" w:rsidRDefault="000E66E9">
          <w:pPr>
            <w:pStyle w:val="TOC1"/>
            <w:tabs>
              <w:tab w:val="left" w:pos="440"/>
              <w:tab w:val="right" w:leader="dot" w:pos="9062"/>
            </w:tabs>
            <w:rPr>
              <w:rFonts w:eastAsiaTheme="minorEastAsia"/>
              <w:noProof/>
              <w:lang w:eastAsia="fr-FR"/>
            </w:rPr>
          </w:pPr>
          <w:hyperlink w:anchor="_Toc340580503" w:history="1">
            <w:r w:rsidR="007C4719" w:rsidRPr="0030384F">
              <w:rPr>
                <w:rStyle w:val="Hyperlink"/>
                <w:noProof/>
              </w:rPr>
              <w:t>2</w:t>
            </w:r>
            <w:r w:rsidR="007C4719">
              <w:rPr>
                <w:rFonts w:eastAsiaTheme="minorEastAsia"/>
                <w:noProof/>
                <w:lang w:eastAsia="fr-FR"/>
              </w:rPr>
              <w:tab/>
            </w:r>
            <w:r w:rsidR="007C4719" w:rsidRPr="0030384F">
              <w:rPr>
                <w:rStyle w:val="Hyperlink"/>
                <w:noProof/>
              </w:rPr>
              <w:t>Management du module IHM Grille</w:t>
            </w:r>
            <w:r w:rsidR="007C4719">
              <w:rPr>
                <w:noProof/>
                <w:webHidden/>
              </w:rPr>
              <w:tab/>
            </w:r>
            <w:r>
              <w:rPr>
                <w:noProof/>
                <w:webHidden/>
              </w:rPr>
              <w:fldChar w:fldCharType="begin"/>
            </w:r>
            <w:r w:rsidR="007C4719">
              <w:rPr>
                <w:noProof/>
                <w:webHidden/>
              </w:rPr>
              <w:instrText xml:space="preserve"> PAGEREF _Toc340580503 \h </w:instrText>
            </w:r>
            <w:r>
              <w:rPr>
                <w:noProof/>
                <w:webHidden/>
              </w:rPr>
            </w:r>
            <w:r>
              <w:rPr>
                <w:noProof/>
                <w:webHidden/>
              </w:rPr>
              <w:fldChar w:fldCharType="separate"/>
            </w:r>
            <w:r w:rsidR="007C4719">
              <w:rPr>
                <w:noProof/>
                <w:webHidden/>
              </w:rPr>
              <w:t>10</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04" w:history="1">
            <w:r w:rsidR="007C4719" w:rsidRPr="0030384F">
              <w:rPr>
                <w:rStyle w:val="Hyperlink"/>
                <w:noProof/>
              </w:rPr>
              <w:t>2.1</w:t>
            </w:r>
            <w:r w:rsidR="007C4719">
              <w:rPr>
                <w:rFonts w:eastAsiaTheme="minorEastAsia"/>
                <w:noProof/>
                <w:lang w:eastAsia="fr-FR"/>
              </w:rPr>
              <w:tab/>
            </w:r>
            <w:r w:rsidR="007C4719" w:rsidRPr="0030384F">
              <w:rPr>
                <w:rStyle w:val="Hyperlink"/>
                <w:noProof/>
              </w:rPr>
              <w:t>Introduction</w:t>
            </w:r>
            <w:r w:rsidR="007C4719">
              <w:rPr>
                <w:noProof/>
                <w:webHidden/>
              </w:rPr>
              <w:tab/>
            </w:r>
            <w:r>
              <w:rPr>
                <w:noProof/>
                <w:webHidden/>
              </w:rPr>
              <w:fldChar w:fldCharType="begin"/>
            </w:r>
            <w:r w:rsidR="007C4719">
              <w:rPr>
                <w:noProof/>
                <w:webHidden/>
              </w:rPr>
              <w:instrText xml:space="preserve"> PAGEREF _Toc340580504 \h </w:instrText>
            </w:r>
            <w:r>
              <w:rPr>
                <w:noProof/>
                <w:webHidden/>
              </w:rPr>
            </w:r>
            <w:r>
              <w:rPr>
                <w:noProof/>
                <w:webHidden/>
              </w:rPr>
              <w:fldChar w:fldCharType="separate"/>
            </w:r>
            <w:r w:rsidR="007C4719">
              <w:rPr>
                <w:noProof/>
                <w:webHidden/>
              </w:rPr>
              <w:t>10</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05" w:history="1">
            <w:r w:rsidR="007C4719" w:rsidRPr="0030384F">
              <w:rPr>
                <w:rStyle w:val="Hyperlink"/>
                <w:noProof/>
              </w:rPr>
              <w:t>2.2</w:t>
            </w:r>
            <w:r w:rsidR="007C4719">
              <w:rPr>
                <w:rFonts w:eastAsiaTheme="minorEastAsia"/>
                <w:noProof/>
                <w:lang w:eastAsia="fr-FR"/>
              </w:rPr>
              <w:tab/>
            </w:r>
            <w:r w:rsidR="007C4719" w:rsidRPr="0030384F">
              <w:rPr>
                <w:rStyle w:val="Hyperlink"/>
                <w:noProof/>
              </w:rPr>
              <w:t>Découpage du projet</w:t>
            </w:r>
            <w:r w:rsidR="007C4719">
              <w:rPr>
                <w:noProof/>
                <w:webHidden/>
              </w:rPr>
              <w:tab/>
            </w:r>
            <w:r>
              <w:rPr>
                <w:noProof/>
                <w:webHidden/>
              </w:rPr>
              <w:fldChar w:fldCharType="begin"/>
            </w:r>
            <w:r w:rsidR="007C4719">
              <w:rPr>
                <w:noProof/>
                <w:webHidden/>
              </w:rPr>
              <w:instrText xml:space="preserve"> PAGEREF _Toc340580505 \h </w:instrText>
            </w:r>
            <w:r>
              <w:rPr>
                <w:noProof/>
                <w:webHidden/>
              </w:rPr>
            </w:r>
            <w:r>
              <w:rPr>
                <w:noProof/>
                <w:webHidden/>
              </w:rPr>
              <w:fldChar w:fldCharType="separate"/>
            </w:r>
            <w:r w:rsidR="007C4719">
              <w:rPr>
                <w:noProof/>
                <w:webHidden/>
              </w:rPr>
              <w:t>10</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06" w:history="1">
            <w:r w:rsidR="007C4719" w:rsidRPr="0030384F">
              <w:rPr>
                <w:rStyle w:val="Hyperlink"/>
                <w:noProof/>
              </w:rPr>
              <w:t>2.3</w:t>
            </w:r>
            <w:r w:rsidR="007C4719">
              <w:rPr>
                <w:rFonts w:eastAsiaTheme="minorEastAsia"/>
                <w:noProof/>
                <w:lang w:eastAsia="fr-FR"/>
              </w:rPr>
              <w:tab/>
            </w:r>
            <w:r w:rsidR="007C4719" w:rsidRPr="0030384F">
              <w:rPr>
                <w:rStyle w:val="Hyperlink"/>
                <w:noProof/>
              </w:rPr>
              <w:t>Estimation des charges</w:t>
            </w:r>
            <w:r w:rsidR="007C4719">
              <w:rPr>
                <w:noProof/>
                <w:webHidden/>
              </w:rPr>
              <w:tab/>
            </w:r>
            <w:r>
              <w:rPr>
                <w:noProof/>
                <w:webHidden/>
              </w:rPr>
              <w:fldChar w:fldCharType="begin"/>
            </w:r>
            <w:r w:rsidR="007C4719">
              <w:rPr>
                <w:noProof/>
                <w:webHidden/>
              </w:rPr>
              <w:instrText xml:space="preserve"> PAGEREF _Toc340580506 \h </w:instrText>
            </w:r>
            <w:r>
              <w:rPr>
                <w:noProof/>
                <w:webHidden/>
              </w:rPr>
            </w:r>
            <w:r>
              <w:rPr>
                <w:noProof/>
                <w:webHidden/>
              </w:rPr>
              <w:fldChar w:fldCharType="separate"/>
            </w:r>
            <w:r w:rsidR="007C4719">
              <w:rPr>
                <w:noProof/>
                <w:webHidden/>
              </w:rPr>
              <w:t>11</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07" w:history="1">
            <w:r w:rsidR="007C4719" w:rsidRPr="0030384F">
              <w:rPr>
                <w:rStyle w:val="Hyperlink"/>
                <w:noProof/>
              </w:rPr>
              <w:t>2.4</w:t>
            </w:r>
            <w:r w:rsidR="007C4719">
              <w:rPr>
                <w:rFonts w:eastAsiaTheme="minorEastAsia"/>
                <w:noProof/>
                <w:lang w:eastAsia="fr-FR"/>
              </w:rPr>
              <w:tab/>
            </w:r>
            <w:r w:rsidR="007C4719" w:rsidRPr="0030384F">
              <w:rPr>
                <w:rStyle w:val="Hyperlink"/>
                <w:noProof/>
              </w:rPr>
              <w:t>Planification</w:t>
            </w:r>
            <w:r w:rsidR="007C4719">
              <w:rPr>
                <w:noProof/>
                <w:webHidden/>
              </w:rPr>
              <w:tab/>
            </w:r>
            <w:r>
              <w:rPr>
                <w:noProof/>
                <w:webHidden/>
              </w:rPr>
              <w:fldChar w:fldCharType="begin"/>
            </w:r>
            <w:r w:rsidR="007C4719">
              <w:rPr>
                <w:noProof/>
                <w:webHidden/>
              </w:rPr>
              <w:instrText xml:space="preserve"> PAGEREF _Toc340580507 \h </w:instrText>
            </w:r>
            <w:r>
              <w:rPr>
                <w:noProof/>
                <w:webHidden/>
              </w:rPr>
            </w:r>
            <w:r>
              <w:rPr>
                <w:noProof/>
                <w:webHidden/>
              </w:rPr>
              <w:fldChar w:fldCharType="separate"/>
            </w:r>
            <w:r w:rsidR="007C4719">
              <w:rPr>
                <w:noProof/>
                <w:webHidden/>
              </w:rPr>
              <w:t>12</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08" w:history="1">
            <w:r w:rsidR="007C4719" w:rsidRPr="0030384F">
              <w:rPr>
                <w:rStyle w:val="Hyperlink"/>
                <w:noProof/>
              </w:rPr>
              <w:t>2.4.1</w:t>
            </w:r>
            <w:r w:rsidR="007C4719">
              <w:rPr>
                <w:rFonts w:eastAsiaTheme="minorEastAsia"/>
                <w:noProof/>
                <w:lang w:eastAsia="fr-FR"/>
              </w:rPr>
              <w:tab/>
            </w:r>
            <w:r w:rsidR="007C4719" w:rsidRPr="0030384F">
              <w:rPr>
                <w:rStyle w:val="Hyperlink"/>
                <w:noProof/>
              </w:rPr>
              <w:t>Diagramme d’ordonnancement</w:t>
            </w:r>
            <w:r w:rsidR="007C4719">
              <w:rPr>
                <w:noProof/>
                <w:webHidden/>
              </w:rPr>
              <w:tab/>
            </w:r>
            <w:r>
              <w:rPr>
                <w:noProof/>
                <w:webHidden/>
              </w:rPr>
              <w:fldChar w:fldCharType="begin"/>
            </w:r>
            <w:r w:rsidR="007C4719">
              <w:rPr>
                <w:noProof/>
                <w:webHidden/>
              </w:rPr>
              <w:instrText xml:space="preserve"> PAGEREF _Toc340580508 \h </w:instrText>
            </w:r>
            <w:r>
              <w:rPr>
                <w:noProof/>
                <w:webHidden/>
              </w:rPr>
            </w:r>
            <w:r>
              <w:rPr>
                <w:noProof/>
                <w:webHidden/>
              </w:rPr>
              <w:fldChar w:fldCharType="separate"/>
            </w:r>
            <w:r w:rsidR="007C4719">
              <w:rPr>
                <w:noProof/>
                <w:webHidden/>
              </w:rPr>
              <w:t>12</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09" w:history="1">
            <w:r w:rsidR="007C4719" w:rsidRPr="0030384F">
              <w:rPr>
                <w:rStyle w:val="Hyperlink"/>
                <w:noProof/>
              </w:rPr>
              <w:t>2.4.2</w:t>
            </w:r>
            <w:r w:rsidR="007C4719">
              <w:rPr>
                <w:rFonts w:eastAsiaTheme="minorEastAsia"/>
                <w:noProof/>
                <w:lang w:eastAsia="fr-FR"/>
              </w:rPr>
              <w:tab/>
            </w:r>
            <w:r w:rsidR="007C4719" w:rsidRPr="0030384F">
              <w:rPr>
                <w:rStyle w:val="Hyperlink"/>
                <w:noProof/>
              </w:rPr>
              <w:t>Diagramme de Gantt</w:t>
            </w:r>
            <w:r w:rsidR="007C4719">
              <w:rPr>
                <w:noProof/>
                <w:webHidden/>
              </w:rPr>
              <w:tab/>
            </w:r>
            <w:r>
              <w:rPr>
                <w:noProof/>
                <w:webHidden/>
              </w:rPr>
              <w:fldChar w:fldCharType="begin"/>
            </w:r>
            <w:r w:rsidR="007C4719">
              <w:rPr>
                <w:noProof/>
                <w:webHidden/>
              </w:rPr>
              <w:instrText xml:space="preserve"> PAGEREF _Toc340580509 \h </w:instrText>
            </w:r>
            <w:r>
              <w:rPr>
                <w:noProof/>
                <w:webHidden/>
              </w:rPr>
            </w:r>
            <w:r>
              <w:rPr>
                <w:noProof/>
                <w:webHidden/>
              </w:rPr>
              <w:fldChar w:fldCharType="separate"/>
            </w:r>
            <w:r w:rsidR="007C4719">
              <w:rPr>
                <w:noProof/>
                <w:webHidden/>
              </w:rPr>
              <w:t>13</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10" w:history="1">
            <w:r w:rsidR="007C4719" w:rsidRPr="0030384F">
              <w:rPr>
                <w:rStyle w:val="Hyperlink"/>
                <w:noProof/>
              </w:rPr>
              <w:t>2.5</w:t>
            </w:r>
            <w:r w:rsidR="007C4719">
              <w:rPr>
                <w:rFonts w:eastAsiaTheme="minorEastAsia"/>
                <w:noProof/>
                <w:lang w:eastAsia="fr-FR"/>
              </w:rPr>
              <w:tab/>
            </w:r>
            <w:r w:rsidR="007C4719" w:rsidRPr="0030384F">
              <w:rPr>
                <w:rStyle w:val="Hyperlink"/>
                <w:noProof/>
              </w:rPr>
              <w:t>Déroulement du projet</w:t>
            </w:r>
            <w:r w:rsidR="007C4719">
              <w:rPr>
                <w:noProof/>
                <w:webHidden/>
              </w:rPr>
              <w:tab/>
            </w:r>
            <w:r>
              <w:rPr>
                <w:noProof/>
                <w:webHidden/>
              </w:rPr>
              <w:fldChar w:fldCharType="begin"/>
            </w:r>
            <w:r w:rsidR="007C4719">
              <w:rPr>
                <w:noProof/>
                <w:webHidden/>
              </w:rPr>
              <w:instrText xml:space="preserve"> PAGEREF _Toc340580510 \h </w:instrText>
            </w:r>
            <w:r>
              <w:rPr>
                <w:noProof/>
                <w:webHidden/>
              </w:rPr>
            </w:r>
            <w:r>
              <w:rPr>
                <w:noProof/>
                <w:webHidden/>
              </w:rPr>
              <w:fldChar w:fldCharType="separate"/>
            </w:r>
            <w:r w:rsidR="007C4719">
              <w:rPr>
                <w:noProof/>
                <w:webHidden/>
              </w:rPr>
              <w:t>14</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11" w:history="1">
            <w:r w:rsidR="007C4719" w:rsidRPr="0030384F">
              <w:rPr>
                <w:rStyle w:val="Hyperlink"/>
                <w:noProof/>
              </w:rPr>
              <w:t>2.6</w:t>
            </w:r>
            <w:r w:rsidR="007C4719">
              <w:rPr>
                <w:rFonts w:eastAsiaTheme="minorEastAsia"/>
                <w:noProof/>
                <w:lang w:eastAsia="fr-FR"/>
              </w:rPr>
              <w:tab/>
            </w:r>
            <w:r w:rsidR="007C4719" w:rsidRPr="0030384F">
              <w:rPr>
                <w:rStyle w:val="Hyperlink"/>
                <w:noProof/>
              </w:rPr>
              <w:t>Analyse de risque</w:t>
            </w:r>
            <w:r w:rsidR="007C4719">
              <w:rPr>
                <w:noProof/>
                <w:webHidden/>
              </w:rPr>
              <w:tab/>
            </w:r>
            <w:r>
              <w:rPr>
                <w:noProof/>
                <w:webHidden/>
              </w:rPr>
              <w:fldChar w:fldCharType="begin"/>
            </w:r>
            <w:r w:rsidR="007C4719">
              <w:rPr>
                <w:noProof/>
                <w:webHidden/>
              </w:rPr>
              <w:instrText xml:space="preserve"> PAGEREF _Toc340580511 \h </w:instrText>
            </w:r>
            <w:r>
              <w:rPr>
                <w:noProof/>
                <w:webHidden/>
              </w:rPr>
            </w:r>
            <w:r>
              <w:rPr>
                <w:noProof/>
                <w:webHidden/>
              </w:rPr>
              <w:fldChar w:fldCharType="separate"/>
            </w:r>
            <w:r w:rsidR="007C4719">
              <w:rPr>
                <w:noProof/>
                <w:webHidden/>
              </w:rPr>
              <w:t>14</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12" w:history="1">
            <w:r w:rsidR="007C4719" w:rsidRPr="0030384F">
              <w:rPr>
                <w:rStyle w:val="Hyperlink"/>
                <w:noProof/>
              </w:rPr>
              <w:t>2.7</w:t>
            </w:r>
            <w:r w:rsidR="007C4719">
              <w:rPr>
                <w:rFonts w:eastAsiaTheme="minorEastAsia"/>
                <w:noProof/>
                <w:lang w:eastAsia="fr-FR"/>
              </w:rPr>
              <w:tab/>
            </w:r>
            <w:r w:rsidR="007C4719" w:rsidRPr="0030384F">
              <w:rPr>
                <w:rStyle w:val="Hyperlink"/>
                <w:noProof/>
              </w:rPr>
              <w:t>Fiches de travail</w:t>
            </w:r>
            <w:r w:rsidR="007C4719">
              <w:rPr>
                <w:noProof/>
                <w:webHidden/>
              </w:rPr>
              <w:tab/>
            </w:r>
            <w:r>
              <w:rPr>
                <w:noProof/>
                <w:webHidden/>
              </w:rPr>
              <w:fldChar w:fldCharType="begin"/>
            </w:r>
            <w:r w:rsidR="007C4719">
              <w:rPr>
                <w:noProof/>
                <w:webHidden/>
              </w:rPr>
              <w:instrText xml:space="preserve"> PAGEREF _Toc340580512 \h </w:instrText>
            </w:r>
            <w:r>
              <w:rPr>
                <w:noProof/>
                <w:webHidden/>
              </w:rPr>
            </w:r>
            <w:r>
              <w:rPr>
                <w:noProof/>
                <w:webHidden/>
              </w:rPr>
              <w:fldChar w:fldCharType="separate"/>
            </w:r>
            <w:r w:rsidR="007C4719">
              <w:rPr>
                <w:noProof/>
                <w:webHidden/>
              </w:rPr>
              <w:t>14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3" w:history="1">
            <w:r w:rsidR="007C4719" w:rsidRPr="0030384F">
              <w:rPr>
                <w:rStyle w:val="Hyperlink"/>
                <w:noProof/>
              </w:rPr>
              <w:t>2.7.1</w:t>
            </w:r>
            <w:r w:rsidR="007C4719">
              <w:rPr>
                <w:rFonts w:eastAsiaTheme="minorEastAsia"/>
                <w:noProof/>
                <w:lang w:eastAsia="fr-FR"/>
              </w:rPr>
              <w:tab/>
            </w:r>
            <w:r w:rsidR="007C4719" w:rsidRPr="0030384F">
              <w:rPr>
                <w:rStyle w:val="Hyperlink"/>
                <w:noProof/>
              </w:rPr>
              <w:t>Morgan ANTONELLI: Directeur de projet</w:t>
            </w:r>
            <w:r w:rsidR="007C4719">
              <w:rPr>
                <w:noProof/>
                <w:webHidden/>
              </w:rPr>
              <w:tab/>
            </w:r>
            <w:r>
              <w:rPr>
                <w:noProof/>
                <w:webHidden/>
              </w:rPr>
              <w:fldChar w:fldCharType="begin"/>
            </w:r>
            <w:r w:rsidR="007C4719">
              <w:rPr>
                <w:noProof/>
                <w:webHidden/>
              </w:rPr>
              <w:instrText xml:space="preserve"> PAGEREF _Toc340580513 \h </w:instrText>
            </w:r>
            <w:r>
              <w:rPr>
                <w:noProof/>
                <w:webHidden/>
              </w:rPr>
            </w:r>
            <w:r>
              <w:rPr>
                <w:noProof/>
                <w:webHidden/>
              </w:rPr>
              <w:fldChar w:fldCharType="separate"/>
            </w:r>
            <w:r w:rsidR="007C4719">
              <w:rPr>
                <w:noProof/>
                <w:webHidden/>
              </w:rPr>
              <w:t>14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4" w:history="1">
            <w:r w:rsidR="007C4719" w:rsidRPr="0030384F">
              <w:rPr>
                <w:rStyle w:val="Hyperlink"/>
                <w:noProof/>
              </w:rPr>
              <w:t>2.7.2</w:t>
            </w:r>
            <w:r w:rsidR="007C4719">
              <w:rPr>
                <w:rFonts w:eastAsiaTheme="minorEastAsia"/>
                <w:noProof/>
                <w:lang w:eastAsia="fr-FR"/>
              </w:rPr>
              <w:tab/>
            </w:r>
            <w:r w:rsidR="007C4719" w:rsidRPr="0030384F">
              <w:rPr>
                <w:rStyle w:val="Hyperlink"/>
                <w:noProof/>
              </w:rPr>
              <w:t>Loic PICAVET : Manager</w:t>
            </w:r>
            <w:r w:rsidR="007C4719">
              <w:rPr>
                <w:noProof/>
                <w:webHidden/>
              </w:rPr>
              <w:tab/>
            </w:r>
            <w:r>
              <w:rPr>
                <w:noProof/>
                <w:webHidden/>
              </w:rPr>
              <w:fldChar w:fldCharType="begin"/>
            </w:r>
            <w:r w:rsidR="007C4719">
              <w:rPr>
                <w:noProof/>
                <w:webHidden/>
              </w:rPr>
              <w:instrText xml:space="preserve"> PAGEREF _Toc340580514 \h </w:instrText>
            </w:r>
            <w:r>
              <w:rPr>
                <w:noProof/>
                <w:webHidden/>
              </w:rPr>
            </w:r>
            <w:r>
              <w:rPr>
                <w:noProof/>
                <w:webHidden/>
              </w:rPr>
              <w:fldChar w:fldCharType="separate"/>
            </w:r>
            <w:r w:rsidR="007C4719">
              <w:rPr>
                <w:noProof/>
                <w:webHidden/>
              </w:rPr>
              <w:t>14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5" w:history="1">
            <w:r w:rsidR="007C4719" w:rsidRPr="0030384F">
              <w:rPr>
                <w:rStyle w:val="Hyperlink"/>
                <w:noProof/>
              </w:rPr>
              <w:t>2.7.3</w:t>
            </w:r>
            <w:r w:rsidR="007C4719">
              <w:rPr>
                <w:rFonts w:eastAsiaTheme="minorEastAsia"/>
                <w:noProof/>
                <w:lang w:eastAsia="fr-FR"/>
              </w:rPr>
              <w:tab/>
            </w:r>
            <w:r w:rsidR="007C4719" w:rsidRPr="0030384F">
              <w:rPr>
                <w:rStyle w:val="Hyperlink"/>
                <w:noProof/>
              </w:rPr>
              <w:t>Karim CHEBBOUR : Chef conception</w:t>
            </w:r>
            <w:r w:rsidR="007C4719">
              <w:rPr>
                <w:noProof/>
                <w:webHidden/>
              </w:rPr>
              <w:tab/>
            </w:r>
            <w:r>
              <w:rPr>
                <w:noProof/>
                <w:webHidden/>
              </w:rPr>
              <w:fldChar w:fldCharType="begin"/>
            </w:r>
            <w:r w:rsidR="007C4719">
              <w:rPr>
                <w:noProof/>
                <w:webHidden/>
              </w:rPr>
              <w:instrText xml:space="preserve"> PAGEREF _Toc340580515 \h </w:instrText>
            </w:r>
            <w:r>
              <w:rPr>
                <w:noProof/>
                <w:webHidden/>
              </w:rPr>
            </w:r>
            <w:r>
              <w:rPr>
                <w:noProof/>
                <w:webHidden/>
              </w:rPr>
              <w:fldChar w:fldCharType="separate"/>
            </w:r>
            <w:r w:rsidR="007C4719">
              <w:rPr>
                <w:noProof/>
                <w:webHidden/>
              </w:rPr>
              <w:t>15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6" w:history="1">
            <w:r w:rsidR="007C4719" w:rsidRPr="0030384F">
              <w:rPr>
                <w:rStyle w:val="Hyperlink"/>
                <w:noProof/>
              </w:rPr>
              <w:t>2.7.4</w:t>
            </w:r>
            <w:r w:rsidR="007C4719">
              <w:rPr>
                <w:rFonts w:eastAsiaTheme="minorEastAsia"/>
                <w:noProof/>
                <w:lang w:eastAsia="fr-FR"/>
              </w:rPr>
              <w:tab/>
            </w:r>
            <w:r w:rsidR="007C4719" w:rsidRPr="0030384F">
              <w:rPr>
                <w:rStyle w:val="Hyperlink"/>
                <w:noProof/>
              </w:rPr>
              <w:t>Romain GUYARD: Responsable développement</w:t>
            </w:r>
            <w:r w:rsidR="007C4719">
              <w:rPr>
                <w:noProof/>
                <w:webHidden/>
              </w:rPr>
              <w:tab/>
            </w:r>
            <w:r>
              <w:rPr>
                <w:noProof/>
                <w:webHidden/>
              </w:rPr>
              <w:fldChar w:fldCharType="begin"/>
            </w:r>
            <w:r w:rsidR="007C4719">
              <w:rPr>
                <w:noProof/>
                <w:webHidden/>
              </w:rPr>
              <w:instrText xml:space="preserve"> PAGEREF _Toc340580516 \h </w:instrText>
            </w:r>
            <w:r>
              <w:rPr>
                <w:noProof/>
                <w:webHidden/>
              </w:rPr>
            </w:r>
            <w:r>
              <w:rPr>
                <w:noProof/>
                <w:webHidden/>
              </w:rPr>
              <w:fldChar w:fldCharType="separate"/>
            </w:r>
            <w:r w:rsidR="007C4719">
              <w:rPr>
                <w:noProof/>
                <w:webHidden/>
              </w:rPr>
              <w:t>16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7" w:history="1">
            <w:r w:rsidR="007C4719" w:rsidRPr="0030384F">
              <w:rPr>
                <w:rStyle w:val="Hyperlink"/>
                <w:noProof/>
              </w:rPr>
              <w:t>2.7.5</w:t>
            </w:r>
            <w:r w:rsidR="007C4719">
              <w:rPr>
                <w:rFonts w:eastAsiaTheme="minorEastAsia"/>
                <w:noProof/>
                <w:lang w:eastAsia="fr-FR"/>
              </w:rPr>
              <w:tab/>
            </w:r>
            <w:r w:rsidR="007C4719" w:rsidRPr="0030384F">
              <w:rPr>
                <w:rStyle w:val="Hyperlink"/>
                <w:noProof/>
              </w:rPr>
              <w:t>Guilhem BERNA: Chef qualité</w:t>
            </w:r>
            <w:r w:rsidR="007C4719">
              <w:rPr>
                <w:noProof/>
                <w:webHidden/>
              </w:rPr>
              <w:tab/>
            </w:r>
            <w:r>
              <w:rPr>
                <w:noProof/>
                <w:webHidden/>
              </w:rPr>
              <w:fldChar w:fldCharType="begin"/>
            </w:r>
            <w:r w:rsidR="007C4719">
              <w:rPr>
                <w:noProof/>
                <w:webHidden/>
              </w:rPr>
              <w:instrText xml:space="preserve"> PAGEREF _Toc340580517 \h </w:instrText>
            </w:r>
            <w:r>
              <w:rPr>
                <w:noProof/>
                <w:webHidden/>
              </w:rPr>
            </w:r>
            <w:r>
              <w:rPr>
                <w:noProof/>
                <w:webHidden/>
              </w:rPr>
              <w:fldChar w:fldCharType="separate"/>
            </w:r>
            <w:r w:rsidR="007C4719">
              <w:rPr>
                <w:noProof/>
                <w:webHidden/>
              </w:rPr>
              <w:t>16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18" w:history="1">
            <w:r w:rsidR="007C4719" w:rsidRPr="0030384F">
              <w:rPr>
                <w:rStyle w:val="Hyperlink"/>
                <w:noProof/>
              </w:rPr>
              <w:t>2.7.6</w:t>
            </w:r>
            <w:r w:rsidR="007C4719">
              <w:rPr>
                <w:rFonts w:eastAsiaTheme="minorEastAsia"/>
                <w:noProof/>
                <w:lang w:eastAsia="fr-FR"/>
              </w:rPr>
              <w:tab/>
            </w:r>
            <w:r w:rsidR="007C4719" w:rsidRPr="0030384F">
              <w:rPr>
                <w:rStyle w:val="Hyperlink"/>
                <w:noProof/>
              </w:rPr>
              <w:t>Laura BRIZARD: Responsable d’études</w:t>
            </w:r>
            <w:r w:rsidR="007C4719">
              <w:rPr>
                <w:noProof/>
                <w:webHidden/>
              </w:rPr>
              <w:tab/>
            </w:r>
            <w:r>
              <w:rPr>
                <w:noProof/>
                <w:webHidden/>
              </w:rPr>
              <w:fldChar w:fldCharType="begin"/>
            </w:r>
            <w:r w:rsidR="007C4719">
              <w:rPr>
                <w:noProof/>
                <w:webHidden/>
              </w:rPr>
              <w:instrText xml:space="preserve"> PAGEREF _Toc340580518 \h </w:instrText>
            </w:r>
            <w:r>
              <w:rPr>
                <w:noProof/>
                <w:webHidden/>
              </w:rPr>
            </w:r>
            <w:r>
              <w:rPr>
                <w:noProof/>
                <w:webHidden/>
              </w:rPr>
              <w:fldChar w:fldCharType="separate"/>
            </w:r>
            <w:r w:rsidR="007C4719">
              <w:rPr>
                <w:noProof/>
                <w:webHidden/>
              </w:rPr>
              <w:t>17</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19" w:history="1">
            <w:r w:rsidR="007C4719" w:rsidRPr="0030384F">
              <w:rPr>
                <w:rStyle w:val="Hyperlink"/>
                <w:noProof/>
              </w:rPr>
              <w:t>2.8</w:t>
            </w:r>
            <w:r w:rsidR="007C4719">
              <w:rPr>
                <w:rFonts w:eastAsiaTheme="minorEastAsia"/>
                <w:noProof/>
                <w:lang w:eastAsia="fr-FR"/>
              </w:rPr>
              <w:tab/>
            </w:r>
            <w:r w:rsidR="007C4719" w:rsidRPr="0030384F">
              <w:rPr>
                <w:rStyle w:val="Hyperlink"/>
                <w:noProof/>
              </w:rPr>
              <w:t>Bilan</w:t>
            </w:r>
            <w:r w:rsidR="007C4719">
              <w:rPr>
                <w:noProof/>
                <w:webHidden/>
              </w:rPr>
              <w:tab/>
            </w:r>
            <w:r>
              <w:rPr>
                <w:noProof/>
                <w:webHidden/>
              </w:rPr>
              <w:fldChar w:fldCharType="begin"/>
            </w:r>
            <w:r w:rsidR="007C4719">
              <w:rPr>
                <w:noProof/>
                <w:webHidden/>
              </w:rPr>
              <w:instrText xml:space="preserve"> PAGEREF _Toc340580519 \h </w:instrText>
            </w:r>
            <w:r>
              <w:rPr>
                <w:noProof/>
                <w:webHidden/>
              </w:rPr>
            </w:r>
            <w:r>
              <w:rPr>
                <w:noProof/>
                <w:webHidden/>
              </w:rPr>
              <w:fldChar w:fldCharType="separate"/>
            </w:r>
            <w:r w:rsidR="007C4719">
              <w:rPr>
                <w:noProof/>
                <w:webHidden/>
              </w:rPr>
              <w:t>17</w:t>
            </w:r>
            <w:r>
              <w:rPr>
                <w:noProof/>
                <w:webHidden/>
              </w:rPr>
              <w:fldChar w:fldCharType="end"/>
            </w:r>
          </w:hyperlink>
        </w:p>
        <w:p w:rsidR="007C4719" w:rsidRDefault="000E66E9">
          <w:pPr>
            <w:pStyle w:val="TOC1"/>
            <w:tabs>
              <w:tab w:val="left" w:pos="440"/>
              <w:tab w:val="right" w:leader="dot" w:pos="9062"/>
            </w:tabs>
            <w:rPr>
              <w:rFonts w:eastAsiaTheme="minorEastAsia"/>
              <w:noProof/>
              <w:lang w:eastAsia="fr-FR"/>
            </w:rPr>
          </w:pPr>
          <w:hyperlink w:anchor="_Toc340580520" w:history="1">
            <w:r w:rsidR="007C4719" w:rsidRPr="0030384F">
              <w:rPr>
                <w:rStyle w:val="Hyperlink"/>
                <w:noProof/>
              </w:rPr>
              <w:t>3</w:t>
            </w:r>
            <w:r w:rsidR="007C4719">
              <w:rPr>
                <w:rFonts w:eastAsiaTheme="minorEastAsia"/>
                <w:noProof/>
                <w:lang w:eastAsia="fr-FR"/>
              </w:rPr>
              <w:tab/>
            </w:r>
            <w:r w:rsidR="007C4719" w:rsidRPr="0030384F">
              <w:rPr>
                <w:rStyle w:val="Hyperlink"/>
                <w:noProof/>
              </w:rPr>
              <w:t>Management du module IHM Connexion</w:t>
            </w:r>
            <w:r w:rsidR="007C4719">
              <w:rPr>
                <w:noProof/>
                <w:webHidden/>
              </w:rPr>
              <w:tab/>
            </w:r>
            <w:r>
              <w:rPr>
                <w:noProof/>
                <w:webHidden/>
              </w:rPr>
              <w:fldChar w:fldCharType="begin"/>
            </w:r>
            <w:r w:rsidR="007C4719">
              <w:rPr>
                <w:noProof/>
                <w:webHidden/>
              </w:rPr>
              <w:instrText xml:space="preserve"> PAGEREF _Toc340580520 \h </w:instrText>
            </w:r>
            <w:r>
              <w:rPr>
                <w:noProof/>
                <w:webHidden/>
              </w:rPr>
            </w:r>
            <w:r>
              <w:rPr>
                <w:noProof/>
                <w:webHidden/>
              </w:rPr>
              <w:fldChar w:fldCharType="separate"/>
            </w:r>
            <w:r w:rsidR="007C4719">
              <w:rPr>
                <w:noProof/>
                <w:webHidden/>
              </w:rPr>
              <w:t>18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1" w:history="1">
            <w:r w:rsidR="007C4719" w:rsidRPr="0030384F">
              <w:rPr>
                <w:rStyle w:val="Hyperlink"/>
                <w:noProof/>
              </w:rPr>
              <w:t>3.1</w:t>
            </w:r>
            <w:r w:rsidR="007C4719">
              <w:rPr>
                <w:rFonts w:eastAsiaTheme="minorEastAsia"/>
                <w:noProof/>
                <w:lang w:eastAsia="fr-FR"/>
              </w:rPr>
              <w:tab/>
            </w:r>
            <w:r w:rsidR="007C4719" w:rsidRPr="0030384F">
              <w:rPr>
                <w:rStyle w:val="Hyperlink"/>
                <w:noProof/>
              </w:rPr>
              <w:t>Introduction</w:t>
            </w:r>
            <w:r w:rsidR="007C4719">
              <w:rPr>
                <w:noProof/>
                <w:webHidden/>
              </w:rPr>
              <w:tab/>
            </w:r>
            <w:r>
              <w:rPr>
                <w:noProof/>
                <w:webHidden/>
              </w:rPr>
              <w:fldChar w:fldCharType="begin"/>
            </w:r>
            <w:r w:rsidR="007C4719">
              <w:rPr>
                <w:noProof/>
                <w:webHidden/>
              </w:rPr>
              <w:instrText xml:space="preserve"> PAGEREF _Toc340580521 \h </w:instrText>
            </w:r>
            <w:r>
              <w:rPr>
                <w:noProof/>
                <w:webHidden/>
              </w:rPr>
            </w:r>
            <w:r>
              <w:rPr>
                <w:noProof/>
                <w:webHidden/>
              </w:rPr>
              <w:fldChar w:fldCharType="separate"/>
            </w:r>
            <w:r w:rsidR="007C4719">
              <w:rPr>
                <w:noProof/>
                <w:webHidden/>
              </w:rPr>
              <w:t>18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2" w:history="1">
            <w:r w:rsidR="007C4719" w:rsidRPr="0030384F">
              <w:rPr>
                <w:rStyle w:val="Hyperlink"/>
                <w:noProof/>
              </w:rPr>
              <w:t>3.2</w:t>
            </w:r>
            <w:r w:rsidR="007C4719">
              <w:rPr>
                <w:rFonts w:eastAsiaTheme="minorEastAsia"/>
                <w:noProof/>
                <w:lang w:eastAsia="fr-FR"/>
              </w:rPr>
              <w:tab/>
            </w:r>
            <w:r w:rsidR="007C4719" w:rsidRPr="0030384F">
              <w:rPr>
                <w:rStyle w:val="Hyperlink"/>
                <w:noProof/>
              </w:rPr>
              <w:t>Découpage du projet</w:t>
            </w:r>
            <w:r w:rsidR="007C4719">
              <w:rPr>
                <w:noProof/>
                <w:webHidden/>
              </w:rPr>
              <w:tab/>
            </w:r>
            <w:r>
              <w:rPr>
                <w:noProof/>
                <w:webHidden/>
              </w:rPr>
              <w:fldChar w:fldCharType="begin"/>
            </w:r>
            <w:r w:rsidR="007C4719">
              <w:rPr>
                <w:noProof/>
                <w:webHidden/>
              </w:rPr>
              <w:instrText xml:space="preserve"> PAGEREF _Toc340580522 \h </w:instrText>
            </w:r>
            <w:r>
              <w:rPr>
                <w:noProof/>
                <w:webHidden/>
              </w:rPr>
            </w:r>
            <w:r>
              <w:rPr>
                <w:noProof/>
                <w:webHidden/>
              </w:rPr>
              <w:fldChar w:fldCharType="separate"/>
            </w:r>
            <w:r w:rsidR="007C4719">
              <w:rPr>
                <w:noProof/>
                <w:webHidden/>
              </w:rPr>
              <w:t>18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3" w:history="1">
            <w:r w:rsidR="007C4719" w:rsidRPr="0030384F">
              <w:rPr>
                <w:rStyle w:val="Hyperlink"/>
                <w:noProof/>
              </w:rPr>
              <w:t>3.3</w:t>
            </w:r>
            <w:r w:rsidR="007C4719">
              <w:rPr>
                <w:rFonts w:eastAsiaTheme="minorEastAsia"/>
                <w:noProof/>
                <w:lang w:eastAsia="fr-FR"/>
              </w:rPr>
              <w:tab/>
            </w:r>
            <w:r w:rsidR="007C4719" w:rsidRPr="0030384F">
              <w:rPr>
                <w:rStyle w:val="Hyperlink"/>
                <w:noProof/>
              </w:rPr>
              <w:t>Estimation des charges</w:t>
            </w:r>
            <w:r w:rsidR="007C4719">
              <w:rPr>
                <w:noProof/>
                <w:webHidden/>
              </w:rPr>
              <w:tab/>
            </w:r>
            <w:r>
              <w:rPr>
                <w:noProof/>
                <w:webHidden/>
              </w:rPr>
              <w:fldChar w:fldCharType="begin"/>
            </w:r>
            <w:r w:rsidR="007C4719">
              <w:rPr>
                <w:noProof/>
                <w:webHidden/>
              </w:rPr>
              <w:instrText xml:space="preserve"> PAGEREF _Toc340580523 \h </w:instrText>
            </w:r>
            <w:r>
              <w:rPr>
                <w:noProof/>
                <w:webHidden/>
              </w:rPr>
            </w:r>
            <w:r>
              <w:rPr>
                <w:noProof/>
                <w:webHidden/>
              </w:rPr>
              <w:fldChar w:fldCharType="separate"/>
            </w:r>
            <w:r w:rsidR="007C4719">
              <w:rPr>
                <w:noProof/>
                <w:webHidden/>
              </w:rPr>
              <w:t>18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4" w:history="1">
            <w:r w:rsidR="007C4719" w:rsidRPr="0030384F">
              <w:rPr>
                <w:rStyle w:val="Hyperlink"/>
                <w:noProof/>
              </w:rPr>
              <w:t>3.4</w:t>
            </w:r>
            <w:r w:rsidR="007C4719">
              <w:rPr>
                <w:rFonts w:eastAsiaTheme="minorEastAsia"/>
                <w:noProof/>
                <w:lang w:eastAsia="fr-FR"/>
              </w:rPr>
              <w:tab/>
            </w:r>
            <w:r w:rsidR="007C4719" w:rsidRPr="0030384F">
              <w:rPr>
                <w:rStyle w:val="Hyperlink"/>
                <w:noProof/>
              </w:rPr>
              <w:t>Planification</w:t>
            </w:r>
            <w:r w:rsidR="007C4719">
              <w:rPr>
                <w:noProof/>
                <w:webHidden/>
              </w:rPr>
              <w:tab/>
            </w:r>
            <w:r>
              <w:rPr>
                <w:noProof/>
                <w:webHidden/>
              </w:rPr>
              <w:fldChar w:fldCharType="begin"/>
            </w:r>
            <w:r w:rsidR="007C4719">
              <w:rPr>
                <w:noProof/>
                <w:webHidden/>
              </w:rPr>
              <w:instrText xml:space="preserve"> PAGEREF _Toc340580524 \h </w:instrText>
            </w:r>
            <w:r>
              <w:rPr>
                <w:noProof/>
                <w:webHidden/>
              </w:rPr>
            </w:r>
            <w:r>
              <w:rPr>
                <w:noProof/>
                <w:webHidden/>
              </w:rPr>
              <w:fldChar w:fldCharType="separate"/>
            </w:r>
            <w:r w:rsidR="007C4719">
              <w:rPr>
                <w:noProof/>
                <w:webHidden/>
              </w:rPr>
              <w:t>20</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25" w:history="1">
            <w:r w:rsidR="007C4719" w:rsidRPr="0030384F">
              <w:rPr>
                <w:rStyle w:val="Hyperlink"/>
                <w:noProof/>
              </w:rPr>
              <w:t>3.4.1</w:t>
            </w:r>
            <w:r w:rsidR="007C4719">
              <w:rPr>
                <w:rFonts w:eastAsiaTheme="minorEastAsia"/>
                <w:noProof/>
                <w:lang w:eastAsia="fr-FR"/>
              </w:rPr>
              <w:tab/>
            </w:r>
            <w:r w:rsidR="007C4719" w:rsidRPr="0030384F">
              <w:rPr>
                <w:rStyle w:val="Hyperlink"/>
                <w:noProof/>
              </w:rPr>
              <w:t>Diagramme d’ordonnancement</w:t>
            </w:r>
            <w:r w:rsidR="007C4719">
              <w:rPr>
                <w:noProof/>
                <w:webHidden/>
              </w:rPr>
              <w:tab/>
            </w:r>
            <w:r>
              <w:rPr>
                <w:noProof/>
                <w:webHidden/>
              </w:rPr>
              <w:fldChar w:fldCharType="begin"/>
            </w:r>
            <w:r w:rsidR="007C4719">
              <w:rPr>
                <w:noProof/>
                <w:webHidden/>
              </w:rPr>
              <w:instrText xml:space="preserve"> PAGEREF _Toc340580525 \h </w:instrText>
            </w:r>
            <w:r>
              <w:rPr>
                <w:noProof/>
                <w:webHidden/>
              </w:rPr>
            </w:r>
            <w:r>
              <w:rPr>
                <w:noProof/>
                <w:webHidden/>
              </w:rPr>
              <w:fldChar w:fldCharType="separate"/>
            </w:r>
            <w:r w:rsidR="007C4719">
              <w:rPr>
                <w:noProof/>
                <w:webHidden/>
              </w:rPr>
              <w:t>20</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26" w:history="1">
            <w:r w:rsidR="007C4719" w:rsidRPr="0030384F">
              <w:rPr>
                <w:rStyle w:val="Hyperlink"/>
                <w:noProof/>
              </w:rPr>
              <w:t>3.4.2</w:t>
            </w:r>
            <w:r w:rsidR="007C4719">
              <w:rPr>
                <w:rFonts w:eastAsiaTheme="minorEastAsia"/>
                <w:noProof/>
                <w:lang w:eastAsia="fr-FR"/>
              </w:rPr>
              <w:tab/>
            </w:r>
            <w:r w:rsidR="007C4719" w:rsidRPr="0030384F">
              <w:rPr>
                <w:rStyle w:val="Hyperlink"/>
                <w:noProof/>
              </w:rPr>
              <w:t>Diagramme de Gantt</w:t>
            </w:r>
            <w:r w:rsidR="007C4719">
              <w:rPr>
                <w:noProof/>
                <w:webHidden/>
              </w:rPr>
              <w:tab/>
            </w:r>
            <w:r>
              <w:rPr>
                <w:noProof/>
                <w:webHidden/>
              </w:rPr>
              <w:fldChar w:fldCharType="begin"/>
            </w:r>
            <w:r w:rsidR="007C4719">
              <w:rPr>
                <w:noProof/>
                <w:webHidden/>
              </w:rPr>
              <w:instrText xml:space="preserve"> PAGEREF _Toc340580526 \h </w:instrText>
            </w:r>
            <w:r>
              <w:rPr>
                <w:noProof/>
                <w:webHidden/>
              </w:rPr>
            </w:r>
            <w:r>
              <w:rPr>
                <w:noProof/>
                <w:webHidden/>
              </w:rPr>
              <w:fldChar w:fldCharType="separate"/>
            </w:r>
            <w:r w:rsidR="007C4719">
              <w:rPr>
                <w:noProof/>
                <w:webHidden/>
              </w:rPr>
              <w:t>21</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7" w:history="1">
            <w:r w:rsidR="007C4719" w:rsidRPr="0030384F">
              <w:rPr>
                <w:rStyle w:val="Hyperlink"/>
                <w:noProof/>
              </w:rPr>
              <w:t>3.5</w:t>
            </w:r>
            <w:r w:rsidR="007C4719">
              <w:rPr>
                <w:rFonts w:eastAsiaTheme="minorEastAsia"/>
                <w:noProof/>
                <w:lang w:eastAsia="fr-FR"/>
              </w:rPr>
              <w:tab/>
            </w:r>
            <w:r w:rsidR="007C4719" w:rsidRPr="0030384F">
              <w:rPr>
                <w:rStyle w:val="Hyperlink"/>
                <w:noProof/>
              </w:rPr>
              <w:t>Déroulement du projet</w:t>
            </w:r>
            <w:r w:rsidR="007C4719">
              <w:rPr>
                <w:noProof/>
                <w:webHidden/>
              </w:rPr>
              <w:tab/>
            </w:r>
            <w:r>
              <w:rPr>
                <w:noProof/>
                <w:webHidden/>
              </w:rPr>
              <w:fldChar w:fldCharType="begin"/>
            </w:r>
            <w:r w:rsidR="007C4719">
              <w:rPr>
                <w:noProof/>
                <w:webHidden/>
              </w:rPr>
              <w:instrText xml:space="preserve"> PAGEREF _Toc340580527 \h </w:instrText>
            </w:r>
            <w:r>
              <w:rPr>
                <w:noProof/>
                <w:webHidden/>
              </w:rPr>
            </w:r>
            <w:r>
              <w:rPr>
                <w:noProof/>
                <w:webHidden/>
              </w:rPr>
              <w:fldChar w:fldCharType="separate"/>
            </w:r>
            <w:r w:rsidR="007C4719">
              <w:rPr>
                <w:noProof/>
                <w:webHidden/>
              </w:rPr>
              <w:t>21</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8" w:history="1">
            <w:r w:rsidR="007C4719" w:rsidRPr="0030384F">
              <w:rPr>
                <w:rStyle w:val="Hyperlink"/>
                <w:noProof/>
              </w:rPr>
              <w:t>3.6</w:t>
            </w:r>
            <w:r w:rsidR="007C4719">
              <w:rPr>
                <w:rFonts w:eastAsiaTheme="minorEastAsia"/>
                <w:noProof/>
                <w:lang w:eastAsia="fr-FR"/>
              </w:rPr>
              <w:tab/>
            </w:r>
            <w:r w:rsidR="007C4719" w:rsidRPr="0030384F">
              <w:rPr>
                <w:rStyle w:val="Hyperlink"/>
                <w:noProof/>
              </w:rPr>
              <w:t>Analyse de risque</w:t>
            </w:r>
            <w:r w:rsidR="007C4719">
              <w:rPr>
                <w:noProof/>
                <w:webHidden/>
              </w:rPr>
              <w:tab/>
            </w:r>
            <w:r>
              <w:rPr>
                <w:noProof/>
                <w:webHidden/>
              </w:rPr>
              <w:fldChar w:fldCharType="begin"/>
            </w:r>
            <w:r w:rsidR="007C4719">
              <w:rPr>
                <w:noProof/>
                <w:webHidden/>
              </w:rPr>
              <w:instrText xml:space="preserve"> PAGEREF _Toc340580528 \h </w:instrText>
            </w:r>
            <w:r>
              <w:rPr>
                <w:noProof/>
                <w:webHidden/>
              </w:rPr>
            </w:r>
            <w:r>
              <w:rPr>
                <w:noProof/>
                <w:webHidden/>
              </w:rPr>
              <w:fldChar w:fldCharType="separate"/>
            </w:r>
            <w:r w:rsidR="007C4719">
              <w:rPr>
                <w:noProof/>
                <w:webHidden/>
              </w:rPr>
              <w:t>22</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29" w:history="1">
            <w:r w:rsidR="007C4719" w:rsidRPr="0030384F">
              <w:rPr>
                <w:rStyle w:val="Hyperlink"/>
                <w:noProof/>
              </w:rPr>
              <w:t>3.7</w:t>
            </w:r>
            <w:r w:rsidR="007C4719">
              <w:rPr>
                <w:rFonts w:eastAsiaTheme="minorEastAsia"/>
                <w:noProof/>
                <w:lang w:eastAsia="fr-FR"/>
              </w:rPr>
              <w:tab/>
            </w:r>
            <w:r w:rsidR="007C4719" w:rsidRPr="0030384F">
              <w:rPr>
                <w:rStyle w:val="Hyperlink"/>
                <w:noProof/>
              </w:rPr>
              <w:t>Fiches de travail</w:t>
            </w:r>
            <w:r w:rsidR="007C4719">
              <w:rPr>
                <w:noProof/>
                <w:webHidden/>
              </w:rPr>
              <w:tab/>
            </w:r>
            <w:r>
              <w:rPr>
                <w:noProof/>
                <w:webHidden/>
              </w:rPr>
              <w:fldChar w:fldCharType="begin"/>
            </w:r>
            <w:r w:rsidR="007C4719">
              <w:rPr>
                <w:noProof/>
                <w:webHidden/>
              </w:rPr>
              <w:instrText xml:space="preserve"> PAGEREF _Toc340580529 \h </w:instrText>
            </w:r>
            <w:r>
              <w:rPr>
                <w:noProof/>
                <w:webHidden/>
              </w:rPr>
            </w:r>
            <w:r>
              <w:rPr>
                <w:noProof/>
                <w:webHidden/>
              </w:rPr>
              <w:fldChar w:fldCharType="separate"/>
            </w:r>
            <w:r w:rsidR="007C4719">
              <w:rPr>
                <w:noProof/>
                <w:webHidden/>
              </w:rPr>
              <w:t>23</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0" w:history="1">
            <w:r w:rsidR="007C4719" w:rsidRPr="0030384F">
              <w:rPr>
                <w:rStyle w:val="Hyperlink"/>
                <w:noProof/>
              </w:rPr>
              <w:t>3.7.1</w:t>
            </w:r>
            <w:r w:rsidR="007C4719">
              <w:rPr>
                <w:rFonts w:eastAsiaTheme="minorEastAsia"/>
                <w:noProof/>
                <w:lang w:eastAsia="fr-FR"/>
              </w:rPr>
              <w:tab/>
            </w:r>
            <w:r w:rsidR="007C4719" w:rsidRPr="0030384F">
              <w:rPr>
                <w:rStyle w:val="Hyperlink"/>
                <w:noProof/>
              </w:rPr>
              <w:t>Gaëtan GREGOIRE : Directeur de projet</w:t>
            </w:r>
            <w:r w:rsidR="007C4719">
              <w:rPr>
                <w:noProof/>
                <w:webHidden/>
              </w:rPr>
              <w:tab/>
            </w:r>
            <w:r>
              <w:rPr>
                <w:noProof/>
                <w:webHidden/>
              </w:rPr>
              <w:fldChar w:fldCharType="begin"/>
            </w:r>
            <w:r w:rsidR="007C4719">
              <w:rPr>
                <w:noProof/>
                <w:webHidden/>
              </w:rPr>
              <w:instrText xml:space="preserve"> PAGEREF _Toc340580530 \h </w:instrText>
            </w:r>
            <w:r>
              <w:rPr>
                <w:noProof/>
                <w:webHidden/>
              </w:rPr>
            </w:r>
            <w:r>
              <w:rPr>
                <w:noProof/>
                <w:webHidden/>
              </w:rPr>
              <w:fldChar w:fldCharType="separate"/>
            </w:r>
            <w:r w:rsidR="007C4719">
              <w:rPr>
                <w:noProof/>
                <w:webHidden/>
              </w:rPr>
              <w:t>23</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1" w:history="1">
            <w:r w:rsidR="007C4719" w:rsidRPr="0030384F">
              <w:rPr>
                <w:rStyle w:val="Hyperlink"/>
                <w:noProof/>
              </w:rPr>
              <w:t>3.7.2</w:t>
            </w:r>
            <w:r w:rsidR="007C4719">
              <w:rPr>
                <w:rFonts w:eastAsiaTheme="minorEastAsia"/>
                <w:noProof/>
                <w:lang w:eastAsia="fr-FR"/>
              </w:rPr>
              <w:tab/>
            </w:r>
            <w:r w:rsidR="007C4719" w:rsidRPr="0030384F">
              <w:rPr>
                <w:rStyle w:val="Hyperlink"/>
                <w:noProof/>
              </w:rPr>
              <w:t>Esteban PASQUIER : Manager</w:t>
            </w:r>
            <w:r w:rsidR="007C4719">
              <w:rPr>
                <w:noProof/>
                <w:webHidden/>
              </w:rPr>
              <w:tab/>
            </w:r>
            <w:r>
              <w:rPr>
                <w:noProof/>
                <w:webHidden/>
              </w:rPr>
              <w:fldChar w:fldCharType="begin"/>
            </w:r>
            <w:r w:rsidR="007C4719">
              <w:rPr>
                <w:noProof/>
                <w:webHidden/>
              </w:rPr>
              <w:instrText xml:space="preserve"> PAGEREF _Toc340580531 \h </w:instrText>
            </w:r>
            <w:r>
              <w:rPr>
                <w:noProof/>
                <w:webHidden/>
              </w:rPr>
            </w:r>
            <w:r>
              <w:rPr>
                <w:noProof/>
                <w:webHidden/>
              </w:rPr>
              <w:fldChar w:fldCharType="separate"/>
            </w:r>
            <w:r w:rsidR="007C4719">
              <w:rPr>
                <w:noProof/>
                <w:webHidden/>
              </w:rPr>
              <w:t>24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2" w:history="1">
            <w:r w:rsidR="007C4719" w:rsidRPr="0030384F">
              <w:rPr>
                <w:rStyle w:val="Hyperlink"/>
                <w:noProof/>
              </w:rPr>
              <w:t>3.7.3</w:t>
            </w:r>
            <w:r w:rsidR="007C4719">
              <w:rPr>
                <w:rFonts w:eastAsiaTheme="minorEastAsia"/>
                <w:noProof/>
                <w:lang w:eastAsia="fr-FR"/>
              </w:rPr>
              <w:tab/>
            </w:r>
            <w:r w:rsidR="007C4719" w:rsidRPr="0030384F">
              <w:rPr>
                <w:rStyle w:val="Hyperlink"/>
                <w:noProof/>
              </w:rPr>
              <w:t>Mohamed LAHLOU : Chef conception</w:t>
            </w:r>
            <w:r w:rsidR="007C4719">
              <w:rPr>
                <w:noProof/>
                <w:webHidden/>
              </w:rPr>
              <w:tab/>
            </w:r>
            <w:r>
              <w:rPr>
                <w:noProof/>
                <w:webHidden/>
              </w:rPr>
              <w:fldChar w:fldCharType="begin"/>
            </w:r>
            <w:r w:rsidR="007C4719">
              <w:rPr>
                <w:noProof/>
                <w:webHidden/>
              </w:rPr>
              <w:instrText xml:space="preserve"> PAGEREF _Toc340580532 \h </w:instrText>
            </w:r>
            <w:r>
              <w:rPr>
                <w:noProof/>
                <w:webHidden/>
              </w:rPr>
            </w:r>
            <w:r>
              <w:rPr>
                <w:noProof/>
                <w:webHidden/>
              </w:rPr>
              <w:fldChar w:fldCharType="separate"/>
            </w:r>
            <w:r w:rsidR="007C4719">
              <w:rPr>
                <w:noProof/>
                <w:webHidden/>
              </w:rPr>
              <w:t>25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3" w:history="1">
            <w:r w:rsidR="007C4719" w:rsidRPr="0030384F">
              <w:rPr>
                <w:rStyle w:val="Hyperlink"/>
                <w:noProof/>
              </w:rPr>
              <w:t>3.7.4</w:t>
            </w:r>
            <w:r w:rsidR="007C4719">
              <w:rPr>
                <w:rFonts w:eastAsiaTheme="minorEastAsia"/>
                <w:noProof/>
                <w:lang w:eastAsia="fr-FR"/>
              </w:rPr>
              <w:tab/>
            </w:r>
            <w:r w:rsidR="007C4719" w:rsidRPr="0030384F">
              <w:rPr>
                <w:rStyle w:val="Hyperlink"/>
                <w:noProof/>
              </w:rPr>
              <w:t>Patrick BROWNE : Responsable développement</w:t>
            </w:r>
            <w:r w:rsidR="007C4719">
              <w:rPr>
                <w:noProof/>
                <w:webHidden/>
              </w:rPr>
              <w:tab/>
            </w:r>
            <w:r>
              <w:rPr>
                <w:noProof/>
                <w:webHidden/>
              </w:rPr>
              <w:fldChar w:fldCharType="begin"/>
            </w:r>
            <w:r w:rsidR="007C4719">
              <w:rPr>
                <w:noProof/>
                <w:webHidden/>
              </w:rPr>
              <w:instrText xml:space="preserve"> PAGEREF _Toc340580533 \h </w:instrText>
            </w:r>
            <w:r>
              <w:rPr>
                <w:noProof/>
                <w:webHidden/>
              </w:rPr>
            </w:r>
            <w:r>
              <w:rPr>
                <w:noProof/>
                <w:webHidden/>
              </w:rPr>
              <w:fldChar w:fldCharType="separate"/>
            </w:r>
            <w:r w:rsidR="007C4719">
              <w:rPr>
                <w:noProof/>
                <w:webHidden/>
              </w:rPr>
              <w:t>26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4" w:history="1">
            <w:r w:rsidR="007C4719" w:rsidRPr="0030384F">
              <w:rPr>
                <w:rStyle w:val="Hyperlink"/>
                <w:noProof/>
              </w:rPr>
              <w:t>3.7.5</w:t>
            </w:r>
            <w:r w:rsidR="007C4719">
              <w:rPr>
                <w:rFonts w:eastAsiaTheme="minorEastAsia"/>
                <w:noProof/>
                <w:lang w:eastAsia="fr-FR"/>
              </w:rPr>
              <w:tab/>
            </w:r>
            <w:r w:rsidR="007C4719" w:rsidRPr="0030384F">
              <w:rPr>
                <w:rStyle w:val="Hyperlink"/>
                <w:noProof/>
              </w:rPr>
              <w:t>Marc ROSSI: Chef qualité</w:t>
            </w:r>
            <w:r w:rsidR="007C4719">
              <w:rPr>
                <w:noProof/>
                <w:webHidden/>
              </w:rPr>
              <w:tab/>
            </w:r>
            <w:r>
              <w:rPr>
                <w:noProof/>
                <w:webHidden/>
              </w:rPr>
              <w:fldChar w:fldCharType="begin"/>
            </w:r>
            <w:r w:rsidR="007C4719">
              <w:rPr>
                <w:noProof/>
                <w:webHidden/>
              </w:rPr>
              <w:instrText xml:space="preserve"> PAGEREF _Toc340580534 \h </w:instrText>
            </w:r>
            <w:r>
              <w:rPr>
                <w:noProof/>
                <w:webHidden/>
              </w:rPr>
            </w:r>
            <w:r>
              <w:rPr>
                <w:noProof/>
                <w:webHidden/>
              </w:rPr>
              <w:fldChar w:fldCharType="separate"/>
            </w:r>
            <w:r w:rsidR="007C4719">
              <w:rPr>
                <w:noProof/>
                <w:webHidden/>
              </w:rPr>
              <w:t>26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35" w:history="1">
            <w:r w:rsidR="007C4719" w:rsidRPr="0030384F">
              <w:rPr>
                <w:rStyle w:val="Hyperlink"/>
                <w:noProof/>
              </w:rPr>
              <w:t>3.7.6</w:t>
            </w:r>
            <w:r w:rsidR="007C4719">
              <w:rPr>
                <w:rFonts w:eastAsiaTheme="minorEastAsia"/>
                <w:noProof/>
                <w:lang w:eastAsia="fr-FR"/>
              </w:rPr>
              <w:tab/>
            </w:r>
            <w:r w:rsidR="007C4719" w:rsidRPr="0030384F">
              <w:rPr>
                <w:rStyle w:val="Hyperlink"/>
                <w:noProof/>
              </w:rPr>
              <w:t>Rémi CLERMONT : Responsable d’études</w:t>
            </w:r>
            <w:r w:rsidR="007C4719">
              <w:rPr>
                <w:noProof/>
                <w:webHidden/>
              </w:rPr>
              <w:tab/>
            </w:r>
            <w:r>
              <w:rPr>
                <w:noProof/>
                <w:webHidden/>
              </w:rPr>
              <w:fldChar w:fldCharType="begin"/>
            </w:r>
            <w:r w:rsidR="007C4719">
              <w:rPr>
                <w:noProof/>
                <w:webHidden/>
              </w:rPr>
              <w:instrText xml:space="preserve"> PAGEREF _Toc340580535 \h </w:instrText>
            </w:r>
            <w:r>
              <w:rPr>
                <w:noProof/>
                <w:webHidden/>
              </w:rPr>
            </w:r>
            <w:r>
              <w:rPr>
                <w:noProof/>
                <w:webHidden/>
              </w:rPr>
              <w:fldChar w:fldCharType="separate"/>
            </w:r>
            <w:r w:rsidR="007C4719">
              <w:rPr>
                <w:noProof/>
                <w:webHidden/>
              </w:rPr>
              <w:t>27</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36" w:history="1">
            <w:r w:rsidR="007C4719" w:rsidRPr="0030384F">
              <w:rPr>
                <w:rStyle w:val="Hyperlink"/>
                <w:noProof/>
              </w:rPr>
              <w:t>3.8</w:t>
            </w:r>
            <w:r w:rsidR="007C4719">
              <w:rPr>
                <w:rFonts w:eastAsiaTheme="minorEastAsia"/>
                <w:noProof/>
                <w:lang w:eastAsia="fr-FR"/>
              </w:rPr>
              <w:tab/>
            </w:r>
            <w:r w:rsidR="007C4719" w:rsidRPr="0030384F">
              <w:rPr>
                <w:rStyle w:val="Hyperlink"/>
                <w:noProof/>
              </w:rPr>
              <w:t>Bilan</w:t>
            </w:r>
            <w:r w:rsidR="007C4719">
              <w:rPr>
                <w:noProof/>
                <w:webHidden/>
              </w:rPr>
              <w:tab/>
            </w:r>
            <w:r>
              <w:rPr>
                <w:noProof/>
                <w:webHidden/>
              </w:rPr>
              <w:fldChar w:fldCharType="begin"/>
            </w:r>
            <w:r w:rsidR="007C4719">
              <w:rPr>
                <w:noProof/>
                <w:webHidden/>
              </w:rPr>
              <w:instrText xml:space="preserve"> PAGEREF _Toc340580536 \h </w:instrText>
            </w:r>
            <w:r>
              <w:rPr>
                <w:noProof/>
                <w:webHidden/>
              </w:rPr>
            </w:r>
            <w:r>
              <w:rPr>
                <w:noProof/>
                <w:webHidden/>
              </w:rPr>
              <w:fldChar w:fldCharType="separate"/>
            </w:r>
            <w:r w:rsidR="007C4719">
              <w:rPr>
                <w:noProof/>
                <w:webHidden/>
              </w:rPr>
              <w:t>28</w:t>
            </w:r>
            <w:r>
              <w:rPr>
                <w:noProof/>
                <w:webHidden/>
              </w:rPr>
              <w:fldChar w:fldCharType="end"/>
            </w:r>
          </w:hyperlink>
        </w:p>
        <w:p w:rsidR="007C4719" w:rsidRDefault="000E66E9">
          <w:pPr>
            <w:pStyle w:val="TOC1"/>
            <w:tabs>
              <w:tab w:val="left" w:pos="440"/>
              <w:tab w:val="right" w:leader="dot" w:pos="9062"/>
            </w:tabs>
            <w:rPr>
              <w:rFonts w:eastAsiaTheme="minorEastAsia"/>
              <w:noProof/>
              <w:lang w:eastAsia="fr-FR"/>
            </w:rPr>
          </w:pPr>
          <w:hyperlink w:anchor="_Toc340580537" w:history="1">
            <w:r w:rsidR="007C4719" w:rsidRPr="0030384F">
              <w:rPr>
                <w:rStyle w:val="Hyperlink"/>
                <w:noProof/>
              </w:rPr>
              <w:t>4</w:t>
            </w:r>
            <w:r w:rsidR="007C4719">
              <w:rPr>
                <w:rFonts w:eastAsiaTheme="minorEastAsia"/>
                <w:noProof/>
                <w:lang w:eastAsia="fr-FR"/>
              </w:rPr>
              <w:tab/>
            </w:r>
            <w:r w:rsidR="007C4719" w:rsidRPr="0030384F">
              <w:rPr>
                <w:rStyle w:val="Hyperlink"/>
                <w:noProof/>
              </w:rPr>
              <w:t>Management du module Gestion de Données</w:t>
            </w:r>
            <w:r w:rsidR="007C4719">
              <w:rPr>
                <w:noProof/>
                <w:webHidden/>
              </w:rPr>
              <w:tab/>
            </w:r>
            <w:r>
              <w:rPr>
                <w:noProof/>
                <w:webHidden/>
              </w:rPr>
              <w:fldChar w:fldCharType="begin"/>
            </w:r>
            <w:r w:rsidR="007C4719">
              <w:rPr>
                <w:noProof/>
                <w:webHidden/>
              </w:rPr>
              <w:instrText xml:space="preserve"> PAGEREF _Toc340580537 \h </w:instrText>
            </w:r>
            <w:r>
              <w:rPr>
                <w:noProof/>
                <w:webHidden/>
              </w:rPr>
            </w:r>
            <w:r>
              <w:rPr>
                <w:noProof/>
                <w:webHidden/>
              </w:rPr>
              <w:fldChar w:fldCharType="separate"/>
            </w:r>
            <w:r w:rsidR="007C4719">
              <w:rPr>
                <w:noProof/>
                <w:webHidden/>
              </w:rPr>
              <w:t>29</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38" w:history="1">
            <w:r w:rsidR="007C4719" w:rsidRPr="0030384F">
              <w:rPr>
                <w:rStyle w:val="Hyperlink"/>
                <w:noProof/>
              </w:rPr>
              <w:t>4.1</w:t>
            </w:r>
            <w:r w:rsidR="007C4719">
              <w:rPr>
                <w:rFonts w:eastAsiaTheme="minorEastAsia"/>
                <w:noProof/>
                <w:lang w:eastAsia="fr-FR"/>
              </w:rPr>
              <w:tab/>
            </w:r>
            <w:r w:rsidR="007C4719" w:rsidRPr="0030384F">
              <w:rPr>
                <w:rStyle w:val="Hyperlink"/>
                <w:noProof/>
              </w:rPr>
              <w:t>Introduction</w:t>
            </w:r>
            <w:r w:rsidR="007C4719">
              <w:rPr>
                <w:noProof/>
                <w:webHidden/>
              </w:rPr>
              <w:tab/>
            </w:r>
            <w:r>
              <w:rPr>
                <w:noProof/>
                <w:webHidden/>
              </w:rPr>
              <w:fldChar w:fldCharType="begin"/>
            </w:r>
            <w:r w:rsidR="007C4719">
              <w:rPr>
                <w:noProof/>
                <w:webHidden/>
              </w:rPr>
              <w:instrText xml:space="preserve"> PAGEREF _Toc340580538 \h </w:instrText>
            </w:r>
            <w:r>
              <w:rPr>
                <w:noProof/>
                <w:webHidden/>
              </w:rPr>
            </w:r>
            <w:r>
              <w:rPr>
                <w:noProof/>
                <w:webHidden/>
              </w:rPr>
              <w:fldChar w:fldCharType="separate"/>
            </w:r>
            <w:r w:rsidR="007C4719">
              <w:rPr>
                <w:noProof/>
                <w:webHidden/>
              </w:rPr>
              <w:t>29</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39" w:history="1">
            <w:r w:rsidR="007C4719" w:rsidRPr="0030384F">
              <w:rPr>
                <w:rStyle w:val="Hyperlink"/>
                <w:noProof/>
              </w:rPr>
              <w:t>4.2</w:t>
            </w:r>
            <w:r w:rsidR="007C4719">
              <w:rPr>
                <w:rFonts w:eastAsiaTheme="minorEastAsia"/>
                <w:noProof/>
                <w:lang w:eastAsia="fr-FR"/>
              </w:rPr>
              <w:tab/>
            </w:r>
            <w:r w:rsidR="007C4719" w:rsidRPr="0030384F">
              <w:rPr>
                <w:rStyle w:val="Hyperlink"/>
                <w:noProof/>
              </w:rPr>
              <w:t>Découpage du projet</w:t>
            </w:r>
            <w:r w:rsidR="007C4719">
              <w:rPr>
                <w:noProof/>
                <w:webHidden/>
              </w:rPr>
              <w:tab/>
            </w:r>
            <w:r>
              <w:rPr>
                <w:noProof/>
                <w:webHidden/>
              </w:rPr>
              <w:fldChar w:fldCharType="begin"/>
            </w:r>
            <w:r w:rsidR="007C4719">
              <w:rPr>
                <w:noProof/>
                <w:webHidden/>
              </w:rPr>
              <w:instrText xml:space="preserve"> PAGEREF _Toc340580539 \h </w:instrText>
            </w:r>
            <w:r>
              <w:rPr>
                <w:noProof/>
                <w:webHidden/>
              </w:rPr>
            </w:r>
            <w:r>
              <w:rPr>
                <w:noProof/>
                <w:webHidden/>
              </w:rPr>
              <w:fldChar w:fldCharType="separate"/>
            </w:r>
            <w:r w:rsidR="007C4719">
              <w:rPr>
                <w:noProof/>
                <w:webHidden/>
              </w:rPr>
              <w:t>30</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40" w:history="1">
            <w:r w:rsidR="007C4719" w:rsidRPr="0030384F">
              <w:rPr>
                <w:rStyle w:val="Hyperlink"/>
                <w:noProof/>
              </w:rPr>
              <w:t>4.3</w:t>
            </w:r>
            <w:r w:rsidR="007C4719">
              <w:rPr>
                <w:rFonts w:eastAsiaTheme="minorEastAsia"/>
                <w:noProof/>
                <w:lang w:eastAsia="fr-FR"/>
              </w:rPr>
              <w:tab/>
            </w:r>
            <w:r w:rsidR="007C4719" w:rsidRPr="0030384F">
              <w:rPr>
                <w:rStyle w:val="Hyperlink"/>
                <w:noProof/>
              </w:rPr>
              <w:t>Estimation des charges</w:t>
            </w:r>
            <w:r w:rsidR="007C4719">
              <w:rPr>
                <w:noProof/>
                <w:webHidden/>
              </w:rPr>
              <w:tab/>
            </w:r>
            <w:r>
              <w:rPr>
                <w:noProof/>
                <w:webHidden/>
              </w:rPr>
              <w:fldChar w:fldCharType="begin"/>
            </w:r>
            <w:r w:rsidR="007C4719">
              <w:rPr>
                <w:noProof/>
                <w:webHidden/>
              </w:rPr>
              <w:instrText xml:space="preserve"> PAGEREF _Toc340580540 \h </w:instrText>
            </w:r>
            <w:r>
              <w:rPr>
                <w:noProof/>
                <w:webHidden/>
              </w:rPr>
            </w:r>
            <w:r>
              <w:rPr>
                <w:noProof/>
                <w:webHidden/>
              </w:rPr>
              <w:fldChar w:fldCharType="separate"/>
            </w:r>
            <w:r w:rsidR="007C4719">
              <w:rPr>
                <w:noProof/>
                <w:webHidden/>
              </w:rPr>
              <w:t>31</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41" w:history="1">
            <w:r w:rsidR="007C4719" w:rsidRPr="0030384F">
              <w:rPr>
                <w:rStyle w:val="Hyperlink"/>
                <w:noProof/>
              </w:rPr>
              <w:t>4.4</w:t>
            </w:r>
            <w:r w:rsidR="007C4719">
              <w:rPr>
                <w:rFonts w:eastAsiaTheme="minorEastAsia"/>
                <w:noProof/>
                <w:lang w:eastAsia="fr-FR"/>
              </w:rPr>
              <w:tab/>
            </w:r>
            <w:r w:rsidR="007C4719" w:rsidRPr="0030384F">
              <w:rPr>
                <w:rStyle w:val="Hyperlink"/>
                <w:noProof/>
              </w:rPr>
              <w:t>Planification</w:t>
            </w:r>
            <w:r w:rsidR="007C4719">
              <w:rPr>
                <w:noProof/>
                <w:webHidden/>
              </w:rPr>
              <w:tab/>
            </w:r>
            <w:r>
              <w:rPr>
                <w:noProof/>
                <w:webHidden/>
              </w:rPr>
              <w:fldChar w:fldCharType="begin"/>
            </w:r>
            <w:r w:rsidR="007C4719">
              <w:rPr>
                <w:noProof/>
                <w:webHidden/>
              </w:rPr>
              <w:instrText xml:space="preserve"> PAGEREF _Toc340580541 \h </w:instrText>
            </w:r>
            <w:r>
              <w:rPr>
                <w:noProof/>
                <w:webHidden/>
              </w:rPr>
            </w:r>
            <w:r>
              <w:rPr>
                <w:noProof/>
                <w:webHidden/>
              </w:rPr>
              <w:fldChar w:fldCharType="separate"/>
            </w:r>
            <w:r w:rsidR="007C4719">
              <w:rPr>
                <w:noProof/>
                <w:webHidden/>
              </w:rPr>
              <w:t>32</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42" w:history="1">
            <w:r w:rsidR="007C4719" w:rsidRPr="0030384F">
              <w:rPr>
                <w:rStyle w:val="Hyperlink"/>
                <w:noProof/>
              </w:rPr>
              <w:t>4.4.1</w:t>
            </w:r>
            <w:r w:rsidR="007C4719">
              <w:rPr>
                <w:rFonts w:eastAsiaTheme="minorEastAsia"/>
                <w:noProof/>
                <w:lang w:eastAsia="fr-FR"/>
              </w:rPr>
              <w:tab/>
            </w:r>
            <w:r w:rsidR="007C4719" w:rsidRPr="0030384F">
              <w:rPr>
                <w:rStyle w:val="Hyperlink"/>
                <w:noProof/>
              </w:rPr>
              <w:t>Diagramme d’ordonnancement</w:t>
            </w:r>
            <w:r w:rsidR="007C4719">
              <w:rPr>
                <w:noProof/>
                <w:webHidden/>
              </w:rPr>
              <w:tab/>
            </w:r>
            <w:r>
              <w:rPr>
                <w:noProof/>
                <w:webHidden/>
              </w:rPr>
              <w:fldChar w:fldCharType="begin"/>
            </w:r>
            <w:r w:rsidR="007C4719">
              <w:rPr>
                <w:noProof/>
                <w:webHidden/>
              </w:rPr>
              <w:instrText xml:space="preserve"> PAGEREF _Toc340580542 \h </w:instrText>
            </w:r>
            <w:r>
              <w:rPr>
                <w:noProof/>
                <w:webHidden/>
              </w:rPr>
            </w:r>
            <w:r>
              <w:rPr>
                <w:noProof/>
                <w:webHidden/>
              </w:rPr>
              <w:fldChar w:fldCharType="separate"/>
            </w:r>
            <w:r w:rsidR="007C4719">
              <w:rPr>
                <w:noProof/>
                <w:webHidden/>
              </w:rPr>
              <w:t>32</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43" w:history="1">
            <w:r w:rsidR="007C4719" w:rsidRPr="0030384F">
              <w:rPr>
                <w:rStyle w:val="Hyperlink"/>
                <w:noProof/>
              </w:rPr>
              <w:t>4.4.2</w:t>
            </w:r>
            <w:r w:rsidR="007C4719">
              <w:rPr>
                <w:rFonts w:eastAsiaTheme="minorEastAsia"/>
                <w:noProof/>
                <w:lang w:eastAsia="fr-FR"/>
              </w:rPr>
              <w:tab/>
            </w:r>
            <w:r w:rsidR="007C4719" w:rsidRPr="0030384F">
              <w:rPr>
                <w:rStyle w:val="Hyperlink"/>
                <w:noProof/>
              </w:rPr>
              <w:t>Diagramme de Gantt</w:t>
            </w:r>
            <w:r w:rsidR="007C4719">
              <w:rPr>
                <w:noProof/>
                <w:webHidden/>
              </w:rPr>
              <w:tab/>
            </w:r>
            <w:r>
              <w:rPr>
                <w:noProof/>
                <w:webHidden/>
              </w:rPr>
              <w:fldChar w:fldCharType="begin"/>
            </w:r>
            <w:r w:rsidR="007C4719">
              <w:rPr>
                <w:noProof/>
                <w:webHidden/>
              </w:rPr>
              <w:instrText xml:space="preserve"> PAGEREF _Toc340580543 \h </w:instrText>
            </w:r>
            <w:r>
              <w:rPr>
                <w:noProof/>
                <w:webHidden/>
              </w:rPr>
            </w:r>
            <w:r>
              <w:rPr>
                <w:noProof/>
                <w:webHidden/>
              </w:rPr>
              <w:fldChar w:fldCharType="separate"/>
            </w:r>
            <w:r w:rsidR="007C4719">
              <w:rPr>
                <w:noProof/>
                <w:webHidden/>
              </w:rPr>
              <w:t>33</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44" w:history="1">
            <w:r w:rsidR="007C4719" w:rsidRPr="0030384F">
              <w:rPr>
                <w:rStyle w:val="Hyperlink"/>
                <w:noProof/>
              </w:rPr>
              <w:t>4.5</w:t>
            </w:r>
            <w:r w:rsidR="007C4719">
              <w:rPr>
                <w:rFonts w:eastAsiaTheme="minorEastAsia"/>
                <w:noProof/>
                <w:lang w:eastAsia="fr-FR"/>
              </w:rPr>
              <w:tab/>
            </w:r>
            <w:r w:rsidR="007C4719" w:rsidRPr="0030384F">
              <w:rPr>
                <w:rStyle w:val="Hyperlink"/>
                <w:noProof/>
              </w:rPr>
              <w:t>Déroulement du projet</w:t>
            </w:r>
            <w:r w:rsidR="007C4719">
              <w:rPr>
                <w:noProof/>
                <w:webHidden/>
              </w:rPr>
              <w:tab/>
            </w:r>
            <w:r>
              <w:rPr>
                <w:noProof/>
                <w:webHidden/>
              </w:rPr>
              <w:fldChar w:fldCharType="begin"/>
            </w:r>
            <w:r w:rsidR="007C4719">
              <w:rPr>
                <w:noProof/>
                <w:webHidden/>
              </w:rPr>
              <w:instrText xml:space="preserve"> PAGEREF _Toc340580544 \h </w:instrText>
            </w:r>
            <w:r>
              <w:rPr>
                <w:noProof/>
                <w:webHidden/>
              </w:rPr>
            </w:r>
            <w:r>
              <w:rPr>
                <w:noProof/>
                <w:webHidden/>
              </w:rPr>
              <w:fldChar w:fldCharType="separate"/>
            </w:r>
            <w:r w:rsidR="007C4719">
              <w:rPr>
                <w:noProof/>
                <w:webHidden/>
              </w:rPr>
              <w:t>34</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45" w:history="1">
            <w:r w:rsidR="007C4719" w:rsidRPr="0030384F">
              <w:rPr>
                <w:rStyle w:val="Hyperlink"/>
                <w:noProof/>
              </w:rPr>
              <w:t>4.6</w:t>
            </w:r>
            <w:r w:rsidR="007C4719">
              <w:rPr>
                <w:rFonts w:eastAsiaTheme="minorEastAsia"/>
                <w:noProof/>
                <w:lang w:eastAsia="fr-FR"/>
              </w:rPr>
              <w:tab/>
            </w:r>
            <w:r w:rsidR="007C4719" w:rsidRPr="0030384F">
              <w:rPr>
                <w:rStyle w:val="Hyperlink"/>
                <w:noProof/>
              </w:rPr>
              <w:t>Analyse de risque</w:t>
            </w:r>
            <w:r w:rsidR="007C4719">
              <w:rPr>
                <w:noProof/>
                <w:webHidden/>
              </w:rPr>
              <w:tab/>
            </w:r>
            <w:r>
              <w:rPr>
                <w:noProof/>
                <w:webHidden/>
              </w:rPr>
              <w:fldChar w:fldCharType="begin"/>
            </w:r>
            <w:r w:rsidR="007C4719">
              <w:rPr>
                <w:noProof/>
                <w:webHidden/>
              </w:rPr>
              <w:instrText xml:space="preserve"> PAGEREF _Toc340580545 \h </w:instrText>
            </w:r>
            <w:r>
              <w:rPr>
                <w:noProof/>
                <w:webHidden/>
              </w:rPr>
            </w:r>
            <w:r>
              <w:rPr>
                <w:noProof/>
                <w:webHidden/>
              </w:rPr>
              <w:fldChar w:fldCharType="separate"/>
            </w:r>
            <w:r w:rsidR="007C4719">
              <w:rPr>
                <w:noProof/>
                <w:webHidden/>
              </w:rPr>
              <w:t>34</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46" w:history="1">
            <w:r w:rsidR="007C4719" w:rsidRPr="0030384F">
              <w:rPr>
                <w:rStyle w:val="Hyperlink"/>
                <w:noProof/>
              </w:rPr>
              <w:t>4.7</w:t>
            </w:r>
            <w:r w:rsidR="007C4719">
              <w:rPr>
                <w:rFonts w:eastAsiaTheme="minorEastAsia"/>
                <w:noProof/>
                <w:lang w:eastAsia="fr-FR"/>
              </w:rPr>
              <w:tab/>
            </w:r>
            <w:r w:rsidR="007C4719" w:rsidRPr="0030384F">
              <w:rPr>
                <w:rStyle w:val="Hyperlink"/>
                <w:noProof/>
              </w:rPr>
              <w:t>Fiches de travail</w:t>
            </w:r>
            <w:r w:rsidR="007C4719">
              <w:rPr>
                <w:noProof/>
                <w:webHidden/>
              </w:rPr>
              <w:tab/>
            </w:r>
            <w:r>
              <w:rPr>
                <w:noProof/>
                <w:webHidden/>
              </w:rPr>
              <w:fldChar w:fldCharType="begin"/>
            </w:r>
            <w:r w:rsidR="007C4719">
              <w:rPr>
                <w:noProof/>
                <w:webHidden/>
              </w:rPr>
              <w:instrText xml:space="preserve"> PAGEREF _Toc340580546 \h </w:instrText>
            </w:r>
            <w:r>
              <w:rPr>
                <w:noProof/>
                <w:webHidden/>
              </w:rPr>
            </w:r>
            <w:r>
              <w:rPr>
                <w:noProof/>
                <w:webHidden/>
              </w:rPr>
              <w:fldChar w:fldCharType="separate"/>
            </w:r>
            <w:r w:rsidR="007C4719">
              <w:rPr>
                <w:noProof/>
                <w:webHidden/>
              </w:rPr>
              <w:t>34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47" w:history="1">
            <w:r w:rsidR="007C4719" w:rsidRPr="0030384F">
              <w:rPr>
                <w:rStyle w:val="Hyperlink"/>
                <w:noProof/>
              </w:rPr>
              <w:t>4.7.1</w:t>
            </w:r>
            <w:r w:rsidR="007C4719">
              <w:rPr>
                <w:rFonts w:eastAsiaTheme="minorEastAsia"/>
                <w:noProof/>
                <w:lang w:eastAsia="fr-FR"/>
              </w:rPr>
              <w:tab/>
            </w:r>
            <w:r w:rsidR="007C4719" w:rsidRPr="0030384F">
              <w:rPr>
                <w:rStyle w:val="Hyperlink"/>
                <w:noProof/>
              </w:rPr>
              <w:t>Monsieur Pierre-Alexandre Fontat  : Directeur de projet</w:t>
            </w:r>
            <w:r w:rsidR="007C4719">
              <w:rPr>
                <w:noProof/>
                <w:webHidden/>
              </w:rPr>
              <w:tab/>
            </w:r>
            <w:r>
              <w:rPr>
                <w:noProof/>
                <w:webHidden/>
              </w:rPr>
              <w:fldChar w:fldCharType="begin"/>
            </w:r>
            <w:r w:rsidR="007C4719">
              <w:rPr>
                <w:noProof/>
                <w:webHidden/>
              </w:rPr>
              <w:instrText xml:space="preserve"> PAGEREF _Toc340580547 \h </w:instrText>
            </w:r>
            <w:r>
              <w:rPr>
                <w:noProof/>
                <w:webHidden/>
              </w:rPr>
            </w:r>
            <w:r>
              <w:rPr>
                <w:noProof/>
                <w:webHidden/>
              </w:rPr>
              <w:fldChar w:fldCharType="separate"/>
            </w:r>
            <w:r w:rsidR="007C4719">
              <w:rPr>
                <w:noProof/>
                <w:webHidden/>
              </w:rPr>
              <w:t>34</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48" w:history="1">
            <w:r w:rsidR="007C4719" w:rsidRPr="0030384F">
              <w:rPr>
                <w:rStyle w:val="Hyperlink"/>
                <w:noProof/>
              </w:rPr>
              <w:t>4.7.2</w:t>
            </w:r>
            <w:r w:rsidR="007C4719">
              <w:rPr>
                <w:rFonts w:eastAsiaTheme="minorEastAsia"/>
                <w:noProof/>
                <w:lang w:eastAsia="fr-FR"/>
              </w:rPr>
              <w:tab/>
            </w:r>
            <w:r w:rsidR="007C4719" w:rsidRPr="0030384F">
              <w:rPr>
                <w:rStyle w:val="Hyperlink"/>
                <w:noProof/>
              </w:rPr>
              <w:t>Monsieur Joseph Silvestre : Manager</w:t>
            </w:r>
            <w:r w:rsidR="007C4719">
              <w:rPr>
                <w:noProof/>
                <w:webHidden/>
              </w:rPr>
              <w:tab/>
            </w:r>
            <w:r>
              <w:rPr>
                <w:noProof/>
                <w:webHidden/>
              </w:rPr>
              <w:fldChar w:fldCharType="begin"/>
            </w:r>
            <w:r w:rsidR="007C4719">
              <w:rPr>
                <w:noProof/>
                <w:webHidden/>
              </w:rPr>
              <w:instrText xml:space="preserve"> PAGEREF _Toc340580548 \h </w:instrText>
            </w:r>
            <w:r>
              <w:rPr>
                <w:noProof/>
                <w:webHidden/>
              </w:rPr>
            </w:r>
            <w:r>
              <w:rPr>
                <w:noProof/>
                <w:webHidden/>
              </w:rPr>
              <w:fldChar w:fldCharType="separate"/>
            </w:r>
            <w:r w:rsidR="007C4719">
              <w:rPr>
                <w:noProof/>
                <w:webHidden/>
              </w:rPr>
              <w:t>35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49" w:history="1">
            <w:r w:rsidR="007C4719" w:rsidRPr="0030384F">
              <w:rPr>
                <w:rStyle w:val="Hyperlink"/>
                <w:noProof/>
              </w:rPr>
              <w:t>4.7.3</w:t>
            </w:r>
            <w:r w:rsidR="007C4719">
              <w:rPr>
                <w:rFonts w:eastAsiaTheme="minorEastAsia"/>
                <w:noProof/>
                <w:lang w:eastAsia="fr-FR"/>
              </w:rPr>
              <w:tab/>
            </w:r>
            <w:r w:rsidR="007C4719" w:rsidRPr="0030384F">
              <w:rPr>
                <w:rStyle w:val="Hyperlink"/>
                <w:noProof/>
              </w:rPr>
              <w:t>Monsieur Noé Gaumont : Chef conception</w:t>
            </w:r>
            <w:r w:rsidR="007C4719">
              <w:rPr>
                <w:noProof/>
                <w:webHidden/>
              </w:rPr>
              <w:tab/>
            </w:r>
            <w:r>
              <w:rPr>
                <w:noProof/>
                <w:webHidden/>
              </w:rPr>
              <w:fldChar w:fldCharType="begin"/>
            </w:r>
            <w:r w:rsidR="007C4719">
              <w:rPr>
                <w:noProof/>
                <w:webHidden/>
              </w:rPr>
              <w:instrText xml:space="preserve"> PAGEREF _Toc340580549 \h </w:instrText>
            </w:r>
            <w:r>
              <w:rPr>
                <w:noProof/>
                <w:webHidden/>
              </w:rPr>
            </w:r>
            <w:r>
              <w:rPr>
                <w:noProof/>
                <w:webHidden/>
              </w:rPr>
              <w:fldChar w:fldCharType="separate"/>
            </w:r>
            <w:r w:rsidR="007C4719">
              <w:rPr>
                <w:noProof/>
                <w:webHidden/>
              </w:rPr>
              <w:t>35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50" w:history="1">
            <w:r w:rsidR="007C4719" w:rsidRPr="0030384F">
              <w:rPr>
                <w:rStyle w:val="Hyperlink"/>
                <w:noProof/>
              </w:rPr>
              <w:t>4.7.4</w:t>
            </w:r>
            <w:r w:rsidR="007C4719">
              <w:rPr>
                <w:rFonts w:eastAsiaTheme="minorEastAsia"/>
                <w:noProof/>
                <w:lang w:eastAsia="fr-FR"/>
              </w:rPr>
              <w:tab/>
            </w:r>
            <w:r w:rsidR="007C4719" w:rsidRPr="0030384F">
              <w:rPr>
                <w:rStyle w:val="Hyperlink"/>
                <w:noProof/>
              </w:rPr>
              <w:t>Monsieur Stéphan Donin : Responsable développement</w:t>
            </w:r>
            <w:r w:rsidR="007C4719">
              <w:rPr>
                <w:noProof/>
                <w:webHidden/>
              </w:rPr>
              <w:tab/>
            </w:r>
            <w:r>
              <w:rPr>
                <w:noProof/>
                <w:webHidden/>
              </w:rPr>
              <w:fldChar w:fldCharType="begin"/>
            </w:r>
            <w:r w:rsidR="007C4719">
              <w:rPr>
                <w:noProof/>
                <w:webHidden/>
              </w:rPr>
              <w:instrText xml:space="preserve"> PAGEREF _Toc340580550 \h </w:instrText>
            </w:r>
            <w:r>
              <w:rPr>
                <w:noProof/>
                <w:webHidden/>
              </w:rPr>
            </w:r>
            <w:r>
              <w:rPr>
                <w:noProof/>
                <w:webHidden/>
              </w:rPr>
              <w:fldChar w:fldCharType="separate"/>
            </w:r>
            <w:r w:rsidR="007C4719">
              <w:rPr>
                <w:noProof/>
                <w:webHidden/>
              </w:rPr>
              <w:t>35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51" w:history="1">
            <w:r w:rsidR="007C4719" w:rsidRPr="0030384F">
              <w:rPr>
                <w:rStyle w:val="Hyperlink"/>
                <w:noProof/>
              </w:rPr>
              <w:t>4.7.5</w:t>
            </w:r>
            <w:r w:rsidR="007C4719">
              <w:rPr>
                <w:rFonts w:eastAsiaTheme="minorEastAsia"/>
                <w:noProof/>
                <w:lang w:eastAsia="fr-FR"/>
              </w:rPr>
              <w:tab/>
            </w:r>
            <w:r w:rsidR="007C4719" w:rsidRPr="0030384F">
              <w:rPr>
                <w:rStyle w:val="Hyperlink"/>
                <w:noProof/>
              </w:rPr>
              <w:t>Monsieur Louis Pontoise : Chef qualité</w:t>
            </w:r>
            <w:r w:rsidR="007C4719">
              <w:rPr>
                <w:noProof/>
                <w:webHidden/>
              </w:rPr>
              <w:tab/>
            </w:r>
            <w:r>
              <w:rPr>
                <w:noProof/>
                <w:webHidden/>
              </w:rPr>
              <w:fldChar w:fldCharType="begin"/>
            </w:r>
            <w:r w:rsidR="007C4719">
              <w:rPr>
                <w:noProof/>
                <w:webHidden/>
              </w:rPr>
              <w:instrText xml:space="preserve"> PAGEREF _Toc340580551 \h </w:instrText>
            </w:r>
            <w:r>
              <w:rPr>
                <w:noProof/>
                <w:webHidden/>
              </w:rPr>
            </w:r>
            <w:r>
              <w:rPr>
                <w:noProof/>
                <w:webHidden/>
              </w:rPr>
              <w:fldChar w:fldCharType="separate"/>
            </w:r>
            <w:r w:rsidR="007C4719">
              <w:rPr>
                <w:noProof/>
                <w:webHidden/>
              </w:rPr>
              <w:t>36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52" w:history="1">
            <w:r w:rsidR="007C4719" w:rsidRPr="0030384F">
              <w:rPr>
                <w:rStyle w:val="Hyperlink"/>
                <w:noProof/>
              </w:rPr>
              <w:t>4.7.6</w:t>
            </w:r>
            <w:r w:rsidR="007C4719">
              <w:rPr>
                <w:rFonts w:eastAsiaTheme="minorEastAsia"/>
                <w:noProof/>
                <w:lang w:eastAsia="fr-FR"/>
              </w:rPr>
              <w:tab/>
            </w:r>
            <w:r w:rsidR="007C4719" w:rsidRPr="0030384F">
              <w:rPr>
                <w:rStyle w:val="Hyperlink"/>
                <w:noProof/>
              </w:rPr>
              <w:t>Monsieur Karim Hamidou : Responsable d’études</w:t>
            </w:r>
            <w:r w:rsidR="007C4719">
              <w:rPr>
                <w:noProof/>
                <w:webHidden/>
              </w:rPr>
              <w:tab/>
            </w:r>
            <w:r>
              <w:rPr>
                <w:noProof/>
                <w:webHidden/>
              </w:rPr>
              <w:fldChar w:fldCharType="begin"/>
            </w:r>
            <w:r w:rsidR="007C4719">
              <w:rPr>
                <w:noProof/>
                <w:webHidden/>
              </w:rPr>
              <w:instrText xml:space="preserve"> PAGEREF _Toc340580552 \h </w:instrText>
            </w:r>
            <w:r>
              <w:rPr>
                <w:noProof/>
                <w:webHidden/>
              </w:rPr>
            </w:r>
            <w:r>
              <w:rPr>
                <w:noProof/>
                <w:webHidden/>
              </w:rPr>
              <w:fldChar w:fldCharType="separate"/>
            </w:r>
            <w:r w:rsidR="007C4719">
              <w:rPr>
                <w:noProof/>
                <w:webHidden/>
              </w:rPr>
              <w:t>36</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53" w:history="1">
            <w:r w:rsidR="007C4719" w:rsidRPr="0030384F">
              <w:rPr>
                <w:rStyle w:val="Hyperlink"/>
                <w:noProof/>
              </w:rPr>
              <w:t>4.8</w:t>
            </w:r>
            <w:r w:rsidR="007C4719">
              <w:rPr>
                <w:rFonts w:eastAsiaTheme="minorEastAsia"/>
                <w:noProof/>
                <w:lang w:eastAsia="fr-FR"/>
              </w:rPr>
              <w:tab/>
            </w:r>
            <w:r w:rsidR="007C4719" w:rsidRPr="0030384F">
              <w:rPr>
                <w:rStyle w:val="Hyperlink"/>
                <w:noProof/>
              </w:rPr>
              <w:t>Bilan</w:t>
            </w:r>
            <w:r w:rsidR="007C4719">
              <w:rPr>
                <w:noProof/>
                <w:webHidden/>
              </w:rPr>
              <w:tab/>
            </w:r>
            <w:r>
              <w:rPr>
                <w:noProof/>
                <w:webHidden/>
              </w:rPr>
              <w:fldChar w:fldCharType="begin"/>
            </w:r>
            <w:r w:rsidR="007C4719">
              <w:rPr>
                <w:noProof/>
                <w:webHidden/>
              </w:rPr>
              <w:instrText xml:space="preserve"> PAGEREF _Toc340580553 \h </w:instrText>
            </w:r>
            <w:r>
              <w:rPr>
                <w:noProof/>
                <w:webHidden/>
              </w:rPr>
            </w:r>
            <w:r>
              <w:rPr>
                <w:noProof/>
                <w:webHidden/>
              </w:rPr>
              <w:fldChar w:fldCharType="separate"/>
            </w:r>
            <w:r w:rsidR="007C4719">
              <w:rPr>
                <w:noProof/>
                <w:webHidden/>
              </w:rPr>
              <w:t>37</w:t>
            </w:r>
            <w:r>
              <w:rPr>
                <w:noProof/>
                <w:webHidden/>
              </w:rPr>
              <w:fldChar w:fldCharType="end"/>
            </w:r>
          </w:hyperlink>
        </w:p>
        <w:p w:rsidR="007C4719" w:rsidRDefault="000E66E9">
          <w:pPr>
            <w:pStyle w:val="TOC1"/>
            <w:tabs>
              <w:tab w:val="left" w:pos="440"/>
              <w:tab w:val="right" w:leader="dot" w:pos="9062"/>
            </w:tabs>
            <w:rPr>
              <w:rFonts w:eastAsiaTheme="minorEastAsia"/>
              <w:noProof/>
              <w:lang w:eastAsia="fr-FR"/>
            </w:rPr>
          </w:pPr>
          <w:hyperlink w:anchor="_Toc340580554" w:history="1">
            <w:r w:rsidR="007C4719" w:rsidRPr="0030384F">
              <w:rPr>
                <w:rStyle w:val="Hyperlink"/>
                <w:noProof/>
              </w:rPr>
              <w:t>5</w:t>
            </w:r>
            <w:r w:rsidR="007C4719">
              <w:rPr>
                <w:rFonts w:eastAsiaTheme="minorEastAsia"/>
                <w:noProof/>
                <w:lang w:eastAsia="fr-FR"/>
              </w:rPr>
              <w:tab/>
            </w:r>
            <w:r w:rsidR="007C4719" w:rsidRPr="0030384F">
              <w:rPr>
                <w:rStyle w:val="Hyperlink"/>
                <w:noProof/>
              </w:rPr>
              <w:t>Management du module Communication et Traitement</w:t>
            </w:r>
            <w:r w:rsidR="007C4719">
              <w:rPr>
                <w:noProof/>
                <w:webHidden/>
              </w:rPr>
              <w:tab/>
            </w:r>
            <w:r>
              <w:rPr>
                <w:noProof/>
                <w:webHidden/>
              </w:rPr>
              <w:fldChar w:fldCharType="begin"/>
            </w:r>
            <w:r w:rsidR="007C4719">
              <w:rPr>
                <w:noProof/>
                <w:webHidden/>
              </w:rPr>
              <w:instrText xml:space="preserve"> PAGEREF _Toc340580554 \h </w:instrText>
            </w:r>
            <w:r>
              <w:rPr>
                <w:noProof/>
                <w:webHidden/>
              </w:rPr>
            </w:r>
            <w:r>
              <w:rPr>
                <w:noProof/>
                <w:webHidden/>
              </w:rPr>
              <w:fldChar w:fldCharType="separate"/>
            </w:r>
            <w:r w:rsidR="007C4719">
              <w:rPr>
                <w:noProof/>
                <w:webHidden/>
              </w:rPr>
              <w:t>38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55" w:history="1">
            <w:r w:rsidR="007C4719" w:rsidRPr="0030384F">
              <w:rPr>
                <w:rStyle w:val="Hyperlink"/>
                <w:noProof/>
              </w:rPr>
              <w:t>5.1</w:t>
            </w:r>
            <w:r w:rsidR="007C4719">
              <w:rPr>
                <w:rFonts w:eastAsiaTheme="minorEastAsia"/>
                <w:noProof/>
                <w:lang w:eastAsia="fr-FR"/>
              </w:rPr>
              <w:tab/>
            </w:r>
            <w:r w:rsidR="007C4719" w:rsidRPr="0030384F">
              <w:rPr>
                <w:rStyle w:val="Hyperlink"/>
                <w:noProof/>
              </w:rPr>
              <w:t>Introduction</w:t>
            </w:r>
            <w:r w:rsidR="007C4719">
              <w:rPr>
                <w:noProof/>
                <w:webHidden/>
              </w:rPr>
              <w:tab/>
            </w:r>
            <w:r>
              <w:rPr>
                <w:noProof/>
                <w:webHidden/>
              </w:rPr>
              <w:fldChar w:fldCharType="begin"/>
            </w:r>
            <w:r w:rsidR="007C4719">
              <w:rPr>
                <w:noProof/>
                <w:webHidden/>
              </w:rPr>
              <w:instrText xml:space="preserve"> PAGEREF _Toc340580555 \h </w:instrText>
            </w:r>
            <w:r>
              <w:rPr>
                <w:noProof/>
                <w:webHidden/>
              </w:rPr>
            </w:r>
            <w:r>
              <w:rPr>
                <w:noProof/>
                <w:webHidden/>
              </w:rPr>
              <w:fldChar w:fldCharType="separate"/>
            </w:r>
            <w:r w:rsidR="007C4719">
              <w:rPr>
                <w:noProof/>
                <w:webHidden/>
              </w:rPr>
              <w:t>38</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56" w:history="1">
            <w:r w:rsidR="007C4719" w:rsidRPr="0030384F">
              <w:rPr>
                <w:rStyle w:val="Hyperlink"/>
                <w:noProof/>
              </w:rPr>
              <w:t>5.2</w:t>
            </w:r>
            <w:r w:rsidR="007C4719">
              <w:rPr>
                <w:rFonts w:eastAsiaTheme="minorEastAsia"/>
                <w:noProof/>
                <w:lang w:eastAsia="fr-FR"/>
              </w:rPr>
              <w:tab/>
            </w:r>
            <w:r w:rsidR="007C4719" w:rsidRPr="0030384F">
              <w:rPr>
                <w:rStyle w:val="Hyperlink"/>
                <w:noProof/>
              </w:rPr>
              <w:t>Découpage du projet</w:t>
            </w:r>
            <w:r w:rsidR="007C4719">
              <w:rPr>
                <w:noProof/>
                <w:webHidden/>
              </w:rPr>
              <w:tab/>
            </w:r>
            <w:r>
              <w:rPr>
                <w:noProof/>
                <w:webHidden/>
              </w:rPr>
              <w:fldChar w:fldCharType="begin"/>
            </w:r>
            <w:r w:rsidR="007C4719">
              <w:rPr>
                <w:noProof/>
                <w:webHidden/>
              </w:rPr>
              <w:instrText xml:space="preserve"> PAGEREF _Toc340580556 \h </w:instrText>
            </w:r>
            <w:r>
              <w:rPr>
                <w:noProof/>
                <w:webHidden/>
              </w:rPr>
            </w:r>
            <w:r>
              <w:rPr>
                <w:noProof/>
                <w:webHidden/>
              </w:rPr>
              <w:fldChar w:fldCharType="separate"/>
            </w:r>
            <w:r w:rsidR="007C4719">
              <w:rPr>
                <w:noProof/>
                <w:webHidden/>
              </w:rPr>
              <w:t>39</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57" w:history="1">
            <w:r w:rsidR="007C4719" w:rsidRPr="0030384F">
              <w:rPr>
                <w:rStyle w:val="Hyperlink"/>
                <w:noProof/>
              </w:rPr>
              <w:t>5.3</w:t>
            </w:r>
            <w:r w:rsidR="007C4719">
              <w:rPr>
                <w:rFonts w:eastAsiaTheme="minorEastAsia"/>
                <w:noProof/>
                <w:lang w:eastAsia="fr-FR"/>
              </w:rPr>
              <w:tab/>
            </w:r>
            <w:r w:rsidR="007C4719" w:rsidRPr="0030384F">
              <w:rPr>
                <w:rStyle w:val="Hyperlink"/>
                <w:noProof/>
              </w:rPr>
              <w:t>Estimation des charges</w:t>
            </w:r>
            <w:r w:rsidR="007C4719">
              <w:rPr>
                <w:noProof/>
                <w:webHidden/>
              </w:rPr>
              <w:tab/>
            </w:r>
            <w:r>
              <w:rPr>
                <w:noProof/>
                <w:webHidden/>
              </w:rPr>
              <w:fldChar w:fldCharType="begin"/>
            </w:r>
            <w:r w:rsidR="007C4719">
              <w:rPr>
                <w:noProof/>
                <w:webHidden/>
              </w:rPr>
              <w:instrText xml:space="preserve"> PAGEREF _Toc340580557 \h </w:instrText>
            </w:r>
            <w:r>
              <w:rPr>
                <w:noProof/>
                <w:webHidden/>
              </w:rPr>
            </w:r>
            <w:r>
              <w:rPr>
                <w:noProof/>
                <w:webHidden/>
              </w:rPr>
              <w:fldChar w:fldCharType="separate"/>
            </w:r>
            <w:r w:rsidR="007C4719">
              <w:rPr>
                <w:noProof/>
                <w:webHidden/>
              </w:rPr>
              <w:t>40</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58" w:history="1">
            <w:r w:rsidR="007C4719" w:rsidRPr="0030384F">
              <w:rPr>
                <w:rStyle w:val="Hyperlink"/>
                <w:noProof/>
              </w:rPr>
              <w:t>5.4</w:t>
            </w:r>
            <w:r w:rsidR="007C4719">
              <w:rPr>
                <w:rFonts w:eastAsiaTheme="minorEastAsia"/>
                <w:noProof/>
                <w:lang w:eastAsia="fr-FR"/>
              </w:rPr>
              <w:tab/>
            </w:r>
            <w:r w:rsidR="007C4719" w:rsidRPr="0030384F">
              <w:rPr>
                <w:rStyle w:val="Hyperlink"/>
                <w:noProof/>
              </w:rPr>
              <w:t>Planification</w:t>
            </w:r>
            <w:r w:rsidR="007C4719">
              <w:rPr>
                <w:noProof/>
                <w:webHidden/>
              </w:rPr>
              <w:tab/>
            </w:r>
            <w:r>
              <w:rPr>
                <w:noProof/>
                <w:webHidden/>
              </w:rPr>
              <w:fldChar w:fldCharType="begin"/>
            </w:r>
            <w:r w:rsidR="007C4719">
              <w:rPr>
                <w:noProof/>
                <w:webHidden/>
              </w:rPr>
              <w:instrText xml:space="preserve"> PAGEREF _Toc340580558 \h </w:instrText>
            </w:r>
            <w:r>
              <w:rPr>
                <w:noProof/>
                <w:webHidden/>
              </w:rPr>
            </w:r>
            <w:r>
              <w:rPr>
                <w:noProof/>
                <w:webHidden/>
              </w:rPr>
              <w:fldChar w:fldCharType="separate"/>
            </w:r>
            <w:r w:rsidR="007C4719">
              <w:rPr>
                <w:noProof/>
                <w:webHidden/>
              </w:rPr>
              <w:t>41</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59" w:history="1">
            <w:r w:rsidR="007C4719" w:rsidRPr="0030384F">
              <w:rPr>
                <w:rStyle w:val="Hyperlink"/>
                <w:noProof/>
              </w:rPr>
              <w:t>5.4.1</w:t>
            </w:r>
            <w:r w:rsidR="007C4719">
              <w:rPr>
                <w:rFonts w:eastAsiaTheme="minorEastAsia"/>
                <w:noProof/>
                <w:lang w:eastAsia="fr-FR"/>
              </w:rPr>
              <w:tab/>
            </w:r>
            <w:r w:rsidR="007C4719" w:rsidRPr="0030384F">
              <w:rPr>
                <w:rStyle w:val="Hyperlink"/>
                <w:noProof/>
              </w:rPr>
              <w:t>Diagramme d’ordonnancement</w:t>
            </w:r>
            <w:r w:rsidR="007C4719">
              <w:rPr>
                <w:noProof/>
                <w:webHidden/>
              </w:rPr>
              <w:tab/>
            </w:r>
            <w:r>
              <w:rPr>
                <w:noProof/>
                <w:webHidden/>
              </w:rPr>
              <w:fldChar w:fldCharType="begin"/>
            </w:r>
            <w:r w:rsidR="007C4719">
              <w:rPr>
                <w:noProof/>
                <w:webHidden/>
              </w:rPr>
              <w:instrText xml:space="preserve"> PAGEREF _Toc340580559 \h </w:instrText>
            </w:r>
            <w:r>
              <w:rPr>
                <w:noProof/>
                <w:webHidden/>
              </w:rPr>
            </w:r>
            <w:r>
              <w:rPr>
                <w:noProof/>
                <w:webHidden/>
              </w:rPr>
              <w:fldChar w:fldCharType="separate"/>
            </w:r>
            <w:r w:rsidR="007C4719">
              <w:rPr>
                <w:noProof/>
                <w:webHidden/>
              </w:rPr>
              <w:t>41</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0" w:history="1">
            <w:r w:rsidR="007C4719" w:rsidRPr="0030384F">
              <w:rPr>
                <w:rStyle w:val="Hyperlink"/>
                <w:noProof/>
              </w:rPr>
              <w:t>5.4.2</w:t>
            </w:r>
            <w:r w:rsidR="007C4719">
              <w:rPr>
                <w:rFonts w:eastAsiaTheme="minorEastAsia"/>
                <w:noProof/>
                <w:lang w:eastAsia="fr-FR"/>
              </w:rPr>
              <w:tab/>
            </w:r>
            <w:r w:rsidR="007C4719" w:rsidRPr="0030384F">
              <w:rPr>
                <w:rStyle w:val="Hyperlink"/>
                <w:noProof/>
              </w:rPr>
              <w:t>Diagramme de Gantt</w:t>
            </w:r>
            <w:r w:rsidR="007C4719">
              <w:rPr>
                <w:noProof/>
                <w:webHidden/>
              </w:rPr>
              <w:tab/>
            </w:r>
            <w:r>
              <w:rPr>
                <w:noProof/>
                <w:webHidden/>
              </w:rPr>
              <w:fldChar w:fldCharType="begin"/>
            </w:r>
            <w:r w:rsidR="007C4719">
              <w:rPr>
                <w:noProof/>
                <w:webHidden/>
              </w:rPr>
              <w:instrText xml:space="preserve"> PAGEREF _Toc340580560 \h </w:instrText>
            </w:r>
            <w:r>
              <w:rPr>
                <w:noProof/>
                <w:webHidden/>
              </w:rPr>
            </w:r>
            <w:r>
              <w:rPr>
                <w:noProof/>
                <w:webHidden/>
              </w:rPr>
              <w:fldChar w:fldCharType="separate"/>
            </w:r>
            <w:r w:rsidR="007C4719">
              <w:rPr>
                <w:noProof/>
                <w:webHidden/>
              </w:rPr>
              <w:t>42</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61" w:history="1">
            <w:r w:rsidR="007C4719" w:rsidRPr="0030384F">
              <w:rPr>
                <w:rStyle w:val="Hyperlink"/>
                <w:noProof/>
              </w:rPr>
              <w:t>5.5</w:t>
            </w:r>
            <w:r w:rsidR="007C4719">
              <w:rPr>
                <w:rFonts w:eastAsiaTheme="minorEastAsia"/>
                <w:noProof/>
                <w:lang w:eastAsia="fr-FR"/>
              </w:rPr>
              <w:tab/>
            </w:r>
            <w:r w:rsidR="007C4719" w:rsidRPr="0030384F">
              <w:rPr>
                <w:rStyle w:val="Hyperlink"/>
                <w:noProof/>
              </w:rPr>
              <w:t>Déroulement du projet</w:t>
            </w:r>
            <w:r w:rsidR="007C4719">
              <w:rPr>
                <w:noProof/>
                <w:webHidden/>
              </w:rPr>
              <w:tab/>
            </w:r>
            <w:r>
              <w:rPr>
                <w:noProof/>
                <w:webHidden/>
              </w:rPr>
              <w:fldChar w:fldCharType="begin"/>
            </w:r>
            <w:r w:rsidR="007C4719">
              <w:rPr>
                <w:noProof/>
                <w:webHidden/>
              </w:rPr>
              <w:instrText xml:space="preserve"> PAGEREF _Toc340580561 \h </w:instrText>
            </w:r>
            <w:r>
              <w:rPr>
                <w:noProof/>
                <w:webHidden/>
              </w:rPr>
            </w:r>
            <w:r>
              <w:rPr>
                <w:noProof/>
                <w:webHidden/>
              </w:rPr>
              <w:fldChar w:fldCharType="separate"/>
            </w:r>
            <w:r w:rsidR="007C4719">
              <w:rPr>
                <w:noProof/>
                <w:webHidden/>
              </w:rPr>
              <w:t>43</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62" w:history="1">
            <w:r w:rsidR="007C4719" w:rsidRPr="0030384F">
              <w:rPr>
                <w:rStyle w:val="Hyperlink"/>
                <w:noProof/>
              </w:rPr>
              <w:t>5.6</w:t>
            </w:r>
            <w:r w:rsidR="007C4719">
              <w:rPr>
                <w:rFonts w:eastAsiaTheme="minorEastAsia"/>
                <w:noProof/>
                <w:lang w:eastAsia="fr-FR"/>
              </w:rPr>
              <w:tab/>
            </w:r>
            <w:r w:rsidR="007C4719" w:rsidRPr="0030384F">
              <w:rPr>
                <w:rStyle w:val="Hyperlink"/>
                <w:noProof/>
              </w:rPr>
              <w:t>Analyse de risque</w:t>
            </w:r>
            <w:r w:rsidR="007C4719">
              <w:rPr>
                <w:noProof/>
                <w:webHidden/>
              </w:rPr>
              <w:tab/>
            </w:r>
            <w:r>
              <w:rPr>
                <w:noProof/>
                <w:webHidden/>
              </w:rPr>
              <w:fldChar w:fldCharType="begin"/>
            </w:r>
            <w:r w:rsidR="007C4719">
              <w:rPr>
                <w:noProof/>
                <w:webHidden/>
              </w:rPr>
              <w:instrText xml:space="preserve"> PAGEREF _Toc340580562 \h </w:instrText>
            </w:r>
            <w:r>
              <w:rPr>
                <w:noProof/>
                <w:webHidden/>
              </w:rPr>
            </w:r>
            <w:r>
              <w:rPr>
                <w:noProof/>
                <w:webHidden/>
              </w:rPr>
              <w:fldChar w:fldCharType="separate"/>
            </w:r>
            <w:r w:rsidR="007C4719">
              <w:rPr>
                <w:noProof/>
                <w:webHidden/>
              </w:rPr>
              <w:t>44</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63" w:history="1">
            <w:r w:rsidR="007C4719" w:rsidRPr="0030384F">
              <w:rPr>
                <w:rStyle w:val="Hyperlink"/>
                <w:noProof/>
              </w:rPr>
              <w:t>5.7</w:t>
            </w:r>
            <w:r w:rsidR="007C4719">
              <w:rPr>
                <w:rFonts w:eastAsiaTheme="minorEastAsia"/>
                <w:noProof/>
                <w:lang w:eastAsia="fr-FR"/>
              </w:rPr>
              <w:tab/>
            </w:r>
            <w:r w:rsidR="007C4719" w:rsidRPr="0030384F">
              <w:rPr>
                <w:rStyle w:val="Hyperlink"/>
                <w:noProof/>
              </w:rPr>
              <w:t>Fiches de travail</w:t>
            </w:r>
            <w:r w:rsidR="007C4719">
              <w:rPr>
                <w:noProof/>
                <w:webHidden/>
              </w:rPr>
              <w:tab/>
            </w:r>
            <w:r>
              <w:rPr>
                <w:noProof/>
                <w:webHidden/>
              </w:rPr>
              <w:fldChar w:fldCharType="begin"/>
            </w:r>
            <w:r w:rsidR="007C4719">
              <w:rPr>
                <w:noProof/>
                <w:webHidden/>
              </w:rPr>
              <w:instrText xml:space="preserve"> PAGEREF _Toc340580563 \h </w:instrText>
            </w:r>
            <w:r>
              <w:rPr>
                <w:noProof/>
                <w:webHidden/>
              </w:rPr>
            </w:r>
            <w:r>
              <w:rPr>
                <w:noProof/>
                <w:webHidden/>
              </w:rPr>
              <w:fldChar w:fldCharType="separate"/>
            </w:r>
            <w:r w:rsidR="007C4719">
              <w:rPr>
                <w:noProof/>
                <w:webHidden/>
              </w:rPr>
              <w:t>45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4" w:history="1">
            <w:r w:rsidR="007C4719" w:rsidRPr="0030384F">
              <w:rPr>
                <w:rStyle w:val="Hyperlink"/>
                <w:noProof/>
              </w:rPr>
              <w:t>5.7.1</w:t>
            </w:r>
            <w:r w:rsidR="007C4719">
              <w:rPr>
                <w:rFonts w:eastAsiaTheme="minorEastAsia"/>
                <w:noProof/>
                <w:lang w:eastAsia="fr-FR"/>
              </w:rPr>
              <w:tab/>
            </w:r>
            <w:r w:rsidR="007C4719" w:rsidRPr="0030384F">
              <w:rPr>
                <w:rStyle w:val="Hyperlink"/>
                <w:noProof/>
              </w:rPr>
              <w:t>Luc BERTELOOT : Directeur de projet</w:t>
            </w:r>
            <w:r w:rsidR="007C4719">
              <w:rPr>
                <w:noProof/>
                <w:webHidden/>
              </w:rPr>
              <w:tab/>
            </w:r>
            <w:r>
              <w:rPr>
                <w:noProof/>
                <w:webHidden/>
              </w:rPr>
              <w:fldChar w:fldCharType="begin"/>
            </w:r>
            <w:r w:rsidR="007C4719">
              <w:rPr>
                <w:noProof/>
                <w:webHidden/>
              </w:rPr>
              <w:instrText xml:space="preserve"> PAGEREF _Toc340580564 \h </w:instrText>
            </w:r>
            <w:r>
              <w:rPr>
                <w:noProof/>
                <w:webHidden/>
              </w:rPr>
            </w:r>
            <w:r>
              <w:rPr>
                <w:noProof/>
                <w:webHidden/>
              </w:rPr>
              <w:fldChar w:fldCharType="separate"/>
            </w:r>
            <w:r w:rsidR="007C4719">
              <w:rPr>
                <w:noProof/>
                <w:webHidden/>
              </w:rPr>
              <w:t>45</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5" w:history="1">
            <w:r w:rsidR="007C4719" w:rsidRPr="0030384F">
              <w:rPr>
                <w:rStyle w:val="Hyperlink"/>
                <w:noProof/>
              </w:rPr>
              <w:t>5.7.2</w:t>
            </w:r>
            <w:r w:rsidR="007C4719">
              <w:rPr>
                <w:rFonts w:eastAsiaTheme="minorEastAsia"/>
                <w:noProof/>
                <w:lang w:eastAsia="fr-FR"/>
              </w:rPr>
              <w:tab/>
            </w:r>
            <w:r w:rsidR="007C4719" w:rsidRPr="0030384F">
              <w:rPr>
                <w:rStyle w:val="Hyperlink"/>
                <w:noProof/>
              </w:rPr>
              <w:t>Vincent PENOT: Manager</w:t>
            </w:r>
            <w:r w:rsidR="007C4719">
              <w:rPr>
                <w:noProof/>
                <w:webHidden/>
              </w:rPr>
              <w:tab/>
            </w:r>
            <w:r>
              <w:rPr>
                <w:noProof/>
                <w:webHidden/>
              </w:rPr>
              <w:fldChar w:fldCharType="begin"/>
            </w:r>
            <w:r w:rsidR="007C4719">
              <w:rPr>
                <w:noProof/>
                <w:webHidden/>
              </w:rPr>
              <w:instrText xml:space="preserve"> PAGEREF _Toc340580565 \h </w:instrText>
            </w:r>
            <w:r>
              <w:rPr>
                <w:noProof/>
                <w:webHidden/>
              </w:rPr>
            </w:r>
            <w:r>
              <w:rPr>
                <w:noProof/>
                <w:webHidden/>
              </w:rPr>
              <w:fldChar w:fldCharType="separate"/>
            </w:r>
            <w:r w:rsidR="007C4719">
              <w:rPr>
                <w:noProof/>
                <w:webHidden/>
              </w:rPr>
              <w:t>46</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6" w:history="1">
            <w:r w:rsidR="007C4719" w:rsidRPr="0030384F">
              <w:rPr>
                <w:rStyle w:val="Hyperlink"/>
                <w:noProof/>
              </w:rPr>
              <w:t>5.7.3</w:t>
            </w:r>
            <w:r w:rsidR="007C4719">
              <w:rPr>
                <w:rFonts w:eastAsiaTheme="minorEastAsia"/>
                <w:noProof/>
                <w:lang w:eastAsia="fr-FR"/>
              </w:rPr>
              <w:tab/>
            </w:r>
            <w:r w:rsidR="007C4719" w:rsidRPr="0030384F">
              <w:rPr>
                <w:rStyle w:val="Hyperlink"/>
                <w:noProof/>
              </w:rPr>
              <w:t>Benjamin POIRIER : Chef conception</w:t>
            </w:r>
            <w:r w:rsidR="007C4719">
              <w:rPr>
                <w:noProof/>
                <w:webHidden/>
              </w:rPr>
              <w:tab/>
            </w:r>
            <w:r>
              <w:rPr>
                <w:noProof/>
                <w:webHidden/>
              </w:rPr>
              <w:fldChar w:fldCharType="begin"/>
            </w:r>
            <w:r w:rsidR="007C4719">
              <w:rPr>
                <w:noProof/>
                <w:webHidden/>
              </w:rPr>
              <w:instrText xml:space="preserve"> PAGEREF _Toc340580566 \h </w:instrText>
            </w:r>
            <w:r>
              <w:rPr>
                <w:noProof/>
                <w:webHidden/>
              </w:rPr>
            </w:r>
            <w:r>
              <w:rPr>
                <w:noProof/>
                <w:webHidden/>
              </w:rPr>
              <w:fldChar w:fldCharType="separate"/>
            </w:r>
            <w:r w:rsidR="007C4719">
              <w:rPr>
                <w:noProof/>
                <w:webHidden/>
              </w:rPr>
              <w:t>47</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7" w:history="1">
            <w:r w:rsidR="007C4719" w:rsidRPr="0030384F">
              <w:rPr>
                <w:rStyle w:val="Hyperlink"/>
                <w:noProof/>
              </w:rPr>
              <w:t>5.7.4</w:t>
            </w:r>
            <w:r w:rsidR="007C4719">
              <w:rPr>
                <w:rFonts w:eastAsiaTheme="minorEastAsia"/>
                <w:noProof/>
                <w:lang w:eastAsia="fr-FR"/>
              </w:rPr>
              <w:tab/>
            </w:r>
            <w:r w:rsidR="007C4719" w:rsidRPr="0030384F">
              <w:rPr>
                <w:rStyle w:val="Hyperlink"/>
                <w:noProof/>
              </w:rPr>
              <w:t>François GUILPAIN : Responsable développement</w:t>
            </w:r>
            <w:r w:rsidR="007C4719">
              <w:rPr>
                <w:noProof/>
                <w:webHidden/>
              </w:rPr>
              <w:tab/>
            </w:r>
            <w:r>
              <w:rPr>
                <w:noProof/>
                <w:webHidden/>
              </w:rPr>
              <w:fldChar w:fldCharType="begin"/>
            </w:r>
            <w:r w:rsidR="007C4719">
              <w:rPr>
                <w:noProof/>
                <w:webHidden/>
              </w:rPr>
              <w:instrText xml:space="preserve"> PAGEREF _Toc340580567 \h </w:instrText>
            </w:r>
            <w:r>
              <w:rPr>
                <w:noProof/>
                <w:webHidden/>
              </w:rPr>
            </w:r>
            <w:r>
              <w:rPr>
                <w:noProof/>
                <w:webHidden/>
              </w:rPr>
              <w:fldChar w:fldCharType="separate"/>
            </w:r>
            <w:r w:rsidR="007C4719">
              <w:rPr>
                <w:noProof/>
                <w:webHidden/>
              </w:rPr>
              <w:t>48</w:t>
            </w:r>
            <w:r>
              <w:rPr>
                <w:noProof/>
                <w:webHidden/>
              </w:rPr>
              <w:fldChar w:fldCharType="end"/>
            </w:r>
          </w:hyperlink>
        </w:p>
        <w:p w:rsidR="007C4719" w:rsidRDefault="000E66E9">
          <w:pPr>
            <w:pStyle w:val="TOC3"/>
            <w:tabs>
              <w:tab w:val="left" w:pos="1320"/>
              <w:tab w:val="right" w:leader="dot" w:pos="9062"/>
            </w:tabs>
            <w:rPr>
              <w:rFonts w:eastAsiaTheme="minorEastAsia"/>
              <w:noProof/>
              <w:lang w:eastAsia="fr-FR"/>
            </w:rPr>
          </w:pPr>
          <w:hyperlink w:anchor="_Toc340580568" w:history="1">
            <w:r w:rsidR="007C4719" w:rsidRPr="0030384F">
              <w:rPr>
                <w:rStyle w:val="Hyperlink"/>
                <w:noProof/>
              </w:rPr>
              <w:t>5.7.5</w:t>
            </w:r>
            <w:r w:rsidR="007C4719">
              <w:rPr>
                <w:rFonts w:eastAsiaTheme="minorEastAsia"/>
                <w:noProof/>
                <w:lang w:eastAsia="fr-FR"/>
              </w:rPr>
              <w:tab/>
            </w:r>
            <w:r w:rsidR="007C4719" w:rsidRPr="0030384F">
              <w:rPr>
                <w:rStyle w:val="Hyperlink"/>
                <w:noProof/>
              </w:rPr>
              <w:t>Caroline ZAWADA : Chef qualité</w:t>
            </w:r>
            <w:r w:rsidR="007C4719">
              <w:rPr>
                <w:noProof/>
                <w:webHidden/>
              </w:rPr>
              <w:tab/>
            </w:r>
            <w:r>
              <w:rPr>
                <w:noProof/>
                <w:webHidden/>
              </w:rPr>
              <w:fldChar w:fldCharType="begin"/>
            </w:r>
            <w:r w:rsidR="007C4719">
              <w:rPr>
                <w:noProof/>
                <w:webHidden/>
              </w:rPr>
              <w:instrText xml:space="preserve"> PAGEREF _Toc340580568 \h </w:instrText>
            </w:r>
            <w:r>
              <w:rPr>
                <w:noProof/>
                <w:webHidden/>
              </w:rPr>
            </w:r>
            <w:r>
              <w:rPr>
                <w:noProof/>
                <w:webHidden/>
              </w:rPr>
              <w:fldChar w:fldCharType="separate"/>
            </w:r>
            <w:r w:rsidR="007C4719">
              <w:rPr>
                <w:noProof/>
                <w:webHidden/>
              </w:rPr>
              <w:t>49</w:t>
            </w:r>
            <w:r>
              <w:rPr>
                <w:noProof/>
                <w:webHidden/>
              </w:rPr>
              <w:fldChar w:fldCharType="end"/>
            </w:r>
          </w:hyperlink>
        </w:p>
        <w:p w:rsidR="007C4719" w:rsidRDefault="000E66E9">
          <w:pPr>
            <w:pStyle w:val="TOC2"/>
            <w:tabs>
              <w:tab w:val="left" w:pos="880"/>
              <w:tab w:val="right" w:leader="dot" w:pos="9062"/>
            </w:tabs>
            <w:rPr>
              <w:rFonts w:eastAsiaTheme="minorEastAsia"/>
              <w:noProof/>
              <w:lang w:eastAsia="fr-FR"/>
            </w:rPr>
          </w:pPr>
          <w:hyperlink w:anchor="_Toc340580569" w:history="1">
            <w:r w:rsidR="007C4719" w:rsidRPr="0030384F">
              <w:rPr>
                <w:rStyle w:val="Hyperlink"/>
                <w:noProof/>
              </w:rPr>
              <w:t>5.8</w:t>
            </w:r>
            <w:r w:rsidR="007C4719">
              <w:rPr>
                <w:rFonts w:eastAsiaTheme="minorEastAsia"/>
                <w:noProof/>
                <w:lang w:eastAsia="fr-FR"/>
              </w:rPr>
              <w:tab/>
            </w:r>
            <w:r w:rsidR="007C4719" w:rsidRPr="0030384F">
              <w:rPr>
                <w:rStyle w:val="Hyperlink"/>
                <w:noProof/>
              </w:rPr>
              <w:t>Bilan</w:t>
            </w:r>
            <w:r w:rsidR="007C4719">
              <w:rPr>
                <w:noProof/>
                <w:webHidden/>
              </w:rPr>
              <w:tab/>
            </w:r>
            <w:r>
              <w:rPr>
                <w:noProof/>
                <w:webHidden/>
              </w:rPr>
              <w:fldChar w:fldCharType="begin"/>
            </w:r>
            <w:r w:rsidR="007C4719">
              <w:rPr>
                <w:noProof/>
                <w:webHidden/>
              </w:rPr>
              <w:instrText xml:space="preserve"> PAGEREF _Toc340580569 \h </w:instrText>
            </w:r>
            <w:r>
              <w:rPr>
                <w:noProof/>
                <w:webHidden/>
              </w:rPr>
            </w:r>
            <w:r>
              <w:rPr>
                <w:noProof/>
                <w:webHidden/>
              </w:rPr>
              <w:fldChar w:fldCharType="separate"/>
            </w:r>
            <w:r w:rsidR="007C4719">
              <w:rPr>
                <w:noProof/>
                <w:webHidden/>
              </w:rPr>
              <w:t>50</w:t>
            </w:r>
            <w:r>
              <w:rPr>
                <w:noProof/>
                <w:webHidden/>
              </w:rPr>
              <w:fldChar w:fldCharType="end"/>
            </w:r>
          </w:hyperlink>
        </w:p>
        <w:p w:rsidR="00954E67" w:rsidRDefault="000E66E9">
          <w:r w:rsidRPr="00954E67">
            <w:rPr>
              <w:sz w:val="28"/>
              <w:szCs w:val="28"/>
            </w:rPr>
            <w:fldChar w:fldCharType="end"/>
          </w:r>
        </w:p>
        <w:p w:rsidR="00954E67" w:rsidRDefault="00954E67">
          <w:r>
            <w:br w:type="page"/>
          </w:r>
        </w:p>
      </w:sdtContent>
    </w:sdt>
    <w:p w:rsidR="008C4DE1" w:rsidRPr="00D93E53" w:rsidRDefault="00396610" w:rsidP="00D93E53">
      <w:pPr>
        <w:pStyle w:val="Heading1"/>
      </w:pPr>
      <w:bookmarkStart w:id="0" w:name="_Toc340580494"/>
      <w:r>
        <w:lastRenderedPageBreak/>
        <w:t>Un unique projet : ChessP2P</w:t>
      </w:r>
      <w:bookmarkEnd w:id="0"/>
    </w:p>
    <w:p w:rsidR="00E5775C" w:rsidRDefault="007C4719" w:rsidP="00E5775C">
      <w:pPr>
        <w:pStyle w:val="Heading2"/>
      </w:pPr>
      <w:bookmarkStart w:id="1" w:name="_Toc340580495"/>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Heading2"/>
      </w:pPr>
      <w:bookmarkStart w:id="2" w:name="_Toc340580496"/>
      <w:r>
        <w:lastRenderedPageBreak/>
        <w:t>Organigramme de l’équipe</w:t>
      </w:r>
      <w:bookmarkEnd w:id="2"/>
    </w:p>
    <w:p w:rsidR="007C4719" w:rsidRPr="007C4719" w:rsidRDefault="007C4719" w:rsidP="007C4719"/>
    <w:p w:rsidR="00FE4BC0" w:rsidRDefault="000E66E9">
      <w:r>
        <w:rPr>
          <w:noProof/>
          <w:lang w:eastAsia="fr-FR"/>
        </w:rPr>
        <w:pict>
          <v:group id="Group 64" o:spid="_x0000_s1027" style="position:absolute;margin-left:-66.1pt;margin-top:32.9pt;width:586pt;height:530.8pt;z-index:251708416" coordorigin="95,1421" coordsize="11720,1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">
            <v:roundrect id="AutoShape 20" o:spid="_x0000_s1028" style="position:absolute;left:4912;top:1421;width:3655;height:86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BrsUA&#10;AADaAAAADwAAAGRycy9kb3ducmV2LnhtbESPQWvCQBSE74L/YXmFXkQ3rVhqzEbaWqHgyVQRb4/s&#10;axLMvg3ZrYn+elco9DjMzDdMsuxNLc7UusqygqdJBII4t7riQsHuez1+BeE8ssbaMim4kINlOhwk&#10;GGvb8ZbOmS9EgLCLUUHpfRNL6fKSDLqJbYiD92Nbgz7ItpC6xS7ATS2fo+hFGqw4LJTY0EdJ+Sn7&#10;NQo2o9X+epiNjr757N63VzutV9ODUo8P/dsChKfe/4f/2l9awRzu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MGuxQAAANoAAAAPAAAAAAAAAAAAAAAAAJgCAABkcnMv&#10;ZG93bnJldi54bWxQSwUGAAAAAAQABAD1AAAAigMAAAAA&#10;" fillcolor="#92cddc" strokecolor="#92cddc" strokeweight="1pt">
              <v:fill color2="#daeef3" angle="135" focus="50%" type="gradient"/>
              <v:shadow on="t" color="#205867" opacity=".5" offset="1pt,.74833mm"/>
              <v:textbox>
                <w:txbxContent>
                  <w:p w:rsidR="00BC01AA" w:rsidRPr="00B31295" w:rsidRDefault="00BC01AA" w:rsidP="00B064A3">
                    <w:pPr>
                      <w:jc w:val="center"/>
                      <w:rPr>
                        <w:b/>
                        <w:sz w:val="32"/>
                      </w:rPr>
                    </w:pPr>
                    <w:r w:rsidRPr="00B31295">
                      <w:rPr>
                        <w:b/>
                        <w:sz w:val="32"/>
                      </w:rPr>
                      <w:t>LO23 : P2PChess</w:t>
                    </w:r>
                  </w:p>
                </w:txbxContent>
              </v:textbox>
            </v:roundrect>
            <v:roundrect id="AutoShape 21" o:spid="_x0000_s1029" style="position:absolute;left:9569;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oVs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Qyy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UoVs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sidRPr="003179FE">
                      <w:rPr>
                        <w:sz w:val="24"/>
                      </w:rPr>
                      <w:t>Luc BERTELOOT</w:t>
                    </w:r>
                  </w:p>
                </w:txbxContent>
              </v:textbox>
            </v:roundrect>
            <v:shape id="AutoShape 22" o:spid="_x0000_s1030" type="#_x0000_t32" style="position:absolute;left:3516;top:3011;width:703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3" o:spid="_x0000_s1031" type="#_x0000_t32" style="position:absolute;left:7125;top:2299;width:0;height:7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roundrect id="AutoShape 24" o:spid="_x0000_s1032" style="position:absolute;left:4894;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2IcQA&#10;AADbAAAADwAAAGRycy9kb3ducmV2LnhtbERPTWvCQBC9F/oflin0IrqxoSKpq7TGQqEnoxJ6G7Jj&#10;EszOhuxqUn99tyB4m8f7nMVqMI24UOdqywqmkwgEcWF1zaWC/e5zPAfhPLLGxjIp+CUHq+XjwwIT&#10;bXve0iXzpQgh7BJUUHnfJlK6oiKDbmJb4sAdbWfQB9iVUnfYh3DTyJcomkmDNYeGCltaV1ScsrNR&#10;8D1KD9f8dfTj203/sb3auEnjXKnnp+H9DYSnwd/FN/eXDvNj+P8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tiHEAAAA2wAAAA8AAAAAAAAAAAAAAAAAmAIAAGRycy9k&#10;b3ducmV2LnhtbFBLBQYAAAAABAAEAPUAAACJAw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Gaëtan GREGOIRE</w:t>
                    </w:r>
                  </w:p>
                </w:txbxContent>
              </v:textbox>
            </v:roundrect>
            <v:roundrect id="AutoShape 25" o:spid="_x0000_s1033" style="position:absolute;left:7267;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uVcQA&#10;AADbAAAADwAAAGRycy9kb3ducmV2LnhtbERPTWvCQBC9C/6HZQq9iG5abZGYjbS1QsGTqSLehuw0&#10;CWZnQ3Zror/eFQq9zeN9TrLsTS3O1LrKsoKnSQSCOLe64kLB7ns9noNwHlljbZkUXMjBMh0OEoy1&#10;7XhL58wXIoSwi1FB6X0TS+nykgy6iW2IA/djW4M+wLaQusUuhJtaPkfRqzRYcWgosaGPkvJT9msU&#10;bEar/fXwMjr65rN7317ttF5ND0o9PvRvCxCeev8v/nN/6TB/B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LlXEAAAA2wAAAA8AAAAAAAAAAAAAAAAAmAIAAGRycy9k&#10;b3ducmV2LnhtbFBLBQYAAAAABAAEAPUAAACJAwAAAAA=&#10;" fillcolor="#92cddc" strokecolor="#92cddc" strokeweight="1pt">
              <v:fill color2="#daeef3" angle="135" focus="50%" type="gradient"/>
              <v:shadow on="t" color="#205867" opacity=".5" offset="1pt,.74833mm"/>
              <v:textbox>
                <w:txbxContent>
                  <w:p w:rsidR="00BC01AA" w:rsidRPr="00F25101" w:rsidRDefault="00BC01AA" w:rsidP="00B064A3">
                    <w:pPr>
                      <w:jc w:val="center"/>
                    </w:pPr>
                    <w:r w:rsidRPr="00F25101">
                      <w:t>Morgan ANTONELLI</w:t>
                    </w:r>
                  </w:p>
                </w:txbxContent>
              </v:textbox>
            </v:roundrect>
            <v:roundrect id="AutoShape 26" o:spid="_x0000_s1034" style="position:absolute;left:2521;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zsMA&#10;AADbAAAADwAAAGRycy9kb3ducmV2LnhtbERPS4vCMBC+C/6HMIIXWVMVZalG8bELgicfi+xtaMa2&#10;2ExKE23XX28WBG/z8T1ntmhMIe5UudyygkE/AkGcWJ1zquB0/P74BOE8ssbCMin4IweLebs1w1jb&#10;mvd0P/hUhBB2MSrIvC9jKV2SkUHXtyVx4C62MugDrFKpK6xDuCnkMIom0mDOoSHDktYZJdfDzSjY&#10;9TY/j/O49+vLr3q1f9hRsRmdlep2muUUhKfGv8Uv91aH+WP4/yU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KLzsMAAADbAAAADwAAAAAAAAAAAAAAAACYAgAAZHJzL2Rv&#10;d25yZXYueG1sUEsFBgAAAAAEAAQA9QAAAIgDAAAAAA==&#10;" fillcolor="#92cddc" strokecolor="#92cddc" strokeweight="1pt">
              <v:fill color2="#daeef3" angle="135" focus="50%" type="gradient"/>
              <v:shadow on="t" color="#205867" opacity=".5" offset="1pt,.74833mm"/>
              <v:textbox>
                <w:txbxContent>
                  <w:p w:rsidR="00BC01AA" w:rsidRPr="00F25101" w:rsidRDefault="00BC01AA" w:rsidP="00B064A3">
                    <w:pPr>
                      <w:jc w:val="center"/>
                      <w:rPr>
                        <w:sz w:val="24"/>
                      </w:rPr>
                    </w:pPr>
                    <w:r w:rsidRPr="00F25101">
                      <w:rPr>
                        <w:sz w:val="24"/>
                      </w:rPr>
                      <w:t>P-A FONTAT</w:t>
                    </w:r>
                    <w:r w:rsidRPr="00F25101">
                      <w:rPr>
                        <w:sz w:val="24"/>
                      </w:rPr>
                      <w:tab/>
                    </w:r>
                  </w:p>
                </w:txbxContent>
              </v:textbox>
            </v:roundrect>
            <v:roundrect id="AutoShape 27" o:spid="_x0000_s1035" style="position:absolute;left:9569;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VucQA&#10;AADbAAAADwAAAGRycy9kb3ducmV2LnhtbERPTWvCQBC9C/0PyxR6CbppgyKpq7TVgtCTVpHehuyY&#10;BLOzIbsmaX59VxB6m8f7nMWqN5VoqXGlZQXPkxgEcWZ1ybmCw/fneA7CeWSNlWVS8EsOVsuH0QJT&#10;bTveUbv3uQgh7FJUUHhfp1K6rCCDbmJr4sCdbWPQB9jkUjfYhXBTyZc4nkmDJYeGAmv6KCi77K9G&#10;wVe0Pg6nafTj6033vhtsUq2Tk1JPj/3bKwhPvf8X391bHebP4PZLO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bnEAAAA2wAAAA8AAAAAAAAAAAAAAAAAmAIAAGRycy9k&#10;b3ducmV2LnhtbFBLBQYAAAAABAAEAPUAAACJAw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Vincent PENOT</w:t>
                    </w:r>
                  </w:p>
                </w:txbxContent>
              </v:textbox>
            </v:roundrect>
            <v:roundrect id="AutoShape 28" o:spid="_x0000_s1036" style="position:absolute;left:4894;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wIsQA&#10;AADbAAAADwAAAGRycy9kb3ducmV2LnhtbERPTWvCQBC9C/6HZQq9iG5asZWYjbS1QsGTqSLehuw0&#10;CWZnQ3Zror/eFQq9zeN9TrLsTS3O1LrKsoKnSQSCOLe64kLB7ns9noNwHlljbZkUXMjBMh0OEoy1&#10;7XhL58wXIoSwi1FB6X0TS+nykgy6iW2IA/djW4M+wLaQusUuhJtaPkfRizRYcWgosaGPkvJT9msU&#10;bEar/fUwGx1989m9b692Wq+mB6UeH/q3BQhPvf8X/7m/dJj/C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sCLEAAAA2wAAAA8AAAAAAAAAAAAAAAAAmAIAAGRycy9k&#10;b3ducmV2LnhtbFBLBQYAAAAABAAEAPUAAACJAwAAAAA=&#10;" fillcolor="#92cddc" strokecolor="#92cddc" strokeweight="1pt">
              <v:fill color2="#daeef3" angle="135" focus="50%" type="gradient"/>
              <v:shadow on="t" color="#205867" opacity=".5" offset="1pt,.74833mm"/>
              <v:textbox>
                <w:txbxContent>
                  <w:p w:rsidR="00BC01AA" w:rsidRPr="00F25101" w:rsidRDefault="00BC01AA" w:rsidP="00B064A3">
                    <w:pPr>
                      <w:jc w:val="center"/>
                    </w:pPr>
                    <w:proofErr w:type="spellStart"/>
                    <w:r w:rsidRPr="00F25101">
                      <w:t>Esteban</w:t>
                    </w:r>
                    <w:proofErr w:type="spellEnd"/>
                    <w:r w:rsidRPr="00F25101">
                      <w:t xml:space="preserve"> PASQUIER</w:t>
                    </w:r>
                  </w:p>
                </w:txbxContent>
              </v:textbox>
            </v:roundrect>
            <v:roundrect id="AutoShape 29" o:spid="_x0000_s1037" style="position:absolute;left:7267;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kUM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Ayi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MkUM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8" style="position:absolute;left:2521;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y8QA&#10;AADbAAAADwAAAGRycy9kb3ducmV2LnhtbERPTWvCQBC9C/6HZQq9iG5asdSYjbS1QsGTqSLehuw0&#10;CWZnQ3Zror/eFQq9zeN9TrLsTS3O1LrKsoKnSQSCOLe64kLB7ns9fgXhPLLG2jIpuJCDZTocJBhr&#10;2/GWzpkvRAhhF6OC0vsmltLlJRl0E9sQB+7HtgZ9gG0hdYtdCDe1fI6iF2mw4tBQYkMfJeWn7Nco&#10;2IxW++thNjr65rN7317ttF5ND0o9PvRvCxCeev8v/nN/6TB/D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gcvEAAAA2wAAAA8AAAAAAAAAAAAAAAAAmAIAAGRycy9k&#10;b3ducmV2LnhtbFBLBQYAAAAABAAEAPUAAACJAw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Joseph SILVESTRE</w:t>
                    </w:r>
                  </w:p>
                </w:txbxContent>
              </v:textbox>
            </v:roundrect>
            <v:roundrect id="AutoShape 31" o:spid="_x0000_s1039" style="position:absolute;left:9569;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i68MA&#10;AADbAAAADwAAAGRycy9kb3ducmV2LnhtbERPTWvCQBC9F/wPywi9iG5MaJHUNWhtQfAUtUhvQ3aa&#10;BLOzIbs1qb/ePQg9Pt73MhtMI67UudqygvksAkFcWF1zqeB0/JwuQDiPrLGxTAr+yEG2Gj0tMdW2&#10;55yuB1+KEMIuRQWV920qpSsqMuhmtiUO3I/tDPoAu1LqDvsQbhoZR9GrNFhzaKiwpfeKisvh1yjY&#10;T7Zft/PL5Nu3H/0mv9mk2SZnpZ7Hw/oNhKfB/4sf7p1WEIf1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ni68MAAADbAAAADwAAAAAAAAAAAAAAAACYAgAAZHJzL2Rv&#10;d25yZXYueG1sUEsFBgAAAAAEAAQA9QAAAIg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Benjamin POIRIER</w:t>
                    </w:r>
                  </w:p>
                </w:txbxContent>
              </v:textbox>
            </v:roundrect>
            <v:roundrect id="AutoShape 32" o:spid="_x0000_s1040" style="position:absolute;left:4894;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cMYA&#10;AADbAAAADwAAAGRycy9kb3ducmV2LnhtbESPQWvCQBSE7wX/w/KEXqRuNFRKmo1otVDwpLZIb4/s&#10;Mwlm34bsmqT+erdQ6HGYmW+YdDmYWnTUusqygtk0AkGcW11xoeDz+P70AsJ5ZI21ZVLwQw6W2egh&#10;xUTbnvfUHXwhAoRdggpK75tESpeXZNBNbUMcvLNtDfog20LqFvsAN7WcR9FCGqw4LJTY0FtJ+eVw&#10;NQp2k83X7fQ8+fbNtl/vbzauN/FJqcfxsHoF4Wnw/+G/9odWMJ/B75fwA2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HcM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sidRPr="00F25101">
                      <w:t>Mohamed LAHLOU</w:t>
                    </w:r>
                  </w:p>
                </w:txbxContent>
              </v:textbox>
            </v:roundrect>
            <v:roundrect id="AutoShape 33" o:spid="_x0000_s1041" style="position:absolute;left:7267;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ZB8YA&#10;AADbAAAADwAAAGRycy9kb3ducmV2LnhtbESPQWvCQBSE74L/YXmFXkQ3jSgSXcU2FgqeTFukt0f2&#10;mYRm34bsalJ/vVsQPA4z8w2z2vSmFhdqXWVZwcskAkGcW11xoeDr8328AOE8ssbaMin4Iweb9XCw&#10;wkTbjg90yXwhAoRdggpK75tESpeXZNBNbEMcvJNtDfog20LqFrsAN7WMo2guDVYcFkps6K2k/Dc7&#10;GwX7Ufp9Pc5GP77Zda+Hq53W6fSo1PNTv12C8NT7R/je/tAK4hj+v4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ZB8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Karim CHEBBOUR</w:t>
                    </w:r>
                  </w:p>
                </w:txbxContent>
              </v:textbox>
            </v:roundrect>
            <v:roundrect id="AutoShape 34" o:spid="_x0000_s1042" style="position:absolute;left:2521;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8nMUA&#10;AADbAAAADwAAAGRycy9kb3ducmV2LnhtbESPT2vCQBTE7wW/w/KEXkQ3GlokuorWFgRP/kO8PbLP&#10;JJh9G7Jbk/rpXUHocZiZ3zDTeWtKcaPaFZYVDAcRCOLU6oIzBYf9T38MwnlkjaVlUvBHDuazztsU&#10;E20b3tJt5zMRIOwSVJB7XyVSujQng25gK+LgXWxt0AdZZ1LX2AS4KeUoij6lwYLDQo4VfeWUXne/&#10;RsGmtzreTx+9s6++m+X2buNyFZ+Ueu+2iwkIT63/D7/aa61gFMP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23ycxQAAANsAAAAPAAAAAAAAAAAAAAAAAJgCAABkcnMv&#10;ZG93bnJldi54bWxQSwUGAAAAAAQABAD1AAAAigM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Noé GAUMONT</w:t>
                    </w:r>
                  </w:p>
                </w:txbxContent>
              </v:textbox>
            </v:roundrect>
            <v:roundrect id="AutoShape 35" o:spid="_x0000_s1043" style="position:absolute;left:9569;top:7706;width:2227;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Lk6MYA&#10;AADbAAAADwAAAGRycy9kb3ducmV2LnhtbESPQWvCQBSE74X+h+UVepG6UWspaTZSq4LgydgivT2y&#10;r0lo9m3Irib6611B8DjMzDdMMutNLY7UusqygtEwAkGcW11xoeB7t3p5B+E8ssbaMik4kYNZ+viQ&#10;YKxtx1s6Zr4QAcIuRgWl900spctLMuiGtiEO3p9tDfog20LqFrsAN7UcR9GbNFhxWCixoa+S8v/s&#10;YBRsBouf8346+PXNsptvz3ZSLyZ7pZ6f+s8PEJ56fw/f2mutYPwK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Lk6M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François GUILPAIN</w:t>
                    </w:r>
                  </w:p>
                </w:txbxContent>
              </v:textbox>
            </v:roundrect>
            <v:roundrect id="AutoShape 36" o:spid="_x0000_s1044" style="position:absolute;left:4894;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Bc8UA&#10;AADbAAAADwAAAGRycy9kb3ducmV2LnhtbESPS4vCQBCE7wv+h6EFL6ITFUWio/jYBWFPvhBvTaZN&#10;gpmekBlN1l/vLCzssaiqr6j5sjGFeFLlcssKBv0IBHFidc6pgtPxqzcF4TyyxsIyKfghB8tF62OO&#10;sbY17+l58KkIEHYxKsi8L2MpXZKRQde3JXHwbrYy6IOsUqkrrAPcFHIYRRNpMOewkGFJm4yS++Fh&#10;FHx3t+fXZdy9+vKzXu9fdlRsRxelOu1mNQPhqfH/4b/2TisYjuH3S/gBcv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kFzxQAAANsAAAAPAAAAAAAAAAAAAAAAAJgCAABkcnMv&#10;ZG93bnJldi54bWxQSwUGAAAAAAQABAD1AAAAigM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Patrick BROWNE</w:t>
                    </w:r>
                  </w:p>
                </w:txbxContent>
              </v:textbox>
            </v:roundrect>
            <v:roundrect id="AutoShape 37" o:spid="_x0000_s1045" style="position:absolute;left:7267;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fBMYA&#10;AADbAAAADwAAAGRycy9kb3ducmV2LnhtbESPQWvCQBSE74X+h+UJXoJuNFQkdZWqLRQ8RS3S2yP7&#10;mgSzb0N2a9L8erdQ6HGYmW+Y1aY3tbhR6yrLCmbTGARxbnXFhYLz6W2yBOE8ssbaMin4IQeb9ePD&#10;ClNtO87odvSFCBB2KSoovW9SKV1ekkE3tQ1x8L5sa9AH2RZSt9gFuKnlPI4X0mDFYaHEhnYl5dfj&#10;t1FwiPYfw+Up+vTNa7fNBpvU++Si1HjUvzyD8NT7//Bf+10rmC/g90v4AX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zfBM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Romain GUYARD</w:t>
                    </w:r>
                  </w:p>
                </w:txbxContent>
              </v:textbox>
            </v:roundrect>
            <v:roundrect id="AutoShape 38" o:spid="_x0000_s1046" style="position:absolute;left:2521;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6n8YA&#10;AADbAAAADwAAAGRycy9kb3ducmV2LnhtbESPQWvCQBSE74X+h+UVepG6UaktaTZSq4LgydgivT2y&#10;r0lo9m3Irib6611B8DjMzDdMMutNLY7UusqygtEwAkGcW11xoeB7t3p5B+E8ssbaMik4kYNZ+viQ&#10;YKxtx1s6Zr4QAcIuRgWl900spctLMuiGtiEO3p9tDfog20LqFrsAN7UcR9FUGqw4LJTY0FdJ+X92&#10;MAo2g8XPef86+PXNsptvz3ZSLyZ7pZ6f+s8PEJ56fw/f2mutYPwG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B6n8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Stephan DONIN</w:t>
                    </w:r>
                  </w:p>
                </w:txbxContent>
              </v:textbox>
            </v:roundrect>
            <v:roundrect id="AutoShape 39" o:spid="_x0000_s1047" style="position:absolute;left:9569;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7cMA&#10;AADbAAAADwAAAGRycy9kb3ducmV2LnhtbERPTWvCQBC9F/wPywi9iG5MaJHUNWhtQfAUtUhvQ3aa&#10;BLOzIbs1qb/ePQg9Pt73MhtMI67UudqygvksAkFcWF1zqeB0/JwuQDiPrLGxTAr+yEG2Gj0tMdW2&#10;55yuB1+KEMIuRQWV920qpSsqMuhmtiUO3I/tDPoAu1LqDvsQbhoZR9GrNFhzaKiwpfeKisvh1yjY&#10;T7Zft/PL5Nu3H/0mv9mk2SZnpZ7Hw/oNhKfB/4sf7p1WEIex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u7cMAAADbAAAADwAAAAAAAAAAAAAAAACYAgAAZHJzL2Rv&#10;d25yZXYueG1sUEsFBgAAAAAEAAQA9QAAAIg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Caroline ZAWADA</w:t>
                    </w:r>
                  </w:p>
                </w:txbxContent>
              </v:textbox>
            </v:roundrect>
            <v:roundrect id="AutoShape 40" o:spid="_x0000_s1048" style="position:absolute;left:4894;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LdsYA&#10;AADbAAAADwAAAGRycy9kb3ducmV2LnhtbESPQWvCQBSE74X+h+UVepG6Uam0aTZSq4LgydgivT2y&#10;r0lo9m3Irib6611B8DjMzDdMMutNLY7UusqygtEwAkGcW11xoeB7t3p5A+E8ssbaMik4kYNZ+viQ&#10;YKxtx1s6Zr4QAcIuRgWl900spctLMuiGtiEO3p9tDfog20LqFrsAN7UcR9FUGqw4LJTY0FdJ+X92&#10;MAo2g8XPef86+PXNsptvz3ZSLyZ7pZ6f+s8PEJ56fw/f2mutYPwO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NLds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Marc ROSSI</w:t>
                    </w:r>
                  </w:p>
                </w:txbxContent>
              </v:textbox>
            </v:roundrect>
            <v:roundrect id="AutoShape 41" o:spid="_x0000_s1049" style="position:absolute;left:7267;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0NsIA&#10;AADbAAAADwAAAGRycy9kb3ducmV2LnhtbERPy4rCMBTdC/5DuIIb0XQsilSj6DjCwKx8Ie4uzbUt&#10;Njelydjq108WAy4P571YtaYUD6pdYVnBxygCQZxaXXCm4HTcDWcgnEfWWFomBU9ysFp2OwtMtG14&#10;T4+Dz0QIYZeggtz7KpHSpTkZdCNbEQfuZmuDPsA6k7rGJoSbUo6jaCoNFhwacqzoM6f0fvg1Cn4G&#10;2/PrMhlcffXVbPYvG5fb+KJUv9eu5yA8tf4t/nd/awVxWB++h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HQ2wgAAANsAAAAPAAAAAAAAAAAAAAAAAJgCAABkcnMvZG93&#10;bnJldi54bWxQSwUGAAAAAAQABAD1AAAAhwM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Guilhem PAOLI</w:t>
                    </w:r>
                  </w:p>
                </w:txbxContent>
              </v:textbox>
            </v:roundrect>
            <v:roundrect id="AutoShape 42" o:spid="_x0000_s1050" style="position:absolute;left:2521;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RrcYA&#10;AADbAAAADwAAAGRycy9kb3ducmV2LnhtbESPQWvCQBSE70L/w/IKXkQ3MSiSukrbKBR60raE3h7Z&#10;1yQ0+zZkVxP99d2C4HGYmW+Y9XYwjThT52rLCuJZBIK4sLrmUsHnx366AuE8ssbGMim4kIPt5mG0&#10;xlTbng90PvpSBAi7FBVU3replK6oyKCb2ZY4eD+2M+iD7EqpO+wD3DRyHkVLabDmsFBhS68VFb/H&#10;k1HwPsm+rvli8u3bXf9yuNqkyZJcqfHj8PwEwtPg7+Fb+00rSGL4/xJ+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zRrc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Louis PONTOISE</w:t>
                    </w:r>
                  </w:p>
                </w:txbxContent>
              </v:textbox>
            </v:roundrect>
            <v:roundrect id="AutoShape 43" o:spid="_x0000_s1051" style="position:absolute;left:4887;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5P2sUA&#10;AADbAAAADwAAAGRycy9kb3ducmV2LnhtbESPT2vCQBTE7wW/w/KEXkQ3GlokuorWFgRP/kO8PbLP&#10;JJh9G7Jbk/rpXUHocZiZ3zDTeWtKcaPaFZYVDAcRCOLU6oIzBYf9T38MwnlkjaVlUvBHDuazztsU&#10;E20b3tJt5zMRIOwSVJB7XyVSujQng25gK+LgXWxt0AdZZ1LX2AS4KeUoij6lwYLDQo4VfeWUXne/&#10;RsGmtzreTx+9s6++m+X2buNyFZ+Ueu+2iwkIT63/D7/aa60gHsH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k/axQAAANsAAAAPAAAAAAAAAAAAAAAAAJgCAABkcnMv&#10;ZG93bnJldi54bWxQSwUGAAAAAAQABAD1AAAAigM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Rémi CLERMONT</w:t>
                    </w:r>
                  </w:p>
                </w:txbxContent>
              </v:textbox>
            </v:roundrect>
            <v:roundrect id="AutoShape 44" o:spid="_x0000_s1052" style="position:absolute;left:7260;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qQcYA&#10;AADbAAAADwAAAGRycy9kb3ducmV2LnhtbESPT2vCQBTE70K/w/IKXqRuNCgldZXWPyD0pLaE3h7Z&#10;ZxLMvg3Z1UQ/fVcQPA4z8xtmtuhMJS7UuNKygtEwAkGcWV1yruDnsHl7B+E8ssbKMim4koPF/KU3&#10;w0Tblnd02ftcBAi7BBUU3teJlC4ryKAb2po4eEfbGPRBNrnUDbYBbio5jqKpNFhyWCiwpmVB2Wl/&#10;Ngq+B6vfWzoZ/Pl63X7tbjauVnGqVP+1+/wA4anzz/CjvdUK4hjuX8IP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LqQc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Laura BRIZARD</w:t>
                    </w:r>
                  </w:p>
                </w:txbxContent>
              </v:textbox>
            </v:roundrect>
            <v:roundrect id="AutoShape 45" o:spid="_x0000_s1053" style="position:absolute;left:2514;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NcYA&#10;AADbAAAADwAAAGRycy9kb3ducmV2LnhtbESPQWvCQBSE74L/YXlCL2I2bbSUmFXa2kLBk9Yi3h7Z&#10;ZxLMvg3ZrUn99a5Q8DjMzDdMtuxNLc7UusqygscoBkGcW11xoWD3/Tl5AeE8ssbaMin4IwfLxXCQ&#10;Yaptxxs6b30hAoRdigpK75tUSpeXZNBFtiEO3tG2Bn2QbSF1i12Am1o+xfGzNFhxWCixofeS8tP2&#10;1yhYj1c/l/1sfPDNR/e2udikXiV7pR5G/eschKfe38P/7S+tIJnC7Uv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NcYAAADbAAAADwAAAAAAAAAAAAAAAACYAgAAZHJz&#10;L2Rvd25yZXYueG1sUEsFBgAAAAAEAAQA9QAAAIsDAAAAAA==&#10;" fillcolor="#92cddc" strokecolor="#92cddc" strokeweight="1pt">
              <v:fill color2="#daeef3" angle="135" focus="50%" type="gradient"/>
              <v:shadow on="t" color="#205867" opacity=".5" offset="1pt,.74833mm"/>
              <v:textbox>
                <w:txbxContent>
                  <w:p w:rsidR="00BC01AA" w:rsidRPr="003179FE" w:rsidRDefault="00BC01AA" w:rsidP="00B064A3">
                    <w:pPr>
                      <w:jc w:val="center"/>
                      <w:rPr>
                        <w:sz w:val="24"/>
                      </w:rPr>
                    </w:pPr>
                    <w:r>
                      <w:rPr>
                        <w:sz w:val="24"/>
                      </w:rPr>
                      <w:t>Karim HAMIDOU</w:t>
                    </w:r>
                  </w:p>
                </w:txbxContent>
              </v:textbox>
            </v:roundrect>
            <v:roundrect id="AutoShape 46" o:spid="_x0000_s1054" style="position:absolute;left:102;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6HsQA&#10;AADbAAAADwAAAGRycy9kb3ducmV2LnhtbESPQWvCQBSE74X+h+UVvBTdqFg0dRUJCIqnagWPj+wz&#10;Cd19G7JrjP56Vyh4HGbmG2a+7KwRLTW+cqxgOEhAEOdOV1wo+D2s+1MQPiBrNI5JwY08LBfvb3NM&#10;tbvyD7X7UIgIYZ+igjKEOpXS5yVZ9ANXE0fv7BqLIcqmkLrBa4RbI0dJ8iUtVhwXSqwpKyn/21+s&#10;glOxCzNzX2e3id9myWpsPtv8qFTvo1t9gwjUhVf4v73RCsY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Buh7EAAAA2wAAAA8AAAAAAAAAAAAAAAAAmAIAAGRycy9k&#10;b3ducmV2LnhtbFBLBQYAAAAABAAEAPUAAACJAw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Directeurs :</w:t>
                    </w:r>
                  </w:p>
                </w:txbxContent>
              </v:textbox>
            </v:roundrect>
            <v:roundrect id="AutoShape 47" o:spid="_x0000_s1055" style="position:absolute;left:102;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MkacUA&#10;AADbAAAADwAAAGRycy9kb3ducmV2LnhtbESPQWvCQBSE7wX/w/KEXopuVBQb3QQJCJWetC30+Mg+&#10;k+Du25BdY/TXdwuFHoeZ+YbZ5oM1oqfON44VzKYJCOLS6YYrBZ8f+8kahA/IGo1jUnAnD3k2etpi&#10;qt2Nj9SfQiUihH2KCuoQ2lRKX9Zk0U9dSxy9s+sshii7SuoObxFujZwnyUpabDgu1NhSUVN5OV2t&#10;gu/qPbyax764L/2hSHYL89KXX0o9j4fdBkSgIfyH/9pvWsFiBb9f4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yRpxQAAANsAAAAPAAAAAAAAAAAAAAAAAJgCAABkcnMv&#10;ZG93bnJldi54bWxQSwUGAAAAAAQABAD1AAAAig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Managers :</w:t>
                    </w:r>
                  </w:p>
                </w:txbxContent>
              </v:textbox>
            </v:roundrect>
            <v:roundrect id="AutoShape 48" o:spid="_x0000_s1056" style="position:absolute;left:102;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8sUA&#10;AADbAAAADwAAAGRycy9kb3ducmV2LnhtbESPQWvCQBSE7wX/w/IKvRTdqLS2MRuRgFDpqWqhx0f2&#10;mYTuvg3ZNUZ/vSsUehxm5hsmWw3WiJ463zhWMJ0kIIhLpxuuFBz2m/EbCB+QNRrHpOBCHlb56CHD&#10;VLszf1G/C5WIEPYpKqhDaFMpfVmTRT9xLXH0jq6zGKLsKqk7PEe4NXKWJK/SYsNxocaWiprK393J&#10;KvipPsO7uW6Ky4vfFsl6bp778lupp8dhvQQRaAj/4b/2h1YwX8D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4HyxQAAANsAAAAPAAAAAAAAAAAAAAAAAJgCAABkcnMv&#10;ZG93bnJldi54bWxQSwUGAAAAAAQABAD1AAAAig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Conception :</w:t>
                    </w:r>
                  </w:p>
                </w:txbxContent>
              </v:textbox>
            </v:roundrect>
            <v:roundrect id="AutoShape 49" o:spid="_x0000_s1057" style="position:absolute;left:102;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VgMEA&#10;AADbAAAADwAAAGRycy9kb3ducmV2LnhtbERPTYvCMBC9C/6HMMJeRFMVxa1GkYKwiyd1F/Y4NGNb&#10;TCalibXurzcHwePjfa+3nTWipcZXjhVMxgkI4tzpigsFP+f9aAnCB2SNxjEpeJCH7abfW2Oq3Z2P&#10;1J5CIWII+xQVlCHUqZQ+L8miH7uaOHIX11gMETaF1A3eY7g1cpokC2mx4thQYk1ZSfn1dLMK/opD&#10;+DT/++wx999ZspuZYZv/KvUx6HYrEIG68Ba/3F9awSyOjV/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FYDBAAAA2wAAAA8AAAAAAAAAAAAAAAAAmAIAAGRycy9kb3du&#10;cmV2LnhtbFBLBQYAAAAABAAEAPUAAACGAw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Développement :</w:t>
                    </w:r>
                  </w:p>
                </w:txbxContent>
              </v:textbox>
            </v:roundrect>
            <v:roundrect id="AutoShape 50" o:spid="_x0000_s1058" style="position:absolute;left:102;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wG8QA&#10;AADbAAAADwAAAGRycy9kb3ducmV2LnhtbESPQWvCQBSE74X+h+UVvBTdVLFodBUJCBZPagWPj+wz&#10;Cd19G7JrjP31riB4HGbmG2a+7KwRLTW+cqzga5CAIM6drrhQ8HtY9ycgfEDWaByTght5WC7e3+aY&#10;anflHbX7UIgIYZ+igjKEOpXS5yVZ9ANXE0fv7BqLIcqmkLrBa4RbI4dJ8i0tVhwXSqwpKyn/21+s&#10;glOxDVPzv85uY/+TJauR+Wzzo1K9j241AxGoC6/ws73RCkZ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MsBvEAAAA2wAAAA8AAAAAAAAAAAAAAAAAmAIAAGRycy9k&#10;b3ducmV2LnhtbFBLBQYAAAAABAAEAPUAAACJAw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Qualité :</w:t>
                    </w:r>
                  </w:p>
                </w:txbxContent>
              </v:textbox>
            </v:roundrect>
            <v:roundrect id="AutoShape 51" o:spid="_x0000_s1059" style="position:absolute;left:95;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IA&#10;AADbAAAADwAAAGRycy9kb3ducmV2LnhtbERPy2rCQBTdC/7DcAU3Uie2trTRSZCAYOmqPsDlJXNN&#10;gjN3QmYaY7++syi4PJz3Oh+sET11vnGsYDFPQBCXTjdcKTgetk/vIHxA1mgck4I7eciz8WiNqXY3&#10;/qZ+HyoRQ9inqKAOoU2l9GVNFv3ctcSRu7jOYoiwq6Tu8BbDrZHPSfImLTYcG2psqaipvO5/rIJz&#10;9RU+zO+2uL/6zyLZvJhZX56Umk6GzQpEoCE8xP/unVawjOvj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Gr7wgAAANsAAAAPAAAAAAAAAAAAAAAAAJgCAABkcnMvZG93&#10;bnJldi54bWxQSwUGAAAAAAQABAD1AAAAhw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Etudes :</w:t>
                    </w:r>
                  </w:p>
                </w:txbxContent>
              </v:textbox>
            </v:roundrect>
            <v:roundrect id="AutoShape 52" o:spid="_x0000_s1060" style="position:absolute;left:7260;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PYMUA&#10;AADbAAAADwAAAGRycy9kb3ducmV2LnhtbESPQWvCQBSE7wX/w/IKXoputK20MRuRgFDpqWqhx0f2&#10;mYTuvg3ZNUZ/vSsUehxm5hsmWw3WiJ463zhWMJsmIIhLpxuuFBz2m8kbCB+QNRrHpOBCHlb56CHD&#10;VLszf1G/C5WIEPYpKqhDaFMpfVmTRT91LXH0jq6zGKLsKqk7PEe4NXKeJAtpseG4UGNLRU3l7+5k&#10;FfxUn+HdXDfF5dVvi2T9bJ768lup8eOwXoIINIT/8F/7Qyt4mcH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M9gxQAAANsAAAAPAAAAAAAAAAAAAAAAAJgCAABkcnMv&#10;ZG93bnJldi54bWxQSwUGAAAAAAQABAD1AAAAig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IHM Grille</w:t>
                    </w:r>
                  </w:p>
                </w:txbxContent>
              </v:textbox>
            </v:roundrect>
            <v:roundrect id="AutoShape 53" o:spid="_x0000_s1061" style="position:absolute;left:4879;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RF8UA&#10;AADbAAAADwAAAGRycy9kb3ducmV2LnhtbESPT2vCQBTE70K/w/KEXkQ39R+auooEBIsnbQWPj+xr&#10;Etx9G7LbGPvpuwXB4zAzv2FWm84a0VLjK8cK3kYJCOLc6YoLBV+fu+EChA/IGo1jUnAnD5v1S2+F&#10;qXY3PlJ7CoWIEPYpKihDqFMpfV6SRT9yNXH0vl1jMUTZFFI3eItwa+Q4SebSYsVxocSaspLy6+nH&#10;KrgUh7A0v7vsPvMfWbKdmEGbn5V67XfbdxCBuvAMP9p7rWA6h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lEXxQAAANsAAAAPAAAAAAAAAAAAAAAAAJgCAABkcnMv&#10;ZG93bnJldi54bWxQSwUGAAAAAAQABAD1AAAAig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IHM Connexion</w:t>
                    </w:r>
                  </w:p>
                </w:txbxContent>
              </v:textbox>
            </v:roundrect>
            <v:roundrect id="AutoShape 54" o:spid="_x0000_s1062" style="position:absolute;left:2496;top:11090;width:2151;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0jMUA&#10;AADbAAAADwAAAGRycy9kb3ducmV2LnhtbESPQWvCQBSE7wX/w/IKvRTdqK20MRuRgFDpqWqhx0f2&#10;mYTuvg3ZNUZ/vSsUehxm5hsmWw3WiJ463zhWMJ0kIIhLpxuuFBz2m/EbCB+QNRrHpOBCHlb56CHD&#10;VLszf1G/C5WIEPYpKqhDaFMpfVmTRT9xLXH0jq6zGKLsKqk7PEe4NXKWJAtpseG4UGNLRU3l7+5k&#10;FfxUn+HdXDfF5dVvi2Q9N899+a3U0+OwXoIINIT/8F/7Qyt4mcP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vSMxQAAANsAAAAPAAAAAAAAAAAAAAAAAJgCAABkcnMv&#10;ZG93bnJldi54bWxQSwUGAAAAAAQABAD1AAAAigM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Gestion Données</w:t>
                    </w:r>
                  </w:p>
                </w:txbxContent>
              </v:textbox>
            </v:roundrect>
            <v:roundrect id="AutoShape 55" o:spid="_x0000_s1063" style="position:absolute;left:9626;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s+MYA&#10;AADbAAAADwAAAGRycy9kb3ducmV2LnhtbESPT2vCQBTE7wW/w/IKvYhu/FNpYzYiAaGlp6qFHh/Z&#10;ZxK6+zZk1xj99N2C0OMwM79hss1gjeip841jBbNpAoK4dLrhSsHxsJu8gPABWaNxTAqu5GGTjx4y&#10;TLW78Cf1+1CJCGGfooI6hDaV0pc1WfRT1xJH7+Q6iyHKrpK6w0uEWyPnSbKSFhuOCzW2VNRU/uzP&#10;VsF39RFezW1XXJ/9e5FsF2bcl19KPT0O2zWIQEP4D9/bb1rBcgl/X+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ts+MYAAADbAAAADwAAAAAAAAAAAAAAAACYAgAAZHJz&#10;L2Rvd25yZXYueG1sUEsFBgAAAAAEAAQA9QAAAIsDAAAAAA==&#10;" fillcolor="#666" strokecolor="#666" strokeweight="1pt">
              <v:fill color2="#ccc" angle="135" focus="50%" type="gradient"/>
              <v:shadow on="t" color="#7f7f7f" opacity=".5" offset="1pt,.74833mm"/>
              <v:textbox>
                <w:txbxContent>
                  <w:p w:rsidR="00BC01AA" w:rsidRPr="00AD5DCE" w:rsidRDefault="00BC01AA" w:rsidP="00B064A3">
                    <w:pPr>
                      <w:jc w:val="center"/>
                      <w:rPr>
                        <w:b/>
                        <w:sz w:val="24"/>
                      </w:rPr>
                    </w:pPr>
                    <w:r w:rsidRPr="00AD5DCE">
                      <w:rPr>
                        <w:b/>
                        <w:sz w:val="24"/>
                      </w:rPr>
                      <w:t>Communication</w:t>
                    </w:r>
                  </w:p>
                </w:txbxContent>
              </v:textbox>
            </v:roundrect>
            <v:shape id="AutoShape 56" o:spid="_x0000_s1064" type="#_x0000_t32" style="position:absolute;left:3516;top:3028;width:19;height:6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tkcQAAADbAAAADwAAAGRycy9kb3ducmV2LnhtbESPQYvCMBSE78L+h/AWvIimK7p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O2RxAAAANsAAAAPAAAAAAAAAAAA&#10;AAAAAKECAABkcnMvZG93bnJldi54bWxQSwUGAAAAAAQABAD5AAAAkgMAAAAA&#10;"/>
            <v:shape id="AutoShape 57" o:spid="_x0000_s1065" type="#_x0000_t32" style="position:absolute;left:5910;top:3011;width:0;height:6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58" o:spid="_x0000_s1066" type="#_x0000_t32" style="position:absolute;left:8264;top:3011;width:19;height:6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WfcUAAADbAAAADwAAAGRycy9kb3ducmV2LnhtbESP3WrCQBSE7wu+w3KE3ohuLPW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7WfcUAAADbAAAADwAAAAAAAAAA&#10;AAAAAAChAgAAZHJzL2Rvd25yZXYueG1sUEsFBgAAAAAEAAQA+QAAAJMDAAAAAA==&#10;"/>
            <v:shape id="AutoShape 59" o:spid="_x0000_s1067" type="#_x0000_t32" style="position:absolute;left:10548;top:3011;width:19;height:63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roundrect id="AutoShape 60" o:spid="_x0000_s1068" style="position:absolute;left:2406;top:3649;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s18MA&#10;AADbAAAADwAAAGRycy9kb3ducmV2LnhtbESPT4vCMBTE7wt+h/AEb5oqsqzVKCKInha267/js3m2&#10;xealNNHW/fRGEPY4zMxvmNmiNaW4U+0KywqGgwgEcWp1wZmC3e+6/wXCeWSNpWVS8CAHi3nnY4ax&#10;tg3/0D3xmQgQdjEqyL2vYildmpNBN7AVcfAutjbog6wzqWtsAtyUchRFn9JgwWEhx4pWOaXX5GYU&#10;MG2q81+TnA7f5rCXt2NaXh5OqV63XU5BeGr9f/jd3moF4wm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Ls18MAAADbAAAADwAAAAAAAAAAAAAAAACYAgAAZHJzL2Rv&#10;d25yZXYueG1sUEsFBgAAAAAEAAQA9QAAAIgDAAAAAA==&#10;" filled="f" strokeweight=".5pt">
              <v:stroke dashstyle="1 1"/>
            </v:roundrect>
            <v:roundrect id="AutoShape 61" o:spid="_x0000_s1069" style="position:absolute;left:4774;top:3661;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Tl78A&#10;AADbAAAADwAAAGRycy9kb3ducmV2LnhtbERPy4rCMBTdD/gP4QruxlTBQTqmZRBEV4L1ubzTXNsy&#10;zU1poq3z9WYhuDyc9yLtTS3u1LrKsoLJOAJBnFtdcaHgsF99zkE4j6yxtkwKHuQgTQYfC4y17XhH&#10;98wXIoSwi1FB6X0TS+nykgy6sW2IA3e1rUEfYFtI3WIXwk0tp1H0JQ1WHBpKbGhZUv6X3YwCpnXz&#10;+99ll9PWnI7yds7r68MpNRr2P98gPPX+LX65N1rBLKwPX8IPkM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dOXvwAAANsAAAAPAAAAAAAAAAAAAAAAAJgCAABkcnMvZG93bnJl&#10;di54bWxQSwUGAAAAAAQABAD1AAAAhAMAAAAA&#10;" filled="f" strokeweight=".5pt">
              <v:stroke dashstyle="1 1"/>
            </v:roundrect>
            <v:roundrect id="AutoShape 62" o:spid="_x0000_s1070" style="position:absolute;left:7161;top:3654;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2DMQA&#10;AADbAAAADwAAAGRycy9kb3ducmV2LnhtbESPT2vCQBTE70K/w/IKvZmNQkuJWUWEUk+Fpm3q8Zl9&#10;JsHs25Dd/LGfvisIHoeZ+Q2TbibTiIE6V1tWsIhiEMSF1TWXCr6/3uavIJxH1thYJgUXcrBZP8xS&#10;TLQd+ZOGzJciQNglqKDyvk2kdEVFBl1kW+LgnWxn0AfZlVJ3OAa4aeQyjl+kwZrDQoUt7Soqzllv&#10;FDC9t8e/MTvkHyb/kf1v0ZwuTqmnx2m7AuFp8vfwrb3XCp4XcP0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dgzEAAAA2wAAAA8AAAAAAAAAAAAAAAAAmAIAAGRycy9k&#10;b3ducmV2LnhtbFBLBQYAAAAABAAEAPUAAACJAwAAAAA=&#10;" filled="f" strokeweight=".5pt">
              <v:stroke dashstyle="1 1"/>
            </v:roundrect>
            <v:roundrect id="AutoShape 63" o:spid="_x0000_s1071" style="position:absolute;left:9510;top:3647;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e8QA&#10;AADbAAAADwAAAGRycy9kb3ducmV2LnhtbESPT2vCQBTE70K/w/IKvemmAUVS11AKRU9CU5v2+Mw+&#10;k2D2bchu/uin7xYKHoeZ+Q2zSSfTiIE6V1tW8LyIQBAXVtdcKjh+vs/XIJxH1thYJgVXcpBuH2Yb&#10;TLQd+YOGzJciQNglqKDyvk2kdEVFBt3CtsTBO9vOoA+yK6XucAxw08g4ilbSYM1hocKW3ioqLllv&#10;FDDt2tNtzH7yg8m/ZP9dNOerU+rpcXp9AeFp8vfwf3uvFSxj+Ps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6HvEAAAA2wAAAA8AAAAAAAAAAAAAAAAAmAIAAGRycy9k&#10;b3ducmV2LnhtbFBLBQYAAAAABAAEAPUAAACJAwAAAAA=&#10;" filled="f" strokeweight=".5pt">
              <v:stroke dashstyle="1 1"/>
            </v:roundrect>
          </v:group>
        </w:pict>
      </w:r>
      <w:r w:rsidR="00FE4BC0">
        <w:br w:type="page"/>
      </w:r>
    </w:p>
    <w:p w:rsidR="00F637E0" w:rsidRDefault="00FE4BC0" w:rsidP="00F637E0">
      <w:pPr>
        <w:pStyle w:val="Heading2"/>
      </w:pPr>
      <w:bookmarkStart w:id="3" w:name="_Toc340580497"/>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Heading3"/>
      </w:pPr>
      <w:bookmarkStart w:id="4" w:name="_Toc340580498"/>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r w:rsidRPr="001C2B0E">
        <w:rPr>
          <w:i/>
        </w:rPr>
        <w:t>Netbeans</w:t>
      </w:r>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Heading3"/>
      </w:pPr>
      <w:bookmarkStart w:id="5" w:name="_Toc340580499"/>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r w:rsidRPr="002B7BEB">
        <w:t>Netbeans</w:t>
      </w:r>
      <w:r>
        <w:t>, nous avons mis en place des tutoriaux sous format vidéo.</w:t>
      </w:r>
    </w:p>
    <w:p w:rsidR="00F637E0" w:rsidRDefault="00F637E0" w:rsidP="00F637E0">
      <w:pPr>
        <w:pStyle w:val="Heading3"/>
      </w:pPr>
      <w:bookmarkStart w:id="6" w:name="_Toc340580500"/>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rsidR="007C4719" w:rsidRPr="007C4719" w:rsidRDefault="00F637E0" w:rsidP="007C4719">
      <w:pPr>
        <w:pStyle w:val="Heading3"/>
      </w:pPr>
      <w:bookmarkStart w:id="7" w:name="_Toc340580501"/>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TableGrid"/>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rsidR="00F637E0" w:rsidRPr="00A44EBF" w:rsidRDefault="00F637E0" w:rsidP="00F637E0">
      <w:pPr>
        <w:pStyle w:val="Caption"/>
        <w:jc w:val="center"/>
        <w:rPr>
          <w:lang w:val="en-US"/>
        </w:rPr>
      </w:pPr>
    </w:p>
    <w:p w:rsidR="00F637E0" w:rsidRDefault="00F637E0" w:rsidP="00F637E0">
      <w:pPr>
        <w:pStyle w:val="Caption"/>
        <w:jc w:val="center"/>
      </w:pPr>
      <w:r>
        <w:t xml:space="preserve">Tableau </w:t>
      </w:r>
      <w:fldSimple w:instr=" SEQ Tableau \* ARABIC ">
        <w:r w:rsidR="007C4719">
          <w:rPr>
            <w:noProof/>
          </w:rPr>
          <w:t>1</w:t>
        </w:r>
      </w:fldSimple>
      <w:r>
        <w:t xml:space="preserve"> : syntaxe des mots-clés dans le code</w:t>
      </w:r>
    </w:p>
    <w:p w:rsidR="007C4719" w:rsidRDefault="007C4719">
      <w:r>
        <w:br w:type="page"/>
      </w:r>
    </w:p>
    <w:p w:rsidR="00167054" w:rsidRDefault="00167054" w:rsidP="00F637E0">
      <w:pPr>
        <w:pStyle w:val="Heading2"/>
      </w:pPr>
      <w:bookmarkStart w:id="8" w:name="_Toc340580502"/>
      <w:r>
        <w:lastRenderedPageBreak/>
        <w:t>Bilan global de la gestion du projet</w:t>
      </w:r>
      <w:bookmarkEnd w:id="8"/>
    </w:p>
    <w:p w:rsidR="00167054" w:rsidRPr="00167054" w:rsidRDefault="00167054" w:rsidP="00167054"/>
    <w:p w:rsidR="00FE4BC0" w:rsidRDefault="00FE4BC0">
      <w:r>
        <w:br w:type="page"/>
      </w:r>
    </w:p>
    <w:p w:rsidR="00396610" w:rsidRPr="008C4DE1" w:rsidRDefault="00396610" w:rsidP="00396610">
      <w:pPr>
        <w:pStyle w:val="Heading1"/>
      </w:pPr>
      <w:bookmarkStart w:id="9" w:name="_Toc340580503"/>
      <w:r>
        <w:lastRenderedPageBreak/>
        <w:t>Management du module IHM Grille</w:t>
      </w:r>
      <w:bookmarkEnd w:id="9"/>
    </w:p>
    <w:p w:rsidR="00E5775C" w:rsidRDefault="00E5775C" w:rsidP="00AB78C1"/>
    <w:p w:rsidR="00396610" w:rsidRDefault="00396610" w:rsidP="00396610">
      <w:pPr>
        <w:pStyle w:val="Heading2"/>
      </w:pPr>
      <w:bookmarkStart w:id="10" w:name="_Toc340580504"/>
      <w:r>
        <w:t>Introduction</w:t>
      </w:r>
      <w:bookmarkEnd w:id="10"/>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Heading2"/>
      </w:pPr>
      <w:bookmarkStart w:id="11" w:name="_Toc340580505"/>
      <w:r>
        <w:t>Découpage du projet</w:t>
      </w:r>
      <w:bookmarkEnd w:id="11"/>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Heading2"/>
      </w:pPr>
      <w:bookmarkStart w:id="12" w:name="_Toc340580506"/>
      <w:r>
        <w:lastRenderedPageBreak/>
        <w:t>Estimation des charges</w:t>
      </w:r>
      <w:bookmarkEnd w:id="12"/>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Heading2"/>
      </w:pPr>
      <w:bookmarkStart w:id="13" w:name="_Toc340580507"/>
      <w:r>
        <w:lastRenderedPageBreak/>
        <w:t>Planification</w:t>
      </w:r>
      <w:bookmarkEnd w:id="13"/>
    </w:p>
    <w:p w:rsidR="00533098" w:rsidRDefault="00533098" w:rsidP="00533098">
      <w:pPr>
        <w:pStyle w:val="Heading3"/>
      </w:pPr>
      <w:bookmarkStart w:id="14" w:name="_Toc340580508"/>
      <w:r>
        <w:t>Diagramme d’ordonnancement</w:t>
      </w:r>
      <w:bookmarkEnd w:id="14"/>
    </w:p>
    <w:p w:rsidR="004C7510" w:rsidRDefault="000E66E9" w:rsidP="00533098">
      <w:r>
        <w:rPr>
          <w:noProof/>
          <w:lang w:eastAsia="fr-FR"/>
        </w:rPr>
        <w:pict>
          <v:roundrect id="_x0000_s1076" style="position:absolute;margin-left:171.4pt;margin-top:7.65pt;width:80.25pt;height:21.75pt;z-index:251717632" arcsize="10923f" fillcolor="yellow" strokecolor="#f2f2f2 [3041]" strokeweight="3pt">
            <v:shadow on="t" type="perspective" color="#4e6128 [1606]" opacity=".5" offset="1pt" offset2="-1pt"/>
            <v:textbox style="mso-next-textbox:#_x0000_s1076">
              <w:txbxContent>
                <w:p w:rsidR="00BC01AA" w:rsidRDefault="00BC01AA" w:rsidP="004C7510">
                  <w:pPr>
                    <w:jc w:val="center"/>
                  </w:pPr>
                  <w:r>
                    <w:t>Etude</w:t>
                  </w:r>
                </w:p>
              </w:txbxContent>
            </v:textbox>
          </v:roundrect>
        </w:pict>
      </w:r>
    </w:p>
    <w:p w:rsidR="004C7510" w:rsidRDefault="000E66E9" w:rsidP="00533098">
      <w:r>
        <w:rPr>
          <w:noProof/>
          <w:lang w:eastAsia="fr-FR"/>
        </w:rPr>
        <w:pict>
          <v:shape id="_x0000_s1083" type="#_x0000_t32" style="position:absolute;margin-left:211.9pt;margin-top:3.95pt;width:0;height:34.5pt;z-index:251724800" o:connectortype="straight">
            <v:stroke endarrow="block"/>
          </v:shape>
        </w:pict>
      </w:r>
    </w:p>
    <w:p w:rsidR="00533098" w:rsidRDefault="000E66E9" w:rsidP="00533098">
      <w:r>
        <w:rPr>
          <w:noProof/>
          <w:lang w:eastAsia="fr-FR"/>
        </w:rPr>
        <w:pict>
          <v:roundrect id="_x0000_s1077" style="position:absolute;margin-left:151.15pt;margin-top:13pt;width:126.75pt;height:41.25pt;z-index:251718656" arcsize="10923f" fillcolor="#c0504d [3205]" strokecolor="#f2f2f2 [3041]" strokeweight="3pt">
            <v:shadow on="t" type="perspective" color="#622423 [1605]" opacity=".5" offset="1pt" offset2="-1pt"/>
            <v:textbox style="mso-next-textbox:#_x0000_s1077">
              <w:txbxContent>
                <w:p w:rsidR="00BC01AA" w:rsidRDefault="00BC01AA" w:rsidP="004C7510">
                  <w:pPr>
                    <w:jc w:val="center"/>
                  </w:pPr>
                  <w:r>
                    <w:t>Conception</w:t>
                  </w:r>
                </w:p>
              </w:txbxContent>
            </v:textbox>
          </v:roundrect>
        </w:pict>
      </w:r>
    </w:p>
    <w:p w:rsidR="004C7510" w:rsidRDefault="004C7510" w:rsidP="00533098"/>
    <w:p w:rsidR="004C7510" w:rsidRDefault="000E66E9" w:rsidP="00533098">
      <w:r>
        <w:rPr>
          <w:noProof/>
          <w:lang w:eastAsia="fr-FR"/>
        </w:rPr>
        <w:pict>
          <v:shape id="_x0000_s1085" type="#_x0000_t32" style="position:absolute;margin-left:251.65pt;margin-top:3.4pt;width:0;height:34.5pt;z-index:251726848" o:connectortype="straight">
            <v:stroke endarrow="block"/>
          </v:shape>
        </w:pict>
      </w:r>
      <w:r>
        <w:rPr>
          <w:noProof/>
          <w:lang w:eastAsia="fr-FR"/>
        </w:rPr>
        <w:pict>
          <v:shape id="_x0000_s1084" type="#_x0000_t32" style="position:absolute;margin-left:175.15pt;margin-top:3.4pt;width:0;height:34.5pt;z-index:251725824" o:connectortype="straight">
            <v:stroke endarrow="block"/>
          </v:shape>
        </w:pict>
      </w:r>
    </w:p>
    <w:p w:rsidR="004C7510" w:rsidRDefault="000E66E9" w:rsidP="00533098">
      <w:r>
        <w:rPr>
          <w:noProof/>
          <w:lang w:eastAsia="fr-FR"/>
        </w:rPr>
        <w:pict>
          <v:roundrect id="_x0000_s1079" style="position:absolute;margin-left:234.4pt;margin-top:11.7pt;width:2in;height:34.5pt;z-index:251720704" arcsize="10923f" fillcolor="#9bbb59 [3206]" strokecolor="#f2f2f2 [3041]" strokeweight="3pt">
            <v:shadow on="t" type="perspective" color="#4e6128 [1606]" opacity=".5" offset="1pt" offset2="-1pt"/>
            <v:textbox>
              <w:txbxContent>
                <w:p w:rsidR="00BC01AA" w:rsidRDefault="00BC01AA" w:rsidP="004C7510">
                  <w:pPr>
                    <w:jc w:val="center"/>
                  </w:pPr>
                  <w:proofErr w:type="spellStart"/>
                  <w:r>
                    <w:t>Dév</w:t>
                  </w:r>
                  <w:proofErr w:type="spellEnd"/>
                  <w:r>
                    <w:t xml:space="preserve"> de la fenêtre globale</w:t>
                  </w:r>
                </w:p>
              </w:txbxContent>
            </v:textbox>
          </v:roundrect>
        </w:pict>
      </w:r>
      <w:r>
        <w:rPr>
          <w:noProof/>
          <w:lang w:eastAsia="fr-FR"/>
        </w:rPr>
        <w:pict>
          <v:roundrect id="_x0000_s1078" style="position:absolute;margin-left:58.9pt;margin-top:11.7pt;width:2in;height:34.5pt;z-index:251719680" arcsize="10923f" fillcolor="#9bbb59 [3206]" strokecolor="#f2f2f2 [3041]" strokeweight="3pt">
            <v:shadow on="t" type="perspective" color="#4e6128 [1606]" opacity=".5" offset="1pt" offset2="-1pt"/>
            <v:textbox>
              <w:txbxContent>
                <w:p w:rsidR="00BC01AA" w:rsidRDefault="00BC01AA" w:rsidP="004C7510">
                  <w:pPr>
                    <w:jc w:val="center"/>
                  </w:pPr>
                  <w:proofErr w:type="spellStart"/>
                  <w:r>
                    <w:t>Dév</w:t>
                  </w:r>
                  <w:proofErr w:type="spellEnd"/>
                  <w:r>
                    <w:t xml:space="preserve"> des coups possibles</w:t>
                  </w:r>
                </w:p>
              </w:txbxContent>
            </v:textbox>
          </v:roundrect>
        </w:pict>
      </w:r>
    </w:p>
    <w:p w:rsidR="004C7510" w:rsidRDefault="000E66E9" w:rsidP="00533098">
      <w:r>
        <w:rPr>
          <w:noProof/>
          <w:lang w:eastAsia="fr-FR"/>
        </w:rPr>
        <w:pict>
          <v:shape id="_x0000_s1092" type="#_x0000_t32" style="position:absolute;margin-left:224.65pt;margin-top:20.75pt;width:34.5pt;height:42.75pt;flip:x;z-index:251732992" o:connectortype="straight"/>
        </w:pict>
      </w:r>
      <w:r>
        <w:rPr>
          <w:noProof/>
          <w:lang w:eastAsia="fr-FR"/>
        </w:rPr>
        <w:pict>
          <v:shape id="_x0000_s1091" type="#_x0000_t32" style="position:absolute;margin-left:188.65pt;margin-top:20.75pt;width:32.25pt;height:42.75pt;z-index:251731968" o:connectortype="straight"/>
        </w:pict>
      </w:r>
    </w:p>
    <w:p w:rsidR="004C7510" w:rsidRDefault="004C7510" w:rsidP="00533098"/>
    <w:p w:rsidR="004C7510" w:rsidRDefault="000E66E9" w:rsidP="00533098">
      <w:r>
        <w:rPr>
          <w:noProof/>
          <w:lang w:eastAsia="fr-FR"/>
        </w:rPr>
        <w:pict>
          <v:shape id="_x0000_s1089" type="#_x0000_t32" style="position:absolute;margin-left:188.65pt;margin-top:12.6pt;width:70.5pt;height:0;z-index:251729920" o:connectortype="straight"/>
        </w:pict>
      </w:r>
      <w:r>
        <w:rPr>
          <w:noProof/>
          <w:lang w:eastAsia="fr-FR"/>
        </w:rPr>
        <w:pict>
          <v:shape id="_x0000_s1086" type="#_x0000_t32" style="position:absolute;margin-left:188.65pt;margin-top:12.6pt;width:0;height:34.5pt;z-index:251727872" o:connectortype="straight">
            <v:stroke endarrow="block"/>
          </v:shape>
        </w:pict>
      </w:r>
      <w:r>
        <w:rPr>
          <w:noProof/>
          <w:lang w:eastAsia="fr-FR"/>
        </w:rPr>
        <w:pict>
          <v:shape id="_x0000_s1087" type="#_x0000_t32" style="position:absolute;margin-left:259.15pt;margin-top:12.6pt;width:0;height:34.5pt;z-index:251728896" o:connectortype="straight">
            <v:stroke endarrow="block"/>
          </v:shape>
        </w:pict>
      </w:r>
    </w:p>
    <w:p w:rsidR="004C7510" w:rsidRDefault="000E66E9" w:rsidP="00533098">
      <w:r>
        <w:rPr>
          <w:noProof/>
          <w:lang w:eastAsia="fr-FR"/>
        </w:rPr>
        <w:pict>
          <v:roundrect id="_x0000_s1081" style="position:absolute;margin-left:238.9pt;margin-top:21.65pt;width:147.75pt;height:88.5pt;z-index:251722752" arcsize="10923f" fillcolor="#9bbb59 [3206]" strokecolor="#f2f2f2 [3041]" strokeweight="3pt">
            <v:shadow on="t" type="perspective" color="#4e6128 [1606]" opacity=".5" offset="1pt" offset2="-1pt"/>
            <v:textbox>
              <w:txbxContent>
                <w:p w:rsidR="00BC01AA" w:rsidRPr="004C7510" w:rsidRDefault="00BC01AA"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w:r>
      <w:r>
        <w:rPr>
          <w:noProof/>
          <w:lang w:eastAsia="fr-FR"/>
        </w:rPr>
        <w:pict>
          <v:roundrect id="_x0000_s1082" style="position:absolute;margin-left:63.4pt;margin-top:21.65pt;width:2in;height:88.5pt;z-index:251723776" arcsize="10923f" fillcolor="#9bbb59 [3206]" strokecolor="#f2f2f2 [3041]" strokeweight="3pt">
            <v:shadow on="t" type="perspective" color="#4e6128 [1606]" opacity=".5" offset="1pt" offset2="-1pt"/>
            <v:textbox>
              <w:txbxContent>
                <w:p w:rsidR="00BC01AA" w:rsidRDefault="00BC01AA" w:rsidP="004C7510">
                  <w:pPr>
                    <w:jc w:val="center"/>
                  </w:pPr>
                  <w:proofErr w:type="spellStart"/>
                  <w:r>
                    <w:t>Dév</w:t>
                  </w:r>
                  <w:proofErr w:type="spellEnd"/>
                  <w:r>
                    <w:t xml:space="preserve">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0E66E9" w:rsidP="00533098">
      <w:r>
        <w:rPr>
          <w:noProof/>
          <w:lang w:eastAsia="fr-FR"/>
        </w:rPr>
        <w:pict>
          <v:shape id="_x0000_s1093" type="#_x0000_t32" style="position:absolute;margin-left:193.15pt;margin-top:14.4pt;width:32.25pt;height:42.75pt;z-index:251734016" o:connectortype="straight"/>
        </w:pict>
      </w:r>
      <w:r>
        <w:rPr>
          <w:noProof/>
          <w:lang w:eastAsia="fr-FR"/>
        </w:rPr>
        <w:pict>
          <v:shape id="_x0000_s1094" type="#_x0000_t32" style="position:absolute;margin-left:229.15pt;margin-top:14.4pt;width:34.5pt;height:42.75pt;flip:x;z-index:251735040" o:connectortype="straight"/>
        </w:pict>
      </w:r>
    </w:p>
    <w:p w:rsidR="004C7510" w:rsidRDefault="004C7510" w:rsidP="00533098"/>
    <w:p w:rsidR="00270605" w:rsidRDefault="000E66E9" w:rsidP="00533098">
      <w:r>
        <w:rPr>
          <w:noProof/>
          <w:lang w:eastAsia="fr-FR"/>
        </w:rPr>
        <w:pict>
          <v:roundrect id="_x0000_s1095" style="position:absolute;margin-left:167.65pt;margin-top:6.25pt;width:126.75pt;height:41.25pt;z-index:251736064" arcsize="10923f" fillcolor="#4f81bd [3204]" strokecolor="#f2f2f2 [3041]" strokeweight="3pt">
            <v:shadow on="t" type="perspective" color="#243f60 [1604]" opacity=".5" offset="1pt" offset2="-1pt"/>
            <v:textbox style="mso-next-textbox:#_x0000_s1095">
              <w:txbxContent>
                <w:p w:rsidR="00BC01AA" w:rsidRDefault="00BC01AA" w:rsidP="00270605">
                  <w:pPr>
                    <w:jc w:val="center"/>
                  </w:pPr>
                  <w:r>
                    <w:t>Intégration</w:t>
                  </w:r>
                </w:p>
              </w:txbxContent>
            </v:textbox>
          </v:roundrect>
        </w:pict>
      </w:r>
    </w:p>
    <w:p w:rsidR="00270605" w:rsidRDefault="000E66E9" w:rsidP="00533098">
      <w:r>
        <w:rPr>
          <w:noProof/>
          <w:lang w:eastAsia="fr-FR"/>
        </w:rPr>
        <w:pict>
          <v:shape id="_x0000_s1097" type="#_x0000_t32" style="position:absolute;margin-left:229.15pt;margin-top:22.05pt;width:0;height:34.5pt;z-index:251738112" o:connectortype="straight">
            <v:stroke endarrow="block"/>
          </v:shape>
        </w:pict>
      </w:r>
    </w:p>
    <w:p w:rsidR="00270605" w:rsidRDefault="00270605" w:rsidP="00533098"/>
    <w:p w:rsidR="00270605" w:rsidRDefault="000E66E9" w:rsidP="00533098">
      <w:r>
        <w:rPr>
          <w:noProof/>
          <w:lang w:eastAsia="fr-FR"/>
        </w:rPr>
        <w:pict>
          <v:roundrect id="_x0000_s1096" style="position:absolute;margin-left:167.65pt;margin-top:5.7pt;width:126.75pt;height:41.25pt;z-index:251737088" arcsize="10923f" fillcolor="#4f81bd [3204]" strokecolor="#f2f2f2 [3041]" strokeweight="3pt">
            <v:shadow on="t" type="perspective" color="#243f60 [1604]" opacity=".5" offset="1pt" offset2="-1pt"/>
            <v:textbox style="mso-next-textbox:#_x0000_s1096">
              <w:txbxContent>
                <w:p w:rsidR="00BC01AA" w:rsidRDefault="00BC01AA"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Heading3"/>
      </w:pPr>
      <w:bookmarkStart w:id="15" w:name="_Toc34058050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5"/>
    </w:p>
    <w:p w:rsidR="008B4811" w:rsidRDefault="008B4811" w:rsidP="008B4811">
      <w:pPr>
        <w:pStyle w:val="Heading2"/>
        <w:numPr>
          <w:ilvl w:val="0"/>
          <w:numId w:val="0"/>
        </w:numPr>
        <w:ind w:left="1284"/>
      </w:pPr>
    </w:p>
    <w:p w:rsidR="00396610" w:rsidRDefault="00FE4BC0" w:rsidP="00396610">
      <w:pPr>
        <w:pStyle w:val="Heading2"/>
      </w:pPr>
      <w:bookmarkStart w:id="16" w:name="_Toc340580510"/>
      <w:r>
        <w:lastRenderedPageBreak/>
        <w:t>Déroulement du projet</w:t>
      </w:r>
      <w:bookmarkEnd w:id="16"/>
    </w:p>
    <w:p w:rsidR="00396610" w:rsidRDefault="00FE4BC0" w:rsidP="00396610">
      <w:pPr>
        <w:pStyle w:val="Heading2"/>
      </w:pPr>
      <w:bookmarkStart w:id="17" w:name="_Toc340580511"/>
      <w:r>
        <w:t>Analyse de risque</w:t>
      </w:r>
      <w:bookmarkEnd w:id="17"/>
    </w:p>
    <w:p w:rsidR="00FE4BC0" w:rsidRDefault="00FE4BC0" w:rsidP="00FE4BC0">
      <w:pPr>
        <w:pStyle w:val="Heading2"/>
      </w:pPr>
      <w:bookmarkStart w:id="18" w:name="_Toc340580512"/>
      <w:r>
        <w:t>Fiches de travail</w:t>
      </w:r>
      <w:bookmarkEnd w:id="18"/>
    </w:p>
    <w:p w:rsidR="00FE4BC0" w:rsidRDefault="00FE4BC0" w:rsidP="00FE4BC0"/>
    <w:p w:rsidR="0004140C" w:rsidRDefault="0004140C" w:rsidP="0004140C">
      <w:pPr>
        <w:pStyle w:val="Heading3"/>
      </w:pPr>
      <w:bookmarkStart w:id="19" w:name="_Toc337561397"/>
      <w:bookmarkStart w:id="20" w:name="_Toc340580513"/>
      <w:r w:rsidRPr="00200E83">
        <w:t>Morgan A</w:t>
      </w:r>
      <w:r>
        <w:t>NTONELLI: Directeur de projet</w:t>
      </w:r>
      <w:bookmarkEnd w:id="19"/>
      <w:bookmarkEnd w:id="20"/>
    </w:p>
    <w:tbl>
      <w:tblPr>
        <w:tblStyle w:val="LightGrid-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proofErr w:type="spellStart"/>
            <w:r>
              <w:t>Usecase</w:t>
            </w:r>
            <w:proofErr w:type="spellEnd"/>
            <w:r>
              <w:t xml:space="preserv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Heading3"/>
      </w:pPr>
      <w:bookmarkStart w:id="21" w:name="_Toc337561398"/>
      <w:bookmarkStart w:id="22" w:name="_Toc340580514"/>
      <w:proofErr w:type="spellStart"/>
      <w:r>
        <w:t>Loic</w:t>
      </w:r>
      <w:proofErr w:type="spellEnd"/>
      <w:r>
        <w:t xml:space="preserve"> PICAVET : Manager</w:t>
      </w:r>
      <w:bookmarkEnd w:id="21"/>
      <w:bookmarkEnd w:id="22"/>
    </w:p>
    <w:tbl>
      <w:tblPr>
        <w:tblStyle w:val="LightGrid-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lastRenderedPageBreak/>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Heading3"/>
      </w:pPr>
      <w:bookmarkStart w:id="23" w:name="_Toc337561399"/>
      <w:bookmarkStart w:id="24" w:name="_Toc340580515"/>
      <w:r>
        <w:t>Karim CHEBBOUR : Chef conception</w:t>
      </w:r>
      <w:bookmarkEnd w:id="23"/>
      <w:bookmarkEnd w:id="24"/>
    </w:p>
    <w:tbl>
      <w:tblPr>
        <w:tblStyle w:val="LightGrid-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ListParagraph"/>
              <w:numPr>
                <w:ilvl w:val="0"/>
                <w:numId w:val="27"/>
              </w:numPr>
              <w:cnfStyle w:val="000000100000"/>
            </w:pPr>
            <w:r>
              <w:t>Découverte du cahier des charges.</w:t>
            </w:r>
          </w:p>
          <w:p w:rsidR="006D78BC" w:rsidRDefault="006D78BC" w:rsidP="006D78BC">
            <w:pPr>
              <w:pStyle w:val="ListParagraph"/>
              <w:numPr>
                <w:ilvl w:val="0"/>
                <w:numId w:val="27"/>
              </w:numPr>
              <w:cnfStyle w:val="000000100000"/>
            </w:pPr>
            <w:r>
              <w:t>Découpage global et choix des équipes</w:t>
            </w:r>
          </w:p>
          <w:p w:rsidR="006D78BC" w:rsidRDefault="006D78BC" w:rsidP="006D78BC">
            <w:pPr>
              <w:pStyle w:val="ListParagraph"/>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ListParagraph"/>
              <w:numPr>
                <w:ilvl w:val="0"/>
                <w:numId w:val="27"/>
              </w:numPr>
              <w:cnfStyle w:val="000000010000"/>
            </w:pPr>
            <w:r>
              <w:t>Diagramme de cas d’utilisation</w:t>
            </w:r>
          </w:p>
          <w:p w:rsidR="006D78BC" w:rsidRDefault="006D78BC" w:rsidP="00EB7A96">
            <w:pPr>
              <w:pStyle w:val="ListParagraph"/>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ListParagraph"/>
              <w:numPr>
                <w:ilvl w:val="0"/>
                <w:numId w:val="27"/>
              </w:numPr>
              <w:cnfStyle w:val="000000100000"/>
            </w:pPr>
            <w:r>
              <w:t>Diagrammes de séquence</w:t>
            </w:r>
          </w:p>
          <w:p w:rsidR="006D78BC" w:rsidRDefault="006D78BC" w:rsidP="00EB7A96">
            <w:pPr>
              <w:pStyle w:val="ListParagraph"/>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ListParagraph"/>
              <w:numPr>
                <w:ilvl w:val="0"/>
                <w:numId w:val="27"/>
              </w:numPr>
              <w:cnfStyle w:val="000000010000"/>
            </w:pPr>
            <w:r>
              <w:t>Réunion conception</w:t>
            </w:r>
          </w:p>
          <w:p w:rsidR="006D78BC" w:rsidRDefault="006D78BC" w:rsidP="006D78BC">
            <w:pPr>
              <w:pStyle w:val="ListParagraph"/>
              <w:numPr>
                <w:ilvl w:val="0"/>
                <w:numId w:val="27"/>
              </w:numPr>
              <w:cnfStyle w:val="000000010000"/>
            </w:pPr>
            <w:r>
              <w:t>Réunion concepteur/développeur</w:t>
            </w:r>
          </w:p>
          <w:p w:rsidR="006D78BC" w:rsidRDefault="006D78BC" w:rsidP="006D78BC">
            <w:pPr>
              <w:pStyle w:val="ListParagraph"/>
              <w:numPr>
                <w:ilvl w:val="0"/>
                <w:numId w:val="27"/>
              </w:numPr>
              <w:cnfStyle w:val="000000010000"/>
            </w:pPr>
            <w:r>
              <w:t>Correction diagrammes de séquences</w:t>
            </w:r>
          </w:p>
          <w:p w:rsidR="006D78BC" w:rsidRDefault="006D78BC" w:rsidP="006D78BC">
            <w:pPr>
              <w:pStyle w:val="ListParagraph"/>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ListParagraph"/>
              <w:numPr>
                <w:ilvl w:val="0"/>
                <w:numId w:val="27"/>
              </w:numPr>
              <w:cnfStyle w:val="000000100000"/>
            </w:pPr>
            <w:r>
              <w:t>Réunion conception</w:t>
            </w:r>
          </w:p>
          <w:p w:rsidR="006D78BC" w:rsidRDefault="006D78BC" w:rsidP="006D78BC">
            <w:pPr>
              <w:pStyle w:val="ListParagraph"/>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Heading3"/>
      </w:pPr>
      <w:bookmarkStart w:id="25" w:name="_Toc337561400"/>
      <w:bookmarkStart w:id="26" w:name="_Toc340580516"/>
      <w:r w:rsidRPr="00200E83">
        <w:lastRenderedPageBreak/>
        <w:t>Romain GUYARD</w:t>
      </w:r>
      <w:r>
        <w:t>: Responsable développement</w:t>
      </w:r>
      <w:bookmarkEnd w:id="25"/>
      <w:bookmarkEnd w:id="26"/>
    </w:p>
    <w:tbl>
      <w:tblPr>
        <w:tblStyle w:val="LightGrid-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w:t>
            </w:r>
            <w:proofErr w:type="spellStart"/>
            <w:r w:rsidRPr="00E265F7">
              <w:t>environement</w:t>
            </w:r>
            <w:proofErr w:type="spellEnd"/>
            <w:r w:rsidRPr="00E265F7">
              <w:t xml:space="preserve"> de travail</w:t>
            </w:r>
          </w:p>
          <w:p w:rsidR="00E265F7" w:rsidRPr="00C66BCF" w:rsidRDefault="00E265F7" w:rsidP="00EB7A96">
            <w:pPr>
              <w:cnfStyle w:val="00000010000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Heading3"/>
      </w:pPr>
      <w:bookmarkStart w:id="27" w:name="_Toc337561401"/>
      <w:bookmarkStart w:id="28" w:name="_Toc340580517"/>
      <w:r w:rsidRPr="00200E83">
        <w:t>Guilhem B</w:t>
      </w:r>
      <w:r>
        <w:t>ERNA: Chef qualité</w:t>
      </w:r>
      <w:bookmarkEnd w:id="27"/>
      <w:bookmarkEnd w:id="28"/>
    </w:p>
    <w:tbl>
      <w:tblPr>
        <w:tblStyle w:val="LightGrid-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Heading3"/>
      </w:pPr>
      <w:bookmarkStart w:id="29" w:name="_Toc337561402"/>
      <w:bookmarkStart w:id="30" w:name="_Toc340580518"/>
      <w:r w:rsidRPr="00200E83">
        <w:lastRenderedPageBreak/>
        <w:t xml:space="preserve">Laura </w:t>
      </w:r>
      <w:r>
        <w:t>BRIZARD: Responsable d’études</w:t>
      </w:r>
      <w:bookmarkEnd w:id="29"/>
      <w:bookmarkEnd w:id="30"/>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Heading2"/>
      </w:pPr>
      <w:bookmarkStart w:id="31" w:name="_Toc340580519"/>
      <w:r>
        <w:t>Bilan</w:t>
      </w:r>
      <w:bookmarkEnd w:id="31"/>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Heading1"/>
      </w:pPr>
      <w:bookmarkStart w:id="32" w:name="_Toc340580520"/>
      <w:r>
        <w:lastRenderedPageBreak/>
        <w:t>Management du module IHM Connexion</w:t>
      </w:r>
      <w:bookmarkEnd w:id="32"/>
    </w:p>
    <w:p w:rsidR="00FE4BC0" w:rsidRDefault="00FE4BC0" w:rsidP="00FE4BC0"/>
    <w:p w:rsidR="00CF5B6E" w:rsidRDefault="00FE4BC0" w:rsidP="00CF5B6E">
      <w:pPr>
        <w:pStyle w:val="Heading2"/>
      </w:pPr>
      <w:bookmarkStart w:id="33" w:name="_Toc340580521"/>
      <w:r>
        <w:t>Introduction</w:t>
      </w:r>
      <w:bookmarkEnd w:id="33"/>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Heading2"/>
      </w:pPr>
      <w:bookmarkStart w:id="34" w:name="_Toc340580522"/>
      <w:r>
        <w:t>Découpage du projet</w:t>
      </w:r>
      <w:bookmarkEnd w:id="34"/>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Heading2"/>
        <w:numPr>
          <w:ilvl w:val="0"/>
          <w:numId w:val="0"/>
        </w:numPr>
        <w:ind w:left="1284"/>
      </w:pPr>
    </w:p>
    <w:p w:rsidR="00305803" w:rsidRPr="00305803" w:rsidRDefault="00305803" w:rsidP="00305803"/>
    <w:p w:rsidR="00FE4BC0" w:rsidRDefault="00FE4BC0" w:rsidP="00FE4BC0">
      <w:pPr>
        <w:pStyle w:val="Heading2"/>
      </w:pPr>
      <w:bookmarkStart w:id="35" w:name="_Toc340580523"/>
      <w:r>
        <w:t>Estimation des charges</w:t>
      </w:r>
      <w:bookmarkEnd w:id="35"/>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lastRenderedPageBreak/>
              <w:t>Conception</w:t>
            </w:r>
          </w:p>
          <w:p w:rsidR="00CF5B6E" w:rsidRPr="0082124A" w:rsidRDefault="00CF5B6E" w:rsidP="00CF5B6E">
            <w:pPr>
              <w:pStyle w:val="ListParagraph"/>
              <w:numPr>
                <w:ilvl w:val="0"/>
                <w:numId w:val="11"/>
              </w:numPr>
            </w:pPr>
            <w:r>
              <w:t>Etude Préalable</w:t>
            </w:r>
          </w:p>
          <w:p w:rsidR="00CF5B6E" w:rsidRDefault="00CF5B6E" w:rsidP="00CF5B6E">
            <w:pPr>
              <w:pStyle w:val="ListParagraph"/>
              <w:numPr>
                <w:ilvl w:val="0"/>
                <w:numId w:val="11"/>
              </w:numPr>
            </w:pPr>
            <w:r w:rsidRPr="00053308">
              <w:t>Etude</w:t>
            </w:r>
            <w:r>
              <w:t xml:space="preserve"> Swing</w:t>
            </w:r>
          </w:p>
          <w:p w:rsidR="00CF5B6E" w:rsidRPr="00053308" w:rsidRDefault="00CF5B6E" w:rsidP="00CF5B6E">
            <w:pPr>
              <w:pStyle w:val="ListParagraph"/>
              <w:numPr>
                <w:ilvl w:val="0"/>
                <w:numId w:val="11"/>
              </w:numPr>
            </w:pPr>
            <w:r>
              <w:t>Choix de Conception</w:t>
            </w:r>
          </w:p>
          <w:p w:rsidR="00CF5B6E" w:rsidRPr="00053308" w:rsidRDefault="00CF5B6E" w:rsidP="00CF5B6E">
            <w:pPr>
              <w:pStyle w:val="ListParagraph"/>
              <w:numPr>
                <w:ilvl w:val="0"/>
                <w:numId w:val="11"/>
              </w:numPr>
            </w:pPr>
            <w:r w:rsidRPr="00053308">
              <w:t>Modélisation</w:t>
            </w:r>
          </w:p>
          <w:p w:rsidR="00CF5B6E" w:rsidRPr="00053308" w:rsidRDefault="00CF5B6E" w:rsidP="00CF5B6E">
            <w:pPr>
              <w:pStyle w:val="ListParagraph"/>
              <w:numPr>
                <w:ilvl w:val="1"/>
                <w:numId w:val="11"/>
              </w:numPr>
              <w:rPr>
                <w:sz w:val="20"/>
              </w:rPr>
            </w:pPr>
            <w:r w:rsidRPr="00053308">
              <w:rPr>
                <w:sz w:val="20"/>
              </w:rPr>
              <w:t>Cas d’utilisation</w:t>
            </w:r>
          </w:p>
          <w:p w:rsidR="00CF5B6E" w:rsidRPr="00053308" w:rsidRDefault="00CF5B6E" w:rsidP="00CF5B6E">
            <w:pPr>
              <w:pStyle w:val="ListParagraph"/>
              <w:numPr>
                <w:ilvl w:val="1"/>
                <w:numId w:val="11"/>
              </w:numPr>
              <w:rPr>
                <w:sz w:val="20"/>
              </w:rPr>
            </w:pPr>
            <w:r w:rsidRPr="00053308">
              <w:rPr>
                <w:sz w:val="20"/>
              </w:rPr>
              <w:t>Diagrammes Séquence</w:t>
            </w:r>
          </w:p>
          <w:p w:rsidR="00CF5B6E" w:rsidRPr="00CF757C" w:rsidRDefault="00CF5B6E" w:rsidP="00CF5B6E">
            <w:pPr>
              <w:pStyle w:val="ListParagraph"/>
              <w:numPr>
                <w:ilvl w:val="1"/>
                <w:numId w:val="11"/>
              </w:numPr>
            </w:pPr>
            <w:r w:rsidRPr="00053308">
              <w:rPr>
                <w:sz w:val="20"/>
              </w:rPr>
              <w:t>Diagrammes de classe</w:t>
            </w:r>
          </w:p>
          <w:p w:rsidR="00CF5B6E" w:rsidRPr="004B0E00" w:rsidRDefault="00CF5B6E" w:rsidP="00CF5B6E">
            <w:pPr>
              <w:pStyle w:val="ListParagraph"/>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ListParagraph"/>
              <w:numPr>
                <w:ilvl w:val="0"/>
                <w:numId w:val="12"/>
              </w:numPr>
            </w:pPr>
            <w:r w:rsidRPr="00053308">
              <w:t>Profil</w:t>
            </w:r>
          </w:p>
          <w:p w:rsidR="00CF5B6E" w:rsidRPr="00053308" w:rsidRDefault="00CF5B6E" w:rsidP="00CF5B6E">
            <w:pPr>
              <w:pStyle w:val="ListParagraph"/>
              <w:numPr>
                <w:ilvl w:val="1"/>
                <w:numId w:val="12"/>
              </w:numPr>
              <w:rPr>
                <w:sz w:val="20"/>
              </w:rPr>
            </w:pPr>
            <w:proofErr w:type="spellStart"/>
            <w:r>
              <w:rPr>
                <w:sz w:val="20"/>
              </w:rPr>
              <w:t>Dév</w:t>
            </w:r>
            <w:proofErr w:type="spellEnd"/>
            <w:r>
              <w:rPr>
                <w:sz w:val="20"/>
              </w:rPr>
              <w:t xml:space="preserve">. </w:t>
            </w:r>
            <w:r w:rsidRPr="00053308">
              <w:rPr>
                <w:sz w:val="20"/>
              </w:rPr>
              <w:t>Création</w:t>
            </w:r>
          </w:p>
          <w:p w:rsidR="00CF5B6E" w:rsidRPr="00053308" w:rsidRDefault="00CF5B6E" w:rsidP="00CF5B6E">
            <w:pPr>
              <w:pStyle w:val="ListParagraph"/>
              <w:numPr>
                <w:ilvl w:val="1"/>
                <w:numId w:val="12"/>
              </w:numPr>
              <w:rPr>
                <w:sz w:val="20"/>
              </w:rPr>
            </w:pPr>
            <w:proofErr w:type="spellStart"/>
            <w:r>
              <w:rPr>
                <w:sz w:val="20"/>
              </w:rPr>
              <w:t>Dév</w:t>
            </w:r>
            <w:proofErr w:type="spellEnd"/>
            <w:r>
              <w:rPr>
                <w:sz w:val="20"/>
              </w:rPr>
              <w:t xml:space="preserve">. </w:t>
            </w:r>
            <w:r w:rsidRPr="00053308">
              <w:rPr>
                <w:sz w:val="20"/>
              </w:rPr>
              <w:t>Modification</w:t>
            </w:r>
          </w:p>
          <w:p w:rsidR="00CF5B6E" w:rsidRPr="006423A4" w:rsidRDefault="00CF5B6E" w:rsidP="00CF5B6E">
            <w:pPr>
              <w:pStyle w:val="ListParagraph"/>
              <w:numPr>
                <w:ilvl w:val="1"/>
                <w:numId w:val="12"/>
              </w:numPr>
            </w:pPr>
            <w:proofErr w:type="spellStart"/>
            <w:r>
              <w:rPr>
                <w:sz w:val="20"/>
              </w:rPr>
              <w:t>Dév</w:t>
            </w:r>
            <w:proofErr w:type="spellEnd"/>
            <w:r>
              <w:rPr>
                <w:sz w:val="20"/>
              </w:rPr>
              <w:t xml:space="preserve">. </w:t>
            </w:r>
            <w:r w:rsidRPr="00053308">
              <w:rPr>
                <w:sz w:val="20"/>
              </w:rPr>
              <w:t>Suppression</w:t>
            </w:r>
          </w:p>
          <w:p w:rsidR="00CF5B6E" w:rsidRPr="006423A4" w:rsidRDefault="00CF5B6E" w:rsidP="00CF5B6E">
            <w:pPr>
              <w:pStyle w:val="ListParagraph"/>
              <w:numPr>
                <w:ilvl w:val="1"/>
                <w:numId w:val="12"/>
              </w:numPr>
              <w:rPr>
                <w:sz w:val="20"/>
              </w:rPr>
            </w:pPr>
            <w:proofErr w:type="spellStart"/>
            <w:r>
              <w:rPr>
                <w:sz w:val="20"/>
              </w:rPr>
              <w:t>Dév</w:t>
            </w:r>
            <w:proofErr w:type="spellEnd"/>
            <w:r>
              <w:rPr>
                <w:sz w:val="20"/>
              </w:rPr>
              <w:t xml:space="preserve">. </w:t>
            </w:r>
            <w:r w:rsidRPr="00053308">
              <w:rPr>
                <w:sz w:val="20"/>
              </w:rPr>
              <w:t>IHM Profil</w:t>
            </w:r>
          </w:p>
          <w:p w:rsidR="00CF5B6E" w:rsidRPr="00053308" w:rsidRDefault="00CF5B6E" w:rsidP="00CF5B6E">
            <w:pPr>
              <w:pStyle w:val="ListParagraph"/>
              <w:numPr>
                <w:ilvl w:val="0"/>
                <w:numId w:val="12"/>
              </w:numPr>
            </w:pPr>
            <w:r w:rsidRPr="00053308">
              <w:t>Connexion</w:t>
            </w:r>
          </w:p>
          <w:p w:rsidR="00CF5B6E" w:rsidRDefault="00CF5B6E" w:rsidP="00CF5B6E">
            <w:pPr>
              <w:pStyle w:val="ListParagraph"/>
              <w:numPr>
                <w:ilvl w:val="1"/>
                <w:numId w:val="12"/>
              </w:numPr>
              <w:rPr>
                <w:sz w:val="20"/>
              </w:rPr>
            </w:pPr>
            <w:proofErr w:type="spellStart"/>
            <w:r>
              <w:rPr>
                <w:sz w:val="20"/>
              </w:rPr>
              <w:t>Dév</w:t>
            </w:r>
            <w:proofErr w:type="spellEnd"/>
            <w:r>
              <w:rPr>
                <w:sz w:val="20"/>
              </w:rPr>
              <w:t>. Vérification Login</w:t>
            </w:r>
          </w:p>
          <w:p w:rsidR="00CF5B6E" w:rsidRPr="00F47845" w:rsidRDefault="00CF5B6E" w:rsidP="00CF5B6E">
            <w:pPr>
              <w:pStyle w:val="ListParagraph"/>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rsidR="00CF5B6E" w:rsidRPr="00053308" w:rsidRDefault="00CF5B6E" w:rsidP="00CF5B6E">
            <w:pPr>
              <w:pStyle w:val="ListParagraph"/>
              <w:numPr>
                <w:ilvl w:val="0"/>
                <w:numId w:val="12"/>
              </w:numPr>
            </w:pPr>
            <w:r>
              <w:t>Jeu</w:t>
            </w:r>
          </w:p>
          <w:p w:rsidR="00CF5B6E" w:rsidRPr="00053308" w:rsidRDefault="00CF5B6E" w:rsidP="00CF5B6E">
            <w:pPr>
              <w:pStyle w:val="ListParagraph"/>
              <w:numPr>
                <w:ilvl w:val="1"/>
                <w:numId w:val="12"/>
              </w:numPr>
              <w:rPr>
                <w:sz w:val="20"/>
              </w:rPr>
            </w:pPr>
            <w:r w:rsidRPr="00053308">
              <w:rPr>
                <w:sz w:val="20"/>
              </w:rPr>
              <w:t>Commencer Partie</w:t>
            </w:r>
          </w:p>
          <w:p w:rsidR="00CF5B6E" w:rsidRPr="00053308" w:rsidRDefault="00CF5B6E" w:rsidP="00CF5B6E">
            <w:pPr>
              <w:pStyle w:val="ListParagraph"/>
              <w:numPr>
                <w:ilvl w:val="2"/>
                <w:numId w:val="12"/>
              </w:numPr>
              <w:rPr>
                <w:sz w:val="18"/>
              </w:rPr>
            </w:pPr>
            <w:proofErr w:type="spellStart"/>
            <w:r w:rsidRPr="00053308">
              <w:rPr>
                <w:sz w:val="18"/>
              </w:rPr>
              <w:t>Dév</w:t>
            </w:r>
            <w:proofErr w:type="spellEnd"/>
            <w:r w:rsidRPr="00053308">
              <w:rPr>
                <w:sz w:val="18"/>
              </w:rPr>
              <w:t>. Découverte Joueurs</w:t>
            </w:r>
          </w:p>
          <w:p w:rsidR="00CF5B6E" w:rsidRDefault="00CF5B6E" w:rsidP="00CF5B6E">
            <w:pPr>
              <w:pStyle w:val="ListParagraph"/>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rsidR="00CF5B6E" w:rsidRDefault="00CF5B6E" w:rsidP="00CF5B6E">
            <w:pPr>
              <w:pStyle w:val="ListParagraph"/>
              <w:numPr>
                <w:ilvl w:val="2"/>
                <w:numId w:val="12"/>
              </w:numPr>
              <w:rPr>
                <w:sz w:val="18"/>
              </w:rPr>
            </w:pPr>
            <w:proofErr w:type="spellStart"/>
            <w:r>
              <w:rPr>
                <w:sz w:val="18"/>
              </w:rPr>
              <w:t>Dév</w:t>
            </w:r>
            <w:proofErr w:type="spellEnd"/>
            <w:r>
              <w:rPr>
                <w:sz w:val="18"/>
              </w:rPr>
              <w:t>. Lancement Partie</w:t>
            </w:r>
          </w:p>
          <w:p w:rsidR="00CF5B6E" w:rsidRPr="00F971BE" w:rsidRDefault="00CF5B6E" w:rsidP="00CF5B6E">
            <w:pPr>
              <w:pStyle w:val="ListParagraph"/>
              <w:numPr>
                <w:ilvl w:val="2"/>
                <w:numId w:val="12"/>
              </w:numPr>
              <w:rPr>
                <w:sz w:val="18"/>
              </w:rPr>
            </w:pPr>
            <w:proofErr w:type="spellStart"/>
            <w:r>
              <w:rPr>
                <w:sz w:val="18"/>
              </w:rPr>
              <w:t>Dév</w:t>
            </w:r>
            <w:proofErr w:type="spellEnd"/>
            <w:r>
              <w:rPr>
                <w:sz w:val="18"/>
              </w:rPr>
              <w:t>. IHM</w:t>
            </w:r>
          </w:p>
          <w:p w:rsidR="00CF5B6E" w:rsidRPr="00027FB8" w:rsidRDefault="00CF5B6E" w:rsidP="00CF5B6E">
            <w:pPr>
              <w:pStyle w:val="ListParagraph"/>
              <w:numPr>
                <w:ilvl w:val="1"/>
                <w:numId w:val="12"/>
              </w:numPr>
            </w:pPr>
            <w:r w:rsidRPr="00053308">
              <w:rPr>
                <w:sz w:val="20"/>
              </w:rPr>
              <w:t>Rejouer Partie</w:t>
            </w:r>
          </w:p>
          <w:p w:rsidR="00CF5B6E" w:rsidRPr="00E35703" w:rsidRDefault="00CF5B6E" w:rsidP="00CF5B6E">
            <w:pPr>
              <w:pStyle w:val="ListParagraph"/>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rsidR="00CF5B6E" w:rsidRPr="003A4D4A" w:rsidRDefault="00CF5B6E" w:rsidP="00CF5B6E">
            <w:pPr>
              <w:pStyle w:val="ListParagraph"/>
              <w:numPr>
                <w:ilvl w:val="2"/>
                <w:numId w:val="12"/>
              </w:numPr>
            </w:pPr>
            <w:proofErr w:type="spellStart"/>
            <w:r>
              <w:rPr>
                <w:sz w:val="18"/>
              </w:rPr>
              <w:t>Dév</w:t>
            </w:r>
            <w:proofErr w:type="spellEnd"/>
            <w:r>
              <w:rPr>
                <w:sz w:val="18"/>
              </w:rPr>
              <w:t>. Lecture des parties</w:t>
            </w:r>
          </w:p>
          <w:p w:rsidR="00CF5B6E" w:rsidRPr="002D5D6F" w:rsidRDefault="00CF5B6E" w:rsidP="00CF5B6E">
            <w:pPr>
              <w:pStyle w:val="ListParagraph"/>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rsidR="00CF5B6E" w:rsidRPr="00ED4F8F" w:rsidRDefault="00CF5B6E" w:rsidP="00CF5B6E">
            <w:pPr>
              <w:pStyle w:val="ListParagraph"/>
              <w:numPr>
                <w:ilvl w:val="2"/>
                <w:numId w:val="12"/>
              </w:numPr>
            </w:pPr>
            <w:proofErr w:type="spellStart"/>
            <w:r>
              <w:rPr>
                <w:sz w:val="18"/>
              </w:rPr>
              <w:t>Dév</w:t>
            </w:r>
            <w:proofErr w:type="spellEnd"/>
            <w:r>
              <w:rPr>
                <w:sz w:val="18"/>
              </w:rPr>
              <w:t>. IHM Listes Parties</w:t>
            </w:r>
          </w:p>
          <w:p w:rsidR="00CF5B6E" w:rsidRPr="0082124A" w:rsidRDefault="00CF5B6E" w:rsidP="00CF5B6E">
            <w:pPr>
              <w:pStyle w:val="ListParagraph"/>
              <w:numPr>
                <w:ilvl w:val="0"/>
                <w:numId w:val="12"/>
              </w:numPr>
            </w:pPr>
            <w:r w:rsidRPr="0082124A">
              <w:t>Intégration Interne</w:t>
            </w:r>
          </w:p>
          <w:p w:rsidR="00CF5B6E" w:rsidRPr="00ED4F8F" w:rsidRDefault="00CF5B6E" w:rsidP="00CF5B6E">
            <w:pPr>
              <w:pStyle w:val="ListParagraph"/>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ListParagraph"/>
              <w:numPr>
                <w:ilvl w:val="0"/>
                <w:numId w:val="13"/>
              </w:numPr>
            </w:pPr>
            <w:r w:rsidRPr="00053308">
              <w:t>Tests Unitaires</w:t>
            </w:r>
          </w:p>
          <w:p w:rsidR="00CF5B6E" w:rsidRPr="00053308" w:rsidRDefault="00CF5B6E" w:rsidP="00CF5B6E">
            <w:pPr>
              <w:pStyle w:val="ListParagraph"/>
              <w:numPr>
                <w:ilvl w:val="0"/>
                <w:numId w:val="13"/>
              </w:numPr>
            </w:pPr>
            <w:r w:rsidRPr="00053308">
              <w:t>Tests Intégration</w:t>
            </w:r>
            <w:r>
              <w:t xml:space="preserve"> Interne</w:t>
            </w:r>
          </w:p>
          <w:p w:rsidR="00CF5B6E" w:rsidRPr="004B0E00" w:rsidRDefault="00CF5B6E" w:rsidP="00CF5B6E">
            <w:pPr>
              <w:pStyle w:val="ListParagraph"/>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Heading2"/>
      </w:pPr>
      <w:bookmarkStart w:id="36" w:name="_Toc340580524"/>
      <w:r>
        <w:lastRenderedPageBreak/>
        <w:t>Planification</w:t>
      </w:r>
      <w:bookmarkEnd w:id="36"/>
    </w:p>
    <w:p w:rsidR="00533098" w:rsidRDefault="00533098" w:rsidP="00533098">
      <w:pPr>
        <w:pStyle w:val="Heading3"/>
      </w:pPr>
      <w:bookmarkStart w:id="37" w:name="_Toc340580525"/>
      <w:r>
        <w:t>Diagramme d’ordonnancement</w:t>
      </w:r>
      <w:bookmarkEnd w:id="37"/>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Heading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303895" cy="3702050"/>
                    </a:xfrm>
                    <a:prstGeom prst="rect">
                      <a:avLst/>
                    </a:prstGeom>
                  </pic:spPr>
                </pic:pic>
              </a:graphicData>
            </a:graphic>
          </wp:anchor>
        </w:drawing>
      </w:r>
      <w:bookmarkStart w:id="38" w:name="_Toc340580526"/>
      <w:r w:rsidR="00533098">
        <w:t>Diagramme de Gantt</w:t>
      </w:r>
      <w:bookmarkEnd w:id="38"/>
    </w:p>
    <w:p w:rsidR="00533098" w:rsidRDefault="00533098" w:rsidP="00533098"/>
    <w:p w:rsidR="00CF5B6E" w:rsidRPr="00533098" w:rsidRDefault="00CF5B6E" w:rsidP="00533098"/>
    <w:p w:rsidR="00FE4BC0" w:rsidRDefault="00FE4BC0" w:rsidP="00FE4BC0">
      <w:pPr>
        <w:pStyle w:val="Heading2"/>
      </w:pPr>
      <w:bookmarkStart w:id="39" w:name="_Toc340580527"/>
      <w:r>
        <w:t>Déroulement du projet</w:t>
      </w:r>
      <w:bookmarkEnd w:id="39"/>
    </w:p>
    <w:p w:rsidR="00CF5B6E" w:rsidRPr="00CF5B6E" w:rsidRDefault="00CF5B6E" w:rsidP="00CF5B6E">
      <w:r>
        <w:br w:type="page"/>
      </w:r>
    </w:p>
    <w:p w:rsidR="00FE4BC0" w:rsidRDefault="00FE4BC0" w:rsidP="00FE4BC0">
      <w:pPr>
        <w:pStyle w:val="Heading2"/>
      </w:pPr>
      <w:bookmarkStart w:id="40" w:name="_Toc340580528"/>
      <w:r>
        <w:lastRenderedPageBreak/>
        <w:t>Analyse de risque</w:t>
      </w:r>
      <w:bookmarkEnd w:id="40"/>
    </w:p>
    <w:p w:rsidR="00CF5B6E" w:rsidRDefault="00CF5B6E" w:rsidP="00CF5B6E"/>
    <w:p w:rsidR="00CF5B6E" w:rsidRPr="00CF5B6E" w:rsidRDefault="00CF5B6E" w:rsidP="00CF5B6E">
      <w:r>
        <w:br w:type="page"/>
      </w:r>
    </w:p>
    <w:p w:rsidR="00FE4BC0" w:rsidRDefault="00FE4BC0" w:rsidP="00FE4BC0">
      <w:pPr>
        <w:pStyle w:val="Heading2"/>
      </w:pPr>
      <w:bookmarkStart w:id="41" w:name="_Toc340580529"/>
      <w:r>
        <w:lastRenderedPageBreak/>
        <w:t>Fiches de travail</w:t>
      </w:r>
      <w:bookmarkEnd w:id="41"/>
    </w:p>
    <w:p w:rsidR="00FE4BC0" w:rsidRDefault="00FE4BC0" w:rsidP="00FE4BC0"/>
    <w:p w:rsidR="00FE4BC0" w:rsidRDefault="00E03344" w:rsidP="00FE4BC0">
      <w:pPr>
        <w:pStyle w:val="Heading3"/>
      </w:pPr>
      <w:bookmarkStart w:id="42" w:name="_Toc340580530"/>
      <w:r>
        <w:t xml:space="preserve">Gaëtan GREGOIRE </w:t>
      </w:r>
      <w:r w:rsidR="00FE4BC0">
        <w:t>: Directeur de projet</w:t>
      </w:r>
      <w:bookmarkEnd w:id="42"/>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Tâche</w:t>
            </w:r>
            <w:proofErr w:type="spellEnd"/>
          </w:p>
        </w:tc>
        <w:tc>
          <w:tcPr>
            <w:tcW w:w="610"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Remarques</w:t>
            </w:r>
            <w:proofErr w:type="spellEnd"/>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w:t>
            </w:r>
            <w:proofErr w:type="spellStart"/>
            <w:r w:rsidRPr="00D63720">
              <w:rPr>
                <w:lang w:val="fr-FR"/>
              </w:rPr>
              <w:t>Trello</w:t>
            </w:r>
            <w:proofErr w:type="spellEnd"/>
            <w:r w:rsidRPr="00D63720">
              <w:rPr>
                <w:lang w:val="fr-FR"/>
              </w:rPr>
              <w:t>)</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xml:space="preserve">Prise en main de </w:t>
            </w:r>
            <w:proofErr w:type="spellStart"/>
            <w:r w:rsidRPr="00D63720">
              <w:rPr>
                <w:lang w:val="fr-FR"/>
              </w:rPr>
              <w:t>modélio</w:t>
            </w:r>
            <w:proofErr w:type="spellEnd"/>
            <w:r w:rsidRPr="00D63720">
              <w:rPr>
                <w:lang w:val="fr-FR"/>
              </w:rPr>
              <w:t xml:space="preserve">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Heading3"/>
      </w:pPr>
      <w:bookmarkStart w:id="43" w:name="_Toc340580531"/>
      <w:proofErr w:type="spellStart"/>
      <w:r>
        <w:lastRenderedPageBreak/>
        <w:t>Esteban</w:t>
      </w:r>
      <w:proofErr w:type="spellEnd"/>
      <w:r>
        <w:t xml:space="preserve"> PASQUIER</w:t>
      </w:r>
      <w:r w:rsidR="00FE4BC0">
        <w:t xml:space="preserve"> : Manager</w:t>
      </w:r>
      <w:bookmarkEnd w:id="43"/>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proofErr w:type="spellStart"/>
            <w:r w:rsidRPr="00A075BA">
              <w:rPr>
                <w:b/>
                <w:lang w:val="en-GB"/>
              </w:rPr>
              <w:t>Semaine</w:t>
            </w:r>
            <w:proofErr w:type="spellEnd"/>
          </w:p>
        </w:tc>
        <w:tc>
          <w:tcPr>
            <w:tcW w:w="1444" w:type="pct"/>
            <w:tcMar>
              <w:left w:w="115" w:type="dxa"/>
              <w:right w:w="115" w:type="dxa"/>
            </w:tcMar>
          </w:tcPr>
          <w:p w:rsidR="00A075BA" w:rsidRPr="00A075BA" w:rsidRDefault="00A075BA" w:rsidP="003A3EB6">
            <w:pPr>
              <w:rPr>
                <w:lang w:val="en-GB"/>
              </w:rPr>
            </w:pPr>
            <w:proofErr w:type="spellStart"/>
            <w:r w:rsidRPr="00A075BA">
              <w:rPr>
                <w:b/>
                <w:lang w:val="en-GB"/>
              </w:rPr>
              <w:t>Tâche</w:t>
            </w:r>
            <w:proofErr w:type="spellEnd"/>
          </w:p>
        </w:tc>
        <w:tc>
          <w:tcPr>
            <w:tcW w:w="610" w:type="pct"/>
            <w:tcMar>
              <w:left w:w="115" w:type="dxa"/>
              <w:right w:w="115" w:type="dxa"/>
            </w:tcMar>
          </w:tcPr>
          <w:p w:rsidR="00A075BA" w:rsidRPr="00A075BA" w:rsidRDefault="00A075BA" w:rsidP="003A3EB6">
            <w:pPr>
              <w:jc w:val="center"/>
              <w:rPr>
                <w:lang w:val="en-GB"/>
              </w:rPr>
            </w:pPr>
            <w:proofErr w:type="spellStart"/>
            <w:r w:rsidRPr="00A075BA">
              <w:rPr>
                <w:b/>
                <w:lang w:val="en-GB"/>
              </w:rPr>
              <w:t>Durée</w:t>
            </w:r>
            <w:proofErr w:type="spellEnd"/>
            <w:r w:rsidRPr="00A075BA">
              <w:rPr>
                <w:b/>
                <w:lang w:val="en-GB"/>
              </w:rPr>
              <w:t xml:space="preserve"> </w:t>
            </w:r>
            <w:proofErr w:type="spellStart"/>
            <w:r w:rsidRPr="00A075BA">
              <w:rPr>
                <w:b/>
                <w:lang w:val="en-GB"/>
              </w:rPr>
              <w:t>estimée</w:t>
            </w:r>
            <w:proofErr w:type="spellEnd"/>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proofErr w:type="spellStart"/>
            <w:r w:rsidRPr="00A075BA">
              <w:rPr>
                <w:b/>
                <w:lang w:val="en-GB"/>
              </w:rPr>
              <w:t>Reste</w:t>
            </w:r>
            <w:proofErr w:type="spellEnd"/>
            <w:r w:rsidRPr="00A075BA">
              <w:rPr>
                <w:b/>
                <w:lang w:val="en-GB"/>
              </w:rPr>
              <w:t xml:space="preserve"> à faire</w:t>
            </w:r>
          </w:p>
        </w:tc>
        <w:tc>
          <w:tcPr>
            <w:tcW w:w="1128" w:type="pct"/>
            <w:tcMar>
              <w:left w:w="115" w:type="dxa"/>
              <w:right w:w="115" w:type="dxa"/>
            </w:tcMar>
          </w:tcPr>
          <w:p w:rsidR="00A075BA" w:rsidRPr="00A075BA" w:rsidRDefault="00A075BA" w:rsidP="00A075BA">
            <w:pPr>
              <w:rPr>
                <w:lang w:val="en-GB"/>
              </w:rPr>
            </w:pPr>
            <w:proofErr w:type="spellStart"/>
            <w:r w:rsidRPr="00A075BA">
              <w:rPr>
                <w:b/>
                <w:lang w:val="en-GB"/>
              </w:rPr>
              <w:t>Remarques</w:t>
            </w:r>
            <w:proofErr w:type="spellEnd"/>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Découverte</w:t>
            </w:r>
            <w:proofErr w:type="spellEnd"/>
            <w:r w:rsidRPr="00A075BA">
              <w:rPr>
                <w:lang w:val="en-GB"/>
              </w:rPr>
              <w:t xml:space="preserv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Cas</w:t>
            </w:r>
            <w:proofErr w:type="spellEnd"/>
            <w:r w:rsidRPr="00A075BA">
              <w:rPr>
                <w:lang w:val="en-GB"/>
              </w:rPr>
              <w:t xml:space="preserve"> </w:t>
            </w:r>
            <w:proofErr w:type="spellStart"/>
            <w:r w:rsidRPr="00A075BA">
              <w:rPr>
                <w:lang w:val="en-GB"/>
              </w:rPr>
              <w:t>d’utilisation</w:t>
            </w:r>
            <w:proofErr w:type="spellEnd"/>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w:t>
            </w:r>
            <w:proofErr w:type="spellStart"/>
            <w:r w:rsidRPr="00A075BA">
              <w:rPr>
                <w:lang w:val="en-GB"/>
              </w:rPr>
              <w:t>séquences</w:t>
            </w:r>
            <w:proofErr w:type="spellEnd"/>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w:t>
            </w:r>
            <w:proofErr w:type="spellStart"/>
            <w:r w:rsidRPr="00A075BA">
              <w:rPr>
                <w:lang w:val="en-GB"/>
              </w:rPr>
              <w:t>séquences</w:t>
            </w:r>
            <w:proofErr w:type="spellEnd"/>
            <w:r w:rsidRPr="00A075BA">
              <w:rPr>
                <w:lang w:val="en-GB"/>
              </w:rPr>
              <w:t xml:space="preserve">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proofErr w:type="spellStart"/>
            <w:r w:rsidRPr="00D63720">
              <w:t>Rectif</w:t>
            </w:r>
            <w:proofErr w:type="spellEnd"/>
            <w:r w:rsidRPr="00D63720">
              <w:t>.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Heading3"/>
      </w:pPr>
      <w:bookmarkStart w:id="44" w:name="_Toc340580532"/>
      <w:r>
        <w:lastRenderedPageBreak/>
        <w:t>Mohamed LAHLOU</w:t>
      </w:r>
      <w:r w:rsidR="00FE4BC0">
        <w:t xml:space="preserve"> : Chef conception</w:t>
      </w:r>
      <w:bookmarkEnd w:id="44"/>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652F80" w:rsidRDefault="00652F80" w:rsidP="00652F80">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Remarques</w:t>
            </w:r>
            <w:proofErr w:type="spellEnd"/>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xml:space="preserve">- </w:t>
            </w:r>
            <w:proofErr w:type="spellStart"/>
            <w:r>
              <w:t>Découverte</w:t>
            </w:r>
            <w:proofErr w:type="spellEnd"/>
            <w:r>
              <w:t xml:space="preserv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xml:space="preserve">- Mis en commun </w:t>
            </w:r>
            <w:proofErr w:type="spellStart"/>
            <w:r w:rsidRPr="007C4719">
              <w:rPr>
                <w:lang w:val="fr-FR"/>
              </w:rPr>
              <w:t>UseCase</w:t>
            </w:r>
            <w:proofErr w:type="spellEnd"/>
          </w:p>
          <w:p w:rsidR="00652F80" w:rsidRDefault="00652F80" w:rsidP="00652F80">
            <w:pPr>
              <w:pStyle w:val="Normal1"/>
              <w:spacing w:after="0" w:line="240" w:lineRule="auto"/>
            </w:pPr>
            <w:r>
              <w:t xml:space="preserve">- </w:t>
            </w:r>
            <w:proofErr w:type="spellStart"/>
            <w:r>
              <w:t>Diagramme</w:t>
            </w:r>
            <w:proofErr w:type="spellEnd"/>
            <w:r>
              <w:t xml:space="preserve"> de </w:t>
            </w:r>
            <w:proofErr w:type="spellStart"/>
            <w:r>
              <w:t>classe</w:t>
            </w:r>
            <w:proofErr w:type="spellEnd"/>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 xml:space="preserve">-Vérification </w:t>
            </w:r>
            <w:proofErr w:type="gramStart"/>
            <w:r w:rsidRPr="00D63720">
              <w:rPr>
                <w:lang w:val="fr-FR"/>
              </w:rPr>
              <w:t>des diagramme</w:t>
            </w:r>
            <w:proofErr w:type="gramEnd"/>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Default="00652F80" w:rsidP="00D63720">
            <w:pPr>
              <w:pStyle w:val="Normal1"/>
              <w:spacing w:after="0" w:line="240" w:lineRule="auto"/>
              <w:jc w:val="center"/>
            </w:pPr>
            <w:r>
              <w:t>16/10</w:t>
            </w:r>
          </w:p>
        </w:tc>
        <w:tc>
          <w:tcPr>
            <w:tcW w:w="1448" w:type="pct"/>
          </w:tcPr>
          <w:p w:rsidR="00652F80" w:rsidRPr="00D63720" w:rsidRDefault="00652F80" w:rsidP="00652F80">
            <w:pPr>
              <w:pStyle w:val="Normal1"/>
              <w:spacing w:after="0" w:line="240" w:lineRule="auto"/>
              <w:rPr>
                <w:lang w:val="fr-FR"/>
              </w:rPr>
            </w:pP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w:t>
            </w:r>
            <w:proofErr w:type="spellStart"/>
            <w:r w:rsidRPr="00D63720">
              <w:rPr>
                <w:lang w:val="fr-FR"/>
              </w:rPr>
              <w:t>Redaction</w:t>
            </w:r>
            <w:proofErr w:type="spellEnd"/>
            <w:r w:rsidRPr="00D63720">
              <w:rPr>
                <w:lang w:val="fr-FR"/>
              </w:rPr>
              <w:t xml:space="preserve">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Heading3"/>
      </w:pPr>
      <w:bookmarkStart w:id="45" w:name="_Toc340580533"/>
      <w:r>
        <w:lastRenderedPageBreak/>
        <w:t>Patrick BROWNE</w:t>
      </w:r>
      <w:r w:rsidR="00FE4BC0">
        <w:t xml:space="preserve"> : Responsable développement</w:t>
      </w:r>
      <w:bookmarkEnd w:id="45"/>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Tâche</w:t>
            </w:r>
            <w:proofErr w:type="spellEnd"/>
          </w:p>
        </w:tc>
        <w:tc>
          <w:tcPr>
            <w:tcW w:w="60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Remarques</w:t>
            </w:r>
            <w:proofErr w:type="spellEnd"/>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xml:space="preserve">- </w:t>
            </w:r>
            <w:proofErr w:type="spellStart"/>
            <w:r>
              <w:t>Découverte</w:t>
            </w:r>
            <w:proofErr w:type="spellEnd"/>
            <w:r>
              <w:t xml:space="preserv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xml:space="preserve">- </w:t>
            </w:r>
            <w:proofErr w:type="spellStart"/>
            <w:r>
              <w:t>Cas</w:t>
            </w:r>
            <w:proofErr w:type="spellEnd"/>
            <w:r>
              <w:t xml:space="preserve"> </w:t>
            </w:r>
            <w:proofErr w:type="spellStart"/>
            <w:r>
              <w:t>d’utilisation</w:t>
            </w:r>
            <w:proofErr w:type="spellEnd"/>
          </w:p>
          <w:p w:rsidR="00AB249F" w:rsidRDefault="00AB249F" w:rsidP="00AB249F">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xml:space="preserve">Observable - </w:t>
            </w:r>
            <w:proofErr w:type="spellStart"/>
            <w:r w:rsidRPr="00D63720">
              <w:rPr>
                <w:lang w:val="fr-FR"/>
              </w:rPr>
              <w:t>Observeur</w:t>
            </w:r>
            <w:proofErr w:type="spellEnd"/>
          </w:p>
          <w:p w:rsidR="00AB249F" w:rsidRPr="00D63720" w:rsidRDefault="00AB249F" w:rsidP="00AB249F">
            <w:pPr>
              <w:pStyle w:val="Normal1"/>
              <w:spacing w:after="0" w:line="240" w:lineRule="auto"/>
              <w:rPr>
                <w:lang w:val="fr-FR"/>
              </w:rPr>
            </w:pPr>
            <w:proofErr w:type="spellStart"/>
            <w:r w:rsidRPr="00D63720">
              <w:rPr>
                <w:lang w:val="fr-FR"/>
              </w:rPr>
              <w:t>PropertyChange</w:t>
            </w:r>
            <w:proofErr w:type="spellEnd"/>
            <w:r w:rsidRPr="00D63720">
              <w:rPr>
                <w:lang w:val="fr-FR"/>
              </w:rPr>
              <w:t xml:space="preserve"> à clarifier pour Swing</w:t>
            </w:r>
          </w:p>
        </w:tc>
      </w:tr>
    </w:tbl>
    <w:p w:rsidR="001C7C2F" w:rsidRPr="001C7C2F" w:rsidRDefault="001C7C2F" w:rsidP="001C7C2F"/>
    <w:p w:rsidR="00FE4BC0" w:rsidRDefault="00E03344" w:rsidP="00FE4BC0">
      <w:pPr>
        <w:pStyle w:val="Heading3"/>
      </w:pPr>
      <w:bookmarkStart w:id="46" w:name="_Toc340580534"/>
      <w:r>
        <w:t>Marc ROSSI</w:t>
      </w:r>
      <w:r w:rsidR="00FE4BC0">
        <w:t>: Chef qualité</w:t>
      </w:r>
      <w:bookmarkEnd w:id="46"/>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Remarques</w:t>
            </w:r>
            <w:proofErr w:type="spellEnd"/>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xml:space="preserve">- </w:t>
            </w:r>
            <w:proofErr w:type="spellStart"/>
            <w:r>
              <w:t>Découverte</w:t>
            </w:r>
            <w:proofErr w:type="spellEnd"/>
            <w:r>
              <w:t xml:space="preserv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xml:space="preserve">- Mise en place de l’arborescence du </w:t>
            </w:r>
            <w:proofErr w:type="spellStart"/>
            <w:r w:rsidRPr="00D63720">
              <w:rPr>
                <w:lang w:val="fr-FR"/>
              </w:rPr>
              <w:t>svn</w:t>
            </w:r>
            <w:proofErr w:type="spellEnd"/>
          </w:p>
          <w:p w:rsidR="00081C82" w:rsidRPr="00D63720" w:rsidRDefault="00081C82" w:rsidP="00081C82">
            <w:pPr>
              <w:pStyle w:val="Normal1"/>
              <w:spacing w:after="0" w:line="240" w:lineRule="auto"/>
              <w:rPr>
                <w:lang w:val="fr-FR"/>
              </w:rPr>
            </w:pPr>
            <w:r w:rsidRPr="00D63720">
              <w:rPr>
                <w:lang w:val="fr-FR"/>
              </w:rPr>
              <w:t xml:space="preserve">- Tutoriel vidéo subversion dans </w:t>
            </w:r>
            <w:proofErr w:type="spellStart"/>
            <w:r w:rsidRPr="00D63720">
              <w:rPr>
                <w:lang w:val="fr-FR"/>
              </w:rPr>
              <w:t>NetBeans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xml:space="preserve">- Développement de la </w:t>
            </w:r>
            <w:proofErr w:type="spellStart"/>
            <w:r w:rsidRPr="00D63720">
              <w:rPr>
                <w:rFonts w:ascii="Cambria" w:eastAsia="Cambria" w:hAnsi="Cambria" w:cs="Cambria"/>
                <w:lang w:val="fr-FR"/>
              </w:rPr>
              <w:t>fenetre</w:t>
            </w:r>
            <w:proofErr w:type="spellEnd"/>
            <w:r w:rsidRPr="00D63720">
              <w:rPr>
                <w:rFonts w:ascii="Cambria" w:eastAsia="Cambria" w:hAnsi="Cambria" w:cs="Cambria"/>
                <w:lang w:val="fr-FR"/>
              </w:rPr>
              <w:t xml:space="preserv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xml:space="preserve">- Analyse des </w:t>
            </w:r>
            <w:proofErr w:type="spellStart"/>
            <w:r>
              <w:rPr>
                <w:rFonts w:ascii="Cambria" w:eastAsia="Cambria" w:hAnsi="Cambria" w:cs="Cambria"/>
              </w:rPr>
              <w:t>risques</w:t>
            </w:r>
            <w:proofErr w:type="spellEnd"/>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Heading3"/>
      </w:pPr>
      <w:bookmarkStart w:id="47" w:name="_Toc340580535"/>
      <w:r>
        <w:lastRenderedPageBreak/>
        <w:t xml:space="preserve">Rémi CLERMONT </w:t>
      </w:r>
      <w:r w:rsidR="00FE4BC0">
        <w:t>: Responsable d’études</w:t>
      </w:r>
      <w:bookmarkEnd w:id="47"/>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F55B66" w:rsidRDefault="00F55B66" w:rsidP="00F55B66">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Remarques</w:t>
            </w:r>
            <w:proofErr w:type="spellEnd"/>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xml:space="preserve">- </w:t>
            </w:r>
            <w:proofErr w:type="spellStart"/>
            <w:r>
              <w:t>Découverte</w:t>
            </w:r>
            <w:proofErr w:type="spellEnd"/>
            <w:r>
              <w:t xml:space="preserv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xml:space="preserve">- Découverte de </w:t>
            </w:r>
            <w:proofErr w:type="spellStart"/>
            <w:r w:rsidRPr="008B4811">
              <w:rPr>
                <w:lang w:val="fr-FR"/>
              </w:rPr>
              <w:t>Modelio</w:t>
            </w:r>
            <w:proofErr w:type="spellEnd"/>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proofErr w:type="spellStart"/>
            <w:r w:rsidRPr="00D63720">
              <w:rPr>
                <w:lang w:val="fr-FR"/>
              </w:rPr>
              <w:t>Modelio</w:t>
            </w:r>
            <w:proofErr w:type="spellEnd"/>
            <w:r w:rsidRPr="00D63720">
              <w:rPr>
                <w:lang w:val="fr-FR"/>
              </w:rPr>
              <w:t xml:space="preserve">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xml:space="preserve">- Découverte du fonctionnement de </w:t>
            </w:r>
            <w:proofErr w:type="spellStart"/>
            <w:r w:rsidRPr="00D63720">
              <w:rPr>
                <w:lang w:val="fr-FR"/>
              </w:rPr>
              <w:t>Netbean</w:t>
            </w:r>
            <w:proofErr w:type="spellEnd"/>
            <w:r w:rsidRPr="00D63720">
              <w:rPr>
                <w:lang w:val="fr-FR"/>
              </w:rPr>
              <w:t xml:space="preserve">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Heading2"/>
      </w:pPr>
      <w:bookmarkStart w:id="48" w:name="_Toc340580536"/>
      <w:r>
        <w:lastRenderedPageBreak/>
        <w:t>Bilan</w:t>
      </w:r>
      <w:bookmarkEnd w:id="48"/>
    </w:p>
    <w:p w:rsidR="00FE4BC0" w:rsidRDefault="00FE4BC0">
      <w:r>
        <w:br w:type="page"/>
      </w:r>
    </w:p>
    <w:p w:rsidR="00FE4BC0" w:rsidRPr="008C4DE1" w:rsidRDefault="00FE4BC0" w:rsidP="00FE4BC0">
      <w:pPr>
        <w:pStyle w:val="Heading1"/>
      </w:pPr>
      <w:bookmarkStart w:id="49" w:name="_Toc340580537"/>
      <w:r>
        <w:lastRenderedPageBreak/>
        <w:t>Management du module Gestion de Données</w:t>
      </w:r>
      <w:bookmarkEnd w:id="49"/>
    </w:p>
    <w:p w:rsidR="00FE4BC0" w:rsidRDefault="00FE4BC0" w:rsidP="00FE4BC0"/>
    <w:p w:rsidR="00FE4BC0" w:rsidRDefault="00FE4BC0" w:rsidP="00FE4BC0">
      <w:pPr>
        <w:pStyle w:val="Heading2"/>
      </w:pPr>
      <w:bookmarkStart w:id="50" w:name="_Toc340580538"/>
      <w:r>
        <w:t>Introduction</w:t>
      </w:r>
      <w:bookmarkEnd w:id="50"/>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Heading2"/>
      </w:pPr>
      <w:bookmarkStart w:id="51" w:name="_Toc340580539"/>
      <w:r>
        <w:lastRenderedPageBreak/>
        <w:t>Découpage du projet</w:t>
      </w:r>
      <w:bookmarkEnd w:id="51"/>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Heading2"/>
      </w:pPr>
      <w:bookmarkStart w:id="52" w:name="_Toc340580540"/>
      <w:r>
        <w:lastRenderedPageBreak/>
        <w:t>Estimation des charges</w:t>
      </w:r>
      <w:bookmarkEnd w:id="52"/>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ListParagraph"/>
              <w:numPr>
                <w:ilvl w:val="0"/>
                <w:numId w:val="11"/>
              </w:numPr>
            </w:pPr>
            <w:r>
              <w:t>Modèle de données</w:t>
            </w:r>
          </w:p>
          <w:p w:rsidR="002F72DD" w:rsidRDefault="00A11530" w:rsidP="00A11530">
            <w:pPr>
              <w:pStyle w:val="ListParagraph"/>
              <w:numPr>
                <w:ilvl w:val="0"/>
                <w:numId w:val="11"/>
              </w:numPr>
            </w:pPr>
            <w:r>
              <w:t>Interface</w:t>
            </w:r>
          </w:p>
          <w:p w:rsidR="00A11530" w:rsidRDefault="00A11530" w:rsidP="00A11530">
            <w:pPr>
              <w:pStyle w:val="ListParagraph"/>
              <w:numPr>
                <w:ilvl w:val="1"/>
                <w:numId w:val="11"/>
              </w:numPr>
            </w:pPr>
            <w:r>
              <w:t>Profils</w:t>
            </w:r>
          </w:p>
          <w:p w:rsidR="00A11530" w:rsidRPr="00A11530" w:rsidRDefault="00A11530" w:rsidP="00A11530">
            <w:pPr>
              <w:pStyle w:val="ListParagraph"/>
              <w:numPr>
                <w:ilvl w:val="1"/>
                <w:numId w:val="11"/>
              </w:numPr>
            </w:pPr>
            <w:r>
              <w:t>Parties</w:t>
            </w:r>
          </w:p>
          <w:p w:rsidR="002F72DD" w:rsidRPr="00A11530" w:rsidRDefault="00A11530" w:rsidP="00A11530">
            <w:pPr>
              <w:pStyle w:val="ListParagraph"/>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ListParagraph"/>
              <w:numPr>
                <w:ilvl w:val="0"/>
                <w:numId w:val="12"/>
              </w:numPr>
            </w:pPr>
            <w:r>
              <w:t>Modèles de données</w:t>
            </w:r>
          </w:p>
          <w:p w:rsidR="00A11530" w:rsidRPr="00053308" w:rsidRDefault="00A11530" w:rsidP="00A11530">
            <w:pPr>
              <w:pStyle w:val="ListParagraph"/>
              <w:numPr>
                <w:ilvl w:val="0"/>
                <w:numId w:val="12"/>
              </w:numPr>
            </w:pPr>
            <w:proofErr w:type="spellStart"/>
            <w:r>
              <w:t>Dév</w:t>
            </w:r>
            <w:proofErr w:type="spellEnd"/>
            <w:r>
              <w:t>. Persistance</w:t>
            </w:r>
          </w:p>
          <w:p w:rsidR="002F72DD" w:rsidRPr="00053308" w:rsidRDefault="00A11530" w:rsidP="00A11530">
            <w:pPr>
              <w:pStyle w:val="ListParagraph"/>
              <w:numPr>
                <w:ilvl w:val="0"/>
                <w:numId w:val="12"/>
              </w:numPr>
            </w:pPr>
            <w:r>
              <w:t>Interface</w:t>
            </w:r>
          </w:p>
          <w:p w:rsidR="002F72DD" w:rsidRDefault="002F72DD" w:rsidP="00A11530">
            <w:pPr>
              <w:pStyle w:val="ListParagraph"/>
              <w:numPr>
                <w:ilvl w:val="1"/>
                <w:numId w:val="12"/>
              </w:numPr>
              <w:rPr>
                <w:sz w:val="20"/>
              </w:rPr>
            </w:pPr>
            <w:proofErr w:type="spellStart"/>
            <w:r>
              <w:rPr>
                <w:sz w:val="20"/>
              </w:rPr>
              <w:t>Dév</w:t>
            </w:r>
            <w:proofErr w:type="spellEnd"/>
            <w:r>
              <w:rPr>
                <w:sz w:val="20"/>
              </w:rPr>
              <w:t xml:space="preserve">. </w:t>
            </w:r>
            <w:r w:rsidR="00A11530">
              <w:rPr>
                <w:sz w:val="20"/>
              </w:rPr>
              <w:t>Manager Profils</w:t>
            </w:r>
          </w:p>
          <w:p w:rsidR="002F72DD" w:rsidRDefault="002F72DD" w:rsidP="00A11530">
            <w:pPr>
              <w:pStyle w:val="ListParagraph"/>
              <w:numPr>
                <w:ilvl w:val="1"/>
                <w:numId w:val="12"/>
              </w:numPr>
              <w:rPr>
                <w:sz w:val="20"/>
              </w:rPr>
            </w:pPr>
            <w:proofErr w:type="spellStart"/>
            <w:r>
              <w:rPr>
                <w:sz w:val="20"/>
              </w:rPr>
              <w:t>Dév</w:t>
            </w:r>
            <w:proofErr w:type="spellEnd"/>
            <w:r>
              <w:rPr>
                <w:sz w:val="20"/>
              </w:rPr>
              <w:t xml:space="preserve">. </w:t>
            </w:r>
            <w:r w:rsidR="00A11530">
              <w:rPr>
                <w:sz w:val="20"/>
              </w:rPr>
              <w:t>Manager Parties</w:t>
            </w:r>
          </w:p>
          <w:p w:rsidR="00AF3340" w:rsidRDefault="00AF3340" w:rsidP="00AF3340">
            <w:pPr>
              <w:pStyle w:val="ListParagraph"/>
              <w:numPr>
                <w:ilvl w:val="2"/>
                <w:numId w:val="12"/>
              </w:numPr>
              <w:rPr>
                <w:sz w:val="20"/>
              </w:rPr>
            </w:pPr>
            <w:proofErr w:type="spellStart"/>
            <w:r>
              <w:rPr>
                <w:sz w:val="20"/>
              </w:rPr>
              <w:t>Dév</w:t>
            </w:r>
            <w:proofErr w:type="spellEnd"/>
            <w:r>
              <w:rPr>
                <w:sz w:val="20"/>
              </w:rPr>
              <w:t>. Grille/Pièces</w:t>
            </w:r>
          </w:p>
          <w:p w:rsidR="00AF3340" w:rsidRDefault="00AF3340" w:rsidP="00AF3340">
            <w:pPr>
              <w:pStyle w:val="ListParagraph"/>
              <w:numPr>
                <w:ilvl w:val="2"/>
                <w:numId w:val="12"/>
              </w:numPr>
              <w:rPr>
                <w:sz w:val="20"/>
              </w:rPr>
            </w:pPr>
            <w:proofErr w:type="spellStart"/>
            <w:r>
              <w:rPr>
                <w:sz w:val="20"/>
              </w:rPr>
              <w:t>Dév</w:t>
            </w:r>
            <w:proofErr w:type="spellEnd"/>
            <w:r>
              <w:rPr>
                <w:sz w:val="20"/>
              </w:rPr>
              <w:t xml:space="preserve"> CRUD</w:t>
            </w:r>
          </w:p>
          <w:p w:rsidR="002F72DD" w:rsidRPr="00AF3340" w:rsidRDefault="00AF3340" w:rsidP="00AF3340">
            <w:pPr>
              <w:pStyle w:val="ListParagraph"/>
              <w:numPr>
                <w:ilvl w:val="2"/>
                <w:numId w:val="12"/>
              </w:numPr>
              <w:rPr>
                <w:sz w:val="20"/>
              </w:rPr>
            </w:pPr>
            <w:proofErr w:type="spellStart"/>
            <w:r>
              <w:rPr>
                <w:sz w:val="20"/>
              </w:rPr>
              <w:t>Dév</w:t>
            </w:r>
            <w:proofErr w:type="spellEnd"/>
            <w:r>
              <w:rPr>
                <w:sz w:val="20"/>
              </w:rPr>
              <w:t>.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ListParagraph"/>
              <w:numPr>
                <w:ilvl w:val="0"/>
                <w:numId w:val="13"/>
              </w:numPr>
            </w:pPr>
            <w:r>
              <w:t>Tests unitaires</w:t>
            </w:r>
          </w:p>
          <w:p w:rsidR="002F72DD" w:rsidRPr="003A4D4A" w:rsidRDefault="00AF3340" w:rsidP="00A11530">
            <w:pPr>
              <w:pStyle w:val="ListParagraph"/>
              <w:numPr>
                <w:ilvl w:val="0"/>
                <w:numId w:val="13"/>
              </w:numPr>
            </w:pPr>
            <w:r>
              <w:t>Réseau</w:t>
            </w:r>
          </w:p>
          <w:p w:rsidR="002F72DD" w:rsidRPr="00053308" w:rsidRDefault="00AF3340" w:rsidP="00A11530">
            <w:pPr>
              <w:pStyle w:val="ListParagraph"/>
              <w:numPr>
                <w:ilvl w:val="0"/>
                <w:numId w:val="13"/>
              </w:numPr>
            </w:pPr>
            <w:r>
              <w:t>IHM Connexion</w:t>
            </w:r>
          </w:p>
          <w:p w:rsidR="002F72DD" w:rsidRPr="004B0E00" w:rsidRDefault="00AF3340" w:rsidP="00A11530">
            <w:pPr>
              <w:pStyle w:val="ListParagraph"/>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ListParagraph"/>
              <w:numPr>
                <w:ilvl w:val="0"/>
                <w:numId w:val="12"/>
              </w:numPr>
            </w:pPr>
            <w:r>
              <w:t xml:space="preserve">Découpage, ordo, </w:t>
            </w:r>
            <w:proofErr w:type="spellStart"/>
            <w:r>
              <w:t>planif</w:t>
            </w:r>
            <w:proofErr w:type="spellEnd"/>
            <w:r>
              <w:t>.</w:t>
            </w:r>
          </w:p>
          <w:p w:rsidR="006224D1" w:rsidRPr="006224D1" w:rsidRDefault="006224D1" w:rsidP="006224D1">
            <w:pPr>
              <w:pStyle w:val="ListParagraph"/>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Heading2"/>
      </w:pPr>
      <w:bookmarkStart w:id="53" w:name="_Toc340580541"/>
      <w:r>
        <w:lastRenderedPageBreak/>
        <w:t>Planification</w:t>
      </w:r>
      <w:bookmarkEnd w:id="53"/>
    </w:p>
    <w:p w:rsidR="00533098" w:rsidRDefault="00533098" w:rsidP="00533098">
      <w:pPr>
        <w:pStyle w:val="Heading3"/>
      </w:pPr>
      <w:bookmarkStart w:id="54" w:name="_Toc340580542"/>
      <w:r>
        <w:t>Diagramme d’ordonnancement</w:t>
      </w:r>
      <w:bookmarkEnd w:id="54"/>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Caption"/>
      </w:pPr>
      <w:r>
        <w:t xml:space="preserve">Figure </w:t>
      </w:r>
      <w:fldSimple w:instr=" SEQ Figure \* ARABIC ">
        <w:r w:rsidR="007C4719">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Heading3"/>
      </w:pPr>
      <w:bookmarkStart w:id="55" w:name="_Toc340580543"/>
      <w:r>
        <w:lastRenderedPageBreak/>
        <w:t>Diagramme de Gantt</w:t>
      </w:r>
      <w:bookmarkEnd w:id="55"/>
    </w:p>
    <w:p w:rsidR="005A51C3" w:rsidRDefault="005A51C3" w:rsidP="005A51C3">
      <w:pPr>
        <w:keepNext/>
      </w:pPr>
    </w:p>
    <w:p w:rsidR="00AC2C98" w:rsidRDefault="005A51C3" w:rsidP="005A51C3">
      <w:pPr>
        <w:pStyle w:val="Caption"/>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7C4719">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bookmarkStart w:id="56" w:name="_GoBack"/>
      <w:bookmarkEnd w:id="56"/>
    </w:p>
    <w:p w:rsidR="00FE4BC0" w:rsidRDefault="00FE4BC0" w:rsidP="00FE4BC0">
      <w:pPr>
        <w:pStyle w:val="Heading2"/>
      </w:pPr>
      <w:bookmarkStart w:id="57" w:name="_Toc340580544"/>
      <w:r>
        <w:t>Déroulement du projet</w:t>
      </w:r>
      <w:bookmarkEnd w:id="57"/>
    </w:p>
    <w:p w:rsidR="00FE4BC0" w:rsidRDefault="00FE4BC0" w:rsidP="00FE4BC0">
      <w:pPr>
        <w:pStyle w:val="Heading2"/>
      </w:pPr>
      <w:bookmarkStart w:id="58" w:name="_Toc340580545"/>
      <w:r>
        <w:t>Analyse de risque</w:t>
      </w:r>
      <w:bookmarkEnd w:id="58"/>
    </w:p>
    <w:p w:rsidR="00FE4BC0" w:rsidRDefault="00FE4BC0" w:rsidP="00FE4BC0">
      <w:pPr>
        <w:pStyle w:val="Heading2"/>
      </w:pPr>
      <w:bookmarkStart w:id="59" w:name="_Toc340580546"/>
      <w:r>
        <w:t>Fiches de travail</w:t>
      </w:r>
      <w:bookmarkEnd w:id="59"/>
    </w:p>
    <w:p w:rsidR="00FE4BC0" w:rsidRDefault="00FE4BC0" w:rsidP="00FE4BC0"/>
    <w:p w:rsidR="00FE4BC0" w:rsidRDefault="00520CD9" w:rsidP="00FE4BC0">
      <w:pPr>
        <w:pStyle w:val="Heading3"/>
      </w:pPr>
      <w:bookmarkStart w:id="60" w:name="_Toc34058054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0"/>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 xml:space="preserve">Coordination des </w:t>
            </w:r>
            <w:proofErr w:type="spellStart"/>
            <w:r>
              <w:t>échanges</w:t>
            </w:r>
            <w:proofErr w:type="spellEnd"/>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Heading3"/>
      </w:pPr>
      <w:bookmarkStart w:id="61" w:name="_Toc340580548"/>
      <w:r>
        <w:lastRenderedPageBreak/>
        <w:t xml:space="preserve">Monsieur </w:t>
      </w:r>
      <w:r w:rsidR="00520CD9">
        <w:t>Joseph Silvestre</w:t>
      </w:r>
      <w:r>
        <w:t xml:space="preserve"> : Manager</w:t>
      </w:r>
      <w:bookmarkEnd w:id="61"/>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Heading3"/>
      </w:pPr>
      <w:bookmarkStart w:id="62" w:name="_Toc340580549"/>
      <w:r>
        <w:t>Monsieur Noé Gaumont</w:t>
      </w:r>
      <w:r w:rsidR="00FE4BC0">
        <w:t xml:space="preserve"> : Chef conception</w:t>
      </w:r>
      <w:bookmarkEnd w:id="62"/>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Heading3"/>
      </w:pPr>
      <w:bookmarkStart w:id="63" w:name="_Toc340580550"/>
      <w:r>
        <w:t xml:space="preserve">Monsieur Stéphan </w:t>
      </w:r>
      <w:proofErr w:type="spellStart"/>
      <w:r>
        <w:t>Donin</w:t>
      </w:r>
      <w:proofErr w:type="spellEnd"/>
      <w:r w:rsidR="00FE4BC0">
        <w:t xml:space="preserve"> : Responsable développement</w:t>
      </w:r>
      <w:bookmarkEnd w:id="63"/>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Heading3"/>
      </w:pPr>
      <w:bookmarkStart w:id="64" w:name="_Toc340580551"/>
      <w:r>
        <w:t>Monsieur Louis Pontoise</w:t>
      </w:r>
      <w:r w:rsidR="00FE4BC0">
        <w:t> : Chef qualité</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Heading3"/>
      </w:pPr>
      <w:bookmarkStart w:id="65" w:name="_Toc340580552"/>
      <w:r>
        <w:t xml:space="preserve">Monsieur Karim </w:t>
      </w:r>
      <w:proofErr w:type="spellStart"/>
      <w:r>
        <w:t>Hamidou</w:t>
      </w:r>
      <w:proofErr w:type="spellEnd"/>
      <w:r w:rsidR="00FE4BC0">
        <w:t> : Responsable d’études</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Heading2"/>
      </w:pPr>
      <w:bookmarkStart w:id="66" w:name="_Toc340580553"/>
      <w:r>
        <w:lastRenderedPageBreak/>
        <w:t>Bilan</w:t>
      </w:r>
      <w:bookmarkEnd w:id="66"/>
    </w:p>
    <w:p w:rsidR="00FE4BC0" w:rsidRDefault="00FE4BC0">
      <w:r>
        <w:br w:type="page"/>
      </w:r>
    </w:p>
    <w:p w:rsidR="00FE4BC0" w:rsidRPr="008C4DE1" w:rsidRDefault="00FE4BC0" w:rsidP="00FE4BC0">
      <w:pPr>
        <w:pStyle w:val="Heading1"/>
      </w:pPr>
      <w:bookmarkStart w:id="67" w:name="_Toc340580554"/>
      <w:r>
        <w:lastRenderedPageBreak/>
        <w:t>Management du module Communication et Traitement</w:t>
      </w:r>
      <w:bookmarkEnd w:id="67"/>
    </w:p>
    <w:p w:rsidR="00FE4BC0" w:rsidRDefault="00FE4BC0" w:rsidP="00FE4BC0"/>
    <w:p w:rsidR="00FE4BC0" w:rsidRDefault="00FE4BC0" w:rsidP="00FE4BC0">
      <w:pPr>
        <w:pStyle w:val="Heading2"/>
      </w:pPr>
      <w:bookmarkStart w:id="68" w:name="_Toc340580555"/>
      <w:r>
        <w:t>Introduction</w:t>
      </w:r>
      <w:bookmarkEnd w:id="68"/>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Heading2"/>
      </w:pPr>
      <w:bookmarkStart w:id="69" w:name="_Toc340580556"/>
      <w:r>
        <w:lastRenderedPageBreak/>
        <w:t>Découpage du projet</w:t>
      </w:r>
      <w:bookmarkEnd w:id="69"/>
    </w:p>
    <w:p w:rsidR="00F46610" w:rsidRDefault="00F46610"/>
    <w:p w:rsidR="00533098" w:rsidRDefault="000E66E9">
      <w:r>
        <w:rPr>
          <w:noProof/>
          <w:lang w:eastAsia="fr-FR"/>
        </w:rPr>
        <w:pict>
          <v:group id="_x0000_s1099" style="position:absolute;margin-left:-61.35pt;margin-top:10.8pt;width:8in;height:517.65pt;z-index:251739136" coordorigin="190,3108" coordsize="11520,10353">
            <v:roundrect id="_x0000_s1100" style="position:absolute;left:4290;top:3108;width:3165;height:1440" arcsize="10923f" fillcolor="#f2f2f2 [3052]" strokecolor="black [3213]" strokeweight="1pt">
              <v:fill color2="#ccc [656]" focus="-50%" type="gradient"/>
              <v:shadow on="t" type="perspective" color="#7f7f7f [1601]" opacity=".5" offset="1pt" offset2="-3pt"/>
              <v:textbox style="mso-next-textbox:#_x0000_s1100">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Module</w:t>
                    </w:r>
                  </w:p>
                  <w:p w:rsidR="00BC01AA" w:rsidRPr="004E6998" w:rsidRDefault="00BC01AA"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_x0000_s1101" style="position:absolute;left:954;top:5689;width:3165;height:1440" arcsize="10923f" fillcolor="#f2f2f2 [3052]" strokecolor="black [3213]" strokeweight="1pt">
              <v:fill color2="#ccc [656]" focus="-50%" type="gradient"/>
              <v:shadow on="t" type="perspective" color="#7f7f7f [1601]" opacity=".5" offset="1pt" offset2="-3pt"/>
              <v:textbox>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Interface d'entrée</w:t>
                    </w:r>
                  </w:p>
                  <w:p w:rsidR="00BC01AA" w:rsidRPr="004E6998" w:rsidRDefault="00BC01AA" w:rsidP="00343DE6">
                    <w:pPr>
                      <w:jc w:val="center"/>
                      <w:rPr>
                        <w:b/>
                        <w:color w:val="404040" w:themeColor="text1" w:themeTint="BF"/>
                      </w:rPr>
                    </w:pPr>
                    <w:r w:rsidRPr="004E6998">
                      <w:rPr>
                        <w:b/>
                        <w:color w:val="404040" w:themeColor="text1" w:themeTint="BF"/>
                      </w:rPr>
                      <w:t>Récupère et convertit les données</w:t>
                    </w:r>
                  </w:p>
                </w:txbxContent>
              </v:textbox>
            </v:roundrect>
            <v:roundrect id="_x0000_s1102" style="position:absolute;left:4359;top:5689;width:3165;height:1440" arcsize="10923f" fillcolor="#f2f2f2 [3052]" strokecolor="black [3213]" strokeweight="1pt">
              <v:fill color2="#ccc [656]" focus="-50%" type="gradient"/>
              <v:shadow on="t" type="perspective" color="#7f7f7f [1601]" opacity=".5" offset="1pt" offset2="-3pt"/>
              <v:textbox>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 xml:space="preserve">Module </w:t>
                    </w:r>
                  </w:p>
                  <w:p w:rsidR="00BC01AA" w:rsidRPr="004E6998" w:rsidRDefault="00BC01AA"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_x0000_s1103" style="position:absolute;left:7696;top:5689;width:3165;height:1440" arcsize="10923f" fillcolor="#f2f2f2 [3052]" strokecolor="black [3213]" strokeweight="1pt">
              <v:fill color2="#ccc [656]" focus="-50%" type="gradient"/>
              <v:shadow on="t" type="perspective" color="#7f7f7f [1601]" opacity=".5" offset="1pt" offset2="-3pt"/>
              <v:textbox>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Interface de sortie</w:t>
                    </w:r>
                  </w:p>
                  <w:p w:rsidR="00BC01AA" w:rsidRPr="004E6998" w:rsidRDefault="00BC01AA" w:rsidP="00343DE6">
                    <w:pPr>
                      <w:jc w:val="center"/>
                      <w:rPr>
                        <w:b/>
                        <w:color w:val="404040" w:themeColor="text1" w:themeTint="BF"/>
                      </w:rPr>
                    </w:pPr>
                    <w:r w:rsidRPr="004E6998">
                      <w:rPr>
                        <w:b/>
                        <w:color w:val="404040" w:themeColor="text1" w:themeTint="BF"/>
                      </w:rPr>
                      <w:t>Convertit et rend les données</w:t>
                    </w:r>
                  </w:p>
                </w:txbxContent>
              </v:textbox>
            </v:roundrect>
            <v:roundrect id="_x0000_s1104" style="position:absolute;left:2928;top:8100;width:2936;height:1206" arcsize="10923f" fillcolor="#f2f2f2 [3052]" strokecolor="black [3213]" strokeweight="1pt">
              <v:fill color2="#ccc [656]" focus="-50%" type="gradient"/>
              <v:shadow on="t" type="perspective" color="#7f7f7f [1601]" opacity=".5" offset="1pt" offset2="-3pt"/>
              <v:textbox>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Communication P2P</w:t>
                    </w:r>
                  </w:p>
                  <w:p w:rsidR="00BC01AA" w:rsidRPr="004E6998" w:rsidRDefault="00BC01AA" w:rsidP="00343DE6">
                    <w:pPr>
                      <w:jc w:val="center"/>
                      <w:rPr>
                        <w:b/>
                        <w:color w:val="404040" w:themeColor="text1" w:themeTint="BF"/>
                      </w:rPr>
                    </w:pPr>
                    <w:r w:rsidRPr="004E6998">
                      <w:rPr>
                        <w:b/>
                        <w:color w:val="404040" w:themeColor="text1" w:themeTint="BF"/>
                      </w:rPr>
                      <w:t>Envoi &amp; Réception</w:t>
                    </w:r>
                  </w:p>
                </w:txbxContent>
              </v:textbox>
            </v:roundrect>
            <v:roundrect id="_x0000_s1105" style="position:absolute;left:5968;top:8100;width:2913;height:1206" arcsize="10923f" fillcolor="#f2f2f2 [3052]" strokecolor="black [3213]" strokeweight="1pt">
              <v:fill color2="#ccc [656]" focus="-50%" type="gradient"/>
              <v:shadow on="t" type="perspective" color="#7f7f7f [1601]" opacity=".5" offset="1pt" offset2="-3pt"/>
              <v:textbox style="mso-next-textbox:#_x0000_s1105">
                <w:txbxContent>
                  <w:p w:rsidR="00BC01AA" w:rsidRPr="004E6998" w:rsidRDefault="00BC01AA"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BC01AA" w:rsidRPr="004E6998" w:rsidRDefault="00BC01AA" w:rsidP="00343DE6">
                    <w:pPr>
                      <w:jc w:val="center"/>
                      <w:rPr>
                        <w:b/>
                        <w:color w:val="404040" w:themeColor="text1" w:themeTint="BF"/>
                      </w:rPr>
                    </w:pPr>
                    <w:r w:rsidRPr="004E6998">
                      <w:rPr>
                        <w:b/>
                        <w:color w:val="404040" w:themeColor="text1" w:themeTint="BF"/>
                      </w:rPr>
                      <w:t>Envoi &amp; Réception</w:t>
                    </w:r>
                  </w:p>
                </w:txbxContent>
              </v:textbox>
            </v:roundrect>
            <v:shape id="_x0000_s1106" type="#_x0000_t32" style="position:absolute;left:5889;top:4548;width:0;height:689" o:connectortype="straight" strokeweight="2.5pt"/>
            <v:shape id="_x0000_s1107" type="#_x0000_t32" style="position:absolute;left:2378;top:5237;width:6915;height:0;flip:x" o:connectortype="straight" strokeweight="2.5pt"/>
            <v:shape id="_x0000_s1108" type="#_x0000_t32" style="position:absolute;left:2412;top:5237;width:0;height:452" o:connectortype="straight" strokeweight="2.5pt"/>
            <v:shape id="_x0000_s1109" type="#_x0000_t32" style="position:absolute;left:5889;top:5237;width:0;height:452" o:connectortype="straight" strokeweight="2.5pt"/>
            <v:shape id="_x0000_s1110" type="#_x0000_t32" style="position:absolute;left:9259;top:5237;width:0;height:452" o:connectortype="straight" strokeweight="2.5pt"/>
            <v:shape id="_x0000_s1111" type="#_x0000_t32" style="position:absolute;left:5889;top:7129;width:0;height:689" o:connectortype="straight" strokeweight="2.5pt"/>
            <v:shape id="_x0000_s1112" type="#_x0000_t32" style="position:absolute;left:4359;top:7818;width:3096;height:1;flip:x" o:connectortype="straight" strokeweight="2.5pt"/>
            <v:shape id="_x0000_s1113" type="#_x0000_t32" style="position:absolute;left:7445;top:7819;width:0;height:281" o:connectortype="straight" strokeweight="2.5pt"/>
            <v:shape id="_x0000_s1114" type="#_x0000_t32" style="position:absolute;left:4376;top:7819;width:0;height:281" o:connectortype="straight" strokeweight="2.5pt"/>
            <v:roundrect id="_x0000_s1115" style="position:absolute;left:190;top:781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5">
                <w:txbxContent>
                  <w:p w:rsidR="00BC01AA" w:rsidRPr="004E6998" w:rsidRDefault="00BC01AA" w:rsidP="00343DE6">
                    <w:pPr>
                      <w:jc w:val="center"/>
                      <w:rPr>
                        <w:b/>
                        <w:color w:val="404040" w:themeColor="text1" w:themeTint="BF"/>
                      </w:rPr>
                    </w:pPr>
                    <w:r w:rsidRPr="004E6998">
                      <w:rPr>
                        <w:b/>
                        <w:color w:val="404040" w:themeColor="text1" w:themeTint="BF"/>
                      </w:rPr>
                      <w:t>Conception IE</w:t>
                    </w:r>
                  </w:p>
                  <w:p w:rsidR="00BC01AA" w:rsidRPr="004E6998" w:rsidRDefault="00BC01AA" w:rsidP="00343DE6">
                    <w:pPr>
                      <w:jc w:val="center"/>
                      <w:rPr>
                        <w:b/>
                        <w:color w:val="404040" w:themeColor="text1" w:themeTint="BF"/>
                      </w:rPr>
                    </w:pPr>
                  </w:p>
                </w:txbxContent>
              </v:textbox>
            </v:roundrect>
            <v:roundrect id="_x0000_s1116" style="position:absolute;left:190;top:905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6">
                <w:txbxContent>
                  <w:p w:rsidR="00BC01AA" w:rsidRPr="004E6998" w:rsidRDefault="00BC01AA" w:rsidP="00343DE6">
                    <w:pPr>
                      <w:jc w:val="center"/>
                      <w:rPr>
                        <w:b/>
                        <w:color w:val="404040" w:themeColor="text1" w:themeTint="BF"/>
                      </w:rPr>
                    </w:pPr>
                    <w:r w:rsidRPr="004E6998">
                      <w:rPr>
                        <w:b/>
                        <w:color w:val="404040" w:themeColor="text1" w:themeTint="BF"/>
                      </w:rPr>
                      <w:t>Développement IE</w:t>
                    </w:r>
                  </w:p>
                  <w:p w:rsidR="00BC01AA" w:rsidRPr="004E6998" w:rsidRDefault="00BC01AA" w:rsidP="00343DE6">
                    <w:pPr>
                      <w:jc w:val="center"/>
                      <w:rPr>
                        <w:b/>
                        <w:color w:val="404040" w:themeColor="text1" w:themeTint="BF"/>
                      </w:rPr>
                    </w:pPr>
                  </w:p>
                </w:txbxContent>
              </v:textbox>
            </v:roundrect>
            <v:roundrect id="_x0000_s1117" style="position:absolute;left:190;top:1029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7">
                <w:txbxContent>
                  <w:p w:rsidR="00BC01AA" w:rsidRPr="004E6998" w:rsidRDefault="00BC01AA" w:rsidP="00343DE6">
                    <w:pPr>
                      <w:jc w:val="center"/>
                      <w:rPr>
                        <w:b/>
                        <w:color w:val="404040" w:themeColor="text1" w:themeTint="BF"/>
                      </w:rPr>
                    </w:pPr>
                    <w:r w:rsidRPr="004E6998">
                      <w:rPr>
                        <w:b/>
                        <w:color w:val="404040" w:themeColor="text1" w:themeTint="BF"/>
                      </w:rPr>
                      <w:t>Tests IE</w:t>
                    </w:r>
                  </w:p>
                  <w:p w:rsidR="00BC01AA" w:rsidRPr="00A96A4F" w:rsidRDefault="00BC01AA" w:rsidP="00343DE6">
                    <w:pPr>
                      <w:jc w:val="center"/>
                      <w:rPr>
                        <w:b/>
                      </w:rPr>
                    </w:pPr>
                  </w:p>
                </w:txbxContent>
              </v:textbox>
            </v:roundrect>
            <v:roundrect id="_x0000_s1118" style="position:absolute;left:3098;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8">
                <w:txbxContent>
                  <w:p w:rsidR="00BC01AA" w:rsidRPr="004E6998" w:rsidRDefault="00BC01AA" w:rsidP="00343DE6">
                    <w:pPr>
                      <w:jc w:val="center"/>
                      <w:rPr>
                        <w:b/>
                        <w:color w:val="404040" w:themeColor="text1" w:themeTint="BF"/>
                      </w:rPr>
                    </w:pPr>
                    <w:r w:rsidRPr="004E6998">
                      <w:rPr>
                        <w:b/>
                        <w:color w:val="404040" w:themeColor="text1" w:themeTint="BF"/>
                      </w:rPr>
                      <w:t>Conception P2P</w:t>
                    </w:r>
                  </w:p>
                  <w:p w:rsidR="00BC01AA" w:rsidRPr="00A96A4F" w:rsidRDefault="00BC01AA" w:rsidP="00343DE6">
                    <w:pPr>
                      <w:jc w:val="center"/>
                      <w:rPr>
                        <w:b/>
                      </w:rPr>
                    </w:pPr>
                  </w:p>
                </w:txbxContent>
              </v:textbox>
            </v:roundrect>
            <v:roundrect id="_x0000_s1119" style="position:absolute;left:3098;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9">
                <w:txbxContent>
                  <w:p w:rsidR="00BC01AA" w:rsidRPr="004E6998" w:rsidRDefault="00BC01AA" w:rsidP="00343DE6">
                    <w:pPr>
                      <w:jc w:val="center"/>
                      <w:rPr>
                        <w:b/>
                        <w:color w:val="404040" w:themeColor="text1" w:themeTint="BF"/>
                      </w:rPr>
                    </w:pPr>
                    <w:r w:rsidRPr="004E6998">
                      <w:rPr>
                        <w:b/>
                        <w:color w:val="404040" w:themeColor="text1" w:themeTint="BF"/>
                      </w:rPr>
                      <w:t>Développement P2P</w:t>
                    </w:r>
                  </w:p>
                  <w:p w:rsidR="00BC01AA" w:rsidRPr="00A96A4F" w:rsidRDefault="00BC01AA" w:rsidP="00343DE6">
                    <w:pPr>
                      <w:jc w:val="center"/>
                      <w:rPr>
                        <w:b/>
                      </w:rPr>
                    </w:pPr>
                  </w:p>
                </w:txbxContent>
              </v:textbox>
            </v:roundrect>
            <v:roundrect id="_x0000_s1120" style="position:absolute;left:3098;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0">
                <w:txbxContent>
                  <w:p w:rsidR="00BC01AA" w:rsidRPr="004E6998" w:rsidRDefault="00BC01AA" w:rsidP="00343DE6">
                    <w:pPr>
                      <w:jc w:val="center"/>
                      <w:rPr>
                        <w:b/>
                        <w:color w:val="404040" w:themeColor="text1" w:themeTint="BF"/>
                      </w:rPr>
                    </w:pPr>
                    <w:r w:rsidRPr="004E6998">
                      <w:rPr>
                        <w:b/>
                        <w:color w:val="404040" w:themeColor="text1" w:themeTint="BF"/>
                      </w:rPr>
                      <w:t>Tests P2P</w:t>
                    </w:r>
                  </w:p>
                  <w:p w:rsidR="00BC01AA" w:rsidRPr="00A96A4F" w:rsidRDefault="00BC01AA" w:rsidP="00343DE6">
                    <w:pPr>
                      <w:jc w:val="center"/>
                      <w:rPr>
                        <w:b/>
                      </w:rPr>
                    </w:pPr>
                  </w:p>
                </w:txbxContent>
              </v:textbox>
            </v:roundrect>
            <v:roundrect id="_x0000_s1121" style="position:absolute;left:6565;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1">
                <w:txbxContent>
                  <w:p w:rsidR="00BC01AA" w:rsidRPr="004E6998" w:rsidRDefault="00BC01AA" w:rsidP="00343DE6">
                    <w:pPr>
                      <w:jc w:val="center"/>
                      <w:rPr>
                        <w:b/>
                        <w:color w:val="404040" w:themeColor="text1" w:themeTint="BF"/>
                      </w:rPr>
                    </w:pPr>
                    <w:r>
                      <w:rPr>
                        <w:b/>
                        <w:color w:val="404040" w:themeColor="text1" w:themeTint="BF"/>
                      </w:rPr>
                      <w:t>Conception DM</w:t>
                    </w:r>
                  </w:p>
                  <w:p w:rsidR="00BC01AA" w:rsidRPr="00A96A4F" w:rsidRDefault="00BC01AA" w:rsidP="00343DE6">
                    <w:pPr>
                      <w:jc w:val="center"/>
                      <w:rPr>
                        <w:b/>
                      </w:rPr>
                    </w:pPr>
                  </w:p>
                </w:txbxContent>
              </v:textbox>
            </v:roundrect>
            <v:roundrect id="_x0000_s1122" style="position:absolute;left:6565;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2">
                <w:txbxContent>
                  <w:p w:rsidR="00BC01AA" w:rsidRPr="004E6998" w:rsidRDefault="00BC01AA" w:rsidP="00343DE6">
                    <w:pPr>
                      <w:jc w:val="center"/>
                      <w:rPr>
                        <w:b/>
                        <w:color w:val="404040" w:themeColor="text1" w:themeTint="BF"/>
                      </w:rPr>
                    </w:pPr>
                    <w:r>
                      <w:rPr>
                        <w:b/>
                        <w:color w:val="404040" w:themeColor="text1" w:themeTint="BF"/>
                      </w:rPr>
                      <w:t>Développement DM</w:t>
                    </w:r>
                  </w:p>
                  <w:p w:rsidR="00BC01AA" w:rsidRPr="00A96A4F" w:rsidRDefault="00BC01AA" w:rsidP="00343DE6">
                    <w:pPr>
                      <w:jc w:val="center"/>
                      <w:rPr>
                        <w:b/>
                      </w:rPr>
                    </w:pPr>
                  </w:p>
                </w:txbxContent>
              </v:textbox>
            </v:roundrect>
            <v:roundrect id="_x0000_s1123" style="position:absolute;left:6565;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3">
                <w:txbxContent>
                  <w:p w:rsidR="00BC01AA" w:rsidRPr="004E6998" w:rsidRDefault="00BC01AA" w:rsidP="00343DE6">
                    <w:pPr>
                      <w:jc w:val="center"/>
                      <w:rPr>
                        <w:b/>
                        <w:color w:val="404040" w:themeColor="text1" w:themeTint="BF"/>
                      </w:rPr>
                    </w:pPr>
                    <w:r>
                      <w:rPr>
                        <w:b/>
                        <w:color w:val="404040" w:themeColor="text1" w:themeTint="BF"/>
                      </w:rPr>
                      <w:t>Tests DM</w:t>
                    </w:r>
                  </w:p>
                  <w:p w:rsidR="00BC01AA" w:rsidRPr="00A96A4F" w:rsidRDefault="00BC01AA" w:rsidP="00343DE6">
                    <w:pPr>
                      <w:jc w:val="center"/>
                      <w:rPr>
                        <w:b/>
                      </w:rPr>
                    </w:pPr>
                  </w:p>
                </w:txbxContent>
              </v:textbox>
            </v:roundrect>
            <v:roundrect id="_x0000_s1124" style="position:absolute;left:9394;top:766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4">
                <w:txbxContent>
                  <w:p w:rsidR="00BC01AA" w:rsidRPr="004E6998" w:rsidRDefault="00BC01AA" w:rsidP="00343DE6">
                    <w:pPr>
                      <w:jc w:val="center"/>
                      <w:rPr>
                        <w:b/>
                        <w:color w:val="404040" w:themeColor="text1" w:themeTint="BF"/>
                      </w:rPr>
                    </w:pPr>
                    <w:r w:rsidRPr="004E6998">
                      <w:rPr>
                        <w:b/>
                        <w:color w:val="404040" w:themeColor="text1" w:themeTint="BF"/>
                      </w:rPr>
                      <w:t>Conception IS</w:t>
                    </w:r>
                  </w:p>
                  <w:p w:rsidR="00BC01AA" w:rsidRPr="004E6998" w:rsidRDefault="00BC01AA" w:rsidP="00343DE6">
                    <w:pPr>
                      <w:jc w:val="center"/>
                      <w:rPr>
                        <w:b/>
                        <w:color w:val="404040" w:themeColor="text1" w:themeTint="BF"/>
                      </w:rPr>
                    </w:pPr>
                  </w:p>
                </w:txbxContent>
              </v:textbox>
            </v:roundrect>
            <v:roundrect id="_x0000_s1125" style="position:absolute;left:9394;top:890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5">
                <w:txbxContent>
                  <w:p w:rsidR="00BC01AA" w:rsidRPr="004E6998" w:rsidRDefault="00BC01AA" w:rsidP="00343DE6">
                    <w:pPr>
                      <w:jc w:val="center"/>
                      <w:rPr>
                        <w:b/>
                        <w:color w:val="404040" w:themeColor="text1" w:themeTint="BF"/>
                      </w:rPr>
                    </w:pPr>
                    <w:r w:rsidRPr="004E6998">
                      <w:rPr>
                        <w:b/>
                        <w:color w:val="404040" w:themeColor="text1" w:themeTint="BF"/>
                      </w:rPr>
                      <w:t>Développement IS</w:t>
                    </w:r>
                  </w:p>
                  <w:p w:rsidR="00BC01AA" w:rsidRPr="00A96A4F" w:rsidRDefault="00BC01AA" w:rsidP="00343DE6">
                    <w:pPr>
                      <w:jc w:val="center"/>
                      <w:rPr>
                        <w:b/>
                      </w:rPr>
                    </w:pPr>
                  </w:p>
                </w:txbxContent>
              </v:textbox>
            </v:roundrect>
            <v:roundrect id="_x0000_s1126" style="position:absolute;left:9394;top:1014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6">
                <w:txbxContent>
                  <w:p w:rsidR="00BC01AA" w:rsidRPr="004E6998" w:rsidRDefault="00BC01AA" w:rsidP="00343DE6">
                    <w:pPr>
                      <w:jc w:val="center"/>
                      <w:rPr>
                        <w:b/>
                        <w:color w:val="404040" w:themeColor="text1" w:themeTint="BF"/>
                      </w:rPr>
                    </w:pPr>
                    <w:r w:rsidRPr="004E6998">
                      <w:rPr>
                        <w:b/>
                        <w:color w:val="404040" w:themeColor="text1" w:themeTint="BF"/>
                      </w:rPr>
                      <w:t>Tests IS</w:t>
                    </w:r>
                  </w:p>
                  <w:p w:rsidR="00BC01AA" w:rsidRPr="004E6998" w:rsidRDefault="00BC01AA" w:rsidP="00343DE6">
                    <w:pPr>
                      <w:jc w:val="center"/>
                      <w:rPr>
                        <w:b/>
                        <w:color w:val="404040" w:themeColor="text1" w:themeTint="BF"/>
                      </w:rPr>
                    </w:pPr>
                  </w:p>
                </w:txbxContent>
              </v:textbox>
            </v:roundrect>
            <v:shape id="_x0000_s1127" type="#_x0000_t32" style="position:absolute;left:5576;top:9306;width:0;height:3447" o:connectortype="straight" strokeweight="1.5pt"/>
            <v:shape id="_x0000_s1128" type="#_x0000_t32" style="position:absolute;left:6414;top:9306;width:0;height:3447" o:connectortype="straight" strokeweight="1.5pt"/>
            <v:shape id="_x0000_s1129" type="#_x0000_t32" style="position:absolute;left:2729;top:7129;width:0;height:3447" o:connectortype="straight" strokeweight="1.5pt"/>
            <v:shape id="_x0000_s1130" type="#_x0000_t32" style="position:absolute;left:9142;top:7129;width:0;height:3447" o:connectortype="straight" strokeweight="1.5pt"/>
            <v:shape id="_x0000_s1131" type="#_x0000_t32" style="position:absolute;left:2506;top:8100;width:223;height:1;flip:x" o:connectortype="straight" strokeweight="1.5pt"/>
            <v:shape id="_x0000_s1132" type="#_x0000_t32" style="position:absolute;left:2506;top:9306;width:223;height:1;flip:x" o:connectortype="straight" strokeweight="1.5pt"/>
            <v:shape id="_x0000_s1133" type="#_x0000_t32" style="position:absolute;left:2506;top:10576;width:223;height:1;flip:x" o:connectortype="straight" strokeweight="1.5pt"/>
            <v:shape id="_x0000_s1134" type="#_x0000_t32" style="position:absolute;left:5414;top:10292;width:162;height:0;flip:x" o:connectortype="straight" strokeweight="1.5pt"/>
            <v:shape id="_x0000_s1135" type="#_x0000_t32" style="position:absolute;left:5414;top:11499;width:162;height:1;flip:x" o:connectortype="straight" strokeweight="1.5pt"/>
            <v:shape id="_x0000_s1136" type="#_x0000_t32" style="position:absolute;left:5414;top:12752;width:162;height:1;flip:x" o:connectortype="straight" strokeweight="1.5pt"/>
            <v:shape id="_x0000_s1137" type="#_x0000_t32" style="position:absolute;left:6414;top:10293;width:151;height:0;flip:x" o:connectortype="straight" strokeweight="1.5pt"/>
            <v:shape id="_x0000_s1138" type="#_x0000_t32" style="position:absolute;left:6414;top:11498;width:151;height:1;flip:x" o:connectortype="straight" strokeweight="1.5pt"/>
            <v:shape id="_x0000_s1139" type="#_x0000_t32" style="position:absolute;left:6414;top:12751;width:151;height:2;flip:x" o:connectortype="straight" strokeweight="1.5pt"/>
            <v:shape id="_x0000_s1140" type="#_x0000_t32" style="position:absolute;left:9142;top:10567;width:223;height:1;flip:x" o:connectortype="straight" strokeweight="1.5pt"/>
            <v:shape id="_x0000_s1141" type="#_x0000_t32" style="position:absolute;left:9138;top:9204;width:223;height:1;flip:x" o:connectortype="straight" strokeweight="1.5pt"/>
            <v:shape id="_x0000_s1142" type="#_x0000_t32" style="position:absolute;left:9138;top:7950;width:223;height:1;flip:x" o:connectortype="straight" strokeweight="1.5pt"/>
            <v:shapetype id="_x0000_t202" coordsize="21600,21600" o:spt="202" path="m,l,21600r21600,l21600,xe">
              <v:stroke joinstyle="miter"/>
              <v:path gradientshapeok="t" o:connecttype="rect"/>
            </v:shapetype>
            <v:shape id="_x0000_s1143" type="#_x0000_t202" style="position:absolute;left:6266;top:4818;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44" type="#_x0000_t202" style="position:absolute;left:4188;top:4818;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V. Penot</w:t>
                    </w:r>
                  </w:p>
                </w:txbxContent>
              </v:textbox>
            </v:shape>
            <v:shape id="_x0000_s1145" type="#_x0000_t202" style="position:absolute;left:757;top:8374;width:1169;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B. Poirier</w:t>
                    </w:r>
                  </w:p>
                </w:txbxContent>
              </v:textbox>
            </v:shape>
            <v:shape id="_x0000_s1146" type="#_x0000_t202" style="position:absolute;left:774;top:9610;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47" type="#_x0000_t202" style="position:absolute;left:774;top:10879;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48" type="#_x0000_t202" style="position:absolute;left:1702;top:7061;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V. Penot</w:t>
                    </w:r>
                  </w:p>
                </w:txbxContent>
              </v:textbox>
            </v:shape>
            <v:shape id="_x0000_s1149" type="#_x0000_t202" style="position:absolute;left:8084;top:7061;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V. Penot</w:t>
                    </w:r>
                  </w:p>
                </w:txbxContent>
              </v:textbox>
            </v:shape>
            <v:shape id="_x0000_s1150" type="#_x0000_t202" style="position:absolute;left:3684;top:9239;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51" type="#_x0000_t202" style="position:absolute;left:6797;top:9222;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52" type="#_x0000_t202" style="position:absolute;left:3826;top:10482;width:1169;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B. Poirier</w:t>
                    </w:r>
                  </w:p>
                </w:txbxContent>
              </v:textbox>
            </v:shape>
            <v:shape id="_x0000_s1153" type="#_x0000_t202" style="position:absolute;left:7175;top:10482;width:1169;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B. Poirier</w:t>
                    </w:r>
                  </w:p>
                </w:txbxContent>
              </v:textbox>
            </v:shape>
            <v:shape id="_x0000_s1154" type="#_x0000_t202" style="position:absolute;left:3778;top:11710;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55" type="#_x0000_t202" style="position:absolute;left:7059;top:11710;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56" type="#_x0000_t202" style="position:absolute;left:3727;top:12973;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7" type="#_x0000_t202" style="position:absolute;left:7059;top:12973;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8" type="#_x0000_t202" style="position:absolute;left:9855;top:10695;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9" type="#_x0000_t202" style="position:absolute;left:9903;top:8221;width:1169;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B. Poirier</w:t>
                    </w:r>
                  </w:p>
                </w:txbxContent>
              </v:textbox>
            </v:shape>
            <v:shape id="_x0000_s1160" type="#_x0000_t202" style="position:absolute;left:9903;top:9457;width:1336;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61" type="#_x0000_t202" style="position:absolute;left:4845;top:7061;width:1430;height:488;mso-width-relative:margin;mso-height-relative:margin" filled="f" stroked="f">
              <v:textbox>
                <w:txbxContent>
                  <w:p w:rsidR="00BC01AA" w:rsidRPr="004E6998" w:rsidRDefault="00BC01AA"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Heading2"/>
      </w:pPr>
      <w:bookmarkStart w:id="70" w:name="_Toc340580557"/>
      <w:r>
        <w:lastRenderedPageBreak/>
        <w:t>E</w:t>
      </w:r>
      <w:r w:rsidR="00FE4BC0">
        <w:t>stimation des charges</w:t>
      </w:r>
      <w:bookmarkEnd w:id="70"/>
    </w:p>
    <w:p w:rsidR="00343DE6" w:rsidRPr="00343DE6" w:rsidRDefault="00343DE6" w:rsidP="00343DE6"/>
    <w:tbl>
      <w:tblPr>
        <w:tblStyle w:val="MediumShading1"/>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ListParagraph"/>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ListParagraph"/>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ListParagraph"/>
              <w:numPr>
                <w:ilvl w:val="0"/>
                <w:numId w:val="14"/>
              </w:numPr>
              <w:rPr>
                <w:b w:val="0"/>
                <w:color w:val="404040" w:themeColor="text1" w:themeTint="BF"/>
              </w:rPr>
            </w:pPr>
            <w:r w:rsidRPr="004E6998">
              <w:rPr>
                <w:b w:val="0"/>
                <w:color w:val="404040" w:themeColor="text1" w:themeTint="BF"/>
              </w:rPr>
              <w:t>découverte environnement technique (SVN, Netbeans)</w:t>
            </w:r>
          </w:p>
          <w:p w:rsidR="00343DE6" w:rsidRPr="004E6998" w:rsidRDefault="00343DE6" w:rsidP="007C4719">
            <w:pPr>
              <w:pStyle w:val="ListParagraph"/>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ListParagraph"/>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ListParagraph"/>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ListParagraph"/>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ListParagraph"/>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ListParagraph"/>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ListParagraph"/>
              <w:ind w:left="360"/>
              <w:jc w:val="both"/>
              <w:rPr>
                <w:i/>
                <w:color w:val="404040" w:themeColor="text1" w:themeTint="BF"/>
              </w:rPr>
            </w:pPr>
          </w:p>
          <w:p w:rsidR="00343DE6" w:rsidRPr="004E6998" w:rsidRDefault="00343DE6" w:rsidP="007C4719">
            <w:pPr>
              <w:pStyle w:val="ListParagraph"/>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ListParagraph"/>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ListParagraph"/>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ListParagraph"/>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ListParagraph"/>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ListParagraph"/>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ListParagraph"/>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ListParagraph"/>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Heading2"/>
      </w:pPr>
      <w:bookmarkStart w:id="71" w:name="_Toc340580558"/>
      <w:r>
        <w:lastRenderedPageBreak/>
        <w:t>Planification</w:t>
      </w:r>
      <w:bookmarkEnd w:id="71"/>
    </w:p>
    <w:p w:rsidR="00533098" w:rsidRDefault="00533098"/>
    <w:p w:rsidR="00533098" w:rsidRDefault="00533098" w:rsidP="00533098">
      <w:pPr>
        <w:pStyle w:val="Heading3"/>
      </w:pPr>
      <w:bookmarkStart w:id="72" w:name="_Toc340580559"/>
      <w:r>
        <w:t>Diagramme d’ordonnancement</w:t>
      </w:r>
      <w:bookmarkEnd w:id="72"/>
    </w:p>
    <w:p w:rsidR="00533098" w:rsidRDefault="000E66E9" w:rsidP="00533098">
      <w:r>
        <w:rPr>
          <w:noProof/>
          <w:lang w:eastAsia="fr-FR"/>
        </w:rPr>
        <w:pict>
          <v:group id="_x0000_s1162" style="position:absolute;margin-left:-67.1pt;margin-top:76.75pt;width:591pt;height:317.8pt;z-index:251740160" coordorigin="75,4305" coordsize="11820,6356">
            <v:roundrect id="_x0000_s1163" style="position:absolute;left:1229;top:5995;width:1480;height:1050" arcsize="10923f" fillcolor="#d8d8d8 [2732]" strokecolor="#bfbfbf [2412]" strokeweight="1pt">
              <v:fill color2="fill darken(118)" angle="-45" method="linear sigma" focus="50%" type="gradient"/>
              <v:shadow type="perspective" color="#7f7f7f [1601]" opacity=".5" offset="1pt" offset2="-3pt"/>
              <v:textbox style="mso-next-textbox:#_x0000_s1163">
                <w:txbxContent>
                  <w:p w:rsidR="00BC01AA" w:rsidRPr="0024181A" w:rsidRDefault="00BC01AA"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_x0000_s1164" style="position:absolute;left:4271;top:4305;width:1197;height:1080" arcsize="10923f" fillcolor="#d8d8d8 [2732]" strokecolor="#bfbfbf [2412]" strokeweight="1pt">
              <v:fill color2="fill darken(118)" angle="-45" method="linear sigma" focus="50%" type="gradient"/>
              <v:shadow type="perspective" color="#7f7f7f [1601]" opacity=".5" offset="1pt" offset2="-3pt"/>
              <v:textbox style="mso-next-textbox:#_x0000_s1164">
                <w:txbxContent>
                  <w:p w:rsidR="00BC01AA" w:rsidRPr="0024181A" w:rsidRDefault="00BC01AA"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_x0000_s1165" style="position:absolute;left:4239;top:8036;width:1158;height:859" arcsize="10923f" fillcolor="#d8d8d8 [2732]" strokecolor="#bfbfbf [2412]" strokeweight="1pt">
              <v:fill color2="fill darken(118)" angle="-45" method="linear sigma" focus="50%" type="gradient"/>
              <v:shadow type="perspective" color="#7f7f7f [1601]" opacity=".5" offset="1pt" offset2="-3pt"/>
              <v:textbox style="mso-next-textbox:#_x0000_s1165">
                <w:txbxContent>
                  <w:p w:rsidR="00BC01AA" w:rsidRPr="0024181A" w:rsidRDefault="00BC01AA"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_x0000_s1166" style="position:absolute;left:4224;top:6970;width:1158;height:620" arcsize="10923f" fillcolor="#d8d8d8 [2732]" strokecolor="#bfbfbf [2412]" strokeweight="1pt">
              <v:fill color2="fill darken(118)" angle="-45" method="linear sigma" focus="50%" type="gradient"/>
              <v:shadow type="perspective" color="#7f7f7f [1601]" opacity=".5" offset="1pt" offset2="-3pt"/>
              <v:textbox style="mso-next-textbox:#_x0000_s1166">
                <w:txbxContent>
                  <w:p w:rsidR="00BC01AA" w:rsidRPr="0024181A" w:rsidRDefault="00BC01AA" w:rsidP="00343DE6">
                    <w:pPr>
                      <w:jc w:val="center"/>
                      <w:rPr>
                        <w:color w:val="404040" w:themeColor="text1" w:themeTint="BF"/>
                        <w:sz w:val="14"/>
                      </w:rPr>
                    </w:pPr>
                    <w:r w:rsidRPr="0024181A">
                      <w:rPr>
                        <w:color w:val="404040" w:themeColor="text1" w:themeTint="BF"/>
                        <w:sz w:val="14"/>
                      </w:rPr>
                      <w:t>Diagrammes de séquence</w:t>
                    </w:r>
                  </w:p>
                </w:txbxContent>
              </v:textbox>
            </v:roundrect>
            <v:roundrect id="_x0000_s1167" style="position:absolute;left:2767;top:5385;width:1442;height:830" arcsize="10923f" fillcolor="#d8d8d8 [2732]" strokecolor="#bfbfbf [2412]" strokeweight="1pt">
              <v:fill color2="fill darken(118)" angle="-45" method="linear sigma" focus="50%" type="gradient"/>
              <v:shadow type="perspective" color="#7f7f7f [1601]" opacity=".5" offset="1pt" offset2="-3pt"/>
              <v:textbox style="mso-next-textbox:#_x0000_s1167">
                <w:txbxContent>
                  <w:p w:rsidR="00BC01AA" w:rsidRPr="0024181A" w:rsidRDefault="00BC01AA"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_x0000_s1168" style="position:absolute;left:2812;top:6707;width:1341;height:853" arcsize="10923f" fillcolor="#d8d8d8 [2732]" strokecolor="#bfbfbf [2412]" strokeweight="1pt">
              <v:fill color2="fill darken(118)" angle="-45" method="linear sigma" focus="50%" type="gradient"/>
              <v:shadow type="perspective" color="#7f7f7f [1601]" opacity=".5" offset="1pt" offset2="-3pt"/>
              <v:textbox style="mso-next-textbox:#_x0000_s1168">
                <w:txbxContent>
                  <w:p w:rsidR="00BC01AA" w:rsidRPr="0024181A" w:rsidRDefault="00BC01AA"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_x0000_s1169" style="position:absolute;left:4316;top:5799;width:1036;height:632" arcsize="10923f" fillcolor="#d8d8d8 [2732]" strokecolor="#bfbfbf [2412]" strokeweight="1pt">
              <v:fill color2="fill darken(118)" angle="-45" method="linear sigma" focus="50%" type="gradient"/>
              <v:shadow type="perspective" color="#7f7f7f [1601]" opacity=".5" offset="1pt" offset2="-3pt"/>
              <v:textbox style="mso-next-textbox:#_x0000_s1169">
                <w:txbxContent>
                  <w:p w:rsidR="00BC01AA" w:rsidRPr="0024181A" w:rsidRDefault="00BC01AA" w:rsidP="00343DE6">
                    <w:pPr>
                      <w:jc w:val="center"/>
                      <w:rPr>
                        <w:color w:val="404040" w:themeColor="text1" w:themeTint="BF"/>
                        <w:sz w:val="14"/>
                      </w:rPr>
                    </w:pPr>
                    <w:r w:rsidRPr="0024181A">
                      <w:rPr>
                        <w:color w:val="404040" w:themeColor="text1" w:themeTint="BF"/>
                        <w:sz w:val="14"/>
                      </w:rPr>
                      <w:t>Choix de conception</w:t>
                    </w:r>
                  </w:p>
                </w:txbxContent>
              </v:textbox>
            </v:roundrect>
            <v:roundrect id="_x0000_s1170" style="position:absolute;left:5382;top:6400;width:1078;height:615" arcsize="10923f" fillcolor="#d8d8d8 [2732]" strokecolor="#bfbfbf [2412]" strokeweight="1pt">
              <v:fill color2="fill darken(118)" angle="-45" method="linear sigma" focus="50%" type="gradient"/>
              <v:shadow type="perspective" color="#7f7f7f [1601]" opacity=".5" offset="1pt" offset2="-3pt"/>
              <v:textbox style="mso-next-textbox:#_x0000_s1170">
                <w:txbxContent>
                  <w:p w:rsidR="00BC01AA" w:rsidRPr="0024181A" w:rsidRDefault="00BC01AA" w:rsidP="00343DE6">
                    <w:pPr>
                      <w:jc w:val="center"/>
                      <w:rPr>
                        <w:color w:val="404040" w:themeColor="text1" w:themeTint="BF"/>
                        <w:sz w:val="14"/>
                      </w:rPr>
                    </w:pPr>
                    <w:r w:rsidRPr="0024181A">
                      <w:rPr>
                        <w:color w:val="404040" w:themeColor="text1" w:themeTint="BF"/>
                        <w:sz w:val="14"/>
                      </w:rPr>
                      <w:t>Diagramme de classe</w:t>
                    </w:r>
                  </w:p>
                </w:txbxContent>
              </v:textbox>
            </v:roundrect>
            <v:roundrect id="_x0000_s1171" style="position:absolute;left:141;top:9705;width:11533;height:956" arcsize="10923f" fillcolor="#d8d8d8 [2732]" strokecolor="#bfbfbf [2412]" strokeweight="1pt">
              <v:fill color2="fill darken(118)" angle="-45" method="linear sigma" focus="50%" type="gradient"/>
              <v:shadow type="perspective" color="#7f7f7f [1601]" opacity=".5" offset="1pt" offset2="-3pt"/>
              <v:textbox style="mso-next-textbox:#_x0000_s1171">
                <w:txbxContent>
                  <w:p w:rsidR="00BC01AA" w:rsidRPr="0024181A" w:rsidRDefault="00BC01AA"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BC01AA" w:rsidRPr="0024181A" w:rsidRDefault="00BC01AA"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_x0000_s1172" style="position:absolute;left:6501;top:6337;width:941;height:750" arcsize="10923f" fillcolor="#d8d8d8 [2732]" strokecolor="#bfbfbf [2412]" strokeweight="1pt">
              <v:fill color2="fill darken(118)" angle="-45" method="linear sigma" focus="50%" type="gradient"/>
              <v:shadow type="perspective" color="#7f7f7f [1601]" opacity=".5" offset="1pt" offset2="-3pt"/>
              <v:textbox style="mso-next-textbox:#_x0000_s1172">
                <w:txbxContent>
                  <w:p w:rsidR="00BC01AA" w:rsidRPr="0024181A" w:rsidRDefault="00BC01AA" w:rsidP="00343DE6">
                    <w:pPr>
                      <w:jc w:val="center"/>
                      <w:rPr>
                        <w:color w:val="404040" w:themeColor="text1" w:themeTint="BF"/>
                        <w:sz w:val="14"/>
                      </w:rPr>
                    </w:pPr>
                    <w:r w:rsidRPr="0024181A">
                      <w:rPr>
                        <w:color w:val="404040" w:themeColor="text1" w:themeTint="BF"/>
                        <w:sz w:val="14"/>
                      </w:rPr>
                      <w:t>Etude technique</w:t>
                    </w:r>
                  </w:p>
                </w:txbxContent>
              </v:textbox>
            </v:roundrect>
            <v:roundrect id="_x0000_s1173" style="position:absolute;left:7459;top:6194;width:1332;height:1073" arcsize="10923f" fillcolor="#d8d8d8 [2732]" strokecolor="#bfbfbf [2412]" strokeweight="1pt">
              <v:fill color2="fill darken(118)" angle="-45" method="linear sigma" focus="50%" type="gradient"/>
              <v:shadow type="perspective" color="#7f7f7f [1601]" opacity=".5" offset="1pt" offset2="-3pt"/>
              <v:textbox style="mso-next-textbox:#_x0000_s1173">
                <w:txbxContent>
                  <w:p w:rsidR="00BC01AA" w:rsidRPr="0024181A" w:rsidRDefault="00BC01AA"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_x0000_s1174" style="position:absolute;left:8825;top:6119;width:1387;height:1243" arcsize="10923f" fillcolor="#d8d8d8 [2732]" strokecolor="#bfbfbf [2412]" strokeweight="1pt">
              <v:fill color2="fill darken(118)" angle="-45" method="linear sigma" focus="50%" type="gradient"/>
              <v:shadow type="perspective" color="#7f7f7f [1601]" opacity=".5" offset="1pt" offset2="-3pt"/>
              <v:textbox style="mso-next-textbox:#_x0000_s1174">
                <w:txbxContent>
                  <w:p w:rsidR="00BC01AA" w:rsidRPr="0024181A" w:rsidRDefault="00BC01AA"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_x0000_s1175" style="position:absolute;left:10238;top:6434;width:992;height:600" arcsize="10923f" fillcolor="#d8d8d8 [2732]" strokecolor="#bfbfbf [2412]" strokeweight="1pt">
              <v:fill color2="fill darken(118)" angle="-45" method="linear sigma" focus="50%" type="gradient"/>
              <v:shadow type="perspective" color="#7f7f7f [1601]" opacity=".5" offset="1pt" offset2="-3pt"/>
              <v:textbox style="mso-next-textbox:#_x0000_s1175">
                <w:txbxContent>
                  <w:p w:rsidR="00BC01AA" w:rsidRPr="0024181A" w:rsidRDefault="00BC01AA" w:rsidP="00343DE6">
                    <w:pPr>
                      <w:jc w:val="center"/>
                      <w:rPr>
                        <w:color w:val="404040" w:themeColor="text1" w:themeTint="BF"/>
                        <w:sz w:val="14"/>
                      </w:rPr>
                    </w:pPr>
                    <w:r w:rsidRPr="0024181A">
                      <w:rPr>
                        <w:color w:val="404040" w:themeColor="text1" w:themeTint="BF"/>
                        <w:sz w:val="14"/>
                      </w:rPr>
                      <w:t>Intégration et Tests</w:t>
                    </w:r>
                  </w:p>
                </w:txbxContent>
              </v:textbox>
            </v:roundrect>
            <v:oval id="_x0000_s1176" style="position:absolute;left:11082;top:6305;width:813;height:875" fillcolor="#d8d8d8 [2732]" strokecolor="#bfbfbf [2412]" strokeweight="1pt">
              <v:fill color2="fill darken(118)" angle="-45" method="linear sigma" focus="50%" type="gradient"/>
              <v:shadow type="perspective" color="#7f7f7f [1601]" opacity=".5" offset="1pt" offset2="-3pt"/>
              <v:textbox style="mso-next-textbox:#_x0000_s1176">
                <w:txbxContent>
                  <w:p w:rsidR="00BC01AA" w:rsidRPr="0024181A" w:rsidRDefault="00BC01AA" w:rsidP="00343DE6">
                    <w:pPr>
                      <w:jc w:val="center"/>
                      <w:rPr>
                        <w:color w:val="404040" w:themeColor="text1" w:themeTint="BF"/>
                        <w:sz w:val="14"/>
                      </w:rPr>
                    </w:pPr>
                    <w:r w:rsidRPr="0024181A">
                      <w:rPr>
                        <w:color w:val="404040" w:themeColor="text1" w:themeTint="BF"/>
                        <w:sz w:val="14"/>
                      </w:rPr>
                      <w:t>Fin du projet</w:t>
                    </w:r>
                  </w:p>
                </w:txbxContent>
              </v:textbox>
            </v:oval>
            <v:shape id="_x0000_s1177" type="#_x0000_t32" style="position:absolute;left:2694;top:5920;width:181;height:53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8" type="#_x0000_t32" style="position:absolute;left:2694;top:6457;width:181;height:72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9" type="#_x0000_t32" style="position:absolute;left:4123;top:5920;width:71;height:675" o:connectortype="straight" filled="t" fillcolor="#d8d8d8 [2732]" strokecolor="#bfbfbf [2412]" strokeweight="1pt">
              <v:fill color2="fill darken(118)" angle="-45" method="linear sigma" focus="50%" type="gradient"/>
              <v:shadow type="perspective" color="#7f7f7f [1601]" opacity=".5" offset="1pt" offset2="-3pt"/>
            </v:shape>
            <v:shape id="_x0000_s1180" type="#_x0000_t32" style="position:absolute;left:4035;top:6595;width:159;height:492;flip:y" o:connectortype="straight" filled="t" fillcolor="#d8d8d8 [2732]" strokecolor="#bfbfbf [2412]" strokeweight="1pt">
              <v:fill color2="fill darken(118)" angle="-45" method="linear sigma" focus="50%" type="gradient"/>
              <v:shadow type="perspective" color="#7f7f7f [1601]" opacity=".5" offset="1pt" offset2="-3pt"/>
            </v:shape>
            <v:shape id="_x0000_s1181" type="#_x0000_t32" style="position:absolute;left:4194;top:4854;width:188;height:1718;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2" type="#_x0000_t32" style="position:absolute;left:4194;top:6220;width:188;height:352;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3" type="#_x0000_t32" style="position:absolute;left:4194;top:6572;width:188;height:76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4" type="#_x0000_t32" style="position:absolute;left:4194;top:6572;width:188;height:184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5" type="#_x0000_t32" style="position:absolute;left:5449;top:4854;width:206;height:1546"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6" type="#_x0000_t32" style="position:absolute;left:5352;top:6089;width:161;height:483"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7" type="#_x0000_t32" style="position:absolute;left:5352;top:6835;width:161;height:391;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8" type="#_x0000_t32" style="position:absolute;left:5382;top:7015;width:273;height:139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9" type="#_x0000_t32" style="position:absolute;left:6376;top:6743;width:189;height:1"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0" type="#_x0000_t32" style="position:absolute;left:7431;top:674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1" type="#_x0000_t32" style="position:absolute;left:8770;top:6759;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2" type="#_x0000_t32" style="position:absolute;left:10154;top:677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3" type="#_x0000_t32" style="position:absolute;left:11081;top:6744;width:190;height:0" o:connectortype="straight" filled="t" fillcolor="#d8d8d8 [2732]" strokecolor="#bfbfbf [2412]" strokeweight="1pt">
              <v:fill color2="fill darken(118)" angle="-45" method="linear sigma" focus="50%" type="gradient"/>
              <v:stroke endarrow="block"/>
              <v:shadow type="perspective" color="#7f7f7f [1601]" opacity=".5" offset="1pt" offset2="-3pt"/>
            </v:shape>
            <v:oval id="_x0000_s1194" style="position:absolute;left:75;top:6175;width:1244;height:749" fillcolor="#d8d8d8 [2732]" strokecolor="#bfbfbf [2412]" strokeweight="1pt">
              <v:fill color2="fill darken(118)" angle="-45" method="linear sigma" focus="50%" type="gradient"/>
              <v:shadow type="perspective" color="#7f7f7f [1601]" opacity=".5" offset="1pt" offset2="-3pt"/>
              <v:textbox style="mso-next-textbox:#_x0000_s1194">
                <w:txbxContent>
                  <w:p w:rsidR="00BC01AA" w:rsidRPr="0024181A" w:rsidRDefault="00BC01AA" w:rsidP="00343DE6">
                    <w:pPr>
                      <w:jc w:val="center"/>
                      <w:rPr>
                        <w:color w:val="404040" w:themeColor="text1" w:themeTint="BF"/>
                        <w:sz w:val="14"/>
                      </w:rPr>
                    </w:pPr>
                    <w:r w:rsidRPr="0024181A">
                      <w:rPr>
                        <w:color w:val="404040" w:themeColor="text1" w:themeTint="BF"/>
                        <w:sz w:val="14"/>
                      </w:rPr>
                      <w:t>Lancement projet</w:t>
                    </w:r>
                  </w:p>
                </w:txbxContent>
              </v:textbox>
            </v:oval>
            <v:shape id="_x0000_s1195" type="#_x0000_t32" style="position:absolute;left:1319;top:6528;width:130;height:0" o:connectortype="straight" filled="t" fillcolor="#d8d8d8 [2732]" strokecolor="#bfbfbf [2412]" strokeweight="1pt">
              <v:fill color2="fill darken(118)" angle="-45" method="linear sigma" focus="50%" type="gradient"/>
              <v:stroke endarrow="block"/>
              <v:shadow type="perspective" color="#7f7f7f [1601]" opacity=".5" offset="1pt" offset2="-3pt"/>
            </v:shape>
          </v:group>
        </w:pict>
      </w:r>
    </w:p>
    <w:p w:rsidR="00513B1E" w:rsidRDefault="00513B1E" w:rsidP="00533098"/>
    <w:p w:rsidR="00513B1E" w:rsidRDefault="00513B1E" w:rsidP="00533098">
      <w:r>
        <w:br w:type="page"/>
      </w:r>
    </w:p>
    <w:p w:rsidR="00533098" w:rsidRPr="00396610" w:rsidRDefault="00343DE6" w:rsidP="00533098">
      <w:pPr>
        <w:pStyle w:val="Heading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3" w:name="_Toc340580560"/>
      <w:r w:rsidR="00533098">
        <w:t>Diagramme de Gantt</w:t>
      </w:r>
      <w:bookmarkEnd w:id="73"/>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développement, elle, a bien été respectée</w:t>
      </w:r>
      <w:r w:rsidR="001B02C8">
        <w:t>…</w:t>
      </w:r>
    </w:p>
    <w:p w:rsidR="00533098" w:rsidRDefault="00533098">
      <w:r>
        <w:br w:type="page"/>
      </w:r>
    </w:p>
    <w:p w:rsidR="00FE4BC0" w:rsidRDefault="00FE4BC0" w:rsidP="00FE4BC0">
      <w:pPr>
        <w:pStyle w:val="Heading2"/>
      </w:pPr>
      <w:bookmarkStart w:id="74" w:name="_Toc340580561"/>
      <w:r>
        <w:lastRenderedPageBreak/>
        <w:t>Déroulement du projet</w:t>
      </w:r>
      <w:bookmarkEnd w:id="74"/>
    </w:p>
    <w:p w:rsidR="00533098" w:rsidRDefault="00533098" w:rsidP="00533098"/>
    <w:p w:rsidR="00533098" w:rsidRDefault="00533098" w:rsidP="00533098">
      <w:pPr>
        <w:pStyle w:val="ListParagraph"/>
        <w:numPr>
          <w:ilvl w:val="0"/>
          <w:numId w:val="9"/>
        </w:numPr>
      </w:pPr>
      <w:r>
        <w:t>Vincent</w:t>
      </w:r>
      <w:r>
        <w:br w:type="page"/>
      </w:r>
    </w:p>
    <w:p w:rsidR="00FE4BC0" w:rsidRDefault="00FE4BC0" w:rsidP="00FE4BC0">
      <w:pPr>
        <w:pStyle w:val="Heading2"/>
      </w:pPr>
      <w:bookmarkStart w:id="75" w:name="_Toc340580562"/>
      <w:r>
        <w:lastRenderedPageBreak/>
        <w:t>Analyse de risque</w:t>
      </w:r>
      <w:bookmarkEnd w:id="75"/>
    </w:p>
    <w:p w:rsidR="00533098" w:rsidRDefault="00533098"/>
    <w:p w:rsidR="00F95155" w:rsidRDefault="00533098" w:rsidP="00533098">
      <w:pPr>
        <w:pStyle w:val="ListParagraph"/>
        <w:numPr>
          <w:ilvl w:val="0"/>
          <w:numId w:val="6"/>
        </w:numPr>
      </w:pPr>
      <w:r>
        <w:t>Caroline</w:t>
      </w:r>
      <w:r w:rsidR="00F95155">
        <w:br w:type="page"/>
      </w:r>
    </w:p>
    <w:p w:rsidR="00FE4BC0" w:rsidRDefault="00FE4BC0" w:rsidP="00FE4BC0">
      <w:pPr>
        <w:pStyle w:val="Heading2"/>
      </w:pPr>
      <w:bookmarkStart w:id="76" w:name="_Toc340580563"/>
      <w:r>
        <w:lastRenderedPageBreak/>
        <w:t>Fiches de travail</w:t>
      </w:r>
      <w:bookmarkEnd w:id="76"/>
    </w:p>
    <w:p w:rsidR="00FE4BC0" w:rsidRDefault="00FE4BC0" w:rsidP="00FE4BC0"/>
    <w:p w:rsidR="001B02C8" w:rsidRDefault="00132C5B" w:rsidP="001B02C8">
      <w:pPr>
        <w:pStyle w:val="Heading3"/>
      </w:pPr>
      <w:bookmarkStart w:id="77" w:name="_Toc340580564"/>
      <w:r>
        <w:t xml:space="preserve">Luc </w:t>
      </w:r>
      <w:r w:rsidR="00F95155">
        <w:t>BERTELOOT :</w:t>
      </w:r>
      <w:r w:rsidR="00FE4BC0">
        <w:t xml:space="preserve"> Directeur de projet</w:t>
      </w:r>
      <w:bookmarkEnd w:id="77"/>
    </w:p>
    <w:tbl>
      <w:tblPr>
        <w:tblStyle w:val="LightGrid-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w:t>
            </w:r>
            <w:proofErr w:type="spellStart"/>
            <w:r>
              <w:t>Broadcast</w:t>
            </w:r>
            <w:proofErr w:type="spellEnd"/>
            <w:r>
              <w:t xml:space="preserve">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w:t>
            </w:r>
            <w:proofErr w:type="spellStart"/>
            <w:r>
              <w:t>dév</w:t>
            </w:r>
            <w:proofErr w:type="spellEnd"/>
            <w:r>
              <w:t>.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 xml:space="preserve">-Développement (les </w:t>
            </w:r>
            <w:proofErr w:type="spellStart"/>
            <w:r>
              <w:t>Handles</w:t>
            </w:r>
            <w:proofErr w:type="spellEnd"/>
            <w:r>
              <w:t>)</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bl>
    <w:p w:rsidR="00F95155" w:rsidRDefault="001B02C8">
      <w:r>
        <w:br w:type="page"/>
      </w:r>
    </w:p>
    <w:p w:rsidR="001B02C8" w:rsidRDefault="00132C5B" w:rsidP="008D05AB">
      <w:pPr>
        <w:pStyle w:val="Heading3"/>
      </w:pPr>
      <w:bookmarkStart w:id="78" w:name="_Toc340580565"/>
      <w:r>
        <w:lastRenderedPageBreak/>
        <w:t>Vincent PENOT</w:t>
      </w:r>
      <w:r w:rsidR="00FE4BC0">
        <w:t>: Manager</w:t>
      </w:r>
      <w:bookmarkEnd w:id="78"/>
    </w:p>
    <w:tbl>
      <w:tblPr>
        <w:tblStyle w:val="LightGrid-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bl>
    <w:p w:rsidR="00F95155" w:rsidRDefault="00F95155">
      <w:r>
        <w:br w:type="page"/>
      </w:r>
    </w:p>
    <w:p w:rsidR="00F95155" w:rsidRDefault="00132C5B" w:rsidP="00A5252F">
      <w:pPr>
        <w:pStyle w:val="Heading3"/>
      </w:pPr>
      <w:bookmarkStart w:id="79" w:name="_Toc340580566"/>
      <w:r>
        <w:lastRenderedPageBreak/>
        <w:t>Benjamin POIRIER</w:t>
      </w:r>
      <w:r w:rsidR="00FE4BC0">
        <w:t xml:space="preserve"> : Chef conception</w:t>
      </w:r>
      <w:bookmarkEnd w:id="79"/>
    </w:p>
    <w:tbl>
      <w:tblPr>
        <w:tblStyle w:val="LightGrid-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w:t>
            </w:r>
            <w:proofErr w:type="spellStart"/>
            <w:r>
              <w:t>Pbm</w:t>
            </w:r>
            <w:proofErr w:type="spellEnd"/>
            <w:r>
              <w:t xml:space="preserve">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w:t>
            </w:r>
            <w:proofErr w:type="spellStart"/>
            <w:r>
              <w:t>sendGameStarted</w:t>
            </w:r>
            <w:proofErr w:type="spellEnd"/>
            <w:r>
              <w:t xml:space="preserve"> &amp; </w:t>
            </w:r>
            <w:proofErr w:type="spellStart"/>
            <w:r>
              <w:t>sendGameEnded</w:t>
            </w:r>
            <w:proofErr w:type="spellEnd"/>
            <w:r>
              <w:t>)</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bl>
    <w:p w:rsidR="00A5252F" w:rsidRDefault="00A5252F" w:rsidP="00A5252F"/>
    <w:p w:rsidR="00A5252F" w:rsidRDefault="00A5252F">
      <w:r>
        <w:br w:type="page"/>
      </w:r>
    </w:p>
    <w:p w:rsidR="00FE4BC0" w:rsidRDefault="00132C5B" w:rsidP="00FE4BC0">
      <w:pPr>
        <w:pStyle w:val="Heading3"/>
      </w:pPr>
      <w:bookmarkStart w:id="80" w:name="_Toc340580567"/>
      <w:r>
        <w:lastRenderedPageBreak/>
        <w:t>François GUILPAIN</w:t>
      </w:r>
      <w:r w:rsidR="00FE4BC0">
        <w:t xml:space="preserve"> : Responsable développement</w:t>
      </w:r>
      <w:bookmarkEnd w:id="80"/>
    </w:p>
    <w:tbl>
      <w:tblPr>
        <w:tblStyle w:val="LightGrid-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bl>
    <w:p w:rsidR="009A2367" w:rsidRDefault="009A2367"/>
    <w:p w:rsidR="00F95155" w:rsidRDefault="00771E60">
      <w:r>
        <w:t>* Malade lors de la séance du mardi 02/10 mais productif en dehors de ce créneau.</w:t>
      </w:r>
      <w:r w:rsidR="00F95155">
        <w:br w:type="page"/>
      </w:r>
    </w:p>
    <w:p w:rsidR="00FE4BC0" w:rsidRDefault="00132C5B" w:rsidP="00FE4BC0">
      <w:pPr>
        <w:pStyle w:val="Heading3"/>
      </w:pPr>
      <w:bookmarkStart w:id="81" w:name="_Toc340580568"/>
      <w:r>
        <w:lastRenderedPageBreak/>
        <w:t>Caroline ZAWADA</w:t>
      </w:r>
      <w:r w:rsidR="00FE4BC0">
        <w:t> : Chef qualité</w:t>
      </w:r>
      <w:bookmarkEnd w:id="81"/>
    </w:p>
    <w:tbl>
      <w:tblPr>
        <w:tblStyle w:val="LightGrid-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7C4719">
        <w:trPr>
          <w:cnfStyle w:val="100000000000"/>
        </w:trPr>
        <w:tc>
          <w:tcPr>
            <w:cnfStyle w:val="001000000000"/>
            <w:tcW w:w="1390" w:type="dxa"/>
          </w:tcPr>
          <w:p w:rsidR="00A5252F" w:rsidRDefault="00A5252F" w:rsidP="007C4719">
            <w:pPr>
              <w:jc w:val="center"/>
            </w:pPr>
            <w:r>
              <w:t>Semaine</w:t>
            </w:r>
          </w:p>
        </w:tc>
        <w:tc>
          <w:tcPr>
            <w:tcW w:w="2628" w:type="dxa"/>
          </w:tcPr>
          <w:p w:rsidR="00A5252F" w:rsidRDefault="00A5252F" w:rsidP="007C4719">
            <w:pPr>
              <w:jc w:val="center"/>
              <w:cnfStyle w:val="100000000000"/>
            </w:pPr>
            <w:r>
              <w:t>Tâche</w:t>
            </w:r>
          </w:p>
        </w:tc>
        <w:tc>
          <w:tcPr>
            <w:tcW w:w="1485" w:type="dxa"/>
          </w:tcPr>
          <w:p w:rsidR="00A5252F" w:rsidRDefault="00A5252F" w:rsidP="007C4719">
            <w:pPr>
              <w:jc w:val="center"/>
              <w:cnfStyle w:val="100000000000"/>
            </w:pPr>
            <w:r>
              <w:t>Durée estimée</w:t>
            </w:r>
          </w:p>
        </w:tc>
        <w:tc>
          <w:tcPr>
            <w:tcW w:w="1361" w:type="dxa"/>
          </w:tcPr>
          <w:p w:rsidR="00A5252F" w:rsidRDefault="00A5252F" w:rsidP="007C4719">
            <w:pPr>
              <w:jc w:val="center"/>
              <w:cnfStyle w:val="100000000000"/>
            </w:pPr>
            <w:r>
              <w:t>Temps passé</w:t>
            </w:r>
          </w:p>
        </w:tc>
        <w:tc>
          <w:tcPr>
            <w:tcW w:w="1289" w:type="dxa"/>
          </w:tcPr>
          <w:p w:rsidR="00A5252F" w:rsidRDefault="00A5252F" w:rsidP="007C4719">
            <w:pPr>
              <w:jc w:val="center"/>
              <w:cnfStyle w:val="100000000000"/>
            </w:pPr>
            <w:r>
              <w:t>Reste à faire</w:t>
            </w:r>
          </w:p>
        </w:tc>
        <w:tc>
          <w:tcPr>
            <w:tcW w:w="1135" w:type="dxa"/>
          </w:tcPr>
          <w:p w:rsidR="00A5252F" w:rsidRDefault="00A5252F" w:rsidP="007C4719">
            <w:pPr>
              <w:jc w:val="center"/>
              <w:cnfStyle w:val="100000000000"/>
            </w:pPr>
            <w:r>
              <w:t>Remarques</w:t>
            </w:r>
          </w:p>
        </w:tc>
      </w:tr>
      <w:tr w:rsidR="00A5252F" w:rsidTr="007C4719">
        <w:trPr>
          <w:cnfStyle w:val="000000100000"/>
        </w:trPr>
        <w:tc>
          <w:tcPr>
            <w:cnfStyle w:val="001000000000"/>
            <w:tcW w:w="1390" w:type="dxa"/>
          </w:tcPr>
          <w:p w:rsidR="00A5252F" w:rsidRPr="00C66BCF" w:rsidRDefault="00A5252F" w:rsidP="007C4719">
            <w:pPr>
              <w:jc w:val="center"/>
            </w:pPr>
            <w:r w:rsidRPr="00C66BCF">
              <w:t>18/09</w:t>
            </w:r>
          </w:p>
        </w:tc>
        <w:tc>
          <w:tcPr>
            <w:tcW w:w="2628"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8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61"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89"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25/09</w:t>
            </w:r>
          </w:p>
        </w:tc>
        <w:tc>
          <w:tcPr>
            <w:tcW w:w="2628"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85"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61"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89"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rsidRPr="00C66BCF">
              <w:t>02/10</w:t>
            </w:r>
          </w:p>
        </w:tc>
        <w:tc>
          <w:tcPr>
            <w:tcW w:w="2628"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85"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61"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89"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09/10</w:t>
            </w:r>
          </w:p>
        </w:tc>
        <w:tc>
          <w:tcPr>
            <w:tcW w:w="2628"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85"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61"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t>16/10</w:t>
            </w:r>
          </w:p>
        </w:tc>
        <w:tc>
          <w:tcPr>
            <w:tcW w:w="2628"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85"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t>23/10</w:t>
            </w:r>
          </w:p>
        </w:tc>
        <w:tc>
          <w:tcPr>
            <w:tcW w:w="2628"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8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61"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Default="00A5252F" w:rsidP="007C4719">
            <w:pPr>
              <w:jc w:val="center"/>
            </w:pPr>
            <w:r>
              <w:t>06/11</w:t>
            </w:r>
          </w:p>
        </w:tc>
        <w:tc>
          <w:tcPr>
            <w:tcW w:w="2628"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85"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7C6DD7" w:rsidTr="007C4719">
        <w:trPr>
          <w:cnfStyle w:val="000000010000"/>
        </w:trPr>
        <w:tc>
          <w:tcPr>
            <w:cnfStyle w:val="001000000000"/>
            <w:tcW w:w="1390" w:type="dxa"/>
          </w:tcPr>
          <w:p w:rsidR="007C6DD7" w:rsidRDefault="007C6DD7" w:rsidP="007C4719">
            <w:pPr>
              <w:jc w:val="center"/>
            </w:pPr>
            <w:r>
              <w:t>13/11</w:t>
            </w:r>
          </w:p>
        </w:tc>
        <w:tc>
          <w:tcPr>
            <w:tcW w:w="2628" w:type="dxa"/>
          </w:tcPr>
          <w:p w:rsidR="007C6DD7" w:rsidRDefault="007C6DD7" w:rsidP="007C4719">
            <w:pPr>
              <w:cnfStyle w:val="000000010000"/>
            </w:pPr>
            <w:r>
              <w:t>-Développement</w:t>
            </w:r>
          </w:p>
          <w:p w:rsidR="007C6DD7" w:rsidRDefault="007C6DD7" w:rsidP="007C4719">
            <w:pPr>
              <w:cnfStyle w:val="000000010000"/>
            </w:pPr>
            <w:r>
              <w:t>(</w:t>
            </w:r>
            <w:proofErr w:type="spellStart"/>
            <w:r>
              <w:t>sendInvitMsg</w:t>
            </w:r>
            <w:proofErr w:type="spellEnd"/>
            <w:r>
              <w:t xml:space="preserve"> &amp; </w:t>
            </w:r>
            <w:proofErr w:type="spellStart"/>
            <w:r>
              <w:t>sendAnswerMsg</w:t>
            </w:r>
            <w:proofErr w:type="spellEnd"/>
            <w:r>
              <w:t>)</w:t>
            </w:r>
          </w:p>
          <w:p w:rsidR="007C6DD7" w:rsidRDefault="007C6DD7" w:rsidP="007C4719">
            <w:pPr>
              <w:cnfStyle w:val="000000010000"/>
            </w:pPr>
            <w:r>
              <w:t>-Rédaction Actions qualités du PMP</w:t>
            </w:r>
          </w:p>
        </w:tc>
        <w:tc>
          <w:tcPr>
            <w:tcW w:w="1485"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61"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89"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135" w:type="dxa"/>
          </w:tcPr>
          <w:p w:rsidR="007C6DD7" w:rsidRPr="00C66BCF" w:rsidRDefault="007C6DD7" w:rsidP="007C4719">
            <w:pPr>
              <w:jc w:val="center"/>
              <w:cnfStyle w:val="000000010000"/>
            </w:pPr>
          </w:p>
        </w:tc>
      </w:tr>
    </w:tbl>
    <w:p w:rsidR="00F95155" w:rsidRDefault="00F95155">
      <w:r>
        <w:br w:type="page"/>
      </w:r>
    </w:p>
    <w:p w:rsidR="00FE4BC0" w:rsidRDefault="00FE4BC0" w:rsidP="00FE4BC0">
      <w:pPr>
        <w:pStyle w:val="Heading2"/>
      </w:pPr>
      <w:bookmarkStart w:id="82" w:name="_Toc340580569"/>
      <w:r>
        <w:lastRenderedPageBreak/>
        <w:t>Bilan</w:t>
      </w:r>
      <w:bookmarkEnd w:id="82"/>
    </w:p>
    <w:p w:rsidR="00FE4BC0" w:rsidRPr="00FE4BC0" w:rsidRDefault="00FE4BC0" w:rsidP="00FE4BC0"/>
    <w:p w:rsidR="00FE4BC0" w:rsidRPr="00FE4BC0" w:rsidRDefault="00FE4BC0" w:rsidP="00FE4BC0"/>
    <w:p w:rsidR="00FE4BC0" w:rsidRPr="00FE4BC0" w:rsidRDefault="00FE4BC0" w:rsidP="00FE4BC0"/>
    <w:p w:rsidR="00396610" w:rsidRPr="00396610" w:rsidRDefault="00396610" w:rsidP="00396610"/>
    <w:p w:rsidR="00E5775C" w:rsidRDefault="00E5775C" w:rsidP="00FE4BC0">
      <w:pPr>
        <w:pStyle w:val="NormalWeb"/>
        <w:jc w:val="both"/>
      </w:pPr>
    </w:p>
    <w:sectPr w:rsidR="00E5775C" w:rsidSect="009E3D2D">
      <w:headerReference w:type="default" r:id="rId26"/>
      <w:footerReference w:type="default" r:id="rId27"/>
      <w:footerReference w:type="first" r:id="rId28"/>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BF8" w:rsidRDefault="00283BF8" w:rsidP="00AB78C1">
      <w:pPr>
        <w:spacing w:after="0" w:line="240" w:lineRule="auto"/>
      </w:pPr>
      <w:r>
        <w:separator/>
      </w:r>
    </w:p>
  </w:endnote>
  <w:endnote w:type="continuationSeparator" w:id="0">
    <w:p w:rsidR="00283BF8" w:rsidRDefault="00283BF8"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1AA" w:rsidRDefault="00BC01AA" w:rsidP="00862957">
    <w:pPr>
      <w:jc w:val="center"/>
    </w:pPr>
    <w:sdt>
      <w:sdtPr>
        <w:id w:val="541905285"/>
        <w:docPartObj>
          <w:docPartGallery w:val="Page Numbers (Top of Page)"/>
          <w:docPartUnique/>
        </w:docPartObj>
      </w:sdtPr>
      <w:sdtContent>
        <w:r>
          <w:t xml:space="preserve">Page </w:t>
        </w:r>
        <w:fldSimple w:instr=" PAGE ">
          <w:r w:rsidR="002B642F">
            <w:rPr>
              <w:noProof/>
            </w:rPr>
            <w:t>5</w:t>
          </w:r>
        </w:fldSimple>
        <w:r>
          <w:t xml:space="preserve"> sur </w:t>
        </w:r>
        <w:fldSimple w:instr=" NUMPAGES  ">
          <w:r w:rsidR="002B642F">
            <w:rPr>
              <w:noProof/>
            </w:rPr>
            <w:t>50</w:t>
          </w:r>
        </w:fldSimple>
      </w:sdtContent>
    </w:sdt>
  </w:p>
  <w:p w:rsidR="00BC01AA" w:rsidRDefault="00BC01AA">
    <w:pPr>
      <w:pStyle w:val="Footer"/>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1AA" w:rsidRDefault="00BC01AA" w:rsidP="008C4DE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BF8" w:rsidRDefault="00283BF8" w:rsidP="00AB78C1">
      <w:pPr>
        <w:spacing w:after="0" w:line="240" w:lineRule="auto"/>
      </w:pPr>
      <w:r>
        <w:separator/>
      </w:r>
    </w:p>
  </w:footnote>
  <w:footnote w:type="continuationSeparator" w:id="0">
    <w:p w:rsidR="00283BF8" w:rsidRDefault="00283BF8"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1AA" w:rsidRDefault="00BC01AA">
    <w:pPr>
      <w:pStyle w:val="Header"/>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1C6B49"/>
    <w:rsid w:val="000074E2"/>
    <w:rsid w:val="0002754A"/>
    <w:rsid w:val="0004140C"/>
    <w:rsid w:val="000600CE"/>
    <w:rsid w:val="00063EE2"/>
    <w:rsid w:val="000665E1"/>
    <w:rsid w:val="00081C82"/>
    <w:rsid w:val="00087688"/>
    <w:rsid w:val="000A7292"/>
    <w:rsid w:val="000B4DA6"/>
    <w:rsid w:val="000C00C2"/>
    <w:rsid w:val="000E66E9"/>
    <w:rsid w:val="001300CE"/>
    <w:rsid w:val="00132C5B"/>
    <w:rsid w:val="00135A06"/>
    <w:rsid w:val="00167054"/>
    <w:rsid w:val="0018386B"/>
    <w:rsid w:val="00185B00"/>
    <w:rsid w:val="00194FCD"/>
    <w:rsid w:val="001A32B6"/>
    <w:rsid w:val="001B02C8"/>
    <w:rsid w:val="001B14BF"/>
    <w:rsid w:val="001B4090"/>
    <w:rsid w:val="001C6B49"/>
    <w:rsid w:val="001C7C2F"/>
    <w:rsid w:val="0021552B"/>
    <w:rsid w:val="0022486E"/>
    <w:rsid w:val="00242DCD"/>
    <w:rsid w:val="00244E17"/>
    <w:rsid w:val="00250955"/>
    <w:rsid w:val="00257ECD"/>
    <w:rsid w:val="00270378"/>
    <w:rsid w:val="00270605"/>
    <w:rsid w:val="002721FE"/>
    <w:rsid w:val="00283BF8"/>
    <w:rsid w:val="00284899"/>
    <w:rsid w:val="00294859"/>
    <w:rsid w:val="002B642F"/>
    <w:rsid w:val="002E6258"/>
    <w:rsid w:val="002E7F0D"/>
    <w:rsid w:val="002F72DD"/>
    <w:rsid w:val="00305803"/>
    <w:rsid w:val="003212DA"/>
    <w:rsid w:val="00343DE6"/>
    <w:rsid w:val="00396610"/>
    <w:rsid w:val="003A3EB6"/>
    <w:rsid w:val="003F3550"/>
    <w:rsid w:val="0042729A"/>
    <w:rsid w:val="00484053"/>
    <w:rsid w:val="0049242B"/>
    <w:rsid w:val="00494EB8"/>
    <w:rsid w:val="004A0AD1"/>
    <w:rsid w:val="004A2ACC"/>
    <w:rsid w:val="004A5837"/>
    <w:rsid w:val="004C7510"/>
    <w:rsid w:val="004D4BD0"/>
    <w:rsid w:val="004E66D6"/>
    <w:rsid w:val="00513B1E"/>
    <w:rsid w:val="00514F4E"/>
    <w:rsid w:val="00520CD9"/>
    <w:rsid w:val="0052620E"/>
    <w:rsid w:val="005317E9"/>
    <w:rsid w:val="00533098"/>
    <w:rsid w:val="00545790"/>
    <w:rsid w:val="00574D86"/>
    <w:rsid w:val="005823B8"/>
    <w:rsid w:val="00591A4F"/>
    <w:rsid w:val="005A51C3"/>
    <w:rsid w:val="005B608B"/>
    <w:rsid w:val="005E1186"/>
    <w:rsid w:val="005E7D75"/>
    <w:rsid w:val="00600314"/>
    <w:rsid w:val="00602840"/>
    <w:rsid w:val="006036E5"/>
    <w:rsid w:val="00606DA6"/>
    <w:rsid w:val="0060739A"/>
    <w:rsid w:val="006221E2"/>
    <w:rsid w:val="006224D1"/>
    <w:rsid w:val="0062772E"/>
    <w:rsid w:val="00652F80"/>
    <w:rsid w:val="00666908"/>
    <w:rsid w:val="006917F3"/>
    <w:rsid w:val="006A59B1"/>
    <w:rsid w:val="006C62F7"/>
    <w:rsid w:val="006D1891"/>
    <w:rsid w:val="006D4B8D"/>
    <w:rsid w:val="006D78BC"/>
    <w:rsid w:val="006F3FDA"/>
    <w:rsid w:val="006F490E"/>
    <w:rsid w:val="00715679"/>
    <w:rsid w:val="00731989"/>
    <w:rsid w:val="00771E60"/>
    <w:rsid w:val="00787D4B"/>
    <w:rsid w:val="00791EDE"/>
    <w:rsid w:val="0079675A"/>
    <w:rsid w:val="007C3414"/>
    <w:rsid w:val="007C4719"/>
    <w:rsid w:val="007C6DD7"/>
    <w:rsid w:val="007C7194"/>
    <w:rsid w:val="007D708E"/>
    <w:rsid w:val="007E19BC"/>
    <w:rsid w:val="007F36C7"/>
    <w:rsid w:val="00804A7C"/>
    <w:rsid w:val="0085069E"/>
    <w:rsid w:val="00851BB5"/>
    <w:rsid w:val="00853D47"/>
    <w:rsid w:val="0086054A"/>
    <w:rsid w:val="00862957"/>
    <w:rsid w:val="00873F7D"/>
    <w:rsid w:val="008767E2"/>
    <w:rsid w:val="008B4811"/>
    <w:rsid w:val="008C4DE1"/>
    <w:rsid w:val="008D05AB"/>
    <w:rsid w:val="008D249D"/>
    <w:rsid w:val="008D2B34"/>
    <w:rsid w:val="009205B4"/>
    <w:rsid w:val="00924679"/>
    <w:rsid w:val="00932D63"/>
    <w:rsid w:val="00954AD4"/>
    <w:rsid w:val="00954E67"/>
    <w:rsid w:val="00955D38"/>
    <w:rsid w:val="0097782D"/>
    <w:rsid w:val="009A2367"/>
    <w:rsid w:val="009A449C"/>
    <w:rsid w:val="009B38FC"/>
    <w:rsid w:val="009E3B19"/>
    <w:rsid w:val="009E3D2D"/>
    <w:rsid w:val="009E7CF8"/>
    <w:rsid w:val="00A06615"/>
    <w:rsid w:val="00A075BA"/>
    <w:rsid w:val="00A11530"/>
    <w:rsid w:val="00A11C19"/>
    <w:rsid w:val="00A5252F"/>
    <w:rsid w:val="00A724B6"/>
    <w:rsid w:val="00A872B3"/>
    <w:rsid w:val="00AB249F"/>
    <w:rsid w:val="00AB5267"/>
    <w:rsid w:val="00AB78C1"/>
    <w:rsid w:val="00AC2C98"/>
    <w:rsid w:val="00AE3797"/>
    <w:rsid w:val="00AF3340"/>
    <w:rsid w:val="00B0293B"/>
    <w:rsid w:val="00B064A3"/>
    <w:rsid w:val="00B31295"/>
    <w:rsid w:val="00B822F7"/>
    <w:rsid w:val="00B83AFC"/>
    <w:rsid w:val="00B951FA"/>
    <w:rsid w:val="00B95828"/>
    <w:rsid w:val="00BC01AA"/>
    <w:rsid w:val="00BD40C0"/>
    <w:rsid w:val="00C04D62"/>
    <w:rsid w:val="00C2618B"/>
    <w:rsid w:val="00C3251E"/>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52190"/>
    <w:rsid w:val="00E5775C"/>
    <w:rsid w:val="00E7269B"/>
    <w:rsid w:val="00E820FB"/>
    <w:rsid w:val="00E9568F"/>
    <w:rsid w:val="00E96F74"/>
    <w:rsid w:val="00EB7A96"/>
    <w:rsid w:val="00EC52EB"/>
    <w:rsid w:val="00ED1D77"/>
    <w:rsid w:val="00ED6273"/>
    <w:rsid w:val="00F00815"/>
    <w:rsid w:val="00F14675"/>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2"/>
    <o:shapelayout v:ext="edit">
      <o:idmap v:ext="edit" data="1"/>
      <o:rules v:ext="edit">
        <o:r id="V:Rule62" type="connector" idref="#_x0000_s1091"/>
        <o:r id="V:Rule63" type="connector" idref="#_x0000_s1142"/>
        <o:r id="V:Rule64" type="connector" idref="#_x0000_s1182"/>
        <o:r id="V:Rule65" type="connector" idref="#_x0000_s1107"/>
        <o:r id="V:Rule66" type="connector" idref="#_x0000_s1084"/>
        <o:r id="V:Rule67" type="connector" idref="#_x0000_s1087"/>
        <o:r id="V:Rule68" type="connector" idref="#_x0000_s1086"/>
        <o:r id="V:Rule69" type="connector" idref="#AutoShape 59"/>
        <o:r id="V:Rule70" type="connector" idref="#_x0000_s1137"/>
        <o:r id="V:Rule71" type="connector" idref="#_x0000_s1140"/>
        <o:r id="V:Rule72" type="connector" idref="#_x0000_s1189"/>
        <o:r id="V:Rule73" type="connector" idref="#AutoShape 17"/>
        <o:r id="V:Rule74" type="connector" idref="#_x0000_s1089"/>
        <o:r id="V:Rule75" type="connector" idref="#AutoShape 22"/>
        <o:r id="V:Rule76" type="connector" idref="#_x0000_s1094"/>
        <o:r id="V:Rule77" type="connector" idref="#_x0000_s1183"/>
        <o:r id="V:Rule78" type="connector" idref="#AutoShape 57"/>
        <o:r id="V:Rule79" type="connector" idref="#_x0000_s1093"/>
        <o:r id="V:Rule80" type="connector" idref="#_x0000_s1113"/>
        <o:r id="V:Rule81" type="connector" idref="#AutoShape 58"/>
        <o:r id="V:Rule82" type="connector" idref="#_x0000_s1188"/>
        <o:r id="V:Rule83" type="connector" idref="#_x0000_s1138"/>
        <o:r id="V:Rule84" type="connector" idref="#_x0000_s1127"/>
        <o:r id="V:Rule85" type="connector" idref="#AutoShape 23"/>
        <o:r id="V:Rule86" type="connector" idref="#_x0000_s1135"/>
        <o:r id="V:Rule87" type="connector" idref="#_x0000_s1187"/>
        <o:r id="V:Rule88" type="connector" idref="#_x0000_s1134"/>
        <o:r id="V:Rule89" type="connector" idref="#_x0000_s1180"/>
        <o:r id="V:Rule90" type="connector" idref="#_x0000_s1177"/>
        <o:r id="V:Rule91" type="connector" idref="#_x0000_s1141"/>
        <o:r id="V:Rule92" type="connector" idref="#_x0000_s1109"/>
        <o:r id="V:Rule93" type="connector" idref="#_x0000_s1111"/>
        <o:r id="V:Rule94" type="connector" idref="#_x0000_s1128"/>
        <o:r id="V:Rule95" type="connector" idref="#_x0000_s1130"/>
        <o:r id="V:Rule96" type="connector" idref="#_x0000_s1083"/>
        <o:r id="V:Rule97" type="connector" idref="#_x0000_s1190"/>
        <o:r id="V:Rule98" type="connector" idref="#_x0000_s1195"/>
        <o:r id="V:Rule99" type="connector" idref="#_x0000_s1186"/>
        <o:r id="V:Rule100" type="connector" idref="#_x0000_s1136"/>
        <o:r id="V:Rule101" type="connector" idref="#_x0000_s1181"/>
        <o:r id="V:Rule102" type="connector" idref="#_x0000_s1139"/>
        <o:r id="V:Rule103" type="connector" idref="#_x0000_s1085"/>
        <o:r id="V:Rule104" type="connector" idref="#_x0000_s1114"/>
        <o:r id="V:Rule105" type="connector" idref="#_x0000_s1132"/>
        <o:r id="V:Rule106" type="connector" idref="#_x0000_s1129"/>
        <o:r id="V:Rule107" type="connector" idref="#_x0000_s1179"/>
        <o:r id="V:Rule108" type="connector" idref="#_x0000_s1108"/>
        <o:r id="V:Rule109" type="connector" idref="#_x0000_s1191"/>
        <o:r id="V:Rule110" type="connector" idref="#_x0000_s1185"/>
        <o:r id="V:Rule111" type="connector" idref="#_x0000_s1131"/>
        <o:r id="V:Rule112" type="connector" idref="#_x0000_s1112"/>
        <o:r id="V:Rule113" type="connector" idref="#_x0000_s1184"/>
        <o:r id="V:Rule114" type="connector" idref="#_x0000_s1193"/>
        <o:r id="V:Rule115" type="connector" idref="#_x0000_s1192"/>
        <o:r id="V:Rule116" type="connector" idref="#AutoShape 56"/>
        <o:r id="V:Rule117" type="connector" idref="#_x0000_s1110"/>
        <o:r id="V:Rule118" type="connector" idref="#_x0000_s1092"/>
        <o:r id="V:Rule119" type="connector" idref="#_x0000_s1106"/>
        <o:r id="V:Rule120" type="connector" idref="#_x0000_s1097"/>
        <o:r id="V:Rule121" type="connector" idref="#_x0000_s1178"/>
        <o:r id="V:Rule122"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Heading1">
    <w:name w:val="heading 1"/>
    <w:basedOn w:val="Normal"/>
    <w:next w:val="Normal"/>
    <w:link w:val="Heading1Ch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Heading4">
    <w:name w:val="heading 4"/>
    <w:basedOn w:val="Normal"/>
    <w:next w:val="Normal"/>
    <w:link w:val="Heading4Ch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E53"/>
    <w:pPr>
      <w:spacing w:after="0" w:line="240" w:lineRule="auto"/>
    </w:pPr>
    <w:rPr>
      <w:rFonts w:eastAsiaTheme="minorEastAsia"/>
    </w:rPr>
  </w:style>
  <w:style w:type="character" w:customStyle="1" w:styleId="NoSpacingChar">
    <w:name w:val="No Spacing Char"/>
    <w:basedOn w:val="DefaultParagraphFont"/>
    <w:link w:val="NoSpacing"/>
    <w:uiPriority w:val="1"/>
    <w:rsid w:val="00D93E53"/>
    <w:rPr>
      <w:rFonts w:eastAsiaTheme="minorEastAsia"/>
    </w:rPr>
  </w:style>
  <w:style w:type="paragraph" w:styleId="BalloonText">
    <w:name w:val="Balloon Text"/>
    <w:basedOn w:val="Normal"/>
    <w:link w:val="BalloonTextChar"/>
    <w:uiPriority w:val="99"/>
    <w:semiHidden/>
    <w:unhideWhenUsed/>
    <w:rsid w:val="00D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E53"/>
    <w:rPr>
      <w:rFonts w:ascii="Tahoma" w:hAnsi="Tahoma" w:cs="Tahoma"/>
      <w:sz w:val="16"/>
      <w:szCs w:val="16"/>
    </w:rPr>
  </w:style>
  <w:style w:type="character" w:customStyle="1" w:styleId="Heading1Char">
    <w:name w:val="Heading 1 Char"/>
    <w:basedOn w:val="DefaultParagraphFont"/>
    <w:link w:val="Heading1"/>
    <w:uiPriority w:val="9"/>
    <w:rsid w:val="00E5775C"/>
    <w:rPr>
      <w:rFonts w:asciiTheme="majorHAnsi" w:eastAsiaTheme="majorEastAsia" w:hAnsiTheme="majorHAnsi" w:cstheme="majorBidi"/>
      <w:b/>
      <w:bCs/>
      <w:color w:val="4F81BD" w:themeColor="accent1"/>
      <w:sz w:val="32"/>
      <w:szCs w:val="28"/>
    </w:rPr>
  </w:style>
  <w:style w:type="character" w:customStyle="1" w:styleId="Heading2Char">
    <w:name w:val="Heading 2 Char"/>
    <w:basedOn w:val="DefaultParagraphFont"/>
    <w:link w:val="Heading2"/>
    <w:uiPriority w:val="9"/>
    <w:rsid w:val="00E5775C"/>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E5775C"/>
    <w:rPr>
      <w:rFonts w:asciiTheme="majorHAnsi" w:eastAsiaTheme="majorEastAsia" w:hAnsiTheme="majorHAnsi" w:cstheme="majorBidi"/>
      <w:b/>
      <w:bCs/>
      <w:color w:val="8DB3E2" w:themeColor="text2" w:themeTint="66"/>
    </w:rPr>
  </w:style>
  <w:style w:type="character" w:customStyle="1" w:styleId="Heading4Char">
    <w:name w:val="Heading 4 Char"/>
    <w:basedOn w:val="DefaultParagraphFont"/>
    <w:link w:val="Heading4"/>
    <w:uiPriority w:val="9"/>
    <w:rsid w:val="00D93E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3E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93E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93E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93E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3E5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B78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78C1"/>
  </w:style>
  <w:style w:type="paragraph" w:styleId="Footer">
    <w:name w:val="footer"/>
    <w:basedOn w:val="Normal"/>
    <w:link w:val="FooterChar"/>
    <w:uiPriority w:val="99"/>
    <w:unhideWhenUsed/>
    <w:rsid w:val="00AB78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78C1"/>
  </w:style>
  <w:style w:type="character" w:styleId="CommentReference">
    <w:name w:val="annotation reference"/>
    <w:basedOn w:val="DefaultParagraphFont"/>
    <w:uiPriority w:val="99"/>
    <w:semiHidden/>
    <w:unhideWhenUsed/>
    <w:rsid w:val="00AB78C1"/>
    <w:rPr>
      <w:sz w:val="16"/>
      <w:szCs w:val="16"/>
    </w:rPr>
  </w:style>
  <w:style w:type="paragraph" w:styleId="CommentText">
    <w:name w:val="annotation text"/>
    <w:basedOn w:val="Normal"/>
    <w:link w:val="CommentTextChar"/>
    <w:uiPriority w:val="99"/>
    <w:semiHidden/>
    <w:unhideWhenUsed/>
    <w:rsid w:val="00AB78C1"/>
    <w:pPr>
      <w:spacing w:line="240" w:lineRule="auto"/>
    </w:pPr>
    <w:rPr>
      <w:sz w:val="20"/>
      <w:szCs w:val="20"/>
    </w:rPr>
  </w:style>
  <w:style w:type="character" w:customStyle="1" w:styleId="CommentTextChar">
    <w:name w:val="Comment Text Char"/>
    <w:basedOn w:val="DefaultParagraphFont"/>
    <w:link w:val="CommentText"/>
    <w:uiPriority w:val="99"/>
    <w:semiHidden/>
    <w:rsid w:val="00AB78C1"/>
    <w:rPr>
      <w:sz w:val="20"/>
      <w:szCs w:val="20"/>
    </w:rPr>
  </w:style>
  <w:style w:type="paragraph" w:styleId="CommentSubject">
    <w:name w:val="annotation subject"/>
    <w:basedOn w:val="CommentText"/>
    <w:next w:val="CommentText"/>
    <w:link w:val="CommentSubjectChar"/>
    <w:uiPriority w:val="99"/>
    <w:semiHidden/>
    <w:unhideWhenUsed/>
    <w:rsid w:val="00AB78C1"/>
    <w:rPr>
      <w:b/>
      <w:bCs/>
    </w:rPr>
  </w:style>
  <w:style w:type="character" w:customStyle="1" w:styleId="CommentSubjectChar">
    <w:name w:val="Comment Subject Char"/>
    <w:basedOn w:val="CommentTextChar"/>
    <w:link w:val="CommentSubject"/>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804A7C"/>
    <w:pPr>
      <w:spacing w:line="240" w:lineRule="auto"/>
    </w:pPr>
    <w:rPr>
      <w:bCs/>
      <w:i/>
      <w:color w:val="000000" w:themeColor="text1"/>
      <w:sz w:val="18"/>
      <w:szCs w:val="18"/>
    </w:rPr>
  </w:style>
  <w:style w:type="table" w:styleId="TableGrid">
    <w:name w:val="Table Grid"/>
    <w:basedOn w:val="Table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954E67"/>
    <w:pPr>
      <w:spacing w:after="100"/>
    </w:pPr>
  </w:style>
  <w:style w:type="paragraph" w:styleId="TOC2">
    <w:name w:val="toc 2"/>
    <w:basedOn w:val="Normal"/>
    <w:next w:val="Normal"/>
    <w:autoRedefine/>
    <w:uiPriority w:val="39"/>
    <w:unhideWhenUsed/>
    <w:rsid w:val="00954E67"/>
    <w:pPr>
      <w:spacing w:after="100"/>
      <w:ind w:left="220"/>
    </w:pPr>
  </w:style>
  <w:style w:type="paragraph" w:styleId="TOC3">
    <w:name w:val="toc 3"/>
    <w:basedOn w:val="Normal"/>
    <w:next w:val="Normal"/>
    <w:autoRedefine/>
    <w:uiPriority w:val="39"/>
    <w:unhideWhenUsed/>
    <w:rsid w:val="00954E67"/>
    <w:pPr>
      <w:spacing w:after="100"/>
      <w:ind w:left="440"/>
    </w:pPr>
  </w:style>
  <w:style w:type="character" w:styleId="Hyperlink">
    <w:name w:val="Hyperlink"/>
    <w:basedOn w:val="DefaultParagraphFont"/>
    <w:uiPriority w:val="99"/>
    <w:unhideWhenUsed/>
    <w:rsid w:val="00954E67"/>
    <w:rPr>
      <w:color w:val="0000FF" w:themeColor="hyperlink"/>
      <w:u w:val="single"/>
    </w:rPr>
  </w:style>
  <w:style w:type="table" w:styleId="LightGrid-Accent3">
    <w:name w:val="Light Grid Accent 3"/>
    <w:basedOn w:val="Table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533098"/>
    <w:pPr>
      <w:ind w:left="720"/>
      <w:contextualSpacing/>
    </w:pPr>
  </w:style>
  <w:style w:type="table" w:styleId="LightShading-Accent4">
    <w:name w:val="Light Shading Accent 4"/>
    <w:basedOn w:val="Table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
    <w:name w:val="Medium Shading 1"/>
    <w:aliases w:val="Black Style Perso"/>
    <w:basedOn w:val="Table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ageclair">
    <w:name w:val="Light Shading"/>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styleId="Tramemoyenne1">
    <w:name w:val="Medium Shading 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6D7C0B79-D08F-2B43-B0EA-E467D2C1259B}" srcId="{541A3CD7-2591-4944-BBDB-A424E7725CA9}" destId="{A5261632-34EB-5A45-8215-AC6FD5203AE1}" srcOrd="0" destOrd="0" parTransId="{F768249E-812A-224E-9643-E42FD06588F3}" sibTransId="{9F16B30D-9833-7744-BE44-A329A2C89AC4}"/>
    <dgm:cxn modelId="{5DE6CCE2-2E2F-6F49-B87A-3C68D5CF762E}" srcId="{E2037A6A-0D3B-D742-9CDB-CE7DCD87BD9D}" destId="{CA11BA84-6760-D149-B07A-5AF0B5CB8C5C}" srcOrd="0" destOrd="0" parTransId="{1B6AFBAF-A9D2-1B45-8F38-FF673063ABF5}" sibTransId="{769397F7-EFE2-B149-925A-93BF6C1E890D}"/>
    <dgm:cxn modelId="{666F3989-B15E-874F-AAC3-C147E50BBAB3}" srcId="{08E8A83E-DBBD-4248-9B61-D146DAB1CBAF}" destId="{E746BBE6-AE77-904E-9D3A-EDE29DAFCD64}" srcOrd="0" destOrd="0" parTransId="{8C8A80BA-C8F7-B241-825A-6D8C3F8ED5F6}" sibTransId="{BDCBE453-50EC-284F-8876-D7CCE4F05E4F}"/>
    <dgm:cxn modelId="{B7571EEB-2C6E-8B49-A032-4181ECE98238}" srcId="{FC21427B-E8ED-154D-9E72-5F765FB7818D}" destId="{08E8A83E-DBBD-4248-9B61-D146DAB1CBAF}" srcOrd="3" destOrd="0" parTransId="{608C723C-DD8C-DD4B-B1BC-14459F52F7FF}" sibTransId="{F4661858-1280-6042-9A7B-171675914BA8}"/>
    <dgm:cxn modelId="{BAFCDD32-A5AE-49E7-B7C4-B53D6DC95521}" type="presOf" srcId="{B6FC3029-AB49-AA4A-A349-5DCC8CE7FCA7}" destId="{A7626077-A1DF-1F40-A169-72504CAD8236}" srcOrd="0" destOrd="0" presId="urn:microsoft.com/office/officeart/2005/8/layout/hierarchy1"/>
    <dgm:cxn modelId="{4D8FDBAA-C8E8-496B-9F4D-79D6493652D3}" type="presOf" srcId="{CC884CF9-8965-BB43-96C6-F72E9D0C2661}" destId="{57814C1C-7A92-984F-A9F6-B6FBA4AE4328}" srcOrd="0" destOrd="0" presId="urn:microsoft.com/office/officeart/2005/8/layout/hierarchy1"/>
    <dgm:cxn modelId="{90A6EC09-29A8-40C2-BEA7-8CDBBCD2A37C}" type="presOf" srcId="{4955D85A-9B0C-8B41-93E7-2299761053E9}" destId="{2245830A-5F70-7E4F-ADA5-B4488DDBD424}"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B85D2BC4-B64A-4DEA-A7D2-1DF2AB71CBE4}" type="presOf" srcId="{A06521A1-817D-244B-988A-EF278006F97A}" destId="{B5D341B9-0F97-194A-AF51-0D896FF25295}" srcOrd="0" destOrd="0" presId="urn:microsoft.com/office/officeart/2005/8/layout/hierarchy1"/>
    <dgm:cxn modelId="{D0A0A6A4-4F34-433A-A5FA-639EE36309A2}" type="presOf" srcId="{BA0B5F49-8D66-944C-B7C1-FF027BC7C9EA}" destId="{2AF8E806-8DAD-874B-87FA-D7D16D9ACC6F}"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A73A5DD5-8C82-C542-A0B4-2325216F6848}" srcId="{A4078D33-522C-1549-B2A7-5E88DF585FF5}" destId="{3C8EBB4A-F7F9-084F-97D4-B4F997093B56}" srcOrd="0" destOrd="0" parTransId="{085F1894-E520-3044-A499-D68F760066D4}" sibTransId="{8360E457-7BA5-5F4A-826F-5094A4FB2543}"/>
    <dgm:cxn modelId="{97FADDD6-7C49-754D-AEA4-0B5F6F647C52}" srcId="{A06521A1-817D-244B-988A-EF278006F97A}" destId="{7BAA343C-260F-3245-8C10-43BDFF1A309C}" srcOrd="0" destOrd="0" parTransId="{A4DFCA2C-95E4-9F44-8928-92167CE1BA8E}" sibTransId="{978F04EB-69E9-604D-B472-EFC9673C6332}"/>
    <dgm:cxn modelId="{25D5BAD5-1CA2-44D5-8B05-114CA4C16127}" type="presOf" srcId="{E2037A6A-0D3B-D742-9CDB-CE7DCD87BD9D}" destId="{0449A9DE-D1F0-A243-9F05-A9FF2C215C40}" srcOrd="0" destOrd="0" presId="urn:microsoft.com/office/officeart/2005/8/layout/hierarchy1"/>
    <dgm:cxn modelId="{E20D8278-E883-4C7F-A531-A6FF8D14E54B}" type="presOf" srcId="{20D4AB21-0EB4-774B-A533-1B15AAE0D260}" destId="{4652BA79-EEF6-0C43-81AE-CECEC37B47C6}" srcOrd="0" destOrd="0" presId="urn:microsoft.com/office/officeart/2005/8/layout/hierarchy1"/>
    <dgm:cxn modelId="{F57CB758-A6BC-4353-97DC-B11CA1B894A8}" type="presOf" srcId="{2EAB240E-9F7B-5A46-AD2A-A542DE190E5A}" destId="{561D7059-BCFC-D748-B09F-38B793DF8932}" srcOrd="0" destOrd="0" presId="urn:microsoft.com/office/officeart/2005/8/layout/hierarchy1"/>
    <dgm:cxn modelId="{FF22E30D-ED8E-4260-BE8A-90FBAF84EC56}" type="presOf" srcId="{08E8A83E-DBBD-4248-9B61-D146DAB1CBAF}" destId="{8D06FEC8-42D1-124A-A06A-00CCBF8B79AD}" srcOrd="0" destOrd="0" presId="urn:microsoft.com/office/officeart/2005/8/layout/hierarchy1"/>
    <dgm:cxn modelId="{925BAFF6-42F7-4890-880C-CC7390034E7A}" type="presOf" srcId="{E2D731E9-0AD1-7E4F-98D9-8C60281A8C81}" destId="{7FCE886F-40CD-6546-B53C-705E24B94FD9}" srcOrd="0" destOrd="0" presId="urn:microsoft.com/office/officeart/2005/8/layout/hierarchy1"/>
    <dgm:cxn modelId="{2C7AE36F-F735-438F-A7F4-23A220BF647E}" type="presOf" srcId="{7BAA343C-260F-3245-8C10-43BDFF1A309C}" destId="{0C86FB14-15D5-1042-ABDA-4EDEC26EE60B}" srcOrd="0" destOrd="0" presId="urn:microsoft.com/office/officeart/2005/8/layout/hierarchy1"/>
    <dgm:cxn modelId="{64DA1E57-09F3-429B-80C1-F944C0DC8BEB}" type="presOf" srcId="{DA6BC2C7-50E7-EF4F-8D85-668424E103E5}" destId="{D411DC62-C808-1A48-BA3C-4D2A253262E7}" srcOrd="0" destOrd="0" presId="urn:microsoft.com/office/officeart/2005/8/layout/hierarchy1"/>
    <dgm:cxn modelId="{0BD879AF-F9E0-A74F-80E2-5D32F1CB3CB0}" srcId="{189AD8F2-C3D5-DC4F-81B1-578A0FFE5886}" destId="{80B8B605-2F44-0A4D-B738-59D652626D25}" srcOrd="0" destOrd="0" parTransId="{3F660196-11C3-B64A-92FD-206949CE02ED}" sibTransId="{7296FD4C-4103-6849-BAFE-A635B0E87B5C}"/>
    <dgm:cxn modelId="{61F32B4D-B762-4935-87B3-3724C6FA7FA0}" type="presOf" srcId="{E9D5C92C-04B2-5E4B-BFB1-4D455A653791}" destId="{C1001743-9D80-5348-A483-17F3A5915952}" srcOrd="0" destOrd="0" presId="urn:microsoft.com/office/officeart/2005/8/layout/hierarchy1"/>
    <dgm:cxn modelId="{4D31C5AC-C76A-7746-85C4-C8CB553BA81E}" srcId="{6EC82648-DF8A-C846-AD22-FB0117D8EBF5}" destId="{CC884CF9-8965-BB43-96C6-F72E9D0C2661}" srcOrd="1" destOrd="0" parTransId="{DA6BC2C7-50E7-EF4F-8D85-668424E103E5}" sibTransId="{FD552688-8E1B-AF4F-AF02-093FF474B98E}"/>
    <dgm:cxn modelId="{F8652B69-4B29-40D1-A222-08DF4956F846}" type="presOf" srcId="{3F660196-11C3-B64A-92FD-206949CE02ED}" destId="{0D335551-F81A-A149-A48D-64128EC744EF}"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0DFF82CC-9165-4A91-86FA-54F0CC789459}" type="presOf" srcId="{F768249E-812A-224E-9643-E42FD06588F3}" destId="{27AEBFC6-480A-3B42-BE01-80C44ADD3AE3}"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04EE732A-827C-4FC2-A470-C8CD5D7FBF6A}" type="presOf" srcId="{189AD8F2-C3D5-DC4F-81B1-578A0FFE5886}" destId="{D4CCD896-7E2F-4043-8979-9F4632FCAA67}" srcOrd="0" destOrd="0" presId="urn:microsoft.com/office/officeart/2005/8/layout/hierarchy1"/>
    <dgm:cxn modelId="{EDA1DE25-6BBF-4383-8E8C-148659F4DBE1}" type="presOf" srcId="{55DF6ADA-756F-5549-84E0-48AE47EA5D12}" destId="{F5AB7F3A-F123-9244-A66D-DA35F25F7BAF}" srcOrd="0" destOrd="0" presId="urn:microsoft.com/office/officeart/2005/8/layout/hierarchy1"/>
    <dgm:cxn modelId="{5CD69084-825A-004A-80FD-2A168F427397}" srcId="{E746BBE6-AE77-904E-9D3A-EDE29DAFCD64}" destId="{55DF6ADA-756F-5549-84E0-48AE47EA5D12}" srcOrd="0" destOrd="0" parTransId="{B6FC3029-AB49-AA4A-A349-5DCC8CE7FCA7}" sibTransId="{24EE1747-573B-E641-943B-EC6F1EE1891C}"/>
    <dgm:cxn modelId="{BD1E3CAF-16E1-4BBF-A6C0-7649A66D805B}" type="presOf" srcId="{074F11E6-A7EA-534C-A720-356E24345446}" destId="{5B568620-EAD5-4743-A6AB-88378F03778A}" srcOrd="0" destOrd="0" presId="urn:microsoft.com/office/officeart/2005/8/layout/hierarchy1"/>
    <dgm:cxn modelId="{C8663743-758C-6744-A606-47AB99B5FE8C}" srcId="{FC21427B-E8ED-154D-9E72-5F765FB7818D}" destId="{746A7539-880D-9245-905F-CE17AB875855}" srcOrd="4" destOrd="0" parTransId="{074F11E6-A7EA-534C-A720-356E24345446}" sibTransId="{81E9377C-CB99-7C40-872A-E7717C3737FA}"/>
    <dgm:cxn modelId="{D96669B1-FA29-A946-A665-33968D38F2A0}" srcId="{3C8EBB4A-F7F9-084F-97D4-B4F997093B56}" destId="{B6EBB26C-3C07-8B40-9DB3-B43131578CF3}" srcOrd="0" destOrd="0" parTransId="{AD94946B-F048-1C44-A056-D3A2F6ACD9ED}" sibTransId="{DD8A36A5-9716-5844-9143-04E446271394}"/>
    <dgm:cxn modelId="{D7BACC42-961C-F847-9EBE-EA5A21D0E3B5}" srcId="{403A8063-864B-D947-B539-A4D7401FAA10}" destId="{E2037A6A-0D3B-D742-9CDB-CE7DCD87BD9D}" srcOrd="0" destOrd="0" parTransId="{ED256227-3EF7-3440-9EC0-34EAA0C79297}" sibTransId="{AEBADCF4-1A31-274E-8B5F-194E2A01AD4E}"/>
    <dgm:cxn modelId="{A653656E-4B22-4E1E-B5AC-0B213B34B609}" type="presOf" srcId="{FC21427B-E8ED-154D-9E72-5F765FB7818D}" destId="{92F4F7B0-26CA-3744-9AB9-9394CBBEDC1A}" srcOrd="0" destOrd="0" presId="urn:microsoft.com/office/officeart/2005/8/layout/hierarchy1"/>
    <dgm:cxn modelId="{F2485AF8-D91E-4CC2-9158-98A26859CFFC}" type="presOf" srcId="{0225B642-140E-094C-9951-2ACDBBFCB9E5}" destId="{426B67BA-B975-CA40-BD39-9001891F384B}" srcOrd="0" destOrd="0" presId="urn:microsoft.com/office/officeart/2005/8/layout/hierarchy1"/>
    <dgm:cxn modelId="{DD8E4E34-DF1F-4ADC-9B8B-702735BA9B52}" type="presOf" srcId="{746A7539-880D-9245-905F-CE17AB875855}" destId="{2070A34F-DEA9-1A4D-97CB-413E419999FE}"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6E5ECA3B-A5F3-4118-AE7E-92A639A66A8A}" type="presOf" srcId="{759AFC23-BE02-F74E-AF10-80B74D422DC9}" destId="{526B4E4C-0560-7A4A-A30F-9FDF04FFC2A0}" srcOrd="0" destOrd="0" presId="urn:microsoft.com/office/officeart/2005/8/layout/hierarchy1"/>
    <dgm:cxn modelId="{873046EF-995C-4D70-8C24-35ADD560CDE4}" type="presOf" srcId="{CA11BA84-6760-D149-B07A-5AF0B5CB8C5C}" destId="{3E62B800-CF10-F343-8950-817FB81E5CDC}"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B41E7C1E-1962-4DBC-96DD-6BC5DED77A9B}" type="presOf" srcId="{608C723C-DD8C-DD4B-B1BC-14459F52F7FF}" destId="{1ED38A3A-9F2B-AD45-B26C-5F67F2DE6FFA}" srcOrd="0" destOrd="0" presId="urn:microsoft.com/office/officeart/2005/8/layout/hierarchy1"/>
    <dgm:cxn modelId="{674E3B69-53F7-4C1B-A089-5BC0C988FFE1}" type="presOf" srcId="{A4DFCA2C-95E4-9F44-8928-92167CE1BA8E}" destId="{6F1FED61-219F-6E4C-BE8D-4A296BEDEAFA}" srcOrd="0" destOrd="0" presId="urn:microsoft.com/office/officeart/2005/8/layout/hierarchy1"/>
    <dgm:cxn modelId="{3B3C2BDA-1EC8-4FA0-8825-E7DA6DFFF8E9}" type="presOf" srcId="{6EC82648-DF8A-C846-AD22-FB0117D8EBF5}" destId="{04A0E571-49BB-0043-8C70-D6C259E69BC1}" srcOrd="0" destOrd="0" presId="urn:microsoft.com/office/officeart/2005/8/layout/hierarchy1"/>
    <dgm:cxn modelId="{D65B44DB-F354-4D22-96B5-17AC05AB334B}" type="presOf" srcId="{8A392FDA-041C-5647-9B93-D2EB53673A96}" destId="{0A42112B-9989-D644-BFB6-0210B3240625}" srcOrd="0" destOrd="0" presId="urn:microsoft.com/office/officeart/2005/8/layout/hierarchy1"/>
    <dgm:cxn modelId="{91CECC71-93CD-496E-A734-889E1F8799B3}" type="presOf" srcId="{80B8B605-2F44-0A4D-B738-59D652626D25}" destId="{C38031B3-933E-2F4E-926B-7101B01579A3}" srcOrd="0" destOrd="0" presId="urn:microsoft.com/office/officeart/2005/8/layout/hierarchy1"/>
    <dgm:cxn modelId="{E4D82F8E-3975-4C40-9AD5-BD1D406E3B42}" type="presOf" srcId="{B6EBB26C-3C07-8B40-9DB3-B43131578CF3}" destId="{1D666745-04EC-4945-82A2-822523A27A97}" srcOrd="0" destOrd="0" presId="urn:microsoft.com/office/officeart/2005/8/layout/hierarchy1"/>
    <dgm:cxn modelId="{2EB7E123-74C2-48D3-A3F3-252654948223}" type="presOf" srcId="{3793495C-1F74-664F-9D61-157BFCC3E1F7}" destId="{9376E966-D856-EE44-AD20-4684BDBF8627}" srcOrd="0" destOrd="0" presId="urn:microsoft.com/office/officeart/2005/8/layout/hierarchy1"/>
    <dgm:cxn modelId="{13D5F225-457E-4CEA-977F-F695908F439D}" type="presOf" srcId="{0CCACAFD-7BBE-454B-9AC7-16DC45254B59}" destId="{C043E8E6-9AF5-8442-83E2-0196A968353F}" srcOrd="0" destOrd="0" presId="urn:microsoft.com/office/officeart/2005/8/layout/hierarchy1"/>
    <dgm:cxn modelId="{89392524-D885-4D3C-9344-5478E226B747}" type="presOf" srcId="{36D378AE-7F11-E049-9D8C-B61BF617B861}" destId="{6D8933C4-F063-B348-885D-714C8A682ED8}"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E30EC118-6DA2-D04A-A2D3-A5E14EF8E337}" srcId="{A5261632-34EB-5A45-8215-AC6FD5203AE1}" destId="{3793495C-1F74-664F-9D61-157BFCC3E1F7}" srcOrd="0" destOrd="0" parTransId="{8A392FDA-041C-5647-9B93-D2EB53673A96}" sibTransId="{ECDDE038-BBE5-0748-B061-C3FAD8A469F2}"/>
    <dgm:cxn modelId="{2C8533CC-BB06-4692-A60F-E31E43B8DA09}" type="presOf" srcId="{E746BBE6-AE77-904E-9D3A-EDE29DAFCD64}" destId="{DF0E58FC-17CA-D54D-96E2-F8C75EAD5115}"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B71A723D-094B-4F7E-904B-11E4B6DE9205}" type="presOf" srcId="{08E9BE85-9704-CD4A-BD0D-8C7C447456DD}" destId="{EF3290EF-BCA5-6E48-9AFC-8A8D408A2327}" srcOrd="0" destOrd="0" presId="urn:microsoft.com/office/officeart/2005/8/layout/hierarchy1"/>
    <dgm:cxn modelId="{728EDE21-B4D6-4D76-8ED5-1765F2CE2BCE}" type="presOf" srcId="{541A3CD7-2591-4944-BBDB-A424E7725CA9}" destId="{30021042-FCC1-6D4E-82F4-9BE925488BB6}" srcOrd="0" destOrd="0" presId="urn:microsoft.com/office/officeart/2005/8/layout/hierarchy1"/>
    <dgm:cxn modelId="{12AB17D4-776E-4CD3-9111-4523BC44B833}" type="presOf" srcId="{A4078D33-522C-1549-B2A7-5E88DF585FF5}" destId="{45273577-41AD-9941-80D2-A58CAA22E089}" srcOrd="0" destOrd="0" presId="urn:microsoft.com/office/officeart/2005/8/layout/hierarchy1"/>
    <dgm:cxn modelId="{26C9BD35-224D-4787-9989-648367A2EBC7}" type="presOf" srcId="{E54C830D-E068-B64A-A8EC-D4F4B6EFA992}" destId="{4D039933-4CB4-9046-A52D-96B5E2C09DFF}" srcOrd="0" destOrd="0" presId="urn:microsoft.com/office/officeart/2005/8/layout/hierarchy1"/>
    <dgm:cxn modelId="{6C80D9B2-E2F1-4C2F-91A8-89DDAB30E1EB}" type="presOf" srcId="{1B6AFBAF-A9D2-1B45-8F38-FF673063ABF5}" destId="{A0FC778E-695A-6740-81A9-F5C698265191}" srcOrd="0" destOrd="0" presId="urn:microsoft.com/office/officeart/2005/8/layout/hierarchy1"/>
    <dgm:cxn modelId="{DE8C3953-4BF2-4F3F-B632-DDB25375D425}" type="presOf" srcId="{29E9CE2B-0A66-6045-AA09-0097FBC24A0B}" destId="{89562406-FEB5-1242-B38E-6187060D4DFF}" srcOrd="0" destOrd="0" presId="urn:microsoft.com/office/officeart/2005/8/layout/hierarchy1"/>
    <dgm:cxn modelId="{D5852C2F-2070-4943-893B-E5B204C5F741}" type="presOf" srcId="{51417664-1596-7F43-9423-78AED926D5E5}" destId="{17D6855E-55F2-5947-932F-5EA116F54113}"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BA4E8B4E-FF7F-3242-988A-016ECBD7B120}" srcId="{4955D85A-9B0C-8B41-93E7-2299761053E9}" destId="{541A3CD7-2591-4944-BBDB-A424E7725CA9}" srcOrd="0" destOrd="0" parTransId="{2EAB240E-9F7B-5A46-AD2A-A542DE190E5A}" sibTransId="{0EB4A857-6B60-3846-9793-353BAB75188A}"/>
    <dgm:cxn modelId="{6CAFCFCF-DB7F-4712-82E4-2F371E0FB8CD}" type="presOf" srcId="{3C8EBB4A-F7F9-084F-97D4-B4F997093B56}" destId="{D042FAAA-3E26-3244-A070-D86FDF260A1E}"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B1AAC776-352A-4CAA-AD1D-4938E7F593C4}" type="presOf" srcId="{A5261632-34EB-5A45-8215-AC6FD5203AE1}" destId="{A3D01FE9-69D1-354D-AEE2-A7ED0577971B}" srcOrd="0" destOrd="0" presId="urn:microsoft.com/office/officeart/2005/8/layout/hierarchy1"/>
    <dgm:cxn modelId="{14C101CF-0016-44DE-BF05-A41D329DE525}" type="presOf" srcId="{5F2CB4FD-354E-AC43-ABD7-5FD151664667}" destId="{CD896676-11FB-3B45-B4BE-77C3D7986A9E}" srcOrd="0" destOrd="0" presId="urn:microsoft.com/office/officeart/2005/8/layout/hierarchy1"/>
    <dgm:cxn modelId="{7279E62A-2315-48BE-905C-0F8382DAA33F}" type="presOf" srcId="{CFB3B713-EF60-BA4F-B4D0-2B2C1ED85534}" destId="{AAEE3559-415C-B34C-8BA2-3559BAD3EF53}" srcOrd="0" destOrd="0" presId="urn:microsoft.com/office/officeart/2005/8/layout/hierarchy1"/>
    <dgm:cxn modelId="{EAD503DC-B52D-48A2-B2EC-74C764FA7777}" type="presOf" srcId="{A34F1C26-1D09-4D4B-B14B-D7BD0796066A}" destId="{D878EDA0-2F8A-5F4B-A9B3-8B33934E6C38}" srcOrd="0" destOrd="0" presId="urn:microsoft.com/office/officeart/2005/8/layout/hierarchy1"/>
    <dgm:cxn modelId="{39B190AD-EE1A-4C01-8598-EC39FCC6C26E}" type="presOf" srcId="{ED256227-3EF7-3440-9EC0-34EAA0C79297}" destId="{90766C61-9A47-2041-BD99-6791906D9FC2}" srcOrd="0" destOrd="0" presId="urn:microsoft.com/office/officeart/2005/8/layout/hierarchy1"/>
    <dgm:cxn modelId="{3CA0FC47-3C02-B849-BB12-4497901D3F35}" srcId="{FC21427B-E8ED-154D-9E72-5F765FB7818D}" destId="{CFB3B713-EF60-BA4F-B4D0-2B2C1ED85534}" srcOrd="2" destOrd="0" parTransId="{E54C830D-E068-B64A-A8EC-D4F4B6EFA992}" sibTransId="{7AE74325-2FF1-1846-8BB4-BA272E1150E7}"/>
    <dgm:cxn modelId="{E448912D-A422-4D67-A543-785DE8BC0B95}" type="presOf" srcId="{403A8063-864B-D947-B539-A4D7401FAA10}" destId="{13715E84-7AE9-E844-8031-A8F626A7EA0D}" srcOrd="0" destOrd="0" presId="urn:microsoft.com/office/officeart/2005/8/layout/hierarchy1"/>
    <dgm:cxn modelId="{02CA2669-9485-40B7-B8FF-1CEC9D50FEEB}" type="presOf" srcId="{085F1894-E520-3044-A499-D68F760066D4}" destId="{029C6BFC-1D55-A448-901E-D02AB3E1D467}" srcOrd="0" destOrd="0" presId="urn:microsoft.com/office/officeart/2005/8/layout/hierarchy1"/>
    <dgm:cxn modelId="{5FBF00E5-5051-43F2-8120-EB6DF55A35D5}" type="presOf" srcId="{AD94946B-F048-1C44-A056-D3A2F6ACD9ED}" destId="{3E0B4CA4-6112-1044-ABA8-038F302CA47C}" srcOrd="0" destOrd="0" presId="urn:microsoft.com/office/officeart/2005/8/layout/hierarchy1"/>
    <dgm:cxn modelId="{C01B3448-F791-4A43-9706-2CD057535DDE}" type="presOf" srcId="{8C8A80BA-C8F7-B241-825A-6D8C3F8ED5F6}" destId="{DCC65773-6A73-7343-8AA0-58F1F4BFF1DD}" srcOrd="0" destOrd="0" presId="urn:microsoft.com/office/officeart/2005/8/layout/hierarchy1"/>
    <dgm:cxn modelId="{124A5F29-9C7E-48F5-8F28-D9D82AA8AA81}" type="presParOf" srcId="{C1001743-9D80-5348-A483-17F3A5915952}" destId="{C2427445-F43B-614A-AC63-E6C519DCDA19}" srcOrd="0" destOrd="0" presId="urn:microsoft.com/office/officeart/2005/8/layout/hierarchy1"/>
    <dgm:cxn modelId="{045E7CBA-9AFE-4EB2-9913-9BAA4193E8A9}" type="presParOf" srcId="{C2427445-F43B-614A-AC63-E6C519DCDA19}" destId="{FDC14C35-4B38-7247-9E1E-E912F2C85FE8}" srcOrd="0" destOrd="0" presId="urn:microsoft.com/office/officeart/2005/8/layout/hierarchy1"/>
    <dgm:cxn modelId="{98595079-D7B5-4EB9-A81B-D124CF07B67B}" type="presParOf" srcId="{FDC14C35-4B38-7247-9E1E-E912F2C85FE8}" destId="{3564018E-DB31-E145-8E85-7D6D9293668C}" srcOrd="0" destOrd="0" presId="urn:microsoft.com/office/officeart/2005/8/layout/hierarchy1"/>
    <dgm:cxn modelId="{18B26B1C-6883-4CC9-8218-190389449F90}" type="presParOf" srcId="{FDC14C35-4B38-7247-9E1E-E912F2C85FE8}" destId="{92F4F7B0-26CA-3744-9AB9-9394CBBEDC1A}" srcOrd="1" destOrd="0" presId="urn:microsoft.com/office/officeart/2005/8/layout/hierarchy1"/>
    <dgm:cxn modelId="{C8D2DF58-9DA4-4957-9AF9-02C01398018A}" type="presParOf" srcId="{C2427445-F43B-614A-AC63-E6C519DCDA19}" destId="{600F10B8-467B-5943-8EF0-3C096A7403D4}" srcOrd="1" destOrd="0" presId="urn:microsoft.com/office/officeart/2005/8/layout/hierarchy1"/>
    <dgm:cxn modelId="{4F56B6AB-BA73-42EF-905B-AEA079E3CAF4}" type="presParOf" srcId="{600F10B8-467B-5943-8EF0-3C096A7403D4}" destId="{526B4E4C-0560-7A4A-A30F-9FDF04FFC2A0}" srcOrd="0" destOrd="0" presId="urn:microsoft.com/office/officeart/2005/8/layout/hierarchy1"/>
    <dgm:cxn modelId="{19042EEA-5EB4-4443-BE0B-E86F617EF715}" type="presParOf" srcId="{600F10B8-467B-5943-8EF0-3C096A7403D4}" destId="{2A048FCE-FB24-A84A-B0F3-63B6A1468F1E}" srcOrd="1" destOrd="0" presId="urn:microsoft.com/office/officeart/2005/8/layout/hierarchy1"/>
    <dgm:cxn modelId="{C6531E0B-7AB6-4300-9158-816499D928B5}" type="presParOf" srcId="{2A048FCE-FB24-A84A-B0F3-63B6A1468F1E}" destId="{35B98501-63A8-EB45-A329-988CBE2FF5F5}" srcOrd="0" destOrd="0" presId="urn:microsoft.com/office/officeart/2005/8/layout/hierarchy1"/>
    <dgm:cxn modelId="{2F8710E7-3D4F-4207-BDA4-74D89D359F77}" type="presParOf" srcId="{35B98501-63A8-EB45-A329-988CBE2FF5F5}" destId="{3473DFAD-0FC4-D048-B0DF-F28DF7DB199E}" srcOrd="0" destOrd="0" presId="urn:microsoft.com/office/officeart/2005/8/layout/hierarchy1"/>
    <dgm:cxn modelId="{34287060-DE39-4700-96A3-F899853DBB58}" type="presParOf" srcId="{35B98501-63A8-EB45-A329-988CBE2FF5F5}" destId="{17D6855E-55F2-5947-932F-5EA116F54113}" srcOrd="1" destOrd="0" presId="urn:microsoft.com/office/officeart/2005/8/layout/hierarchy1"/>
    <dgm:cxn modelId="{ACE5EFCF-3611-4778-B805-ED920DC27B70}" type="presParOf" srcId="{2A048FCE-FB24-A84A-B0F3-63B6A1468F1E}" destId="{6F4AAE21-60E4-144F-9A59-7C11ACA38639}" srcOrd="1" destOrd="0" presId="urn:microsoft.com/office/officeart/2005/8/layout/hierarchy1"/>
    <dgm:cxn modelId="{0D3DEBB3-3120-41B0-8437-504754CB6270}" type="presParOf" srcId="{600F10B8-467B-5943-8EF0-3C096A7403D4}" destId="{6D8933C4-F063-B348-885D-714C8A682ED8}" srcOrd="2" destOrd="0" presId="urn:microsoft.com/office/officeart/2005/8/layout/hierarchy1"/>
    <dgm:cxn modelId="{9DB903A3-2340-42F4-B1CA-7AB71E0E7AD3}" type="presParOf" srcId="{600F10B8-467B-5943-8EF0-3C096A7403D4}" destId="{5E8F5247-9F16-2E41-AC33-6EDBAF137C84}" srcOrd="3" destOrd="0" presId="urn:microsoft.com/office/officeart/2005/8/layout/hierarchy1"/>
    <dgm:cxn modelId="{8C91A459-9988-421B-B370-891B414723BB}" type="presParOf" srcId="{5E8F5247-9F16-2E41-AC33-6EDBAF137C84}" destId="{EB04646A-1132-1047-B155-B137EF842238}" srcOrd="0" destOrd="0" presId="urn:microsoft.com/office/officeart/2005/8/layout/hierarchy1"/>
    <dgm:cxn modelId="{945685BF-8B6E-49E8-999C-FA6BFC7676C0}" type="presParOf" srcId="{EB04646A-1132-1047-B155-B137EF842238}" destId="{35E53E9C-FAE1-4A4C-B558-22DDFB3ED80C}" srcOrd="0" destOrd="0" presId="urn:microsoft.com/office/officeart/2005/8/layout/hierarchy1"/>
    <dgm:cxn modelId="{BDC8A9F2-BF3D-4BB7-AECD-C316A7750AD5}" type="presParOf" srcId="{EB04646A-1132-1047-B155-B137EF842238}" destId="{04A0E571-49BB-0043-8C70-D6C259E69BC1}" srcOrd="1" destOrd="0" presId="urn:microsoft.com/office/officeart/2005/8/layout/hierarchy1"/>
    <dgm:cxn modelId="{A90FF7B3-C017-4BED-AB42-C0B9140C386B}" type="presParOf" srcId="{5E8F5247-9F16-2E41-AC33-6EDBAF137C84}" destId="{FD741B7C-0F9D-8E46-8670-10D0A37B933B}" srcOrd="1" destOrd="0" presId="urn:microsoft.com/office/officeart/2005/8/layout/hierarchy1"/>
    <dgm:cxn modelId="{86D8A95B-529C-492E-9AEB-20059D5D68ED}" type="presParOf" srcId="{FD741B7C-0F9D-8E46-8670-10D0A37B933B}" destId="{7FCE886F-40CD-6546-B53C-705E24B94FD9}" srcOrd="0" destOrd="0" presId="urn:microsoft.com/office/officeart/2005/8/layout/hierarchy1"/>
    <dgm:cxn modelId="{0E010A75-3DDD-4D19-BF62-0512E62F3785}" type="presParOf" srcId="{FD741B7C-0F9D-8E46-8670-10D0A37B933B}" destId="{C24AFEF2-FFC9-464A-9373-1BDD4ABB8174}" srcOrd="1" destOrd="0" presId="urn:microsoft.com/office/officeart/2005/8/layout/hierarchy1"/>
    <dgm:cxn modelId="{5DCECCB6-D6F1-4152-9D7C-CB20A1CB207E}" type="presParOf" srcId="{C24AFEF2-FFC9-464A-9373-1BDD4ABB8174}" destId="{AB152665-60E0-024B-9ABA-FE4BB2944CCB}" srcOrd="0" destOrd="0" presId="urn:microsoft.com/office/officeart/2005/8/layout/hierarchy1"/>
    <dgm:cxn modelId="{09614655-36A9-4F42-87D6-6C5155D984F2}" type="presParOf" srcId="{AB152665-60E0-024B-9ABA-FE4BB2944CCB}" destId="{2E409454-3B34-B845-8763-0D01D12F25DC}" srcOrd="0" destOrd="0" presId="urn:microsoft.com/office/officeart/2005/8/layout/hierarchy1"/>
    <dgm:cxn modelId="{B6269EAD-4B41-43E3-8598-C879F0F8C686}" type="presParOf" srcId="{AB152665-60E0-024B-9ABA-FE4BB2944CCB}" destId="{89562406-FEB5-1242-B38E-6187060D4DFF}" srcOrd="1" destOrd="0" presId="urn:microsoft.com/office/officeart/2005/8/layout/hierarchy1"/>
    <dgm:cxn modelId="{AF607A0A-4402-4508-9F14-490219E32443}" type="presParOf" srcId="{C24AFEF2-FFC9-464A-9373-1BDD4ABB8174}" destId="{8CDE0EA4-F86D-4643-AA28-1F811EB65A02}" srcOrd="1" destOrd="0" presId="urn:microsoft.com/office/officeart/2005/8/layout/hierarchy1"/>
    <dgm:cxn modelId="{16525B9F-92EE-4177-98E2-5BE1C4AE70F5}" type="presParOf" srcId="{8CDE0EA4-F86D-4643-AA28-1F811EB65A02}" destId="{C043E8E6-9AF5-8442-83E2-0196A968353F}" srcOrd="0" destOrd="0" presId="urn:microsoft.com/office/officeart/2005/8/layout/hierarchy1"/>
    <dgm:cxn modelId="{B57FA26B-56B5-4483-A779-B1D283654E24}" type="presParOf" srcId="{8CDE0EA4-F86D-4643-AA28-1F811EB65A02}" destId="{8B5E1366-7ADA-BB46-9DE7-0EFCFA47B8F6}" srcOrd="1" destOrd="0" presId="urn:microsoft.com/office/officeart/2005/8/layout/hierarchy1"/>
    <dgm:cxn modelId="{AB036289-23CD-4F9D-98AB-3222C2D909F5}" type="presParOf" srcId="{8B5E1366-7ADA-BB46-9DE7-0EFCFA47B8F6}" destId="{CA8BC3F0-DCE2-624F-B0D1-914B8ECCAD74}" srcOrd="0" destOrd="0" presId="urn:microsoft.com/office/officeart/2005/8/layout/hierarchy1"/>
    <dgm:cxn modelId="{37AF811B-0691-4BA1-B390-F8DCE676D022}" type="presParOf" srcId="{CA8BC3F0-DCE2-624F-B0D1-914B8ECCAD74}" destId="{021EB0EC-F3F6-6E4F-81EE-717E2B38E6A1}" srcOrd="0" destOrd="0" presId="urn:microsoft.com/office/officeart/2005/8/layout/hierarchy1"/>
    <dgm:cxn modelId="{994CF1E1-FAC9-4898-92BC-74876CEAE24B}" type="presParOf" srcId="{CA8BC3F0-DCE2-624F-B0D1-914B8ECCAD74}" destId="{EF3290EF-BCA5-6E48-9AFC-8A8D408A2327}" srcOrd="1" destOrd="0" presId="urn:microsoft.com/office/officeart/2005/8/layout/hierarchy1"/>
    <dgm:cxn modelId="{6F0F6BDB-E781-4A07-B840-4B26FDAD3BDF}" type="presParOf" srcId="{8B5E1366-7ADA-BB46-9DE7-0EFCFA47B8F6}" destId="{FB7AEB68-4C6A-8149-9055-220FF66633FB}" srcOrd="1" destOrd="0" presId="urn:microsoft.com/office/officeart/2005/8/layout/hierarchy1"/>
    <dgm:cxn modelId="{50DF855D-3BA0-496E-8856-1FCF42313A4D}" type="presParOf" srcId="{FB7AEB68-4C6A-8149-9055-220FF66633FB}" destId="{CD896676-11FB-3B45-B4BE-77C3D7986A9E}" srcOrd="0" destOrd="0" presId="urn:microsoft.com/office/officeart/2005/8/layout/hierarchy1"/>
    <dgm:cxn modelId="{62825051-3A39-4717-B65F-C8A92B3D52B6}" type="presParOf" srcId="{FB7AEB68-4C6A-8149-9055-220FF66633FB}" destId="{3E1BDC7C-4B14-6647-93BF-8F49559C3C9D}" srcOrd="1" destOrd="0" presId="urn:microsoft.com/office/officeart/2005/8/layout/hierarchy1"/>
    <dgm:cxn modelId="{4BC61831-4670-4F9D-A6EB-E8A21DF4DAFF}" type="presParOf" srcId="{3E1BDC7C-4B14-6647-93BF-8F49559C3C9D}" destId="{CE0090EE-57E7-7B49-830D-BC031C6F89D1}" srcOrd="0" destOrd="0" presId="urn:microsoft.com/office/officeart/2005/8/layout/hierarchy1"/>
    <dgm:cxn modelId="{36753EAE-2FF4-4280-A109-3E8D950BF345}" type="presParOf" srcId="{CE0090EE-57E7-7B49-830D-BC031C6F89D1}" destId="{2158F93A-15DA-B242-A07F-A7014579956E}" srcOrd="0" destOrd="0" presId="urn:microsoft.com/office/officeart/2005/8/layout/hierarchy1"/>
    <dgm:cxn modelId="{7834ABE1-3E89-4E8A-906E-303F80E7DD96}" type="presParOf" srcId="{CE0090EE-57E7-7B49-830D-BC031C6F89D1}" destId="{B5D341B9-0F97-194A-AF51-0D896FF25295}" srcOrd="1" destOrd="0" presId="urn:microsoft.com/office/officeart/2005/8/layout/hierarchy1"/>
    <dgm:cxn modelId="{47BA587F-E057-4426-9E4F-1DF3162F8C8E}" type="presParOf" srcId="{3E1BDC7C-4B14-6647-93BF-8F49559C3C9D}" destId="{5C600192-09CE-444E-8CE2-2679B2D92C12}" srcOrd="1" destOrd="0" presId="urn:microsoft.com/office/officeart/2005/8/layout/hierarchy1"/>
    <dgm:cxn modelId="{B4996687-FC9A-4359-AEAC-1F4E987E6AC7}" type="presParOf" srcId="{5C600192-09CE-444E-8CE2-2679B2D92C12}" destId="{6F1FED61-219F-6E4C-BE8D-4A296BEDEAFA}" srcOrd="0" destOrd="0" presId="urn:microsoft.com/office/officeart/2005/8/layout/hierarchy1"/>
    <dgm:cxn modelId="{B31318A4-92C0-4329-BCB3-AA9467660F00}" type="presParOf" srcId="{5C600192-09CE-444E-8CE2-2679B2D92C12}" destId="{78A4B6CF-B12D-8F47-B639-2FB679F953FC}" srcOrd="1" destOrd="0" presId="urn:microsoft.com/office/officeart/2005/8/layout/hierarchy1"/>
    <dgm:cxn modelId="{A0CFEA91-D91B-4005-A204-BEA2FDF146B0}" type="presParOf" srcId="{78A4B6CF-B12D-8F47-B639-2FB679F953FC}" destId="{A48DEDB8-FA46-7447-AC33-380D6121504B}" srcOrd="0" destOrd="0" presId="urn:microsoft.com/office/officeart/2005/8/layout/hierarchy1"/>
    <dgm:cxn modelId="{AE864C90-ED25-456A-A0EF-55BD19BBB0AD}" type="presParOf" srcId="{A48DEDB8-FA46-7447-AC33-380D6121504B}" destId="{D7D66FCD-3B79-8244-A90B-011C2637CF84}" srcOrd="0" destOrd="0" presId="urn:microsoft.com/office/officeart/2005/8/layout/hierarchy1"/>
    <dgm:cxn modelId="{B19DE78E-6FED-4FF4-92B5-0C9ED6817417}" type="presParOf" srcId="{A48DEDB8-FA46-7447-AC33-380D6121504B}" destId="{0C86FB14-15D5-1042-ABDA-4EDEC26EE60B}" srcOrd="1" destOrd="0" presId="urn:microsoft.com/office/officeart/2005/8/layout/hierarchy1"/>
    <dgm:cxn modelId="{7432E982-6C56-41CE-8B52-699EA68F2F6A}" type="presParOf" srcId="{78A4B6CF-B12D-8F47-B639-2FB679F953FC}" destId="{9F7128DC-5998-654E-A960-73F0FDEE3459}" srcOrd="1" destOrd="0" presId="urn:microsoft.com/office/officeart/2005/8/layout/hierarchy1"/>
    <dgm:cxn modelId="{CB06DF27-D31A-43C0-96CA-E5FF7FC099BA}" type="presParOf" srcId="{FD741B7C-0F9D-8E46-8670-10D0A37B933B}" destId="{D411DC62-C808-1A48-BA3C-4D2A253262E7}" srcOrd="2" destOrd="0" presId="urn:microsoft.com/office/officeart/2005/8/layout/hierarchy1"/>
    <dgm:cxn modelId="{C215F0EA-F585-4CF0-B30B-B125082736B0}" type="presParOf" srcId="{FD741B7C-0F9D-8E46-8670-10D0A37B933B}" destId="{2AD56658-295F-6345-96D6-B1AF3B9BCE91}" srcOrd="3" destOrd="0" presId="urn:microsoft.com/office/officeart/2005/8/layout/hierarchy1"/>
    <dgm:cxn modelId="{89232827-AC0A-40C4-80F2-C73A50907BDA}" type="presParOf" srcId="{2AD56658-295F-6345-96D6-B1AF3B9BCE91}" destId="{69446AA6-21A9-1447-822A-6FFBBE227F85}" srcOrd="0" destOrd="0" presId="urn:microsoft.com/office/officeart/2005/8/layout/hierarchy1"/>
    <dgm:cxn modelId="{A6E4AEF4-94DB-4D35-9F0E-07FE4C5356ED}" type="presParOf" srcId="{69446AA6-21A9-1447-822A-6FFBBE227F85}" destId="{4589FFE8-F218-0E48-B3DC-7D9B67E3D43A}" srcOrd="0" destOrd="0" presId="urn:microsoft.com/office/officeart/2005/8/layout/hierarchy1"/>
    <dgm:cxn modelId="{FC6B9DBB-6458-4FB8-905F-1E6962535BC9}" type="presParOf" srcId="{69446AA6-21A9-1447-822A-6FFBBE227F85}" destId="{57814C1C-7A92-984F-A9F6-B6FBA4AE4328}" srcOrd="1" destOrd="0" presId="urn:microsoft.com/office/officeart/2005/8/layout/hierarchy1"/>
    <dgm:cxn modelId="{ED9A66F8-BE7A-479E-8B93-FE310F9A0022}" type="presParOf" srcId="{2AD56658-295F-6345-96D6-B1AF3B9BCE91}" destId="{B0992FF5-566D-A949-A894-7DBE5470461A}" srcOrd="1" destOrd="0" presId="urn:microsoft.com/office/officeart/2005/8/layout/hierarchy1"/>
    <dgm:cxn modelId="{0604A8C4-19C6-4554-9A93-190FE10A0F73}" type="presParOf" srcId="{B0992FF5-566D-A949-A894-7DBE5470461A}" destId="{2AF8E806-8DAD-874B-87FA-D7D16D9ACC6F}" srcOrd="0" destOrd="0" presId="urn:microsoft.com/office/officeart/2005/8/layout/hierarchy1"/>
    <dgm:cxn modelId="{C71985A8-DC30-456A-B394-9D0EAB035B53}" type="presParOf" srcId="{B0992FF5-566D-A949-A894-7DBE5470461A}" destId="{F7EC9662-5F63-054A-9A95-D0E4830927E1}" srcOrd="1" destOrd="0" presId="urn:microsoft.com/office/officeart/2005/8/layout/hierarchy1"/>
    <dgm:cxn modelId="{811BDF1A-4D36-4108-9BC8-2F09741887E8}" type="presParOf" srcId="{F7EC9662-5F63-054A-9A95-D0E4830927E1}" destId="{D25676EE-799C-7441-8A6F-CE07969377C4}" srcOrd="0" destOrd="0" presId="urn:microsoft.com/office/officeart/2005/8/layout/hierarchy1"/>
    <dgm:cxn modelId="{C647AE43-5838-4E0D-BABF-22C0526B8DA9}" type="presParOf" srcId="{D25676EE-799C-7441-8A6F-CE07969377C4}" destId="{BB01A120-B46D-9849-B8BE-FA8989BACDF3}" srcOrd="0" destOrd="0" presId="urn:microsoft.com/office/officeart/2005/8/layout/hierarchy1"/>
    <dgm:cxn modelId="{85AF7E9E-5C37-46E8-858A-95A803FA043D}" type="presParOf" srcId="{D25676EE-799C-7441-8A6F-CE07969377C4}" destId="{13715E84-7AE9-E844-8031-A8F626A7EA0D}" srcOrd="1" destOrd="0" presId="urn:microsoft.com/office/officeart/2005/8/layout/hierarchy1"/>
    <dgm:cxn modelId="{82AF5F09-037A-4718-93EF-25C72D1F16C2}" type="presParOf" srcId="{F7EC9662-5F63-054A-9A95-D0E4830927E1}" destId="{2D196402-1BDA-704A-BC88-22A619CEF4C5}" srcOrd="1" destOrd="0" presId="urn:microsoft.com/office/officeart/2005/8/layout/hierarchy1"/>
    <dgm:cxn modelId="{251AECA6-9F9C-420C-AA61-C5A67ECF15FA}" type="presParOf" srcId="{2D196402-1BDA-704A-BC88-22A619CEF4C5}" destId="{90766C61-9A47-2041-BD99-6791906D9FC2}" srcOrd="0" destOrd="0" presId="urn:microsoft.com/office/officeart/2005/8/layout/hierarchy1"/>
    <dgm:cxn modelId="{D932B5BB-8E88-48EA-A1C1-3C639CCDDDB7}" type="presParOf" srcId="{2D196402-1BDA-704A-BC88-22A619CEF4C5}" destId="{F095DBA4-DF6E-1249-BD6C-51797B9206FB}" srcOrd="1" destOrd="0" presId="urn:microsoft.com/office/officeart/2005/8/layout/hierarchy1"/>
    <dgm:cxn modelId="{E08A922A-9ED2-4CE5-9E8C-BC0BC17A810D}" type="presParOf" srcId="{F095DBA4-DF6E-1249-BD6C-51797B9206FB}" destId="{988F71A6-90AE-334A-A127-3BE7CA38B92F}" srcOrd="0" destOrd="0" presId="urn:microsoft.com/office/officeart/2005/8/layout/hierarchy1"/>
    <dgm:cxn modelId="{0E96D4E8-B8BC-449B-AFCB-CF5D9DD1B984}" type="presParOf" srcId="{988F71A6-90AE-334A-A127-3BE7CA38B92F}" destId="{21A3246A-C688-7B45-AE70-DE0079EDBB63}" srcOrd="0" destOrd="0" presId="urn:microsoft.com/office/officeart/2005/8/layout/hierarchy1"/>
    <dgm:cxn modelId="{B1A240CC-4E7B-4265-8D62-D9E3AAFEE23A}" type="presParOf" srcId="{988F71A6-90AE-334A-A127-3BE7CA38B92F}" destId="{0449A9DE-D1F0-A243-9F05-A9FF2C215C40}" srcOrd="1" destOrd="0" presId="urn:microsoft.com/office/officeart/2005/8/layout/hierarchy1"/>
    <dgm:cxn modelId="{0F6F2DE2-5AC6-46AC-B565-CF379C2655F5}" type="presParOf" srcId="{F095DBA4-DF6E-1249-BD6C-51797B9206FB}" destId="{D01FAB51-29AE-4145-AB62-B1D1129CDD35}" srcOrd="1" destOrd="0" presId="urn:microsoft.com/office/officeart/2005/8/layout/hierarchy1"/>
    <dgm:cxn modelId="{1CC1135B-7DB9-4A63-AC48-22DBE5643553}" type="presParOf" srcId="{D01FAB51-29AE-4145-AB62-B1D1129CDD35}" destId="{A0FC778E-695A-6740-81A9-F5C698265191}" srcOrd="0" destOrd="0" presId="urn:microsoft.com/office/officeart/2005/8/layout/hierarchy1"/>
    <dgm:cxn modelId="{0AB1449E-B545-4FAE-A711-1586C7580692}" type="presParOf" srcId="{D01FAB51-29AE-4145-AB62-B1D1129CDD35}" destId="{C5E29F11-C21E-5545-9056-699DFC814EE6}" srcOrd="1" destOrd="0" presId="urn:microsoft.com/office/officeart/2005/8/layout/hierarchy1"/>
    <dgm:cxn modelId="{DB74F6B3-787A-45D4-B347-A99FB17194D5}" type="presParOf" srcId="{C5E29F11-C21E-5545-9056-699DFC814EE6}" destId="{FF32AEE8-76CA-2A4D-91F2-97E691E7073D}" srcOrd="0" destOrd="0" presId="urn:microsoft.com/office/officeart/2005/8/layout/hierarchy1"/>
    <dgm:cxn modelId="{00C27AC5-8640-4B03-9A7F-F0DFF58391BA}" type="presParOf" srcId="{FF32AEE8-76CA-2A4D-91F2-97E691E7073D}" destId="{FDB54CF4-78A4-E442-8383-8982BCA0F44E}" srcOrd="0" destOrd="0" presId="urn:microsoft.com/office/officeart/2005/8/layout/hierarchy1"/>
    <dgm:cxn modelId="{0B9C2359-0C9D-43BF-8117-2D6905CCBB18}" type="presParOf" srcId="{FF32AEE8-76CA-2A4D-91F2-97E691E7073D}" destId="{3E62B800-CF10-F343-8950-817FB81E5CDC}" srcOrd="1" destOrd="0" presId="urn:microsoft.com/office/officeart/2005/8/layout/hierarchy1"/>
    <dgm:cxn modelId="{1F736ECD-67EB-4D78-83B8-2BC2B53409CD}" type="presParOf" srcId="{C5E29F11-C21E-5545-9056-699DFC814EE6}" destId="{2F069695-9158-CC43-AB23-68F39DF24158}" srcOrd="1" destOrd="0" presId="urn:microsoft.com/office/officeart/2005/8/layout/hierarchy1"/>
    <dgm:cxn modelId="{F5E547AD-5F4A-40EA-BDC6-F7BD041CEE22}" type="presParOf" srcId="{600F10B8-467B-5943-8EF0-3C096A7403D4}" destId="{4D039933-4CB4-9046-A52D-96B5E2C09DFF}" srcOrd="4" destOrd="0" presId="urn:microsoft.com/office/officeart/2005/8/layout/hierarchy1"/>
    <dgm:cxn modelId="{CB110A5D-5B9D-404D-945E-D84C57852C9F}" type="presParOf" srcId="{600F10B8-467B-5943-8EF0-3C096A7403D4}" destId="{6481264F-D218-F243-A472-957FA5578CF9}" srcOrd="5" destOrd="0" presId="urn:microsoft.com/office/officeart/2005/8/layout/hierarchy1"/>
    <dgm:cxn modelId="{D4C030A3-05B3-486B-8B87-80017D48B13B}" type="presParOf" srcId="{6481264F-D218-F243-A472-957FA5578CF9}" destId="{6EB3E8F1-EE85-004A-84B1-94414BCF7643}" srcOrd="0" destOrd="0" presId="urn:microsoft.com/office/officeart/2005/8/layout/hierarchy1"/>
    <dgm:cxn modelId="{D12C2D93-0C9C-4414-BF53-3AE7D2F1AF94}" type="presParOf" srcId="{6EB3E8F1-EE85-004A-84B1-94414BCF7643}" destId="{B4CAAC48-F78D-F249-9FD5-7798C71B4F62}" srcOrd="0" destOrd="0" presId="urn:microsoft.com/office/officeart/2005/8/layout/hierarchy1"/>
    <dgm:cxn modelId="{AF4E5DC4-76F0-4398-94FE-DB5F03459F36}" type="presParOf" srcId="{6EB3E8F1-EE85-004A-84B1-94414BCF7643}" destId="{AAEE3559-415C-B34C-8BA2-3559BAD3EF53}" srcOrd="1" destOrd="0" presId="urn:microsoft.com/office/officeart/2005/8/layout/hierarchy1"/>
    <dgm:cxn modelId="{15F3006F-62A5-4A9D-8C4F-8068616241A2}" type="presParOf" srcId="{6481264F-D218-F243-A472-957FA5578CF9}" destId="{35E0304B-349B-4D4E-BF0A-C8310FBE09B8}" srcOrd="1" destOrd="0" presId="urn:microsoft.com/office/officeart/2005/8/layout/hierarchy1"/>
    <dgm:cxn modelId="{99717482-7DE2-4958-A8BD-474657E7721E}" type="presParOf" srcId="{35E0304B-349B-4D4E-BF0A-C8310FBE09B8}" destId="{D878EDA0-2F8A-5F4B-A9B3-8B33934E6C38}" srcOrd="0" destOrd="0" presId="urn:microsoft.com/office/officeart/2005/8/layout/hierarchy1"/>
    <dgm:cxn modelId="{D843A0CA-9E36-42A1-841B-C32393AB65A5}" type="presParOf" srcId="{35E0304B-349B-4D4E-BF0A-C8310FBE09B8}" destId="{B72DF54A-97E5-D34F-BAB1-668FC10391B0}" srcOrd="1" destOrd="0" presId="urn:microsoft.com/office/officeart/2005/8/layout/hierarchy1"/>
    <dgm:cxn modelId="{6F3B8404-F20A-49D3-AAF3-147828258920}" type="presParOf" srcId="{B72DF54A-97E5-D34F-BAB1-668FC10391B0}" destId="{9880BFB0-ECC1-9047-9461-F0CF695B07E8}" srcOrd="0" destOrd="0" presId="urn:microsoft.com/office/officeart/2005/8/layout/hierarchy1"/>
    <dgm:cxn modelId="{8030F539-D8EA-4313-8A8E-12FAA6684C07}" type="presParOf" srcId="{9880BFB0-ECC1-9047-9461-F0CF695B07E8}" destId="{B4183605-6F3D-1648-BB99-29D493C1B67A}" srcOrd="0" destOrd="0" presId="urn:microsoft.com/office/officeart/2005/8/layout/hierarchy1"/>
    <dgm:cxn modelId="{64DD5321-F363-4CDE-ACBA-A0FB51562835}" type="presParOf" srcId="{9880BFB0-ECC1-9047-9461-F0CF695B07E8}" destId="{45273577-41AD-9941-80D2-A58CAA22E089}" srcOrd="1" destOrd="0" presId="urn:microsoft.com/office/officeart/2005/8/layout/hierarchy1"/>
    <dgm:cxn modelId="{0F197F6B-227F-49C2-A31B-838612B4621E}" type="presParOf" srcId="{B72DF54A-97E5-D34F-BAB1-668FC10391B0}" destId="{E708D42B-901D-2848-86B2-D87DCB4ABEC9}" srcOrd="1" destOrd="0" presId="urn:microsoft.com/office/officeart/2005/8/layout/hierarchy1"/>
    <dgm:cxn modelId="{CCD7D7CF-6CFE-4520-880A-8A22E8C2EC8C}" type="presParOf" srcId="{E708D42B-901D-2848-86B2-D87DCB4ABEC9}" destId="{029C6BFC-1D55-A448-901E-D02AB3E1D467}" srcOrd="0" destOrd="0" presId="urn:microsoft.com/office/officeart/2005/8/layout/hierarchy1"/>
    <dgm:cxn modelId="{E705996D-4EE0-4EA7-B8DD-EEC8F6CFE7C1}" type="presParOf" srcId="{E708D42B-901D-2848-86B2-D87DCB4ABEC9}" destId="{BA0F2591-1F63-064D-A815-8C4A633EBCF1}" srcOrd="1" destOrd="0" presId="urn:microsoft.com/office/officeart/2005/8/layout/hierarchy1"/>
    <dgm:cxn modelId="{04BDFD9D-9B18-45C5-AFA1-30EE734D302D}" type="presParOf" srcId="{BA0F2591-1F63-064D-A815-8C4A633EBCF1}" destId="{F0C58420-0742-824A-99D5-4E913E48BF1A}" srcOrd="0" destOrd="0" presId="urn:microsoft.com/office/officeart/2005/8/layout/hierarchy1"/>
    <dgm:cxn modelId="{E1A0FBAB-0994-456A-AD7F-8E42683C8FD1}" type="presParOf" srcId="{F0C58420-0742-824A-99D5-4E913E48BF1A}" destId="{B2270F8B-09A1-2E4F-BA5A-7C8AF7133E60}" srcOrd="0" destOrd="0" presId="urn:microsoft.com/office/officeart/2005/8/layout/hierarchy1"/>
    <dgm:cxn modelId="{D7C1CD90-E5F7-42A4-85D8-9F1C2C3F6559}" type="presParOf" srcId="{F0C58420-0742-824A-99D5-4E913E48BF1A}" destId="{D042FAAA-3E26-3244-A070-D86FDF260A1E}" srcOrd="1" destOrd="0" presId="urn:microsoft.com/office/officeart/2005/8/layout/hierarchy1"/>
    <dgm:cxn modelId="{B8E94123-11DF-4A2E-8358-209B33972C0E}" type="presParOf" srcId="{BA0F2591-1F63-064D-A815-8C4A633EBCF1}" destId="{458BF7AB-CEFA-E74B-9745-A1A12B15A1EA}" srcOrd="1" destOrd="0" presId="urn:microsoft.com/office/officeart/2005/8/layout/hierarchy1"/>
    <dgm:cxn modelId="{E2A00B72-6BBD-49A5-B10F-1CAE468315F6}" type="presParOf" srcId="{458BF7AB-CEFA-E74B-9745-A1A12B15A1EA}" destId="{3E0B4CA4-6112-1044-ABA8-038F302CA47C}" srcOrd="0" destOrd="0" presId="urn:microsoft.com/office/officeart/2005/8/layout/hierarchy1"/>
    <dgm:cxn modelId="{C71969D1-785F-4445-A43A-7D2E81886530}" type="presParOf" srcId="{458BF7AB-CEFA-E74B-9745-A1A12B15A1EA}" destId="{70EEA265-7567-EA40-9074-338F0D8404AD}" srcOrd="1" destOrd="0" presId="urn:microsoft.com/office/officeart/2005/8/layout/hierarchy1"/>
    <dgm:cxn modelId="{988C9366-A443-44A8-93E8-489F750CF633}" type="presParOf" srcId="{70EEA265-7567-EA40-9074-338F0D8404AD}" destId="{96908991-73F4-6F4E-AFEE-A1B2CAA672D7}" srcOrd="0" destOrd="0" presId="urn:microsoft.com/office/officeart/2005/8/layout/hierarchy1"/>
    <dgm:cxn modelId="{6657C24A-CD13-477B-9189-D0C60683B0DA}" type="presParOf" srcId="{96908991-73F4-6F4E-AFEE-A1B2CAA672D7}" destId="{FA156100-616A-ED46-897B-963A4779C5B6}" srcOrd="0" destOrd="0" presId="urn:microsoft.com/office/officeart/2005/8/layout/hierarchy1"/>
    <dgm:cxn modelId="{DD590CC6-9A06-42CB-B467-B7D0550C39AA}" type="presParOf" srcId="{96908991-73F4-6F4E-AFEE-A1B2CAA672D7}" destId="{1D666745-04EC-4945-82A2-822523A27A97}" srcOrd="1" destOrd="0" presId="urn:microsoft.com/office/officeart/2005/8/layout/hierarchy1"/>
    <dgm:cxn modelId="{3BFA67D7-AACB-4DF3-8FEB-5C426B5B2953}" type="presParOf" srcId="{70EEA265-7567-EA40-9074-338F0D8404AD}" destId="{D12C8F29-85D7-5047-9607-20C2F42DE877}" srcOrd="1" destOrd="0" presId="urn:microsoft.com/office/officeart/2005/8/layout/hierarchy1"/>
    <dgm:cxn modelId="{C3CCD209-63F3-438D-B643-75F234E49ED8}" type="presParOf" srcId="{600F10B8-467B-5943-8EF0-3C096A7403D4}" destId="{1ED38A3A-9F2B-AD45-B26C-5F67F2DE6FFA}" srcOrd="6" destOrd="0" presId="urn:microsoft.com/office/officeart/2005/8/layout/hierarchy1"/>
    <dgm:cxn modelId="{8651C36E-9942-420A-8C3C-08261A81D8DA}" type="presParOf" srcId="{600F10B8-467B-5943-8EF0-3C096A7403D4}" destId="{12674BF8-AC9F-E145-AE7D-44FFEB0C697F}" srcOrd="7" destOrd="0" presId="urn:microsoft.com/office/officeart/2005/8/layout/hierarchy1"/>
    <dgm:cxn modelId="{CE6A8E0E-DA11-4EAF-92AD-4FE23FE7D460}" type="presParOf" srcId="{12674BF8-AC9F-E145-AE7D-44FFEB0C697F}" destId="{C7160C02-8B70-1641-8ACB-D09BEF663FC9}" srcOrd="0" destOrd="0" presId="urn:microsoft.com/office/officeart/2005/8/layout/hierarchy1"/>
    <dgm:cxn modelId="{0DE05AC7-5287-40ED-B97A-9ABE5F1DF6EA}" type="presParOf" srcId="{C7160C02-8B70-1641-8ACB-D09BEF663FC9}" destId="{1B65592E-2DDF-484C-8152-728D38BB0076}" srcOrd="0" destOrd="0" presId="urn:microsoft.com/office/officeart/2005/8/layout/hierarchy1"/>
    <dgm:cxn modelId="{5E60CC6C-8177-47DE-9C3A-6383E586F262}" type="presParOf" srcId="{C7160C02-8B70-1641-8ACB-D09BEF663FC9}" destId="{8D06FEC8-42D1-124A-A06A-00CCBF8B79AD}" srcOrd="1" destOrd="0" presId="urn:microsoft.com/office/officeart/2005/8/layout/hierarchy1"/>
    <dgm:cxn modelId="{F845D96C-3984-4E94-AE08-798F88CA5DB6}" type="presParOf" srcId="{12674BF8-AC9F-E145-AE7D-44FFEB0C697F}" destId="{57B2ED78-1E6C-4848-B9DD-EF6A6392D2BF}" srcOrd="1" destOrd="0" presId="urn:microsoft.com/office/officeart/2005/8/layout/hierarchy1"/>
    <dgm:cxn modelId="{966B5319-0724-4DC4-BC12-3851B4A2F0BF}" type="presParOf" srcId="{57B2ED78-1E6C-4848-B9DD-EF6A6392D2BF}" destId="{DCC65773-6A73-7343-8AA0-58F1F4BFF1DD}" srcOrd="0" destOrd="0" presId="urn:microsoft.com/office/officeart/2005/8/layout/hierarchy1"/>
    <dgm:cxn modelId="{EB4F43DB-0897-4EC6-8DBC-33CEC0193CD2}" type="presParOf" srcId="{57B2ED78-1E6C-4848-B9DD-EF6A6392D2BF}" destId="{75CC1AC0-10E4-E24B-85F8-AE0B548D47CB}" srcOrd="1" destOrd="0" presId="urn:microsoft.com/office/officeart/2005/8/layout/hierarchy1"/>
    <dgm:cxn modelId="{4E95DD11-450F-411E-BB55-F52290996F9C}" type="presParOf" srcId="{75CC1AC0-10E4-E24B-85F8-AE0B548D47CB}" destId="{73ABEAE0-F364-1545-A388-A561557F7DBA}" srcOrd="0" destOrd="0" presId="urn:microsoft.com/office/officeart/2005/8/layout/hierarchy1"/>
    <dgm:cxn modelId="{FD5E4DB7-A1DD-47F7-9DEF-EEA9B2F1421F}" type="presParOf" srcId="{73ABEAE0-F364-1545-A388-A561557F7DBA}" destId="{0BFAC53F-7C5C-9542-BD63-29C63708AF51}" srcOrd="0" destOrd="0" presId="urn:microsoft.com/office/officeart/2005/8/layout/hierarchy1"/>
    <dgm:cxn modelId="{BB2AA3C5-7E8D-4748-B9C8-EC3A9279C8D7}" type="presParOf" srcId="{73ABEAE0-F364-1545-A388-A561557F7DBA}" destId="{DF0E58FC-17CA-D54D-96E2-F8C75EAD5115}" srcOrd="1" destOrd="0" presId="urn:microsoft.com/office/officeart/2005/8/layout/hierarchy1"/>
    <dgm:cxn modelId="{EDF0AE6C-C245-435A-8D26-C872E99BF16C}" type="presParOf" srcId="{75CC1AC0-10E4-E24B-85F8-AE0B548D47CB}" destId="{49773853-169F-F340-9A1C-BEA9057F997D}" srcOrd="1" destOrd="0" presId="urn:microsoft.com/office/officeart/2005/8/layout/hierarchy1"/>
    <dgm:cxn modelId="{FC2EB430-2455-4C45-9ADD-FEADD67F8FB9}" type="presParOf" srcId="{49773853-169F-F340-9A1C-BEA9057F997D}" destId="{A7626077-A1DF-1F40-A169-72504CAD8236}" srcOrd="0" destOrd="0" presId="urn:microsoft.com/office/officeart/2005/8/layout/hierarchy1"/>
    <dgm:cxn modelId="{2D0C8FFA-A686-46C9-BE80-A87452A29D5B}" type="presParOf" srcId="{49773853-169F-F340-9A1C-BEA9057F997D}" destId="{C654F2A6-42EF-364F-A84C-FD630B5C277C}" srcOrd="1" destOrd="0" presId="urn:microsoft.com/office/officeart/2005/8/layout/hierarchy1"/>
    <dgm:cxn modelId="{73B5B255-C50B-4D2B-9314-8802F5F7E189}" type="presParOf" srcId="{C654F2A6-42EF-364F-A84C-FD630B5C277C}" destId="{7AEDB717-C7E2-2F48-9674-100737D432AA}" srcOrd="0" destOrd="0" presId="urn:microsoft.com/office/officeart/2005/8/layout/hierarchy1"/>
    <dgm:cxn modelId="{69FB3E6F-5AF6-4B23-9F6C-775A4EA92313}" type="presParOf" srcId="{7AEDB717-C7E2-2F48-9674-100737D432AA}" destId="{49A808BF-B2EC-D247-92B4-84FB1CDBD2BE}" srcOrd="0" destOrd="0" presId="urn:microsoft.com/office/officeart/2005/8/layout/hierarchy1"/>
    <dgm:cxn modelId="{2CB716D3-E72B-40EF-AD84-55440CA150A4}" type="presParOf" srcId="{7AEDB717-C7E2-2F48-9674-100737D432AA}" destId="{F5AB7F3A-F123-9244-A66D-DA35F25F7BAF}" srcOrd="1" destOrd="0" presId="urn:microsoft.com/office/officeart/2005/8/layout/hierarchy1"/>
    <dgm:cxn modelId="{DD08F1D9-D912-4720-B5B2-AE14C9F19BD9}" type="presParOf" srcId="{C654F2A6-42EF-364F-A84C-FD630B5C277C}" destId="{D4C85508-F8BB-4846-BBF8-B784A5E8506F}" srcOrd="1" destOrd="0" presId="urn:microsoft.com/office/officeart/2005/8/layout/hierarchy1"/>
    <dgm:cxn modelId="{DF068640-BAF0-4E56-9443-EA31B5FC7AF9}" type="presParOf" srcId="{D4C85508-F8BB-4846-BBF8-B784A5E8506F}" destId="{426B67BA-B975-CA40-BD39-9001891F384B}" srcOrd="0" destOrd="0" presId="urn:microsoft.com/office/officeart/2005/8/layout/hierarchy1"/>
    <dgm:cxn modelId="{283BEF18-10DB-4705-B48F-4416F898E8F2}" type="presParOf" srcId="{D4C85508-F8BB-4846-BBF8-B784A5E8506F}" destId="{5968B24B-DE8E-7D4E-9D82-BE1AFA5A49D6}" srcOrd="1" destOrd="0" presId="urn:microsoft.com/office/officeart/2005/8/layout/hierarchy1"/>
    <dgm:cxn modelId="{98F4C0A2-2849-480C-898C-0593B2F1145A}" type="presParOf" srcId="{5968B24B-DE8E-7D4E-9D82-BE1AFA5A49D6}" destId="{1347A9EE-AC96-F94B-9B2B-409E38CFE626}" srcOrd="0" destOrd="0" presId="urn:microsoft.com/office/officeart/2005/8/layout/hierarchy1"/>
    <dgm:cxn modelId="{195501C0-33EC-44B5-A256-4D719037B1FD}" type="presParOf" srcId="{1347A9EE-AC96-F94B-9B2B-409E38CFE626}" destId="{FECD2A82-1771-0B43-A51F-CBAF333302EA}" srcOrd="0" destOrd="0" presId="urn:microsoft.com/office/officeart/2005/8/layout/hierarchy1"/>
    <dgm:cxn modelId="{D2517061-2343-4B85-BB8A-006D254E32C8}" type="presParOf" srcId="{1347A9EE-AC96-F94B-9B2B-409E38CFE626}" destId="{D4CCD896-7E2F-4043-8979-9F4632FCAA67}" srcOrd="1" destOrd="0" presId="urn:microsoft.com/office/officeart/2005/8/layout/hierarchy1"/>
    <dgm:cxn modelId="{2AA6E86E-06E4-4AD3-9293-E5793E38F42E}" type="presParOf" srcId="{5968B24B-DE8E-7D4E-9D82-BE1AFA5A49D6}" destId="{81FE6B4E-03CB-604B-BFD6-5A66E53F5D40}" srcOrd="1" destOrd="0" presId="urn:microsoft.com/office/officeart/2005/8/layout/hierarchy1"/>
    <dgm:cxn modelId="{08057CF1-14EA-4C2D-97B3-440FD0CC50D1}" type="presParOf" srcId="{81FE6B4E-03CB-604B-BFD6-5A66E53F5D40}" destId="{0D335551-F81A-A149-A48D-64128EC744EF}" srcOrd="0" destOrd="0" presId="urn:microsoft.com/office/officeart/2005/8/layout/hierarchy1"/>
    <dgm:cxn modelId="{B6405E79-495F-4DFC-83D6-479027644BEE}" type="presParOf" srcId="{81FE6B4E-03CB-604B-BFD6-5A66E53F5D40}" destId="{EC68B6EA-0026-5040-92FC-0E442D327604}" srcOrd="1" destOrd="0" presId="urn:microsoft.com/office/officeart/2005/8/layout/hierarchy1"/>
    <dgm:cxn modelId="{549070BE-2023-4B7F-9397-A5E44EAE6383}" type="presParOf" srcId="{EC68B6EA-0026-5040-92FC-0E442D327604}" destId="{1ED71E5F-1573-5540-8389-DF4B0D3C412B}" srcOrd="0" destOrd="0" presId="urn:microsoft.com/office/officeart/2005/8/layout/hierarchy1"/>
    <dgm:cxn modelId="{19232B80-8723-4D78-B4D9-48148A98C50D}" type="presParOf" srcId="{1ED71E5F-1573-5540-8389-DF4B0D3C412B}" destId="{1F950EBF-BF09-2046-8890-AF4529087A72}" srcOrd="0" destOrd="0" presId="urn:microsoft.com/office/officeart/2005/8/layout/hierarchy1"/>
    <dgm:cxn modelId="{7D840FFB-1394-4BF5-834A-951BC7A4E7B3}" type="presParOf" srcId="{1ED71E5F-1573-5540-8389-DF4B0D3C412B}" destId="{C38031B3-933E-2F4E-926B-7101B01579A3}" srcOrd="1" destOrd="0" presId="urn:microsoft.com/office/officeart/2005/8/layout/hierarchy1"/>
    <dgm:cxn modelId="{79E384E4-6C26-4AFB-B063-A157198F2355}" type="presParOf" srcId="{EC68B6EA-0026-5040-92FC-0E442D327604}" destId="{26F8969D-E87B-5F47-A228-24BF314170CE}" srcOrd="1" destOrd="0" presId="urn:microsoft.com/office/officeart/2005/8/layout/hierarchy1"/>
    <dgm:cxn modelId="{CEA44831-FC12-4FC8-BC5B-87C883549D7D}" type="presParOf" srcId="{57B2ED78-1E6C-4848-B9DD-EF6A6392D2BF}" destId="{4652BA79-EEF6-0C43-81AE-CECEC37B47C6}" srcOrd="2" destOrd="0" presId="urn:microsoft.com/office/officeart/2005/8/layout/hierarchy1"/>
    <dgm:cxn modelId="{E6255874-560A-49EE-9203-4F2FBD8EA788}" type="presParOf" srcId="{57B2ED78-1E6C-4848-B9DD-EF6A6392D2BF}" destId="{C0A9AC52-DC50-954B-B685-0346B727A7E7}" srcOrd="3" destOrd="0" presId="urn:microsoft.com/office/officeart/2005/8/layout/hierarchy1"/>
    <dgm:cxn modelId="{3E90C6DE-7FF0-4659-955D-26B2C1C83B41}" type="presParOf" srcId="{C0A9AC52-DC50-954B-B685-0346B727A7E7}" destId="{C36BC882-2E5A-D740-A848-2F25A124B693}" srcOrd="0" destOrd="0" presId="urn:microsoft.com/office/officeart/2005/8/layout/hierarchy1"/>
    <dgm:cxn modelId="{0FBC4478-2DE2-43F5-B237-7BB04EFE84C6}" type="presParOf" srcId="{C36BC882-2E5A-D740-A848-2F25A124B693}" destId="{A190C135-8D0F-6E4A-8296-CA8CDAED8727}" srcOrd="0" destOrd="0" presId="urn:microsoft.com/office/officeart/2005/8/layout/hierarchy1"/>
    <dgm:cxn modelId="{3D5CFE35-89C4-41A7-A1FA-6C9AAA220516}" type="presParOf" srcId="{C36BC882-2E5A-D740-A848-2F25A124B693}" destId="{2245830A-5F70-7E4F-ADA5-B4488DDBD424}" srcOrd="1" destOrd="0" presId="urn:microsoft.com/office/officeart/2005/8/layout/hierarchy1"/>
    <dgm:cxn modelId="{30ADB671-6584-43AD-84C8-48346DFA5EED}" type="presParOf" srcId="{C0A9AC52-DC50-954B-B685-0346B727A7E7}" destId="{1FED97C8-F554-5A4A-AC68-4108F77D1C77}" srcOrd="1" destOrd="0" presId="urn:microsoft.com/office/officeart/2005/8/layout/hierarchy1"/>
    <dgm:cxn modelId="{C88A95D1-E272-4B71-B6EE-A8A96040A1BD}" type="presParOf" srcId="{1FED97C8-F554-5A4A-AC68-4108F77D1C77}" destId="{561D7059-BCFC-D748-B09F-38B793DF8932}" srcOrd="0" destOrd="0" presId="urn:microsoft.com/office/officeart/2005/8/layout/hierarchy1"/>
    <dgm:cxn modelId="{2EFA2BE6-03A0-45E7-BCD9-57B47473E3C4}" type="presParOf" srcId="{1FED97C8-F554-5A4A-AC68-4108F77D1C77}" destId="{81D2A290-1E0E-B747-AA16-AED74485E266}" srcOrd="1" destOrd="0" presId="urn:microsoft.com/office/officeart/2005/8/layout/hierarchy1"/>
    <dgm:cxn modelId="{6B93A604-38B6-4CFB-AB75-1A5B625E6510}" type="presParOf" srcId="{81D2A290-1E0E-B747-AA16-AED74485E266}" destId="{E9D9A02B-4980-C34C-A428-AA3EB9DFD51C}" srcOrd="0" destOrd="0" presId="urn:microsoft.com/office/officeart/2005/8/layout/hierarchy1"/>
    <dgm:cxn modelId="{19D45FA6-F40F-4743-BD96-C56ED98B1EEC}" type="presParOf" srcId="{E9D9A02B-4980-C34C-A428-AA3EB9DFD51C}" destId="{DC0B542C-6053-9442-8966-CF69784FEED4}" srcOrd="0" destOrd="0" presId="urn:microsoft.com/office/officeart/2005/8/layout/hierarchy1"/>
    <dgm:cxn modelId="{FEB78E96-DD1C-4751-B5EC-3E713FCEBFDD}" type="presParOf" srcId="{E9D9A02B-4980-C34C-A428-AA3EB9DFD51C}" destId="{30021042-FCC1-6D4E-82F4-9BE925488BB6}" srcOrd="1" destOrd="0" presId="urn:microsoft.com/office/officeart/2005/8/layout/hierarchy1"/>
    <dgm:cxn modelId="{62AFE952-6C87-44CC-90E9-CF3DBCF8CE79}" type="presParOf" srcId="{81D2A290-1E0E-B747-AA16-AED74485E266}" destId="{4BBB1425-1D4F-6C4E-BF21-7C837F68A29E}" srcOrd="1" destOrd="0" presId="urn:microsoft.com/office/officeart/2005/8/layout/hierarchy1"/>
    <dgm:cxn modelId="{2B4B3AB2-809F-4151-9430-1F0C4CAB7AED}" type="presParOf" srcId="{4BBB1425-1D4F-6C4E-BF21-7C837F68A29E}" destId="{27AEBFC6-480A-3B42-BE01-80C44ADD3AE3}" srcOrd="0" destOrd="0" presId="urn:microsoft.com/office/officeart/2005/8/layout/hierarchy1"/>
    <dgm:cxn modelId="{B9324852-CAC7-450E-94B2-EF1DFEB17AD4}" type="presParOf" srcId="{4BBB1425-1D4F-6C4E-BF21-7C837F68A29E}" destId="{E638475F-0C10-C245-AB32-E0086763E6DA}" srcOrd="1" destOrd="0" presId="urn:microsoft.com/office/officeart/2005/8/layout/hierarchy1"/>
    <dgm:cxn modelId="{65BC2AA3-3945-4880-9EAC-79E645E79890}" type="presParOf" srcId="{E638475F-0C10-C245-AB32-E0086763E6DA}" destId="{829AD930-5C22-D141-B822-873CC8ED2A10}" srcOrd="0" destOrd="0" presId="urn:microsoft.com/office/officeart/2005/8/layout/hierarchy1"/>
    <dgm:cxn modelId="{ABC7FA6F-23DC-4EDE-851D-D55680F089F4}" type="presParOf" srcId="{829AD930-5C22-D141-B822-873CC8ED2A10}" destId="{86817047-AD9E-AF4C-9C59-A0D171E03B76}" srcOrd="0" destOrd="0" presId="urn:microsoft.com/office/officeart/2005/8/layout/hierarchy1"/>
    <dgm:cxn modelId="{B0A0EFA8-38F3-4A87-B971-2733889A8DDA}" type="presParOf" srcId="{829AD930-5C22-D141-B822-873CC8ED2A10}" destId="{A3D01FE9-69D1-354D-AEE2-A7ED0577971B}" srcOrd="1" destOrd="0" presId="urn:microsoft.com/office/officeart/2005/8/layout/hierarchy1"/>
    <dgm:cxn modelId="{BC92823A-B4E3-44CB-B15A-8D4194A3AC35}" type="presParOf" srcId="{E638475F-0C10-C245-AB32-E0086763E6DA}" destId="{B46B53BF-4499-7B4C-B0DC-B42530A08722}" srcOrd="1" destOrd="0" presId="urn:microsoft.com/office/officeart/2005/8/layout/hierarchy1"/>
    <dgm:cxn modelId="{1A2AB7B9-86B6-4B2F-89BE-F2605EDA2972}" type="presParOf" srcId="{B46B53BF-4499-7B4C-B0DC-B42530A08722}" destId="{0A42112B-9989-D644-BFB6-0210B3240625}" srcOrd="0" destOrd="0" presId="urn:microsoft.com/office/officeart/2005/8/layout/hierarchy1"/>
    <dgm:cxn modelId="{46A49778-C49D-412B-BE8E-CB392AF09BA0}" type="presParOf" srcId="{B46B53BF-4499-7B4C-B0DC-B42530A08722}" destId="{EFB08824-0559-0B44-9829-825EEF21336A}" srcOrd="1" destOrd="0" presId="urn:microsoft.com/office/officeart/2005/8/layout/hierarchy1"/>
    <dgm:cxn modelId="{DC61D71F-D298-48B5-83DA-39240CEE62F9}" type="presParOf" srcId="{EFB08824-0559-0B44-9829-825EEF21336A}" destId="{13EDEC91-FAFC-044B-A0BB-519B9E30FC6B}" srcOrd="0" destOrd="0" presId="urn:microsoft.com/office/officeart/2005/8/layout/hierarchy1"/>
    <dgm:cxn modelId="{F7B34123-8F6E-4673-8A90-CFCA2093739C}" type="presParOf" srcId="{13EDEC91-FAFC-044B-A0BB-519B9E30FC6B}" destId="{95FACA97-9C3F-9147-B25A-221B90BE819D}" srcOrd="0" destOrd="0" presId="urn:microsoft.com/office/officeart/2005/8/layout/hierarchy1"/>
    <dgm:cxn modelId="{1B6DB442-B171-4E0D-A0AE-F0DDA16D1472}" type="presParOf" srcId="{13EDEC91-FAFC-044B-A0BB-519B9E30FC6B}" destId="{9376E966-D856-EE44-AD20-4684BDBF8627}" srcOrd="1" destOrd="0" presId="urn:microsoft.com/office/officeart/2005/8/layout/hierarchy1"/>
    <dgm:cxn modelId="{7B607564-362A-476F-9CA0-F217FC4FBDDD}" type="presParOf" srcId="{EFB08824-0559-0B44-9829-825EEF21336A}" destId="{9818DCB0-3A52-1744-9A38-9F16F390ADCC}" srcOrd="1" destOrd="0" presId="urn:microsoft.com/office/officeart/2005/8/layout/hierarchy1"/>
    <dgm:cxn modelId="{5A80D016-83B3-4996-B6FC-BA96B76DFD60}" type="presParOf" srcId="{600F10B8-467B-5943-8EF0-3C096A7403D4}" destId="{5B568620-EAD5-4743-A6AB-88378F03778A}" srcOrd="8" destOrd="0" presId="urn:microsoft.com/office/officeart/2005/8/layout/hierarchy1"/>
    <dgm:cxn modelId="{FBB3C2B8-27A0-4F1F-81E2-0ED3E0816F4B}" type="presParOf" srcId="{600F10B8-467B-5943-8EF0-3C096A7403D4}" destId="{31303699-F4D1-724F-B7B1-66754870A143}" srcOrd="9" destOrd="0" presId="urn:microsoft.com/office/officeart/2005/8/layout/hierarchy1"/>
    <dgm:cxn modelId="{951772B9-D129-43B0-A1DB-33BF65D57D5E}" type="presParOf" srcId="{31303699-F4D1-724F-B7B1-66754870A143}" destId="{112A29EC-E929-7B40-A85C-0C62CFF5DAC2}" srcOrd="0" destOrd="0" presId="urn:microsoft.com/office/officeart/2005/8/layout/hierarchy1"/>
    <dgm:cxn modelId="{E2A058A3-1E7B-4454-8522-AF5BB1F9922F}" type="presParOf" srcId="{112A29EC-E929-7B40-A85C-0C62CFF5DAC2}" destId="{83F49E87-495C-1541-84D8-ADDC9CEA0873}" srcOrd="0" destOrd="0" presId="urn:microsoft.com/office/officeart/2005/8/layout/hierarchy1"/>
    <dgm:cxn modelId="{DEAC5270-3138-488C-ABC7-C50617775BC2}" type="presParOf" srcId="{112A29EC-E929-7B40-A85C-0C62CFF5DAC2}" destId="{2070A34F-DEA9-1A4D-97CB-413E419999FE}" srcOrd="1" destOrd="0" presId="urn:microsoft.com/office/officeart/2005/8/layout/hierarchy1"/>
    <dgm:cxn modelId="{8E0C3508-4515-4A97-9D9A-00B4BB7BA90C}"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FBAC26CA-B668-40F3-B622-5D4CFB07254B}" type="presOf" srcId="{A4DFCA2C-95E4-9F44-8928-92167CE1BA8E}" destId="{11E10C42-7749-4E12-A295-10B9C2CC46E6}"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BAF77CCB-65ED-4505-8187-E8BBAC960A69}" type="presOf" srcId="{EDC774D6-ADEF-485D-B6A2-E64553486738}" destId="{A814A4C3-DAC8-48D3-9218-BCB3A831DA96}" srcOrd="0" destOrd="0" presId="urn:microsoft.com/office/officeart/2005/8/layout/hierarchy1"/>
    <dgm:cxn modelId="{24E67976-2190-4A33-8F96-66DE58DFB873}" type="presOf" srcId="{51417664-1596-7F43-9423-78AED926D5E5}" destId="{17D6855E-55F2-5947-932F-5EA116F54113}" srcOrd="0" destOrd="0" presId="urn:microsoft.com/office/officeart/2005/8/layout/hierarchy1"/>
    <dgm:cxn modelId="{CC9082A7-84C5-4110-9CF7-9E623A300845}" type="presOf" srcId="{759AFC23-BE02-F74E-AF10-80B74D422DC9}" destId="{526B4E4C-0560-7A4A-A30F-9FDF04FFC2A0}" srcOrd="0" destOrd="0" presId="urn:microsoft.com/office/officeart/2005/8/layout/hierarchy1"/>
    <dgm:cxn modelId="{E9EFE3B8-4832-4729-A862-102D8E1E1702}" type="presOf" srcId="{6EC82648-DF8A-C846-AD22-FB0117D8EBF5}" destId="{04A0E571-49BB-0043-8C70-D6C259E69BC1}" srcOrd="0" destOrd="0" presId="urn:microsoft.com/office/officeart/2005/8/layout/hierarchy1"/>
    <dgm:cxn modelId="{AD5DF1FC-1C88-4A29-9E60-A10538463F88}" type="presOf" srcId="{B69448E9-F893-4D79-AA4F-30FBC11079BA}" destId="{AC689FEC-EE08-4C4B-8ED0-84984684A38B}" srcOrd="0" destOrd="0" presId="urn:microsoft.com/office/officeart/2005/8/layout/hierarchy1"/>
    <dgm:cxn modelId="{CE598797-4A1E-46E7-B164-D7187A0786E8}" type="presOf" srcId="{61E05C97-455A-4B9B-AC69-EE0C1B261DB5}" destId="{BDC578B7-F701-434F-96CB-1491962C6B63}" srcOrd="0" destOrd="0" presId="urn:microsoft.com/office/officeart/2005/8/layout/hierarchy1"/>
    <dgm:cxn modelId="{DF9ADFF8-4789-4599-9E42-4A6573773E27}" type="presOf" srcId="{08058B84-13BC-41AB-B903-897A55E5D947}" destId="{61C82F77-9E98-4A9E-B78F-FB4C295F9B34}"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4D31C5AC-C76A-7746-85C4-C8CB553BA81E}" srcId="{6EC82648-DF8A-C846-AD22-FB0117D8EBF5}" destId="{CC884CF9-8965-BB43-96C6-F72E9D0C2661}" srcOrd="2" destOrd="0" parTransId="{DA6BC2C7-50E7-EF4F-8D85-668424E103E5}" sibTransId="{FD552688-8E1B-AF4F-AF02-093FF474B98E}"/>
    <dgm:cxn modelId="{5E2FD11B-E77D-4B18-B2EF-975D1B4114FF}" type="presOf" srcId="{56B9BB6C-0777-4EC9-8EC6-BFFC2CF06808}" destId="{E069DA0D-A17E-488D-B861-85BE25755700}" srcOrd="0" destOrd="0" presId="urn:microsoft.com/office/officeart/2005/8/layout/hierarchy1"/>
    <dgm:cxn modelId="{EC9297C1-C679-46A1-B6A0-8452C87FC8D5}" type="presOf" srcId="{33260C3E-81BC-4B6E-8F08-143DC1EDA5D0}" destId="{2C08FE25-CBB9-4D67-80CA-8DB8ACD3AEB7}"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780A6D60-82D6-4013-A442-489836503989}" srcId="{FC21427B-E8ED-154D-9E72-5F765FB7818D}" destId="{C1A2DAEC-A064-4C68-8F82-483E457A9837}" srcOrd="2" destOrd="0" parTransId="{F14B9844-371B-4C84-A7C7-0A045D3F0DE6}" sibTransId="{B79D98D1-8FE3-449D-BEB0-9D3905E03070}"/>
    <dgm:cxn modelId="{1113080A-0B2E-4881-87B7-56352C85E371}" type="presOf" srcId="{7BAA343C-260F-3245-8C10-43BDFF1A309C}" destId="{25D16BC0-1057-454F-B0DA-972CD47F1F67}" srcOrd="0" destOrd="0" presId="urn:microsoft.com/office/officeart/2005/8/layout/hierarchy1"/>
    <dgm:cxn modelId="{640C035C-C56E-49A0-BBA9-CC2DDF9475B1}" type="presOf" srcId="{DA6BC2C7-50E7-EF4F-8D85-668424E103E5}" destId="{D411DC62-C808-1A48-BA3C-4D2A253262E7}" srcOrd="0" destOrd="0" presId="urn:microsoft.com/office/officeart/2005/8/layout/hierarchy1"/>
    <dgm:cxn modelId="{004DBCA4-7FA3-460C-AF07-7E28D92EDC9D}" type="presOf" srcId="{36D378AE-7F11-E049-9D8C-B61BF617B861}" destId="{6D8933C4-F063-B348-885D-714C8A682ED8}" srcOrd="0" destOrd="0" presId="urn:microsoft.com/office/officeart/2005/8/layout/hierarchy1"/>
    <dgm:cxn modelId="{4748D131-4C6E-4B51-8F75-E4BE4867217F}" type="presOf" srcId="{7EA17F42-3224-4871-9A04-71BA69AC8CF8}" destId="{74CB942A-AE6D-4B9E-B8C9-3311837CFBC1}" srcOrd="0" destOrd="0" presId="urn:microsoft.com/office/officeart/2005/8/layout/hierarchy1"/>
    <dgm:cxn modelId="{931156E8-B89D-4977-92F6-52D0A9DF2A2B}" srcId="{746A7539-880D-9245-905F-CE17AB875855}" destId="{BC4EA4E0-9D58-4A78-9ED4-FBEE7EE6057C}" srcOrd="2" destOrd="0" parTransId="{B69448E9-F893-4D79-AA4F-30FBC11079BA}" sibTransId="{6C0CFC3F-02C8-4FF9-A97B-68A81BB52A4A}"/>
    <dgm:cxn modelId="{C45EFBE0-BE80-004C-B946-4656FEFAFC55}" srcId="{FC21427B-E8ED-154D-9E72-5F765FB7818D}" destId="{6EC82648-DF8A-C846-AD22-FB0117D8EBF5}" srcOrd="1" destOrd="0" parTransId="{36D378AE-7F11-E049-9D8C-B61BF617B861}" sibTransId="{0AA8B5A8-2E25-8741-9FAA-F8555A55BD0A}"/>
    <dgm:cxn modelId="{88A38B51-A3B0-4BE6-A259-C34EC47E7DAB}" type="presOf" srcId="{0F2F2980-A804-47AA-BF97-4993B434D39C}" destId="{89C2679E-A321-43D8-A6A7-B6719B4DBAD0}"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28FA5849-60B6-43B1-83AC-02DCE0D504ED}" type="presOf" srcId="{AAB07C74-92B1-4C5F-BAED-BB54C7DFC61F}" destId="{C56FB6D0-8876-413E-8E0F-170B5DF8745C}" srcOrd="0" destOrd="0" presId="urn:microsoft.com/office/officeart/2005/8/layout/hierarchy1"/>
    <dgm:cxn modelId="{9531218A-33C8-4FBB-85A5-04B94E665A3A}" type="presOf" srcId="{F14B9844-371B-4C84-A7C7-0A045D3F0DE6}" destId="{FB1DF849-FA14-4F6B-8FEE-26A61ADB25E9}" srcOrd="0" destOrd="0" presId="urn:microsoft.com/office/officeart/2005/8/layout/hierarchy1"/>
    <dgm:cxn modelId="{D1C70602-AF52-41F3-B2A6-DB3709DBE152}" type="presOf" srcId="{074F11E6-A7EA-534C-A720-356E24345446}" destId="{5B568620-EAD5-4743-A6AB-88378F03778A}" srcOrd="0" destOrd="0" presId="urn:microsoft.com/office/officeart/2005/8/layout/hierarchy1"/>
    <dgm:cxn modelId="{E54693BE-3AEC-4846-B958-5B4A7F798AE5}" type="presOf" srcId="{6AE99004-B77E-4549-B734-8220163EC152}" destId="{148EE210-91C9-4D57-905E-394725AE033B}" srcOrd="0" destOrd="0" presId="urn:microsoft.com/office/officeart/2005/8/layout/hierarchy1"/>
    <dgm:cxn modelId="{7FB5931F-2641-421B-8C5C-EE1E6AE6C85E}" type="presOf" srcId="{FC21427B-E8ED-154D-9E72-5F765FB7818D}" destId="{92F4F7B0-26CA-3744-9AB9-9394CBBEDC1A}" srcOrd="0" destOrd="0" presId="urn:microsoft.com/office/officeart/2005/8/layout/hierarchy1"/>
    <dgm:cxn modelId="{227B40DA-69B6-4AA3-9F3B-46C178541ED0}" type="presOf" srcId="{C1A2DAEC-A064-4C68-8F82-483E457A9837}" destId="{D87C26E7-F522-4927-A763-BC0C3DA407BB}" srcOrd="0" destOrd="0" presId="urn:microsoft.com/office/officeart/2005/8/layout/hierarchy1"/>
    <dgm:cxn modelId="{93B9B02A-B9D3-4453-B9BF-72B1DAF56EF3}" type="presOf" srcId="{E9D5C92C-04B2-5E4B-BFB1-4D455A653791}" destId="{C1001743-9D80-5348-A483-17F3A5915952}" srcOrd="0" destOrd="0" presId="urn:microsoft.com/office/officeart/2005/8/layout/hierarchy1"/>
    <dgm:cxn modelId="{4BD08ACE-8E92-4F13-B683-118F7ACD746C}" type="presOf" srcId="{CC884CF9-8965-BB43-96C6-F72E9D0C2661}" destId="{57814C1C-7A92-984F-A9F6-B6FBA4AE4328}"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2588DF8C-08A5-47C9-8D15-849AB6DB1361}" srcId="{51417664-1596-7F43-9423-78AED926D5E5}" destId="{7EA17F42-3224-4871-9A04-71BA69AC8CF8}" srcOrd="1" destOrd="0" parTransId="{6AE99004-B77E-4549-B734-8220163EC152}" sibTransId="{E4855CD8-8E41-4ECD-A78E-E7FCAC3CCD3A}"/>
    <dgm:cxn modelId="{01420170-5AA4-4D72-97C4-88C6A6D45196}" srcId="{6EC82648-DF8A-C846-AD22-FB0117D8EBF5}" destId="{56B9BB6C-0777-4EC9-8EC6-BFFC2CF06808}" srcOrd="1" destOrd="0" parTransId="{AAB07C74-92B1-4C5F-BAED-BB54C7DFC61F}" sibTransId="{4C812EB5-C568-457B-BAFF-CD110348CE22}"/>
    <dgm:cxn modelId="{CB73C3D2-0326-49B5-A92B-9A96631108FB}" type="presOf" srcId="{BC4EA4E0-9D58-4A78-9ED4-FBEE7EE6057C}" destId="{75507382-21F4-417C-93FB-036096DD02F0}" srcOrd="0" destOrd="0" presId="urn:microsoft.com/office/officeart/2005/8/layout/hierarchy1"/>
    <dgm:cxn modelId="{1B5C14C1-E295-4419-BC20-5B8565C783C0}" type="presOf" srcId="{7EE3A4A0-2731-43D5-B74D-FAF41A544FD4}" destId="{9A17941B-DEEF-475F-96BF-F27430A98C9B}" srcOrd="0" destOrd="0" presId="urn:microsoft.com/office/officeart/2005/8/layout/hierarchy1"/>
    <dgm:cxn modelId="{6EB38490-3EBD-4F73-8614-C604FD27978D}" type="presOf" srcId="{D457C4F0-DE87-436A-8955-A60DB14E1264}" destId="{E3C24823-8A8F-400A-B90C-A9445522C93F}" srcOrd="0" destOrd="0" presId="urn:microsoft.com/office/officeart/2005/8/layout/hierarchy1"/>
    <dgm:cxn modelId="{CC996524-5F7D-4E3B-B7CE-1ADB55430CB0}" type="presOf" srcId="{01F6B233-DC0A-4F5B-B486-7ED3CCB67800}" destId="{E2DFCB95-5D21-41A8-AAC0-B68D461EF541}" srcOrd="0" destOrd="0" presId="urn:microsoft.com/office/officeart/2005/8/layout/hierarchy1"/>
    <dgm:cxn modelId="{1FECA8F2-C2E1-4686-8EE9-AB2C86F950E8}" type="presOf" srcId="{57F38B51-E4C8-473F-A056-6268C72CE232}" destId="{A1B6DD7C-BA85-4F47-BD65-4C6344B68CD6}" srcOrd="0" destOrd="0" presId="urn:microsoft.com/office/officeart/2005/8/layout/hierarchy1"/>
    <dgm:cxn modelId="{9590BD28-E293-480B-85C7-D7659140AF34}" type="presOf" srcId="{746A7539-880D-9245-905F-CE17AB875855}" destId="{2070A34F-DEA9-1A4D-97CB-413E419999FE}"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97FADDD6-7C49-754D-AEA4-0B5F6F647C52}" srcId="{6EC82648-DF8A-C846-AD22-FB0117D8EBF5}" destId="{7BAA343C-260F-3245-8C10-43BDFF1A309C}" srcOrd="0" destOrd="0" parTransId="{A4DFCA2C-95E4-9F44-8928-92167CE1BA8E}" sibTransId="{978F04EB-69E9-604D-B472-EFC9673C6332}"/>
    <dgm:cxn modelId="{5EAA7C87-6570-344D-A337-652161C2061B}" srcId="{E9D5C92C-04B2-5E4B-BFB1-4D455A653791}" destId="{FC21427B-E8ED-154D-9E72-5F765FB7818D}" srcOrd="0" destOrd="0" parTransId="{17D40F65-1371-8F45-A221-674E383D6C3D}" sibTransId="{693C9871-0A7F-7D42-A000-7E869F1A442B}"/>
    <dgm:cxn modelId="{78E9BDF1-5953-4322-9816-B859A377C9B9}" srcId="{51417664-1596-7F43-9423-78AED926D5E5}" destId="{33260C3E-81BC-4B6E-8F08-143DC1EDA5D0}" srcOrd="0" destOrd="0" parTransId="{01F6B233-DC0A-4F5B-B486-7ED3CCB67800}" sibTransId="{184716BF-CB6C-4ABE-8350-E07CD04589DC}"/>
    <dgm:cxn modelId="{01069D1A-89FA-4409-A1D2-6F0266D273BD}" type="presOf" srcId="{D650B27A-297A-420F-BDEE-A71BD88B8399}" destId="{91447769-5552-4B73-BFFE-3354210B2E9F}" srcOrd="0" destOrd="0" presId="urn:microsoft.com/office/officeart/2005/8/layout/hierarchy1"/>
    <dgm:cxn modelId="{1EEFA1FD-8FD5-4904-8719-EDD1800A644A}" type="presParOf" srcId="{C1001743-9D80-5348-A483-17F3A5915952}" destId="{C2427445-F43B-614A-AC63-E6C519DCDA19}" srcOrd="0" destOrd="0" presId="urn:microsoft.com/office/officeart/2005/8/layout/hierarchy1"/>
    <dgm:cxn modelId="{B820E2B9-6333-4C81-BA1B-D486636355F5}" type="presParOf" srcId="{C2427445-F43B-614A-AC63-E6C519DCDA19}" destId="{FDC14C35-4B38-7247-9E1E-E912F2C85FE8}" srcOrd="0" destOrd="0" presId="urn:microsoft.com/office/officeart/2005/8/layout/hierarchy1"/>
    <dgm:cxn modelId="{1BF5C63B-45D9-4EED-855E-90A2928754D5}" type="presParOf" srcId="{FDC14C35-4B38-7247-9E1E-E912F2C85FE8}" destId="{3564018E-DB31-E145-8E85-7D6D9293668C}" srcOrd="0" destOrd="0" presId="urn:microsoft.com/office/officeart/2005/8/layout/hierarchy1"/>
    <dgm:cxn modelId="{47E0BB18-3F49-4A34-AA1E-C356216410FA}" type="presParOf" srcId="{FDC14C35-4B38-7247-9E1E-E912F2C85FE8}" destId="{92F4F7B0-26CA-3744-9AB9-9394CBBEDC1A}" srcOrd="1" destOrd="0" presId="urn:microsoft.com/office/officeart/2005/8/layout/hierarchy1"/>
    <dgm:cxn modelId="{1BF4EB04-2E48-4EA1-82E1-ED849A1A851F}" type="presParOf" srcId="{C2427445-F43B-614A-AC63-E6C519DCDA19}" destId="{600F10B8-467B-5943-8EF0-3C096A7403D4}" srcOrd="1" destOrd="0" presId="urn:microsoft.com/office/officeart/2005/8/layout/hierarchy1"/>
    <dgm:cxn modelId="{B94A5B3C-A465-4057-BACB-C584DDB2D143}" type="presParOf" srcId="{600F10B8-467B-5943-8EF0-3C096A7403D4}" destId="{526B4E4C-0560-7A4A-A30F-9FDF04FFC2A0}" srcOrd="0" destOrd="0" presId="urn:microsoft.com/office/officeart/2005/8/layout/hierarchy1"/>
    <dgm:cxn modelId="{00758372-9AF4-469A-816D-6E3451DE9F18}" type="presParOf" srcId="{600F10B8-467B-5943-8EF0-3C096A7403D4}" destId="{2A048FCE-FB24-A84A-B0F3-63B6A1468F1E}" srcOrd="1" destOrd="0" presId="urn:microsoft.com/office/officeart/2005/8/layout/hierarchy1"/>
    <dgm:cxn modelId="{1E5DDB5C-5A26-4D01-84F3-0432B91F350A}" type="presParOf" srcId="{2A048FCE-FB24-A84A-B0F3-63B6A1468F1E}" destId="{35B98501-63A8-EB45-A329-988CBE2FF5F5}" srcOrd="0" destOrd="0" presId="urn:microsoft.com/office/officeart/2005/8/layout/hierarchy1"/>
    <dgm:cxn modelId="{7AE3AF21-0A45-4650-B06A-A4637B41B9B5}" type="presParOf" srcId="{35B98501-63A8-EB45-A329-988CBE2FF5F5}" destId="{3473DFAD-0FC4-D048-B0DF-F28DF7DB199E}" srcOrd="0" destOrd="0" presId="urn:microsoft.com/office/officeart/2005/8/layout/hierarchy1"/>
    <dgm:cxn modelId="{F40D4D23-D2C0-4E4C-A2C9-56A90E310F7E}" type="presParOf" srcId="{35B98501-63A8-EB45-A329-988CBE2FF5F5}" destId="{17D6855E-55F2-5947-932F-5EA116F54113}" srcOrd="1" destOrd="0" presId="urn:microsoft.com/office/officeart/2005/8/layout/hierarchy1"/>
    <dgm:cxn modelId="{BE4B5831-439D-4582-909A-0A4D00E66D2D}" type="presParOf" srcId="{2A048FCE-FB24-A84A-B0F3-63B6A1468F1E}" destId="{6F4AAE21-60E4-144F-9A59-7C11ACA38639}" srcOrd="1" destOrd="0" presId="urn:microsoft.com/office/officeart/2005/8/layout/hierarchy1"/>
    <dgm:cxn modelId="{19C2BA56-5676-4361-A126-23C93A699CBE}" type="presParOf" srcId="{6F4AAE21-60E4-144F-9A59-7C11ACA38639}" destId="{E2DFCB95-5D21-41A8-AAC0-B68D461EF541}" srcOrd="0" destOrd="0" presId="urn:microsoft.com/office/officeart/2005/8/layout/hierarchy1"/>
    <dgm:cxn modelId="{FEEAB5F5-59FA-4EE7-B049-407CE25E7553}" type="presParOf" srcId="{6F4AAE21-60E4-144F-9A59-7C11ACA38639}" destId="{7C20AB55-F805-4A4D-9560-B2494B5E19B4}" srcOrd="1" destOrd="0" presId="urn:microsoft.com/office/officeart/2005/8/layout/hierarchy1"/>
    <dgm:cxn modelId="{79F65B28-816F-493A-A023-B356F7308D54}" type="presParOf" srcId="{7C20AB55-F805-4A4D-9560-B2494B5E19B4}" destId="{7E524D53-F21F-408E-9F18-D84AA38FE9BC}" srcOrd="0" destOrd="0" presId="urn:microsoft.com/office/officeart/2005/8/layout/hierarchy1"/>
    <dgm:cxn modelId="{5CDED705-6F40-4B34-8DB4-1551B2564039}" type="presParOf" srcId="{7E524D53-F21F-408E-9F18-D84AA38FE9BC}" destId="{F0DB24CD-9556-430C-970A-7CAF1D99DE1D}" srcOrd="0" destOrd="0" presId="urn:microsoft.com/office/officeart/2005/8/layout/hierarchy1"/>
    <dgm:cxn modelId="{D677C78F-F3E9-4DE9-B73E-C21C4F762615}" type="presParOf" srcId="{7E524D53-F21F-408E-9F18-D84AA38FE9BC}" destId="{2C08FE25-CBB9-4D67-80CA-8DB8ACD3AEB7}" srcOrd="1" destOrd="0" presId="urn:microsoft.com/office/officeart/2005/8/layout/hierarchy1"/>
    <dgm:cxn modelId="{C17F0265-C559-43BC-8B38-CFC382E5E7AC}" type="presParOf" srcId="{7C20AB55-F805-4A4D-9560-B2494B5E19B4}" destId="{61A93E57-97E7-48FF-83C0-EE4D44AA51EF}" srcOrd="1" destOrd="0" presId="urn:microsoft.com/office/officeart/2005/8/layout/hierarchy1"/>
    <dgm:cxn modelId="{2FB9202B-0E9B-4906-9AAB-57D3BEE6BD4A}" type="presParOf" srcId="{6F4AAE21-60E4-144F-9A59-7C11ACA38639}" destId="{148EE210-91C9-4D57-905E-394725AE033B}" srcOrd="2" destOrd="0" presId="urn:microsoft.com/office/officeart/2005/8/layout/hierarchy1"/>
    <dgm:cxn modelId="{FD4C5245-88BB-4965-96CE-66D9968CC6AF}" type="presParOf" srcId="{6F4AAE21-60E4-144F-9A59-7C11ACA38639}" destId="{15669AF4-0673-4115-8FF9-D82CFA1A8A88}" srcOrd="3" destOrd="0" presId="urn:microsoft.com/office/officeart/2005/8/layout/hierarchy1"/>
    <dgm:cxn modelId="{209E3542-F45A-4D80-9B97-C6473464B625}" type="presParOf" srcId="{15669AF4-0673-4115-8FF9-D82CFA1A8A88}" destId="{0D6F3EF5-F4E6-45BC-86B8-5008BACE72B8}" srcOrd="0" destOrd="0" presId="urn:microsoft.com/office/officeart/2005/8/layout/hierarchy1"/>
    <dgm:cxn modelId="{111FA7A2-48CC-4C99-B3E4-063F84567981}" type="presParOf" srcId="{0D6F3EF5-F4E6-45BC-86B8-5008BACE72B8}" destId="{CDB88ECC-D9B3-4143-9A10-30B617AC74BF}" srcOrd="0" destOrd="0" presId="urn:microsoft.com/office/officeart/2005/8/layout/hierarchy1"/>
    <dgm:cxn modelId="{E7756228-BF88-4D7D-8503-F7455189C8C3}" type="presParOf" srcId="{0D6F3EF5-F4E6-45BC-86B8-5008BACE72B8}" destId="{74CB942A-AE6D-4B9E-B8C9-3311837CFBC1}" srcOrd="1" destOrd="0" presId="urn:microsoft.com/office/officeart/2005/8/layout/hierarchy1"/>
    <dgm:cxn modelId="{EBC1E8C4-6372-43B2-8300-16D1DDA2A593}" type="presParOf" srcId="{15669AF4-0673-4115-8FF9-D82CFA1A8A88}" destId="{BDAC3184-83D8-40C3-974B-D8C2A160F0EB}" srcOrd="1" destOrd="0" presId="urn:microsoft.com/office/officeart/2005/8/layout/hierarchy1"/>
    <dgm:cxn modelId="{15404E34-E57F-43B8-84EB-DA22715964D8}" type="presParOf" srcId="{6F4AAE21-60E4-144F-9A59-7C11ACA38639}" destId="{89C2679E-A321-43D8-A6A7-B6719B4DBAD0}" srcOrd="4" destOrd="0" presId="urn:microsoft.com/office/officeart/2005/8/layout/hierarchy1"/>
    <dgm:cxn modelId="{C4B2AAB7-E66A-402B-B520-165079DDD527}" type="presParOf" srcId="{6F4AAE21-60E4-144F-9A59-7C11ACA38639}" destId="{217D01B6-C098-4B9E-8A0A-C2C685376CD9}" srcOrd="5" destOrd="0" presId="urn:microsoft.com/office/officeart/2005/8/layout/hierarchy1"/>
    <dgm:cxn modelId="{5FAEDFCB-84FF-4251-B547-6E1ACF6FCBF0}" type="presParOf" srcId="{217D01B6-C098-4B9E-8A0A-C2C685376CD9}" destId="{A005BACE-5D32-4220-9ABF-59E02B035203}" srcOrd="0" destOrd="0" presId="urn:microsoft.com/office/officeart/2005/8/layout/hierarchy1"/>
    <dgm:cxn modelId="{8B2EA5A9-C728-44D2-99DB-34E714CF809A}" type="presParOf" srcId="{A005BACE-5D32-4220-9ABF-59E02B035203}" destId="{50763252-ECA4-426D-9B1A-B63CEF72BE99}" srcOrd="0" destOrd="0" presId="urn:microsoft.com/office/officeart/2005/8/layout/hierarchy1"/>
    <dgm:cxn modelId="{8A94D65D-EB9B-4378-BF7A-EBF5008D9574}" type="presParOf" srcId="{A005BACE-5D32-4220-9ABF-59E02B035203}" destId="{A1B6DD7C-BA85-4F47-BD65-4C6344B68CD6}" srcOrd="1" destOrd="0" presId="urn:microsoft.com/office/officeart/2005/8/layout/hierarchy1"/>
    <dgm:cxn modelId="{620732F6-CD40-41FB-AB5B-5D1131344363}" type="presParOf" srcId="{217D01B6-C098-4B9E-8A0A-C2C685376CD9}" destId="{B0F04822-9471-477A-925E-8622A8CC9CFD}" srcOrd="1" destOrd="0" presId="urn:microsoft.com/office/officeart/2005/8/layout/hierarchy1"/>
    <dgm:cxn modelId="{8AEBE559-95F8-46D8-94E5-F8E7D9AC11A3}" type="presParOf" srcId="{600F10B8-467B-5943-8EF0-3C096A7403D4}" destId="{6D8933C4-F063-B348-885D-714C8A682ED8}" srcOrd="2" destOrd="0" presId="urn:microsoft.com/office/officeart/2005/8/layout/hierarchy1"/>
    <dgm:cxn modelId="{2E8A8BC5-4641-4B69-80F8-01D3FD4D6FC7}" type="presParOf" srcId="{600F10B8-467B-5943-8EF0-3C096A7403D4}" destId="{5E8F5247-9F16-2E41-AC33-6EDBAF137C84}" srcOrd="3" destOrd="0" presId="urn:microsoft.com/office/officeart/2005/8/layout/hierarchy1"/>
    <dgm:cxn modelId="{28C69343-694B-4075-A905-70CE698CEC3A}" type="presParOf" srcId="{5E8F5247-9F16-2E41-AC33-6EDBAF137C84}" destId="{EB04646A-1132-1047-B155-B137EF842238}" srcOrd="0" destOrd="0" presId="urn:microsoft.com/office/officeart/2005/8/layout/hierarchy1"/>
    <dgm:cxn modelId="{A25B92C2-C7BB-4FBA-A674-6ECD6CF7B5C7}" type="presParOf" srcId="{EB04646A-1132-1047-B155-B137EF842238}" destId="{35E53E9C-FAE1-4A4C-B558-22DDFB3ED80C}" srcOrd="0" destOrd="0" presId="urn:microsoft.com/office/officeart/2005/8/layout/hierarchy1"/>
    <dgm:cxn modelId="{ABB1FFFC-AAC0-49F8-8426-3B707F12BD41}" type="presParOf" srcId="{EB04646A-1132-1047-B155-B137EF842238}" destId="{04A0E571-49BB-0043-8C70-D6C259E69BC1}" srcOrd="1" destOrd="0" presId="urn:microsoft.com/office/officeart/2005/8/layout/hierarchy1"/>
    <dgm:cxn modelId="{B1DA80E8-C734-41B9-BD69-474B153264CD}" type="presParOf" srcId="{5E8F5247-9F16-2E41-AC33-6EDBAF137C84}" destId="{FD741B7C-0F9D-8E46-8670-10D0A37B933B}" srcOrd="1" destOrd="0" presId="urn:microsoft.com/office/officeart/2005/8/layout/hierarchy1"/>
    <dgm:cxn modelId="{C1D7499F-334C-4502-B1B7-54CE8C6497BA}" type="presParOf" srcId="{FD741B7C-0F9D-8E46-8670-10D0A37B933B}" destId="{11E10C42-7749-4E12-A295-10B9C2CC46E6}" srcOrd="0" destOrd="0" presId="urn:microsoft.com/office/officeart/2005/8/layout/hierarchy1"/>
    <dgm:cxn modelId="{9D225480-DFCF-47F8-A1D8-205170DF0B6A}" type="presParOf" srcId="{FD741B7C-0F9D-8E46-8670-10D0A37B933B}" destId="{160897C2-00E8-40B6-8853-779074EDB3C8}" srcOrd="1" destOrd="0" presId="urn:microsoft.com/office/officeart/2005/8/layout/hierarchy1"/>
    <dgm:cxn modelId="{8710D7A4-2590-49BD-9296-0A00D639C693}" type="presParOf" srcId="{160897C2-00E8-40B6-8853-779074EDB3C8}" destId="{96B8DD7A-C83E-4BCA-A5FE-222703A54E5A}" srcOrd="0" destOrd="0" presId="urn:microsoft.com/office/officeart/2005/8/layout/hierarchy1"/>
    <dgm:cxn modelId="{67BE7172-A226-42FF-8B11-A6726C6E87CC}" type="presParOf" srcId="{96B8DD7A-C83E-4BCA-A5FE-222703A54E5A}" destId="{95D3807E-D022-4FC9-96BB-E73D1EF8AB35}" srcOrd="0" destOrd="0" presId="urn:microsoft.com/office/officeart/2005/8/layout/hierarchy1"/>
    <dgm:cxn modelId="{A0A0B542-B5AC-401E-99C0-2F113379B6FE}" type="presParOf" srcId="{96B8DD7A-C83E-4BCA-A5FE-222703A54E5A}" destId="{25D16BC0-1057-454F-B0DA-972CD47F1F67}" srcOrd="1" destOrd="0" presId="urn:microsoft.com/office/officeart/2005/8/layout/hierarchy1"/>
    <dgm:cxn modelId="{04BD1D45-A75E-4B23-8848-E3060A959E3F}" type="presParOf" srcId="{160897C2-00E8-40B6-8853-779074EDB3C8}" destId="{8891FE69-C836-4166-9B80-D738D1B0F25E}" srcOrd="1" destOrd="0" presId="urn:microsoft.com/office/officeart/2005/8/layout/hierarchy1"/>
    <dgm:cxn modelId="{185D3588-43DC-414E-BFC9-DBF37793D923}" type="presParOf" srcId="{FD741B7C-0F9D-8E46-8670-10D0A37B933B}" destId="{C56FB6D0-8876-413E-8E0F-170B5DF8745C}" srcOrd="2" destOrd="0" presId="urn:microsoft.com/office/officeart/2005/8/layout/hierarchy1"/>
    <dgm:cxn modelId="{6DEB72CD-EF71-468E-B96B-AD406BB27667}" type="presParOf" srcId="{FD741B7C-0F9D-8E46-8670-10D0A37B933B}" destId="{58F21358-3103-4ACA-8CF3-58FC31E99816}" srcOrd="3" destOrd="0" presId="urn:microsoft.com/office/officeart/2005/8/layout/hierarchy1"/>
    <dgm:cxn modelId="{BD18B2FC-0BAE-4AFE-A88B-17409FFE6B21}" type="presParOf" srcId="{58F21358-3103-4ACA-8CF3-58FC31E99816}" destId="{4AE973DB-E7B5-4BBB-BF9B-BC4F1193593F}" srcOrd="0" destOrd="0" presId="urn:microsoft.com/office/officeart/2005/8/layout/hierarchy1"/>
    <dgm:cxn modelId="{8731B4EA-1EE5-4E56-B0CE-19DC61239012}" type="presParOf" srcId="{4AE973DB-E7B5-4BBB-BF9B-BC4F1193593F}" destId="{EA3BDF8D-2544-4D95-B039-F0E553B3BB73}" srcOrd="0" destOrd="0" presId="urn:microsoft.com/office/officeart/2005/8/layout/hierarchy1"/>
    <dgm:cxn modelId="{501AEB97-D451-4A3B-833B-9BECF21757FC}" type="presParOf" srcId="{4AE973DB-E7B5-4BBB-BF9B-BC4F1193593F}" destId="{E069DA0D-A17E-488D-B861-85BE25755700}" srcOrd="1" destOrd="0" presId="urn:microsoft.com/office/officeart/2005/8/layout/hierarchy1"/>
    <dgm:cxn modelId="{06F2D611-3F0B-4F49-8182-591388DCDCD9}" type="presParOf" srcId="{58F21358-3103-4ACA-8CF3-58FC31E99816}" destId="{C4AC9C71-3F01-4FD0-BADE-100CCC514CB4}" srcOrd="1" destOrd="0" presId="urn:microsoft.com/office/officeart/2005/8/layout/hierarchy1"/>
    <dgm:cxn modelId="{4E18D57B-ACC4-48C4-876E-D22DFC6358D5}" type="presParOf" srcId="{FD741B7C-0F9D-8E46-8670-10D0A37B933B}" destId="{D411DC62-C808-1A48-BA3C-4D2A253262E7}" srcOrd="4" destOrd="0" presId="urn:microsoft.com/office/officeart/2005/8/layout/hierarchy1"/>
    <dgm:cxn modelId="{19960315-5252-473A-BDA7-B3D3DEBEA98F}" type="presParOf" srcId="{FD741B7C-0F9D-8E46-8670-10D0A37B933B}" destId="{2AD56658-295F-6345-96D6-B1AF3B9BCE91}" srcOrd="5" destOrd="0" presId="urn:microsoft.com/office/officeart/2005/8/layout/hierarchy1"/>
    <dgm:cxn modelId="{34284775-A6A3-486E-BD8B-B8242897FFAB}" type="presParOf" srcId="{2AD56658-295F-6345-96D6-B1AF3B9BCE91}" destId="{69446AA6-21A9-1447-822A-6FFBBE227F85}" srcOrd="0" destOrd="0" presId="urn:microsoft.com/office/officeart/2005/8/layout/hierarchy1"/>
    <dgm:cxn modelId="{F7A38A78-F57D-4B2A-9B13-C79503F0FA64}" type="presParOf" srcId="{69446AA6-21A9-1447-822A-6FFBBE227F85}" destId="{4589FFE8-F218-0E48-B3DC-7D9B67E3D43A}" srcOrd="0" destOrd="0" presId="urn:microsoft.com/office/officeart/2005/8/layout/hierarchy1"/>
    <dgm:cxn modelId="{652C0300-4923-4447-AFF1-EBFCD1692BC3}" type="presParOf" srcId="{69446AA6-21A9-1447-822A-6FFBBE227F85}" destId="{57814C1C-7A92-984F-A9F6-B6FBA4AE4328}" srcOrd="1" destOrd="0" presId="urn:microsoft.com/office/officeart/2005/8/layout/hierarchy1"/>
    <dgm:cxn modelId="{5AF6431B-F355-4BBC-9962-339996810D0F}" type="presParOf" srcId="{2AD56658-295F-6345-96D6-B1AF3B9BCE91}" destId="{B0992FF5-566D-A949-A894-7DBE5470461A}" srcOrd="1" destOrd="0" presId="urn:microsoft.com/office/officeart/2005/8/layout/hierarchy1"/>
    <dgm:cxn modelId="{4A691603-E293-4BB4-8C32-345F04E1B8B0}" type="presParOf" srcId="{600F10B8-467B-5943-8EF0-3C096A7403D4}" destId="{FB1DF849-FA14-4F6B-8FEE-26A61ADB25E9}" srcOrd="4" destOrd="0" presId="urn:microsoft.com/office/officeart/2005/8/layout/hierarchy1"/>
    <dgm:cxn modelId="{9EF099DA-4A87-4AAD-915E-59924A0CBB1D}" type="presParOf" srcId="{600F10B8-467B-5943-8EF0-3C096A7403D4}" destId="{94924EF5-52F0-4289-AE95-89417BFAA68B}" srcOrd="5" destOrd="0" presId="urn:microsoft.com/office/officeart/2005/8/layout/hierarchy1"/>
    <dgm:cxn modelId="{964D2623-C24F-40A2-9230-4B8373C5BC8D}" type="presParOf" srcId="{94924EF5-52F0-4289-AE95-89417BFAA68B}" destId="{D638054E-1642-40A6-AA28-6786F452AB2B}" srcOrd="0" destOrd="0" presId="urn:microsoft.com/office/officeart/2005/8/layout/hierarchy1"/>
    <dgm:cxn modelId="{0A7EF6E4-3F8D-4406-AD15-1801BE7F4618}" type="presParOf" srcId="{D638054E-1642-40A6-AA28-6786F452AB2B}" destId="{4A14C33D-BD7E-45D7-ACC3-3256FA27EC1E}" srcOrd="0" destOrd="0" presId="urn:microsoft.com/office/officeart/2005/8/layout/hierarchy1"/>
    <dgm:cxn modelId="{07D632FC-54B6-4AF7-B752-2350B40161DF}" type="presParOf" srcId="{D638054E-1642-40A6-AA28-6786F452AB2B}" destId="{D87C26E7-F522-4927-A763-BC0C3DA407BB}" srcOrd="1" destOrd="0" presId="urn:microsoft.com/office/officeart/2005/8/layout/hierarchy1"/>
    <dgm:cxn modelId="{7364F5EE-AF44-4EBD-B094-5316F8D0C00B}" type="presParOf" srcId="{94924EF5-52F0-4289-AE95-89417BFAA68B}" destId="{345C3C67-F865-4EC2-B098-B8CC36C3E7C5}" srcOrd="1" destOrd="0" presId="urn:microsoft.com/office/officeart/2005/8/layout/hierarchy1"/>
    <dgm:cxn modelId="{6C5AA9D2-5687-4225-8486-11E0A631D633}" type="presParOf" srcId="{600F10B8-467B-5943-8EF0-3C096A7403D4}" destId="{5B568620-EAD5-4743-A6AB-88378F03778A}" srcOrd="6" destOrd="0" presId="urn:microsoft.com/office/officeart/2005/8/layout/hierarchy1"/>
    <dgm:cxn modelId="{260C5B7E-A60A-4719-B7A4-25B0D280AF8A}" type="presParOf" srcId="{600F10B8-467B-5943-8EF0-3C096A7403D4}" destId="{31303699-F4D1-724F-B7B1-66754870A143}" srcOrd="7" destOrd="0" presId="urn:microsoft.com/office/officeart/2005/8/layout/hierarchy1"/>
    <dgm:cxn modelId="{2F95B446-3096-4D3B-82A3-DAE613CE1427}" type="presParOf" srcId="{31303699-F4D1-724F-B7B1-66754870A143}" destId="{112A29EC-E929-7B40-A85C-0C62CFF5DAC2}" srcOrd="0" destOrd="0" presId="urn:microsoft.com/office/officeart/2005/8/layout/hierarchy1"/>
    <dgm:cxn modelId="{38DCBD2E-48F1-4150-B628-09E3D068C283}" type="presParOf" srcId="{112A29EC-E929-7B40-A85C-0C62CFF5DAC2}" destId="{83F49E87-495C-1541-84D8-ADDC9CEA0873}" srcOrd="0" destOrd="0" presId="urn:microsoft.com/office/officeart/2005/8/layout/hierarchy1"/>
    <dgm:cxn modelId="{34D8CAE1-E5FE-4E65-8524-391EFE3FD06E}" type="presParOf" srcId="{112A29EC-E929-7B40-A85C-0C62CFF5DAC2}" destId="{2070A34F-DEA9-1A4D-97CB-413E419999FE}" srcOrd="1" destOrd="0" presId="urn:microsoft.com/office/officeart/2005/8/layout/hierarchy1"/>
    <dgm:cxn modelId="{C067BE28-40BC-4268-BCC5-C16F0C70CDF3}" type="presParOf" srcId="{31303699-F4D1-724F-B7B1-66754870A143}" destId="{D4A640A7-073A-524F-B0C1-5166B720F838}" srcOrd="1" destOrd="0" presId="urn:microsoft.com/office/officeart/2005/8/layout/hierarchy1"/>
    <dgm:cxn modelId="{093A29D8-0786-4B6C-BD79-69FC50630384}" type="presParOf" srcId="{D4A640A7-073A-524F-B0C1-5166B720F838}" destId="{91447769-5552-4B73-BFFE-3354210B2E9F}" srcOrd="0" destOrd="0" presId="urn:microsoft.com/office/officeart/2005/8/layout/hierarchy1"/>
    <dgm:cxn modelId="{541376A6-65F2-4E43-B4D2-5DBB36FB2E6B}" type="presParOf" srcId="{D4A640A7-073A-524F-B0C1-5166B720F838}" destId="{27C04AA4-F8CF-4033-86E6-B28FD56B3F16}" srcOrd="1" destOrd="0" presId="urn:microsoft.com/office/officeart/2005/8/layout/hierarchy1"/>
    <dgm:cxn modelId="{DC1262AF-589D-4A23-96CA-B11B62AD5F81}" type="presParOf" srcId="{27C04AA4-F8CF-4033-86E6-B28FD56B3F16}" destId="{A2D61288-B550-4DAD-9F8E-85DAF17AE577}" srcOrd="0" destOrd="0" presId="urn:microsoft.com/office/officeart/2005/8/layout/hierarchy1"/>
    <dgm:cxn modelId="{FC4D2768-874C-428F-9027-A3FF8F6268CA}" type="presParOf" srcId="{A2D61288-B550-4DAD-9F8E-85DAF17AE577}" destId="{4B0C682C-60CB-4B40-9921-FA1FF3483BE1}" srcOrd="0" destOrd="0" presId="urn:microsoft.com/office/officeart/2005/8/layout/hierarchy1"/>
    <dgm:cxn modelId="{D47F06BF-CE42-467B-9BDF-E2E7BE7202DB}" type="presParOf" srcId="{A2D61288-B550-4DAD-9F8E-85DAF17AE577}" destId="{9A17941B-DEEF-475F-96BF-F27430A98C9B}" srcOrd="1" destOrd="0" presId="urn:microsoft.com/office/officeart/2005/8/layout/hierarchy1"/>
    <dgm:cxn modelId="{6AC99D44-21B4-460A-9362-6300F229DD25}" type="presParOf" srcId="{27C04AA4-F8CF-4033-86E6-B28FD56B3F16}" destId="{A692BDC9-EB53-40A0-9D92-C17F118695E3}" srcOrd="1" destOrd="0" presId="urn:microsoft.com/office/officeart/2005/8/layout/hierarchy1"/>
    <dgm:cxn modelId="{3BEC8C96-0ACD-4CB9-BE18-705C6B523283}" type="presParOf" srcId="{D4A640A7-073A-524F-B0C1-5166B720F838}" destId="{BDC578B7-F701-434F-96CB-1491962C6B63}" srcOrd="2" destOrd="0" presId="urn:microsoft.com/office/officeart/2005/8/layout/hierarchy1"/>
    <dgm:cxn modelId="{8D7E29A3-E769-4A7A-8683-40FD4B6B45CB}" type="presParOf" srcId="{D4A640A7-073A-524F-B0C1-5166B720F838}" destId="{8C645521-F944-4530-817D-B67411E6E236}" srcOrd="3" destOrd="0" presId="urn:microsoft.com/office/officeart/2005/8/layout/hierarchy1"/>
    <dgm:cxn modelId="{1EEFA01E-6F25-4294-975E-1791B4411890}" type="presParOf" srcId="{8C645521-F944-4530-817D-B67411E6E236}" destId="{5A3F20C8-DBA9-4551-A63F-9EA2CCC74FFA}" srcOrd="0" destOrd="0" presId="urn:microsoft.com/office/officeart/2005/8/layout/hierarchy1"/>
    <dgm:cxn modelId="{B935C3A3-9EBD-4DD9-899C-C33C83983EEC}" type="presParOf" srcId="{5A3F20C8-DBA9-4551-A63F-9EA2CCC74FFA}" destId="{C290D20C-B6D6-44B5-8A91-1994F8696F81}" srcOrd="0" destOrd="0" presId="urn:microsoft.com/office/officeart/2005/8/layout/hierarchy1"/>
    <dgm:cxn modelId="{556B2348-6D36-4BAC-AC77-AF84DFE02B22}" type="presParOf" srcId="{5A3F20C8-DBA9-4551-A63F-9EA2CCC74FFA}" destId="{61C82F77-9E98-4A9E-B78F-FB4C295F9B34}" srcOrd="1" destOrd="0" presId="urn:microsoft.com/office/officeart/2005/8/layout/hierarchy1"/>
    <dgm:cxn modelId="{018665A1-0C22-4BEB-9F70-5AD7D15C2E6B}" type="presParOf" srcId="{8C645521-F944-4530-817D-B67411E6E236}" destId="{6032B339-F6C5-4733-8D25-DCCEB2276C17}" srcOrd="1" destOrd="0" presId="urn:microsoft.com/office/officeart/2005/8/layout/hierarchy1"/>
    <dgm:cxn modelId="{FF3B49E5-66AC-4440-8713-06EE2D72FDDB}" type="presParOf" srcId="{D4A640A7-073A-524F-B0C1-5166B720F838}" destId="{AC689FEC-EE08-4C4B-8ED0-84984684A38B}" srcOrd="4" destOrd="0" presId="urn:microsoft.com/office/officeart/2005/8/layout/hierarchy1"/>
    <dgm:cxn modelId="{1DDF8E28-3CE3-4C48-9875-B739145110C8}" type="presParOf" srcId="{D4A640A7-073A-524F-B0C1-5166B720F838}" destId="{D279F67D-362D-453A-9F63-B79DD3A1282C}" srcOrd="5" destOrd="0" presId="urn:microsoft.com/office/officeart/2005/8/layout/hierarchy1"/>
    <dgm:cxn modelId="{07F97B74-E147-40B3-9561-64FAA6F42778}" type="presParOf" srcId="{D279F67D-362D-453A-9F63-B79DD3A1282C}" destId="{70D842EA-DFC4-41B6-8ABA-D28A67F3BA9A}" srcOrd="0" destOrd="0" presId="urn:microsoft.com/office/officeart/2005/8/layout/hierarchy1"/>
    <dgm:cxn modelId="{1192886C-615C-4310-8256-E6DA294A869C}" type="presParOf" srcId="{70D842EA-DFC4-41B6-8ABA-D28A67F3BA9A}" destId="{3BEFD747-B16A-496C-BFAF-0DD24D59D7FD}" srcOrd="0" destOrd="0" presId="urn:microsoft.com/office/officeart/2005/8/layout/hierarchy1"/>
    <dgm:cxn modelId="{8DDB95B5-33BC-4457-BC0B-A7BF9059DCAF}" type="presParOf" srcId="{70D842EA-DFC4-41B6-8ABA-D28A67F3BA9A}" destId="{75507382-21F4-417C-93FB-036096DD02F0}" srcOrd="1" destOrd="0" presId="urn:microsoft.com/office/officeart/2005/8/layout/hierarchy1"/>
    <dgm:cxn modelId="{FE791D03-404E-4F69-995C-7AAEB16B7B37}" type="presParOf" srcId="{D279F67D-362D-453A-9F63-B79DD3A1282C}" destId="{1BB1B41C-205F-473E-B7D2-B7012B5F8C84}" srcOrd="1" destOrd="0" presId="urn:microsoft.com/office/officeart/2005/8/layout/hierarchy1"/>
    <dgm:cxn modelId="{03524DA8-30B6-4D37-8B47-DF090D6D6BBB}" type="presParOf" srcId="{600F10B8-467B-5943-8EF0-3C096A7403D4}" destId="{A814A4C3-DAC8-48D3-9218-BCB3A831DA96}" srcOrd="8" destOrd="0" presId="urn:microsoft.com/office/officeart/2005/8/layout/hierarchy1"/>
    <dgm:cxn modelId="{867D8AED-EBB8-48F1-87AB-35E1F8D12137}" type="presParOf" srcId="{600F10B8-467B-5943-8EF0-3C096A7403D4}" destId="{1E0B329F-B5F2-400C-B28B-8E35E512BFF4}" srcOrd="9" destOrd="0" presId="urn:microsoft.com/office/officeart/2005/8/layout/hierarchy1"/>
    <dgm:cxn modelId="{0B5E3755-19A1-4B31-BD41-F34C665CB9E8}" type="presParOf" srcId="{1E0B329F-B5F2-400C-B28B-8E35E512BFF4}" destId="{21D879DF-9490-4219-9743-40AEAE00D5C4}" srcOrd="0" destOrd="0" presId="urn:microsoft.com/office/officeart/2005/8/layout/hierarchy1"/>
    <dgm:cxn modelId="{986BC464-3A42-422B-8C9F-5D94CA58A45A}" type="presParOf" srcId="{21D879DF-9490-4219-9743-40AEAE00D5C4}" destId="{377A1DFA-FF91-43D3-9F6D-BD6057B761E4}" srcOrd="0" destOrd="0" presId="urn:microsoft.com/office/officeart/2005/8/layout/hierarchy1"/>
    <dgm:cxn modelId="{7E005A1C-B713-4E25-B7C2-29FD8DD8084B}" type="presParOf" srcId="{21D879DF-9490-4219-9743-40AEAE00D5C4}" destId="{E3C24823-8A8F-400A-B90C-A9445522C93F}" srcOrd="1" destOrd="0" presId="urn:microsoft.com/office/officeart/2005/8/layout/hierarchy1"/>
    <dgm:cxn modelId="{3C24288F-A8D2-4E3B-A0A0-084C2F2FCF29}"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83E98-1582-4D34-A09E-5B76E006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2</TotalTime>
  <Pages>50</Pages>
  <Words>6350</Words>
  <Characters>34927</Characters>
  <Application>Microsoft Office Word</Application>
  <DocSecurity>0</DocSecurity>
  <Lines>291</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test</vt:lpstr>
      <vt:lpstr>test</vt:lpstr>
    </vt:vector>
  </TitlesOfParts>
  <Company>UTC</Company>
  <LinksUpToDate>false</LinksUpToDate>
  <CharactersWithSpaces>41195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dartycergy</cp:lastModifiedBy>
  <cp:revision>2</cp:revision>
  <cp:lastPrinted>2012-10-22T21:06:00Z</cp:lastPrinted>
  <dcterms:created xsi:type="dcterms:W3CDTF">2012-11-13T15:14:00Z</dcterms:created>
  <dcterms:modified xsi:type="dcterms:W3CDTF">2012-11-13T15:14:00Z</dcterms:modified>
</cp:coreProperties>
</file>