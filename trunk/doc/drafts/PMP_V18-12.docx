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632311" w:rsidTr="00804A7C">
            <w:trPr>
              <w:trHeight w:val="1464"/>
            </w:trPr>
            <w:tc>
              <w:tcPr>
                <w:tcW w:w="1662" w:type="dxa"/>
                <w:tcBorders>
                  <w:right w:val="single" w:sz="4" w:space="0" w:color="FFFFFF" w:themeColor="background1"/>
                </w:tcBorders>
                <w:shd w:val="clear" w:color="auto" w:fill="8DB3E2" w:themeFill="text2" w:themeFillTint="66"/>
              </w:tcPr>
              <w:p w:rsidR="00632311" w:rsidRDefault="00632311"/>
            </w:tc>
            <w:tc>
              <w:tcPr>
                <w:tcW w:w="4632" w:type="dxa"/>
                <w:tcBorders>
                  <w:left w:val="single" w:sz="4" w:space="0" w:color="FFFFFF" w:themeColor="background1"/>
                </w:tcBorders>
                <w:shd w:val="clear" w:color="auto" w:fill="8DB3E2" w:themeFill="text2" w:themeFillTint="66"/>
                <w:vAlign w:val="bottom"/>
              </w:tcPr>
              <w:p w:rsidR="00632311" w:rsidRDefault="00632311" w:rsidP="005317E9">
                <w:pPr>
                  <w:pStyle w:val="Sansinterligne"/>
                  <w:rPr>
                    <w:rFonts w:asciiTheme="majorHAnsi" w:eastAsiaTheme="majorEastAsia" w:hAnsiTheme="majorHAnsi" w:cstheme="majorBidi"/>
                    <w:b/>
                    <w:bCs/>
                    <w:color w:val="FFFFFF" w:themeColor="background1"/>
                    <w:sz w:val="72"/>
                    <w:szCs w:val="72"/>
                  </w:rPr>
                </w:pPr>
              </w:p>
            </w:tc>
          </w:tr>
          <w:tr w:rsidR="00632311" w:rsidTr="00804A7C">
            <w:trPr>
              <w:trHeight w:val="1464"/>
            </w:trPr>
            <w:tc>
              <w:tcPr>
                <w:tcW w:w="1662" w:type="dxa"/>
                <w:tcBorders>
                  <w:right w:val="single" w:sz="4" w:space="0" w:color="FFFFFF" w:themeColor="background1"/>
                </w:tcBorders>
                <w:shd w:val="clear" w:color="auto" w:fill="8DB3E2" w:themeFill="text2" w:themeFillTint="66"/>
              </w:tcPr>
              <w:p w:rsidR="00632311" w:rsidRDefault="00632311"/>
            </w:tc>
            <w:tc>
              <w:tcPr>
                <w:tcW w:w="4632" w:type="dxa"/>
                <w:tcBorders>
                  <w:left w:val="single" w:sz="4" w:space="0" w:color="FFFFFF" w:themeColor="background1"/>
                </w:tcBorders>
                <w:shd w:val="clear" w:color="auto" w:fill="8DB3E2" w:themeFill="text2" w:themeFillTint="66"/>
                <w:vAlign w:val="bottom"/>
              </w:tcPr>
              <w:p w:rsidR="00632311" w:rsidRDefault="00632311" w:rsidP="005317E9">
                <w:pPr>
                  <w:pStyle w:val="Sansinterligne"/>
                  <w:rPr>
                    <w:rFonts w:asciiTheme="majorHAnsi" w:eastAsiaTheme="majorEastAsia" w:hAnsiTheme="majorHAnsi" w:cstheme="majorBidi"/>
                    <w:b/>
                    <w:bCs/>
                    <w:color w:val="FFFFFF" w:themeColor="background1"/>
                    <w:sz w:val="72"/>
                    <w:szCs w:val="72"/>
                  </w:rPr>
                </w:pP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p>
            </w:tc>
            <w:tc>
              <w:tcPr>
                <w:tcW w:w="4632" w:type="dxa"/>
                <w:tcBorders>
                  <w:left w:val="single" w:sz="4" w:space="0" w:color="000000" w:themeColor="text1"/>
                </w:tcBorders>
                <w:vAlign w:val="center"/>
              </w:tcPr>
              <w:p w:rsidR="005B608B" w:rsidRPr="00804A7C" w:rsidRDefault="005B608B" w:rsidP="005317E9">
                <w:pPr>
                  <w:pStyle w:val="Sansinterligne"/>
                  <w:rPr>
                    <w:color w:val="17365D" w:themeColor="text2" w:themeShade="BF"/>
                    <w:sz w:val="28"/>
                    <w:szCs w:val="28"/>
                  </w:rPr>
                </w:pPr>
              </w:p>
              <w:p w:rsidR="005317E9" w:rsidRPr="00804A7C" w:rsidRDefault="00241FDD" w:rsidP="005317E9">
                <w:pPr>
                  <w:pStyle w:val="Sansinterligne"/>
                  <w:rPr>
                    <w:color w:val="17365D" w:themeColor="text2" w:themeShade="BF"/>
                    <w:sz w:val="28"/>
                    <w:szCs w:val="28"/>
                  </w:rPr>
                </w:pPr>
                <w:fldSimple w:instr=" DATE   \* MERGEFORMAT ">
                  <w:r w:rsidR="00D34823" w:rsidRPr="00D34823">
                    <w:rPr>
                      <w:noProof/>
                      <w:color w:val="17365D" w:themeColor="text2" w:themeShade="BF"/>
                      <w:sz w:val="28"/>
                      <w:szCs w:val="28"/>
                    </w:rPr>
                    <w:t>18/12/2012</w:t>
                  </w:r>
                </w:fldSimple>
                <w:r w:rsidR="005317E9" w:rsidRPr="00804A7C">
                  <w:rPr>
                    <w:color w:val="17365D" w:themeColor="text2" w:themeShade="BF"/>
                    <w:sz w:val="28"/>
                    <w:szCs w:val="28"/>
                  </w:rPr>
                  <w:t xml:space="preserve"> </w:t>
                </w:r>
              </w:p>
              <w:p w:rsidR="005317E9" w:rsidRPr="00804A7C" w:rsidRDefault="005317E9" w:rsidP="005317E9">
                <w:pPr>
                  <w:pStyle w:val="Sansinterligne"/>
                  <w:rPr>
                    <w:color w:val="17365D" w:themeColor="text2" w:themeShade="BF"/>
                  </w:rPr>
                </w:pPr>
              </w:p>
              <w:p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rsidR="005B608B" w:rsidRPr="00804A7C" w:rsidRDefault="00396610" w:rsidP="005B608B">
                <w:pPr>
                  <w:pStyle w:val="Sansinterligne"/>
                  <w:numPr>
                    <w:ilvl w:val="0"/>
                    <w:numId w:val="2"/>
                  </w:numPr>
                  <w:rPr>
                    <w:color w:val="17365D" w:themeColor="text2" w:themeShade="BF"/>
                    <w:sz w:val="24"/>
                    <w:szCs w:val="24"/>
                  </w:rPr>
                </w:pPr>
                <w:r>
                  <w:rPr>
                    <w:color w:val="17365D" w:themeColor="text2" w:themeShade="BF"/>
                    <w:sz w:val="24"/>
                    <w:szCs w:val="24"/>
                  </w:rPr>
                  <w:t xml:space="preserve">PASQUIER </w:t>
                </w:r>
                <w:proofErr w:type="spellStart"/>
                <w:r>
                  <w:rPr>
                    <w:color w:val="17365D" w:themeColor="text2" w:themeShade="BF"/>
                    <w:sz w:val="24"/>
                    <w:szCs w:val="24"/>
                  </w:rPr>
                  <w:t>Esteban</w:t>
                </w:r>
                <w:proofErr w:type="spellEnd"/>
              </w:p>
              <w:p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 xml:space="preserve">PICAVET </w:t>
                </w:r>
                <w:proofErr w:type="spellStart"/>
                <w:r>
                  <w:rPr>
                    <w:color w:val="17365D" w:themeColor="text2" w:themeShade="BF"/>
                    <w:sz w:val="24"/>
                    <w:szCs w:val="24"/>
                  </w:rPr>
                  <w:t>Loic</w:t>
                </w:r>
                <w:proofErr w:type="spellEnd"/>
              </w:p>
              <w:p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SILVESTRE Joseph</w:t>
                </w:r>
              </w:p>
              <w:p w:rsidR="005B608B"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PENOT Vincent</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241FDD"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AutoShape 17" o:spid="_x0000_s1026" type="#_x0000_t32" style="position:absolute;left:0;text-align:left;margin-left:6.1pt;margin-top:43.95pt;width:441.35pt;height:.95pt;flip:y;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" strokecolor="#8db3e2 [1311]"/>
                  </w:pict>
                </w:r>
                <w:r w:rsidR="00396610">
                  <w:rPr>
                    <w:b/>
                    <w:sz w:val="56"/>
                    <w:szCs w:val="56"/>
                  </w:rPr>
                  <w:t>Plan de Management de Projet</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Sansinterligne"/>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pPr>
            <w:pStyle w:val="En-ttedetabledesmatires"/>
          </w:pPr>
          <w:r w:rsidRPr="00954E67">
            <w:rPr>
              <w:rStyle w:val="Titre1Car"/>
            </w:rPr>
            <w:t>Table des matières</w:t>
          </w:r>
        </w:p>
        <w:p w:rsidR="00954E67" w:rsidRPr="00954E67" w:rsidRDefault="00954E67" w:rsidP="00954E67">
          <w:pPr>
            <w:rPr>
              <w:sz w:val="28"/>
              <w:szCs w:val="28"/>
            </w:rPr>
          </w:pPr>
        </w:p>
        <w:p w:rsidR="0097730D" w:rsidRDefault="00241FDD">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1188850" w:history="1">
            <w:r w:rsidR="0097730D" w:rsidRPr="00B21C5E">
              <w:rPr>
                <w:rStyle w:val="Lienhypertexte"/>
                <w:noProof/>
              </w:rPr>
              <w:t>1</w:t>
            </w:r>
            <w:r w:rsidR="0097730D">
              <w:rPr>
                <w:rFonts w:eastAsiaTheme="minorEastAsia"/>
                <w:noProof/>
                <w:lang w:eastAsia="fr-FR"/>
              </w:rPr>
              <w:tab/>
            </w:r>
            <w:r w:rsidR="0097730D" w:rsidRPr="00B21C5E">
              <w:rPr>
                <w:rStyle w:val="Lienhypertexte"/>
                <w:noProof/>
              </w:rPr>
              <w:t>Un unique projet : ChessP2P</w:t>
            </w:r>
            <w:r w:rsidR="0097730D">
              <w:rPr>
                <w:noProof/>
                <w:webHidden/>
              </w:rPr>
              <w:tab/>
            </w:r>
            <w:r>
              <w:rPr>
                <w:noProof/>
                <w:webHidden/>
              </w:rPr>
              <w:fldChar w:fldCharType="begin"/>
            </w:r>
            <w:r w:rsidR="0097730D">
              <w:rPr>
                <w:noProof/>
                <w:webHidden/>
              </w:rPr>
              <w:instrText xml:space="preserve"> PAGEREF _Toc341188850 \h </w:instrText>
            </w:r>
            <w:r>
              <w:rPr>
                <w:noProof/>
                <w:webHidden/>
              </w:rPr>
            </w:r>
            <w:r>
              <w:rPr>
                <w:noProof/>
                <w:webHidden/>
              </w:rPr>
              <w:fldChar w:fldCharType="separate"/>
            </w:r>
            <w:r w:rsidR="00D34823">
              <w:rPr>
                <w:noProof/>
                <w:webHidden/>
              </w:rPr>
              <w:t>5</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51" w:history="1">
            <w:r w:rsidR="0097730D" w:rsidRPr="00B21C5E">
              <w:rPr>
                <w:rStyle w:val="Lienhypertexte"/>
                <w:noProof/>
              </w:rPr>
              <w:t>1.1</w:t>
            </w:r>
            <w:r w:rsidR="0097730D">
              <w:rPr>
                <w:rFonts w:eastAsiaTheme="minorEastAsia"/>
                <w:noProof/>
                <w:lang w:eastAsia="fr-FR"/>
              </w:rPr>
              <w:tab/>
            </w:r>
            <w:r w:rsidR="0097730D" w:rsidRPr="00B21C5E">
              <w:rPr>
                <w:rStyle w:val="Lienhypertexte"/>
                <w:noProof/>
              </w:rPr>
              <w:t>Introduction générale</w:t>
            </w:r>
            <w:r w:rsidR="0097730D">
              <w:rPr>
                <w:noProof/>
                <w:webHidden/>
              </w:rPr>
              <w:tab/>
            </w:r>
            <w:r>
              <w:rPr>
                <w:noProof/>
                <w:webHidden/>
              </w:rPr>
              <w:fldChar w:fldCharType="begin"/>
            </w:r>
            <w:r w:rsidR="0097730D">
              <w:rPr>
                <w:noProof/>
                <w:webHidden/>
              </w:rPr>
              <w:instrText xml:space="preserve"> PAGEREF _Toc341188851 \h </w:instrText>
            </w:r>
            <w:r>
              <w:rPr>
                <w:noProof/>
                <w:webHidden/>
              </w:rPr>
            </w:r>
            <w:r>
              <w:rPr>
                <w:noProof/>
                <w:webHidden/>
              </w:rPr>
              <w:fldChar w:fldCharType="separate"/>
            </w:r>
            <w:r w:rsidR="00D34823">
              <w:rPr>
                <w:noProof/>
                <w:webHidden/>
              </w:rPr>
              <w:t>5</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52" w:history="1">
            <w:r w:rsidR="0097730D" w:rsidRPr="00B21C5E">
              <w:rPr>
                <w:rStyle w:val="Lienhypertexte"/>
                <w:noProof/>
              </w:rPr>
              <w:t>1.2</w:t>
            </w:r>
            <w:r w:rsidR="0097730D">
              <w:rPr>
                <w:rFonts w:eastAsiaTheme="minorEastAsia"/>
                <w:noProof/>
                <w:lang w:eastAsia="fr-FR"/>
              </w:rPr>
              <w:tab/>
            </w:r>
            <w:r w:rsidR="0097730D" w:rsidRPr="00B21C5E">
              <w:rPr>
                <w:rStyle w:val="Lienhypertexte"/>
                <w:noProof/>
              </w:rPr>
              <w:t>Organigramme de l’équipe</w:t>
            </w:r>
            <w:r w:rsidR="0097730D">
              <w:rPr>
                <w:noProof/>
                <w:webHidden/>
              </w:rPr>
              <w:tab/>
            </w:r>
            <w:r>
              <w:rPr>
                <w:noProof/>
                <w:webHidden/>
              </w:rPr>
              <w:fldChar w:fldCharType="begin"/>
            </w:r>
            <w:r w:rsidR="0097730D">
              <w:rPr>
                <w:noProof/>
                <w:webHidden/>
              </w:rPr>
              <w:instrText xml:space="preserve"> PAGEREF _Toc341188852 \h </w:instrText>
            </w:r>
            <w:r>
              <w:rPr>
                <w:noProof/>
                <w:webHidden/>
              </w:rPr>
            </w:r>
            <w:r>
              <w:rPr>
                <w:noProof/>
                <w:webHidden/>
              </w:rPr>
              <w:fldChar w:fldCharType="separate"/>
            </w:r>
            <w:r w:rsidR="00D34823">
              <w:rPr>
                <w:noProof/>
                <w:webHidden/>
              </w:rPr>
              <w:t>6</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53" w:history="1">
            <w:r w:rsidR="0097730D" w:rsidRPr="00B21C5E">
              <w:rPr>
                <w:rStyle w:val="Lienhypertexte"/>
                <w:noProof/>
              </w:rPr>
              <w:t>1.3</w:t>
            </w:r>
            <w:r w:rsidR="0097730D">
              <w:rPr>
                <w:rFonts w:eastAsiaTheme="minorEastAsia"/>
                <w:noProof/>
                <w:lang w:eastAsia="fr-FR"/>
              </w:rPr>
              <w:tab/>
            </w:r>
            <w:r w:rsidR="0097730D" w:rsidRPr="00B21C5E">
              <w:rPr>
                <w:rStyle w:val="Lienhypertexte"/>
                <w:noProof/>
              </w:rPr>
              <w:t>Actions qualités</w:t>
            </w:r>
            <w:r w:rsidR="0097730D">
              <w:rPr>
                <w:noProof/>
                <w:webHidden/>
              </w:rPr>
              <w:tab/>
            </w:r>
            <w:r>
              <w:rPr>
                <w:noProof/>
                <w:webHidden/>
              </w:rPr>
              <w:fldChar w:fldCharType="begin"/>
            </w:r>
            <w:r w:rsidR="0097730D">
              <w:rPr>
                <w:noProof/>
                <w:webHidden/>
              </w:rPr>
              <w:instrText xml:space="preserve"> PAGEREF _Toc341188853 \h </w:instrText>
            </w:r>
            <w:r>
              <w:rPr>
                <w:noProof/>
                <w:webHidden/>
              </w:rPr>
            </w:r>
            <w:r>
              <w:rPr>
                <w:noProof/>
                <w:webHidden/>
              </w:rPr>
              <w:fldChar w:fldCharType="separate"/>
            </w:r>
            <w:r w:rsidR="00D34823">
              <w:rPr>
                <w:noProof/>
                <w:webHidden/>
              </w:rPr>
              <w:t>7</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54" w:history="1">
            <w:r w:rsidR="0097730D" w:rsidRPr="00B21C5E">
              <w:rPr>
                <w:rStyle w:val="Lienhypertexte"/>
                <w:noProof/>
              </w:rPr>
              <w:t>1.3.1</w:t>
            </w:r>
            <w:r w:rsidR="0097730D">
              <w:rPr>
                <w:rFonts w:eastAsiaTheme="minorEastAsia"/>
                <w:noProof/>
                <w:lang w:eastAsia="fr-FR"/>
              </w:rPr>
              <w:tab/>
            </w:r>
            <w:r w:rsidR="0097730D" w:rsidRPr="00B21C5E">
              <w:rPr>
                <w:rStyle w:val="Lienhypertexte"/>
                <w:noProof/>
              </w:rPr>
              <w:t>Choix des outils</w:t>
            </w:r>
            <w:r w:rsidR="0097730D">
              <w:rPr>
                <w:noProof/>
                <w:webHidden/>
              </w:rPr>
              <w:tab/>
            </w:r>
            <w:r>
              <w:rPr>
                <w:noProof/>
                <w:webHidden/>
              </w:rPr>
              <w:fldChar w:fldCharType="begin"/>
            </w:r>
            <w:r w:rsidR="0097730D">
              <w:rPr>
                <w:noProof/>
                <w:webHidden/>
              </w:rPr>
              <w:instrText xml:space="preserve"> PAGEREF _Toc341188854 \h </w:instrText>
            </w:r>
            <w:r>
              <w:rPr>
                <w:noProof/>
                <w:webHidden/>
              </w:rPr>
            </w:r>
            <w:r>
              <w:rPr>
                <w:noProof/>
                <w:webHidden/>
              </w:rPr>
              <w:fldChar w:fldCharType="separate"/>
            </w:r>
            <w:r w:rsidR="00D34823">
              <w:rPr>
                <w:noProof/>
                <w:webHidden/>
              </w:rPr>
              <w:t>7</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55" w:history="1">
            <w:r w:rsidR="0097730D" w:rsidRPr="00B21C5E">
              <w:rPr>
                <w:rStyle w:val="Lienhypertexte"/>
                <w:noProof/>
              </w:rPr>
              <w:t>1.3.2</w:t>
            </w:r>
            <w:r w:rsidR="0097730D">
              <w:rPr>
                <w:rFonts w:eastAsiaTheme="minorEastAsia"/>
                <w:noProof/>
                <w:lang w:eastAsia="fr-FR"/>
              </w:rPr>
              <w:tab/>
            </w:r>
            <w:r w:rsidR="0097730D" w:rsidRPr="00B21C5E">
              <w:rPr>
                <w:rStyle w:val="Lienhypertexte"/>
                <w:noProof/>
              </w:rPr>
              <w:t>Utilisation du SVN</w:t>
            </w:r>
            <w:r w:rsidR="0097730D">
              <w:rPr>
                <w:noProof/>
                <w:webHidden/>
              </w:rPr>
              <w:tab/>
            </w:r>
            <w:r>
              <w:rPr>
                <w:noProof/>
                <w:webHidden/>
              </w:rPr>
              <w:fldChar w:fldCharType="begin"/>
            </w:r>
            <w:r w:rsidR="0097730D">
              <w:rPr>
                <w:noProof/>
                <w:webHidden/>
              </w:rPr>
              <w:instrText xml:space="preserve"> PAGEREF _Toc341188855 \h </w:instrText>
            </w:r>
            <w:r>
              <w:rPr>
                <w:noProof/>
                <w:webHidden/>
              </w:rPr>
            </w:r>
            <w:r>
              <w:rPr>
                <w:noProof/>
                <w:webHidden/>
              </w:rPr>
              <w:fldChar w:fldCharType="separate"/>
            </w:r>
            <w:r w:rsidR="00D34823">
              <w:rPr>
                <w:noProof/>
                <w:webHidden/>
              </w:rPr>
              <w:t>7</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56" w:history="1">
            <w:r w:rsidR="0097730D" w:rsidRPr="00B21C5E">
              <w:rPr>
                <w:rStyle w:val="Lienhypertexte"/>
                <w:noProof/>
              </w:rPr>
              <w:t>1.3.3</w:t>
            </w:r>
            <w:r w:rsidR="0097730D">
              <w:rPr>
                <w:rFonts w:eastAsiaTheme="minorEastAsia"/>
                <w:noProof/>
                <w:lang w:eastAsia="fr-FR"/>
              </w:rPr>
              <w:tab/>
            </w:r>
            <w:r w:rsidR="0097730D" w:rsidRPr="00B21C5E">
              <w:rPr>
                <w:rStyle w:val="Lienhypertexte"/>
                <w:noProof/>
              </w:rPr>
              <w:t>Documentation</w:t>
            </w:r>
            <w:r w:rsidR="0097730D">
              <w:rPr>
                <w:noProof/>
                <w:webHidden/>
              </w:rPr>
              <w:tab/>
            </w:r>
            <w:r>
              <w:rPr>
                <w:noProof/>
                <w:webHidden/>
              </w:rPr>
              <w:fldChar w:fldCharType="begin"/>
            </w:r>
            <w:r w:rsidR="0097730D">
              <w:rPr>
                <w:noProof/>
                <w:webHidden/>
              </w:rPr>
              <w:instrText xml:space="preserve"> PAGEREF _Toc341188856 \h </w:instrText>
            </w:r>
            <w:r>
              <w:rPr>
                <w:noProof/>
                <w:webHidden/>
              </w:rPr>
            </w:r>
            <w:r>
              <w:rPr>
                <w:noProof/>
                <w:webHidden/>
              </w:rPr>
              <w:fldChar w:fldCharType="separate"/>
            </w:r>
            <w:r w:rsidR="00D34823">
              <w:rPr>
                <w:noProof/>
                <w:webHidden/>
              </w:rPr>
              <w:t>7</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57" w:history="1">
            <w:r w:rsidR="0097730D" w:rsidRPr="00B21C5E">
              <w:rPr>
                <w:rStyle w:val="Lienhypertexte"/>
                <w:noProof/>
              </w:rPr>
              <w:t>1.3.4</w:t>
            </w:r>
            <w:r w:rsidR="0097730D">
              <w:rPr>
                <w:rFonts w:eastAsiaTheme="minorEastAsia"/>
                <w:noProof/>
                <w:lang w:eastAsia="fr-FR"/>
              </w:rPr>
              <w:tab/>
            </w:r>
            <w:r w:rsidR="0097730D" w:rsidRPr="00B21C5E">
              <w:rPr>
                <w:rStyle w:val="Lienhypertexte"/>
                <w:noProof/>
              </w:rPr>
              <w:t>Bonnes pratiques de codage</w:t>
            </w:r>
            <w:r w:rsidR="0097730D">
              <w:rPr>
                <w:noProof/>
                <w:webHidden/>
              </w:rPr>
              <w:tab/>
            </w:r>
            <w:r>
              <w:rPr>
                <w:noProof/>
                <w:webHidden/>
              </w:rPr>
              <w:fldChar w:fldCharType="begin"/>
            </w:r>
            <w:r w:rsidR="0097730D">
              <w:rPr>
                <w:noProof/>
                <w:webHidden/>
              </w:rPr>
              <w:instrText xml:space="preserve"> PAGEREF _Toc341188857 \h </w:instrText>
            </w:r>
            <w:r>
              <w:rPr>
                <w:noProof/>
                <w:webHidden/>
              </w:rPr>
            </w:r>
            <w:r>
              <w:rPr>
                <w:noProof/>
                <w:webHidden/>
              </w:rPr>
              <w:fldChar w:fldCharType="separate"/>
            </w:r>
            <w:r w:rsidR="00D34823">
              <w:rPr>
                <w:noProof/>
                <w:webHidden/>
              </w:rPr>
              <w:t>8</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58" w:history="1">
            <w:r w:rsidR="0097730D" w:rsidRPr="00B21C5E">
              <w:rPr>
                <w:rStyle w:val="Lienhypertexte"/>
                <w:noProof/>
              </w:rPr>
              <w:t>1.4</w:t>
            </w:r>
            <w:r w:rsidR="0097730D">
              <w:rPr>
                <w:rFonts w:eastAsiaTheme="minorEastAsia"/>
                <w:noProof/>
                <w:lang w:eastAsia="fr-FR"/>
              </w:rPr>
              <w:tab/>
            </w:r>
            <w:r w:rsidR="0097730D" w:rsidRPr="00B21C5E">
              <w:rPr>
                <w:rStyle w:val="Lienhypertexte"/>
                <w:noProof/>
              </w:rPr>
              <w:t>Analyse des risques</w:t>
            </w:r>
            <w:r w:rsidR="0097730D">
              <w:rPr>
                <w:noProof/>
                <w:webHidden/>
              </w:rPr>
              <w:tab/>
            </w:r>
            <w:r>
              <w:rPr>
                <w:noProof/>
                <w:webHidden/>
              </w:rPr>
              <w:fldChar w:fldCharType="begin"/>
            </w:r>
            <w:r w:rsidR="0097730D">
              <w:rPr>
                <w:noProof/>
                <w:webHidden/>
              </w:rPr>
              <w:instrText xml:space="preserve"> PAGEREF _Toc341188858 \h </w:instrText>
            </w:r>
            <w:r>
              <w:rPr>
                <w:noProof/>
                <w:webHidden/>
              </w:rPr>
            </w:r>
            <w:r>
              <w:rPr>
                <w:noProof/>
                <w:webHidden/>
              </w:rPr>
              <w:fldChar w:fldCharType="separate"/>
            </w:r>
            <w:r w:rsidR="00D34823">
              <w:rPr>
                <w:noProof/>
                <w:webHidden/>
              </w:rPr>
              <w:t>9</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59" w:history="1">
            <w:r w:rsidR="0097730D" w:rsidRPr="00B21C5E">
              <w:rPr>
                <w:rStyle w:val="Lienhypertexte"/>
                <w:noProof/>
              </w:rPr>
              <w:t>1.4.1</w:t>
            </w:r>
            <w:r w:rsidR="0097730D">
              <w:rPr>
                <w:rFonts w:eastAsiaTheme="minorEastAsia"/>
                <w:noProof/>
                <w:lang w:eastAsia="fr-FR"/>
              </w:rPr>
              <w:tab/>
            </w:r>
            <w:r w:rsidR="0097730D" w:rsidRPr="00B21C5E">
              <w:rPr>
                <w:rStyle w:val="Lienhypertexte"/>
                <w:noProof/>
              </w:rPr>
              <w:t>Objectifs</w:t>
            </w:r>
            <w:r w:rsidR="0097730D">
              <w:rPr>
                <w:noProof/>
                <w:webHidden/>
              </w:rPr>
              <w:tab/>
            </w:r>
            <w:r>
              <w:rPr>
                <w:noProof/>
                <w:webHidden/>
              </w:rPr>
              <w:fldChar w:fldCharType="begin"/>
            </w:r>
            <w:r w:rsidR="0097730D">
              <w:rPr>
                <w:noProof/>
                <w:webHidden/>
              </w:rPr>
              <w:instrText xml:space="preserve"> PAGEREF _Toc341188859 \h </w:instrText>
            </w:r>
            <w:r>
              <w:rPr>
                <w:noProof/>
                <w:webHidden/>
              </w:rPr>
            </w:r>
            <w:r>
              <w:rPr>
                <w:noProof/>
                <w:webHidden/>
              </w:rPr>
              <w:fldChar w:fldCharType="separate"/>
            </w:r>
            <w:r w:rsidR="00D34823">
              <w:rPr>
                <w:noProof/>
                <w:webHidden/>
              </w:rPr>
              <w:t>9</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60" w:history="1">
            <w:r w:rsidR="0097730D" w:rsidRPr="00B21C5E">
              <w:rPr>
                <w:rStyle w:val="Lienhypertexte"/>
                <w:noProof/>
              </w:rPr>
              <w:t>1.4.2</w:t>
            </w:r>
            <w:r w:rsidR="0097730D">
              <w:rPr>
                <w:rFonts w:eastAsiaTheme="minorEastAsia"/>
                <w:noProof/>
                <w:lang w:eastAsia="fr-FR"/>
              </w:rPr>
              <w:tab/>
            </w:r>
            <w:r w:rsidR="0097730D" w:rsidRPr="00B21C5E">
              <w:rPr>
                <w:rStyle w:val="Lienhypertexte"/>
                <w:noProof/>
              </w:rPr>
              <w:t>Méthodologie</w:t>
            </w:r>
            <w:r w:rsidR="0097730D">
              <w:rPr>
                <w:noProof/>
                <w:webHidden/>
              </w:rPr>
              <w:tab/>
            </w:r>
            <w:r>
              <w:rPr>
                <w:noProof/>
                <w:webHidden/>
              </w:rPr>
              <w:fldChar w:fldCharType="begin"/>
            </w:r>
            <w:r w:rsidR="0097730D">
              <w:rPr>
                <w:noProof/>
                <w:webHidden/>
              </w:rPr>
              <w:instrText xml:space="preserve"> PAGEREF _Toc341188860 \h </w:instrText>
            </w:r>
            <w:r>
              <w:rPr>
                <w:noProof/>
                <w:webHidden/>
              </w:rPr>
            </w:r>
            <w:r>
              <w:rPr>
                <w:noProof/>
                <w:webHidden/>
              </w:rPr>
              <w:fldChar w:fldCharType="separate"/>
            </w:r>
            <w:r w:rsidR="00D34823">
              <w:rPr>
                <w:noProof/>
                <w:webHidden/>
              </w:rPr>
              <w:t>9</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61" w:history="1">
            <w:r w:rsidR="0097730D" w:rsidRPr="00B21C5E">
              <w:rPr>
                <w:rStyle w:val="Lienhypertexte"/>
                <w:noProof/>
              </w:rPr>
              <w:t>1.4.3</w:t>
            </w:r>
            <w:r w:rsidR="0097730D">
              <w:rPr>
                <w:rFonts w:eastAsiaTheme="minorEastAsia"/>
                <w:noProof/>
                <w:lang w:eastAsia="fr-FR"/>
              </w:rPr>
              <w:tab/>
            </w:r>
            <w:r w:rsidR="0097730D" w:rsidRPr="00B21C5E">
              <w:rPr>
                <w:rStyle w:val="Lienhypertexte"/>
                <w:noProof/>
              </w:rPr>
              <w:t>Analyse globale des risques</w:t>
            </w:r>
            <w:r w:rsidR="0097730D">
              <w:rPr>
                <w:noProof/>
                <w:webHidden/>
              </w:rPr>
              <w:tab/>
            </w:r>
            <w:r>
              <w:rPr>
                <w:noProof/>
                <w:webHidden/>
              </w:rPr>
              <w:fldChar w:fldCharType="begin"/>
            </w:r>
            <w:r w:rsidR="0097730D">
              <w:rPr>
                <w:noProof/>
                <w:webHidden/>
              </w:rPr>
              <w:instrText xml:space="preserve"> PAGEREF _Toc341188861 \h </w:instrText>
            </w:r>
            <w:r>
              <w:rPr>
                <w:noProof/>
                <w:webHidden/>
              </w:rPr>
            </w:r>
            <w:r>
              <w:rPr>
                <w:noProof/>
                <w:webHidden/>
              </w:rPr>
              <w:fldChar w:fldCharType="separate"/>
            </w:r>
            <w:r w:rsidR="00D34823">
              <w:rPr>
                <w:noProof/>
                <w:webHidden/>
              </w:rPr>
              <w:t>9</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62" w:history="1">
            <w:r w:rsidR="0097730D" w:rsidRPr="00B21C5E">
              <w:rPr>
                <w:rStyle w:val="Lienhypertexte"/>
                <w:noProof/>
              </w:rPr>
              <w:t>1.5</w:t>
            </w:r>
            <w:r w:rsidR="0097730D">
              <w:rPr>
                <w:rFonts w:eastAsiaTheme="minorEastAsia"/>
                <w:noProof/>
                <w:lang w:eastAsia="fr-FR"/>
              </w:rPr>
              <w:tab/>
            </w:r>
            <w:r w:rsidR="0097730D" w:rsidRPr="00B21C5E">
              <w:rPr>
                <w:rStyle w:val="Lienhypertexte"/>
                <w:noProof/>
              </w:rPr>
              <w:t>Bilan global de la gestion du projet</w:t>
            </w:r>
            <w:r w:rsidR="0097730D">
              <w:rPr>
                <w:noProof/>
                <w:webHidden/>
              </w:rPr>
              <w:tab/>
            </w:r>
            <w:r>
              <w:rPr>
                <w:noProof/>
                <w:webHidden/>
              </w:rPr>
              <w:fldChar w:fldCharType="begin"/>
            </w:r>
            <w:r w:rsidR="0097730D">
              <w:rPr>
                <w:noProof/>
                <w:webHidden/>
              </w:rPr>
              <w:instrText xml:space="preserve"> PAGEREF _Toc341188862 \h </w:instrText>
            </w:r>
            <w:r>
              <w:rPr>
                <w:noProof/>
                <w:webHidden/>
              </w:rPr>
            </w:r>
            <w:r>
              <w:rPr>
                <w:noProof/>
                <w:webHidden/>
              </w:rPr>
              <w:fldChar w:fldCharType="separate"/>
            </w:r>
            <w:r w:rsidR="00D34823">
              <w:rPr>
                <w:noProof/>
                <w:webHidden/>
              </w:rPr>
              <w:t>10</w:t>
            </w:r>
            <w:r>
              <w:rPr>
                <w:noProof/>
                <w:webHidden/>
              </w:rPr>
              <w:fldChar w:fldCharType="end"/>
            </w:r>
          </w:hyperlink>
        </w:p>
        <w:p w:rsidR="0097730D" w:rsidRDefault="00241FDD">
          <w:pPr>
            <w:pStyle w:val="TM1"/>
            <w:tabs>
              <w:tab w:val="left" w:pos="440"/>
              <w:tab w:val="right" w:leader="dot" w:pos="9062"/>
            </w:tabs>
            <w:rPr>
              <w:rFonts w:eastAsiaTheme="minorEastAsia"/>
              <w:noProof/>
              <w:lang w:eastAsia="fr-FR"/>
            </w:rPr>
          </w:pPr>
          <w:hyperlink w:anchor="_Toc341188863" w:history="1">
            <w:r w:rsidR="0097730D" w:rsidRPr="00B21C5E">
              <w:rPr>
                <w:rStyle w:val="Lienhypertexte"/>
                <w:noProof/>
              </w:rPr>
              <w:t>2</w:t>
            </w:r>
            <w:r w:rsidR="0097730D">
              <w:rPr>
                <w:rFonts w:eastAsiaTheme="minorEastAsia"/>
                <w:noProof/>
                <w:lang w:eastAsia="fr-FR"/>
              </w:rPr>
              <w:tab/>
            </w:r>
            <w:r w:rsidR="0097730D" w:rsidRPr="00B21C5E">
              <w:rPr>
                <w:rStyle w:val="Lienhypertexte"/>
                <w:noProof/>
              </w:rPr>
              <w:t>Management du module IHM Grille</w:t>
            </w:r>
            <w:r w:rsidR="0097730D">
              <w:rPr>
                <w:noProof/>
                <w:webHidden/>
              </w:rPr>
              <w:tab/>
            </w:r>
            <w:r>
              <w:rPr>
                <w:noProof/>
                <w:webHidden/>
              </w:rPr>
              <w:fldChar w:fldCharType="begin"/>
            </w:r>
            <w:r w:rsidR="0097730D">
              <w:rPr>
                <w:noProof/>
                <w:webHidden/>
              </w:rPr>
              <w:instrText xml:space="preserve"> PAGEREF _Toc341188863 \h </w:instrText>
            </w:r>
            <w:r>
              <w:rPr>
                <w:noProof/>
                <w:webHidden/>
              </w:rPr>
            </w:r>
            <w:r>
              <w:rPr>
                <w:noProof/>
                <w:webHidden/>
              </w:rPr>
              <w:fldChar w:fldCharType="separate"/>
            </w:r>
            <w:r w:rsidR="00D34823">
              <w:rPr>
                <w:noProof/>
                <w:webHidden/>
              </w:rPr>
              <w:t>11</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64" w:history="1">
            <w:r w:rsidR="0097730D" w:rsidRPr="00B21C5E">
              <w:rPr>
                <w:rStyle w:val="Lienhypertexte"/>
                <w:noProof/>
              </w:rPr>
              <w:t>2.1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_Toc341188864 \h </w:instrText>
            </w:r>
            <w:r>
              <w:rPr>
                <w:noProof/>
                <w:webHidden/>
              </w:rPr>
            </w:r>
            <w:r>
              <w:rPr>
                <w:noProof/>
                <w:webHidden/>
              </w:rPr>
              <w:fldChar w:fldCharType="separate"/>
            </w:r>
            <w:r w:rsidR="00D34823">
              <w:rPr>
                <w:noProof/>
                <w:webHidden/>
              </w:rPr>
              <w:t>11</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65" w:history="1">
            <w:r w:rsidR="0097730D" w:rsidRPr="00B21C5E">
              <w:rPr>
                <w:rStyle w:val="Lienhypertexte"/>
                <w:noProof/>
              </w:rPr>
              <w:t>2.2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_Toc341188865 \h </w:instrText>
            </w:r>
            <w:r>
              <w:rPr>
                <w:noProof/>
                <w:webHidden/>
              </w:rPr>
            </w:r>
            <w:r>
              <w:rPr>
                <w:noProof/>
                <w:webHidden/>
              </w:rPr>
              <w:fldChar w:fldCharType="separate"/>
            </w:r>
            <w:r w:rsidR="00D34823">
              <w:rPr>
                <w:noProof/>
                <w:webHidden/>
              </w:rPr>
              <w:t>11</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66" w:history="1">
            <w:r w:rsidR="0097730D" w:rsidRPr="00B21C5E">
              <w:rPr>
                <w:rStyle w:val="Lienhypertexte"/>
                <w:noProof/>
              </w:rPr>
              <w:t>2.3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_Toc341188866 \h </w:instrText>
            </w:r>
            <w:r>
              <w:rPr>
                <w:noProof/>
                <w:webHidden/>
              </w:rPr>
            </w:r>
            <w:r>
              <w:rPr>
                <w:noProof/>
                <w:webHidden/>
              </w:rPr>
              <w:fldChar w:fldCharType="separate"/>
            </w:r>
            <w:r w:rsidR="00D34823">
              <w:rPr>
                <w:noProof/>
                <w:webHidden/>
              </w:rPr>
              <w:t>12</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67" w:history="1">
            <w:r w:rsidR="0097730D" w:rsidRPr="00B21C5E">
              <w:rPr>
                <w:rStyle w:val="Lienhypertexte"/>
                <w:noProof/>
              </w:rPr>
              <w:t>2.4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_Toc341188867 \h </w:instrText>
            </w:r>
            <w:r>
              <w:rPr>
                <w:noProof/>
                <w:webHidden/>
              </w:rPr>
            </w:r>
            <w:r>
              <w:rPr>
                <w:noProof/>
                <w:webHidden/>
              </w:rPr>
              <w:fldChar w:fldCharType="separate"/>
            </w:r>
            <w:r w:rsidR="00D34823">
              <w:rPr>
                <w:noProof/>
                <w:webHidden/>
              </w:rPr>
              <w:t>13</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68" w:history="1">
            <w:r w:rsidR="0097730D" w:rsidRPr="00B21C5E">
              <w:rPr>
                <w:rStyle w:val="Lienhypertexte"/>
                <w:noProof/>
              </w:rPr>
              <w:t>2.4.1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_Toc341188868 \h </w:instrText>
            </w:r>
            <w:r>
              <w:rPr>
                <w:noProof/>
                <w:webHidden/>
              </w:rPr>
            </w:r>
            <w:r>
              <w:rPr>
                <w:noProof/>
                <w:webHidden/>
              </w:rPr>
              <w:fldChar w:fldCharType="separate"/>
            </w:r>
            <w:r w:rsidR="00D34823">
              <w:rPr>
                <w:noProof/>
                <w:webHidden/>
              </w:rPr>
              <w:t>13</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69" w:history="1">
            <w:r w:rsidR="0097730D" w:rsidRPr="00B21C5E">
              <w:rPr>
                <w:rStyle w:val="Lienhypertexte"/>
                <w:noProof/>
              </w:rPr>
              <w:t>2.4.2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_Toc341188869 \h </w:instrText>
            </w:r>
            <w:r>
              <w:rPr>
                <w:noProof/>
                <w:webHidden/>
              </w:rPr>
            </w:r>
            <w:r>
              <w:rPr>
                <w:noProof/>
                <w:webHidden/>
              </w:rPr>
              <w:fldChar w:fldCharType="separate"/>
            </w:r>
            <w:r w:rsidR="00D34823">
              <w:rPr>
                <w:noProof/>
                <w:webHidden/>
              </w:rPr>
              <w:t>14</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70" w:history="1">
            <w:r w:rsidR="0097730D" w:rsidRPr="00B21C5E">
              <w:rPr>
                <w:rStyle w:val="Lienhypertexte"/>
                <w:noProof/>
              </w:rPr>
              <w:t>2.5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_Toc341188870 \h </w:instrText>
            </w:r>
            <w:r>
              <w:rPr>
                <w:noProof/>
                <w:webHidden/>
              </w:rPr>
            </w:r>
            <w:r>
              <w:rPr>
                <w:noProof/>
                <w:webHidden/>
              </w:rPr>
              <w:fldChar w:fldCharType="separate"/>
            </w:r>
            <w:r w:rsidR="00D34823">
              <w:rPr>
                <w:noProof/>
                <w:webHidden/>
              </w:rPr>
              <w:t>15</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71" w:history="1">
            <w:r w:rsidR="0097730D" w:rsidRPr="00B21C5E">
              <w:rPr>
                <w:rStyle w:val="Lienhypertexte"/>
                <w:noProof/>
              </w:rPr>
              <w:t>2.6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_Toc341188871 \h </w:instrText>
            </w:r>
            <w:r>
              <w:rPr>
                <w:noProof/>
                <w:webHidden/>
              </w:rPr>
            </w:r>
            <w:r>
              <w:rPr>
                <w:noProof/>
                <w:webHidden/>
              </w:rPr>
              <w:fldChar w:fldCharType="separate"/>
            </w:r>
            <w:r w:rsidR="00D34823">
              <w:rPr>
                <w:noProof/>
                <w:webHidden/>
              </w:rPr>
              <w:t>15</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72" w:history="1">
            <w:r w:rsidR="0097730D" w:rsidRPr="00B21C5E">
              <w:rPr>
                <w:rStyle w:val="Lienhypertexte"/>
                <w:noProof/>
              </w:rPr>
              <w:t>2.7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_Toc341188872 \h </w:instrText>
            </w:r>
            <w:r>
              <w:rPr>
                <w:noProof/>
                <w:webHidden/>
              </w:rPr>
            </w:r>
            <w:r>
              <w:rPr>
                <w:noProof/>
                <w:webHidden/>
              </w:rPr>
              <w:fldChar w:fldCharType="separate"/>
            </w:r>
            <w:r w:rsidR="00D34823">
              <w:rPr>
                <w:noProof/>
                <w:webHidden/>
              </w:rPr>
              <w:t>16</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73" w:history="1">
            <w:r w:rsidR="0097730D" w:rsidRPr="00B21C5E">
              <w:rPr>
                <w:rStyle w:val="Lienhypertexte"/>
                <w:noProof/>
              </w:rPr>
              <w:t>2.7.1</w:t>
            </w:r>
            <w:r w:rsidR="0097730D">
              <w:rPr>
                <w:rFonts w:eastAsiaTheme="minorEastAsia"/>
                <w:noProof/>
                <w:lang w:eastAsia="fr-FR"/>
              </w:rPr>
              <w:tab/>
            </w:r>
            <w:r w:rsidR="0097730D" w:rsidRPr="00B21C5E">
              <w:rPr>
                <w:rStyle w:val="Lienhypertexte"/>
                <w:noProof/>
              </w:rPr>
              <w:t>Morgan ANTONELLI: Directeur de projet</w:t>
            </w:r>
            <w:r w:rsidR="0097730D">
              <w:rPr>
                <w:noProof/>
                <w:webHidden/>
              </w:rPr>
              <w:tab/>
            </w:r>
            <w:r>
              <w:rPr>
                <w:noProof/>
                <w:webHidden/>
              </w:rPr>
              <w:fldChar w:fldCharType="begin"/>
            </w:r>
            <w:r w:rsidR="0097730D">
              <w:rPr>
                <w:noProof/>
                <w:webHidden/>
              </w:rPr>
              <w:instrText xml:space="preserve"> PAGEREF _Toc341188873 \h </w:instrText>
            </w:r>
            <w:r>
              <w:rPr>
                <w:noProof/>
                <w:webHidden/>
              </w:rPr>
            </w:r>
            <w:r>
              <w:rPr>
                <w:noProof/>
                <w:webHidden/>
              </w:rPr>
              <w:fldChar w:fldCharType="separate"/>
            </w:r>
            <w:r w:rsidR="00D34823">
              <w:rPr>
                <w:noProof/>
                <w:webHidden/>
              </w:rPr>
              <w:t>16</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74" w:history="1">
            <w:r w:rsidR="0097730D" w:rsidRPr="00B21C5E">
              <w:rPr>
                <w:rStyle w:val="Lienhypertexte"/>
                <w:noProof/>
              </w:rPr>
              <w:t>2.7.2</w:t>
            </w:r>
            <w:r w:rsidR="0097730D">
              <w:rPr>
                <w:rFonts w:eastAsiaTheme="minorEastAsia"/>
                <w:noProof/>
                <w:lang w:eastAsia="fr-FR"/>
              </w:rPr>
              <w:tab/>
            </w:r>
            <w:r w:rsidR="0097730D" w:rsidRPr="00B21C5E">
              <w:rPr>
                <w:rStyle w:val="Lienhypertexte"/>
                <w:noProof/>
              </w:rPr>
              <w:t>Loic PICAVET : Manager</w:t>
            </w:r>
            <w:r w:rsidR="0097730D">
              <w:rPr>
                <w:noProof/>
                <w:webHidden/>
              </w:rPr>
              <w:tab/>
            </w:r>
            <w:r>
              <w:rPr>
                <w:noProof/>
                <w:webHidden/>
              </w:rPr>
              <w:fldChar w:fldCharType="begin"/>
            </w:r>
            <w:r w:rsidR="0097730D">
              <w:rPr>
                <w:noProof/>
                <w:webHidden/>
              </w:rPr>
              <w:instrText xml:space="preserve"> PAGEREF _Toc341188874 \h </w:instrText>
            </w:r>
            <w:r>
              <w:rPr>
                <w:noProof/>
                <w:webHidden/>
              </w:rPr>
            </w:r>
            <w:r>
              <w:rPr>
                <w:noProof/>
                <w:webHidden/>
              </w:rPr>
              <w:fldChar w:fldCharType="separate"/>
            </w:r>
            <w:r w:rsidR="00D34823">
              <w:rPr>
                <w:noProof/>
                <w:webHidden/>
              </w:rPr>
              <w:t>16</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75" w:history="1">
            <w:r w:rsidR="0097730D" w:rsidRPr="00B21C5E">
              <w:rPr>
                <w:rStyle w:val="Lienhypertexte"/>
                <w:noProof/>
              </w:rPr>
              <w:t>2.7.3</w:t>
            </w:r>
            <w:r w:rsidR="0097730D">
              <w:rPr>
                <w:rFonts w:eastAsiaTheme="minorEastAsia"/>
                <w:noProof/>
                <w:lang w:eastAsia="fr-FR"/>
              </w:rPr>
              <w:tab/>
            </w:r>
            <w:r w:rsidR="0097730D" w:rsidRPr="00B21C5E">
              <w:rPr>
                <w:rStyle w:val="Lienhypertexte"/>
                <w:noProof/>
              </w:rPr>
              <w:t>Karim CHEBBOUR : Chef conception</w:t>
            </w:r>
            <w:r w:rsidR="0097730D">
              <w:rPr>
                <w:noProof/>
                <w:webHidden/>
              </w:rPr>
              <w:tab/>
            </w:r>
            <w:r>
              <w:rPr>
                <w:noProof/>
                <w:webHidden/>
              </w:rPr>
              <w:fldChar w:fldCharType="begin"/>
            </w:r>
            <w:r w:rsidR="0097730D">
              <w:rPr>
                <w:noProof/>
                <w:webHidden/>
              </w:rPr>
              <w:instrText xml:space="preserve"> PAGEREF _Toc341188875 \h </w:instrText>
            </w:r>
            <w:r>
              <w:rPr>
                <w:noProof/>
                <w:webHidden/>
              </w:rPr>
            </w:r>
            <w:r>
              <w:rPr>
                <w:noProof/>
                <w:webHidden/>
              </w:rPr>
              <w:fldChar w:fldCharType="separate"/>
            </w:r>
            <w:r w:rsidR="00D34823">
              <w:rPr>
                <w:noProof/>
                <w:webHidden/>
              </w:rPr>
              <w:t>17</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76" w:history="1">
            <w:r w:rsidR="0097730D" w:rsidRPr="00B21C5E">
              <w:rPr>
                <w:rStyle w:val="Lienhypertexte"/>
                <w:noProof/>
              </w:rPr>
              <w:t>2.7.4</w:t>
            </w:r>
            <w:r w:rsidR="0097730D">
              <w:rPr>
                <w:rFonts w:eastAsiaTheme="minorEastAsia"/>
                <w:noProof/>
                <w:lang w:eastAsia="fr-FR"/>
              </w:rPr>
              <w:tab/>
            </w:r>
            <w:r w:rsidR="0097730D" w:rsidRPr="00B21C5E">
              <w:rPr>
                <w:rStyle w:val="Lienhypertexte"/>
                <w:noProof/>
              </w:rPr>
              <w:t>Romain GUYARD: Responsable développement</w:t>
            </w:r>
            <w:r w:rsidR="0097730D">
              <w:rPr>
                <w:noProof/>
                <w:webHidden/>
              </w:rPr>
              <w:tab/>
            </w:r>
            <w:r>
              <w:rPr>
                <w:noProof/>
                <w:webHidden/>
              </w:rPr>
              <w:fldChar w:fldCharType="begin"/>
            </w:r>
            <w:r w:rsidR="0097730D">
              <w:rPr>
                <w:noProof/>
                <w:webHidden/>
              </w:rPr>
              <w:instrText xml:space="preserve"> PAGEREF _Toc341188876 \h </w:instrText>
            </w:r>
            <w:r>
              <w:rPr>
                <w:noProof/>
                <w:webHidden/>
              </w:rPr>
            </w:r>
            <w:r>
              <w:rPr>
                <w:noProof/>
                <w:webHidden/>
              </w:rPr>
              <w:fldChar w:fldCharType="separate"/>
            </w:r>
            <w:r w:rsidR="00D34823">
              <w:rPr>
                <w:noProof/>
                <w:webHidden/>
              </w:rPr>
              <w:t>18</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77" w:history="1">
            <w:r w:rsidR="0097730D" w:rsidRPr="00B21C5E">
              <w:rPr>
                <w:rStyle w:val="Lienhypertexte"/>
                <w:noProof/>
              </w:rPr>
              <w:t>2.7.5</w:t>
            </w:r>
            <w:r w:rsidR="0097730D">
              <w:rPr>
                <w:rFonts w:eastAsiaTheme="minorEastAsia"/>
                <w:noProof/>
                <w:lang w:eastAsia="fr-FR"/>
              </w:rPr>
              <w:tab/>
            </w:r>
            <w:r w:rsidR="0097730D" w:rsidRPr="00B21C5E">
              <w:rPr>
                <w:rStyle w:val="Lienhypertexte"/>
                <w:noProof/>
              </w:rPr>
              <w:t>Guilhem BERNA: Chef qualité</w:t>
            </w:r>
            <w:r w:rsidR="0097730D">
              <w:rPr>
                <w:noProof/>
                <w:webHidden/>
              </w:rPr>
              <w:tab/>
            </w:r>
            <w:r>
              <w:rPr>
                <w:noProof/>
                <w:webHidden/>
              </w:rPr>
              <w:fldChar w:fldCharType="begin"/>
            </w:r>
            <w:r w:rsidR="0097730D">
              <w:rPr>
                <w:noProof/>
                <w:webHidden/>
              </w:rPr>
              <w:instrText xml:space="preserve"> PAGEREF _Toc341188877 \h </w:instrText>
            </w:r>
            <w:r>
              <w:rPr>
                <w:noProof/>
                <w:webHidden/>
              </w:rPr>
            </w:r>
            <w:r>
              <w:rPr>
                <w:noProof/>
                <w:webHidden/>
              </w:rPr>
              <w:fldChar w:fldCharType="separate"/>
            </w:r>
            <w:r w:rsidR="00D34823">
              <w:rPr>
                <w:noProof/>
                <w:webHidden/>
              </w:rPr>
              <w:t>18</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78" w:history="1">
            <w:r w:rsidR="0097730D" w:rsidRPr="00B21C5E">
              <w:rPr>
                <w:rStyle w:val="Lienhypertexte"/>
                <w:noProof/>
              </w:rPr>
              <w:t>2.7.6</w:t>
            </w:r>
            <w:r w:rsidR="0097730D">
              <w:rPr>
                <w:rFonts w:eastAsiaTheme="minorEastAsia"/>
                <w:noProof/>
                <w:lang w:eastAsia="fr-FR"/>
              </w:rPr>
              <w:tab/>
            </w:r>
            <w:r w:rsidR="0097730D" w:rsidRPr="00B21C5E">
              <w:rPr>
                <w:rStyle w:val="Lienhypertexte"/>
                <w:noProof/>
              </w:rPr>
              <w:t>Laura BRIZARD: Responsable d’études</w:t>
            </w:r>
            <w:r w:rsidR="0097730D">
              <w:rPr>
                <w:noProof/>
                <w:webHidden/>
              </w:rPr>
              <w:tab/>
            </w:r>
            <w:r>
              <w:rPr>
                <w:noProof/>
                <w:webHidden/>
              </w:rPr>
              <w:fldChar w:fldCharType="begin"/>
            </w:r>
            <w:r w:rsidR="0097730D">
              <w:rPr>
                <w:noProof/>
                <w:webHidden/>
              </w:rPr>
              <w:instrText xml:space="preserve"> PAGEREF _Toc341188878 \h </w:instrText>
            </w:r>
            <w:r>
              <w:rPr>
                <w:noProof/>
                <w:webHidden/>
              </w:rPr>
            </w:r>
            <w:r>
              <w:rPr>
                <w:noProof/>
                <w:webHidden/>
              </w:rPr>
              <w:fldChar w:fldCharType="separate"/>
            </w:r>
            <w:r w:rsidR="00D34823">
              <w:rPr>
                <w:noProof/>
                <w:webHidden/>
              </w:rPr>
              <w:t>19</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79" w:history="1">
            <w:r w:rsidR="0097730D" w:rsidRPr="00B21C5E">
              <w:rPr>
                <w:rStyle w:val="Lienhypertexte"/>
                <w:noProof/>
              </w:rPr>
              <w:t>2.8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_Toc341188879 \h </w:instrText>
            </w:r>
            <w:r>
              <w:rPr>
                <w:noProof/>
                <w:webHidden/>
              </w:rPr>
            </w:r>
            <w:r>
              <w:rPr>
                <w:noProof/>
                <w:webHidden/>
              </w:rPr>
              <w:fldChar w:fldCharType="separate"/>
            </w:r>
            <w:r w:rsidR="00D34823">
              <w:rPr>
                <w:noProof/>
                <w:webHidden/>
              </w:rPr>
              <w:t>19</w:t>
            </w:r>
            <w:r>
              <w:rPr>
                <w:noProof/>
                <w:webHidden/>
              </w:rPr>
              <w:fldChar w:fldCharType="end"/>
            </w:r>
          </w:hyperlink>
        </w:p>
        <w:p w:rsidR="0097730D" w:rsidRDefault="00241FDD">
          <w:pPr>
            <w:pStyle w:val="TM1"/>
            <w:tabs>
              <w:tab w:val="left" w:pos="440"/>
              <w:tab w:val="right" w:leader="dot" w:pos="9062"/>
            </w:tabs>
            <w:rPr>
              <w:rFonts w:eastAsiaTheme="minorEastAsia"/>
              <w:noProof/>
              <w:lang w:eastAsia="fr-FR"/>
            </w:rPr>
          </w:pPr>
          <w:hyperlink w:anchor="_Toc341188880" w:history="1">
            <w:r w:rsidR="0097730D" w:rsidRPr="00B21C5E">
              <w:rPr>
                <w:rStyle w:val="Lienhypertexte"/>
                <w:noProof/>
              </w:rPr>
              <w:t>3</w:t>
            </w:r>
            <w:r w:rsidR="0097730D">
              <w:rPr>
                <w:rFonts w:eastAsiaTheme="minorEastAsia"/>
                <w:noProof/>
                <w:lang w:eastAsia="fr-FR"/>
              </w:rPr>
              <w:tab/>
            </w:r>
            <w:r w:rsidR="0097730D" w:rsidRPr="00B21C5E">
              <w:rPr>
                <w:rStyle w:val="Lienhypertexte"/>
                <w:noProof/>
              </w:rPr>
              <w:t>Management du module IHM Connexion</w:t>
            </w:r>
            <w:r w:rsidR="0097730D">
              <w:rPr>
                <w:noProof/>
                <w:webHidden/>
              </w:rPr>
              <w:tab/>
            </w:r>
            <w:r>
              <w:rPr>
                <w:noProof/>
                <w:webHidden/>
              </w:rPr>
              <w:fldChar w:fldCharType="begin"/>
            </w:r>
            <w:r w:rsidR="0097730D">
              <w:rPr>
                <w:noProof/>
                <w:webHidden/>
              </w:rPr>
              <w:instrText xml:space="preserve"> PAGEREF _Toc341188880 \h </w:instrText>
            </w:r>
            <w:r>
              <w:rPr>
                <w:noProof/>
                <w:webHidden/>
              </w:rPr>
            </w:r>
            <w:r>
              <w:rPr>
                <w:noProof/>
                <w:webHidden/>
              </w:rPr>
              <w:fldChar w:fldCharType="separate"/>
            </w:r>
            <w:r w:rsidR="00D34823">
              <w:rPr>
                <w:noProof/>
                <w:webHidden/>
              </w:rPr>
              <w:t>20</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81" w:history="1">
            <w:r w:rsidR="0097730D" w:rsidRPr="00B21C5E">
              <w:rPr>
                <w:rStyle w:val="Lienhypertexte"/>
                <w:noProof/>
              </w:rPr>
              <w:t>3.1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_Toc341188881 \h </w:instrText>
            </w:r>
            <w:r>
              <w:rPr>
                <w:noProof/>
                <w:webHidden/>
              </w:rPr>
            </w:r>
            <w:r>
              <w:rPr>
                <w:noProof/>
                <w:webHidden/>
              </w:rPr>
              <w:fldChar w:fldCharType="separate"/>
            </w:r>
            <w:r w:rsidR="00D34823">
              <w:rPr>
                <w:noProof/>
                <w:webHidden/>
              </w:rPr>
              <w:t>20</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82" w:history="1">
            <w:r w:rsidR="0097730D" w:rsidRPr="00B21C5E">
              <w:rPr>
                <w:rStyle w:val="Lienhypertexte"/>
                <w:noProof/>
              </w:rPr>
              <w:t>3.2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_Toc341188882 \h </w:instrText>
            </w:r>
            <w:r>
              <w:rPr>
                <w:noProof/>
                <w:webHidden/>
              </w:rPr>
            </w:r>
            <w:r>
              <w:rPr>
                <w:noProof/>
                <w:webHidden/>
              </w:rPr>
              <w:fldChar w:fldCharType="separate"/>
            </w:r>
            <w:r w:rsidR="00D34823">
              <w:rPr>
                <w:noProof/>
                <w:webHidden/>
              </w:rPr>
              <w:t>20</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83" w:history="1">
            <w:r w:rsidR="0097730D" w:rsidRPr="00B21C5E">
              <w:rPr>
                <w:rStyle w:val="Lienhypertexte"/>
                <w:noProof/>
              </w:rPr>
              <w:t>3.3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_Toc341188883 \h </w:instrText>
            </w:r>
            <w:r>
              <w:rPr>
                <w:noProof/>
                <w:webHidden/>
              </w:rPr>
            </w:r>
            <w:r>
              <w:rPr>
                <w:noProof/>
                <w:webHidden/>
              </w:rPr>
              <w:fldChar w:fldCharType="separate"/>
            </w:r>
            <w:r w:rsidR="00D34823">
              <w:rPr>
                <w:noProof/>
                <w:webHidden/>
              </w:rPr>
              <w:t>21</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84" w:history="1">
            <w:r w:rsidR="0097730D" w:rsidRPr="00B21C5E">
              <w:rPr>
                <w:rStyle w:val="Lienhypertexte"/>
                <w:noProof/>
              </w:rPr>
              <w:t>3.4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_Toc341188884 \h </w:instrText>
            </w:r>
            <w:r>
              <w:rPr>
                <w:noProof/>
                <w:webHidden/>
              </w:rPr>
            </w:r>
            <w:r>
              <w:rPr>
                <w:noProof/>
                <w:webHidden/>
              </w:rPr>
              <w:fldChar w:fldCharType="separate"/>
            </w:r>
            <w:r w:rsidR="00D34823">
              <w:rPr>
                <w:noProof/>
                <w:webHidden/>
              </w:rPr>
              <w:t>22</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85" w:history="1">
            <w:r w:rsidR="0097730D" w:rsidRPr="00B21C5E">
              <w:rPr>
                <w:rStyle w:val="Lienhypertexte"/>
                <w:noProof/>
              </w:rPr>
              <w:t>3.4.1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_Toc341188885 \h </w:instrText>
            </w:r>
            <w:r>
              <w:rPr>
                <w:noProof/>
                <w:webHidden/>
              </w:rPr>
            </w:r>
            <w:r>
              <w:rPr>
                <w:noProof/>
                <w:webHidden/>
              </w:rPr>
              <w:fldChar w:fldCharType="separate"/>
            </w:r>
            <w:r w:rsidR="00D34823">
              <w:rPr>
                <w:noProof/>
                <w:webHidden/>
              </w:rPr>
              <w:t>22</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86" w:history="1">
            <w:r w:rsidR="0097730D" w:rsidRPr="00B21C5E">
              <w:rPr>
                <w:rStyle w:val="Lienhypertexte"/>
                <w:noProof/>
              </w:rPr>
              <w:t>3.4.2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_Toc341188886 \h </w:instrText>
            </w:r>
            <w:r>
              <w:rPr>
                <w:noProof/>
                <w:webHidden/>
              </w:rPr>
            </w:r>
            <w:r>
              <w:rPr>
                <w:noProof/>
                <w:webHidden/>
              </w:rPr>
              <w:fldChar w:fldCharType="separate"/>
            </w:r>
            <w:r w:rsidR="00D34823">
              <w:rPr>
                <w:noProof/>
                <w:webHidden/>
              </w:rPr>
              <w:t>23</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87" w:history="1">
            <w:r w:rsidR="0097730D" w:rsidRPr="00B21C5E">
              <w:rPr>
                <w:rStyle w:val="Lienhypertexte"/>
                <w:noProof/>
              </w:rPr>
              <w:t>3.5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_Toc341188887 \h </w:instrText>
            </w:r>
            <w:r>
              <w:rPr>
                <w:noProof/>
                <w:webHidden/>
              </w:rPr>
            </w:r>
            <w:r>
              <w:rPr>
                <w:noProof/>
                <w:webHidden/>
              </w:rPr>
              <w:fldChar w:fldCharType="separate"/>
            </w:r>
            <w:r w:rsidR="00D34823">
              <w:rPr>
                <w:noProof/>
                <w:webHidden/>
              </w:rPr>
              <w:t>24</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88" w:history="1">
            <w:r w:rsidR="0097730D" w:rsidRPr="00B21C5E">
              <w:rPr>
                <w:rStyle w:val="Lienhypertexte"/>
                <w:noProof/>
              </w:rPr>
              <w:t>3.6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_Toc341188888 \h </w:instrText>
            </w:r>
            <w:r>
              <w:rPr>
                <w:noProof/>
                <w:webHidden/>
              </w:rPr>
            </w:r>
            <w:r>
              <w:rPr>
                <w:noProof/>
                <w:webHidden/>
              </w:rPr>
              <w:fldChar w:fldCharType="separate"/>
            </w:r>
            <w:r w:rsidR="00D34823">
              <w:rPr>
                <w:noProof/>
                <w:webHidden/>
              </w:rPr>
              <w:t>26</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89" w:history="1">
            <w:r w:rsidR="0097730D" w:rsidRPr="00B21C5E">
              <w:rPr>
                <w:rStyle w:val="Lienhypertexte"/>
                <w:noProof/>
              </w:rPr>
              <w:t>3.7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_Toc341188889 \h </w:instrText>
            </w:r>
            <w:r>
              <w:rPr>
                <w:noProof/>
                <w:webHidden/>
              </w:rPr>
            </w:r>
            <w:r>
              <w:rPr>
                <w:noProof/>
                <w:webHidden/>
              </w:rPr>
              <w:fldChar w:fldCharType="separate"/>
            </w:r>
            <w:r w:rsidR="00D34823">
              <w:rPr>
                <w:noProof/>
                <w:webHidden/>
              </w:rPr>
              <w:t>27</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90" w:history="1">
            <w:r w:rsidR="0097730D" w:rsidRPr="00B21C5E">
              <w:rPr>
                <w:rStyle w:val="Lienhypertexte"/>
                <w:noProof/>
              </w:rPr>
              <w:t>3.7.1</w:t>
            </w:r>
            <w:r w:rsidR="0097730D">
              <w:rPr>
                <w:rFonts w:eastAsiaTheme="minorEastAsia"/>
                <w:noProof/>
                <w:lang w:eastAsia="fr-FR"/>
              </w:rPr>
              <w:tab/>
            </w:r>
            <w:r w:rsidR="0097730D" w:rsidRPr="00B21C5E">
              <w:rPr>
                <w:rStyle w:val="Lienhypertexte"/>
                <w:noProof/>
              </w:rPr>
              <w:t>Gaëtan GREGOIRE : Directeur de projet</w:t>
            </w:r>
            <w:r w:rsidR="0097730D">
              <w:rPr>
                <w:noProof/>
                <w:webHidden/>
              </w:rPr>
              <w:tab/>
            </w:r>
            <w:r>
              <w:rPr>
                <w:noProof/>
                <w:webHidden/>
              </w:rPr>
              <w:fldChar w:fldCharType="begin"/>
            </w:r>
            <w:r w:rsidR="0097730D">
              <w:rPr>
                <w:noProof/>
                <w:webHidden/>
              </w:rPr>
              <w:instrText xml:space="preserve"> PAGEREF _Toc341188890 \h </w:instrText>
            </w:r>
            <w:r>
              <w:rPr>
                <w:noProof/>
                <w:webHidden/>
              </w:rPr>
            </w:r>
            <w:r>
              <w:rPr>
                <w:noProof/>
                <w:webHidden/>
              </w:rPr>
              <w:fldChar w:fldCharType="separate"/>
            </w:r>
            <w:r w:rsidR="00D34823">
              <w:rPr>
                <w:noProof/>
                <w:webHidden/>
              </w:rPr>
              <w:t>27</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91" w:history="1">
            <w:r w:rsidR="0097730D" w:rsidRPr="00B21C5E">
              <w:rPr>
                <w:rStyle w:val="Lienhypertexte"/>
                <w:noProof/>
              </w:rPr>
              <w:t>3.7.2</w:t>
            </w:r>
            <w:r w:rsidR="0097730D">
              <w:rPr>
                <w:rFonts w:eastAsiaTheme="minorEastAsia"/>
                <w:noProof/>
                <w:lang w:eastAsia="fr-FR"/>
              </w:rPr>
              <w:tab/>
            </w:r>
            <w:r w:rsidR="0097730D" w:rsidRPr="00B21C5E">
              <w:rPr>
                <w:rStyle w:val="Lienhypertexte"/>
                <w:noProof/>
              </w:rPr>
              <w:t>Esteban PASQUIER : Manager</w:t>
            </w:r>
            <w:r w:rsidR="0097730D">
              <w:rPr>
                <w:noProof/>
                <w:webHidden/>
              </w:rPr>
              <w:tab/>
            </w:r>
            <w:r>
              <w:rPr>
                <w:noProof/>
                <w:webHidden/>
              </w:rPr>
              <w:fldChar w:fldCharType="begin"/>
            </w:r>
            <w:r w:rsidR="0097730D">
              <w:rPr>
                <w:noProof/>
                <w:webHidden/>
              </w:rPr>
              <w:instrText xml:space="preserve"> PAGEREF _Toc341188891 \h </w:instrText>
            </w:r>
            <w:r>
              <w:rPr>
                <w:noProof/>
                <w:webHidden/>
              </w:rPr>
            </w:r>
            <w:r>
              <w:rPr>
                <w:noProof/>
                <w:webHidden/>
              </w:rPr>
              <w:fldChar w:fldCharType="separate"/>
            </w:r>
            <w:r w:rsidR="00D34823">
              <w:rPr>
                <w:noProof/>
                <w:webHidden/>
              </w:rPr>
              <w:t>28</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92" w:history="1">
            <w:r w:rsidR="0097730D" w:rsidRPr="00B21C5E">
              <w:rPr>
                <w:rStyle w:val="Lienhypertexte"/>
                <w:noProof/>
              </w:rPr>
              <w:t>3.7.3</w:t>
            </w:r>
            <w:r w:rsidR="0097730D">
              <w:rPr>
                <w:rFonts w:eastAsiaTheme="minorEastAsia"/>
                <w:noProof/>
                <w:lang w:eastAsia="fr-FR"/>
              </w:rPr>
              <w:tab/>
            </w:r>
            <w:r w:rsidR="0097730D" w:rsidRPr="00B21C5E">
              <w:rPr>
                <w:rStyle w:val="Lienhypertexte"/>
                <w:noProof/>
              </w:rPr>
              <w:t>Mohamed LAHLOU : Chef conception</w:t>
            </w:r>
            <w:r w:rsidR="0097730D">
              <w:rPr>
                <w:noProof/>
                <w:webHidden/>
              </w:rPr>
              <w:tab/>
            </w:r>
            <w:r>
              <w:rPr>
                <w:noProof/>
                <w:webHidden/>
              </w:rPr>
              <w:fldChar w:fldCharType="begin"/>
            </w:r>
            <w:r w:rsidR="0097730D">
              <w:rPr>
                <w:noProof/>
                <w:webHidden/>
              </w:rPr>
              <w:instrText xml:space="preserve"> PAGEREF _Toc341188892 \h </w:instrText>
            </w:r>
            <w:r>
              <w:rPr>
                <w:noProof/>
                <w:webHidden/>
              </w:rPr>
            </w:r>
            <w:r>
              <w:rPr>
                <w:noProof/>
                <w:webHidden/>
              </w:rPr>
              <w:fldChar w:fldCharType="separate"/>
            </w:r>
            <w:r w:rsidR="00D34823">
              <w:rPr>
                <w:noProof/>
                <w:webHidden/>
              </w:rPr>
              <w:t>29</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93" w:history="1">
            <w:r w:rsidR="0097730D" w:rsidRPr="00B21C5E">
              <w:rPr>
                <w:rStyle w:val="Lienhypertexte"/>
                <w:noProof/>
              </w:rPr>
              <w:t>3.7.4</w:t>
            </w:r>
            <w:r w:rsidR="0097730D">
              <w:rPr>
                <w:rFonts w:eastAsiaTheme="minorEastAsia"/>
                <w:noProof/>
                <w:lang w:eastAsia="fr-FR"/>
              </w:rPr>
              <w:tab/>
            </w:r>
            <w:r w:rsidR="0097730D" w:rsidRPr="00B21C5E">
              <w:rPr>
                <w:rStyle w:val="Lienhypertexte"/>
                <w:noProof/>
              </w:rPr>
              <w:t>Patrick BROWNE : Responsable développement</w:t>
            </w:r>
            <w:r w:rsidR="0097730D">
              <w:rPr>
                <w:noProof/>
                <w:webHidden/>
              </w:rPr>
              <w:tab/>
            </w:r>
            <w:r>
              <w:rPr>
                <w:noProof/>
                <w:webHidden/>
              </w:rPr>
              <w:fldChar w:fldCharType="begin"/>
            </w:r>
            <w:r w:rsidR="0097730D">
              <w:rPr>
                <w:noProof/>
                <w:webHidden/>
              </w:rPr>
              <w:instrText xml:space="preserve"> PAGEREF _Toc341188893 \h </w:instrText>
            </w:r>
            <w:r>
              <w:rPr>
                <w:noProof/>
                <w:webHidden/>
              </w:rPr>
            </w:r>
            <w:r>
              <w:rPr>
                <w:noProof/>
                <w:webHidden/>
              </w:rPr>
              <w:fldChar w:fldCharType="separate"/>
            </w:r>
            <w:r w:rsidR="00D34823">
              <w:rPr>
                <w:noProof/>
                <w:webHidden/>
              </w:rPr>
              <w:t>30</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94" w:history="1">
            <w:r w:rsidR="0097730D" w:rsidRPr="00B21C5E">
              <w:rPr>
                <w:rStyle w:val="Lienhypertexte"/>
                <w:noProof/>
              </w:rPr>
              <w:t>3.7.5</w:t>
            </w:r>
            <w:r w:rsidR="0097730D">
              <w:rPr>
                <w:rFonts w:eastAsiaTheme="minorEastAsia"/>
                <w:noProof/>
                <w:lang w:eastAsia="fr-FR"/>
              </w:rPr>
              <w:tab/>
            </w:r>
            <w:r w:rsidR="0097730D" w:rsidRPr="00B21C5E">
              <w:rPr>
                <w:rStyle w:val="Lienhypertexte"/>
                <w:noProof/>
              </w:rPr>
              <w:t>Marc ROSSI: Chef qualité</w:t>
            </w:r>
            <w:r w:rsidR="0097730D">
              <w:rPr>
                <w:noProof/>
                <w:webHidden/>
              </w:rPr>
              <w:tab/>
            </w:r>
            <w:r>
              <w:rPr>
                <w:noProof/>
                <w:webHidden/>
              </w:rPr>
              <w:fldChar w:fldCharType="begin"/>
            </w:r>
            <w:r w:rsidR="0097730D">
              <w:rPr>
                <w:noProof/>
                <w:webHidden/>
              </w:rPr>
              <w:instrText xml:space="preserve"> PAGEREF _Toc341188894 \h </w:instrText>
            </w:r>
            <w:r>
              <w:rPr>
                <w:noProof/>
                <w:webHidden/>
              </w:rPr>
            </w:r>
            <w:r>
              <w:rPr>
                <w:noProof/>
                <w:webHidden/>
              </w:rPr>
              <w:fldChar w:fldCharType="separate"/>
            </w:r>
            <w:r w:rsidR="00D34823">
              <w:rPr>
                <w:noProof/>
                <w:webHidden/>
              </w:rPr>
              <w:t>30</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895" w:history="1">
            <w:r w:rsidR="0097730D" w:rsidRPr="00B21C5E">
              <w:rPr>
                <w:rStyle w:val="Lienhypertexte"/>
                <w:noProof/>
              </w:rPr>
              <w:t>3.7.6</w:t>
            </w:r>
            <w:r w:rsidR="0097730D">
              <w:rPr>
                <w:rFonts w:eastAsiaTheme="minorEastAsia"/>
                <w:noProof/>
                <w:lang w:eastAsia="fr-FR"/>
              </w:rPr>
              <w:tab/>
            </w:r>
            <w:r w:rsidR="0097730D" w:rsidRPr="00B21C5E">
              <w:rPr>
                <w:rStyle w:val="Lienhypertexte"/>
                <w:noProof/>
              </w:rPr>
              <w:t>Rémi CLERMONT : Responsable d’études</w:t>
            </w:r>
            <w:r w:rsidR="0097730D">
              <w:rPr>
                <w:noProof/>
                <w:webHidden/>
              </w:rPr>
              <w:tab/>
            </w:r>
            <w:r>
              <w:rPr>
                <w:noProof/>
                <w:webHidden/>
              </w:rPr>
              <w:fldChar w:fldCharType="begin"/>
            </w:r>
            <w:r w:rsidR="0097730D">
              <w:rPr>
                <w:noProof/>
                <w:webHidden/>
              </w:rPr>
              <w:instrText xml:space="preserve"> PAGEREF _Toc341188895 \h </w:instrText>
            </w:r>
            <w:r>
              <w:rPr>
                <w:noProof/>
                <w:webHidden/>
              </w:rPr>
            </w:r>
            <w:r>
              <w:rPr>
                <w:noProof/>
                <w:webHidden/>
              </w:rPr>
              <w:fldChar w:fldCharType="separate"/>
            </w:r>
            <w:r w:rsidR="00D34823">
              <w:rPr>
                <w:noProof/>
                <w:webHidden/>
              </w:rPr>
              <w:t>31</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96" w:history="1">
            <w:r w:rsidR="0097730D" w:rsidRPr="00B21C5E">
              <w:rPr>
                <w:rStyle w:val="Lienhypertexte"/>
                <w:noProof/>
              </w:rPr>
              <w:t>3.8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_Toc341188896 \h </w:instrText>
            </w:r>
            <w:r>
              <w:rPr>
                <w:noProof/>
                <w:webHidden/>
              </w:rPr>
            </w:r>
            <w:r>
              <w:rPr>
                <w:noProof/>
                <w:webHidden/>
              </w:rPr>
              <w:fldChar w:fldCharType="separate"/>
            </w:r>
            <w:r w:rsidR="00D34823">
              <w:rPr>
                <w:noProof/>
                <w:webHidden/>
              </w:rPr>
              <w:t>32</w:t>
            </w:r>
            <w:r>
              <w:rPr>
                <w:noProof/>
                <w:webHidden/>
              </w:rPr>
              <w:fldChar w:fldCharType="end"/>
            </w:r>
          </w:hyperlink>
        </w:p>
        <w:p w:rsidR="0097730D" w:rsidRDefault="00241FDD">
          <w:pPr>
            <w:pStyle w:val="TM1"/>
            <w:tabs>
              <w:tab w:val="left" w:pos="440"/>
              <w:tab w:val="right" w:leader="dot" w:pos="9062"/>
            </w:tabs>
            <w:rPr>
              <w:rFonts w:eastAsiaTheme="minorEastAsia"/>
              <w:noProof/>
              <w:lang w:eastAsia="fr-FR"/>
            </w:rPr>
          </w:pPr>
          <w:hyperlink w:anchor="_Toc341188897" w:history="1">
            <w:r w:rsidR="0097730D" w:rsidRPr="00B21C5E">
              <w:rPr>
                <w:rStyle w:val="Lienhypertexte"/>
                <w:noProof/>
              </w:rPr>
              <w:t>4</w:t>
            </w:r>
            <w:r w:rsidR="0097730D">
              <w:rPr>
                <w:rFonts w:eastAsiaTheme="minorEastAsia"/>
                <w:noProof/>
                <w:lang w:eastAsia="fr-FR"/>
              </w:rPr>
              <w:tab/>
            </w:r>
            <w:r w:rsidR="0097730D" w:rsidRPr="00B21C5E">
              <w:rPr>
                <w:rStyle w:val="Lienhypertexte"/>
                <w:noProof/>
              </w:rPr>
              <w:t>Management du module Gestion de Données</w:t>
            </w:r>
            <w:r w:rsidR="0097730D">
              <w:rPr>
                <w:noProof/>
                <w:webHidden/>
              </w:rPr>
              <w:tab/>
            </w:r>
            <w:r>
              <w:rPr>
                <w:noProof/>
                <w:webHidden/>
              </w:rPr>
              <w:fldChar w:fldCharType="begin"/>
            </w:r>
            <w:r w:rsidR="0097730D">
              <w:rPr>
                <w:noProof/>
                <w:webHidden/>
              </w:rPr>
              <w:instrText xml:space="preserve"> PAGEREF _Toc341188897 \h </w:instrText>
            </w:r>
            <w:r>
              <w:rPr>
                <w:noProof/>
                <w:webHidden/>
              </w:rPr>
            </w:r>
            <w:r>
              <w:rPr>
                <w:noProof/>
                <w:webHidden/>
              </w:rPr>
              <w:fldChar w:fldCharType="separate"/>
            </w:r>
            <w:r w:rsidR="00D34823">
              <w:rPr>
                <w:noProof/>
                <w:webHidden/>
              </w:rPr>
              <w:t>33</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98" w:history="1">
            <w:r w:rsidR="0097730D" w:rsidRPr="00B21C5E">
              <w:rPr>
                <w:rStyle w:val="Lienhypertexte"/>
                <w:noProof/>
              </w:rPr>
              <w:t>4.1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_Toc341188898 \h </w:instrText>
            </w:r>
            <w:r>
              <w:rPr>
                <w:noProof/>
                <w:webHidden/>
              </w:rPr>
            </w:r>
            <w:r>
              <w:rPr>
                <w:noProof/>
                <w:webHidden/>
              </w:rPr>
              <w:fldChar w:fldCharType="separate"/>
            </w:r>
            <w:r w:rsidR="00D34823">
              <w:rPr>
                <w:noProof/>
                <w:webHidden/>
              </w:rPr>
              <w:t>33</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899" w:history="1">
            <w:r w:rsidR="0097730D" w:rsidRPr="00B21C5E">
              <w:rPr>
                <w:rStyle w:val="Lienhypertexte"/>
                <w:noProof/>
              </w:rPr>
              <w:t>4.2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_Toc341188899 \h </w:instrText>
            </w:r>
            <w:r>
              <w:rPr>
                <w:noProof/>
                <w:webHidden/>
              </w:rPr>
            </w:r>
            <w:r>
              <w:rPr>
                <w:noProof/>
                <w:webHidden/>
              </w:rPr>
              <w:fldChar w:fldCharType="separate"/>
            </w:r>
            <w:r w:rsidR="00D34823">
              <w:rPr>
                <w:noProof/>
                <w:webHidden/>
              </w:rPr>
              <w:t>34</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00" w:history="1">
            <w:r w:rsidR="0097730D" w:rsidRPr="00B21C5E">
              <w:rPr>
                <w:rStyle w:val="Lienhypertexte"/>
                <w:noProof/>
              </w:rPr>
              <w:t>4.3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_Toc341188900 \h </w:instrText>
            </w:r>
            <w:r>
              <w:rPr>
                <w:noProof/>
                <w:webHidden/>
              </w:rPr>
            </w:r>
            <w:r>
              <w:rPr>
                <w:noProof/>
                <w:webHidden/>
              </w:rPr>
              <w:fldChar w:fldCharType="separate"/>
            </w:r>
            <w:r w:rsidR="00D34823">
              <w:rPr>
                <w:noProof/>
                <w:webHidden/>
              </w:rPr>
              <w:t>35</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01" w:history="1">
            <w:r w:rsidR="0097730D" w:rsidRPr="00B21C5E">
              <w:rPr>
                <w:rStyle w:val="Lienhypertexte"/>
                <w:noProof/>
              </w:rPr>
              <w:t>4.4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_Toc341188901 \h </w:instrText>
            </w:r>
            <w:r>
              <w:rPr>
                <w:noProof/>
                <w:webHidden/>
              </w:rPr>
            </w:r>
            <w:r>
              <w:rPr>
                <w:noProof/>
                <w:webHidden/>
              </w:rPr>
              <w:fldChar w:fldCharType="separate"/>
            </w:r>
            <w:r w:rsidR="00D34823">
              <w:rPr>
                <w:noProof/>
                <w:webHidden/>
              </w:rPr>
              <w:t>36</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02" w:history="1">
            <w:r w:rsidR="0097730D" w:rsidRPr="00B21C5E">
              <w:rPr>
                <w:rStyle w:val="Lienhypertexte"/>
                <w:noProof/>
              </w:rPr>
              <w:t>4.4.1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_Toc341188902 \h </w:instrText>
            </w:r>
            <w:r>
              <w:rPr>
                <w:noProof/>
                <w:webHidden/>
              </w:rPr>
            </w:r>
            <w:r>
              <w:rPr>
                <w:noProof/>
                <w:webHidden/>
              </w:rPr>
              <w:fldChar w:fldCharType="separate"/>
            </w:r>
            <w:r w:rsidR="00D34823">
              <w:rPr>
                <w:noProof/>
                <w:webHidden/>
              </w:rPr>
              <w:t>36</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03" w:history="1">
            <w:r w:rsidR="0097730D" w:rsidRPr="00B21C5E">
              <w:rPr>
                <w:rStyle w:val="Lienhypertexte"/>
                <w:noProof/>
              </w:rPr>
              <w:t>4.4.2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_Toc341188903 \h </w:instrText>
            </w:r>
            <w:r>
              <w:rPr>
                <w:noProof/>
                <w:webHidden/>
              </w:rPr>
            </w:r>
            <w:r>
              <w:rPr>
                <w:noProof/>
                <w:webHidden/>
              </w:rPr>
              <w:fldChar w:fldCharType="separate"/>
            </w:r>
            <w:r w:rsidR="00D34823">
              <w:rPr>
                <w:noProof/>
                <w:webHidden/>
              </w:rPr>
              <w:t>37</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04" w:history="1">
            <w:r w:rsidR="0097730D" w:rsidRPr="00B21C5E">
              <w:rPr>
                <w:rStyle w:val="Lienhypertexte"/>
                <w:noProof/>
              </w:rPr>
              <w:t>4.5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_Toc341188904 \h </w:instrText>
            </w:r>
            <w:r>
              <w:rPr>
                <w:noProof/>
                <w:webHidden/>
              </w:rPr>
            </w:r>
            <w:r>
              <w:rPr>
                <w:noProof/>
                <w:webHidden/>
              </w:rPr>
              <w:fldChar w:fldCharType="separate"/>
            </w:r>
            <w:r w:rsidR="00D34823">
              <w:rPr>
                <w:noProof/>
                <w:webHidden/>
              </w:rPr>
              <w:t>38</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05" w:history="1">
            <w:r w:rsidR="0097730D" w:rsidRPr="00B21C5E">
              <w:rPr>
                <w:rStyle w:val="Lienhypertexte"/>
                <w:noProof/>
              </w:rPr>
              <w:t>4.6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_Toc341188905 \h </w:instrText>
            </w:r>
            <w:r>
              <w:rPr>
                <w:noProof/>
                <w:webHidden/>
              </w:rPr>
            </w:r>
            <w:r>
              <w:rPr>
                <w:noProof/>
                <w:webHidden/>
              </w:rPr>
              <w:fldChar w:fldCharType="separate"/>
            </w:r>
            <w:r w:rsidR="00D34823">
              <w:rPr>
                <w:noProof/>
                <w:webHidden/>
              </w:rPr>
              <w:t>38</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06" w:history="1">
            <w:r w:rsidR="0097730D" w:rsidRPr="00B21C5E">
              <w:rPr>
                <w:rStyle w:val="Lienhypertexte"/>
                <w:noProof/>
              </w:rPr>
              <w:t>4.7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_Toc341188906 \h </w:instrText>
            </w:r>
            <w:r>
              <w:rPr>
                <w:noProof/>
                <w:webHidden/>
              </w:rPr>
            </w:r>
            <w:r>
              <w:rPr>
                <w:noProof/>
                <w:webHidden/>
              </w:rPr>
              <w:fldChar w:fldCharType="separate"/>
            </w:r>
            <w:r w:rsidR="00D34823">
              <w:rPr>
                <w:noProof/>
                <w:webHidden/>
              </w:rPr>
              <w:t>39</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07" w:history="1">
            <w:r w:rsidR="0097730D" w:rsidRPr="00B21C5E">
              <w:rPr>
                <w:rStyle w:val="Lienhypertexte"/>
                <w:noProof/>
              </w:rPr>
              <w:t>4.7.1</w:t>
            </w:r>
            <w:r w:rsidR="0097730D">
              <w:rPr>
                <w:rFonts w:eastAsiaTheme="minorEastAsia"/>
                <w:noProof/>
                <w:lang w:eastAsia="fr-FR"/>
              </w:rPr>
              <w:tab/>
            </w:r>
            <w:r w:rsidR="0097730D" w:rsidRPr="00B21C5E">
              <w:rPr>
                <w:rStyle w:val="Lienhypertexte"/>
                <w:noProof/>
              </w:rPr>
              <w:t>Monsieur Pierre-Alexandre Fontat  : Directeur de projet</w:t>
            </w:r>
            <w:r w:rsidR="0097730D">
              <w:rPr>
                <w:noProof/>
                <w:webHidden/>
              </w:rPr>
              <w:tab/>
            </w:r>
            <w:r>
              <w:rPr>
                <w:noProof/>
                <w:webHidden/>
              </w:rPr>
              <w:fldChar w:fldCharType="begin"/>
            </w:r>
            <w:r w:rsidR="0097730D">
              <w:rPr>
                <w:noProof/>
                <w:webHidden/>
              </w:rPr>
              <w:instrText xml:space="preserve"> PAGEREF _Toc341188907 \h </w:instrText>
            </w:r>
            <w:r>
              <w:rPr>
                <w:noProof/>
                <w:webHidden/>
              </w:rPr>
            </w:r>
            <w:r>
              <w:rPr>
                <w:noProof/>
                <w:webHidden/>
              </w:rPr>
              <w:fldChar w:fldCharType="separate"/>
            </w:r>
            <w:r w:rsidR="00D34823">
              <w:rPr>
                <w:noProof/>
                <w:webHidden/>
              </w:rPr>
              <w:t>39</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08" w:history="1">
            <w:r w:rsidR="0097730D" w:rsidRPr="00B21C5E">
              <w:rPr>
                <w:rStyle w:val="Lienhypertexte"/>
                <w:noProof/>
              </w:rPr>
              <w:t>4.7.2</w:t>
            </w:r>
            <w:r w:rsidR="0097730D">
              <w:rPr>
                <w:rFonts w:eastAsiaTheme="minorEastAsia"/>
                <w:noProof/>
                <w:lang w:eastAsia="fr-FR"/>
              </w:rPr>
              <w:tab/>
            </w:r>
            <w:r w:rsidR="0097730D" w:rsidRPr="00B21C5E">
              <w:rPr>
                <w:rStyle w:val="Lienhypertexte"/>
                <w:noProof/>
              </w:rPr>
              <w:t>Monsieur Joseph Silvestre : Manager</w:t>
            </w:r>
            <w:r w:rsidR="0097730D">
              <w:rPr>
                <w:noProof/>
                <w:webHidden/>
              </w:rPr>
              <w:tab/>
            </w:r>
            <w:r>
              <w:rPr>
                <w:noProof/>
                <w:webHidden/>
              </w:rPr>
              <w:fldChar w:fldCharType="begin"/>
            </w:r>
            <w:r w:rsidR="0097730D">
              <w:rPr>
                <w:noProof/>
                <w:webHidden/>
              </w:rPr>
              <w:instrText xml:space="preserve"> PAGEREF _Toc341188908 \h </w:instrText>
            </w:r>
            <w:r>
              <w:rPr>
                <w:noProof/>
                <w:webHidden/>
              </w:rPr>
            </w:r>
            <w:r>
              <w:rPr>
                <w:noProof/>
                <w:webHidden/>
              </w:rPr>
              <w:fldChar w:fldCharType="separate"/>
            </w:r>
            <w:r w:rsidR="00D34823">
              <w:rPr>
                <w:noProof/>
                <w:webHidden/>
              </w:rPr>
              <w:t>40</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09" w:history="1">
            <w:r w:rsidR="0097730D" w:rsidRPr="00B21C5E">
              <w:rPr>
                <w:rStyle w:val="Lienhypertexte"/>
                <w:noProof/>
              </w:rPr>
              <w:t>4.7.3</w:t>
            </w:r>
            <w:r w:rsidR="0097730D">
              <w:rPr>
                <w:rFonts w:eastAsiaTheme="minorEastAsia"/>
                <w:noProof/>
                <w:lang w:eastAsia="fr-FR"/>
              </w:rPr>
              <w:tab/>
            </w:r>
            <w:r w:rsidR="0097730D" w:rsidRPr="00B21C5E">
              <w:rPr>
                <w:rStyle w:val="Lienhypertexte"/>
                <w:noProof/>
              </w:rPr>
              <w:t>Monsieur Noé Gaumont : Chef conception</w:t>
            </w:r>
            <w:r w:rsidR="0097730D">
              <w:rPr>
                <w:noProof/>
                <w:webHidden/>
              </w:rPr>
              <w:tab/>
            </w:r>
            <w:r>
              <w:rPr>
                <w:noProof/>
                <w:webHidden/>
              </w:rPr>
              <w:fldChar w:fldCharType="begin"/>
            </w:r>
            <w:r w:rsidR="0097730D">
              <w:rPr>
                <w:noProof/>
                <w:webHidden/>
              </w:rPr>
              <w:instrText xml:space="preserve"> PAGEREF _Toc341188909 \h </w:instrText>
            </w:r>
            <w:r>
              <w:rPr>
                <w:noProof/>
                <w:webHidden/>
              </w:rPr>
            </w:r>
            <w:r>
              <w:rPr>
                <w:noProof/>
                <w:webHidden/>
              </w:rPr>
              <w:fldChar w:fldCharType="separate"/>
            </w:r>
            <w:r w:rsidR="00D34823">
              <w:rPr>
                <w:noProof/>
                <w:webHidden/>
              </w:rPr>
              <w:t>40</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10" w:history="1">
            <w:r w:rsidR="0097730D" w:rsidRPr="00B21C5E">
              <w:rPr>
                <w:rStyle w:val="Lienhypertexte"/>
                <w:noProof/>
              </w:rPr>
              <w:t>4.7.4</w:t>
            </w:r>
            <w:r w:rsidR="0097730D">
              <w:rPr>
                <w:rFonts w:eastAsiaTheme="minorEastAsia"/>
                <w:noProof/>
                <w:lang w:eastAsia="fr-FR"/>
              </w:rPr>
              <w:tab/>
            </w:r>
            <w:r w:rsidR="0097730D" w:rsidRPr="00B21C5E">
              <w:rPr>
                <w:rStyle w:val="Lienhypertexte"/>
                <w:noProof/>
              </w:rPr>
              <w:t>Monsieur Stéphan Donin : Responsable développement</w:t>
            </w:r>
            <w:r w:rsidR="0097730D">
              <w:rPr>
                <w:noProof/>
                <w:webHidden/>
              </w:rPr>
              <w:tab/>
            </w:r>
            <w:r>
              <w:rPr>
                <w:noProof/>
                <w:webHidden/>
              </w:rPr>
              <w:fldChar w:fldCharType="begin"/>
            </w:r>
            <w:r w:rsidR="0097730D">
              <w:rPr>
                <w:noProof/>
                <w:webHidden/>
              </w:rPr>
              <w:instrText xml:space="preserve"> PAGEREF _Toc341188910 \h </w:instrText>
            </w:r>
            <w:r>
              <w:rPr>
                <w:noProof/>
                <w:webHidden/>
              </w:rPr>
            </w:r>
            <w:r>
              <w:rPr>
                <w:noProof/>
                <w:webHidden/>
              </w:rPr>
              <w:fldChar w:fldCharType="separate"/>
            </w:r>
            <w:r w:rsidR="00D34823">
              <w:rPr>
                <w:noProof/>
                <w:webHidden/>
              </w:rPr>
              <w:t>40</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11" w:history="1">
            <w:r w:rsidR="0097730D" w:rsidRPr="00B21C5E">
              <w:rPr>
                <w:rStyle w:val="Lienhypertexte"/>
                <w:noProof/>
              </w:rPr>
              <w:t>4.7.5</w:t>
            </w:r>
            <w:r w:rsidR="0097730D">
              <w:rPr>
                <w:rFonts w:eastAsiaTheme="minorEastAsia"/>
                <w:noProof/>
                <w:lang w:eastAsia="fr-FR"/>
              </w:rPr>
              <w:tab/>
            </w:r>
            <w:r w:rsidR="0097730D" w:rsidRPr="00B21C5E">
              <w:rPr>
                <w:rStyle w:val="Lienhypertexte"/>
                <w:noProof/>
              </w:rPr>
              <w:t>Monsieur Louis Pontoise : Chef qualité</w:t>
            </w:r>
            <w:r w:rsidR="0097730D">
              <w:rPr>
                <w:noProof/>
                <w:webHidden/>
              </w:rPr>
              <w:tab/>
            </w:r>
            <w:r>
              <w:rPr>
                <w:noProof/>
                <w:webHidden/>
              </w:rPr>
              <w:fldChar w:fldCharType="begin"/>
            </w:r>
            <w:r w:rsidR="0097730D">
              <w:rPr>
                <w:noProof/>
                <w:webHidden/>
              </w:rPr>
              <w:instrText xml:space="preserve"> PAGEREF _Toc341188911 \h </w:instrText>
            </w:r>
            <w:r>
              <w:rPr>
                <w:noProof/>
                <w:webHidden/>
              </w:rPr>
            </w:r>
            <w:r>
              <w:rPr>
                <w:noProof/>
                <w:webHidden/>
              </w:rPr>
              <w:fldChar w:fldCharType="separate"/>
            </w:r>
            <w:r w:rsidR="00D34823">
              <w:rPr>
                <w:noProof/>
                <w:webHidden/>
              </w:rPr>
              <w:t>41</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12" w:history="1">
            <w:r w:rsidR="0097730D" w:rsidRPr="00B21C5E">
              <w:rPr>
                <w:rStyle w:val="Lienhypertexte"/>
                <w:noProof/>
              </w:rPr>
              <w:t>4.7.6</w:t>
            </w:r>
            <w:r w:rsidR="0097730D">
              <w:rPr>
                <w:rFonts w:eastAsiaTheme="minorEastAsia"/>
                <w:noProof/>
                <w:lang w:eastAsia="fr-FR"/>
              </w:rPr>
              <w:tab/>
            </w:r>
            <w:r w:rsidR="0097730D" w:rsidRPr="00B21C5E">
              <w:rPr>
                <w:rStyle w:val="Lienhypertexte"/>
                <w:noProof/>
              </w:rPr>
              <w:t>Monsieur Karim Hamidou : Responsable d’études</w:t>
            </w:r>
            <w:r w:rsidR="0097730D">
              <w:rPr>
                <w:noProof/>
                <w:webHidden/>
              </w:rPr>
              <w:tab/>
            </w:r>
            <w:r>
              <w:rPr>
                <w:noProof/>
                <w:webHidden/>
              </w:rPr>
              <w:fldChar w:fldCharType="begin"/>
            </w:r>
            <w:r w:rsidR="0097730D">
              <w:rPr>
                <w:noProof/>
                <w:webHidden/>
              </w:rPr>
              <w:instrText xml:space="preserve"> PAGEREF _Toc341188912 \h </w:instrText>
            </w:r>
            <w:r>
              <w:rPr>
                <w:noProof/>
                <w:webHidden/>
              </w:rPr>
            </w:r>
            <w:r>
              <w:rPr>
                <w:noProof/>
                <w:webHidden/>
              </w:rPr>
              <w:fldChar w:fldCharType="separate"/>
            </w:r>
            <w:r w:rsidR="00D34823">
              <w:rPr>
                <w:noProof/>
                <w:webHidden/>
              </w:rPr>
              <w:t>41</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13" w:history="1">
            <w:r w:rsidR="0097730D" w:rsidRPr="00B21C5E">
              <w:rPr>
                <w:rStyle w:val="Lienhypertexte"/>
                <w:noProof/>
              </w:rPr>
              <w:t>4.8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_Toc341188913 \h </w:instrText>
            </w:r>
            <w:r>
              <w:rPr>
                <w:noProof/>
                <w:webHidden/>
              </w:rPr>
            </w:r>
            <w:r>
              <w:rPr>
                <w:noProof/>
                <w:webHidden/>
              </w:rPr>
              <w:fldChar w:fldCharType="separate"/>
            </w:r>
            <w:r w:rsidR="00D34823">
              <w:rPr>
                <w:noProof/>
                <w:webHidden/>
              </w:rPr>
              <w:t>42</w:t>
            </w:r>
            <w:r>
              <w:rPr>
                <w:noProof/>
                <w:webHidden/>
              </w:rPr>
              <w:fldChar w:fldCharType="end"/>
            </w:r>
          </w:hyperlink>
        </w:p>
        <w:p w:rsidR="0097730D" w:rsidRDefault="00241FDD">
          <w:pPr>
            <w:pStyle w:val="TM1"/>
            <w:tabs>
              <w:tab w:val="left" w:pos="440"/>
              <w:tab w:val="right" w:leader="dot" w:pos="9062"/>
            </w:tabs>
            <w:rPr>
              <w:rFonts w:eastAsiaTheme="minorEastAsia"/>
              <w:noProof/>
              <w:lang w:eastAsia="fr-FR"/>
            </w:rPr>
          </w:pPr>
          <w:hyperlink w:anchor="_Toc341188914" w:history="1">
            <w:r w:rsidR="0097730D" w:rsidRPr="00B21C5E">
              <w:rPr>
                <w:rStyle w:val="Lienhypertexte"/>
                <w:noProof/>
              </w:rPr>
              <w:t>5</w:t>
            </w:r>
            <w:r w:rsidR="0097730D">
              <w:rPr>
                <w:rFonts w:eastAsiaTheme="minorEastAsia"/>
                <w:noProof/>
                <w:lang w:eastAsia="fr-FR"/>
              </w:rPr>
              <w:tab/>
            </w:r>
            <w:r w:rsidR="0097730D" w:rsidRPr="00B21C5E">
              <w:rPr>
                <w:rStyle w:val="Lienhypertexte"/>
                <w:noProof/>
              </w:rPr>
              <w:t>Management du module Communication et Traitement</w:t>
            </w:r>
            <w:r w:rsidR="0097730D">
              <w:rPr>
                <w:noProof/>
                <w:webHidden/>
              </w:rPr>
              <w:tab/>
            </w:r>
            <w:r>
              <w:rPr>
                <w:noProof/>
                <w:webHidden/>
              </w:rPr>
              <w:fldChar w:fldCharType="begin"/>
            </w:r>
            <w:r w:rsidR="0097730D">
              <w:rPr>
                <w:noProof/>
                <w:webHidden/>
              </w:rPr>
              <w:instrText xml:space="preserve"> PAGEREF _Toc341188914 \h </w:instrText>
            </w:r>
            <w:r>
              <w:rPr>
                <w:noProof/>
                <w:webHidden/>
              </w:rPr>
            </w:r>
            <w:r>
              <w:rPr>
                <w:noProof/>
                <w:webHidden/>
              </w:rPr>
              <w:fldChar w:fldCharType="separate"/>
            </w:r>
            <w:r w:rsidR="00D34823">
              <w:rPr>
                <w:noProof/>
                <w:webHidden/>
              </w:rPr>
              <w:t>43</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15" w:history="1">
            <w:r w:rsidR="0097730D" w:rsidRPr="00B21C5E">
              <w:rPr>
                <w:rStyle w:val="Lienhypertexte"/>
                <w:noProof/>
              </w:rPr>
              <w:t>5.1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_Toc341188915 \h </w:instrText>
            </w:r>
            <w:r>
              <w:rPr>
                <w:noProof/>
                <w:webHidden/>
              </w:rPr>
            </w:r>
            <w:r>
              <w:rPr>
                <w:noProof/>
                <w:webHidden/>
              </w:rPr>
              <w:fldChar w:fldCharType="separate"/>
            </w:r>
            <w:r w:rsidR="00D34823">
              <w:rPr>
                <w:noProof/>
                <w:webHidden/>
              </w:rPr>
              <w:t>43</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16" w:history="1">
            <w:r w:rsidR="0097730D" w:rsidRPr="00B21C5E">
              <w:rPr>
                <w:rStyle w:val="Lienhypertexte"/>
                <w:noProof/>
              </w:rPr>
              <w:t>5.2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_Toc341188916 \h </w:instrText>
            </w:r>
            <w:r>
              <w:rPr>
                <w:noProof/>
                <w:webHidden/>
              </w:rPr>
            </w:r>
            <w:r>
              <w:rPr>
                <w:noProof/>
                <w:webHidden/>
              </w:rPr>
              <w:fldChar w:fldCharType="separate"/>
            </w:r>
            <w:r w:rsidR="00D34823">
              <w:rPr>
                <w:noProof/>
                <w:webHidden/>
              </w:rPr>
              <w:t>44</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17" w:history="1">
            <w:r w:rsidR="0097730D" w:rsidRPr="00B21C5E">
              <w:rPr>
                <w:rStyle w:val="Lienhypertexte"/>
                <w:noProof/>
              </w:rPr>
              <w:t>5.3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_Toc341188917 \h </w:instrText>
            </w:r>
            <w:r>
              <w:rPr>
                <w:noProof/>
                <w:webHidden/>
              </w:rPr>
            </w:r>
            <w:r>
              <w:rPr>
                <w:noProof/>
                <w:webHidden/>
              </w:rPr>
              <w:fldChar w:fldCharType="separate"/>
            </w:r>
            <w:r w:rsidR="00D34823">
              <w:rPr>
                <w:noProof/>
                <w:webHidden/>
              </w:rPr>
              <w:t>45</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18" w:history="1">
            <w:r w:rsidR="0097730D" w:rsidRPr="00B21C5E">
              <w:rPr>
                <w:rStyle w:val="Lienhypertexte"/>
                <w:noProof/>
              </w:rPr>
              <w:t>5.4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_Toc341188918 \h </w:instrText>
            </w:r>
            <w:r>
              <w:rPr>
                <w:noProof/>
                <w:webHidden/>
              </w:rPr>
            </w:r>
            <w:r>
              <w:rPr>
                <w:noProof/>
                <w:webHidden/>
              </w:rPr>
              <w:fldChar w:fldCharType="separate"/>
            </w:r>
            <w:r w:rsidR="00D34823">
              <w:rPr>
                <w:noProof/>
                <w:webHidden/>
              </w:rPr>
              <w:t>46</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19" w:history="1">
            <w:r w:rsidR="0097730D" w:rsidRPr="00B21C5E">
              <w:rPr>
                <w:rStyle w:val="Lienhypertexte"/>
                <w:noProof/>
              </w:rPr>
              <w:t>5.4.1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_Toc341188919 \h </w:instrText>
            </w:r>
            <w:r>
              <w:rPr>
                <w:noProof/>
                <w:webHidden/>
              </w:rPr>
            </w:r>
            <w:r>
              <w:rPr>
                <w:noProof/>
                <w:webHidden/>
              </w:rPr>
              <w:fldChar w:fldCharType="separate"/>
            </w:r>
            <w:r w:rsidR="00D34823">
              <w:rPr>
                <w:noProof/>
                <w:webHidden/>
              </w:rPr>
              <w:t>46</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20" w:history="1">
            <w:r w:rsidR="0097730D" w:rsidRPr="00B21C5E">
              <w:rPr>
                <w:rStyle w:val="Lienhypertexte"/>
                <w:noProof/>
              </w:rPr>
              <w:t>5.4.2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_Toc341188920 \h </w:instrText>
            </w:r>
            <w:r>
              <w:rPr>
                <w:noProof/>
                <w:webHidden/>
              </w:rPr>
            </w:r>
            <w:r>
              <w:rPr>
                <w:noProof/>
                <w:webHidden/>
              </w:rPr>
              <w:fldChar w:fldCharType="separate"/>
            </w:r>
            <w:r w:rsidR="00D34823">
              <w:rPr>
                <w:noProof/>
                <w:webHidden/>
              </w:rPr>
              <w:t>47</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21" w:history="1">
            <w:r w:rsidR="0097730D" w:rsidRPr="00B21C5E">
              <w:rPr>
                <w:rStyle w:val="Lienhypertexte"/>
                <w:noProof/>
              </w:rPr>
              <w:t>5.5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_Toc341188921 \h </w:instrText>
            </w:r>
            <w:r>
              <w:rPr>
                <w:noProof/>
                <w:webHidden/>
              </w:rPr>
            </w:r>
            <w:r>
              <w:rPr>
                <w:noProof/>
                <w:webHidden/>
              </w:rPr>
              <w:fldChar w:fldCharType="separate"/>
            </w:r>
            <w:r w:rsidR="00D34823">
              <w:rPr>
                <w:noProof/>
                <w:webHidden/>
              </w:rPr>
              <w:t>48</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22" w:history="1">
            <w:r w:rsidR="0097730D" w:rsidRPr="00B21C5E">
              <w:rPr>
                <w:rStyle w:val="Lienhypertexte"/>
                <w:noProof/>
              </w:rPr>
              <w:t>5.6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_Toc341188922 \h </w:instrText>
            </w:r>
            <w:r>
              <w:rPr>
                <w:noProof/>
                <w:webHidden/>
              </w:rPr>
            </w:r>
            <w:r>
              <w:rPr>
                <w:noProof/>
                <w:webHidden/>
              </w:rPr>
              <w:fldChar w:fldCharType="separate"/>
            </w:r>
            <w:r w:rsidR="00D34823">
              <w:rPr>
                <w:noProof/>
                <w:webHidden/>
              </w:rPr>
              <w:t>50</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23" w:history="1">
            <w:r w:rsidR="0097730D" w:rsidRPr="00B21C5E">
              <w:rPr>
                <w:rStyle w:val="Lienhypertexte"/>
                <w:noProof/>
              </w:rPr>
              <w:t>5.7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_Toc341188923 \h </w:instrText>
            </w:r>
            <w:r>
              <w:rPr>
                <w:noProof/>
                <w:webHidden/>
              </w:rPr>
            </w:r>
            <w:r>
              <w:rPr>
                <w:noProof/>
                <w:webHidden/>
              </w:rPr>
              <w:fldChar w:fldCharType="separate"/>
            </w:r>
            <w:r w:rsidR="00D34823">
              <w:rPr>
                <w:noProof/>
                <w:webHidden/>
              </w:rPr>
              <w:t>51</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24" w:history="1">
            <w:r w:rsidR="0097730D" w:rsidRPr="00B21C5E">
              <w:rPr>
                <w:rStyle w:val="Lienhypertexte"/>
                <w:noProof/>
              </w:rPr>
              <w:t>5.7.1</w:t>
            </w:r>
            <w:r w:rsidR="0097730D">
              <w:rPr>
                <w:rFonts w:eastAsiaTheme="minorEastAsia"/>
                <w:noProof/>
                <w:lang w:eastAsia="fr-FR"/>
              </w:rPr>
              <w:tab/>
            </w:r>
            <w:r w:rsidR="0097730D" w:rsidRPr="00B21C5E">
              <w:rPr>
                <w:rStyle w:val="Lienhypertexte"/>
                <w:noProof/>
              </w:rPr>
              <w:t>Luc BERTELOOT : Directeur de projet</w:t>
            </w:r>
            <w:r w:rsidR="0097730D">
              <w:rPr>
                <w:noProof/>
                <w:webHidden/>
              </w:rPr>
              <w:tab/>
            </w:r>
            <w:r>
              <w:rPr>
                <w:noProof/>
                <w:webHidden/>
              </w:rPr>
              <w:fldChar w:fldCharType="begin"/>
            </w:r>
            <w:r w:rsidR="0097730D">
              <w:rPr>
                <w:noProof/>
                <w:webHidden/>
              </w:rPr>
              <w:instrText xml:space="preserve"> PAGEREF _Toc341188924 \h </w:instrText>
            </w:r>
            <w:r>
              <w:rPr>
                <w:noProof/>
                <w:webHidden/>
              </w:rPr>
            </w:r>
            <w:r>
              <w:rPr>
                <w:noProof/>
                <w:webHidden/>
              </w:rPr>
              <w:fldChar w:fldCharType="separate"/>
            </w:r>
            <w:r w:rsidR="00D34823">
              <w:rPr>
                <w:noProof/>
                <w:webHidden/>
              </w:rPr>
              <w:t>51</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25" w:history="1">
            <w:r w:rsidR="0097730D" w:rsidRPr="00B21C5E">
              <w:rPr>
                <w:rStyle w:val="Lienhypertexte"/>
                <w:noProof/>
              </w:rPr>
              <w:t>5.7.2</w:t>
            </w:r>
            <w:r w:rsidR="0097730D">
              <w:rPr>
                <w:rFonts w:eastAsiaTheme="minorEastAsia"/>
                <w:noProof/>
                <w:lang w:eastAsia="fr-FR"/>
              </w:rPr>
              <w:tab/>
            </w:r>
            <w:r w:rsidR="0097730D" w:rsidRPr="00B21C5E">
              <w:rPr>
                <w:rStyle w:val="Lienhypertexte"/>
                <w:noProof/>
              </w:rPr>
              <w:t>Vincent PENOT: Manager</w:t>
            </w:r>
            <w:r w:rsidR="0097730D">
              <w:rPr>
                <w:noProof/>
                <w:webHidden/>
              </w:rPr>
              <w:tab/>
            </w:r>
            <w:r>
              <w:rPr>
                <w:noProof/>
                <w:webHidden/>
              </w:rPr>
              <w:fldChar w:fldCharType="begin"/>
            </w:r>
            <w:r w:rsidR="0097730D">
              <w:rPr>
                <w:noProof/>
                <w:webHidden/>
              </w:rPr>
              <w:instrText xml:space="preserve"> PAGEREF _Toc341188925 \h </w:instrText>
            </w:r>
            <w:r>
              <w:rPr>
                <w:noProof/>
                <w:webHidden/>
              </w:rPr>
            </w:r>
            <w:r>
              <w:rPr>
                <w:noProof/>
                <w:webHidden/>
              </w:rPr>
              <w:fldChar w:fldCharType="separate"/>
            </w:r>
            <w:r w:rsidR="00D34823">
              <w:rPr>
                <w:noProof/>
                <w:webHidden/>
              </w:rPr>
              <w:t>52</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26" w:history="1">
            <w:r w:rsidR="0097730D" w:rsidRPr="00B21C5E">
              <w:rPr>
                <w:rStyle w:val="Lienhypertexte"/>
                <w:noProof/>
              </w:rPr>
              <w:t>5.7.3</w:t>
            </w:r>
            <w:r w:rsidR="0097730D">
              <w:rPr>
                <w:rFonts w:eastAsiaTheme="minorEastAsia"/>
                <w:noProof/>
                <w:lang w:eastAsia="fr-FR"/>
              </w:rPr>
              <w:tab/>
            </w:r>
            <w:r w:rsidR="0097730D" w:rsidRPr="00B21C5E">
              <w:rPr>
                <w:rStyle w:val="Lienhypertexte"/>
                <w:noProof/>
              </w:rPr>
              <w:t>Benjamin POIRIER : Chef conception</w:t>
            </w:r>
            <w:r w:rsidR="0097730D">
              <w:rPr>
                <w:noProof/>
                <w:webHidden/>
              </w:rPr>
              <w:tab/>
            </w:r>
            <w:r>
              <w:rPr>
                <w:noProof/>
                <w:webHidden/>
              </w:rPr>
              <w:fldChar w:fldCharType="begin"/>
            </w:r>
            <w:r w:rsidR="0097730D">
              <w:rPr>
                <w:noProof/>
                <w:webHidden/>
              </w:rPr>
              <w:instrText xml:space="preserve"> PAGEREF _Toc341188926 \h </w:instrText>
            </w:r>
            <w:r>
              <w:rPr>
                <w:noProof/>
                <w:webHidden/>
              </w:rPr>
            </w:r>
            <w:r>
              <w:rPr>
                <w:noProof/>
                <w:webHidden/>
              </w:rPr>
              <w:fldChar w:fldCharType="separate"/>
            </w:r>
            <w:r w:rsidR="00D34823">
              <w:rPr>
                <w:noProof/>
                <w:webHidden/>
              </w:rPr>
              <w:t>53</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27" w:history="1">
            <w:r w:rsidR="0097730D" w:rsidRPr="00B21C5E">
              <w:rPr>
                <w:rStyle w:val="Lienhypertexte"/>
                <w:noProof/>
              </w:rPr>
              <w:t>5.7.4</w:t>
            </w:r>
            <w:r w:rsidR="0097730D">
              <w:rPr>
                <w:rFonts w:eastAsiaTheme="minorEastAsia"/>
                <w:noProof/>
                <w:lang w:eastAsia="fr-FR"/>
              </w:rPr>
              <w:tab/>
            </w:r>
            <w:r w:rsidR="0097730D" w:rsidRPr="00B21C5E">
              <w:rPr>
                <w:rStyle w:val="Lienhypertexte"/>
                <w:noProof/>
              </w:rPr>
              <w:t>François GUILPAIN : Responsable développement</w:t>
            </w:r>
            <w:r w:rsidR="0097730D">
              <w:rPr>
                <w:noProof/>
                <w:webHidden/>
              </w:rPr>
              <w:tab/>
            </w:r>
            <w:r>
              <w:rPr>
                <w:noProof/>
                <w:webHidden/>
              </w:rPr>
              <w:fldChar w:fldCharType="begin"/>
            </w:r>
            <w:r w:rsidR="0097730D">
              <w:rPr>
                <w:noProof/>
                <w:webHidden/>
              </w:rPr>
              <w:instrText xml:space="preserve"> PAGEREF _Toc341188927 \h </w:instrText>
            </w:r>
            <w:r>
              <w:rPr>
                <w:noProof/>
                <w:webHidden/>
              </w:rPr>
            </w:r>
            <w:r>
              <w:rPr>
                <w:noProof/>
                <w:webHidden/>
              </w:rPr>
              <w:fldChar w:fldCharType="separate"/>
            </w:r>
            <w:r w:rsidR="00D34823">
              <w:rPr>
                <w:noProof/>
                <w:webHidden/>
              </w:rPr>
              <w:t>54</w:t>
            </w:r>
            <w:r>
              <w:rPr>
                <w:noProof/>
                <w:webHidden/>
              </w:rPr>
              <w:fldChar w:fldCharType="end"/>
            </w:r>
          </w:hyperlink>
        </w:p>
        <w:p w:rsidR="0097730D" w:rsidRDefault="00241FDD">
          <w:pPr>
            <w:pStyle w:val="TM3"/>
            <w:tabs>
              <w:tab w:val="left" w:pos="1320"/>
              <w:tab w:val="right" w:leader="dot" w:pos="9062"/>
            </w:tabs>
            <w:rPr>
              <w:rFonts w:eastAsiaTheme="minorEastAsia"/>
              <w:noProof/>
              <w:lang w:eastAsia="fr-FR"/>
            </w:rPr>
          </w:pPr>
          <w:hyperlink w:anchor="_Toc341188928" w:history="1">
            <w:r w:rsidR="0097730D" w:rsidRPr="00B21C5E">
              <w:rPr>
                <w:rStyle w:val="Lienhypertexte"/>
                <w:noProof/>
              </w:rPr>
              <w:t>5.7.5</w:t>
            </w:r>
            <w:r w:rsidR="0097730D">
              <w:rPr>
                <w:rFonts w:eastAsiaTheme="minorEastAsia"/>
                <w:noProof/>
                <w:lang w:eastAsia="fr-FR"/>
              </w:rPr>
              <w:tab/>
            </w:r>
            <w:r w:rsidR="0097730D" w:rsidRPr="00B21C5E">
              <w:rPr>
                <w:rStyle w:val="Lienhypertexte"/>
                <w:noProof/>
              </w:rPr>
              <w:t>Caroline ZAWADA : Chef qualité</w:t>
            </w:r>
            <w:r w:rsidR="0097730D">
              <w:rPr>
                <w:noProof/>
                <w:webHidden/>
              </w:rPr>
              <w:tab/>
            </w:r>
            <w:r>
              <w:rPr>
                <w:noProof/>
                <w:webHidden/>
              </w:rPr>
              <w:fldChar w:fldCharType="begin"/>
            </w:r>
            <w:r w:rsidR="0097730D">
              <w:rPr>
                <w:noProof/>
                <w:webHidden/>
              </w:rPr>
              <w:instrText xml:space="preserve"> PAGEREF _Toc341188928 \h </w:instrText>
            </w:r>
            <w:r>
              <w:rPr>
                <w:noProof/>
                <w:webHidden/>
              </w:rPr>
            </w:r>
            <w:r>
              <w:rPr>
                <w:noProof/>
                <w:webHidden/>
              </w:rPr>
              <w:fldChar w:fldCharType="separate"/>
            </w:r>
            <w:r w:rsidR="00D34823">
              <w:rPr>
                <w:noProof/>
                <w:webHidden/>
              </w:rPr>
              <w:t>55</w:t>
            </w:r>
            <w:r>
              <w:rPr>
                <w:noProof/>
                <w:webHidden/>
              </w:rPr>
              <w:fldChar w:fldCharType="end"/>
            </w:r>
          </w:hyperlink>
        </w:p>
        <w:p w:rsidR="0097730D" w:rsidRDefault="00241FDD">
          <w:pPr>
            <w:pStyle w:val="TM2"/>
            <w:tabs>
              <w:tab w:val="left" w:pos="880"/>
              <w:tab w:val="right" w:leader="dot" w:pos="9062"/>
            </w:tabs>
            <w:rPr>
              <w:rFonts w:eastAsiaTheme="minorEastAsia"/>
              <w:noProof/>
              <w:lang w:eastAsia="fr-FR"/>
            </w:rPr>
          </w:pPr>
          <w:hyperlink w:anchor="_Toc341188929" w:history="1">
            <w:r w:rsidR="0097730D" w:rsidRPr="00B21C5E">
              <w:rPr>
                <w:rStyle w:val="Lienhypertexte"/>
                <w:noProof/>
              </w:rPr>
              <w:t>5.8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_Toc341188929 \h </w:instrText>
            </w:r>
            <w:r>
              <w:rPr>
                <w:noProof/>
                <w:webHidden/>
              </w:rPr>
            </w:r>
            <w:r>
              <w:rPr>
                <w:noProof/>
                <w:webHidden/>
              </w:rPr>
              <w:fldChar w:fldCharType="separate"/>
            </w:r>
            <w:r w:rsidR="00D34823">
              <w:rPr>
                <w:noProof/>
                <w:webHidden/>
              </w:rPr>
              <w:t>56</w:t>
            </w:r>
            <w:r>
              <w:rPr>
                <w:noProof/>
                <w:webHidden/>
              </w:rPr>
              <w:fldChar w:fldCharType="end"/>
            </w:r>
          </w:hyperlink>
        </w:p>
        <w:p w:rsidR="00954E67" w:rsidRDefault="00241FDD">
          <w:r w:rsidRPr="00954E67">
            <w:rPr>
              <w:sz w:val="28"/>
              <w:szCs w:val="28"/>
            </w:rPr>
            <w:fldChar w:fldCharType="end"/>
          </w:r>
        </w:p>
        <w:p w:rsidR="00954E67" w:rsidRDefault="00954E67">
          <w:r>
            <w:br w:type="page"/>
          </w:r>
        </w:p>
      </w:sdtContent>
    </w:sdt>
    <w:p w:rsidR="008C4DE1" w:rsidRPr="00D93E53" w:rsidRDefault="00396610" w:rsidP="00D93E53">
      <w:pPr>
        <w:pStyle w:val="Titre1"/>
      </w:pPr>
      <w:bookmarkStart w:id="0" w:name="_Toc341188850"/>
      <w:r>
        <w:lastRenderedPageBreak/>
        <w:t>Un unique projet : ChessP2P</w:t>
      </w:r>
      <w:bookmarkEnd w:id="0"/>
    </w:p>
    <w:p w:rsidR="00E5775C" w:rsidRDefault="007C4719" w:rsidP="00E5775C">
      <w:pPr>
        <w:pStyle w:val="Titre2"/>
      </w:pPr>
      <w:bookmarkStart w:id="1" w:name="_Toc341188851"/>
      <w:r>
        <w:t>Introduction générale</w:t>
      </w:r>
      <w:bookmarkEnd w:id="1"/>
    </w:p>
    <w:p w:rsidR="00BC01AA" w:rsidRDefault="00BC01AA" w:rsidP="00606DA6">
      <w:pPr>
        <w:ind w:firstLine="708"/>
        <w:jc w:val="both"/>
      </w:pPr>
      <w:r>
        <w:t xml:space="preserve">Le projet ChessP2P est un projet effectué dans le cadre de l’unité de valeur LO23 à l’Université de Technologie de Compiègne, concernant la conduite de projets informatiques. L’objectif est de réaliser un jeu d’échec en réseau décentralisé. La particularité de ce projet repose notamment sur les contraintes organisationnelles qui nous ont été imposées : vingt-six étudiants doivent travailler en accord sur ce projet préalablement découpé structurellement en quatre modules, dans un délai restreint (le projet doit être finalisé pour la fin du semestre d’automne 2012). </w:t>
      </w:r>
    </w:p>
    <w:p w:rsidR="00BC01AA" w:rsidRDefault="00BC01AA" w:rsidP="00606DA6">
      <w:pPr>
        <w:ind w:firstLine="708"/>
        <w:jc w:val="both"/>
      </w:pPr>
      <w:r>
        <w:t xml:space="preserve">Le plan de management est donc, dans cette situation, un document primordial. </w:t>
      </w:r>
      <w:r w:rsidR="00606DA6">
        <w:t>En effet, l’importance du nombre d’acteurs et les courts délais imposés font de l’organisation générale du projet une étape majeure pour sa réussite.</w:t>
      </w:r>
      <w:r w:rsidR="00715679">
        <w:t xml:space="preserve"> Il constitue, au final, le fil rouge de notre projet : en plus de toutes les données organisationnelles et structurelles et les actions qualités, il nous permet de garder un historique du déroulement du projet et des tâches effectuées. </w:t>
      </w:r>
    </w:p>
    <w:p w:rsidR="00606DA6" w:rsidRDefault="00606DA6" w:rsidP="00606DA6">
      <w:pPr>
        <w:ind w:firstLine="708"/>
        <w:jc w:val="both"/>
      </w:pPr>
      <w:r>
        <w:t xml:space="preserve">Dans ce document, nous verrons donc en premier lieu l’organisation du projet d’un point de vue macroscopique.  Ce point réunit les informations sur l’organisation globale </w:t>
      </w:r>
      <w:r w:rsidR="00AB5267">
        <w:t>des acteurs ainsi que les actions qualité générales, garantissant l’homogénéité du travail de chacun. Nous y verrons également la place de la gestion de projet pour ChessP2P.</w:t>
      </w:r>
    </w:p>
    <w:p w:rsidR="00AB5267" w:rsidRPr="00BC01AA" w:rsidRDefault="00AB5267" w:rsidP="00606DA6">
      <w:pPr>
        <w:ind w:firstLine="708"/>
        <w:jc w:val="both"/>
      </w:pPr>
      <w:r>
        <w:t xml:space="preserve">Les quatre points suivants réfèrent au management de chacun des modules. Après avoir rappelé les objectifs de chacun, </w:t>
      </w:r>
      <w:r w:rsidR="00AE3797">
        <w:t xml:space="preserve">ces points nous permettront de voir l’organisation du projet par acteur et dans le temps de manière plus détaillée que dans le point de vue global. </w:t>
      </w:r>
      <w:r w:rsidR="00715679">
        <w:t>Régulièrement mis à jour, ils permettront également de garder l’historique du travail effectué par chacun et nous aiderons, au fur et à mesure, à prévoir les tâches à réaliser par la suite. Enfin, on pourra retrouver dans le bilan le retour d’expérience de chaque groupe</w:t>
      </w:r>
      <w:r w:rsidR="0042729A">
        <w:t xml:space="preserve"> autour du projet ChessP2P</w:t>
      </w:r>
      <w:r w:rsidR="00715679">
        <w:t>.</w:t>
      </w:r>
    </w:p>
    <w:p w:rsidR="00BC01AA" w:rsidRDefault="007C4719">
      <w:r>
        <w:br w:type="page"/>
      </w:r>
    </w:p>
    <w:p w:rsidR="007C4719" w:rsidRDefault="007C4719" w:rsidP="007C4719">
      <w:pPr>
        <w:pStyle w:val="Titre2"/>
      </w:pPr>
      <w:bookmarkStart w:id="2" w:name="_Toc341188852"/>
      <w:r>
        <w:lastRenderedPageBreak/>
        <w:t>Organigramme de l’équipe</w:t>
      </w:r>
      <w:bookmarkEnd w:id="2"/>
    </w:p>
    <w:p w:rsidR="007C4719" w:rsidRPr="007C4719" w:rsidRDefault="007C4719" w:rsidP="007C4719"/>
    <w:p w:rsidR="00FE4BC0" w:rsidRDefault="00241FDD">
      <w:r>
        <w:rPr>
          <w:noProof/>
          <w:lang w:eastAsia="fr-FR"/>
        </w:rPr>
        <w:pict>
          <v:group id="Group 64" o:spid="_x0000_s1187" style="position:absolute;margin-left:-66.05pt;margin-top:32.9pt;width:586pt;height:530.8pt;z-index:251708416" coordorigin="95,1421" coordsize="11720,106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">
            <v:roundrect id="AutoShape 20" o:spid="_x0000_s1027" style="position:absolute;left:4912;top:1421;width:3655;height:86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T2VoxwAA&#10;ANwAAAAPAAAAZHJzL2Rvd25yZXYueG1sRI9Ba8JAEIXvBf/DMkIvRXfroZXUVaqgFEGsUbDHITtN&#10;gtnZNLvV9N93DoXeZnhv3vtmtuh9o67UxTqwhcexAUVcBFdzaeF0XI+moGJCdtgEJgs/FGExH9zN&#10;MHPhxge65qlUEsIxQwtVSm2mdSwq8hjHoSUW7TN0HpOsXaldhzcJ942eGPOkPdYsDRW2tKqouOTf&#10;3gLlDxeePi+/dma/OezMefuxf99aez/sX19AJerTv/nv+s0J/kRo5RmZQM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TE9laMcAAADcAAAADwAAAAAAAAAAAAAAAACXAgAAZHJz&#10;L2Rvd25yZXYueG1sUEsFBgAAAAAEAAQA9QAAAIsDAAAAAA==&#10;" fillcolor="#92cddc" strokecolor="#92cddc" strokeweight="1pt">
              <v:fill color2="#daeef3" angle="-45" focus="-50%" type="gradient"/>
              <v:shadow on="t" color="#205867" opacity=".5" offset="1pt,.74831mm"/>
              <v:textbox>
                <w:txbxContent>
                  <w:p w:rsidR="00306BCC" w:rsidRPr="00B31295" w:rsidRDefault="00306BCC" w:rsidP="00B064A3">
                    <w:pPr>
                      <w:jc w:val="center"/>
                      <w:rPr>
                        <w:b/>
                        <w:sz w:val="32"/>
                      </w:rPr>
                    </w:pPr>
                    <w:r w:rsidRPr="00B31295">
                      <w:rPr>
                        <w:b/>
                        <w:sz w:val="32"/>
                      </w:rPr>
                      <w:t>LO23 : P2PChess</w:t>
                    </w:r>
                  </w:p>
                </w:txbxContent>
              </v:textbox>
            </v:roundrect>
            <v:roundrect id="AutoShape 21" o:spid="_x0000_s1028" style="position:absolute;left:9569;top:39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A8DzxAAA&#10;ANwAAAAPAAAAZHJzL2Rvd25yZXYueG1sRE9NawIxEL0L/Q9hBC+iST1UuzVKW1CKINZVsMdhM+4u&#10;bibbTdT135uC0Ns83udM562txIUaXzrW8DxUIIgzZ0rONex3i8EEhA/IBivHpOFGHuazp84UE+Ou&#10;vKVLGnIRQ9gnqKEIoU6k9FlBFv3Q1cSRO7rGYoiwyaVp8BrDbSVHSr1IiyXHhgJr+iwoO6Vnq4HS&#10;/okn44/ftdost2t1WP1svlda97rt+xuIQG34Fz/cXybOH73C3zPxAj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wPA88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sidRPr="003179FE">
                      <w:rPr>
                        <w:sz w:val="24"/>
                      </w:rPr>
                      <w:t>Luc BERTELOOT</w:t>
                    </w:r>
                  </w:p>
                </w:txbxContent>
              </v:textbox>
            </v:roundrect>
            <v:shape id="AutoShape 22" o:spid="_x0000_s1029" type="#_x0000_t32" style="position:absolute;left:3516;top:3011;width:7032;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RIfsYAAADcAAAADwAAAGRycy9kb3ducmV2LnhtbESPQU8CMRCF7yb+h2ZMvBjoopGYlUIW&#10;ExIx4QDIfdyO28btdNkWWP+9czDhNpP35r1vZoshtOpMffKRDUzGBSjiOlrPjYHP/Wr0AiplZItt&#10;ZDLwSwkW89ubGZY2XnhL511ulIRwKtGAy7krtU61o4BpHDti0b5jHzDL2jfa9niR8NDqx6KY6oCe&#10;pcFhR2+O6p/dKRjYrCfL6sv59cf26DfPq6o9NQ8HY+7vhuoVVKYhX83/1+9W8J8EX56RCfT8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QESH7GAAAA3AAAAA8AAAAAAAAA&#10;AAAAAAAAoQIAAGRycy9kb3ducmV2LnhtbFBLBQYAAAAABAAEAPkAAACUAwAAAAA=&#10;"/>
            <v:shape id="AutoShape 23" o:spid="_x0000_s1030" type="#_x0000_t32" style="position:absolute;left:7125;top:2299;width:0;height:72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SO3lxAAAANwAAAAPAAAAAAAAAAAA&#10;AAAAAKECAABkcnMvZG93bnJldi54bWxQSwUGAAAAAAQABAD5AAAAkgMAAAAA&#10;"/>
            <v:roundrect id="AutoShape 24" o:spid="_x0000_s1031" style="position:absolute;left:4894;top:39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sRfxAAA&#10;ANwAAAAPAAAAZHJzL2Rvd25yZXYueG1sRE/fa8IwEH4X9j+EG/giM9GB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H7EX8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Gaëtan GREGOIRE</w:t>
                    </w:r>
                  </w:p>
                </w:txbxContent>
              </v:textbox>
            </v:roundrect>
            <v:roundrect id="AutoShape 25" o:spid="_x0000_s1032" style="position:absolute;left:7267;top:39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mHExAAA&#10;ANwAAAAPAAAAZHJzL2Rvd25yZXYueG1sRE/fa8IwEH4X9j+EG/giM1HBSWeUTVBEEGc32B6P5tYW&#10;m0ttotb/3gwE3+7j+3nTeWsrcabGl441DPoKBHHmTMm5hu+v5csEhA/IBivHpOFKHuazp84UE+Mu&#10;vKdzGnIRQ9gnqKEIoU6k9FlBFn3f1cSR+3ONxRBhk0vT4CWG20oOlRpLiyXHhgJrWhSUHdKT1UBp&#10;78CT14/jVu1W+6362fzuPjdad5/b9zcQgdrwEN/daxPnj0b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zJhxM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F25101" w:rsidRDefault="00306BCC" w:rsidP="00B064A3">
                    <w:pPr>
                      <w:jc w:val="center"/>
                    </w:pPr>
                    <w:r w:rsidRPr="00F25101">
                      <w:t>Morgan ANTONELLI</w:t>
                    </w:r>
                  </w:p>
                </w:txbxContent>
              </v:textbox>
            </v:roundrect>
            <v:roundrect id="AutoShape 26" o:spid="_x0000_s1033" style="position:absolute;left:2521;top:39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2/mwxAAA&#10;ANwAAAAPAAAAZHJzL2Rvd25yZXYueG1sRE/fa8IwEH4f7H8IN9iLaLIpKtUo22BDBFGroI9Hc7bF&#10;5tI1mXb/vRkIe7uP7+dN562txIUaXzrW8NJTIIgzZ0rONex3n90xCB+QDVaOScMveZjPHh+mmBh3&#10;5S1d0pCLGMI+QQ1FCHUipc8Ksuh7riaO3Mk1FkOETS5Ng9cYbiv5qtRQWiw5NhRY00dB2Tn9sRoo&#10;7Zx5PHr/Xqn113alDsvjerPU+vmpfZuACNSGf/HdvTBxfn8Af8/EC+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Nv5sM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F25101" w:rsidRDefault="00306BCC" w:rsidP="00B064A3">
                    <w:pPr>
                      <w:jc w:val="center"/>
                      <w:rPr>
                        <w:sz w:val="24"/>
                      </w:rPr>
                    </w:pPr>
                    <w:r w:rsidRPr="00F25101">
                      <w:rPr>
                        <w:sz w:val="24"/>
                      </w:rPr>
                      <w:t>P-A FONTAT</w:t>
                    </w:r>
                    <w:r w:rsidRPr="00F25101">
                      <w:rPr>
                        <w:sz w:val="24"/>
                      </w:rPr>
                      <w:tab/>
                    </w:r>
                  </w:p>
                </w:txbxContent>
              </v:textbox>
            </v:roundrect>
            <v:roundrect id="AutoShape 27" o:spid="_x0000_s1034" style="position:absolute;left:9569;top:51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l1wrxQAA&#10;ANwAAAAPAAAAZHJzL2Rvd25yZXYueG1sRE/bagIxEH0v9B/CFPoimrTihdUobaFFBFFXQR+Hzbi7&#10;uJlsN6lu/94UhL7N4VxnOm9tJS7U+NKxhpeeAkGcOVNyrmG/++yOQfiAbLByTBp+ycN89vgwxcS4&#10;K2/pkoZcxBD2CWooQqgTKX1WkEXfczVx5E6usRgibHJpGrzGcFvJV6WG0mLJsaHAmj4Kys7pj9VA&#10;aefM49H790qtv7YrdVge15ul1s9P7dsERKA2/Ivv7oWJ8/sD+HsmXiB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eXXCvFAAAA3AAAAA8AAAAAAAAAAAAAAAAAlwIAAGRycy9k&#10;b3ducmV2LnhtbFBLBQYAAAAABAAEAPUAAACJAw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Vincent PENOT</w:t>
                    </w:r>
                  </w:p>
                </w:txbxContent>
              </v:textbox>
            </v:roundrect>
            <v:roundrect id="AutoShape 28" o:spid="_x0000_s1035" style="position:absolute;left:4894;top:51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RcJcxAAA&#10;ANwAAAAPAAAAZHJzL2Rvd25yZXYueG1sRE/fa8IwEH4X/B/CCXsRTZygUo2yCRsiiLMbbI9Hc7bF&#10;5tI1mdb/3gwE3+7j+3mLVWsrcabGl441jIYKBHHmTMm5hq/Pt8EMhA/IBivHpOFKHlbLbmeBiXEX&#10;PtA5DbmIIewT1FCEUCdS+qwgi37oauLIHV1jMUTY5NI0eInhtpLPSk2kxZJjQ4E1rQvKTumf1UBp&#10;/8Sz6evvTu3fDzv1vf3Zf2y1fuq1L3MQgdrwEN/dGxPnjyfw/0y8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0XCXM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F25101" w:rsidRDefault="00306BCC" w:rsidP="00B064A3">
                    <w:pPr>
                      <w:jc w:val="center"/>
                    </w:pPr>
                    <w:proofErr w:type="spellStart"/>
                    <w:r w:rsidRPr="00F25101">
                      <w:t>Esteban</w:t>
                    </w:r>
                    <w:proofErr w:type="spellEnd"/>
                    <w:r w:rsidRPr="00F25101">
                      <w:t xml:space="preserve"> PASQUIER</w:t>
                    </w:r>
                  </w:p>
                </w:txbxContent>
              </v:textbox>
            </v:roundrect>
            <v:roundrect id="AutoShape 29" o:spid="_x0000_s1036" style="position:absolute;left:7267;top:51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CWfHxAAA&#10;ANwAAAAPAAAAZHJzL2Rvd25yZXYueG1sRE/fa8IwEH4f+D+EE/YyNNkGKp1RdLAxBNFWQR+P5tYW&#10;m0vXZNr994sg+HYf38+bzjtbizO1vnKs4XmoQBDnzlRcaNjvPgYTED4gG6wdk4Y/8jCf9R6mmBh3&#10;4ZTOWShEDGGfoIYyhCaR0uclWfRD1xBH7tu1FkOEbSFNi5cYbmv5otRIWqw4NpTY0HtJ+Sn7tRoo&#10;ezrxZLz8WavNZ7pWh9Vxs11p/djvFm8gAnXhLr65v0yc/zqG6zPxAjn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Alnx8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proofErr w:type="spellStart"/>
                    <w:r>
                      <w:rPr>
                        <w:sz w:val="24"/>
                      </w:rPr>
                      <w:t>Loic</w:t>
                    </w:r>
                    <w:proofErr w:type="spellEnd"/>
                    <w:r>
                      <w:rPr>
                        <w:sz w:val="24"/>
                      </w:rPr>
                      <w:t xml:space="preserve"> PICAVET</w:t>
                    </w:r>
                  </w:p>
                </w:txbxContent>
              </v:textbox>
            </v:roundrect>
            <v:roundrect id="AutoShape 30" o:spid="_x0000_s1037" style="position:absolute;left:2521;top:51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lvO1xwAA&#10;ANwAAAAPAAAAZHJzL2Rvd25yZXYueG1sRI9Ba8JAEIXvhf6HZQpeSt2thVaiq7SFliKINQp6HLJj&#10;EszOptmtxn/vHAq9zfDevPfNdN77Rp2oi3VgC49DA4q4CK7m0sJ28/EwBhUTssMmMFm4UIT57PZm&#10;ipkLZ17TKU+lkhCOGVqoUmozrWNRkcc4DC2xaIfQeUyydqV2HZ4l3Dd6ZMyz9lizNFTY0ntFxTH/&#10;9RYovz/y+OXtZ2lWn+ul2S32q++FtYO7/nUCKlGf/s1/119O8J+EVp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yZbztccAAADcAAAADwAAAAAAAAAAAAAAAACXAgAAZHJz&#10;L2Rvd25yZXYueG1sUEsFBgAAAAAEAAQA9QAAAIs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Joseph SILVESTRE</w:t>
                    </w:r>
                  </w:p>
                </w:txbxContent>
              </v:textbox>
            </v:roundrect>
            <v:roundrect id="AutoShape 31" o:spid="_x0000_s1038" style="position:absolute;left:9569;top:6415;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2lYuxAAA&#10;ANwAAAAPAAAAZHJzL2Rvd25yZXYueG1sRE/fa8IwEH4X/B/CDfYiM3GDqdUoOnAMQZx1MB+P5tYW&#10;m0vXRO3+ezMQfLuP7+dN562txJkaXzrWMOgrEMSZMyXnGr72q6cRCB+QDVaOScMfeZjPup0pJsZd&#10;eEfnNOQihrBPUEMRQp1I6bOCLPq+q4kj9+MaiyHCJpemwUsMt5V8VupVWiw5NhRY01tB2TE9WQ2U&#10;9o48Gi5/N2r7vtuo7/Vh+7nW+vGhXUxABGrDXXxzf5g4/2UM/8/EC+T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tpWLs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Benjamin POIRIER</w:t>
                    </w:r>
                  </w:p>
                </w:txbxContent>
              </v:textbox>
            </v:roundrect>
            <v:roundrect id="AutoShape 32" o:spid="_x0000_s1039" style="position:absolute;left:4894;top:6415;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5ozOxwAA&#10;ANwAAAAPAAAAZHJzL2Rvd25yZXYueG1sRI9Ba8JAEIXvhf6HZQpeSt2tlFaiq7SFliKINQp6HLJj&#10;EszOptmtxn/vHAq9zfDevPfNdN77Rp2oi3VgC49DA4q4CK7m0sJ28/EwBhUTssMmMFm4UIT57PZm&#10;ipkLZ17TKU+lkhCOGVqoUmozrWNRkcc4DC2xaIfQeUyydqV2HZ4l3Dd6ZMyz9lizNFTY0ntFxTH/&#10;9RYovz/y+OXtZ2lWn+ul2S32q++FtYO7/nUCKlGf/s1/119O8J8EX5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b+aMzscAAADcAAAADwAAAAAAAAAAAAAAAACXAgAAZHJz&#10;L2Rvd25yZXYueG1sUEsFBgAAAAAEAAQA9QAAAIs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sidRPr="00F25101">
                      <w:t>Mohamed LAHLOU</w:t>
                    </w:r>
                  </w:p>
                </w:txbxContent>
              </v:textbox>
            </v:roundrect>
            <v:roundrect id="AutoShape 33" o:spid="_x0000_s1040" style="position:absolute;left:7267;top:6415;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ilVxAAA&#10;ANwAAAAPAAAAZHJzL2Rvd25yZXYueG1sRE/fa8IwEH4X9j+EG/giM3GIk84oKkxEEGc32B6P5tYW&#10;m0ttotb/3gwE3+7j+3mTWWsrcabGl441DPoKBHHmTMm5hu+vj5cxCB+QDVaOScOVPMymT50JJsZd&#10;eE/nNOQihrBPUEMRQp1I6bOCLPq+q4kj9+caiyHCJpemwUsMt5V8VWokLZYcGwqsaVlQdkhPVgOl&#10;vQOP3xbHrdqt9lv1s/ndfW607j6383cQgdrwEN/daxPnDwfw/0y8QE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opVc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Karim CHEBBOUR</w:t>
                    </w:r>
                  </w:p>
                </w:txbxContent>
              </v:textbox>
            </v:roundrect>
            <v:roundrect id="AutoShape 34" o:spid="_x0000_s1041" style="position:absolute;left:2521;top:6415;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eLcixAAA&#10;ANwAAAAPAAAAZHJzL2Rvd25yZXYueG1sRE/fa8IwEH4X9j+EG/giM1GG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Hi3Is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Noé GAUMONT</w:t>
                    </w:r>
                  </w:p>
                </w:txbxContent>
              </v:textbox>
            </v:roundrect>
            <v:roundrect id="AutoShape 35" o:spid="_x0000_s1042" style="position:absolute;left:9569;top:7706;width:2227;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NBK5xAAA&#10;ANwAAAAPAAAAZHJzL2Rvd25yZXYueG1sRE/fa8IwEH4f7H8IN9iLaLIpKtUo22BDBFGroI9Hc7bF&#10;5tI1mXb/vRkIe7uP7+dN562txIUaXzrW8NJTIIgzZ0rONex3n90xCB+QDVaOScMveZjPHh+mmBh3&#10;5S1d0pCLGMI+QQ1FCHUipc8Ksuh7riaO3Mk1FkOETS5Ng9cYbiv5qtRQWiw5NhRY00dB2Tn9sRoo&#10;7Zx5PHr/Xqn113alDsvjerPU+vmpfZuACNSGf/HdvTBx/qAPf8/EC+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zQSuc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François GUILPAIN</w:t>
                    </w:r>
                  </w:p>
                </w:txbxContent>
              </v:textbox>
            </v:roundrect>
            <v:roundrect id="AutoShape 36" o:spid="_x0000_s1043" style="position:absolute;left:4894;top:77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3YrNxAAA&#10;ANwAAAAPAAAAZHJzL2Rvd25yZXYueG1sRE/fa8IwEH4X9j+EG/giM1HESWeUTVBEEGc32B6P5tYW&#10;m0ttotb/3gwE3+7j+3nTeWsrcabGl441DPoKBHHmTMm5hu+v5csEhA/IBivHpOFKHuazp84UE+Mu&#10;vKdzGnIRQ9gnqKEIoU6k9FlBFn3f1cSR+3ONxRBhk0vT4CWG20oOlRpLiyXHhgJrWhSUHdKT1UBp&#10;78CT14/jVu1W+6362fzuPjdad5/b9zcQgdrwEN/daxPnj0b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N2Kzc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Patrick BROWNE</w:t>
                    </w:r>
                  </w:p>
                </w:txbxContent>
              </v:textbox>
            </v:roundrect>
            <v:roundrect id="AutoShape 37" o:spid="_x0000_s1044" style="position:absolute;left:7267;top:77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9WxAAA&#10;ANwAAAAPAAAAZHJzL2Rvd25yZXYueG1sRE/bagIxEH0v9B/CFPoimrR4YzVKW2gRQdRV0MdhM+4u&#10;bibbTarbvzcFoW9zONeZzltbiQs1vnSs4aWnQBBnzpSca9jvPrtjED4gG6wck4Zf8jCfPT5MMTHu&#10;ylu6pCEXMYR9ghqKEOpESp8VZNH3XE0cuZNrLIYIm1yaBq8x3FbyVamhtFhybCiwpo+CsnP6YzVQ&#10;2jnzePT+vVLrr+1KHZbH9Wap9fNT+zYBEagN/+K7e2Hi/P4A/p6JF8j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5EvVs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Romain GUYARD</w:t>
                    </w:r>
                  </w:p>
                </w:txbxContent>
              </v:textbox>
            </v:roundrect>
            <v:roundrect id="AutoShape 38" o:spid="_x0000_s1045" style="position:absolute;left:2521;top:77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Q7EhxAAA&#10;ANwAAAAPAAAAZHJzL2Rvd25yZXYueG1sRE/fa8IwEH4X/B/CCXsRTRyiUo2yCRsiiLMbbI9Hc7bF&#10;5tI1mdb/3gwE3+7j+3mLVWsrcabGl441jIYKBHHmTMm5hq/Pt8EMhA/IBivHpOFKHlbLbmeBiXEX&#10;PtA5DbmIIewT1FCEUCdS+qwgi37oauLIHV1jMUTY5NI0eInhtpLPSk2kxZJjQ4E1rQvKTumf1UBp&#10;/8Sz6evvTu3fDzv1vf3Zf2y1fuq1L3MQgdrwEN/dGxPnjyfw/0y8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0OxIc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Stephan DONIN</w:t>
                    </w:r>
                  </w:p>
                </w:txbxContent>
              </v:textbox>
            </v:roundrect>
            <v:roundrect id="AutoShape 39" o:spid="_x0000_s1046" style="position:absolute;left:9569;top:899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xS6xAAA&#10;ANwAAAAPAAAAZHJzL2Rvd25yZXYueG1sRE/fa8IwEH4f+D+EE/YyNNkYKp1RdLAxBNFWQR+P5tYW&#10;m0vXZNr994sg+HYf38+bzjtbizO1vnKs4XmoQBDnzlRcaNjvPgYTED4gG6wdk4Y/8jCf9R6mmBh3&#10;4ZTOWShEDGGfoIYyhCaR0uclWfRD1xBH7tu1FkOEbSFNi5cYbmv5otRIWqw4NpTY0HtJ+Sn7tRoo&#10;ezrxZLz8WavNZ7pWh9Vxs11p/djvFm8gAnXhLr65v0yc/zqG6zPxAjn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A8Uus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Caroline ZAWADA</w:t>
                    </w:r>
                  </w:p>
                </w:txbxContent>
              </v:textbox>
            </v:roundrect>
            <v:roundrect id="AutoShape 40" o:spid="_x0000_s1047" style="position:absolute;left:4894;top:899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IDIxwAA&#10;ANwAAAAPAAAAZHJzL2Rvd25yZXYueG1sRI9Ba8JAEIXvhf6HZQpeSt2tlFaiq7SFliKINQp6HLJj&#10;EszOptmtxn/vHAq9zfDevPfNdN77Rp2oi3VgC49DA4q4CK7m0sJ28/EwBhUTssMmMFm4UIT57PZm&#10;ipkLZ17TKU+lkhCOGVqoUmozrWNRkcc4DC2xaIfQeUyydqV2HZ4l3Dd6ZMyz9lizNFTY0ntFxTH/&#10;9RYovz/y+OXtZ2lWn+ul2S32q++FtYO7/nUCKlGf/s1/119O8J+EVp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kZCAyMcAAADcAAAADwAAAAAAAAAAAAAAAACXAgAAZHJz&#10;L2Rvd25yZXYueG1sUEsFBgAAAAAEAAQA9QAAAIs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Marc ROSSI</w:t>
                    </w:r>
                  </w:p>
                </w:txbxContent>
              </v:textbox>
            </v:roundrect>
            <v:roundrect id="AutoShape 41" o:spid="_x0000_s1048" style="position:absolute;left:7267;top:899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CVTxAAA&#10;ANwAAAAPAAAAZHJzL2Rvd25yZXYueG1sRE/fa8IwEH4X/B/CDfYiM3GMqdUoOnAMQZx1MB+P5tYW&#10;m0vXRO3+ezMQfLuP7+dN562txJkaXzrWMOgrEMSZMyXnGr72q6cRCB+QDVaOScMfeZjPup0pJsZd&#10;eEfnNOQihrBPUEMRQp1I6bOCLPq+q4kj9+MaiyHCJpemwUsMt5V8VupVWiw5NhRY01tB2TE9WQ2U&#10;9o48Gi5/N2r7vtuo7/Vh+7nW+vGhXUxABGrDXXxzf5g4/2UM/8/EC+T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lU8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Guilhem PAOLI</w:t>
                    </w:r>
                  </w:p>
                </w:txbxContent>
              </v:textbox>
            </v:roundrect>
            <v:roundrect id="AutoShape 42" o:spid="_x0000_s1049" style="position:absolute;left:2521;top:899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PxoTxwAA&#10;ANwAAAAPAAAAZHJzL2Rvd25yZXYueG1sRI9Ba8JAEIXvhf6HZQpeSt2t0Faiq7SFliKINQp6HLJj&#10;EszOptmtxn/vHAq9zfDevPfNdN77Rp2oi3VgC49DA4q4CK7m0sJ28/EwBhUTssMmMFm4UIT57PZm&#10;ipkLZ17TKU+lkhCOGVqoUmozrWNRkcc4DC2xaIfQeUyydqV2HZ4l3Dd6ZMyz9lizNFTY0ntFxTH/&#10;9RYovz/y+OXtZ2lWn+ul2S32q++FtYO7/nUCKlGf/s1/119O8J8EX5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6j8aE8cAAADcAAAADwAAAAAAAAAAAAAAAACXAgAAZHJz&#10;L2Rvd25yZXYueG1sUEsFBgAAAAAEAAQA9QAAAIs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Louis PONTOISE</w:t>
                    </w:r>
                  </w:p>
                </w:txbxContent>
              </v:textbox>
            </v:roundrect>
            <v:roundrect id="AutoShape 43" o:spid="_x0000_s1050" style="position:absolute;left:4887;top:10153;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c7+IxAAA&#10;ANwAAAAPAAAAZHJzL2Rvd25yZXYueG1sRE/fa8IwEH4X9j+EG/giM3Ggk84oKkxEEGc32B6P5tYW&#10;m0ttotb/3gwE3+7j+3mTWWsrcabGl441DPoKBHHmTMm5hu+vj5cxCB+QDVaOScOVPMymT50JJsZd&#10;eE/nNOQihrBPUEMRQp1I6bOCLPq+q4kj9+caiyHCJpemwUsMt5V8VWokLZYcGwqsaVlQdkhPVgOl&#10;vQOP3xbHrdqt9lv1s/ndfW607j6383cQgdrwEN/daxPnDwfw/0y8QE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O/iM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Rémi CLERMONT</w:t>
                    </w:r>
                  </w:p>
                </w:txbxContent>
              </v:textbox>
            </v:roundrect>
            <v:roundrect id="AutoShape 44" o:spid="_x0000_s1051" style="position:absolute;left:7260;top:10153;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oSH/xAAA&#10;ANwAAAAPAAAAZHJzL2Rvd25yZXYueG1sRE/fa8IwEH4X9j+EG/giM1GY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aEh/8QAAADcAAAADwAAAAAAAAAAAAAAAACXAgAAZHJzL2Rv&#10;d25yZXYueG1sUEsFBgAAAAAEAAQA9QAAAIgDA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Laura BRIZARD</w:t>
                    </w:r>
                  </w:p>
                </w:txbxContent>
              </v:textbox>
            </v:roundrect>
            <v:roundrect id="AutoShape 45" o:spid="_x0000_s1052" style="position:absolute;left:2514;top:10153;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7YRkxQAA&#10;ANwAAAAPAAAAZHJzL2Rvd25yZXYueG1sRE/bagIxEH0v9B/CFPoimrTihdUobaFFBFFXQR+Hzbi7&#10;uJlsN6lu/94UhL7N4VxnOm9tJS7U+NKxhpeeAkGcOVNyrmG/++yOQfiAbLByTBp+ycN89vgwxcS4&#10;K2/pkoZcxBD2CWooQqgTKX1WkEXfczVx5E6usRgibHJpGrzGcFvJV6WG0mLJsaHAmj4Kys7pj9VA&#10;aefM49H790qtv7YrdVge15ul1s9P7dsERKA2/Ivv7oWJ8wd9+HsmXiB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rthGTFAAAA3AAAAA8AAAAAAAAAAAAAAAAAlwIAAGRycy9k&#10;b3ducmV2LnhtbFBLBQYAAAAABAAEAPUAAACJAwAAAAA=&#10;" fillcolor="#92cddc" strokecolor="#92cddc" strokeweight="1pt">
              <v:fill color2="#daeef3" angle="-45" focus="-50%" type="gradient"/>
              <v:shadow on="t" color="#205867" opacity=".5" offset="1pt,.74831mm"/>
              <v:textbox>
                <w:txbxContent>
                  <w:p w:rsidR="00306BCC" w:rsidRPr="003179FE" w:rsidRDefault="00306BCC" w:rsidP="00B064A3">
                    <w:pPr>
                      <w:jc w:val="center"/>
                      <w:rPr>
                        <w:sz w:val="24"/>
                      </w:rPr>
                    </w:pPr>
                    <w:r>
                      <w:rPr>
                        <w:sz w:val="24"/>
                      </w:rPr>
                      <w:t>Karim HAMIDOU</w:t>
                    </w:r>
                  </w:p>
                </w:txbxContent>
              </v:textbox>
            </v:roundrect>
            <v:roundrect id="AutoShape 46" o:spid="_x0000_s1053" style="position:absolute;left:102;top:39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dIawQAA&#10;ANwAAAAPAAAAZHJzL2Rvd25yZXYueG1sRE9Ni8IwEL0L+x/CCN40dVGRrqnILoIHPVgFr0Mz25Y2&#10;k9pE2/57s7DgbR7vczbb3tTiSa0rLSuYzyIQxJnVJecKrpf9dA3CeWSNtWVSMJCDbfIx2mCsbcdn&#10;eqY+FyGEXYwKCu+bWEqXFWTQzWxDHLhf2xr0Aba51C12IdzU8jOKVtJgyaGhwIa+C8qq9GEU/PBw&#10;v/r0dL91x/mw1Oiqy9kpNRn3uy8Qnnr/Fv+7DzrMXy7g75lwgUx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DXSGsEAAADcAAAADwAAAAAAAAAAAAAAAACXAgAAZHJzL2Rvd25y&#10;ZXYueG1sUEsFBgAAAAAEAAQA9QAAAIUDAAAAAA==&#10;" fillcolor="#666" strokecolor="#666" strokeweight="1pt">
              <v:fill color2="#ccc" angle="-45" focus="-50%" type="gradient"/>
              <v:shadow on="t" color="#7f7f7f" opacity=".5" offset="1pt,.74831mm"/>
              <v:textbox>
                <w:txbxContent>
                  <w:p w:rsidR="00306BCC" w:rsidRPr="00AD5DCE" w:rsidRDefault="00306BCC" w:rsidP="00B064A3">
                    <w:pPr>
                      <w:jc w:val="center"/>
                      <w:rPr>
                        <w:b/>
                        <w:sz w:val="24"/>
                      </w:rPr>
                    </w:pPr>
                    <w:r w:rsidRPr="00AD5DCE">
                      <w:rPr>
                        <w:b/>
                        <w:sz w:val="24"/>
                      </w:rPr>
                      <w:t>Directeurs :</w:t>
                    </w:r>
                  </w:p>
                </w:txbxContent>
              </v:textbox>
            </v:roundrect>
            <v:roundrect id="AutoShape 47" o:spid="_x0000_s1054" style="position:absolute;left:102;top:51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eXeBwQAA&#10;ANwAAAAPAAAAZHJzL2Rvd25yZXYueG1sRE9Na4NAEL0H+h+WKfSWrBYMxbpKaSn00BxiArkO7lRF&#10;d1bdbdR/3w0EepvH+5ysWEwvrjS51rKCeBeBIK6sbrlWcD59bl9AOI+ssbdMClZyUOQPmwxTbWc+&#10;0rX0tQgh7FJU0Hg/pFK6qiGDbmcH4sD92MmgD3CqpZ5wDuGml89RtJcGWw4NDQ703lDVlb9GwQev&#10;49mXh/Eyf8drotF1p6NT6ulxeXsF4Wnx/+K7+0uH+UkCt2fCB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l3gcEAAADcAAAADwAAAAAAAAAAAAAAAACXAgAAZHJzL2Rvd25y&#10;ZXYueG1sUEsFBgAAAAAEAAQA9QAAAIUDAAAAAA==&#10;" fillcolor="#666" strokecolor="#666" strokeweight="1pt">
              <v:fill color2="#ccc" angle="-45" focus="-50%" type="gradient"/>
              <v:shadow on="t" color="#7f7f7f" opacity=".5" offset="1pt,.74831mm"/>
              <v:textbox>
                <w:txbxContent>
                  <w:p w:rsidR="00306BCC" w:rsidRPr="00AD5DCE" w:rsidRDefault="00306BCC" w:rsidP="00B064A3">
                    <w:pPr>
                      <w:jc w:val="center"/>
                      <w:rPr>
                        <w:b/>
                        <w:sz w:val="24"/>
                      </w:rPr>
                    </w:pPr>
                    <w:r w:rsidRPr="00AD5DCE">
                      <w:rPr>
                        <w:b/>
                        <w:sz w:val="24"/>
                      </w:rPr>
                      <w:t>Managers :</w:t>
                    </w:r>
                  </w:p>
                </w:txbxContent>
              </v:textbox>
            </v:roundrect>
            <v:roundrect id="AutoShape 48" o:spid="_x0000_s1055" style="position:absolute;left:102;top:6415;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q+n2wQAA&#10;ANwAAAAPAAAAZHJzL2Rvd25yZXYueG1sRE9Na4NAEL0X8h+WCfRWVwsJxbpKSCjk0B5iAr0O7kRF&#10;d9a4m6j/vlso9DaP9zlZMZtePGh0rWUFSRSDIK6sbrlWcDl/vLyBcB5ZY2+ZFCzkoMhXTxmm2k58&#10;okfpaxFC2KWooPF+SKV0VUMGXWQH4sBd7WjQBzjWUo84hXDTy9c43kqDLYeGBgfaN1R15d0oOPBy&#10;u/jy6/Y9fSbLRqPrzien1PN63r2D8DT7f/Gf+6jD/M0Wfp8JF8j8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6vp9sEAAADcAAAADwAAAAAAAAAAAAAAAACXAgAAZHJzL2Rvd25y&#10;ZXYueG1sUEsFBgAAAAAEAAQA9QAAAIUDAAAAAA==&#10;" fillcolor="#666" strokecolor="#666" strokeweight="1pt">
              <v:fill color2="#ccc" angle="-45" focus="-50%" type="gradient"/>
              <v:shadow on="t" color="#7f7f7f" opacity=".5" offset="1pt,.74831mm"/>
              <v:textbox>
                <w:txbxContent>
                  <w:p w:rsidR="00306BCC" w:rsidRPr="00AD5DCE" w:rsidRDefault="00306BCC" w:rsidP="00B064A3">
                    <w:pPr>
                      <w:jc w:val="center"/>
                      <w:rPr>
                        <w:b/>
                        <w:sz w:val="24"/>
                      </w:rPr>
                    </w:pPr>
                    <w:r w:rsidRPr="00AD5DCE">
                      <w:rPr>
                        <w:b/>
                        <w:sz w:val="24"/>
                      </w:rPr>
                      <w:t>Conception :</w:t>
                    </w:r>
                  </w:p>
                </w:txbxContent>
              </v:textbox>
            </v:roundrect>
            <v:roundrect id="AutoShape 49" o:spid="_x0000_s1056" style="position:absolute;left:102;top:77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50xtwgAA&#10;ANwAAAAPAAAAZHJzL2Rvd25yZXYueG1sRE9La8JAEL4L/odlCr3pxkKqpK5SLEIP7SFR8Dpkp0kw&#10;O5tk1zz+fVcQvM3H95ztfjS16KlzlWUFq2UEgji3uuJCwfl0XGxAOI+ssbZMCiZysN/NZ1tMtB04&#10;pT7zhQgh7BJUUHrfJFK6vCSDbmkb4sD92c6gD7ArpO5wCOGmlm9R9C4NVhwaSmzoUFJ+zW5GwRdP&#10;7dlnv+1l+FlNsUZ3PaVOqdeX8fMDhKfRP8UP97cO8+M13J8JF8j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nTG3CAAAA3AAAAA8AAAAAAAAAAAAAAAAAlwIAAGRycy9kb3du&#10;cmV2LnhtbFBLBQYAAAAABAAEAPUAAACGAwAAAAA=&#10;" fillcolor="#666" strokecolor="#666" strokeweight="1pt">
              <v:fill color2="#ccc" angle="-45" focus="-50%" type="gradient"/>
              <v:shadow on="t" color="#7f7f7f" opacity=".5" offset="1pt,.74831mm"/>
              <v:textbox>
                <w:txbxContent>
                  <w:p w:rsidR="00306BCC" w:rsidRPr="00AD5DCE" w:rsidRDefault="00306BCC" w:rsidP="00B064A3">
                    <w:pPr>
                      <w:jc w:val="center"/>
                      <w:rPr>
                        <w:b/>
                        <w:sz w:val="24"/>
                      </w:rPr>
                    </w:pPr>
                    <w:r w:rsidRPr="00AD5DCE">
                      <w:rPr>
                        <w:b/>
                        <w:sz w:val="24"/>
                      </w:rPr>
                      <w:t>Développement :</w:t>
                    </w:r>
                  </w:p>
                </w:txbxContent>
              </v:textbox>
            </v:roundrect>
            <v:roundrect id="AutoShape 50" o:spid="_x0000_s1057" style="position:absolute;left:102;top:899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NgfwwAA&#10;ANwAAAAPAAAAZHJzL2Rvd25yZXYueG1sRI9Bi8JADIXvwv6HIYI3nbqgLNVRFpcFD3qwCl5DJ9sW&#10;O5naGW37781B2FvCe3nvy3rbu1o9qQ2VZwPzWQKKOPe24sLA5fw7/QIVIrLF2jMZGCjAdvMxWmNq&#10;fccnemaxUBLCIUUDZYxNqnXIS3IYZr4hFu3Ptw6jrG2hbYudhLtafybJUjusWBpKbGhXUn7LHs7A&#10;Dw/3S8yO92t3mA8Li+F2PgVjJuP+ewUqUh//ze/rvRX8hdDKMzKB3r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eNgfwwAAANwAAAAPAAAAAAAAAAAAAAAAAJcCAABkcnMvZG93&#10;bnJldi54bWxQSwUGAAAAAAQABAD1AAAAhwMAAAAA&#10;" fillcolor="#666" strokecolor="#666" strokeweight="1pt">
              <v:fill color2="#ccc" angle="-45" focus="-50%" type="gradient"/>
              <v:shadow on="t" color="#7f7f7f" opacity=".5" offset="1pt,.74831mm"/>
              <v:textbox>
                <w:txbxContent>
                  <w:p w:rsidR="00306BCC" w:rsidRPr="00AD5DCE" w:rsidRDefault="00306BCC" w:rsidP="00B064A3">
                    <w:pPr>
                      <w:jc w:val="center"/>
                      <w:rPr>
                        <w:b/>
                        <w:sz w:val="24"/>
                      </w:rPr>
                    </w:pPr>
                    <w:r w:rsidRPr="00AD5DCE">
                      <w:rPr>
                        <w:b/>
                        <w:sz w:val="24"/>
                      </w:rPr>
                      <w:t>Qualité :</w:t>
                    </w:r>
                  </w:p>
                </w:txbxContent>
              </v:textbox>
            </v:roundrect>
            <v:roundrect id="AutoShape 51" o:spid="_x0000_s1058" style="position:absolute;left:95;top:10153;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NH2EwgAA&#10;ANwAAAAPAAAAZHJzL2Rvd25yZXYueG1sRE9La8JAEL4L/odlCr3pxkKKpq5SLEIP7SFR8Dpkp0kw&#10;O5tk1zz+fVcQvM3H95ztfjS16KlzlWUFq2UEgji3uuJCwfl0XKxBOI+ssbZMCiZysN/NZ1tMtB04&#10;pT7zhQgh7BJUUHrfJFK6vCSDbmkb4sD92c6gD7ArpO5wCOGmlm9R9C4NVhwaSmzoUFJ+zW5GwRdP&#10;7dlnv+1l+FlNsUZ3PaVOqdeX8fMDhKfRP8UP97cO8+MN3J8JF8j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0fYTCAAAA3AAAAA8AAAAAAAAAAAAAAAAAlwIAAGRycy9kb3du&#10;cmV2LnhtbFBLBQYAAAAABAAEAPUAAACGAwAAAAA=&#10;" fillcolor="#666" strokecolor="#666" strokeweight="1pt">
              <v:fill color2="#ccc" angle="-45" focus="-50%" type="gradient"/>
              <v:shadow on="t" color="#7f7f7f" opacity=".5" offset="1pt,.74831mm"/>
              <v:textbox>
                <w:txbxContent>
                  <w:p w:rsidR="00306BCC" w:rsidRPr="00AD5DCE" w:rsidRDefault="00306BCC" w:rsidP="00B064A3">
                    <w:pPr>
                      <w:jc w:val="center"/>
                      <w:rPr>
                        <w:b/>
                        <w:sz w:val="24"/>
                      </w:rPr>
                    </w:pPr>
                    <w:r w:rsidRPr="00AD5DCE">
                      <w:rPr>
                        <w:b/>
                        <w:sz w:val="24"/>
                      </w:rPr>
                      <w:t>Etudes :</w:t>
                    </w:r>
                  </w:p>
                </w:txbxContent>
              </v:textbox>
            </v:roundrect>
            <v:roundrect id="_x0000_s1059" style="position:absolute;left:7260;top:111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h6kwwAA&#10;ANwAAAAPAAAAZHJzL2Rvd25yZXYueG1sRI9Bi8JADIXvgv9hiLA3nSqsLF1HEUXwsB6swl5DJ7bF&#10;TqZ2Rtv++81B2FvCe3nvy2rTu1q9qA2VZwPzWQKKOPe24sLA9XKYfoEKEdli7ZkMDBRgsx6PVpha&#10;3/GZXlkslIRwSNFAGWOTah3ykhyGmW+IRbv51mGUtS20bbGTcFfrRZIstcOKpaHEhnYl5ffs6Qzs&#10;eXhcY3Z6/HY/8+HTYrhfzsGYj0m//QYVqY//5vf10Qr+UvDlGZlA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Yh6kwwAAANwAAAAPAAAAAAAAAAAAAAAAAJcCAABkcnMvZG93&#10;bnJldi54bWxQSwUGAAAAAAQABAD1AAAAhwMAAAAA&#10;" fillcolor="#666" strokecolor="#666" strokeweight="1pt">
              <v:fill color2="#ccc" angle="-45" focus="-50%" type="gradient"/>
              <v:shadow on="t" color="#7f7f7f" opacity=".5" offset="1pt,.74831mm"/>
              <v:textbox>
                <w:txbxContent>
                  <w:p w:rsidR="00306BCC" w:rsidRPr="00AD5DCE" w:rsidRDefault="00306BCC" w:rsidP="00B064A3">
                    <w:pPr>
                      <w:jc w:val="center"/>
                      <w:rPr>
                        <w:b/>
                        <w:sz w:val="24"/>
                      </w:rPr>
                    </w:pPr>
                    <w:r w:rsidRPr="00AD5DCE">
                      <w:rPr>
                        <w:b/>
                        <w:sz w:val="24"/>
                      </w:rPr>
                      <w:t>IHM Grille</w:t>
                    </w:r>
                  </w:p>
                </w:txbxContent>
              </v:textbox>
            </v:roundrect>
            <v:roundrect id="_x0000_s1060" style="position:absolute;left:4879;top:111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rs/vwAA&#10;ANwAAAAPAAAAZHJzL2Rvd25yZXYueG1sRE9Ni8IwEL0v+B/CCN7WtIIi1SiiCB70YBW8Ds3YFptJ&#10;baJt/71ZWPA2j/c5y3VnKvGmxpWWFcTjCARxZnXJuYLrZf87B+E8ssbKMinoycF6NfhZYqJty2d6&#10;pz4XIYRdggoK7+tESpcVZNCNbU0cuLttDPoAm1zqBtsQbio5iaKZNFhyaCiwpm1B2SN9GQU77p9X&#10;n56et/YY91ON7nE5O6VGw26zAOGp81/xv/ugw/xZDH/PhAvk6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Yuuz+/AAAA3AAAAA8AAAAAAAAAAAAAAAAAlwIAAGRycy9kb3ducmV2&#10;LnhtbFBLBQYAAAAABAAEAPUAAACDAwAAAAA=&#10;" fillcolor="#666" strokecolor="#666" strokeweight="1pt">
              <v:fill color2="#ccc" angle="-45" focus="-50%" type="gradient"/>
              <v:shadow on="t" color="#7f7f7f" opacity=".5" offset="1pt,.74831mm"/>
              <v:textbox>
                <w:txbxContent>
                  <w:p w:rsidR="00306BCC" w:rsidRPr="00AD5DCE" w:rsidRDefault="00306BCC" w:rsidP="00B064A3">
                    <w:pPr>
                      <w:jc w:val="center"/>
                      <w:rPr>
                        <w:b/>
                        <w:sz w:val="24"/>
                      </w:rPr>
                    </w:pPr>
                    <w:r w:rsidRPr="00AD5DCE">
                      <w:rPr>
                        <w:b/>
                        <w:sz w:val="24"/>
                      </w:rPr>
                      <w:t>IHM Connexion</w:t>
                    </w:r>
                  </w:p>
                </w:txbxContent>
              </v:textbox>
            </v:roundrect>
            <v:roundrect id="_x0000_s1061" style="position:absolute;left:2496;top:11090;width:2151;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CVIwAAA&#10;ANwAAAAPAAAAZHJzL2Rvd25yZXYueG1sRE9Ni8IwEL0v+B/CCN7WVEGRrqmIInjQg1XY69CMbWkz&#10;qU207b83Cwve5vE+Z73pTS1e1LrSsoLZNAJBnFldcq7gdj18r0A4j6yxtkwKBnKwSUZfa4y17fhC&#10;r9TnIoSwi1FB4X0TS+myggy6qW2IA3e3rUEfYJtL3WIXwk0t51G0lAZLDg0FNrQrKKvSp1Gw5+Fx&#10;8+n58dudZsNCo6uuF6fUZNxvf0B46v1H/O8+6jB/OYe/Z8IFMn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CVIwAAAANwAAAAPAAAAAAAAAAAAAAAAAJcCAABkcnMvZG93bnJl&#10;di54bWxQSwUGAAAAAAQABAD1AAAAhAMAAAAA&#10;" fillcolor="#666" strokecolor="#666" strokeweight="1pt">
              <v:fill color2="#ccc" angle="-45" focus="-50%" type="gradient"/>
              <v:shadow on="t" color="#7f7f7f" opacity=".5" offset="1pt,.74831mm"/>
              <v:textbox>
                <w:txbxContent>
                  <w:p w:rsidR="00306BCC" w:rsidRPr="00AD5DCE" w:rsidRDefault="00306BCC" w:rsidP="00B064A3">
                    <w:pPr>
                      <w:jc w:val="center"/>
                      <w:rPr>
                        <w:b/>
                        <w:sz w:val="24"/>
                      </w:rPr>
                    </w:pPr>
                    <w:r w:rsidRPr="00AD5DCE">
                      <w:rPr>
                        <w:b/>
                        <w:sz w:val="24"/>
                      </w:rPr>
                      <w:t>Gestion Données</w:t>
                    </w:r>
                  </w:p>
                </w:txbxContent>
              </v:textbox>
            </v:roundrect>
            <v:roundrect id="_x0000_s1062" style="position:absolute;left:9626;top:111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IDTwgAA&#10;ANwAAAAPAAAAZHJzL2Rvd25yZXYueG1sRE9La8JAEL4L/odlCr3pxhZDSV2lWIQe6iEP6HXITpNg&#10;djZmV5P8e1cQvM3H95zNbjStuFLvGssKVssIBHFpdcOVgiI/LD5AOI+ssbVMCiZysNvOZxtMtB04&#10;pWvmKxFC2CWooPa+S6R0ZU0G3dJ2xIH7t71BH2BfSd3jEMJNK9+iKJYGGw4NNXa0r6k8ZRej4Jun&#10;c+Gz4/lv+F1Na43ulKdOqdeX8esThKfRP8UP948O8+N3uD8TLpDb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wgNPCAAAA3AAAAA8AAAAAAAAAAAAAAAAAlwIAAGRycy9kb3du&#10;cmV2LnhtbFBLBQYAAAAABAAEAPUAAACGAwAAAAA=&#10;" fillcolor="#666" strokecolor="#666" strokeweight="1pt">
              <v:fill color2="#ccc" angle="-45" focus="-50%" type="gradient"/>
              <v:shadow on="t" color="#7f7f7f" opacity=".5" offset="1pt,.74831mm"/>
              <v:textbox>
                <w:txbxContent>
                  <w:p w:rsidR="00306BCC" w:rsidRPr="00AD5DCE" w:rsidRDefault="00306BCC" w:rsidP="00B064A3">
                    <w:pPr>
                      <w:jc w:val="center"/>
                      <w:rPr>
                        <w:b/>
                        <w:sz w:val="24"/>
                      </w:rPr>
                    </w:pPr>
                    <w:r w:rsidRPr="00AD5DCE">
                      <w:rPr>
                        <w:b/>
                        <w:sz w:val="24"/>
                      </w:rPr>
                      <w:t>Communication</w:t>
                    </w:r>
                  </w:p>
                </w:txbxContent>
              </v:textbox>
            </v:roundrect>
            <v:shape id="AutoShape 56" o:spid="_x0000_s1063" type="#_x0000_t32" style="position:absolute;left:3516;top:3028;width:19;height:633;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ys9MQAAADcAAAADwAAAGRycy9kb3ducmV2LnhtbERPTWvCQBC9F/wPywi9lLqxtFKimxCU&#10;QhFEE4Vch+w0Sc3OhuxW03/fFQre5vE+Z5WOphMXGlxrWcF8FoEgrqxuuVZwOn48v4NwHlljZ5kU&#10;/JKDNJk8rDDW9so5XQpfixDCLkYFjfd9LKWrGjLoZrYnDtyXHQz6AIda6gGvIdx08iWKFtJgy6Gh&#10;wZ7WDVXn4sco8Lun7dt3vt9nBfMmO2zLc7YulXqcjtkShKfR38X/7k8d5i9e4fZMuEAm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XKz0xAAAANwAAAAPAAAAAAAAAAAA&#10;AAAAAKECAABkcnMvZG93bnJldi54bWxQSwUGAAAAAAQABAD5AAAAkgMAAAAA&#10;"/>
            <v:shape id="_x0000_s1064" type="#_x0000_t32" style="position:absolute;left:5910;top:3011;width:0;height:6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yFEkMIAAADcAAAADwAAAAAAAAAAAAAA&#10;AAChAgAAZHJzL2Rvd25yZXYueG1sUEsFBgAAAAAEAAQA+QAAAJADAAAAAA==&#10;"/>
            <v:shape id="_x0000_s1065" type="#_x0000_t32" style="position:absolute;left:8264;top:3011;width:19;height:638;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sKXGMQAAADcAAAADwAAAGRycy9kb3ducmV2LnhtbERPTWvCQBC9C/0PyxS8iNm0YCjRVUJK&#10;oQhiTQu5DtlpkiY7G7Jbjf/eFQq9zeN9zmY3mV6caXStZQVPUQyCuLK65VrB1+fb8gWE88gae8uk&#10;4EoOdtuH2QZTbS98onPhaxFC2KWooPF+SKV0VUMGXWQH4sB929GgD3CspR7xEsJNL5/jOJEGWw4N&#10;DQ6UN1R1xa9R4A+L/erndDxmBfNr9rEvuywvlZo/TtkahKfJ/4v/3O86zE8SuD8TLpDb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wpcYxAAAANwAAAAPAAAAAAAAAAAA&#10;AAAAAKECAABkcnMvZG93bnJldi54bWxQSwUGAAAAAAQABAD5AAAAkgMAAAAA&#10;"/>
            <v:shape id="_x0000_s1066" type="#_x0000_t32" style="position:absolute;left:10548;top:3011;width:19;height:636;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4yg8QAAADcAAAADwAAAGRycy9kb3ducmV2LnhtbERPTWvCQBC9F/wPywi9lLqxUC3RTQhK&#10;oQiiiUKuQ3aapGZnQ3ar6b/vCoXe5vE+Z52OphNXGlxrWcF8FoEgrqxuuVZwPr0/v4FwHlljZ5kU&#10;/JCDNJk8rDHW9sY5XQtfixDCLkYFjfd9LKWrGjLoZrYnDtynHQz6AIda6gFvIdx08iWKFtJgy6Gh&#10;wZ42DVWX4tso8Pun3etXfjhkBfM2O+7KS7YplXqcjtkKhKfR/4v/3B86zF8s4f5MuEA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jjKDxAAAANwAAAAPAAAAAAAAAAAA&#10;AAAAAKECAABkcnMvZG93bnJldi54bWxQSwUGAAAAAAQABAD5AAAAkgMAAAAA&#10;"/>
            <v:roundrect id="_x0000_s1067" style="position:absolute;left:2406;top:3649;width:2305;height:837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1phxAAA&#10;ANwAAAAPAAAAZHJzL2Rvd25yZXYueG1sRI9Ba8JAEIXvBf/DMoK3urEHkegqpSB6KhitepxmxyQ0&#10;Oxuyq4n+eucg9DbDe/PeN4tV72p1ozZUng1Mxgko4tzbigsDh/36fQYqRGSLtWcycKcAq+XgbYGp&#10;9R3v6JbFQkkIhxQNlDE2qdYhL8lhGPuGWLSLbx1GWdtC2xY7CXe1/kiSqXZYsTSU2NBXSflfdnUG&#10;mDbN76PLzsdvd/zR11NeX+7BmNGw/5yDitTHf/PremsFfyq08oxMo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gdaYcQAAADcAAAADwAAAAAAAAAAAAAAAACXAgAAZHJzL2Rv&#10;d25yZXYueG1sUEsFBgAAAAAEAAQA9QAAAIgDAAAAAA==&#10;" filled="f" strokeweight=".5pt">
              <v:stroke dashstyle="1 1"/>
            </v:roundrect>
            <v:roundrect id="_x0000_s1068" style="position:absolute;left:4774;top:3661;width:2305;height:837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6wQAA&#10;ANwAAAAPAAAAZHJzL2Rvd25yZXYueG1sRE9Ni8IwEL0L+x/CCN401YOs1SgiLO5pwep2PY7N2Bab&#10;SWmirfvrjSB4m8f7nMWqM5W4UeNKywrGowgEcWZ1ybmCw/5r+AnCeWSNlWVScCcHq+VHb4Gxti3v&#10;6Jb4XIQQdjEqKLyvYyldVpBBN7I1ceDOtjHoA2xyqRtsQ7ip5CSKptJgyaGhwJo2BWWX5GoUMG3r&#10;03+bHNMfk/7K619Wne9OqUG/W89BeOr8W/xyf+swfzqD5zPhAr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Uv/+sEAAADcAAAADwAAAAAAAAAAAAAAAACXAgAAZHJzL2Rvd25y&#10;ZXYueG1sUEsFBgAAAAAEAAQA9QAAAIUDAAAAAA==&#10;" filled="f" strokeweight=".5pt">
              <v:stroke dashstyle="1 1"/>
            </v:roundrect>
            <v:roundrect id="_x0000_s1069" style="position:absolute;left:7161;top:3654;width:2305;height:837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MC6xQAA&#10;ANwAAAAPAAAAZHJzL2Rvd25yZXYueG1sRI9Pa8JAEMXvQr/DMoXedGMPWqKriCD2JDStf45jdkyC&#10;2dmQXU3003cOhd5meG/e+8182bta3akNlWcD41ECijj3tuLCwM/3ZvgBKkRki7VnMvCgAMvFy2CO&#10;qfUdf9E9i4WSEA4pGihjbFKtQ16SwzDyDbFoF986jLK2hbYtdhLuav2eJBPtsGJpKLGhdUn5Nbs5&#10;A0zb5vzsstNh5w57fTvm9eURjHl77VczUJH6+G/+u/60gj8VfH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WowLrFAAAA3AAAAA8AAAAAAAAAAAAAAAAAlwIAAGRycy9k&#10;b3ducmV2LnhtbFBLBQYAAAAABAAEAPUAAACJAwAAAAA=&#10;" filled="f" strokeweight=".5pt">
              <v:stroke dashstyle="1 1"/>
            </v:roundrect>
            <v:roundrect id="_x0000_s1070" style="position:absolute;left:9510;top:3647;width:2305;height:837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5GUhwwAA&#10;ANwAAAAPAAAAZHJzL2Rvd25yZXYueG1sRE9La8JAEL4L/Q/LFHozGz20JWYVEUo9FZq2qccxOybB&#10;7GzIbh7213cFwdt8fM9JN5NpxECdqy0rWEQxCOLC6ppLBd9fb/NXEM4ja2wsk4ILOdisH2YpJtqO&#10;/ElD5ksRQtglqKDyvk2kdEVFBl1kW+LAnWxn0AfYlVJ3OIZw08hlHD9LgzWHhgpb2lVUnLPeKGB6&#10;b49/Y3bIP0z+I/vfojldnFJPj9N2BcLT5O/im3uvw/yXBVyfCRfI9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5GUhwwAAANwAAAAPAAAAAAAAAAAAAAAAAJcCAABkcnMvZG93&#10;bnJldi54bWxQSwUGAAAAAAQABAD1AAAAhwMAAAAA&#10;" filled="f" strokeweight=".5pt">
              <v:stroke dashstyle="1 1"/>
            </v:roundrect>
          </v:group>
        </w:pict>
      </w:r>
      <w:r w:rsidR="00FE4BC0">
        <w:br w:type="page"/>
      </w:r>
    </w:p>
    <w:p w:rsidR="00F637E0" w:rsidRDefault="00FE4BC0" w:rsidP="00F637E0">
      <w:pPr>
        <w:pStyle w:val="Titre2"/>
      </w:pPr>
      <w:bookmarkStart w:id="3" w:name="_Toc341188853"/>
      <w:r>
        <w:lastRenderedPageBreak/>
        <w:t>Actions qualités</w:t>
      </w:r>
      <w:bookmarkEnd w:id="3"/>
      <w:r w:rsidR="00F637E0" w:rsidRPr="00F637E0">
        <w:t xml:space="preserve"> </w:t>
      </w:r>
    </w:p>
    <w:p w:rsidR="00F637E0" w:rsidRDefault="00F637E0" w:rsidP="00F637E0">
      <w:pPr>
        <w:ind w:firstLine="708"/>
        <w:jc w:val="both"/>
      </w:pPr>
      <w:r>
        <w:t xml:space="preserve">Afin de garantir une homogénéité dans le fonctionnement de chaque groupe et de préparer le terrain dans l’optique de l’intégration finale, les responsables qualité de chaque module se sont réunis régulièrement pour mettre en place des actions qualité et définir de bonnes pratiques de développement à un niveau global. Nous avons donc peu à peu mis en place certaines règles, le plus possible en accord avec les préférences de chacun, ainsi que des astuces pour aider au développement. </w:t>
      </w:r>
    </w:p>
    <w:p w:rsidR="00F637E0" w:rsidRDefault="00F637E0" w:rsidP="00F637E0">
      <w:pPr>
        <w:pStyle w:val="Titre3"/>
      </w:pPr>
      <w:bookmarkStart w:id="4" w:name="_Toc341188854"/>
      <w:r>
        <w:t>Choix des outils</w:t>
      </w:r>
      <w:bookmarkEnd w:id="4"/>
    </w:p>
    <w:p w:rsidR="00F637E0" w:rsidRDefault="00F637E0" w:rsidP="00F637E0">
      <w:pPr>
        <w:ind w:firstLine="708"/>
        <w:jc w:val="both"/>
      </w:pPr>
      <w:r>
        <w:t>Dans un premier temps, il a fallu définir avec l’ensemble du groupe les outils qui seront utilisés par la suite pour éviter les incompatibilités.</w:t>
      </w:r>
    </w:p>
    <w:p w:rsidR="00F637E0" w:rsidRDefault="00F637E0" w:rsidP="00F637E0">
      <w:pPr>
        <w:ind w:firstLine="708"/>
        <w:jc w:val="both"/>
      </w:pPr>
      <w:r>
        <w:t xml:space="preserve">De manière générale, le projet sera codé en langage </w:t>
      </w:r>
      <w:r w:rsidRPr="001C2B0E">
        <w:rPr>
          <w:i/>
        </w:rPr>
        <w:t>Java</w:t>
      </w:r>
      <w:r>
        <w:t xml:space="preserve">. L’intérêt est sa portabilité et les nombreux outils dont le langage dispose pour faciliter le développement et la validation d’applications. Afin de garantir l’accès au code pour tous, il a été décidé de stocker l’ensemble du projet sur </w:t>
      </w:r>
      <w:r w:rsidRPr="001C2B0E">
        <w:rPr>
          <w:i/>
        </w:rPr>
        <w:t>Google</w:t>
      </w:r>
      <w:r w:rsidRPr="00626D63">
        <w:t xml:space="preserve"> </w:t>
      </w:r>
      <w:r w:rsidRPr="001C2B0E">
        <w:rPr>
          <w:i/>
        </w:rPr>
        <w:t>code</w:t>
      </w:r>
      <w:r>
        <w:t xml:space="preserve"> et d’utiliser le </w:t>
      </w:r>
      <w:r w:rsidRPr="001C2B0E">
        <w:rPr>
          <w:i/>
        </w:rPr>
        <w:t>SVN</w:t>
      </w:r>
      <w:r>
        <w:t xml:space="preserve">. </w:t>
      </w:r>
    </w:p>
    <w:p w:rsidR="00F637E0" w:rsidRDefault="00F637E0" w:rsidP="00F637E0">
      <w:pPr>
        <w:ind w:firstLine="708"/>
        <w:jc w:val="both"/>
      </w:pPr>
      <w:r>
        <w:t xml:space="preserve">L’outil pour le développement est </w:t>
      </w:r>
      <w:proofErr w:type="spellStart"/>
      <w:r w:rsidRPr="001C2B0E">
        <w:rPr>
          <w:i/>
        </w:rPr>
        <w:t>Netbeans</w:t>
      </w:r>
      <w:proofErr w:type="spellEnd"/>
      <w:r>
        <w:t xml:space="preserve"> qui propose d’intéressantes fonctionnalités pour le formatage du code. Afin de générer la documentation du code, nous utiliserons l’outil </w:t>
      </w:r>
      <w:proofErr w:type="spellStart"/>
      <w:r w:rsidRPr="001C2B0E">
        <w:rPr>
          <w:i/>
        </w:rPr>
        <w:t>Javadoc</w:t>
      </w:r>
      <w:proofErr w:type="spellEnd"/>
      <w:r>
        <w:t xml:space="preserve">. Concernant les tests, nous utiliserons </w:t>
      </w:r>
      <w:proofErr w:type="spellStart"/>
      <w:r w:rsidRPr="001C2B0E">
        <w:rPr>
          <w:i/>
        </w:rPr>
        <w:t>JUnit</w:t>
      </w:r>
      <w:proofErr w:type="spellEnd"/>
      <w:r>
        <w:t>.</w:t>
      </w:r>
    </w:p>
    <w:p w:rsidR="00F637E0" w:rsidRDefault="00F637E0" w:rsidP="00F637E0">
      <w:pPr>
        <w:ind w:firstLine="708"/>
        <w:jc w:val="both"/>
      </w:pPr>
      <w:r>
        <w:t xml:space="preserve">Nous avons également décidé de tous utiliser le logiciel </w:t>
      </w:r>
      <w:r w:rsidRPr="001C2B0E">
        <w:rPr>
          <w:i/>
        </w:rPr>
        <w:t>Microsoft Word 2007</w:t>
      </w:r>
      <w:r>
        <w:t xml:space="preserve"> pour la documentation. L’intérêt de n’utiliser qu’un logiciel pour la documentation est de garder une homogénéité dans le format des documents ce qui permet plus de clarté et une rapidité de formatage. </w:t>
      </w:r>
    </w:p>
    <w:p w:rsidR="00F637E0" w:rsidRDefault="00F637E0" w:rsidP="00F637E0">
      <w:pPr>
        <w:ind w:firstLine="708"/>
        <w:jc w:val="both"/>
      </w:pPr>
      <w:r>
        <w:t>Il est à noter que l’ensemble de ces outils a été choisi selon des critères précis qui sont, notamment, l’accessibilité à tous et la facilité d’utilisation.</w:t>
      </w:r>
    </w:p>
    <w:p w:rsidR="00F637E0" w:rsidRDefault="00F637E0" w:rsidP="00F637E0">
      <w:pPr>
        <w:pStyle w:val="Titre3"/>
      </w:pPr>
      <w:bookmarkStart w:id="5" w:name="_Toc341188855"/>
      <w:r w:rsidRPr="00F637E0">
        <w:t>Utilisation</w:t>
      </w:r>
      <w:r>
        <w:t xml:space="preserve"> du SVN</w:t>
      </w:r>
      <w:bookmarkEnd w:id="5"/>
    </w:p>
    <w:p w:rsidR="00F637E0" w:rsidRDefault="00F637E0" w:rsidP="00F637E0">
      <w:pPr>
        <w:ind w:firstLine="708"/>
        <w:jc w:val="both"/>
      </w:pPr>
      <w:r>
        <w:t xml:space="preserve">Concernant le SVN, l’action de l’équipe qualité s’est exercée essentiellement sur deux plans. Nous avons ainsi en premier lieu défini l’arborescence générale. Tout les livrables sont regroupés au sein d’un même dossier disponible sur le </w:t>
      </w:r>
      <w:r w:rsidRPr="002B7BEB">
        <w:t>Google code</w:t>
      </w:r>
      <w:r>
        <w:t xml:space="preserve"> et différentes catégories ont été créées afin de tout organiser et de ne pas polluer le code avec de la documentation, par exemple.</w:t>
      </w:r>
    </w:p>
    <w:p w:rsidR="00F637E0" w:rsidRPr="002B7BEB" w:rsidRDefault="00F637E0" w:rsidP="00F637E0">
      <w:pPr>
        <w:ind w:firstLine="708"/>
        <w:jc w:val="both"/>
      </w:pPr>
      <w:r>
        <w:t xml:space="preserve">De plus, certains étudiants n’étant pas familiers avec l’utilisation du </w:t>
      </w:r>
      <w:r w:rsidRPr="002B7BEB">
        <w:t xml:space="preserve">SVN </w:t>
      </w:r>
      <w:r>
        <w:t xml:space="preserve">et/ou l’utilisation de </w:t>
      </w:r>
      <w:proofErr w:type="spellStart"/>
      <w:r w:rsidRPr="002B7BEB">
        <w:t>Netbeans</w:t>
      </w:r>
      <w:proofErr w:type="spellEnd"/>
      <w:r>
        <w:t>, nous avons mis en place des tutoriaux sous format vidéo.</w:t>
      </w:r>
    </w:p>
    <w:p w:rsidR="00F637E0" w:rsidRDefault="00F637E0" w:rsidP="00F637E0">
      <w:pPr>
        <w:pStyle w:val="Titre3"/>
      </w:pPr>
      <w:bookmarkStart w:id="6" w:name="_Toc341188856"/>
      <w:r w:rsidRPr="00F637E0">
        <w:t>Documentation</w:t>
      </w:r>
      <w:bookmarkEnd w:id="6"/>
    </w:p>
    <w:p w:rsidR="00F637E0" w:rsidRDefault="00F637E0" w:rsidP="00F637E0">
      <w:pPr>
        <w:ind w:firstLine="708"/>
        <w:jc w:val="both"/>
      </w:pPr>
      <w:r>
        <w:t>Afin de permettre à chacun d’accéder aisément à la documentation mise en place au fur et à mesure du projet, nous avons créé un espace documentaire dans le SVN. On peut y trouver les différents rapports à rendre au cours du semestre, ainsi qu’un document modèle pour la forme des rapports.</w:t>
      </w:r>
    </w:p>
    <w:p w:rsidR="00F637E0" w:rsidRDefault="00F637E0" w:rsidP="00F637E0">
      <w:pPr>
        <w:ind w:firstLine="708"/>
        <w:jc w:val="both"/>
      </w:pPr>
      <w:r>
        <w:t>Nous y avons également intégré un document récapitulatif des démarches qualité qui sert de référent à la bonne conduite du projet.</w:t>
      </w:r>
    </w:p>
    <w:p w:rsidR="00F637E0" w:rsidRPr="008936E3" w:rsidRDefault="00F637E0" w:rsidP="00F637E0">
      <w:pPr>
        <w:ind w:firstLine="708"/>
        <w:jc w:val="both"/>
      </w:pPr>
      <w:r>
        <w:lastRenderedPageBreak/>
        <w:t xml:space="preserve">Au fur et à mesure du développement, nous utiliserons l’outil </w:t>
      </w:r>
      <w:proofErr w:type="spellStart"/>
      <w:r w:rsidRPr="00DE3CFE">
        <w:t>Javadoc</w:t>
      </w:r>
      <w:proofErr w:type="spellEnd"/>
      <w:r>
        <w:t xml:space="preserve"> afin de générer facilement la documentation du code.</w:t>
      </w:r>
    </w:p>
    <w:p w:rsidR="007C4719" w:rsidRPr="007C4719" w:rsidRDefault="00F637E0" w:rsidP="007C4719">
      <w:pPr>
        <w:pStyle w:val="Titre3"/>
      </w:pPr>
      <w:bookmarkStart w:id="7" w:name="_Toc341188857"/>
      <w:r>
        <w:t>Bonnes pratiques de codage</w:t>
      </w:r>
      <w:bookmarkEnd w:id="7"/>
    </w:p>
    <w:p w:rsidR="00F637E0" w:rsidRDefault="00F637E0" w:rsidP="00F637E0">
      <w:pPr>
        <w:ind w:firstLine="708"/>
        <w:jc w:val="both"/>
      </w:pPr>
      <w:r>
        <w:t xml:space="preserve">Afin de faciliter le travail de chacun et la reprise du code, des règles de bonnes pratiques de codage ont été définies, que l’on peut retrouver dans le document de référence de qualité évoqué précédemment. </w:t>
      </w:r>
    </w:p>
    <w:p w:rsidR="00F637E0" w:rsidRDefault="00F637E0" w:rsidP="00F637E0">
      <w:pPr>
        <w:ind w:firstLine="708"/>
        <w:jc w:val="both"/>
      </w:pPr>
      <w:r>
        <w:t xml:space="preserve">Dans un premier temps, nous avons défini la syntaxe à utiliser dans le code. Il est en effet plus aisé de comprendre un code où la syntaxe est similaire d’un fichier à l’autre. Pour cela, nous avons choisi d’utiliser l’anglais en langue d’écriture pour plus d’accessibilité. Nous avons également mis en place un tableau récapitulatif de la casse à utiliser pour les différents mots-clés </w:t>
      </w:r>
      <w:r w:rsidRPr="00B42633">
        <w:t>Java</w:t>
      </w:r>
      <w:r>
        <w:t>.</w:t>
      </w:r>
    </w:p>
    <w:tbl>
      <w:tblPr>
        <w:tblStyle w:val="Grilledutableau"/>
        <w:tblW w:w="0" w:type="auto"/>
        <w:tblBorders>
          <w:top w:val="single" w:sz="18" w:space="0" w:color="548DD4" w:themeColor="text2" w:themeTint="99"/>
          <w:left w:val="none" w:sz="0" w:space="0" w:color="auto"/>
          <w:bottom w:val="none" w:sz="0" w:space="0" w:color="auto"/>
          <w:right w:val="none" w:sz="0" w:space="0" w:color="auto"/>
          <w:insideH w:val="single" w:sz="8" w:space="0" w:color="548DD4" w:themeColor="text2" w:themeTint="99"/>
          <w:insideV w:val="single" w:sz="8" w:space="0" w:color="548DD4" w:themeColor="text2" w:themeTint="99"/>
        </w:tblBorders>
        <w:tblLook w:val="04A0"/>
      </w:tblPr>
      <w:tblGrid>
        <w:gridCol w:w="1526"/>
        <w:gridCol w:w="4177"/>
        <w:gridCol w:w="3509"/>
      </w:tblGrid>
      <w:tr w:rsidR="00F637E0" w:rsidRPr="00E5775C" w:rsidTr="007C4719">
        <w:trPr>
          <w:trHeight w:val="567"/>
        </w:trPr>
        <w:tc>
          <w:tcPr>
            <w:tcW w:w="1526"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p>
        </w:tc>
        <w:tc>
          <w:tcPr>
            <w:tcW w:w="4177"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r>
              <w:rPr>
                <w:rFonts w:asciiTheme="minorHAnsi" w:hAnsiTheme="minorHAnsi"/>
                <w:b/>
                <w:color w:val="548DD4" w:themeColor="text2" w:themeTint="99"/>
                <w:sz w:val="26"/>
                <w:szCs w:val="26"/>
              </w:rPr>
              <w:t>Syntaxe</w:t>
            </w:r>
          </w:p>
        </w:tc>
        <w:tc>
          <w:tcPr>
            <w:tcW w:w="3509"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proofErr w:type="spellStart"/>
            <w:r>
              <w:rPr>
                <w:rFonts w:asciiTheme="minorHAnsi" w:hAnsiTheme="minorHAnsi"/>
                <w:b/>
                <w:color w:val="548DD4" w:themeColor="text2" w:themeTint="99"/>
                <w:sz w:val="26"/>
                <w:szCs w:val="26"/>
              </w:rPr>
              <w:t>Example</w:t>
            </w:r>
            <w:proofErr w:type="spellEnd"/>
          </w:p>
        </w:tc>
      </w:tr>
      <w:tr w:rsidR="00F637E0" w:rsidRPr="00804A7C" w:rsidTr="007C4719">
        <w:trPr>
          <w:trHeight w:val="567"/>
        </w:trPr>
        <w:tc>
          <w:tcPr>
            <w:tcW w:w="1526" w:type="dxa"/>
            <w:tcBorders>
              <w:top w:val="single" w:sz="18" w:space="0" w:color="548DD4" w:themeColor="text2" w:themeTint="99"/>
            </w:tcBorders>
            <w:vAlign w:val="center"/>
          </w:tcPr>
          <w:p w:rsidR="00F637E0" w:rsidRPr="009A6429" w:rsidRDefault="00F637E0" w:rsidP="007C4719">
            <w:pPr>
              <w:pStyle w:val="NormalWeb"/>
              <w:tabs>
                <w:tab w:val="left" w:pos="2020"/>
              </w:tabs>
              <w:rPr>
                <w:rFonts w:asciiTheme="minorHAnsi" w:hAnsiTheme="minorHAnsi"/>
                <w:b/>
              </w:rPr>
            </w:pPr>
            <w:r w:rsidRPr="009A6429">
              <w:rPr>
                <w:rFonts w:asciiTheme="minorHAnsi" w:hAnsiTheme="minorHAnsi"/>
                <w:b/>
              </w:rPr>
              <w:t>Classes</w:t>
            </w:r>
            <w:r w:rsidRPr="009A6429">
              <w:rPr>
                <w:rFonts w:asciiTheme="minorHAnsi" w:hAnsiTheme="minorHAnsi"/>
                <w:b/>
              </w:rPr>
              <w:tab/>
            </w:r>
          </w:p>
        </w:tc>
        <w:tc>
          <w:tcPr>
            <w:tcW w:w="4177" w:type="dxa"/>
            <w:tcBorders>
              <w:top w:val="single" w:sz="18" w:space="0" w:color="548DD4" w:themeColor="text2" w:themeTint="99"/>
            </w:tcBorders>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CamelCase</w:t>
            </w:r>
            <w:proofErr w:type="spellEnd"/>
          </w:p>
        </w:tc>
        <w:tc>
          <w:tcPr>
            <w:tcW w:w="3509" w:type="dxa"/>
            <w:tcBorders>
              <w:top w:val="single" w:sz="18" w:space="0" w:color="548DD4" w:themeColor="text2" w:themeTint="99"/>
            </w:tcBorders>
            <w:vAlign w:val="center"/>
          </w:tcPr>
          <w:p w:rsidR="00F637E0" w:rsidRPr="00804A7C" w:rsidRDefault="00F637E0" w:rsidP="007C4719">
            <w:pPr>
              <w:pStyle w:val="NormalWeb"/>
              <w:rPr>
                <w:rFonts w:asciiTheme="minorHAnsi" w:hAnsiTheme="minorHAnsi"/>
              </w:rPr>
            </w:pPr>
            <w:r>
              <w:t xml:space="preserve">class </w:t>
            </w:r>
            <w:proofErr w:type="spellStart"/>
            <w:r>
              <w:t>DiscountManager</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sidRPr="009A6429">
              <w:rPr>
                <w:rFonts w:asciiTheme="minorHAnsi" w:hAnsiTheme="minorHAnsi"/>
                <w:b/>
              </w:rPr>
              <w:t>Interfaces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CamelCase</w:t>
            </w:r>
            <w:proofErr w:type="spellEnd"/>
          </w:p>
        </w:tc>
        <w:tc>
          <w:tcPr>
            <w:tcW w:w="3509" w:type="dxa"/>
            <w:vAlign w:val="center"/>
          </w:tcPr>
          <w:p w:rsidR="00F637E0" w:rsidRPr="00804A7C" w:rsidRDefault="00F637E0" w:rsidP="007C4719">
            <w:pPr>
              <w:pStyle w:val="NormalWeb"/>
              <w:rPr>
                <w:rFonts w:asciiTheme="minorHAnsi" w:hAnsiTheme="minorHAnsi"/>
              </w:rPr>
            </w:pPr>
            <w:r>
              <w:t xml:space="preserve">interface </w:t>
            </w:r>
            <w:proofErr w:type="spellStart"/>
            <w:r>
              <w:t>Serializable</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Mé</w:t>
            </w:r>
            <w:r w:rsidRPr="009A6429">
              <w:rPr>
                <w:rFonts w:asciiTheme="minorHAnsi" w:hAnsiTheme="minorHAnsi"/>
                <w:b/>
              </w:rPr>
              <w:t>thodes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mixedCase</w:t>
            </w:r>
            <w:proofErr w:type="spellEnd"/>
          </w:p>
        </w:tc>
        <w:tc>
          <w:tcPr>
            <w:tcW w:w="3509" w:type="dxa"/>
            <w:vAlign w:val="center"/>
          </w:tcPr>
          <w:p w:rsidR="00F637E0" w:rsidRPr="00804A7C" w:rsidRDefault="00F637E0" w:rsidP="007C4719">
            <w:pPr>
              <w:pStyle w:val="NormalWeb"/>
              <w:keepNext/>
              <w:rPr>
                <w:rFonts w:asciiTheme="minorHAnsi" w:hAnsiTheme="minorHAnsi"/>
              </w:rPr>
            </w:pPr>
            <w:r>
              <w:t xml:space="preserve">string </w:t>
            </w:r>
            <w:proofErr w:type="spellStart"/>
            <w:r>
              <w:t>calculateDiscount</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Variables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mixedCase</w:t>
            </w:r>
            <w:proofErr w:type="spellEnd"/>
          </w:p>
        </w:tc>
        <w:tc>
          <w:tcPr>
            <w:tcW w:w="3509" w:type="dxa"/>
            <w:vAlign w:val="center"/>
          </w:tcPr>
          <w:p w:rsidR="00F637E0" w:rsidRPr="00804A7C" w:rsidRDefault="00F637E0" w:rsidP="007C4719">
            <w:pPr>
              <w:pStyle w:val="NormalWeb"/>
              <w:keepNext/>
              <w:rPr>
                <w:rFonts w:asciiTheme="minorHAnsi" w:hAnsiTheme="minorHAnsi"/>
              </w:rPr>
            </w:pPr>
            <w:proofErr w:type="spellStart"/>
            <w:r>
              <w:t>int</w:t>
            </w:r>
            <w:proofErr w:type="spellEnd"/>
            <w:r>
              <w:t xml:space="preserve"> </w:t>
            </w:r>
            <w:proofErr w:type="spellStart"/>
            <w:r>
              <w:t>totalDiscount</w:t>
            </w:r>
            <w:proofErr w:type="spellEnd"/>
          </w:p>
        </w:tc>
      </w:tr>
      <w:tr w:rsidR="00F637E0" w:rsidRPr="00BC01AA"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Constantes</w:t>
            </w:r>
          </w:p>
        </w:tc>
        <w:tc>
          <w:tcPr>
            <w:tcW w:w="4177" w:type="dxa"/>
            <w:vAlign w:val="center"/>
          </w:tcPr>
          <w:p w:rsidR="00F637E0" w:rsidRPr="00804A7C" w:rsidRDefault="00F637E0" w:rsidP="007C4719">
            <w:pPr>
              <w:pStyle w:val="NormalWeb"/>
              <w:rPr>
                <w:rFonts w:asciiTheme="minorHAnsi" w:hAnsiTheme="minorHAnsi"/>
              </w:rPr>
            </w:pPr>
            <w:r>
              <w:t>UPPERCASE_WITH_UNDERSCORES</w:t>
            </w:r>
          </w:p>
        </w:tc>
        <w:tc>
          <w:tcPr>
            <w:tcW w:w="3509" w:type="dxa"/>
            <w:vAlign w:val="center"/>
          </w:tcPr>
          <w:p w:rsidR="00F637E0" w:rsidRPr="00A44EBF" w:rsidRDefault="00F637E0" w:rsidP="007C4719">
            <w:pPr>
              <w:pStyle w:val="NormalWeb"/>
              <w:keepNext/>
              <w:rPr>
                <w:lang w:val="en-US"/>
              </w:rPr>
            </w:pPr>
            <w:r w:rsidRPr="00A44EBF">
              <w:rPr>
                <w:lang w:val="en-US"/>
              </w:rPr>
              <w:t xml:space="preserve">static final </w:t>
            </w:r>
            <w:proofErr w:type="spellStart"/>
            <w:r w:rsidRPr="00A44EBF">
              <w:rPr>
                <w:lang w:val="en-US"/>
              </w:rPr>
              <w:t>int</w:t>
            </w:r>
            <w:proofErr w:type="spellEnd"/>
            <w:r w:rsidRPr="00A44EBF">
              <w:rPr>
                <w:lang w:val="en-US"/>
              </w:rPr>
              <w:t xml:space="preserve"> DAYS_IN_A_YEAR = 365</w:t>
            </w:r>
          </w:p>
        </w:tc>
      </w:tr>
    </w:tbl>
    <w:p w:rsidR="00F637E0" w:rsidRPr="00A44EBF" w:rsidRDefault="00F637E0" w:rsidP="00F637E0">
      <w:pPr>
        <w:pStyle w:val="Lgende"/>
        <w:jc w:val="center"/>
        <w:rPr>
          <w:lang w:val="en-US"/>
        </w:rPr>
      </w:pPr>
    </w:p>
    <w:p w:rsidR="00F637E0" w:rsidRDefault="00F637E0" w:rsidP="00F637E0">
      <w:pPr>
        <w:pStyle w:val="Lgende"/>
        <w:jc w:val="center"/>
      </w:pPr>
      <w:r>
        <w:t xml:space="preserve">Tableau </w:t>
      </w:r>
      <w:fldSimple w:instr=" SEQ Tableau \* ARABIC ">
        <w:r w:rsidR="00D34823">
          <w:rPr>
            <w:noProof/>
          </w:rPr>
          <w:t>1</w:t>
        </w:r>
      </w:fldSimple>
      <w:r>
        <w:t xml:space="preserve"> : syntaxe des mots-clés dans le code</w:t>
      </w:r>
    </w:p>
    <w:p w:rsidR="000A2485" w:rsidRDefault="007C4719" w:rsidP="000A2485">
      <w:pPr>
        <w:pStyle w:val="Titre2"/>
      </w:pPr>
      <w:r>
        <w:br w:type="page"/>
      </w:r>
      <w:bookmarkStart w:id="8" w:name="_Toc341188858"/>
      <w:r w:rsidR="000A2485">
        <w:lastRenderedPageBreak/>
        <w:t>Analyse des risques</w:t>
      </w:r>
      <w:bookmarkEnd w:id="8"/>
    </w:p>
    <w:p w:rsidR="00190D7D" w:rsidRDefault="00190D7D" w:rsidP="00190D7D">
      <w:pPr>
        <w:pStyle w:val="Titre3"/>
      </w:pPr>
      <w:bookmarkStart w:id="9" w:name="_Toc341188859"/>
      <w:r>
        <w:t>Objectifs</w:t>
      </w:r>
      <w:bookmarkEnd w:id="9"/>
    </w:p>
    <w:p w:rsidR="00190D7D" w:rsidRDefault="00190D7D" w:rsidP="00190D7D">
      <w:pPr>
        <w:ind w:firstLine="708"/>
        <w:jc w:val="both"/>
      </w:pPr>
      <w:r w:rsidRPr="00190D7D">
        <w:t>L’analyse des risques permet de quantifier les probabilités et les impacts des dangers qui menacent le projet. L’objectif de cette analyse est de prévenir l’apparition de ces problèmes, et de prévoir un scénario dans le cas où il</w:t>
      </w:r>
      <w:r>
        <w:t>s</w:t>
      </w:r>
      <w:r w:rsidRPr="00190D7D">
        <w:t xml:space="preserve"> se produiraient malgré les mesures prises.</w:t>
      </w:r>
    </w:p>
    <w:p w:rsidR="00190D7D" w:rsidRDefault="00190D7D" w:rsidP="00190D7D">
      <w:pPr>
        <w:ind w:firstLine="708"/>
        <w:jc w:val="both"/>
      </w:pPr>
      <w:r w:rsidRPr="00190D7D">
        <w:t>Nous avons distingué l’analyse des risques à l’échelle globale du projet, et l’analyse des risques spécifiques de chaque module.</w:t>
      </w:r>
    </w:p>
    <w:p w:rsidR="00190D7D" w:rsidRDefault="00190D7D" w:rsidP="00190D7D">
      <w:pPr>
        <w:ind w:firstLine="708"/>
        <w:jc w:val="both"/>
      </w:pPr>
    </w:p>
    <w:p w:rsidR="00190D7D" w:rsidRDefault="00190D7D" w:rsidP="00190D7D">
      <w:pPr>
        <w:pStyle w:val="Titre3"/>
      </w:pPr>
      <w:bookmarkStart w:id="10" w:name="_Toc341188860"/>
      <w:r>
        <w:t>Méthodologie</w:t>
      </w:r>
      <w:bookmarkEnd w:id="10"/>
    </w:p>
    <w:p w:rsidR="00190D7D" w:rsidRDefault="00190D7D" w:rsidP="00190D7D">
      <w:pPr>
        <w:ind w:firstLine="708"/>
        <w:jc w:val="both"/>
      </w:pPr>
      <w:r w:rsidRPr="00190D7D">
        <w:t>Nous avons distingué 4 classes de risques en fonction de leur probabilité de se produire et de leur impact. Ces classes A, B, C, et D indiquent ainsi l’importance à accorder à chaque risque.</w:t>
      </w:r>
    </w:p>
    <w:tbl>
      <w:tblPr>
        <w:tblW w:w="0" w:type="auto"/>
        <w:jc w:val="center"/>
        <w:tblCellMar>
          <w:top w:w="15" w:type="dxa"/>
          <w:left w:w="15" w:type="dxa"/>
          <w:bottom w:w="15" w:type="dxa"/>
          <w:right w:w="15" w:type="dxa"/>
        </w:tblCellMar>
        <w:tblLook w:val="04A0"/>
      </w:tblPr>
      <w:tblGrid>
        <w:gridCol w:w="1626"/>
        <w:gridCol w:w="1995"/>
        <w:gridCol w:w="2069"/>
      </w:tblGrid>
      <w:tr w:rsidR="00190D7D" w:rsidTr="00190D7D">
        <w:trPr>
          <w:jc w:val="center"/>
        </w:trPr>
        <w:tc>
          <w:tcPr>
            <w:tcW w:w="0" w:type="auto"/>
            <w:tcBorders>
              <w:bottom w:val="single" w:sz="18"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pPr>
              <w:rPr>
                <w:sz w:val="1"/>
                <w:szCs w:val="24"/>
              </w:rPr>
            </w:pPr>
          </w:p>
        </w:tc>
        <w:tc>
          <w:tcPr>
            <w:tcW w:w="0" w:type="auto"/>
            <w:tcBorders>
              <w:left w:val="single" w:sz="1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Probabilité forte</w:t>
            </w:r>
          </w:p>
        </w:tc>
        <w:tc>
          <w:tcPr>
            <w:tcW w:w="0" w:type="auto"/>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Probabilité faible</w:t>
            </w:r>
          </w:p>
        </w:tc>
      </w:tr>
      <w:tr w:rsidR="00190D7D" w:rsidTr="00190D7D">
        <w:trPr>
          <w:jc w:val="center"/>
        </w:trPr>
        <w:tc>
          <w:tcPr>
            <w:tcW w:w="0" w:type="auto"/>
            <w:tcBorders>
              <w:top w:val="single" w:sz="18" w:space="0" w:color="4F81BD" w:themeColor="accent1"/>
              <w:bottom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Impact fort</w:t>
            </w:r>
          </w:p>
        </w:tc>
        <w:tc>
          <w:tcPr>
            <w:tcW w:w="0" w:type="auto"/>
            <w:tcBorders>
              <w:top w:val="single" w:sz="18" w:space="0" w:color="4F81BD" w:themeColor="accent1"/>
              <w:left w:val="single" w:sz="18" w:space="0" w:color="4F81BD" w:themeColor="accent1"/>
              <w:bottom w:val="single" w:sz="6" w:space="0" w:color="4F81BD" w:themeColor="accent1"/>
              <w:righ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A</w:t>
            </w:r>
          </w:p>
        </w:tc>
        <w:tc>
          <w:tcPr>
            <w:tcW w:w="0" w:type="auto"/>
            <w:tcBorders>
              <w:top w:val="single" w:sz="18" w:space="0" w:color="4F81BD" w:themeColor="accent1"/>
              <w:left w:val="single" w:sz="6" w:space="0" w:color="4F81BD" w:themeColor="accent1"/>
              <w:bottom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B</w:t>
            </w:r>
          </w:p>
        </w:tc>
      </w:tr>
      <w:tr w:rsidR="00190D7D" w:rsidTr="00190D7D">
        <w:trPr>
          <w:jc w:val="center"/>
        </w:trPr>
        <w:tc>
          <w:tcPr>
            <w:tcW w:w="0" w:type="auto"/>
            <w:tcBorders>
              <w:top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Impact faible</w:t>
            </w:r>
          </w:p>
        </w:tc>
        <w:tc>
          <w:tcPr>
            <w:tcW w:w="0" w:type="auto"/>
            <w:tcBorders>
              <w:top w:val="single" w:sz="6" w:space="0" w:color="4F81BD" w:themeColor="accent1"/>
              <w:left w:val="single" w:sz="18" w:space="0" w:color="4F81BD" w:themeColor="accent1"/>
              <w:righ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C</w:t>
            </w:r>
          </w:p>
        </w:tc>
        <w:tc>
          <w:tcPr>
            <w:tcW w:w="0" w:type="auto"/>
            <w:tcBorders>
              <w:top w:val="single" w:sz="6" w:space="0" w:color="4F81BD" w:themeColor="accent1"/>
              <w:lef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D</w:t>
            </w:r>
          </w:p>
        </w:tc>
      </w:tr>
    </w:tbl>
    <w:p w:rsidR="00190D7D" w:rsidRDefault="00190D7D" w:rsidP="00190D7D">
      <w:pPr>
        <w:pStyle w:val="Lgende"/>
        <w:jc w:val="center"/>
      </w:pPr>
      <w:r>
        <w:t xml:space="preserve">Tableau </w:t>
      </w:r>
      <w:fldSimple w:instr=" SEQ Tableau \* ARABIC ">
        <w:r w:rsidR="00D34823">
          <w:rPr>
            <w:noProof/>
          </w:rPr>
          <w:t>2</w:t>
        </w:r>
      </w:fldSimple>
      <w:r>
        <w:t>: m</w:t>
      </w:r>
      <w:r w:rsidRPr="008743A1">
        <w:t>atrice des classes de risques</w:t>
      </w:r>
    </w:p>
    <w:p w:rsidR="00190D7D" w:rsidRPr="00190D7D" w:rsidRDefault="00190D7D" w:rsidP="00190D7D"/>
    <w:p w:rsidR="000A2485" w:rsidRPr="000A2485" w:rsidRDefault="00190D7D" w:rsidP="000A2485">
      <w:pPr>
        <w:pStyle w:val="Titre3"/>
      </w:pPr>
      <w:bookmarkStart w:id="11" w:name="_Toc341188861"/>
      <w:r>
        <w:t>Analyse globale des risques</w:t>
      </w:r>
      <w:bookmarkEnd w:id="11"/>
    </w:p>
    <w:tbl>
      <w:tblPr>
        <w:tblW w:w="0" w:type="auto"/>
        <w:tblCellMar>
          <w:top w:w="15" w:type="dxa"/>
          <w:left w:w="15" w:type="dxa"/>
          <w:bottom w:w="15" w:type="dxa"/>
          <w:right w:w="15" w:type="dxa"/>
        </w:tblCellMar>
        <w:tblLook w:val="04A0"/>
      </w:tblPr>
      <w:tblGrid>
        <w:gridCol w:w="879"/>
        <w:gridCol w:w="2801"/>
        <w:gridCol w:w="2801"/>
        <w:gridCol w:w="2801"/>
      </w:tblGrid>
      <w:tr w:rsidR="000A2485"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0A2485"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Code défectueux</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Intégration ratée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d’intégration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Absence d’interopérabilité des logiciels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Imposition d’un seul logiciel par besoin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Prise en main du SVN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Réalisation de tutoriaux vidéo</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Formation par les étudiants connaisseurs</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Maintenance/évolution du code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Conventions de syntaxe/format</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Revue du code</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proofErr w:type="spellStart"/>
            <w:r w:rsidRPr="000A2485">
              <w:rPr>
                <w:rFonts w:ascii="Arial" w:eastAsia="Times New Roman" w:hAnsi="Arial" w:cs="Arial"/>
                <w:color w:val="000000"/>
                <w:sz w:val="23"/>
                <w:szCs w:val="23"/>
                <w:lang w:eastAsia="fr-FR"/>
              </w:rPr>
              <w:t>Délivrables</w:t>
            </w:r>
            <w:proofErr w:type="spellEnd"/>
            <w:r w:rsidRPr="000A2485">
              <w:rPr>
                <w:rFonts w:ascii="Arial" w:eastAsia="Times New Roman" w:hAnsi="Arial" w:cs="Arial"/>
                <w:color w:val="000000"/>
                <w:sz w:val="23"/>
                <w:szCs w:val="23"/>
                <w:lang w:eastAsia="fr-FR"/>
              </w:rPr>
              <w:t xml:space="preserve"> hétérogènes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Création d’un modèle Word</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Documentation éparpillée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Espace documentaire unique sur le SVN</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0A2485" w:rsidRPr="000A2485" w:rsidRDefault="000A2485" w:rsidP="00190D7D">
            <w:pPr>
              <w:keepNext/>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Rapatrier les documents sur le SVN</w:t>
            </w:r>
          </w:p>
        </w:tc>
      </w:tr>
    </w:tbl>
    <w:p w:rsidR="000A2485" w:rsidRPr="000A2485" w:rsidRDefault="00190D7D" w:rsidP="00190D7D">
      <w:pPr>
        <w:pStyle w:val="Lgende"/>
        <w:jc w:val="center"/>
        <w:rPr>
          <w:rFonts w:ascii="Times New Roman" w:eastAsia="Times New Roman" w:hAnsi="Times New Roman" w:cs="Times New Roman"/>
          <w:sz w:val="24"/>
          <w:szCs w:val="24"/>
          <w:lang w:eastAsia="fr-FR"/>
        </w:rPr>
      </w:pPr>
      <w:r>
        <w:t xml:space="preserve">Tableau </w:t>
      </w:r>
      <w:fldSimple w:instr=" SEQ Tableau \* ARABIC ">
        <w:r w:rsidR="00D34823">
          <w:rPr>
            <w:noProof/>
          </w:rPr>
          <w:t>3</w:t>
        </w:r>
      </w:fldSimple>
      <w:r>
        <w:t xml:space="preserve"> : liste des risques</w:t>
      </w:r>
    </w:p>
    <w:p w:rsidR="000A2485" w:rsidRPr="000A2485" w:rsidRDefault="000A2485" w:rsidP="000A2485"/>
    <w:p w:rsidR="00167054" w:rsidRDefault="00167054" w:rsidP="00F637E0">
      <w:pPr>
        <w:pStyle w:val="Titre2"/>
      </w:pPr>
      <w:bookmarkStart w:id="12" w:name="_Toc341188862"/>
      <w:r>
        <w:lastRenderedPageBreak/>
        <w:t>Bilan global de la gestion du projet</w:t>
      </w:r>
      <w:bookmarkEnd w:id="12"/>
    </w:p>
    <w:p w:rsidR="00167054" w:rsidRPr="00167054" w:rsidRDefault="00167054" w:rsidP="00167054"/>
    <w:p w:rsidR="00C07195" w:rsidRDefault="00C07195" w:rsidP="00C07195">
      <w:pPr>
        <w:ind w:firstLine="708"/>
        <w:jc w:val="both"/>
      </w:pPr>
      <w:r>
        <w:t>A travers LO23 et ce projet, notre équipe a pu faire face à la gestion d’un projet au sein d’une équipe de taille conséquente. Nous avons découvert le cycle complet d’un projet de développement, de la réception du cahier des charges, à la présentation du produit.</w:t>
      </w:r>
    </w:p>
    <w:p w:rsidR="00C07195" w:rsidRDefault="00C07195" w:rsidP="00C07195">
      <w:pPr>
        <w:ind w:firstLine="708"/>
        <w:jc w:val="both"/>
      </w:pPr>
      <w:r>
        <w:t xml:space="preserve">L’équipe disposait de connaissances techniques et conceptuelles mais a beaucoup appris socialement. La gestion de la communication au sein d’une grande équipe représente un obstacle conséquent à la réalisation du projet même si ce projet ne présentait, de prime abord, aucune difficulté d’ordre technique. Certaines redondances ou quiproquo nous ont prouvés qu’il était très important d’avoir une collaboration fluide au sein d’une grande équipe. Dans le cas contraire, il se peut, par exemple, que deux choses soient faites simultanément dans une direction différente. </w:t>
      </w:r>
    </w:p>
    <w:p w:rsidR="00C07195" w:rsidRPr="00FE4BC0" w:rsidRDefault="00C07195" w:rsidP="00C07195">
      <w:pPr>
        <w:ind w:firstLine="708"/>
        <w:jc w:val="both"/>
      </w:pPr>
      <w:r>
        <w:t>Ce plan de management nous a présenté les grands principes du management de projet que l’on pourra retrouver très rapidement dès notre entrée dans la vie active. Le découpage structurel, les estimations de tâches, le diagramme de Gantt, le diagramme d’ordonnancement ou encore les fiches de suivie représentent des rendus très concret. L’atout de cet UV est donc son coté professionnalisant concernant la gestion d’une équipe et d’un projet.</w:t>
      </w:r>
    </w:p>
    <w:p w:rsidR="00FE4BC0" w:rsidRDefault="00FE4BC0">
      <w:r>
        <w:br w:type="page"/>
      </w:r>
    </w:p>
    <w:p w:rsidR="00396610" w:rsidRPr="008C4DE1" w:rsidRDefault="00396610" w:rsidP="00396610">
      <w:pPr>
        <w:pStyle w:val="Titre1"/>
      </w:pPr>
      <w:bookmarkStart w:id="13" w:name="_Toc341188863"/>
      <w:r>
        <w:lastRenderedPageBreak/>
        <w:t>Management du module IHM Grille</w:t>
      </w:r>
      <w:bookmarkEnd w:id="13"/>
    </w:p>
    <w:p w:rsidR="00E5775C" w:rsidRDefault="00E5775C" w:rsidP="00AB78C1"/>
    <w:p w:rsidR="00396610" w:rsidRDefault="00396610" w:rsidP="00396610">
      <w:pPr>
        <w:pStyle w:val="Titre2"/>
      </w:pPr>
      <w:bookmarkStart w:id="14" w:name="_Toc341188864"/>
      <w:r>
        <w:t>Introduction</w:t>
      </w:r>
      <w:bookmarkEnd w:id="14"/>
    </w:p>
    <w:p w:rsidR="00CD1CE1" w:rsidRDefault="00CD1CE1" w:rsidP="00CD1CE1">
      <w:r>
        <w:t>Le rôle de l’IHM Grille est de gérer les interactions avec l’utilisateur. Elle représente l’interface avec laquelle celui-ci utilisera le jeu, et donc interagira avec toutes les fonctionnalités (jouer une partie, jouer un coup, discuter avec l’adversaire, revoir une partie). Il est donc nécessaire qu’elle soit ergonomique, efficace, facile à utiliser et agréable visuellement.</w:t>
      </w:r>
    </w:p>
    <w:p w:rsidR="00CD1CE1" w:rsidRDefault="00CD1CE1" w:rsidP="00CD1CE1">
      <w:r>
        <w:t>L’objectif de notre module est donc de créer un environnement graphique plaisant pour l’utilisateur lui permettant de jouer à ce jeu d’échec dans les meilleures conditions possibles.</w:t>
      </w:r>
    </w:p>
    <w:p w:rsidR="00CD1CE1" w:rsidRPr="00CD1CE1" w:rsidRDefault="00CD1CE1" w:rsidP="00CD1CE1"/>
    <w:p w:rsidR="00396610" w:rsidRDefault="00396610" w:rsidP="00396610">
      <w:pPr>
        <w:pStyle w:val="Titre2"/>
      </w:pPr>
      <w:bookmarkStart w:id="15" w:name="_Toc341188865"/>
      <w:r>
        <w:t>Découpage du projet</w:t>
      </w:r>
      <w:bookmarkEnd w:id="15"/>
    </w:p>
    <w:p w:rsidR="00CD1CE1" w:rsidRPr="00CD1CE1" w:rsidRDefault="00CD1CE1" w:rsidP="00CD1CE1">
      <w:r>
        <w:t>Voici un découpage structurel de notre module qui m’a ensuite permis de découper le projet en plus petites tâches.</w:t>
      </w:r>
    </w:p>
    <w:p w:rsidR="00CD1CE1" w:rsidRDefault="00CD1CE1" w:rsidP="00CD1CE1">
      <w:r w:rsidRPr="00CD1CE1">
        <w:rPr>
          <w:noProof/>
          <w:lang w:eastAsia="fr-FR"/>
        </w:rPr>
        <w:drawing>
          <wp:inline distT="0" distB="0" distL="0" distR="0">
            <wp:extent cx="5759450" cy="2256155"/>
            <wp:effectExtent l="19050" t="0" r="0" b="0"/>
            <wp:docPr id="7" name="Image 1" descr="C:\Users\PEP\Desktop\GI05\LO23\Plan de management\Découpage srtuctu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P\Desktop\GI05\LO23\Plan de management\Découpage srtucturel.png"/>
                    <pic:cNvPicPr>
                      <a:picLocks noChangeAspect="1" noChangeArrowheads="1"/>
                    </pic:cNvPicPr>
                  </pic:nvPicPr>
                  <pic:blipFill>
                    <a:blip r:embed="rId9"/>
                    <a:srcRect/>
                    <a:stretch>
                      <a:fillRect/>
                    </a:stretch>
                  </pic:blipFill>
                  <pic:spPr bwMode="auto">
                    <a:xfrm>
                      <a:off x="0" y="0"/>
                      <a:ext cx="5759450" cy="2256155"/>
                    </a:xfrm>
                    <a:prstGeom prst="rect">
                      <a:avLst/>
                    </a:prstGeom>
                    <a:noFill/>
                    <a:ln w="9525">
                      <a:noFill/>
                      <a:miter lim="800000"/>
                      <a:headEnd/>
                      <a:tailEnd/>
                    </a:ln>
                  </pic:spPr>
                </pic:pic>
              </a:graphicData>
            </a:graphic>
          </wp:inline>
        </w:drawing>
      </w:r>
    </w:p>
    <w:p w:rsidR="002721FE" w:rsidRDefault="002721FE" w:rsidP="00CD1CE1"/>
    <w:p w:rsidR="002721FE" w:rsidRDefault="002721FE" w:rsidP="00CD1CE1"/>
    <w:p w:rsidR="002721FE" w:rsidRDefault="002721FE" w:rsidP="00CD1CE1"/>
    <w:p w:rsidR="002721FE" w:rsidRDefault="002721FE" w:rsidP="00CD1CE1"/>
    <w:p w:rsidR="002721FE" w:rsidRDefault="002721FE" w:rsidP="00CD1CE1"/>
    <w:p w:rsidR="002721FE" w:rsidRDefault="002721FE" w:rsidP="00CD1CE1"/>
    <w:p w:rsidR="002721FE" w:rsidRPr="00CD1CE1" w:rsidRDefault="002721FE" w:rsidP="00CD1CE1"/>
    <w:p w:rsidR="002E6258" w:rsidRPr="002E6258" w:rsidRDefault="00FE4BC0" w:rsidP="002E6258">
      <w:pPr>
        <w:pStyle w:val="Titre2"/>
      </w:pPr>
      <w:bookmarkStart w:id="16" w:name="_Toc341188866"/>
      <w:r>
        <w:lastRenderedPageBreak/>
        <w:t>Estimation des charges</w:t>
      </w:r>
      <w:bookmarkEnd w:id="16"/>
    </w:p>
    <w:tbl>
      <w:tblPr>
        <w:tblW w:w="13608" w:type="dxa"/>
        <w:tblInd w:w="-170" w:type="dxa"/>
        <w:tblLayout w:type="fixed"/>
        <w:tblCellMar>
          <w:left w:w="70" w:type="dxa"/>
          <w:right w:w="70" w:type="dxa"/>
        </w:tblCellMar>
        <w:tblLook w:val="04A0"/>
      </w:tblPr>
      <w:tblGrid>
        <w:gridCol w:w="5549"/>
        <w:gridCol w:w="2081"/>
        <w:gridCol w:w="5978"/>
      </w:tblGrid>
      <w:tr w:rsidR="00CD1CE1" w:rsidRPr="00F652F0" w:rsidTr="00CD1CE1">
        <w:trPr>
          <w:trHeight w:val="465"/>
        </w:trPr>
        <w:tc>
          <w:tcPr>
            <w:tcW w:w="5549"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Nom</w:t>
            </w:r>
            <w:r w:rsidR="002E6258" w:rsidRPr="006D1891">
              <w:rPr>
                <w:rFonts w:ascii="Calibri" w:eastAsia="Times New Roman" w:hAnsi="Calibri" w:cs="Calibri"/>
                <w:b/>
                <w:bCs/>
                <w:color w:val="000000"/>
                <w:sz w:val="28"/>
                <w:szCs w:val="28"/>
                <w:lang w:eastAsia="fr-FR"/>
              </w:rPr>
              <w:t xml:space="preserve"> de la tâche</w:t>
            </w:r>
          </w:p>
        </w:tc>
        <w:tc>
          <w:tcPr>
            <w:tcW w:w="2081"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Charges</w:t>
            </w:r>
          </w:p>
        </w:tc>
        <w:tc>
          <w:tcPr>
            <w:tcW w:w="5978"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Ressources</w:t>
            </w: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Etude</w:t>
            </w:r>
          </w:p>
        </w:tc>
        <w:tc>
          <w:tcPr>
            <w:tcW w:w="2081"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single" w:sz="4" w:space="0" w:color="FFFFFF"/>
              <w:bottom w:val="single" w:sz="12" w:space="0" w:color="FFFFFF"/>
              <w:right w:val="single" w:sz="4" w:space="0" w:color="FFFFFF"/>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Conception</w:t>
            </w:r>
          </w:p>
        </w:tc>
        <w:tc>
          <w:tcPr>
            <w:tcW w:w="2081" w:type="dxa"/>
            <w:tcBorders>
              <w:top w:val="nil"/>
              <w:left w:val="nil"/>
              <w:bottom w:val="single" w:sz="12" w:space="0" w:color="FFFFFF"/>
              <w:right w:val="single" w:sz="4" w:space="0" w:color="FFFFFF"/>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Pr>
                <w:rFonts w:ascii="Calibri" w:eastAsia="Times New Roman" w:hAnsi="Calibri" w:cs="Calibri"/>
                <w:b/>
                <w:bCs/>
                <w:color w:val="FFFFFF"/>
                <w:lang w:eastAsia="fr-FR"/>
              </w:rPr>
              <w:t>5</w:t>
            </w:r>
            <w:r w:rsidR="0004140C">
              <w:rPr>
                <w:rFonts w:ascii="Calibri" w:eastAsia="Times New Roman" w:hAnsi="Calibri" w:cs="Calibri"/>
                <w:b/>
                <w:bCs/>
                <w:color w:val="FFFFFF"/>
                <w:lang w:eastAsia="fr-FR"/>
              </w:rPr>
              <w:t>3</w:t>
            </w:r>
          </w:p>
        </w:tc>
        <w:tc>
          <w:tcPr>
            <w:tcW w:w="5978" w:type="dxa"/>
            <w:tcBorders>
              <w:top w:val="nil"/>
              <w:left w:val="nil"/>
              <w:bottom w:val="single" w:sz="12" w:space="0" w:color="FFFFFF"/>
              <w:right w:val="nil"/>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proofErr w:type="spellStart"/>
            <w:r w:rsidRPr="00F652F0">
              <w:rPr>
                <w:rFonts w:ascii="Calibri" w:eastAsia="Times New Roman" w:hAnsi="Calibri" w:cs="Calibri"/>
                <w:b/>
                <w:bCs/>
                <w:color w:val="FFFFFF"/>
                <w:lang w:eastAsia="fr-FR"/>
              </w:rPr>
              <w:t>Resp</w:t>
            </w:r>
            <w:proofErr w:type="spellEnd"/>
            <w:r w:rsidRPr="00F652F0">
              <w:rPr>
                <w:rFonts w:ascii="Calibri" w:eastAsia="Times New Roman" w:hAnsi="Calibri" w:cs="Calibri"/>
                <w:b/>
                <w:bCs/>
                <w:color w:val="FFFFFF"/>
                <w:lang w:eastAsia="fr-FR"/>
              </w:rPr>
              <w:t xml:space="preserve"> : Karim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Cas d'utilisations</w:t>
            </w:r>
          </w:p>
        </w:tc>
        <w:tc>
          <w:tcPr>
            <w:tcW w:w="2081" w:type="dxa"/>
            <w:tcBorders>
              <w:top w:val="nil"/>
              <w:left w:val="nil"/>
              <w:bottom w:val="single" w:sz="4" w:space="0" w:color="FFFFFF"/>
              <w:right w:val="single" w:sz="4" w:space="0" w:color="FFFFFF"/>
            </w:tcBorders>
            <w:shd w:val="clear" w:color="E6B9B8" w:fill="E6B9B8"/>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single" w:sz="4" w:space="0" w:color="FFFFFF"/>
              <w:right w:val="nil"/>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F2DDDC" w:fill="F2DDD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Diagrammes de séquences</w:t>
            </w:r>
          </w:p>
        </w:tc>
        <w:tc>
          <w:tcPr>
            <w:tcW w:w="2081" w:type="dxa"/>
            <w:tcBorders>
              <w:top w:val="nil"/>
              <w:left w:val="nil"/>
              <w:bottom w:val="single" w:sz="4" w:space="0" w:color="FFFFFF"/>
              <w:right w:val="single" w:sz="4" w:space="0" w:color="FFFFFF"/>
            </w:tcBorders>
            <w:shd w:val="clear" w:color="F2DDDC" w:fill="F2DDD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single" w:sz="4" w:space="0" w:color="FFFFFF"/>
              <w:right w:val="nil"/>
            </w:tcBorders>
            <w:shd w:val="clear" w:color="F2DDDC" w:fill="F2DDD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 de classe</w:t>
            </w:r>
          </w:p>
        </w:tc>
        <w:tc>
          <w:tcPr>
            <w:tcW w:w="2081" w:type="dxa"/>
            <w:tcBorders>
              <w:top w:val="nil"/>
              <w:left w:val="nil"/>
              <w:bottom w:val="nil"/>
              <w:right w:val="single" w:sz="4" w:space="0" w:color="FFFFFF"/>
            </w:tcBorders>
            <w:shd w:val="clear" w:color="E6B9B8" w:fill="E6B9B8"/>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04140C" w:rsidRPr="00F652F0"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Maquettage</w:t>
            </w:r>
          </w:p>
        </w:tc>
        <w:tc>
          <w:tcPr>
            <w:tcW w:w="2081" w:type="dxa"/>
            <w:tcBorders>
              <w:top w:val="nil"/>
              <w:left w:val="nil"/>
              <w:bottom w:val="nil"/>
              <w:right w:val="single" w:sz="4" w:space="0" w:color="FFFFFF"/>
            </w:tcBorders>
            <w:shd w:val="clear" w:color="auto" w:fill="F2DBDB" w:themeFill="accent2" w:themeFillTint="33"/>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5978" w:type="dxa"/>
            <w:tcBorders>
              <w:top w:val="nil"/>
              <w:left w:val="nil"/>
              <w:bottom w:val="nil"/>
              <w:right w:val="nil"/>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Laura</w:t>
            </w:r>
          </w:p>
        </w:tc>
      </w:tr>
      <w:tr w:rsidR="0004140C" w:rsidRPr="00F652F0"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dossier de conception</w:t>
            </w:r>
          </w:p>
        </w:tc>
        <w:tc>
          <w:tcPr>
            <w:tcW w:w="2081" w:type="dxa"/>
            <w:tcBorders>
              <w:top w:val="nil"/>
              <w:left w:val="nil"/>
              <w:bottom w:val="nil"/>
              <w:right w:val="single" w:sz="4" w:space="0" w:color="FFFFFF"/>
            </w:tcBorders>
            <w:shd w:val="clear" w:color="E6B9B8" w:fill="E6B9B8"/>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nil"/>
              <w:right w:val="nil"/>
            </w:tcBorders>
            <w:shd w:val="clear" w:color="E6B9B8" w:fill="E6B9B8"/>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Karim/Guilhem/Laura</w:t>
            </w:r>
          </w:p>
        </w:tc>
      </w:tr>
      <w:tr w:rsidR="0004140C" w:rsidRPr="00F652F0"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plan de management</w:t>
            </w:r>
          </w:p>
        </w:tc>
        <w:tc>
          <w:tcPr>
            <w:tcW w:w="2081" w:type="dxa"/>
            <w:tcBorders>
              <w:top w:val="nil"/>
              <w:left w:val="nil"/>
              <w:bottom w:val="nil"/>
              <w:right w:val="single" w:sz="4" w:space="0" w:color="FFFFFF"/>
            </w:tcBorders>
            <w:shd w:val="clear" w:color="auto" w:fill="F2DBDB" w:themeFill="accent2" w:themeFillTint="33"/>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nil"/>
              <w:right w:val="nil"/>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proofErr w:type="spellStart"/>
            <w:r>
              <w:rPr>
                <w:rFonts w:ascii="Calibri" w:eastAsia="Times New Roman" w:hAnsi="Calibri" w:cs="Calibri"/>
                <w:color w:val="000000"/>
                <w:lang w:eastAsia="fr-FR"/>
              </w:rPr>
              <w:t>Loic</w:t>
            </w:r>
            <w:proofErr w:type="spellEnd"/>
          </w:p>
        </w:tc>
      </w:tr>
      <w:tr w:rsidR="00CD1CE1" w:rsidRPr="00F652F0" w:rsidTr="0004140C">
        <w:trPr>
          <w:trHeight w:val="300"/>
        </w:trPr>
        <w:tc>
          <w:tcPr>
            <w:tcW w:w="5549"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Réunions avec les autres groupes</w:t>
            </w:r>
          </w:p>
        </w:tc>
        <w:tc>
          <w:tcPr>
            <w:tcW w:w="2081"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single" w:sz="12" w:space="0" w:color="FFFFFF"/>
              <w:right w:val="single" w:sz="4" w:space="0" w:color="FFFFFF"/>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Développement</w:t>
            </w:r>
          </w:p>
        </w:tc>
        <w:tc>
          <w:tcPr>
            <w:tcW w:w="2081" w:type="dxa"/>
            <w:tcBorders>
              <w:top w:val="nil"/>
              <w:left w:val="nil"/>
              <w:bottom w:val="single" w:sz="12" w:space="0" w:color="FFFFFF"/>
              <w:right w:val="single" w:sz="4" w:space="0" w:color="FFFFFF"/>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1</w:t>
            </w:r>
            <w:r>
              <w:rPr>
                <w:rFonts w:ascii="Calibri" w:eastAsia="Times New Roman" w:hAnsi="Calibri" w:cs="Calibri"/>
                <w:b/>
                <w:bCs/>
                <w:color w:val="FFFFFF"/>
                <w:lang w:eastAsia="fr-FR"/>
              </w:rPr>
              <w:t>46</w:t>
            </w:r>
          </w:p>
        </w:tc>
        <w:tc>
          <w:tcPr>
            <w:tcW w:w="5978" w:type="dxa"/>
            <w:tcBorders>
              <w:top w:val="nil"/>
              <w:left w:val="nil"/>
              <w:bottom w:val="single" w:sz="12" w:space="0" w:color="FFFFFF"/>
              <w:right w:val="nil"/>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proofErr w:type="spellStart"/>
            <w:r w:rsidRPr="00F652F0">
              <w:rPr>
                <w:rFonts w:ascii="Calibri" w:eastAsia="Times New Roman" w:hAnsi="Calibri" w:cs="Calibri"/>
                <w:b/>
                <w:bCs/>
                <w:color w:val="FFFFFF"/>
                <w:lang w:eastAsia="fr-FR"/>
              </w:rPr>
              <w:t>Resp</w:t>
            </w:r>
            <w:proofErr w:type="spellEnd"/>
            <w:r w:rsidRPr="00F652F0">
              <w:rPr>
                <w:rFonts w:ascii="Calibri" w:eastAsia="Times New Roman" w:hAnsi="Calibri" w:cs="Calibri"/>
                <w:b/>
                <w:bCs/>
                <w:color w:val="FFFFFF"/>
                <w:lang w:eastAsia="fr-FR"/>
              </w:rPr>
              <w:t xml:space="preserve"> : Romain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 liste des coups possibles pour une pièce donnée</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21</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Laura/Romain/Guilhem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 la grille, des pions, de leur déplacement (afficher les cases possibles, sons,  animations)</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50</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roofErr w:type="spellStart"/>
            <w:r w:rsidRPr="00F652F0">
              <w:rPr>
                <w:rFonts w:ascii="Calibri" w:eastAsia="Times New Roman" w:hAnsi="Calibri" w:cs="Calibri"/>
                <w:color w:val="000000"/>
                <w:lang w:eastAsia="fr-FR"/>
              </w:rPr>
              <w:t>Loic</w:t>
            </w:r>
            <w:proofErr w:type="spellEnd"/>
            <w:r w:rsidRPr="00F652F0">
              <w:rPr>
                <w:rFonts w:ascii="Calibri" w:eastAsia="Times New Roman" w:hAnsi="Calibri" w:cs="Calibri"/>
                <w:color w:val="000000"/>
                <w:lang w:eastAsia="fr-FR"/>
              </w:rPr>
              <w:t>/Karim/Morgan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des pièces mangées</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 gestion du temps</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Morgan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des profils de chaque joueur</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Guilhem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du module de chat</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roofErr w:type="spellStart"/>
            <w:r w:rsidRPr="00F652F0">
              <w:rPr>
                <w:rFonts w:ascii="Calibri" w:eastAsia="Times New Roman" w:hAnsi="Calibri" w:cs="Calibri"/>
                <w:color w:val="000000"/>
                <w:lang w:eastAsia="fr-FR"/>
              </w:rPr>
              <w:t>Loic</w:t>
            </w:r>
            <w:proofErr w:type="spellEnd"/>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du module de </w:t>
            </w:r>
            <w:proofErr w:type="spellStart"/>
            <w:r w:rsidRPr="00F652F0">
              <w:rPr>
                <w:rFonts w:ascii="Calibri" w:eastAsia="Times New Roman" w:hAnsi="Calibri" w:cs="Calibri"/>
                <w:color w:val="000000"/>
                <w:lang w:eastAsia="fr-FR"/>
              </w:rPr>
              <w:t>revisionnage</w:t>
            </w:r>
            <w:proofErr w:type="spellEnd"/>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CD1CE1" w:rsidRPr="00F652F0" w:rsidTr="00CD1CE1">
        <w:trPr>
          <w:trHeight w:val="300"/>
        </w:trPr>
        <w:tc>
          <w:tcPr>
            <w:tcW w:w="5549" w:type="dxa"/>
            <w:tcBorders>
              <w:top w:val="nil"/>
              <w:left w:val="single" w:sz="4" w:space="0" w:color="FFFFFF"/>
              <w:bottom w:val="nil"/>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p>
        </w:tc>
        <w:tc>
          <w:tcPr>
            <w:tcW w:w="5978" w:type="dxa"/>
            <w:tcBorders>
              <w:top w:val="nil"/>
              <w:left w:val="nil"/>
              <w:bottom w:val="nil"/>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single" w:sz="12" w:space="0" w:color="FFFFFF"/>
              <w:right w:val="single" w:sz="4" w:space="0" w:color="FFFFFF"/>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Tests</w:t>
            </w:r>
          </w:p>
        </w:tc>
        <w:tc>
          <w:tcPr>
            <w:tcW w:w="2081" w:type="dxa"/>
            <w:tcBorders>
              <w:top w:val="nil"/>
              <w:left w:val="nil"/>
              <w:bottom w:val="single" w:sz="12" w:space="0" w:color="FFFFFF"/>
              <w:right w:val="single" w:sz="4" w:space="0" w:color="FFFFFF"/>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47</w:t>
            </w:r>
          </w:p>
        </w:tc>
        <w:tc>
          <w:tcPr>
            <w:tcW w:w="5978" w:type="dxa"/>
            <w:tcBorders>
              <w:top w:val="nil"/>
              <w:left w:val="nil"/>
              <w:bottom w:val="single" w:sz="12" w:space="0" w:color="FFFFFF"/>
              <w:right w:val="nil"/>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Tous</w:t>
            </w:r>
          </w:p>
        </w:tc>
      </w:tr>
      <w:tr w:rsidR="00CD1CE1" w:rsidRPr="00F652F0" w:rsidTr="00CD1CE1">
        <w:trPr>
          <w:trHeight w:val="300"/>
        </w:trPr>
        <w:tc>
          <w:tcPr>
            <w:tcW w:w="5549" w:type="dxa"/>
            <w:tcBorders>
              <w:top w:val="nil"/>
              <w:left w:val="nil"/>
              <w:bottom w:val="single" w:sz="4" w:space="0" w:color="FFFFFF"/>
              <w:right w:val="single" w:sz="4" w:space="0" w:color="FFFFFF"/>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interne (charger une partie)</w:t>
            </w:r>
          </w:p>
        </w:tc>
        <w:tc>
          <w:tcPr>
            <w:tcW w:w="2081" w:type="dxa"/>
            <w:tcBorders>
              <w:top w:val="nil"/>
              <w:left w:val="nil"/>
              <w:bottom w:val="single" w:sz="4" w:space="0" w:color="FFFFFF"/>
              <w:right w:val="single" w:sz="4" w:space="0" w:color="FFFFFF"/>
            </w:tcBorders>
            <w:shd w:val="clear" w:color="B8CCE4" w:fill="B8CCE4"/>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15</w:t>
            </w:r>
          </w:p>
        </w:tc>
        <w:tc>
          <w:tcPr>
            <w:tcW w:w="5978" w:type="dxa"/>
            <w:tcBorders>
              <w:top w:val="nil"/>
              <w:left w:val="nil"/>
              <w:bottom w:val="single" w:sz="4" w:space="0" w:color="FFFFFF"/>
              <w:right w:val="nil"/>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nil"/>
              <w:bottom w:val="single" w:sz="4" w:space="0" w:color="FFFFFF"/>
              <w:right w:val="single" w:sz="4" w:space="0" w:color="FFFFFF"/>
            </w:tcBorders>
            <w:shd w:val="clear" w:color="DBE5F1" w:fill="DBE5F1"/>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avec les autres modules</w:t>
            </w:r>
          </w:p>
        </w:tc>
        <w:tc>
          <w:tcPr>
            <w:tcW w:w="2081" w:type="dxa"/>
            <w:tcBorders>
              <w:top w:val="nil"/>
              <w:left w:val="nil"/>
              <w:bottom w:val="single" w:sz="4" w:space="0" w:color="FFFFFF"/>
              <w:right w:val="single" w:sz="4" w:space="0" w:color="FFFFFF"/>
            </w:tcBorders>
            <w:shd w:val="clear" w:color="DBE5F1" w:fill="DBE5F1"/>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25</w:t>
            </w:r>
          </w:p>
        </w:tc>
        <w:tc>
          <w:tcPr>
            <w:tcW w:w="5978" w:type="dxa"/>
            <w:tcBorders>
              <w:top w:val="nil"/>
              <w:left w:val="nil"/>
              <w:bottom w:val="single" w:sz="4" w:space="0" w:color="FFFFFF"/>
              <w:right w:val="nil"/>
            </w:tcBorders>
            <w:shd w:val="clear" w:color="DBE5F1" w:fill="DBE5F1"/>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nil"/>
              <w:bottom w:val="nil"/>
              <w:right w:val="single" w:sz="4" w:space="0" w:color="FFFFFF"/>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Documentations</w:t>
            </w:r>
          </w:p>
        </w:tc>
        <w:tc>
          <w:tcPr>
            <w:tcW w:w="2081" w:type="dxa"/>
            <w:tcBorders>
              <w:top w:val="nil"/>
              <w:left w:val="nil"/>
              <w:bottom w:val="nil"/>
              <w:right w:val="single" w:sz="4" w:space="0" w:color="FFFFFF"/>
            </w:tcBorders>
            <w:shd w:val="clear" w:color="B8CCE4" w:fill="B8CCE4"/>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bl>
    <w:p w:rsidR="00CD1CE1" w:rsidRDefault="00CD1CE1" w:rsidP="00CD1CE1"/>
    <w:p w:rsidR="00270605" w:rsidRDefault="00EB7A96" w:rsidP="00CD1CE1">
      <w:r>
        <w:t xml:space="preserve">J’ai pu mesurer la difficulté dans la décomposition en tâches de notre module. Avec l’aide de l’équipe nous sommes </w:t>
      </w:r>
      <w:r w:rsidR="008B4811">
        <w:t>arrivés</w:t>
      </w:r>
      <w:r>
        <w:t xml:space="preserve"> à un découpage en tâche fine couvrant toutes les fonctionnalités à développer.</w:t>
      </w:r>
    </w:p>
    <w:p w:rsidR="00270605" w:rsidRDefault="008B4811" w:rsidP="00CD1CE1">
      <w:r>
        <w:t>Cependant, ce n’est qu’une estimation et nous sommes conscients que cela ne collera pas exactement à la réalité mais nous avons tenté de faire au plus juste.</w:t>
      </w:r>
    </w:p>
    <w:p w:rsidR="00270605" w:rsidRDefault="00270605" w:rsidP="00CD1CE1"/>
    <w:p w:rsidR="00270605" w:rsidRDefault="00270605" w:rsidP="00CD1CE1"/>
    <w:p w:rsidR="00270605" w:rsidRDefault="00270605" w:rsidP="00CD1CE1"/>
    <w:p w:rsidR="00270605" w:rsidRDefault="00270605" w:rsidP="00CD1CE1"/>
    <w:p w:rsidR="00270605" w:rsidRDefault="00270605" w:rsidP="00CD1CE1"/>
    <w:p w:rsidR="00270605" w:rsidRDefault="00270605" w:rsidP="00CD1CE1"/>
    <w:p w:rsidR="00396610" w:rsidRDefault="00FE4BC0" w:rsidP="00396610">
      <w:pPr>
        <w:pStyle w:val="Titre2"/>
      </w:pPr>
      <w:bookmarkStart w:id="17" w:name="_Toc341188867"/>
      <w:r>
        <w:lastRenderedPageBreak/>
        <w:t>Planification</w:t>
      </w:r>
      <w:bookmarkEnd w:id="17"/>
    </w:p>
    <w:p w:rsidR="00533098" w:rsidRDefault="00533098" w:rsidP="00533098">
      <w:pPr>
        <w:pStyle w:val="Titre3"/>
      </w:pPr>
      <w:bookmarkStart w:id="18" w:name="_Toc341188868"/>
      <w:r>
        <w:t>Diagramme d’ordonnancement</w:t>
      </w:r>
      <w:bookmarkEnd w:id="18"/>
    </w:p>
    <w:p w:rsidR="004C7510" w:rsidRDefault="00241FDD" w:rsidP="00533098">
      <w:r>
        <w:rPr>
          <w:noProof/>
          <w:lang w:eastAsia="fr-FR"/>
        </w:rPr>
        <w:pict>
          <v:roundrect id="AutoShape 52" o:spid="_x0000_s1071" style="position:absolute;margin-left:171.4pt;margin-top:7.65pt;width:80.25pt;height:21.75pt;z-index:251717632;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" fillcolor="yellow" strokecolor="#f2f2f2 [3041]" strokeweight="3pt">
            <v:shadow on="t" color="#4e6128 [1606]" opacity=".5" offset="1pt"/>
            <v:textbox>
              <w:txbxContent>
                <w:p w:rsidR="00306BCC" w:rsidRDefault="00306BCC" w:rsidP="004C7510">
                  <w:pPr>
                    <w:jc w:val="center"/>
                  </w:pPr>
                  <w:r>
                    <w:t>Etude</w:t>
                  </w:r>
                </w:p>
              </w:txbxContent>
            </v:textbox>
          </v:roundrect>
        </w:pict>
      </w:r>
    </w:p>
    <w:p w:rsidR="004C7510" w:rsidRDefault="00241FDD" w:rsidP="00533098">
      <w:r>
        <w:rPr>
          <w:noProof/>
          <w:lang w:eastAsia="fr-FR"/>
        </w:rPr>
        <w:pict>
          <v:shape id="AutoShape 59" o:spid="_x0000_s1186" type="#_x0000_t32" style="position:absolute;margin-left:211.9pt;margin-top:3.95pt;width:0;height:34.5pt;z-index:2517248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">
            <v:stroke endarrow="block"/>
          </v:shape>
        </w:pict>
      </w:r>
    </w:p>
    <w:p w:rsidR="00533098" w:rsidRDefault="00241FDD" w:rsidP="00533098">
      <w:r>
        <w:rPr>
          <w:noProof/>
          <w:lang w:eastAsia="fr-FR"/>
        </w:rPr>
        <w:pict>
          <v:roundrect id="AutoShape 53" o:spid="_x0000_s1072" style="position:absolute;margin-left:151.15pt;margin-top:13pt;width:126.75pt;height:41.25pt;z-index:251718656;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" fillcolor="#c0504d [3205]" strokecolor="#f2f2f2 [3041]" strokeweight="3pt">
            <v:shadow on="t" color="#622423 [1605]" opacity=".5" offset="1pt"/>
            <v:textbox>
              <w:txbxContent>
                <w:p w:rsidR="00306BCC" w:rsidRDefault="00306BCC" w:rsidP="004C7510">
                  <w:pPr>
                    <w:jc w:val="center"/>
                  </w:pPr>
                  <w:r>
                    <w:t>Conception</w:t>
                  </w:r>
                </w:p>
              </w:txbxContent>
            </v:textbox>
          </v:roundrect>
        </w:pict>
      </w:r>
    </w:p>
    <w:p w:rsidR="004C7510" w:rsidRDefault="004C7510" w:rsidP="00533098"/>
    <w:p w:rsidR="004C7510" w:rsidRDefault="00241FDD" w:rsidP="00533098">
      <w:r>
        <w:rPr>
          <w:noProof/>
          <w:lang w:eastAsia="fr-FR"/>
        </w:rPr>
        <w:pict>
          <v:shape id="AutoShape 61" o:spid="_x0000_s1185" type="#_x0000_t32" style="position:absolute;margin-left:251.65pt;margin-top:3.4pt;width:0;height:34.5pt;z-index:2517268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">
            <v:stroke endarrow="block"/>
          </v:shape>
        </w:pict>
      </w:r>
      <w:r>
        <w:rPr>
          <w:noProof/>
          <w:lang w:eastAsia="fr-FR"/>
        </w:rPr>
        <w:pict>
          <v:shape id="AutoShape 60" o:spid="_x0000_s1184" type="#_x0000_t32" style="position:absolute;margin-left:175.15pt;margin-top:3.4pt;width:0;height:34.5pt;z-index:25172582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">
            <v:stroke endarrow="block"/>
          </v:shape>
        </w:pict>
      </w:r>
    </w:p>
    <w:p w:rsidR="004C7510" w:rsidRDefault="00241FDD" w:rsidP="00533098">
      <w:r>
        <w:rPr>
          <w:noProof/>
          <w:lang w:eastAsia="fr-FR"/>
        </w:rPr>
        <w:pict>
          <v:roundrect id="AutoShape 55" o:spid="_x0000_s1073" style="position:absolute;margin-left:234.4pt;margin-top:11.7pt;width:2in;height:34.5pt;z-index:251720704;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" fillcolor="#9bbb59 [3206]" strokecolor="#f2f2f2 [3041]" strokeweight="3pt">
            <v:shadow on="t" color="#4e6128 [1606]" opacity=".5" offset="1pt"/>
            <v:textbox>
              <w:txbxContent>
                <w:p w:rsidR="00306BCC" w:rsidRDefault="00306BCC" w:rsidP="004C7510">
                  <w:pPr>
                    <w:jc w:val="center"/>
                  </w:pPr>
                  <w:proofErr w:type="spellStart"/>
                  <w:r>
                    <w:t>Dév</w:t>
                  </w:r>
                  <w:proofErr w:type="spellEnd"/>
                  <w:r>
                    <w:t xml:space="preserve"> de la fenêtre globale</w:t>
                  </w:r>
                </w:p>
              </w:txbxContent>
            </v:textbox>
          </v:roundrect>
        </w:pict>
      </w:r>
      <w:r>
        <w:rPr>
          <w:noProof/>
          <w:lang w:eastAsia="fr-FR"/>
        </w:rPr>
        <w:pict>
          <v:roundrect id="AutoShape 54" o:spid="_x0000_s1074" style="position:absolute;margin-left:58.9pt;margin-top:11.7pt;width:2in;height:34.5pt;z-index:251719680;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" fillcolor="#9bbb59 [3206]" strokecolor="#f2f2f2 [3041]" strokeweight="3pt">
            <v:shadow on="t" color="#4e6128 [1606]" opacity=".5" offset="1pt"/>
            <v:textbox>
              <w:txbxContent>
                <w:p w:rsidR="00306BCC" w:rsidRDefault="00306BCC" w:rsidP="004C7510">
                  <w:pPr>
                    <w:jc w:val="center"/>
                  </w:pPr>
                  <w:proofErr w:type="spellStart"/>
                  <w:r>
                    <w:t>Dév</w:t>
                  </w:r>
                  <w:proofErr w:type="spellEnd"/>
                  <w:r>
                    <w:t xml:space="preserve"> des coups possibles</w:t>
                  </w:r>
                </w:p>
              </w:txbxContent>
            </v:textbox>
          </v:roundrect>
        </w:pict>
      </w:r>
    </w:p>
    <w:p w:rsidR="004C7510" w:rsidRDefault="00241FDD" w:rsidP="00533098">
      <w:r>
        <w:rPr>
          <w:noProof/>
          <w:lang w:eastAsia="fr-FR"/>
        </w:rPr>
        <w:pict>
          <v:shape id="AutoShape 68" o:spid="_x0000_s1183" type="#_x0000_t32" style="position:absolute;margin-left:224.65pt;margin-top:20.75pt;width:34.5pt;height:42.75pt;flip:x;z-index:2517329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"/>
        </w:pict>
      </w:r>
      <w:r>
        <w:rPr>
          <w:noProof/>
          <w:lang w:eastAsia="fr-FR"/>
        </w:rPr>
        <w:pict>
          <v:shape id="AutoShape 67" o:spid="_x0000_s1182" type="#_x0000_t32" style="position:absolute;margin-left:188.65pt;margin-top:20.75pt;width:32.25pt;height:42.75pt;z-index:2517319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"/>
        </w:pict>
      </w:r>
    </w:p>
    <w:p w:rsidR="004C7510" w:rsidRDefault="004C7510" w:rsidP="00533098"/>
    <w:p w:rsidR="004C7510" w:rsidRDefault="00241FDD" w:rsidP="00533098">
      <w:r>
        <w:rPr>
          <w:noProof/>
          <w:lang w:eastAsia="fr-FR"/>
        </w:rPr>
        <w:pict>
          <v:shape id="AutoShape 65" o:spid="_x0000_s1181" type="#_x0000_t32" style="position:absolute;margin-left:188.65pt;margin-top:12.6pt;width:70.5pt;height:0;z-index:2517299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"/>
        </w:pict>
      </w:r>
      <w:r>
        <w:rPr>
          <w:noProof/>
          <w:lang w:eastAsia="fr-FR"/>
        </w:rPr>
        <w:pict>
          <v:shape id="AutoShape 62" o:spid="_x0000_s1180" type="#_x0000_t32" style="position:absolute;margin-left:188.65pt;margin-top:12.6pt;width:0;height:34.5pt;z-index:2517278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">
            <v:stroke endarrow="block"/>
          </v:shape>
        </w:pict>
      </w:r>
      <w:r>
        <w:rPr>
          <w:noProof/>
          <w:lang w:eastAsia="fr-FR"/>
        </w:rPr>
        <w:pict>
          <v:shape id="AutoShape 63" o:spid="_x0000_s1179" type="#_x0000_t32" style="position:absolute;margin-left:259.15pt;margin-top:12.6pt;width:0;height:34.5pt;z-index:25172889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">
            <v:stroke endarrow="block"/>
          </v:shape>
        </w:pict>
      </w:r>
    </w:p>
    <w:p w:rsidR="004C7510" w:rsidRDefault="00241FDD" w:rsidP="00533098">
      <w:r>
        <w:rPr>
          <w:noProof/>
          <w:lang w:eastAsia="fr-FR"/>
        </w:rPr>
        <w:pict>
          <v:roundrect id="AutoShape 57" o:spid="_x0000_s1075" style="position:absolute;margin-left:238.9pt;margin-top:21.65pt;width:147.75pt;height:88.5pt;z-index:251722752;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" fillcolor="#9bbb59 [3206]" strokecolor="#f2f2f2 [3041]" strokeweight="3pt">
            <v:shadow on="t" color="#4e6128 [1606]" opacity=".5" offset="1pt"/>
            <v:textbox>
              <w:txbxContent>
                <w:p w:rsidR="00306BCC" w:rsidRPr="004C7510" w:rsidRDefault="00306BCC" w:rsidP="004C7510">
                  <w:pPr>
                    <w:jc w:val="center"/>
                  </w:pP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 la grille, des pions, de leur déplacement</w:t>
                  </w:r>
                </w:p>
              </w:txbxContent>
            </v:textbox>
          </v:roundrect>
        </w:pict>
      </w:r>
      <w:r>
        <w:rPr>
          <w:noProof/>
          <w:lang w:eastAsia="fr-FR"/>
        </w:rPr>
        <w:pict>
          <v:roundrect id="AutoShape 58" o:spid="_x0000_s1076" style="position:absolute;margin-left:63.4pt;margin-top:21.65pt;width:2in;height:88.5pt;z-index:251723776;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" fillcolor="#9bbb59 [3206]" strokecolor="#f2f2f2 [3041]" strokeweight="3pt">
            <v:shadow on="t" color="#4e6128 [1606]" opacity=".5" offset="1pt"/>
            <v:textbox>
              <w:txbxContent>
                <w:p w:rsidR="00306BCC" w:rsidRDefault="00306BCC" w:rsidP="004C7510">
                  <w:pPr>
                    <w:jc w:val="center"/>
                  </w:pPr>
                  <w:proofErr w:type="spellStart"/>
                  <w:r>
                    <w:t>Dév</w:t>
                  </w:r>
                  <w:proofErr w:type="spellEnd"/>
                  <w:r>
                    <w:t xml:space="preserve"> du module de chat, de l’affichage des profils,  de la gestion du temps et des pièces mangées</w:t>
                  </w:r>
                </w:p>
              </w:txbxContent>
            </v:textbox>
          </v:roundrect>
        </w:pict>
      </w:r>
    </w:p>
    <w:p w:rsidR="004C7510" w:rsidRDefault="004C7510" w:rsidP="00533098"/>
    <w:p w:rsidR="004C7510" w:rsidRDefault="004C7510" w:rsidP="00533098"/>
    <w:p w:rsidR="004C7510" w:rsidRDefault="004C7510" w:rsidP="00533098"/>
    <w:p w:rsidR="004C7510" w:rsidRDefault="00241FDD" w:rsidP="00533098">
      <w:r>
        <w:rPr>
          <w:noProof/>
          <w:lang w:eastAsia="fr-FR"/>
        </w:rPr>
        <w:pict>
          <v:shape id="AutoShape 69" o:spid="_x0000_s1178" type="#_x0000_t32" style="position:absolute;margin-left:193.15pt;margin-top:14.4pt;width:32.25pt;height:42.75pt;z-index:2517340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"/>
        </w:pict>
      </w:r>
      <w:r>
        <w:rPr>
          <w:noProof/>
          <w:lang w:eastAsia="fr-FR"/>
        </w:rPr>
        <w:pict>
          <v:shape id="AutoShape 70" o:spid="_x0000_s1177" type="#_x0000_t32" style="position:absolute;margin-left:229.15pt;margin-top:14.4pt;width:34.5pt;height:42.75pt;flip:x;z-index:2517350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"/>
        </w:pict>
      </w:r>
    </w:p>
    <w:p w:rsidR="004C7510" w:rsidRDefault="004C7510" w:rsidP="00533098"/>
    <w:p w:rsidR="00270605" w:rsidRDefault="00241FDD" w:rsidP="00533098">
      <w:r>
        <w:rPr>
          <w:noProof/>
          <w:lang w:eastAsia="fr-FR"/>
        </w:rPr>
        <w:pict>
          <v:roundrect id="AutoShape 71" o:spid="_x0000_s1077" style="position:absolute;margin-left:167.65pt;margin-top:6.25pt;width:126.75pt;height:41.25pt;z-index:251736064;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" fillcolor="#4f81bd [3204]" strokecolor="#f2f2f2 [3041]" strokeweight="3pt">
            <v:shadow on="t" color="#243f60 [1604]" opacity=".5" offset="1pt"/>
            <v:textbox>
              <w:txbxContent>
                <w:p w:rsidR="00306BCC" w:rsidRDefault="00306BCC" w:rsidP="00270605">
                  <w:pPr>
                    <w:jc w:val="center"/>
                  </w:pPr>
                  <w:r>
                    <w:t>Intégration</w:t>
                  </w:r>
                </w:p>
              </w:txbxContent>
            </v:textbox>
          </v:roundrect>
        </w:pict>
      </w:r>
    </w:p>
    <w:p w:rsidR="00270605" w:rsidRDefault="00241FDD" w:rsidP="00533098">
      <w:r>
        <w:rPr>
          <w:noProof/>
          <w:lang w:eastAsia="fr-FR"/>
        </w:rPr>
        <w:pict>
          <v:shape id="AutoShape 73" o:spid="_x0000_s1176" type="#_x0000_t32" style="position:absolute;margin-left:229.15pt;margin-top:22.05pt;width:0;height:34.5pt;z-index:2517381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">
            <v:stroke endarrow="block"/>
          </v:shape>
        </w:pict>
      </w:r>
    </w:p>
    <w:p w:rsidR="00270605" w:rsidRDefault="00270605" w:rsidP="00533098"/>
    <w:p w:rsidR="00270605" w:rsidRDefault="00241FDD" w:rsidP="00533098">
      <w:r>
        <w:rPr>
          <w:noProof/>
          <w:lang w:eastAsia="fr-FR"/>
        </w:rPr>
        <w:pict>
          <v:roundrect id="AutoShape 72" o:spid="_x0000_s1078" style="position:absolute;margin-left:167.65pt;margin-top:5.7pt;width:126.75pt;height:41.25pt;z-index:251737088;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" fillcolor="#4f81bd [3204]" strokecolor="#f2f2f2 [3041]" strokeweight="3pt">
            <v:shadow on="t" color="#243f60 [1604]" opacity=".5" offset="1pt"/>
            <v:textbox>
              <w:txbxContent>
                <w:p w:rsidR="00306BCC" w:rsidRDefault="00306BCC" w:rsidP="00270605">
                  <w:pPr>
                    <w:jc w:val="center"/>
                  </w:pPr>
                  <w:r>
                    <w:t>Tests finaux</w:t>
                  </w:r>
                </w:p>
              </w:txbxContent>
            </v:textbox>
          </v:roundrect>
        </w:pict>
      </w:r>
    </w:p>
    <w:p w:rsidR="00270605" w:rsidRDefault="00270605" w:rsidP="00533098"/>
    <w:p w:rsidR="00270605" w:rsidRDefault="00270605" w:rsidP="00533098"/>
    <w:p w:rsidR="00270605" w:rsidRDefault="00270605" w:rsidP="00533098"/>
    <w:p w:rsidR="00270605" w:rsidRDefault="00270605" w:rsidP="00533098"/>
    <w:p w:rsidR="00270605" w:rsidRDefault="00270605" w:rsidP="00533098"/>
    <w:p w:rsidR="00270605" w:rsidRDefault="00270605" w:rsidP="00533098"/>
    <w:p w:rsidR="00533098" w:rsidRPr="00533098" w:rsidRDefault="00533098" w:rsidP="00533098">
      <w:pPr>
        <w:pStyle w:val="Titre3"/>
      </w:pPr>
      <w:bookmarkStart w:id="19" w:name="_Toc341188869"/>
      <w:r>
        <w:lastRenderedPageBreak/>
        <w:t>Diagramme de Gantt</w:t>
      </w:r>
      <w:r w:rsidR="0004140C" w:rsidRPr="0004140C">
        <w:rPr>
          <w:noProof/>
          <w:lang w:eastAsia="fr-FR"/>
        </w:rPr>
        <w:drawing>
          <wp:anchor distT="0" distB="0" distL="114300" distR="114300" simplePos="0" relativeHeight="251716608" behindDoc="0" locked="0" layoutInCell="1" allowOverlap="1">
            <wp:simplePos x="0" y="0"/>
            <wp:positionH relativeFrom="margin">
              <wp:posOffset>-1469811</wp:posOffset>
            </wp:positionH>
            <wp:positionV relativeFrom="margin">
              <wp:posOffset>3116539</wp:posOffset>
            </wp:positionV>
            <wp:extent cx="8158348" cy="2586602"/>
            <wp:effectExtent l="0" t="2781300" r="0" b="2766695"/>
            <wp:wrapSquare wrapText="bothSides"/>
            <wp:docPr id="9" name="Image 2" descr="C:\Users\PEP\Downloads\G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P\Downloads\Gant(2).png"/>
                    <pic:cNvPicPr>
                      <a:picLocks noChangeAspect="1" noChangeArrowheads="1"/>
                    </pic:cNvPicPr>
                  </pic:nvPicPr>
                  <pic:blipFill>
                    <a:blip r:embed="rId10"/>
                    <a:srcRect/>
                    <a:stretch>
                      <a:fillRect/>
                    </a:stretch>
                  </pic:blipFill>
                  <pic:spPr bwMode="auto">
                    <a:xfrm rot="5400000">
                      <a:off x="0" y="0"/>
                      <a:ext cx="8156575" cy="2586355"/>
                    </a:xfrm>
                    <a:prstGeom prst="rect">
                      <a:avLst/>
                    </a:prstGeom>
                    <a:noFill/>
                    <a:ln w="9525">
                      <a:noFill/>
                      <a:miter lim="800000"/>
                      <a:headEnd/>
                      <a:tailEnd/>
                    </a:ln>
                  </pic:spPr>
                </pic:pic>
              </a:graphicData>
            </a:graphic>
          </wp:anchor>
        </w:drawing>
      </w:r>
      <w:bookmarkEnd w:id="19"/>
    </w:p>
    <w:p w:rsidR="008B4811" w:rsidRDefault="008B4811" w:rsidP="008B4811">
      <w:pPr>
        <w:pStyle w:val="Titre2"/>
        <w:numPr>
          <w:ilvl w:val="0"/>
          <w:numId w:val="0"/>
        </w:numPr>
        <w:ind w:left="1284"/>
      </w:pPr>
    </w:p>
    <w:p w:rsidR="00396610" w:rsidRDefault="00FE4BC0" w:rsidP="00396610">
      <w:pPr>
        <w:pStyle w:val="Titre2"/>
      </w:pPr>
      <w:bookmarkStart w:id="20" w:name="_Toc341188870"/>
      <w:r>
        <w:lastRenderedPageBreak/>
        <w:t>Déroulement du projet</w:t>
      </w:r>
      <w:bookmarkEnd w:id="20"/>
    </w:p>
    <w:p w:rsidR="00396610" w:rsidRDefault="00FE4BC0" w:rsidP="00396610">
      <w:pPr>
        <w:pStyle w:val="Titre2"/>
      </w:pPr>
      <w:bookmarkStart w:id="21" w:name="_Toc341188871"/>
      <w:r>
        <w:t>Analyse de risque</w:t>
      </w:r>
      <w:bookmarkEnd w:id="21"/>
    </w:p>
    <w:p w:rsidR="00A23A34" w:rsidRPr="00A23A34" w:rsidRDefault="00A23A34" w:rsidP="00A23A34"/>
    <w:tbl>
      <w:tblPr>
        <w:tblW w:w="0" w:type="auto"/>
        <w:tblCellMar>
          <w:top w:w="15" w:type="dxa"/>
          <w:left w:w="15" w:type="dxa"/>
          <w:bottom w:w="15" w:type="dxa"/>
          <w:right w:w="15" w:type="dxa"/>
        </w:tblCellMar>
        <w:tblLook w:val="04A0"/>
      </w:tblPr>
      <w:tblGrid>
        <w:gridCol w:w="879"/>
        <w:gridCol w:w="2801"/>
        <w:gridCol w:w="2801"/>
        <w:gridCol w:w="2801"/>
      </w:tblGrid>
      <w:tr w:rsidR="00A23A34"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A23A34"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br w:type="page"/>
            </w:r>
            <w:r w:rsidRPr="00A23A34">
              <w:rPr>
                <w:rFonts w:ascii="Arial" w:eastAsia="Times New Roman" w:hAnsi="Arial" w:cs="Arial"/>
                <w:color w:val="000000"/>
                <w:sz w:val="23"/>
                <w:szCs w:val="23"/>
                <w:lang w:eastAsia="fr-FR"/>
              </w:rPr>
              <w:t>A</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réception/envoi des données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Renvoyer les informations</w:t>
            </w: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utilisation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 xml:space="preserve">Code défectueux </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intuitive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 d’actualisation après modification (déplacem</w:t>
            </w:r>
            <w:r>
              <w:rPr>
                <w:rFonts w:ascii="Arial" w:eastAsia="Times New Roman" w:hAnsi="Arial" w:cs="Arial"/>
                <w:color w:val="000000"/>
                <w:sz w:val="23"/>
                <w:szCs w:val="23"/>
                <w:lang w:eastAsia="fr-FR"/>
              </w:rPr>
              <w:t xml:space="preserve">ent d’un pion, envoi message dans </w:t>
            </w:r>
            <w:r w:rsidRPr="00A23A34">
              <w:rPr>
                <w:rFonts w:ascii="Arial" w:eastAsia="Times New Roman" w:hAnsi="Arial" w:cs="Arial"/>
                <w:color w:val="000000"/>
                <w:sz w:val="23"/>
                <w:szCs w:val="23"/>
                <w:lang w:eastAsia="fr-FR"/>
              </w:rPr>
              <w:t xml:space="preserve">chat, </w:t>
            </w:r>
            <w:proofErr w:type="spellStart"/>
            <w:r w:rsidRPr="00A23A34">
              <w:rPr>
                <w:rFonts w:ascii="Arial" w:eastAsia="Times New Roman" w:hAnsi="Arial" w:cs="Arial"/>
                <w:color w:val="000000"/>
                <w:sz w:val="23"/>
                <w:szCs w:val="23"/>
                <w:lang w:eastAsia="fr-FR"/>
              </w:rPr>
              <w:t>etc</w:t>
            </w:r>
            <w:proofErr w:type="spellEnd"/>
            <w:r>
              <w:rPr>
                <w:rFonts w:ascii="Arial" w:eastAsia="Times New Roman" w:hAnsi="Arial" w:cs="Arial"/>
                <w:color w:val="000000"/>
                <w:sz w:val="23"/>
                <w:szCs w:val="23"/>
                <w:lang w:eastAsia="fr-FR"/>
              </w:rPr>
              <w:t>…</w:t>
            </w:r>
            <w:r w:rsidRPr="00A23A34">
              <w:rPr>
                <w:rFonts w:ascii="Arial" w:eastAsia="Times New Roman" w:hAnsi="Arial" w:cs="Arial"/>
                <w:color w:val="000000"/>
                <w:sz w:val="23"/>
                <w:szCs w:val="23"/>
                <w:lang w:eastAsia="fr-FR"/>
              </w:rPr>
              <w:t>)</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 unitaires et humains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bl>
    <w:p w:rsidR="00A23A34" w:rsidRDefault="00A23A34" w:rsidP="00A23A34"/>
    <w:p w:rsidR="00A23A34" w:rsidRDefault="00A23A34">
      <w:r>
        <w:br w:type="page"/>
      </w:r>
    </w:p>
    <w:p w:rsidR="00A23A34" w:rsidRDefault="00A23A34"/>
    <w:p w:rsidR="00A23A34" w:rsidRPr="00A23A34" w:rsidRDefault="00A23A34" w:rsidP="00A23A34"/>
    <w:p w:rsidR="00FE4BC0" w:rsidRDefault="00FE4BC0" w:rsidP="00FE4BC0">
      <w:pPr>
        <w:pStyle w:val="Titre2"/>
      </w:pPr>
      <w:bookmarkStart w:id="22" w:name="_Toc341188872"/>
      <w:r>
        <w:t>Fiches de travail</w:t>
      </w:r>
      <w:bookmarkEnd w:id="22"/>
    </w:p>
    <w:p w:rsidR="00FE4BC0" w:rsidRDefault="00FE4BC0" w:rsidP="00FE4BC0"/>
    <w:p w:rsidR="0004140C" w:rsidRDefault="0004140C" w:rsidP="0004140C">
      <w:pPr>
        <w:pStyle w:val="Titre3"/>
      </w:pPr>
      <w:bookmarkStart w:id="23" w:name="_Toc337561397"/>
      <w:bookmarkStart w:id="24" w:name="_Toc341188873"/>
      <w:r w:rsidRPr="00200E83">
        <w:t>Morgan A</w:t>
      </w:r>
      <w:r>
        <w:t>NTONELLI: Directeur de projet</w:t>
      </w:r>
      <w:bookmarkEnd w:id="23"/>
      <w:bookmarkEnd w:id="24"/>
    </w:p>
    <w:tbl>
      <w:tblPr>
        <w:tblStyle w:val="Grilleclaire-Accent3"/>
        <w:tblpPr w:leftFromText="141" w:rightFromText="141" w:vertAnchor="text" w:horzAnchor="margin" w:tblpXSpec="center" w:tblpY="359"/>
        <w:tblW w:w="0" w:type="auto"/>
        <w:tblLook w:val="04A0"/>
      </w:tblPr>
      <w:tblGrid>
        <w:gridCol w:w="1972"/>
        <w:gridCol w:w="2523"/>
        <w:gridCol w:w="1480"/>
        <w:gridCol w:w="1664"/>
        <w:gridCol w:w="1649"/>
      </w:tblGrid>
      <w:tr w:rsidR="00932D63" w:rsidTr="00EB7A96">
        <w:trPr>
          <w:cnfStyle w:val="100000000000"/>
        </w:trPr>
        <w:tc>
          <w:tcPr>
            <w:cnfStyle w:val="001000000000"/>
            <w:tcW w:w="2093" w:type="dxa"/>
          </w:tcPr>
          <w:p w:rsidR="00932D63" w:rsidRDefault="00932D63" w:rsidP="00EB7A96">
            <w:pPr>
              <w:jc w:val="center"/>
            </w:pPr>
            <w:r>
              <w:t>Semaine</w:t>
            </w:r>
          </w:p>
        </w:tc>
        <w:tc>
          <w:tcPr>
            <w:tcW w:w="2693" w:type="dxa"/>
          </w:tcPr>
          <w:p w:rsidR="00932D63" w:rsidRDefault="00932D63" w:rsidP="00EB7A96">
            <w:pPr>
              <w:jc w:val="center"/>
              <w:cnfStyle w:val="100000000000"/>
            </w:pPr>
            <w:r>
              <w:t>Tâche</w:t>
            </w:r>
          </w:p>
        </w:tc>
        <w:tc>
          <w:tcPr>
            <w:tcW w:w="1544" w:type="dxa"/>
          </w:tcPr>
          <w:p w:rsidR="00932D63" w:rsidRDefault="00932D63" w:rsidP="00EB7A96">
            <w:pPr>
              <w:jc w:val="center"/>
              <w:cnfStyle w:val="100000000000"/>
            </w:pPr>
            <w:r>
              <w:t>Durée estimée</w:t>
            </w:r>
          </w:p>
        </w:tc>
        <w:tc>
          <w:tcPr>
            <w:tcW w:w="1768" w:type="dxa"/>
          </w:tcPr>
          <w:p w:rsidR="00932D63" w:rsidRDefault="00932D63" w:rsidP="00EB7A96">
            <w:pPr>
              <w:jc w:val="center"/>
              <w:cnfStyle w:val="100000000000"/>
            </w:pPr>
            <w:r>
              <w:t>Temps passé</w:t>
            </w:r>
          </w:p>
        </w:tc>
        <w:tc>
          <w:tcPr>
            <w:tcW w:w="1768" w:type="dxa"/>
          </w:tcPr>
          <w:p w:rsidR="00932D63" w:rsidRDefault="00932D63" w:rsidP="00EB7A96">
            <w:pPr>
              <w:jc w:val="center"/>
              <w:cnfStyle w:val="100000000000"/>
            </w:pPr>
            <w:r>
              <w:t>Reste à faire</w:t>
            </w:r>
          </w:p>
        </w:tc>
      </w:tr>
      <w:tr w:rsidR="00932D63" w:rsidTr="00EB7A96">
        <w:trPr>
          <w:cnfStyle w:val="000000100000"/>
        </w:trPr>
        <w:tc>
          <w:tcPr>
            <w:cnfStyle w:val="001000000000"/>
            <w:tcW w:w="2093" w:type="dxa"/>
          </w:tcPr>
          <w:p w:rsidR="00932D63" w:rsidRDefault="00932D63" w:rsidP="00EB7A96">
            <w:pPr>
              <w:jc w:val="center"/>
            </w:pPr>
            <w:r>
              <w:t>18/09</w:t>
            </w:r>
          </w:p>
        </w:tc>
        <w:tc>
          <w:tcPr>
            <w:tcW w:w="2693" w:type="dxa"/>
          </w:tcPr>
          <w:p w:rsidR="00932D63" w:rsidRPr="00C66BCF" w:rsidRDefault="00932D63" w:rsidP="00EB7A96">
            <w:pPr>
              <w:cnfStyle w:val="000000100000"/>
            </w:pPr>
            <w:r w:rsidRPr="00C66BCF">
              <w:t xml:space="preserve">Découverte du cahier des charges. </w:t>
            </w:r>
          </w:p>
          <w:p w:rsidR="00932D63" w:rsidRDefault="00932D63" w:rsidP="00EB7A96">
            <w:pPr>
              <w:cnfStyle w:val="000000100000"/>
            </w:pPr>
          </w:p>
          <w:p w:rsidR="00932D63" w:rsidRPr="00C66BCF" w:rsidRDefault="00932D63" w:rsidP="00EB7A96">
            <w:pPr>
              <w:cnfStyle w:val="000000100000"/>
            </w:pPr>
            <w:r w:rsidRPr="00C66BCF">
              <w:t xml:space="preserve">Découpage global </w:t>
            </w:r>
            <w:r>
              <w:t xml:space="preserve"> et  choix des équipes</w:t>
            </w:r>
          </w:p>
          <w:p w:rsidR="00932D63" w:rsidRDefault="00932D63" w:rsidP="00EB7A96">
            <w:pPr>
              <w:cnfStyle w:val="000000100000"/>
            </w:pPr>
          </w:p>
          <w:p w:rsidR="00932D63" w:rsidRDefault="00932D63" w:rsidP="00EB7A96">
            <w:pPr>
              <w:cnfStyle w:val="000000100000"/>
            </w:pPr>
            <w:r w:rsidRPr="00C66BCF">
              <w:t>Découverte SVN</w:t>
            </w:r>
          </w:p>
        </w:tc>
        <w:tc>
          <w:tcPr>
            <w:tcW w:w="1544" w:type="dxa"/>
          </w:tcPr>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0h</w:t>
            </w:r>
          </w:p>
        </w:tc>
      </w:tr>
      <w:tr w:rsidR="00932D63" w:rsidTr="00EB7A96">
        <w:trPr>
          <w:cnfStyle w:val="000000010000"/>
        </w:trPr>
        <w:tc>
          <w:tcPr>
            <w:cnfStyle w:val="001000000000"/>
            <w:tcW w:w="2093" w:type="dxa"/>
          </w:tcPr>
          <w:p w:rsidR="00932D63" w:rsidRDefault="00932D63" w:rsidP="00EB7A96">
            <w:pPr>
              <w:jc w:val="center"/>
            </w:pPr>
            <w:r>
              <w:t>25/09</w:t>
            </w:r>
          </w:p>
        </w:tc>
        <w:tc>
          <w:tcPr>
            <w:tcW w:w="2693" w:type="dxa"/>
          </w:tcPr>
          <w:p w:rsidR="00932D63" w:rsidRDefault="00932D63" w:rsidP="00EB7A96">
            <w:pPr>
              <w:cnfStyle w:val="000000010000"/>
            </w:pPr>
            <w:proofErr w:type="spellStart"/>
            <w:r>
              <w:t>Usecase</w:t>
            </w:r>
            <w:proofErr w:type="spellEnd"/>
            <w:r>
              <w:t xml:space="preserve"> </w:t>
            </w:r>
          </w:p>
          <w:p w:rsidR="00932D63" w:rsidRDefault="00932D63" w:rsidP="00EB7A96">
            <w:pPr>
              <w:cnfStyle w:val="000000010000"/>
            </w:pPr>
          </w:p>
          <w:p w:rsidR="00932D63" w:rsidRDefault="00932D63" w:rsidP="00EB7A96">
            <w:pPr>
              <w:cnfStyle w:val="000000010000"/>
            </w:pPr>
            <w:r>
              <w:t xml:space="preserve">Réunions directeurs </w:t>
            </w:r>
          </w:p>
          <w:p w:rsidR="00932D63" w:rsidRDefault="00932D63" w:rsidP="00EB7A96">
            <w:pPr>
              <w:cnfStyle w:val="000000010000"/>
            </w:pPr>
          </w:p>
          <w:p w:rsidR="00932D63" w:rsidRDefault="00932D63" w:rsidP="00EB7A96">
            <w:pPr>
              <w:cnfStyle w:val="000000010000"/>
            </w:pPr>
            <w:r>
              <w:t>Découpage structurel</w:t>
            </w:r>
          </w:p>
        </w:tc>
        <w:tc>
          <w:tcPr>
            <w:tcW w:w="1544" w:type="dxa"/>
          </w:tcPr>
          <w:p w:rsidR="00932D63" w:rsidRDefault="00932D63" w:rsidP="00EB7A96">
            <w:pPr>
              <w:jc w:val="center"/>
              <w:cnfStyle w:val="000000010000"/>
            </w:pPr>
            <w:r>
              <w:t>2h</w:t>
            </w:r>
          </w:p>
          <w:p w:rsidR="00932D63" w:rsidRDefault="00932D63" w:rsidP="00EB7A96">
            <w:pPr>
              <w:jc w:val="center"/>
              <w:cnfStyle w:val="000000010000"/>
            </w:pPr>
          </w:p>
          <w:p w:rsidR="00932D63" w:rsidRDefault="00932D63" w:rsidP="00EB7A96">
            <w:pPr>
              <w:jc w:val="center"/>
              <w:cnfStyle w:val="000000010000"/>
            </w:pPr>
            <w:r>
              <w:t>1,5h</w:t>
            </w:r>
          </w:p>
          <w:p w:rsidR="00932D63" w:rsidRDefault="00932D63" w:rsidP="00EB7A96">
            <w:pPr>
              <w:jc w:val="center"/>
              <w:cnfStyle w:val="000000010000"/>
            </w:pPr>
          </w:p>
          <w:p w:rsidR="00932D63" w:rsidRDefault="00932D63" w:rsidP="00EB7A96">
            <w:pPr>
              <w:jc w:val="center"/>
              <w:cnfStyle w:val="000000010000"/>
            </w:pPr>
            <w:r>
              <w:t>0,5h</w:t>
            </w:r>
          </w:p>
        </w:tc>
        <w:tc>
          <w:tcPr>
            <w:tcW w:w="1768" w:type="dxa"/>
          </w:tcPr>
          <w:p w:rsidR="00932D63" w:rsidRDefault="00932D63" w:rsidP="00EB7A96">
            <w:pPr>
              <w:jc w:val="center"/>
              <w:cnfStyle w:val="000000010000"/>
            </w:pPr>
            <w:r>
              <w:t>2h</w:t>
            </w:r>
          </w:p>
          <w:p w:rsidR="00932D63" w:rsidRDefault="00932D63" w:rsidP="00EB7A96">
            <w:pPr>
              <w:jc w:val="center"/>
              <w:cnfStyle w:val="000000010000"/>
            </w:pPr>
          </w:p>
          <w:p w:rsidR="00932D63" w:rsidRDefault="00932D63" w:rsidP="00EB7A96">
            <w:pPr>
              <w:jc w:val="center"/>
              <w:cnfStyle w:val="000000010000"/>
            </w:pPr>
            <w:r>
              <w:t>1,5h</w:t>
            </w:r>
          </w:p>
          <w:p w:rsidR="00932D63" w:rsidRDefault="00932D63" w:rsidP="00EB7A96">
            <w:pPr>
              <w:jc w:val="center"/>
              <w:cnfStyle w:val="000000010000"/>
            </w:pPr>
          </w:p>
          <w:p w:rsidR="00932D63" w:rsidRDefault="00932D63" w:rsidP="00EB7A96">
            <w:pPr>
              <w:jc w:val="center"/>
              <w:cnfStyle w:val="000000010000"/>
            </w:pPr>
            <w:r>
              <w:t>0,5h</w:t>
            </w:r>
          </w:p>
        </w:tc>
        <w:tc>
          <w:tcPr>
            <w:tcW w:w="1768" w:type="dxa"/>
          </w:tcPr>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r>
              <w:t>0h</w:t>
            </w:r>
          </w:p>
        </w:tc>
      </w:tr>
      <w:tr w:rsidR="00932D63" w:rsidTr="00EB7A96">
        <w:trPr>
          <w:cnfStyle w:val="000000100000"/>
        </w:trPr>
        <w:tc>
          <w:tcPr>
            <w:cnfStyle w:val="001000000000"/>
            <w:tcW w:w="2093" w:type="dxa"/>
          </w:tcPr>
          <w:p w:rsidR="00932D63" w:rsidRDefault="00932D63" w:rsidP="00EB7A96">
            <w:pPr>
              <w:jc w:val="center"/>
            </w:pPr>
            <w:r>
              <w:t>02/10</w:t>
            </w:r>
          </w:p>
        </w:tc>
        <w:tc>
          <w:tcPr>
            <w:tcW w:w="2693" w:type="dxa"/>
          </w:tcPr>
          <w:p w:rsidR="00932D63" w:rsidRDefault="00932D63" w:rsidP="00EB7A96">
            <w:pPr>
              <w:cnfStyle w:val="000000100000"/>
            </w:pPr>
            <w:r>
              <w:t xml:space="preserve">Diagramme de séquence </w:t>
            </w:r>
          </w:p>
          <w:p w:rsidR="00932D63" w:rsidRDefault="00932D63" w:rsidP="00EB7A96">
            <w:pPr>
              <w:cnfStyle w:val="000000100000"/>
            </w:pPr>
          </w:p>
          <w:p w:rsidR="00932D63" w:rsidRDefault="00932D63" w:rsidP="00EB7A96">
            <w:pPr>
              <w:cnfStyle w:val="000000100000"/>
            </w:pPr>
            <w:r>
              <w:t xml:space="preserve">Réunions directeurs </w:t>
            </w:r>
          </w:p>
        </w:tc>
        <w:tc>
          <w:tcPr>
            <w:tcW w:w="1544" w:type="dxa"/>
          </w:tcPr>
          <w:p w:rsidR="00932D63" w:rsidRDefault="00932D63" w:rsidP="00EB7A96">
            <w:pPr>
              <w:jc w:val="center"/>
              <w:cnfStyle w:val="000000100000"/>
            </w:pPr>
            <w:r>
              <w:t>3h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3h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r>
              <w:t>0h</w:t>
            </w:r>
          </w:p>
        </w:tc>
      </w:tr>
      <w:tr w:rsidR="00932D63" w:rsidTr="00EB7A96">
        <w:trPr>
          <w:cnfStyle w:val="000000010000"/>
        </w:trPr>
        <w:tc>
          <w:tcPr>
            <w:cnfStyle w:val="001000000000"/>
            <w:tcW w:w="2093" w:type="dxa"/>
          </w:tcPr>
          <w:p w:rsidR="00932D63" w:rsidRDefault="00932D63" w:rsidP="00EB7A96">
            <w:pPr>
              <w:jc w:val="center"/>
            </w:pPr>
            <w:r>
              <w:t>09/10</w:t>
            </w:r>
          </w:p>
        </w:tc>
        <w:tc>
          <w:tcPr>
            <w:tcW w:w="2693" w:type="dxa"/>
          </w:tcPr>
          <w:p w:rsidR="00932D63" w:rsidRDefault="00932D63" w:rsidP="00EB7A96">
            <w:pPr>
              <w:cnfStyle w:val="000000010000"/>
            </w:pPr>
            <w:r>
              <w:t xml:space="preserve">Révision diagramme de séquence </w:t>
            </w:r>
          </w:p>
          <w:p w:rsidR="00932D63" w:rsidRDefault="00932D63" w:rsidP="00EB7A96">
            <w:pPr>
              <w:cnfStyle w:val="000000010000"/>
            </w:pPr>
          </w:p>
          <w:p w:rsidR="00932D63" w:rsidRDefault="00932D63" w:rsidP="00EB7A96">
            <w:pPr>
              <w:cnfStyle w:val="000000010000"/>
            </w:pPr>
            <w:r>
              <w:t>Réflexion sur la maquette, choix visuels</w:t>
            </w:r>
          </w:p>
          <w:p w:rsidR="00932D63" w:rsidRDefault="00932D63" w:rsidP="00EB7A96">
            <w:pPr>
              <w:cnfStyle w:val="000000010000"/>
            </w:pPr>
          </w:p>
          <w:p w:rsidR="00932D63" w:rsidRDefault="00932D63" w:rsidP="00EB7A96">
            <w:pPr>
              <w:cnfStyle w:val="000000010000"/>
            </w:pPr>
            <w:r>
              <w:t>Réunions directeurs</w:t>
            </w:r>
          </w:p>
        </w:tc>
        <w:tc>
          <w:tcPr>
            <w:tcW w:w="1544" w:type="dxa"/>
          </w:tcPr>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tc>
        <w:tc>
          <w:tcPr>
            <w:tcW w:w="1768" w:type="dxa"/>
          </w:tcPr>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tc>
        <w:tc>
          <w:tcPr>
            <w:tcW w:w="1768" w:type="dxa"/>
          </w:tcPr>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0h</w:t>
            </w:r>
          </w:p>
        </w:tc>
      </w:tr>
      <w:tr w:rsidR="00932D63" w:rsidTr="00EB7A96">
        <w:trPr>
          <w:cnfStyle w:val="000000100000"/>
        </w:trPr>
        <w:tc>
          <w:tcPr>
            <w:cnfStyle w:val="001000000000"/>
            <w:tcW w:w="2093" w:type="dxa"/>
          </w:tcPr>
          <w:p w:rsidR="00932D63" w:rsidRDefault="00932D63" w:rsidP="00EB7A96">
            <w:pPr>
              <w:jc w:val="center"/>
            </w:pPr>
            <w:r>
              <w:t>16/10</w:t>
            </w:r>
          </w:p>
        </w:tc>
        <w:tc>
          <w:tcPr>
            <w:tcW w:w="2693" w:type="dxa"/>
          </w:tcPr>
          <w:p w:rsidR="00932D63" w:rsidRDefault="00932D63" w:rsidP="00EB7A96">
            <w:pPr>
              <w:cnfStyle w:val="000000100000"/>
            </w:pPr>
            <w:r>
              <w:t>Finalisation rapport</w:t>
            </w:r>
          </w:p>
          <w:p w:rsidR="00932D63" w:rsidRDefault="00932D63" w:rsidP="00EB7A96">
            <w:pPr>
              <w:cnfStyle w:val="000000100000"/>
            </w:pPr>
          </w:p>
          <w:p w:rsidR="00932D63" w:rsidRDefault="00932D63" w:rsidP="00EB7A96">
            <w:pPr>
              <w:cnfStyle w:val="000000100000"/>
            </w:pPr>
            <w:r>
              <w:t>Préparation au codage</w:t>
            </w:r>
          </w:p>
        </w:tc>
        <w:tc>
          <w:tcPr>
            <w:tcW w:w="1544" w:type="dxa"/>
          </w:tcPr>
          <w:p w:rsidR="00932D63" w:rsidRDefault="00932D63" w:rsidP="00EB7A96">
            <w:pPr>
              <w:jc w:val="center"/>
              <w:cnfStyle w:val="000000100000"/>
            </w:pPr>
            <w:r>
              <w:t>2h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2h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r>
              <w:t>0h</w:t>
            </w:r>
          </w:p>
        </w:tc>
      </w:tr>
    </w:tbl>
    <w:p w:rsidR="00932D63" w:rsidRPr="00932D63" w:rsidRDefault="00932D63" w:rsidP="00932D63"/>
    <w:p w:rsidR="00932D63" w:rsidRDefault="0004140C" w:rsidP="00932D63">
      <w:pPr>
        <w:pStyle w:val="Titre3"/>
      </w:pPr>
      <w:bookmarkStart w:id="25" w:name="_Toc337561398"/>
      <w:bookmarkStart w:id="26" w:name="_Toc341188874"/>
      <w:proofErr w:type="spellStart"/>
      <w:r>
        <w:t>Loic</w:t>
      </w:r>
      <w:proofErr w:type="spellEnd"/>
      <w:r>
        <w:t xml:space="preserve"> PICAVET : Manager</w:t>
      </w:r>
      <w:bookmarkEnd w:id="25"/>
      <w:bookmarkEnd w:id="26"/>
    </w:p>
    <w:tbl>
      <w:tblPr>
        <w:tblStyle w:val="Grilleclaire-Accent3"/>
        <w:tblpPr w:leftFromText="141" w:rightFromText="141" w:vertAnchor="text" w:horzAnchor="margin" w:tblpXSpec="center" w:tblpY="359"/>
        <w:tblW w:w="0" w:type="auto"/>
        <w:tblLook w:val="04A0"/>
      </w:tblPr>
      <w:tblGrid>
        <w:gridCol w:w="1242"/>
        <w:gridCol w:w="2694"/>
        <w:gridCol w:w="1373"/>
        <w:gridCol w:w="1248"/>
        <w:gridCol w:w="1163"/>
        <w:gridCol w:w="1568"/>
      </w:tblGrid>
      <w:tr w:rsidR="00932D63" w:rsidTr="00EB7A96">
        <w:trPr>
          <w:cnfStyle w:val="100000000000"/>
        </w:trPr>
        <w:tc>
          <w:tcPr>
            <w:cnfStyle w:val="001000000000"/>
            <w:tcW w:w="1242" w:type="dxa"/>
          </w:tcPr>
          <w:p w:rsidR="00932D63" w:rsidRDefault="00932D63" w:rsidP="00EB7A96">
            <w:pPr>
              <w:jc w:val="center"/>
            </w:pPr>
            <w:r>
              <w:t>Semaine</w:t>
            </w:r>
          </w:p>
        </w:tc>
        <w:tc>
          <w:tcPr>
            <w:tcW w:w="2694" w:type="dxa"/>
          </w:tcPr>
          <w:p w:rsidR="00932D63" w:rsidRDefault="00932D63" w:rsidP="00EB7A96">
            <w:pPr>
              <w:jc w:val="center"/>
              <w:cnfStyle w:val="100000000000"/>
            </w:pPr>
            <w:r>
              <w:t>Tâche</w:t>
            </w:r>
          </w:p>
        </w:tc>
        <w:tc>
          <w:tcPr>
            <w:tcW w:w="1373" w:type="dxa"/>
          </w:tcPr>
          <w:p w:rsidR="00932D63" w:rsidRDefault="00932D63" w:rsidP="00EB7A96">
            <w:pPr>
              <w:jc w:val="center"/>
              <w:cnfStyle w:val="100000000000"/>
            </w:pPr>
            <w:r>
              <w:t>Durée estimée</w:t>
            </w:r>
          </w:p>
        </w:tc>
        <w:tc>
          <w:tcPr>
            <w:tcW w:w="1248" w:type="dxa"/>
          </w:tcPr>
          <w:p w:rsidR="00932D63" w:rsidRDefault="00932D63" w:rsidP="00EB7A96">
            <w:pPr>
              <w:jc w:val="center"/>
              <w:cnfStyle w:val="100000000000"/>
            </w:pPr>
            <w:r>
              <w:t>Temps passé</w:t>
            </w:r>
          </w:p>
        </w:tc>
        <w:tc>
          <w:tcPr>
            <w:tcW w:w="1163" w:type="dxa"/>
          </w:tcPr>
          <w:p w:rsidR="00932D63" w:rsidRDefault="00932D63" w:rsidP="00EB7A96">
            <w:pPr>
              <w:jc w:val="center"/>
              <w:cnfStyle w:val="100000000000"/>
            </w:pPr>
            <w:r>
              <w:t>Reste à faire</w:t>
            </w:r>
          </w:p>
        </w:tc>
        <w:tc>
          <w:tcPr>
            <w:tcW w:w="1568" w:type="dxa"/>
          </w:tcPr>
          <w:p w:rsidR="00932D63" w:rsidRDefault="00932D63" w:rsidP="00EB7A96">
            <w:pPr>
              <w:jc w:val="center"/>
              <w:cnfStyle w:val="100000000000"/>
            </w:pPr>
            <w:r>
              <w:t>Remarques</w:t>
            </w:r>
          </w:p>
        </w:tc>
      </w:tr>
      <w:tr w:rsidR="00932D63" w:rsidTr="00EB7A96">
        <w:trPr>
          <w:cnfStyle w:val="000000100000"/>
        </w:trPr>
        <w:tc>
          <w:tcPr>
            <w:cnfStyle w:val="001000000000"/>
            <w:tcW w:w="1242" w:type="dxa"/>
          </w:tcPr>
          <w:p w:rsidR="00932D63" w:rsidRPr="00C66BCF" w:rsidRDefault="00932D63" w:rsidP="00EB7A96">
            <w:pPr>
              <w:jc w:val="center"/>
            </w:pPr>
            <w:r w:rsidRPr="00C66BCF">
              <w:t>18/09</w:t>
            </w:r>
          </w:p>
        </w:tc>
        <w:tc>
          <w:tcPr>
            <w:tcW w:w="2694" w:type="dxa"/>
          </w:tcPr>
          <w:p w:rsidR="00932D63" w:rsidRPr="00C66BCF" w:rsidRDefault="00932D63" w:rsidP="00EB7A96">
            <w:pPr>
              <w:cnfStyle w:val="000000100000"/>
            </w:pPr>
            <w:r w:rsidRPr="00C66BCF">
              <w:t xml:space="preserve">- Découverte du cahier des charges. </w:t>
            </w:r>
          </w:p>
          <w:p w:rsidR="00932D63" w:rsidRPr="00C66BCF" w:rsidRDefault="00932D63" w:rsidP="00EB7A96">
            <w:pPr>
              <w:cnfStyle w:val="000000100000"/>
            </w:pPr>
            <w:r w:rsidRPr="00C66BCF">
              <w:t xml:space="preserve">- Découpage global </w:t>
            </w:r>
          </w:p>
          <w:p w:rsidR="00932D63" w:rsidRPr="00C66BCF" w:rsidRDefault="00932D63" w:rsidP="00EB7A96">
            <w:pPr>
              <w:cnfStyle w:val="000000100000"/>
            </w:pPr>
            <w:r w:rsidRPr="00C66BCF">
              <w:t xml:space="preserve">&amp; Choix des équipes. </w:t>
            </w:r>
          </w:p>
          <w:p w:rsidR="00932D63" w:rsidRPr="00C66BCF" w:rsidRDefault="00932D63" w:rsidP="00EB7A96">
            <w:pPr>
              <w:cnfStyle w:val="000000100000"/>
            </w:pPr>
            <w:r w:rsidRPr="00C66BCF">
              <w:t>- Découverte SVN</w:t>
            </w:r>
          </w:p>
        </w:tc>
        <w:tc>
          <w:tcPr>
            <w:tcW w:w="1373" w:type="dxa"/>
          </w:tcPr>
          <w:p w:rsidR="00932D63"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tc>
        <w:tc>
          <w:tcPr>
            <w:tcW w:w="1248" w:type="dxa"/>
          </w:tcPr>
          <w:p w:rsidR="00932D63"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tc>
        <w:tc>
          <w:tcPr>
            <w:tcW w:w="1163" w:type="dxa"/>
          </w:tcPr>
          <w:p w:rsidR="00932D63" w:rsidRDefault="00932D63" w:rsidP="00EB7A96">
            <w:pPr>
              <w:jc w:val="center"/>
              <w:cnfStyle w:val="000000100000"/>
            </w:pPr>
            <w:r w:rsidRPr="00C66BCF">
              <w:t>0h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0h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0h</w:t>
            </w:r>
          </w:p>
        </w:tc>
        <w:tc>
          <w:tcPr>
            <w:tcW w:w="1568" w:type="dxa"/>
          </w:tcPr>
          <w:p w:rsidR="00932D63" w:rsidRPr="00C66BCF" w:rsidRDefault="00932D63" w:rsidP="00EB7A96">
            <w:pPr>
              <w:jc w:val="center"/>
              <w:cnfStyle w:val="000000100000"/>
            </w:pPr>
          </w:p>
        </w:tc>
      </w:tr>
      <w:tr w:rsidR="00932D63" w:rsidTr="00932D63">
        <w:trPr>
          <w:cnfStyle w:val="000000010000"/>
          <w:trHeight w:val="607"/>
        </w:trPr>
        <w:tc>
          <w:tcPr>
            <w:cnfStyle w:val="001000000000"/>
            <w:tcW w:w="1242" w:type="dxa"/>
          </w:tcPr>
          <w:p w:rsidR="00932D63" w:rsidRPr="00C66BCF" w:rsidRDefault="00932D63" w:rsidP="00EB7A96">
            <w:pPr>
              <w:jc w:val="center"/>
            </w:pPr>
            <w:r w:rsidRPr="00C66BCF">
              <w:t>25/09</w:t>
            </w:r>
          </w:p>
        </w:tc>
        <w:tc>
          <w:tcPr>
            <w:tcW w:w="2694" w:type="dxa"/>
          </w:tcPr>
          <w:p w:rsidR="00932D63" w:rsidRDefault="00932D63" w:rsidP="00EB7A96">
            <w:pPr>
              <w:cnfStyle w:val="000000010000"/>
            </w:pPr>
            <w:r w:rsidRPr="00C66BCF">
              <w:t xml:space="preserve">- </w:t>
            </w:r>
            <w:r>
              <w:t>Réunion manageur</w:t>
            </w:r>
          </w:p>
          <w:p w:rsidR="00932D63" w:rsidRDefault="00932D63" w:rsidP="00EB7A96">
            <w:pPr>
              <w:cnfStyle w:val="000000010000"/>
            </w:pPr>
            <w:r>
              <w:t>- Découpage structurel</w:t>
            </w:r>
          </w:p>
          <w:p w:rsidR="00932D63" w:rsidRPr="00C66BCF" w:rsidRDefault="00932D63" w:rsidP="00EB7A96">
            <w:pPr>
              <w:cnfStyle w:val="000000010000"/>
            </w:pPr>
          </w:p>
        </w:tc>
        <w:tc>
          <w:tcPr>
            <w:tcW w:w="1373" w:type="dxa"/>
          </w:tcPr>
          <w:p w:rsidR="00932D63" w:rsidRPr="00C66BCF" w:rsidRDefault="00932D63" w:rsidP="00EB7A96">
            <w:pPr>
              <w:jc w:val="center"/>
              <w:cnfStyle w:val="000000010000"/>
            </w:pPr>
            <w:r w:rsidRPr="00C66BCF">
              <w:lastRenderedPageBreak/>
              <w:t>1h</w:t>
            </w:r>
          </w:p>
          <w:p w:rsidR="00932D63" w:rsidRDefault="00932D63" w:rsidP="00EB7A96">
            <w:pPr>
              <w:jc w:val="center"/>
              <w:cnfStyle w:val="000000010000"/>
            </w:pPr>
            <w:r>
              <w:t>1</w:t>
            </w:r>
            <w:r w:rsidRPr="00C66BCF">
              <w:t>h</w:t>
            </w:r>
          </w:p>
          <w:p w:rsidR="00932D63" w:rsidRPr="00C66BCF" w:rsidRDefault="00932D63" w:rsidP="00932D63">
            <w:pPr>
              <w:jc w:val="center"/>
              <w:cnfStyle w:val="000000010000"/>
            </w:pPr>
          </w:p>
        </w:tc>
        <w:tc>
          <w:tcPr>
            <w:tcW w:w="1248" w:type="dxa"/>
          </w:tcPr>
          <w:p w:rsidR="00932D63" w:rsidRPr="00C66BCF" w:rsidRDefault="00932D63" w:rsidP="00EB7A96">
            <w:pPr>
              <w:jc w:val="center"/>
              <w:cnfStyle w:val="000000010000"/>
            </w:pPr>
            <w:r>
              <w:lastRenderedPageBreak/>
              <w:t>2h</w:t>
            </w:r>
          </w:p>
          <w:p w:rsidR="00932D63" w:rsidRPr="00C66BCF" w:rsidRDefault="00932D63" w:rsidP="00EB7A96">
            <w:pPr>
              <w:jc w:val="center"/>
              <w:cnfStyle w:val="000000010000"/>
            </w:pPr>
            <w:r>
              <w:t>2h</w:t>
            </w:r>
          </w:p>
          <w:p w:rsidR="00932D63" w:rsidRPr="00C66BCF" w:rsidRDefault="00932D63" w:rsidP="00EB7A96">
            <w:pPr>
              <w:jc w:val="center"/>
              <w:cnfStyle w:val="000000010000"/>
            </w:pPr>
          </w:p>
        </w:tc>
        <w:tc>
          <w:tcPr>
            <w:tcW w:w="1163" w:type="dxa"/>
          </w:tcPr>
          <w:p w:rsidR="00932D63" w:rsidRPr="00C66BCF" w:rsidRDefault="00932D63" w:rsidP="00EB7A96">
            <w:pPr>
              <w:jc w:val="center"/>
              <w:cnfStyle w:val="000000010000"/>
            </w:pPr>
            <w:r w:rsidRPr="00C66BCF">
              <w:lastRenderedPageBreak/>
              <w:t>0h</w:t>
            </w:r>
          </w:p>
          <w:p w:rsidR="00932D63" w:rsidRPr="00C66BCF" w:rsidRDefault="00932D63" w:rsidP="00EB7A96">
            <w:pPr>
              <w:jc w:val="center"/>
              <w:cnfStyle w:val="000000010000"/>
            </w:pPr>
            <w:r>
              <w:t>0</w:t>
            </w:r>
            <w:r w:rsidRPr="00C66BCF">
              <w:t>h</w:t>
            </w:r>
          </w:p>
          <w:p w:rsidR="00932D63" w:rsidRPr="00C66BCF" w:rsidRDefault="00932D63" w:rsidP="00EB7A96">
            <w:pPr>
              <w:jc w:val="center"/>
              <w:cnfStyle w:val="000000010000"/>
            </w:pPr>
          </w:p>
        </w:tc>
        <w:tc>
          <w:tcPr>
            <w:tcW w:w="1568" w:type="dxa"/>
          </w:tcPr>
          <w:p w:rsidR="00932D63" w:rsidRDefault="00932D63" w:rsidP="00EB7A96">
            <w:pPr>
              <w:jc w:val="center"/>
              <w:cnfStyle w:val="000000010000"/>
            </w:pPr>
          </w:p>
          <w:p w:rsidR="00932D63" w:rsidRPr="00C66BCF" w:rsidRDefault="00932D63" w:rsidP="00EB7A96">
            <w:pPr>
              <w:jc w:val="center"/>
              <w:cnfStyle w:val="000000010000"/>
            </w:pPr>
          </w:p>
        </w:tc>
      </w:tr>
      <w:tr w:rsidR="00932D63" w:rsidTr="00EB7A96">
        <w:trPr>
          <w:cnfStyle w:val="000000100000"/>
        </w:trPr>
        <w:tc>
          <w:tcPr>
            <w:cnfStyle w:val="001000000000"/>
            <w:tcW w:w="1242" w:type="dxa"/>
          </w:tcPr>
          <w:p w:rsidR="00932D63" w:rsidRPr="00C66BCF" w:rsidRDefault="00932D63" w:rsidP="00EB7A96">
            <w:pPr>
              <w:jc w:val="center"/>
            </w:pPr>
            <w:r w:rsidRPr="00C66BCF">
              <w:lastRenderedPageBreak/>
              <w:t>02/10</w:t>
            </w:r>
          </w:p>
        </w:tc>
        <w:tc>
          <w:tcPr>
            <w:tcW w:w="2694" w:type="dxa"/>
          </w:tcPr>
          <w:p w:rsidR="00932D63" w:rsidRPr="00C66BCF" w:rsidRDefault="00932D63" w:rsidP="00EB7A96">
            <w:pPr>
              <w:cnfStyle w:val="000000100000"/>
            </w:pPr>
            <w:r w:rsidRPr="00C66BCF">
              <w:t xml:space="preserve">- Réunion </w:t>
            </w:r>
            <w:r>
              <w:t>manageur</w:t>
            </w:r>
          </w:p>
          <w:p w:rsidR="00932D63" w:rsidRDefault="00932D63" w:rsidP="00EB7A96">
            <w:pPr>
              <w:cnfStyle w:val="000000100000"/>
            </w:pPr>
            <w:r>
              <w:t>- Estimation des charges</w:t>
            </w:r>
          </w:p>
          <w:p w:rsidR="00514F4E" w:rsidRDefault="00932D63" w:rsidP="00EB7A96">
            <w:pPr>
              <w:cnfStyle w:val="000000100000"/>
            </w:pPr>
            <w:r>
              <w:t xml:space="preserve">Planification </w:t>
            </w:r>
            <w:r w:rsidR="00242DCD">
              <w:t>+ Gantt</w:t>
            </w:r>
          </w:p>
          <w:p w:rsidR="00932D63" w:rsidRPr="00C66BCF" w:rsidRDefault="00932D63" w:rsidP="00932D63">
            <w:pPr>
              <w:cnfStyle w:val="000000100000"/>
            </w:pPr>
            <w:r>
              <w:t>-  Réunion avec le groupe</w:t>
            </w:r>
          </w:p>
        </w:tc>
        <w:tc>
          <w:tcPr>
            <w:tcW w:w="1373" w:type="dxa"/>
          </w:tcPr>
          <w:p w:rsidR="00932D63" w:rsidRPr="00C66BCF" w:rsidRDefault="00932D63" w:rsidP="00EB7A96">
            <w:pPr>
              <w:jc w:val="center"/>
              <w:cnfStyle w:val="000000100000"/>
            </w:pPr>
            <w:r w:rsidRPr="00C66BCF">
              <w:t>1h</w:t>
            </w:r>
          </w:p>
          <w:p w:rsidR="00932D63" w:rsidRDefault="00932D63" w:rsidP="00EB7A96">
            <w:pPr>
              <w:jc w:val="center"/>
              <w:cnfStyle w:val="000000100000"/>
            </w:pPr>
            <w:r w:rsidRPr="00C66BCF">
              <w:t>2h</w:t>
            </w:r>
          </w:p>
          <w:p w:rsidR="00932D63" w:rsidRPr="00C66BCF" w:rsidRDefault="00932D63" w:rsidP="00D4357B">
            <w:pPr>
              <w:cnfStyle w:val="000000100000"/>
            </w:pPr>
          </w:p>
          <w:p w:rsidR="00932D63" w:rsidRPr="00C66BCF" w:rsidRDefault="00242DCD" w:rsidP="00EB7A96">
            <w:pPr>
              <w:jc w:val="center"/>
              <w:cnfStyle w:val="000000100000"/>
            </w:pPr>
            <w:r>
              <w:t>45</w:t>
            </w:r>
            <w:r w:rsidR="00932D63">
              <w:t>min</w:t>
            </w:r>
          </w:p>
        </w:tc>
        <w:tc>
          <w:tcPr>
            <w:tcW w:w="1248" w:type="dxa"/>
          </w:tcPr>
          <w:p w:rsidR="00932D63" w:rsidRPr="00C66BCF" w:rsidRDefault="00514F4E" w:rsidP="00EB7A96">
            <w:pPr>
              <w:jc w:val="center"/>
              <w:cnfStyle w:val="000000100000"/>
            </w:pPr>
            <w:r>
              <w:t>1h30</w:t>
            </w:r>
            <w:r w:rsidR="00932D63">
              <w:t>h</w:t>
            </w:r>
          </w:p>
          <w:p w:rsidR="00932D63" w:rsidRPr="00C66BCF" w:rsidRDefault="00ED1D77" w:rsidP="00EB7A96">
            <w:pPr>
              <w:jc w:val="center"/>
              <w:cnfStyle w:val="000000100000"/>
            </w:pPr>
            <w:r>
              <w:t>4</w:t>
            </w:r>
            <w:r w:rsidR="00932D63" w:rsidRPr="00C66BCF">
              <w:t>h</w:t>
            </w:r>
          </w:p>
          <w:p w:rsidR="00932D63" w:rsidRDefault="00932D63" w:rsidP="00D4357B">
            <w:pPr>
              <w:cnfStyle w:val="000000100000"/>
            </w:pPr>
          </w:p>
          <w:p w:rsidR="00932D63" w:rsidRPr="00C66BCF" w:rsidRDefault="00242DCD" w:rsidP="00EB7A96">
            <w:pPr>
              <w:jc w:val="center"/>
              <w:cnfStyle w:val="000000100000"/>
            </w:pPr>
            <w:r>
              <w:t>45</w:t>
            </w:r>
            <w:r w:rsidR="00932D63">
              <w:t>min</w:t>
            </w:r>
          </w:p>
        </w:tc>
        <w:tc>
          <w:tcPr>
            <w:tcW w:w="1163" w:type="dxa"/>
          </w:tcPr>
          <w:p w:rsidR="00932D63" w:rsidRPr="00C66BCF" w:rsidRDefault="00932D63" w:rsidP="00EB7A96">
            <w:pPr>
              <w:jc w:val="center"/>
              <w:cnfStyle w:val="000000100000"/>
            </w:pPr>
            <w:r w:rsidRPr="00C66BCF">
              <w:t>0h</w:t>
            </w:r>
          </w:p>
          <w:p w:rsidR="00932D63" w:rsidRPr="00C66BCF" w:rsidRDefault="00932D63" w:rsidP="00EB7A96">
            <w:pPr>
              <w:jc w:val="center"/>
              <w:cnfStyle w:val="000000100000"/>
            </w:pPr>
            <w:r w:rsidRPr="00C66BCF">
              <w:t>0h</w:t>
            </w:r>
          </w:p>
          <w:p w:rsidR="00932D63" w:rsidRDefault="00932D63" w:rsidP="00D4357B">
            <w:pPr>
              <w:cnfStyle w:val="000000100000"/>
            </w:pPr>
          </w:p>
          <w:p w:rsidR="00932D63" w:rsidRPr="00C66BCF" w:rsidRDefault="00932D63" w:rsidP="00EB7A96">
            <w:pPr>
              <w:jc w:val="center"/>
              <w:cnfStyle w:val="000000100000"/>
            </w:pPr>
            <w:r>
              <w:t>0h</w:t>
            </w:r>
          </w:p>
        </w:tc>
        <w:tc>
          <w:tcPr>
            <w:tcW w:w="1568" w:type="dxa"/>
          </w:tcPr>
          <w:p w:rsidR="00932D63" w:rsidRPr="00C66BCF" w:rsidRDefault="00932D63" w:rsidP="00EB7A96">
            <w:pPr>
              <w:jc w:val="center"/>
              <w:cnfStyle w:val="000000100000"/>
            </w:pPr>
          </w:p>
        </w:tc>
      </w:tr>
      <w:tr w:rsidR="00932D63" w:rsidTr="00EB7A96">
        <w:trPr>
          <w:cnfStyle w:val="000000010000"/>
        </w:trPr>
        <w:tc>
          <w:tcPr>
            <w:cnfStyle w:val="001000000000"/>
            <w:tcW w:w="1242" w:type="dxa"/>
          </w:tcPr>
          <w:p w:rsidR="00932D63" w:rsidRPr="00C66BCF" w:rsidRDefault="00932D63" w:rsidP="00EB7A96">
            <w:pPr>
              <w:jc w:val="center"/>
            </w:pPr>
            <w:r w:rsidRPr="00C66BCF">
              <w:t>09/10</w:t>
            </w:r>
          </w:p>
        </w:tc>
        <w:tc>
          <w:tcPr>
            <w:tcW w:w="2694" w:type="dxa"/>
          </w:tcPr>
          <w:p w:rsidR="00932D63" w:rsidRDefault="00932D63" w:rsidP="00EB7A96">
            <w:pPr>
              <w:cnfStyle w:val="000000010000"/>
            </w:pPr>
            <w:r w:rsidRPr="00C66BCF">
              <w:t xml:space="preserve">- </w:t>
            </w:r>
            <w:r>
              <w:t>Réunion manageur</w:t>
            </w:r>
            <w:r w:rsidRPr="00C66BCF">
              <w:t xml:space="preserve"> </w:t>
            </w:r>
          </w:p>
          <w:p w:rsidR="00932D63" w:rsidRDefault="00932D63" w:rsidP="00EB7A96">
            <w:pPr>
              <w:cnfStyle w:val="000000010000"/>
            </w:pPr>
            <w:r>
              <w:t>-</w:t>
            </w:r>
            <w:r w:rsidR="00514F4E">
              <w:t xml:space="preserve"> Ordonnancement</w:t>
            </w:r>
          </w:p>
          <w:p w:rsidR="00932D63" w:rsidRDefault="00932D63" w:rsidP="00514F4E">
            <w:pPr>
              <w:cnfStyle w:val="000000010000"/>
            </w:pPr>
            <w:r>
              <w:t xml:space="preserve">- </w:t>
            </w:r>
            <w:r w:rsidR="00514F4E">
              <w:t>Réunion avec les membres du groupe</w:t>
            </w:r>
          </w:p>
          <w:p w:rsidR="002E7F0D" w:rsidRPr="00C66BCF" w:rsidRDefault="002E7F0D" w:rsidP="00514F4E">
            <w:pPr>
              <w:cnfStyle w:val="000000010000"/>
            </w:pPr>
            <w:r>
              <w:t>- Répartition des tâches aux ressources</w:t>
            </w:r>
          </w:p>
        </w:tc>
        <w:tc>
          <w:tcPr>
            <w:tcW w:w="1373" w:type="dxa"/>
          </w:tcPr>
          <w:p w:rsidR="00932D63" w:rsidRDefault="00514F4E" w:rsidP="00EB7A96">
            <w:pPr>
              <w:jc w:val="center"/>
              <w:cnfStyle w:val="000000010000"/>
            </w:pPr>
            <w:r>
              <w:t>1h</w:t>
            </w:r>
          </w:p>
          <w:p w:rsidR="00932D63" w:rsidRDefault="00932D63" w:rsidP="00514F4E">
            <w:pPr>
              <w:jc w:val="center"/>
              <w:cnfStyle w:val="000000010000"/>
            </w:pPr>
            <w:r>
              <w:t>1h</w:t>
            </w:r>
          </w:p>
          <w:p w:rsidR="00932D63" w:rsidRDefault="00514F4E" w:rsidP="00514F4E">
            <w:pPr>
              <w:jc w:val="center"/>
              <w:cnfStyle w:val="000000010000"/>
            </w:pPr>
            <w:r>
              <w:t>1h</w:t>
            </w:r>
          </w:p>
          <w:p w:rsidR="00D4357B" w:rsidRDefault="00D4357B" w:rsidP="00514F4E">
            <w:pPr>
              <w:jc w:val="center"/>
              <w:cnfStyle w:val="000000010000"/>
            </w:pPr>
          </w:p>
          <w:p w:rsidR="00D4357B" w:rsidRPr="00C66BCF" w:rsidRDefault="00D4357B" w:rsidP="00514F4E">
            <w:pPr>
              <w:jc w:val="center"/>
              <w:cnfStyle w:val="000000010000"/>
            </w:pPr>
            <w:r>
              <w:t>20min</w:t>
            </w:r>
          </w:p>
        </w:tc>
        <w:tc>
          <w:tcPr>
            <w:tcW w:w="1248" w:type="dxa"/>
          </w:tcPr>
          <w:p w:rsidR="00932D63" w:rsidRDefault="00514F4E" w:rsidP="00EB7A96">
            <w:pPr>
              <w:jc w:val="center"/>
              <w:cnfStyle w:val="000000010000"/>
            </w:pPr>
            <w:r>
              <w:t>1h</w:t>
            </w:r>
          </w:p>
          <w:p w:rsidR="00932D63" w:rsidRDefault="00932D63" w:rsidP="00EB7A96">
            <w:pPr>
              <w:jc w:val="center"/>
              <w:cnfStyle w:val="000000010000"/>
            </w:pPr>
            <w:r>
              <w:t>1h</w:t>
            </w:r>
          </w:p>
          <w:p w:rsidR="00932D63" w:rsidRDefault="00514F4E" w:rsidP="00EB7A96">
            <w:pPr>
              <w:jc w:val="center"/>
              <w:cnfStyle w:val="000000010000"/>
            </w:pPr>
            <w:r>
              <w:t>1h</w:t>
            </w:r>
          </w:p>
          <w:p w:rsidR="00932D63" w:rsidRDefault="00932D63" w:rsidP="00514F4E">
            <w:pPr>
              <w:cnfStyle w:val="000000010000"/>
            </w:pPr>
          </w:p>
          <w:p w:rsidR="00D4357B" w:rsidRPr="00C66BCF" w:rsidRDefault="00D4357B" w:rsidP="00D4357B">
            <w:pPr>
              <w:jc w:val="center"/>
              <w:cnfStyle w:val="000000010000"/>
            </w:pPr>
            <w:r>
              <w:t>1h</w:t>
            </w:r>
          </w:p>
        </w:tc>
        <w:tc>
          <w:tcPr>
            <w:tcW w:w="1163" w:type="dxa"/>
          </w:tcPr>
          <w:p w:rsidR="00932D63" w:rsidRDefault="00932D63" w:rsidP="00EB7A96">
            <w:pPr>
              <w:jc w:val="center"/>
              <w:cnfStyle w:val="000000010000"/>
            </w:pPr>
            <w:r>
              <w:t>0h</w:t>
            </w:r>
          </w:p>
          <w:p w:rsidR="00932D63" w:rsidRDefault="00932D63" w:rsidP="00EB7A96">
            <w:pPr>
              <w:jc w:val="center"/>
              <w:cnfStyle w:val="000000010000"/>
            </w:pPr>
            <w:r>
              <w:t>0h</w:t>
            </w:r>
          </w:p>
          <w:p w:rsidR="00932D63" w:rsidRDefault="00514F4E" w:rsidP="00EB7A96">
            <w:pPr>
              <w:jc w:val="center"/>
              <w:cnfStyle w:val="000000010000"/>
            </w:pPr>
            <w:r>
              <w:t>0h</w:t>
            </w:r>
          </w:p>
          <w:p w:rsidR="00932D63" w:rsidRDefault="00932D63" w:rsidP="00EB7A96">
            <w:pPr>
              <w:jc w:val="center"/>
              <w:cnfStyle w:val="000000010000"/>
            </w:pPr>
          </w:p>
          <w:p w:rsidR="00D4357B" w:rsidRPr="00C66BCF" w:rsidRDefault="00D4357B" w:rsidP="00EB7A96">
            <w:pPr>
              <w:jc w:val="center"/>
              <w:cnfStyle w:val="000000010000"/>
            </w:pPr>
            <w:r>
              <w:t>0h</w:t>
            </w:r>
          </w:p>
        </w:tc>
        <w:tc>
          <w:tcPr>
            <w:tcW w:w="1568" w:type="dxa"/>
          </w:tcPr>
          <w:p w:rsidR="00932D63" w:rsidRPr="00C66BCF" w:rsidRDefault="00932D63" w:rsidP="00EB7A96">
            <w:pPr>
              <w:jc w:val="center"/>
              <w:cnfStyle w:val="000000010000"/>
            </w:pPr>
          </w:p>
        </w:tc>
      </w:tr>
      <w:tr w:rsidR="00932D63" w:rsidTr="00EB7A96">
        <w:trPr>
          <w:cnfStyle w:val="000000100000"/>
        </w:trPr>
        <w:tc>
          <w:tcPr>
            <w:cnfStyle w:val="001000000000"/>
            <w:tcW w:w="1242" w:type="dxa"/>
          </w:tcPr>
          <w:p w:rsidR="00932D63" w:rsidRPr="00C66BCF" w:rsidRDefault="00932D63" w:rsidP="00EB7A96">
            <w:pPr>
              <w:jc w:val="center"/>
            </w:pPr>
            <w:r>
              <w:t>16/10</w:t>
            </w:r>
          </w:p>
        </w:tc>
        <w:tc>
          <w:tcPr>
            <w:tcW w:w="2694" w:type="dxa"/>
          </w:tcPr>
          <w:p w:rsidR="00932D63" w:rsidRDefault="00514F4E" w:rsidP="00514F4E">
            <w:pPr>
              <w:cnfStyle w:val="000000100000"/>
            </w:pPr>
            <w:r>
              <w:t>-Rédaction du plan de management</w:t>
            </w:r>
          </w:p>
          <w:p w:rsidR="00514F4E" w:rsidRPr="00C66BCF" w:rsidRDefault="00514F4E" w:rsidP="00514F4E">
            <w:pPr>
              <w:cnfStyle w:val="000000100000"/>
            </w:pPr>
            <w:r>
              <w:t>-Réunion manageur</w:t>
            </w:r>
          </w:p>
        </w:tc>
        <w:tc>
          <w:tcPr>
            <w:tcW w:w="1373" w:type="dxa"/>
          </w:tcPr>
          <w:p w:rsidR="00932D63" w:rsidRDefault="00514F4E" w:rsidP="00EB7A96">
            <w:pPr>
              <w:jc w:val="center"/>
              <w:cnfStyle w:val="000000100000"/>
            </w:pPr>
            <w:r>
              <w:t>2h</w:t>
            </w:r>
          </w:p>
          <w:p w:rsidR="00514F4E" w:rsidRDefault="00514F4E" w:rsidP="00EB7A96">
            <w:pPr>
              <w:jc w:val="center"/>
              <w:cnfStyle w:val="000000100000"/>
            </w:pPr>
          </w:p>
          <w:p w:rsidR="00514F4E" w:rsidRDefault="00514F4E" w:rsidP="00EB7A96">
            <w:pPr>
              <w:jc w:val="center"/>
              <w:cnfStyle w:val="000000100000"/>
            </w:pPr>
            <w:r>
              <w:t>1h</w:t>
            </w:r>
          </w:p>
        </w:tc>
        <w:tc>
          <w:tcPr>
            <w:tcW w:w="1248" w:type="dxa"/>
          </w:tcPr>
          <w:p w:rsidR="00932D63" w:rsidRDefault="00514F4E" w:rsidP="00EB7A96">
            <w:pPr>
              <w:jc w:val="center"/>
              <w:cnfStyle w:val="000000100000"/>
            </w:pPr>
            <w:r>
              <w:t>4h</w:t>
            </w:r>
          </w:p>
          <w:p w:rsidR="00514F4E" w:rsidRDefault="00514F4E" w:rsidP="00EB7A96">
            <w:pPr>
              <w:jc w:val="center"/>
              <w:cnfStyle w:val="000000100000"/>
            </w:pPr>
          </w:p>
          <w:p w:rsidR="00514F4E" w:rsidRDefault="00514F4E" w:rsidP="00EB7A96">
            <w:pPr>
              <w:jc w:val="center"/>
              <w:cnfStyle w:val="000000100000"/>
            </w:pPr>
            <w:r>
              <w:t>1h</w:t>
            </w:r>
          </w:p>
        </w:tc>
        <w:tc>
          <w:tcPr>
            <w:tcW w:w="1163" w:type="dxa"/>
          </w:tcPr>
          <w:p w:rsidR="00932D63" w:rsidRDefault="00514F4E" w:rsidP="00EB7A96">
            <w:pPr>
              <w:jc w:val="center"/>
              <w:cnfStyle w:val="000000100000"/>
            </w:pPr>
            <w:r>
              <w:t>0h</w:t>
            </w:r>
          </w:p>
          <w:p w:rsidR="00514F4E" w:rsidRDefault="00514F4E" w:rsidP="00EB7A96">
            <w:pPr>
              <w:jc w:val="center"/>
              <w:cnfStyle w:val="000000100000"/>
            </w:pPr>
          </w:p>
          <w:p w:rsidR="00514F4E" w:rsidRDefault="00514F4E" w:rsidP="00EB7A96">
            <w:pPr>
              <w:jc w:val="center"/>
              <w:cnfStyle w:val="000000100000"/>
            </w:pPr>
            <w:r>
              <w:t>0h</w:t>
            </w:r>
          </w:p>
        </w:tc>
        <w:tc>
          <w:tcPr>
            <w:tcW w:w="1568" w:type="dxa"/>
          </w:tcPr>
          <w:p w:rsidR="00932D63" w:rsidRPr="00C66BCF" w:rsidRDefault="00932D63" w:rsidP="00EB7A96">
            <w:pPr>
              <w:jc w:val="center"/>
              <w:cnfStyle w:val="000000100000"/>
            </w:pPr>
          </w:p>
        </w:tc>
      </w:tr>
    </w:tbl>
    <w:p w:rsidR="00932D63" w:rsidRPr="00932D63" w:rsidRDefault="00932D63" w:rsidP="00932D63"/>
    <w:p w:rsidR="0004140C" w:rsidRDefault="0004140C" w:rsidP="0004140C">
      <w:pPr>
        <w:pStyle w:val="Titre3"/>
      </w:pPr>
      <w:bookmarkStart w:id="27" w:name="_Toc337561399"/>
      <w:bookmarkStart w:id="28" w:name="_Toc341188875"/>
      <w:r>
        <w:t>Karim CHEBBOUR : Chef conception</w:t>
      </w:r>
      <w:bookmarkEnd w:id="27"/>
      <w:bookmarkEnd w:id="28"/>
    </w:p>
    <w:tbl>
      <w:tblPr>
        <w:tblStyle w:val="Grilleclaire-Accent3"/>
        <w:tblpPr w:leftFromText="141" w:rightFromText="141" w:vertAnchor="text" w:horzAnchor="margin" w:tblpXSpec="center" w:tblpY="359"/>
        <w:tblW w:w="0" w:type="auto"/>
        <w:tblLook w:val="04A0"/>
      </w:tblPr>
      <w:tblGrid>
        <w:gridCol w:w="1717"/>
        <w:gridCol w:w="2868"/>
        <w:gridCol w:w="1625"/>
        <w:gridCol w:w="1570"/>
        <w:gridCol w:w="1508"/>
      </w:tblGrid>
      <w:tr w:rsidR="006D78BC" w:rsidTr="00932D63">
        <w:trPr>
          <w:cnfStyle w:val="100000000000"/>
          <w:trHeight w:val="355"/>
        </w:trPr>
        <w:tc>
          <w:tcPr>
            <w:cnfStyle w:val="001000000000"/>
            <w:tcW w:w="1717" w:type="dxa"/>
          </w:tcPr>
          <w:p w:rsidR="006D78BC" w:rsidRDefault="006D78BC" w:rsidP="00EB7A96">
            <w:pPr>
              <w:jc w:val="center"/>
            </w:pPr>
            <w:r>
              <w:t>Semaine</w:t>
            </w:r>
          </w:p>
        </w:tc>
        <w:tc>
          <w:tcPr>
            <w:tcW w:w="2868" w:type="dxa"/>
          </w:tcPr>
          <w:p w:rsidR="006D78BC" w:rsidRDefault="006D78BC" w:rsidP="00EB7A96">
            <w:pPr>
              <w:jc w:val="center"/>
              <w:cnfStyle w:val="100000000000"/>
            </w:pPr>
            <w:r>
              <w:t>Tâche</w:t>
            </w:r>
          </w:p>
        </w:tc>
        <w:tc>
          <w:tcPr>
            <w:tcW w:w="1625" w:type="dxa"/>
          </w:tcPr>
          <w:p w:rsidR="006D78BC" w:rsidRDefault="006D78BC" w:rsidP="00EB7A96">
            <w:pPr>
              <w:jc w:val="center"/>
              <w:cnfStyle w:val="100000000000"/>
            </w:pPr>
            <w:r>
              <w:t>Durée estimée</w:t>
            </w:r>
          </w:p>
        </w:tc>
        <w:tc>
          <w:tcPr>
            <w:tcW w:w="1570" w:type="dxa"/>
          </w:tcPr>
          <w:p w:rsidR="006D78BC" w:rsidRDefault="006D78BC" w:rsidP="00EB7A96">
            <w:pPr>
              <w:jc w:val="center"/>
              <w:cnfStyle w:val="100000000000"/>
            </w:pPr>
            <w:r>
              <w:t>Temps passé</w:t>
            </w:r>
          </w:p>
        </w:tc>
        <w:tc>
          <w:tcPr>
            <w:tcW w:w="1508" w:type="dxa"/>
          </w:tcPr>
          <w:p w:rsidR="006D78BC" w:rsidRDefault="006D78BC" w:rsidP="00EB7A96">
            <w:pPr>
              <w:jc w:val="center"/>
              <w:cnfStyle w:val="100000000000"/>
            </w:pPr>
            <w:r>
              <w:t>Reste à faire</w:t>
            </w:r>
          </w:p>
        </w:tc>
      </w:tr>
      <w:tr w:rsidR="006D78BC" w:rsidTr="00932D63">
        <w:trPr>
          <w:cnfStyle w:val="000000100000"/>
          <w:trHeight w:val="1090"/>
        </w:trPr>
        <w:tc>
          <w:tcPr>
            <w:cnfStyle w:val="001000000000"/>
            <w:tcW w:w="1717" w:type="dxa"/>
          </w:tcPr>
          <w:p w:rsidR="006D78BC" w:rsidRDefault="006D78BC" w:rsidP="00EB7A96">
            <w:pPr>
              <w:jc w:val="center"/>
            </w:pPr>
            <w:r>
              <w:t>18/09</w:t>
            </w:r>
          </w:p>
        </w:tc>
        <w:tc>
          <w:tcPr>
            <w:tcW w:w="2868" w:type="dxa"/>
          </w:tcPr>
          <w:p w:rsidR="006D78BC" w:rsidRDefault="006D78BC" w:rsidP="006D78BC">
            <w:pPr>
              <w:pStyle w:val="Paragraphedeliste"/>
              <w:numPr>
                <w:ilvl w:val="0"/>
                <w:numId w:val="27"/>
              </w:numPr>
              <w:cnfStyle w:val="000000100000"/>
            </w:pPr>
            <w:r>
              <w:t>Découverte du cahier des charges.</w:t>
            </w:r>
          </w:p>
          <w:p w:rsidR="006D78BC" w:rsidRDefault="006D78BC" w:rsidP="006D78BC">
            <w:pPr>
              <w:pStyle w:val="Paragraphedeliste"/>
              <w:numPr>
                <w:ilvl w:val="0"/>
                <w:numId w:val="27"/>
              </w:numPr>
              <w:cnfStyle w:val="000000100000"/>
            </w:pPr>
            <w:r>
              <w:t>Découpage global et choix des équipes</w:t>
            </w:r>
          </w:p>
          <w:p w:rsidR="006D78BC" w:rsidRDefault="006D78BC" w:rsidP="006D78BC">
            <w:pPr>
              <w:pStyle w:val="Paragraphedeliste"/>
              <w:numPr>
                <w:ilvl w:val="0"/>
                <w:numId w:val="27"/>
              </w:numPr>
              <w:cnfStyle w:val="000000100000"/>
            </w:pPr>
            <w:r>
              <w:t>Etude</w:t>
            </w:r>
          </w:p>
          <w:p w:rsidR="006D78BC" w:rsidRDefault="006D78BC" w:rsidP="00EB7A96">
            <w:pPr>
              <w:cnfStyle w:val="000000100000"/>
            </w:pPr>
          </w:p>
        </w:tc>
        <w:tc>
          <w:tcPr>
            <w:tcW w:w="1625" w:type="dxa"/>
          </w:tcPr>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tc>
        <w:tc>
          <w:tcPr>
            <w:tcW w:w="1570" w:type="dxa"/>
          </w:tcPr>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tc>
        <w:tc>
          <w:tcPr>
            <w:tcW w:w="1508" w:type="dxa"/>
          </w:tcPr>
          <w:p w:rsidR="006D78BC" w:rsidRDefault="006D78BC" w:rsidP="00EB7A96">
            <w:pPr>
              <w:jc w:val="center"/>
              <w:cnfStyle w:val="000000100000"/>
            </w:pPr>
            <w:r>
              <w:t>0h</w:t>
            </w:r>
          </w:p>
          <w:p w:rsidR="006D78BC" w:rsidRDefault="006D78BC" w:rsidP="00EB7A96">
            <w:pPr>
              <w:jc w:val="center"/>
              <w:cnfStyle w:val="000000100000"/>
            </w:pPr>
          </w:p>
          <w:p w:rsidR="006D78BC" w:rsidRDefault="006D78BC" w:rsidP="00EB7A96">
            <w:pPr>
              <w:jc w:val="center"/>
              <w:cnfStyle w:val="000000100000"/>
            </w:pPr>
            <w:r>
              <w:t>0h</w:t>
            </w:r>
          </w:p>
          <w:p w:rsidR="006D78BC" w:rsidRDefault="006D78BC" w:rsidP="00EB7A96">
            <w:pPr>
              <w:jc w:val="center"/>
              <w:cnfStyle w:val="000000100000"/>
            </w:pPr>
          </w:p>
          <w:p w:rsidR="006D78BC" w:rsidRDefault="006D78BC" w:rsidP="00EB7A96">
            <w:pPr>
              <w:jc w:val="center"/>
              <w:cnfStyle w:val="000000100000"/>
            </w:pPr>
            <w:r>
              <w:t>0h</w:t>
            </w:r>
          </w:p>
        </w:tc>
      </w:tr>
      <w:tr w:rsidR="006D78BC" w:rsidTr="00932D63">
        <w:trPr>
          <w:cnfStyle w:val="000000010000"/>
          <w:trHeight w:val="1090"/>
        </w:trPr>
        <w:tc>
          <w:tcPr>
            <w:cnfStyle w:val="001000000000"/>
            <w:tcW w:w="1717" w:type="dxa"/>
          </w:tcPr>
          <w:p w:rsidR="006D78BC" w:rsidRDefault="006D78BC" w:rsidP="00EB7A96">
            <w:pPr>
              <w:jc w:val="center"/>
            </w:pPr>
            <w:r>
              <w:t>25/09</w:t>
            </w:r>
          </w:p>
        </w:tc>
        <w:tc>
          <w:tcPr>
            <w:tcW w:w="2868" w:type="dxa"/>
          </w:tcPr>
          <w:p w:rsidR="006D78BC" w:rsidRDefault="006D78BC" w:rsidP="006D78BC">
            <w:pPr>
              <w:pStyle w:val="Paragraphedeliste"/>
              <w:numPr>
                <w:ilvl w:val="0"/>
                <w:numId w:val="27"/>
              </w:numPr>
              <w:cnfStyle w:val="000000010000"/>
            </w:pPr>
            <w:r>
              <w:t>Diagramme de cas d’utilisation</w:t>
            </w:r>
          </w:p>
          <w:p w:rsidR="006D78BC" w:rsidRDefault="006D78BC" w:rsidP="00EB7A96">
            <w:pPr>
              <w:pStyle w:val="Paragraphedeliste"/>
              <w:cnfStyle w:val="000000010000"/>
            </w:pPr>
          </w:p>
        </w:tc>
        <w:tc>
          <w:tcPr>
            <w:tcW w:w="1625" w:type="dxa"/>
          </w:tcPr>
          <w:p w:rsidR="006D78BC" w:rsidRDefault="006D78BC" w:rsidP="00EB7A96">
            <w:pPr>
              <w:jc w:val="center"/>
              <w:cnfStyle w:val="000000010000"/>
            </w:pPr>
            <w:r>
              <w:t>3h</w:t>
            </w:r>
          </w:p>
        </w:tc>
        <w:tc>
          <w:tcPr>
            <w:tcW w:w="1570" w:type="dxa"/>
          </w:tcPr>
          <w:p w:rsidR="006D78BC" w:rsidRDefault="006D78BC" w:rsidP="00EB7A96">
            <w:pPr>
              <w:jc w:val="center"/>
              <w:cnfStyle w:val="000000010000"/>
            </w:pPr>
            <w:r>
              <w:t>5h</w:t>
            </w:r>
          </w:p>
        </w:tc>
        <w:tc>
          <w:tcPr>
            <w:tcW w:w="1508" w:type="dxa"/>
          </w:tcPr>
          <w:p w:rsidR="006D78BC" w:rsidRDefault="006D78BC" w:rsidP="00EB7A96">
            <w:pPr>
              <w:jc w:val="center"/>
              <w:cnfStyle w:val="000000010000"/>
            </w:pPr>
            <w:r>
              <w:t>0h</w:t>
            </w:r>
          </w:p>
        </w:tc>
      </w:tr>
      <w:tr w:rsidR="006D78BC" w:rsidTr="00932D63">
        <w:trPr>
          <w:cnfStyle w:val="000000100000"/>
          <w:trHeight w:val="735"/>
        </w:trPr>
        <w:tc>
          <w:tcPr>
            <w:cnfStyle w:val="001000000000"/>
            <w:tcW w:w="1717" w:type="dxa"/>
          </w:tcPr>
          <w:p w:rsidR="006D78BC" w:rsidRDefault="006D78BC" w:rsidP="00EB7A96">
            <w:pPr>
              <w:jc w:val="center"/>
            </w:pPr>
            <w:r>
              <w:t>02/10</w:t>
            </w:r>
          </w:p>
        </w:tc>
        <w:tc>
          <w:tcPr>
            <w:tcW w:w="2868" w:type="dxa"/>
          </w:tcPr>
          <w:p w:rsidR="006D78BC" w:rsidRDefault="006D78BC" w:rsidP="006D78BC">
            <w:pPr>
              <w:pStyle w:val="Paragraphedeliste"/>
              <w:numPr>
                <w:ilvl w:val="0"/>
                <w:numId w:val="27"/>
              </w:numPr>
              <w:cnfStyle w:val="000000100000"/>
            </w:pPr>
            <w:r>
              <w:t>Diagrammes de séquence</w:t>
            </w:r>
          </w:p>
          <w:p w:rsidR="006D78BC" w:rsidRDefault="006D78BC" w:rsidP="00EB7A96">
            <w:pPr>
              <w:pStyle w:val="Paragraphedeliste"/>
              <w:cnfStyle w:val="000000100000"/>
            </w:pPr>
          </w:p>
        </w:tc>
        <w:tc>
          <w:tcPr>
            <w:tcW w:w="1625" w:type="dxa"/>
          </w:tcPr>
          <w:p w:rsidR="006D78BC" w:rsidRDefault="006D78BC" w:rsidP="00EB7A96">
            <w:pPr>
              <w:jc w:val="center"/>
              <w:cnfStyle w:val="000000100000"/>
            </w:pPr>
            <w:r>
              <w:t>4h</w:t>
            </w:r>
          </w:p>
        </w:tc>
        <w:tc>
          <w:tcPr>
            <w:tcW w:w="1570" w:type="dxa"/>
          </w:tcPr>
          <w:p w:rsidR="006D78BC" w:rsidRDefault="006D78BC" w:rsidP="00EB7A96">
            <w:pPr>
              <w:jc w:val="center"/>
              <w:cnfStyle w:val="000000100000"/>
            </w:pPr>
            <w:r>
              <w:t>5h</w:t>
            </w:r>
          </w:p>
        </w:tc>
        <w:tc>
          <w:tcPr>
            <w:tcW w:w="1508" w:type="dxa"/>
          </w:tcPr>
          <w:p w:rsidR="006D78BC" w:rsidRDefault="006D78BC" w:rsidP="00EB7A96">
            <w:pPr>
              <w:jc w:val="center"/>
              <w:cnfStyle w:val="000000100000"/>
            </w:pPr>
            <w:r>
              <w:t>0h</w:t>
            </w:r>
          </w:p>
        </w:tc>
      </w:tr>
      <w:tr w:rsidR="006D78BC" w:rsidTr="00932D63">
        <w:trPr>
          <w:cnfStyle w:val="000000010000"/>
          <w:trHeight w:val="709"/>
        </w:trPr>
        <w:tc>
          <w:tcPr>
            <w:cnfStyle w:val="001000000000"/>
            <w:tcW w:w="1717" w:type="dxa"/>
          </w:tcPr>
          <w:p w:rsidR="006D78BC" w:rsidRDefault="006D78BC" w:rsidP="00EB7A96">
            <w:pPr>
              <w:jc w:val="center"/>
            </w:pPr>
            <w:r>
              <w:t>09/10</w:t>
            </w:r>
          </w:p>
        </w:tc>
        <w:tc>
          <w:tcPr>
            <w:tcW w:w="2868" w:type="dxa"/>
          </w:tcPr>
          <w:p w:rsidR="006D78BC" w:rsidRDefault="006D78BC" w:rsidP="006D78BC">
            <w:pPr>
              <w:pStyle w:val="Paragraphedeliste"/>
              <w:numPr>
                <w:ilvl w:val="0"/>
                <w:numId w:val="27"/>
              </w:numPr>
              <w:cnfStyle w:val="000000010000"/>
            </w:pPr>
            <w:r>
              <w:t>Réunion conception</w:t>
            </w:r>
          </w:p>
          <w:p w:rsidR="006D78BC" w:rsidRDefault="006D78BC" w:rsidP="006D78BC">
            <w:pPr>
              <w:pStyle w:val="Paragraphedeliste"/>
              <w:numPr>
                <w:ilvl w:val="0"/>
                <w:numId w:val="27"/>
              </w:numPr>
              <w:cnfStyle w:val="000000010000"/>
            </w:pPr>
            <w:r>
              <w:t>Réunion concepteur/développeur</w:t>
            </w:r>
          </w:p>
          <w:p w:rsidR="006D78BC" w:rsidRDefault="006D78BC" w:rsidP="006D78BC">
            <w:pPr>
              <w:pStyle w:val="Paragraphedeliste"/>
              <w:numPr>
                <w:ilvl w:val="0"/>
                <w:numId w:val="27"/>
              </w:numPr>
              <w:cnfStyle w:val="000000010000"/>
            </w:pPr>
            <w:r>
              <w:t>Correction diagrammes de séquences</w:t>
            </w:r>
          </w:p>
          <w:p w:rsidR="006D78BC" w:rsidRDefault="006D78BC" w:rsidP="006D78BC">
            <w:pPr>
              <w:pStyle w:val="Paragraphedeliste"/>
              <w:numPr>
                <w:ilvl w:val="0"/>
                <w:numId w:val="27"/>
              </w:numPr>
              <w:cnfStyle w:val="000000010000"/>
            </w:pPr>
            <w:r>
              <w:t>Diagramme de classe</w:t>
            </w:r>
          </w:p>
        </w:tc>
        <w:tc>
          <w:tcPr>
            <w:tcW w:w="1625" w:type="dxa"/>
          </w:tcPr>
          <w:p w:rsidR="006D78BC" w:rsidRDefault="006D78BC" w:rsidP="00EB7A96">
            <w:pPr>
              <w:jc w:val="center"/>
              <w:cnfStyle w:val="000000010000"/>
            </w:pPr>
            <w:r>
              <w:t>1h</w:t>
            </w:r>
          </w:p>
          <w:p w:rsidR="006D78BC" w:rsidRDefault="006D78BC" w:rsidP="00EB7A96">
            <w:pPr>
              <w:jc w:val="center"/>
              <w:cnfStyle w:val="000000010000"/>
            </w:pPr>
            <w:r>
              <w:t>2h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5h</w:t>
            </w:r>
          </w:p>
        </w:tc>
        <w:tc>
          <w:tcPr>
            <w:tcW w:w="1570" w:type="dxa"/>
          </w:tcPr>
          <w:p w:rsidR="006D78BC" w:rsidRDefault="006D78BC" w:rsidP="00EB7A96">
            <w:pPr>
              <w:jc w:val="center"/>
              <w:cnfStyle w:val="000000010000"/>
            </w:pPr>
            <w:r>
              <w:t>1h</w:t>
            </w: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6h</w:t>
            </w:r>
          </w:p>
        </w:tc>
        <w:tc>
          <w:tcPr>
            <w:tcW w:w="1508" w:type="dxa"/>
          </w:tcPr>
          <w:p w:rsidR="006D78BC" w:rsidRDefault="006D78BC" w:rsidP="00EB7A96">
            <w:pPr>
              <w:jc w:val="center"/>
              <w:cnfStyle w:val="000000010000"/>
            </w:pPr>
            <w:r>
              <w:t>0h</w:t>
            </w:r>
          </w:p>
          <w:p w:rsidR="006D78BC" w:rsidRDefault="006D78BC" w:rsidP="00EB7A96">
            <w:pPr>
              <w:jc w:val="center"/>
              <w:cnfStyle w:val="000000010000"/>
            </w:pPr>
            <w:r>
              <w:t>0h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0h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0h</w:t>
            </w:r>
          </w:p>
        </w:tc>
      </w:tr>
      <w:tr w:rsidR="006D78BC" w:rsidTr="00932D63">
        <w:trPr>
          <w:cnfStyle w:val="000000100000"/>
          <w:trHeight w:val="709"/>
        </w:trPr>
        <w:tc>
          <w:tcPr>
            <w:cnfStyle w:val="001000000000"/>
            <w:tcW w:w="1717" w:type="dxa"/>
          </w:tcPr>
          <w:p w:rsidR="006D78BC" w:rsidRDefault="006D78BC" w:rsidP="00EB7A96">
            <w:pPr>
              <w:jc w:val="center"/>
            </w:pPr>
            <w:r>
              <w:t>16/10</w:t>
            </w:r>
          </w:p>
        </w:tc>
        <w:tc>
          <w:tcPr>
            <w:tcW w:w="2868" w:type="dxa"/>
          </w:tcPr>
          <w:p w:rsidR="006D78BC" w:rsidRDefault="006D78BC" w:rsidP="006D78BC">
            <w:pPr>
              <w:pStyle w:val="Paragraphedeliste"/>
              <w:numPr>
                <w:ilvl w:val="0"/>
                <w:numId w:val="27"/>
              </w:numPr>
              <w:cnfStyle w:val="000000100000"/>
            </w:pPr>
            <w:r>
              <w:t>Réunion conception</w:t>
            </w:r>
          </w:p>
          <w:p w:rsidR="006D78BC" w:rsidRDefault="006D78BC" w:rsidP="006D78BC">
            <w:pPr>
              <w:pStyle w:val="Paragraphedeliste"/>
              <w:numPr>
                <w:ilvl w:val="0"/>
                <w:numId w:val="27"/>
              </w:numPr>
              <w:cnfStyle w:val="000000100000"/>
            </w:pPr>
            <w:r>
              <w:t>Dossier de conception</w:t>
            </w:r>
          </w:p>
        </w:tc>
        <w:tc>
          <w:tcPr>
            <w:tcW w:w="1625" w:type="dxa"/>
          </w:tcPr>
          <w:p w:rsidR="006D78BC" w:rsidRDefault="006D78BC" w:rsidP="00EB7A96">
            <w:pPr>
              <w:jc w:val="center"/>
              <w:cnfStyle w:val="000000100000"/>
            </w:pPr>
            <w:r>
              <w:t>1h</w:t>
            </w:r>
          </w:p>
          <w:p w:rsidR="006D78BC" w:rsidRDefault="006D78BC" w:rsidP="00EB7A96">
            <w:pPr>
              <w:jc w:val="center"/>
              <w:cnfStyle w:val="000000100000"/>
            </w:pPr>
            <w:r>
              <w:t>4h</w:t>
            </w:r>
          </w:p>
        </w:tc>
        <w:tc>
          <w:tcPr>
            <w:tcW w:w="1570" w:type="dxa"/>
          </w:tcPr>
          <w:p w:rsidR="006D78BC" w:rsidRDefault="006D78BC" w:rsidP="00EB7A96">
            <w:pPr>
              <w:jc w:val="center"/>
              <w:cnfStyle w:val="000000100000"/>
            </w:pPr>
            <w:r>
              <w:t>1h</w:t>
            </w:r>
          </w:p>
          <w:p w:rsidR="006D78BC" w:rsidRDefault="006D78BC" w:rsidP="00EB7A96">
            <w:pPr>
              <w:jc w:val="center"/>
              <w:cnfStyle w:val="000000100000"/>
            </w:pPr>
            <w:r>
              <w:t>4h</w:t>
            </w:r>
          </w:p>
        </w:tc>
        <w:tc>
          <w:tcPr>
            <w:tcW w:w="1508" w:type="dxa"/>
          </w:tcPr>
          <w:p w:rsidR="006D78BC" w:rsidRDefault="006D78BC" w:rsidP="00EB7A96">
            <w:pPr>
              <w:jc w:val="center"/>
              <w:cnfStyle w:val="000000100000"/>
            </w:pPr>
            <w:r>
              <w:t>0h</w:t>
            </w:r>
          </w:p>
          <w:p w:rsidR="006D78BC" w:rsidRDefault="006D78BC" w:rsidP="00EB7A96">
            <w:pPr>
              <w:jc w:val="center"/>
              <w:cnfStyle w:val="000000100000"/>
            </w:pPr>
            <w:r>
              <w:t>0h</w:t>
            </w:r>
          </w:p>
        </w:tc>
      </w:tr>
    </w:tbl>
    <w:p w:rsidR="006D78BC" w:rsidRPr="006D78BC" w:rsidRDefault="006D78BC" w:rsidP="006D78BC"/>
    <w:p w:rsidR="0004140C" w:rsidRDefault="0004140C" w:rsidP="0004140C">
      <w:pPr>
        <w:pStyle w:val="Titre3"/>
      </w:pPr>
      <w:bookmarkStart w:id="29" w:name="_Toc337561400"/>
      <w:bookmarkStart w:id="30" w:name="_Toc341188876"/>
      <w:r w:rsidRPr="00200E83">
        <w:lastRenderedPageBreak/>
        <w:t>Romain GUYARD</w:t>
      </w:r>
      <w:r>
        <w:t>: Responsable développement</w:t>
      </w:r>
      <w:bookmarkEnd w:id="29"/>
      <w:bookmarkEnd w:id="30"/>
    </w:p>
    <w:tbl>
      <w:tblPr>
        <w:tblStyle w:val="Grilleclaire-Accent3"/>
        <w:tblpPr w:leftFromText="141" w:rightFromText="141" w:vertAnchor="text" w:horzAnchor="margin" w:tblpXSpec="center" w:tblpY="359"/>
        <w:tblW w:w="0" w:type="auto"/>
        <w:tblLook w:val="04A0"/>
      </w:tblPr>
      <w:tblGrid>
        <w:gridCol w:w="1365"/>
        <w:gridCol w:w="2712"/>
        <w:gridCol w:w="1266"/>
        <w:gridCol w:w="1324"/>
        <w:gridCol w:w="1248"/>
        <w:gridCol w:w="1373"/>
      </w:tblGrid>
      <w:tr w:rsidR="00E265F7" w:rsidTr="00EB7A96">
        <w:trPr>
          <w:cnfStyle w:val="100000000000"/>
        </w:trPr>
        <w:tc>
          <w:tcPr>
            <w:cnfStyle w:val="001000000000"/>
            <w:tcW w:w="1365" w:type="dxa"/>
          </w:tcPr>
          <w:p w:rsidR="00E265F7" w:rsidRDefault="00E265F7" w:rsidP="00EB7A96">
            <w:pPr>
              <w:jc w:val="center"/>
            </w:pPr>
            <w:r>
              <w:t>Semaine</w:t>
            </w:r>
          </w:p>
        </w:tc>
        <w:tc>
          <w:tcPr>
            <w:tcW w:w="2712" w:type="dxa"/>
          </w:tcPr>
          <w:p w:rsidR="00E265F7" w:rsidRDefault="00E265F7" w:rsidP="00EB7A96">
            <w:pPr>
              <w:jc w:val="center"/>
              <w:cnfStyle w:val="100000000000"/>
            </w:pPr>
            <w:r>
              <w:t>Tâche</w:t>
            </w:r>
          </w:p>
        </w:tc>
        <w:tc>
          <w:tcPr>
            <w:tcW w:w="1266" w:type="dxa"/>
          </w:tcPr>
          <w:p w:rsidR="00E265F7" w:rsidRDefault="00E265F7" w:rsidP="00EB7A96">
            <w:pPr>
              <w:jc w:val="center"/>
              <w:cnfStyle w:val="100000000000"/>
            </w:pPr>
            <w:r>
              <w:t>Durée estimée</w:t>
            </w:r>
          </w:p>
        </w:tc>
        <w:tc>
          <w:tcPr>
            <w:tcW w:w="1324" w:type="dxa"/>
          </w:tcPr>
          <w:p w:rsidR="00E265F7" w:rsidRDefault="00E265F7" w:rsidP="00EB7A96">
            <w:pPr>
              <w:jc w:val="center"/>
              <w:cnfStyle w:val="100000000000"/>
            </w:pPr>
            <w:r>
              <w:t>Temps passé</w:t>
            </w:r>
          </w:p>
        </w:tc>
        <w:tc>
          <w:tcPr>
            <w:tcW w:w="1248" w:type="dxa"/>
          </w:tcPr>
          <w:p w:rsidR="00E265F7" w:rsidRDefault="00E265F7" w:rsidP="00EB7A96">
            <w:pPr>
              <w:jc w:val="center"/>
              <w:cnfStyle w:val="100000000000"/>
            </w:pPr>
            <w:r>
              <w:t>Reste à faire</w:t>
            </w:r>
          </w:p>
        </w:tc>
        <w:tc>
          <w:tcPr>
            <w:tcW w:w="1373" w:type="dxa"/>
          </w:tcPr>
          <w:p w:rsidR="00E265F7" w:rsidRDefault="00E265F7" w:rsidP="00EB7A96">
            <w:pPr>
              <w:jc w:val="center"/>
              <w:cnfStyle w:val="100000000000"/>
            </w:pPr>
            <w:r>
              <w:t>Remarques</w:t>
            </w:r>
          </w:p>
        </w:tc>
      </w:tr>
      <w:tr w:rsidR="00E265F7" w:rsidTr="00EB7A96">
        <w:trPr>
          <w:cnfStyle w:val="000000100000"/>
        </w:trPr>
        <w:tc>
          <w:tcPr>
            <w:cnfStyle w:val="001000000000"/>
            <w:tcW w:w="1365" w:type="dxa"/>
          </w:tcPr>
          <w:p w:rsidR="00E265F7" w:rsidRPr="00C66BCF" w:rsidRDefault="00E265F7" w:rsidP="00EB7A96">
            <w:pPr>
              <w:jc w:val="center"/>
            </w:pPr>
            <w:r w:rsidRPr="00C66BCF">
              <w:t>18/09</w:t>
            </w:r>
          </w:p>
        </w:tc>
        <w:tc>
          <w:tcPr>
            <w:tcW w:w="2712" w:type="dxa"/>
          </w:tcPr>
          <w:p w:rsidR="00E265F7" w:rsidRPr="00C66BCF" w:rsidRDefault="00E265F7" w:rsidP="00EB7A96">
            <w:pPr>
              <w:cnfStyle w:val="000000100000"/>
            </w:pPr>
            <w:r w:rsidRPr="00C66BCF">
              <w:t xml:space="preserve">- Découverte du cahier des charges. </w:t>
            </w:r>
          </w:p>
          <w:p w:rsidR="00E265F7" w:rsidRPr="00C66BCF" w:rsidRDefault="00E265F7" w:rsidP="00EB7A96">
            <w:pPr>
              <w:cnfStyle w:val="000000100000"/>
            </w:pPr>
            <w:r w:rsidRPr="00C66BCF">
              <w:t xml:space="preserve">- Découpage global </w:t>
            </w:r>
            <w:r>
              <w:t xml:space="preserve"> et  choix des équipes</w:t>
            </w:r>
          </w:p>
          <w:p w:rsidR="00E265F7" w:rsidRPr="00C66BCF" w:rsidRDefault="00E265F7" w:rsidP="00EB7A96">
            <w:pPr>
              <w:cnfStyle w:val="000000100000"/>
            </w:pPr>
            <w:r w:rsidRPr="00C66BCF">
              <w:t>- Découverte SVN</w:t>
            </w:r>
          </w:p>
        </w:tc>
        <w:tc>
          <w:tcPr>
            <w:tcW w:w="1266" w:type="dxa"/>
          </w:tcPr>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1h</w:t>
            </w:r>
          </w:p>
        </w:tc>
        <w:tc>
          <w:tcPr>
            <w:tcW w:w="1324" w:type="dxa"/>
          </w:tcPr>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1h</w:t>
            </w:r>
          </w:p>
        </w:tc>
        <w:tc>
          <w:tcPr>
            <w:tcW w:w="1248" w:type="dxa"/>
          </w:tcPr>
          <w:p w:rsidR="00E265F7" w:rsidRPr="00C66BCF" w:rsidRDefault="00E265F7" w:rsidP="00EB7A96">
            <w:pPr>
              <w:jc w:val="center"/>
              <w:cnfStyle w:val="000000100000"/>
            </w:pPr>
            <w:r w:rsidRPr="00C66BCF">
              <w:t>0h</w:t>
            </w:r>
          </w:p>
          <w:p w:rsidR="00E265F7" w:rsidRPr="00C66BCF" w:rsidRDefault="00E265F7" w:rsidP="00EB7A96">
            <w:pPr>
              <w:jc w:val="center"/>
              <w:cnfStyle w:val="000000100000"/>
            </w:pPr>
            <w:r w:rsidRPr="00C66BCF">
              <w:t>0h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0h</w:t>
            </w:r>
          </w:p>
        </w:tc>
        <w:tc>
          <w:tcPr>
            <w:tcW w:w="1373" w:type="dxa"/>
          </w:tcPr>
          <w:p w:rsidR="00E265F7" w:rsidRPr="00C66BCF" w:rsidRDefault="00E265F7" w:rsidP="00EB7A96">
            <w:pPr>
              <w:jc w:val="center"/>
              <w:cnfStyle w:val="000000100000"/>
            </w:pPr>
          </w:p>
        </w:tc>
      </w:tr>
      <w:tr w:rsidR="00E265F7" w:rsidTr="00EB7A96">
        <w:trPr>
          <w:cnfStyle w:val="000000010000"/>
        </w:trPr>
        <w:tc>
          <w:tcPr>
            <w:cnfStyle w:val="001000000000"/>
            <w:tcW w:w="1365" w:type="dxa"/>
          </w:tcPr>
          <w:p w:rsidR="00E265F7" w:rsidRPr="00C66BCF" w:rsidRDefault="00E265F7" w:rsidP="00EB7A96">
            <w:pPr>
              <w:jc w:val="center"/>
            </w:pPr>
            <w:r w:rsidRPr="00C66BCF">
              <w:t>25/09</w:t>
            </w:r>
          </w:p>
        </w:tc>
        <w:tc>
          <w:tcPr>
            <w:tcW w:w="2712" w:type="dxa"/>
          </w:tcPr>
          <w:p w:rsidR="00E265F7" w:rsidRPr="00C66BCF" w:rsidRDefault="00E265F7" w:rsidP="00EB7A96">
            <w:pPr>
              <w:cnfStyle w:val="000000010000"/>
            </w:pPr>
            <w:r>
              <w:rPr>
                <w:rFonts w:ascii="Arial" w:hAnsi="Arial" w:cs="Arial"/>
                <w:color w:val="222222"/>
                <w:sz w:val="20"/>
                <w:szCs w:val="20"/>
                <w:shd w:val="clear" w:color="auto" w:fill="FFFFFF"/>
              </w:rPr>
              <w:t>création du diagramme de classe</w:t>
            </w:r>
          </w:p>
        </w:tc>
        <w:tc>
          <w:tcPr>
            <w:tcW w:w="1266" w:type="dxa"/>
          </w:tcPr>
          <w:p w:rsidR="00E265F7" w:rsidRPr="00C66BCF" w:rsidRDefault="00E265F7" w:rsidP="00EB7A96">
            <w:pPr>
              <w:jc w:val="center"/>
              <w:cnfStyle w:val="000000010000"/>
            </w:pPr>
            <w:r>
              <w:t>3h</w:t>
            </w:r>
          </w:p>
        </w:tc>
        <w:tc>
          <w:tcPr>
            <w:tcW w:w="1324" w:type="dxa"/>
          </w:tcPr>
          <w:p w:rsidR="00E265F7" w:rsidRPr="00C66BCF" w:rsidRDefault="00E265F7" w:rsidP="00EB7A96">
            <w:pPr>
              <w:jc w:val="center"/>
              <w:cnfStyle w:val="000000010000"/>
            </w:pPr>
            <w:r>
              <w:t>3h</w:t>
            </w:r>
          </w:p>
        </w:tc>
        <w:tc>
          <w:tcPr>
            <w:tcW w:w="1248" w:type="dxa"/>
          </w:tcPr>
          <w:p w:rsidR="00E265F7" w:rsidRPr="00C66BCF" w:rsidRDefault="00E265F7" w:rsidP="00EB7A96">
            <w:pPr>
              <w:jc w:val="center"/>
              <w:cnfStyle w:val="000000010000"/>
            </w:pPr>
            <w:r w:rsidRPr="00C66BCF">
              <w:t>0h</w:t>
            </w:r>
          </w:p>
          <w:p w:rsidR="00E265F7" w:rsidRPr="00C66BCF" w:rsidRDefault="00E265F7" w:rsidP="00E265F7">
            <w:pPr>
              <w:cnfStyle w:val="000000010000"/>
            </w:pPr>
          </w:p>
        </w:tc>
        <w:tc>
          <w:tcPr>
            <w:tcW w:w="1373" w:type="dxa"/>
          </w:tcPr>
          <w:p w:rsidR="00E265F7" w:rsidRPr="00C66BCF" w:rsidRDefault="00E265F7" w:rsidP="00EB7A96">
            <w:pPr>
              <w:jc w:val="center"/>
              <w:cnfStyle w:val="000000010000"/>
            </w:pPr>
          </w:p>
        </w:tc>
      </w:tr>
      <w:tr w:rsidR="00E265F7" w:rsidTr="00EB7A96">
        <w:trPr>
          <w:cnfStyle w:val="000000100000"/>
        </w:trPr>
        <w:tc>
          <w:tcPr>
            <w:cnfStyle w:val="001000000000"/>
            <w:tcW w:w="1365" w:type="dxa"/>
          </w:tcPr>
          <w:p w:rsidR="00E265F7" w:rsidRPr="00C66BCF" w:rsidRDefault="00E265F7" w:rsidP="00EB7A96">
            <w:pPr>
              <w:jc w:val="center"/>
            </w:pPr>
            <w:r w:rsidRPr="00C66BCF">
              <w:t>02/10</w:t>
            </w:r>
          </w:p>
        </w:tc>
        <w:tc>
          <w:tcPr>
            <w:tcW w:w="2712" w:type="dxa"/>
          </w:tcPr>
          <w:p w:rsidR="00E265F7" w:rsidRDefault="00E265F7" w:rsidP="00EB7A96">
            <w:pPr>
              <w:cnfStyle w:val="000000100000"/>
            </w:pPr>
            <w:r>
              <w:t>-</w:t>
            </w:r>
            <w:r w:rsidRPr="00E265F7">
              <w:t>Mise en place de l'</w:t>
            </w:r>
            <w:proofErr w:type="spellStart"/>
            <w:r w:rsidRPr="00E265F7">
              <w:t>environement</w:t>
            </w:r>
            <w:proofErr w:type="spellEnd"/>
            <w:r w:rsidRPr="00E265F7">
              <w:t xml:space="preserve"> de travail</w:t>
            </w:r>
          </w:p>
          <w:p w:rsidR="00E265F7" w:rsidRPr="00C66BCF" w:rsidRDefault="00E265F7" w:rsidP="00EB7A96">
            <w:pPr>
              <w:cnfStyle w:val="000000100000"/>
            </w:pPr>
            <w:r>
              <w:t xml:space="preserve">- </w:t>
            </w:r>
            <w:r w:rsidRPr="00E265F7">
              <w:t xml:space="preserve">essuyer les plâtres pour </w:t>
            </w:r>
            <w:proofErr w:type="spellStart"/>
            <w:r w:rsidRPr="00E265F7">
              <w:t>netbeans</w:t>
            </w:r>
            <w:proofErr w:type="spellEnd"/>
            <w:r w:rsidRPr="00E265F7">
              <w:t xml:space="preserve">, </w:t>
            </w:r>
            <w:proofErr w:type="spellStart"/>
            <w:r w:rsidRPr="00E265F7">
              <w:t>svn</w:t>
            </w:r>
            <w:proofErr w:type="spellEnd"/>
            <w:r w:rsidRPr="00E265F7">
              <w:t xml:space="preserve"> </w:t>
            </w:r>
            <w:proofErr w:type="spellStart"/>
            <w:r w:rsidRPr="00E265F7">
              <w:t>etc</w:t>
            </w:r>
            <w:proofErr w:type="spellEnd"/>
          </w:p>
        </w:tc>
        <w:tc>
          <w:tcPr>
            <w:tcW w:w="1266" w:type="dxa"/>
          </w:tcPr>
          <w:p w:rsidR="00E265F7" w:rsidRDefault="00E265F7" w:rsidP="00EB7A96">
            <w:pPr>
              <w:jc w:val="center"/>
              <w:cnfStyle w:val="000000100000"/>
            </w:pPr>
            <w:r>
              <w:t>2h</w:t>
            </w:r>
          </w:p>
          <w:p w:rsidR="00E265F7" w:rsidRDefault="00E265F7" w:rsidP="00EB7A96">
            <w:pPr>
              <w:jc w:val="center"/>
              <w:cnfStyle w:val="000000100000"/>
            </w:pPr>
          </w:p>
          <w:p w:rsidR="00E265F7" w:rsidRPr="009E6DCA" w:rsidRDefault="00E265F7" w:rsidP="00EB7A96">
            <w:pPr>
              <w:jc w:val="center"/>
              <w:cnfStyle w:val="000000100000"/>
            </w:pPr>
            <w:r>
              <w:t>1h</w:t>
            </w:r>
          </w:p>
        </w:tc>
        <w:tc>
          <w:tcPr>
            <w:tcW w:w="1324" w:type="dxa"/>
          </w:tcPr>
          <w:p w:rsidR="00E265F7" w:rsidRDefault="00E265F7" w:rsidP="00EB7A96">
            <w:pPr>
              <w:jc w:val="center"/>
              <w:cnfStyle w:val="000000100000"/>
            </w:pPr>
            <w:r>
              <w:t>2h</w:t>
            </w:r>
          </w:p>
          <w:p w:rsidR="00E265F7" w:rsidRDefault="00E265F7" w:rsidP="00E265F7">
            <w:pPr>
              <w:jc w:val="center"/>
              <w:cnfStyle w:val="000000100000"/>
            </w:pPr>
          </w:p>
          <w:p w:rsidR="00E265F7" w:rsidRPr="009E6DCA" w:rsidRDefault="00E265F7" w:rsidP="00E265F7">
            <w:pPr>
              <w:jc w:val="center"/>
              <w:cnfStyle w:val="000000100000"/>
            </w:pPr>
            <w:r>
              <w:t>1h</w:t>
            </w:r>
          </w:p>
        </w:tc>
        <w:tc>
          <w:tcPr>
            <w:tcW w:w="1248" w:type="dxa"/>
          </w:tcPr>
          <w:p w:rsidR="00E265F7" w:rsidRPr="00C66BCF" w:rsidRDefault="00E265F7" w:rsidP="00EB7A96">
            <w:pPr>
              <w:jc w:val="center"/>
              <w:cnfStyle w:val="000000100000"/>
            </w:pPr>
            <w:r w:rsidRPr="00C66BCF">
              <w:t>0h</w:t>
            </w:r>
          </w:p>
          <w:p w:rsidR="00E265F7" w:rsidRDefault="00E265F7" w:rsidP="00EB7A96">
            <w:pPr>
              <w:jc w:val="center"/>
              <w:cnfStyle w:val="000000100000"/>
            </w:pPr>
          </w:p>
          <w:p w:rsidR="00E265F7" w:rsidRPr="009164C0" w:rsidRDefault="00E265F7" w:rsidP="00EB7A96">
            <w:pPr>
              <w:jc w:val="center"/>
              <w:cnfStyle w:val="000000100000"/>
            </w:pPr>
            <w:r>
              <w:t>0h</w:t>
            </w:r>
          </w:p>
        </w:tc>
        <w:tc>
          <w:tcPr>
            <w:tcW w:w="1373" w:type="dxa"/>
          </w:tcPr>
          <w:p w:rsidR="00E265F7" w:rsidRPr="00C66BCF" w:rsidRDefault="00E265F7" w:rsidP="00EB7A96">
            <w:pPr>
              <w:jc w:val="center"/>
              <w:cnfStyle w:val="000000100000"/>
            </w:pPr>
          </w:p>
        </w:tc>
      </w:tr>
      <w:tr w:rsidR="00E265F7" w:rsidTr="00EB7A96">
        <w:trPr>
          <w:cnfStyle w:val="000000010000"/>
        </w:trPr>
        <w:tc>
          <w:tcPr>
            <w:cnfStyle w:val="001000000000"/>
            <w:tcW w:w="1365" w:type="dxa"/>
          </w:tcPr>
          <w:p w:rsidR="00E265F7" w:rsidRPr="00C66BCF" w:rsidRDefault="00E265F7" w:rsidP="00EB7A96">
            <w:pPr>
              <w:jc w:val="center"/>
            </w:pPr>
            <w:r w:rsidRPr="00C66BCF">
              <w:t>09/10</w:t>
            </w:r>
          </w:p>
        </w:tc>
        <w:tc>
          <w:tcPr>
            <w:tcW w:w="2712" w:type="dxa"/>
          </w:tcPr>
          <w:p w:rsidR="00E265F7" w:rsidRPr="00C66BCF" w:rsidRDefault="00E265F7" w:rsidP="00E265F7">
            <w:pPr>
              <w:cnfStyle w:val="000000010000"/>
            </w:pPr>
            <w:r w:rsidRPr="00E265F7">
              <w:t xml:space="preserve">Recherche d'une solution de "dock" </w:t>
            </w:r>
          </w:p>
        </w:tc>
        <w:tc>
          <w:tcPr>
            <w:tcW w:w="1266" w:type="dxa"/>
          </w:tcPr>
          <w:p w:rsidR="00E265F7" w:rsidRDefault="00E265F7" w:rsidP="00EB7A96">
            <w:pPr>
              <w:jc w:val="center"/>
              <w:cnfStyle w:val="000000010000"/>
            </w:pPr>
            <w:r>
              <w:t>8h</w:t>
            </w:r>
          </w:p>
          <w:p w:rsidR="00E265F7" w:rsidRPr="009164C0" w:rsidRDefault="00E265F7" w:rsidP="00EB7A96">
            <w:pPr>
              <w:jc w:val="center"/>
              <w:cnfStyle w:val="000000010000"/>
            </w:pPr>
          </w:p>
        </w:tc>
        <w:tc>
          <w:tcPr>
            <w:tcW w:w="1324" w:type="dxa"/>
          </w:tcPr>
          <w:p w:rsidR="00E265F7" w:rsidRDefault="00E265F7" w:rsidP="00EB7A96">
            <w:pPr>
              <w:jc w:val="center"/>
              <w:cnfStyle w:val="000000010000"/>
            </w:pPr>
            <w:r>
              <w:t>4h</w:t>
            </w:r>
          </w:p>
          <w:p w:rsidR="00E265F7" w:rsidRPr="009164C0" w:rsidRDefault="00E265F7" w:rsidP="00EB7A96">
            <w:pPr>
              <w:jc w:val="center"/>
              <w:cnfStyle w:val="000000010000"/>
            </w:pPr>
          </w:p>
        </w:tc>
        <w:tc>
          <w:tcPr>
            <w:tcW w:w="1248" w:type="dxa"/>
          </w:tcPr>
          <w:p w:rsidR="00E265F7" w:rsidRDefault="00E265F7" w:rsidP="00EB7A96">
            <w:pPr>
              <w:jc w:val="center"/>
              <w:cnfStyle w:val="000000010000"/>
            </w:pPr>
            <w:r>
              <w:t>4h</w:t>
            </w:r>
          </w:p>
          <w:p w:rsidR="00E265F7" w:rsidRPr="009164C0" w:rsidRDefault="00E265F7" w:rsidP="00EB7A96">
            <w:pPr>
              <w:jc w:val="center"/>
              <w:cnfStyle w:val="000000010000"/>
            </w:pPr>
          </w:p>
        </w:tc>
        <w:tc>
          <w:tcPr>
            <w:tcW w:w="1373" w:type="dxa"/>
          </w:tcPr>
          <w:p w:rsidR="00E265F7" w:rsidRPr="00C66BCF" w:rsidRDefault="00E265F7" w:rsidP="00EB7A96">
            <w:pPr>
              <w:jc w:val="center"/>
              <w:cnfStyle w:val="000000010000"/>
            </w:pPr>
          </w:p>
        </w:tc>
      </w:tr>
      <w:tr w:rsidR="00E265F7" w:rsidTr="00EB7A96">
        <w:trPr>
          <w:cnfStyle w:val="000000100000"/>
        </w:trPr>
        <w:tc>
          <w:tcPr>
            <w:cnfStyle w:val="001000000000"/>
            <w:tcW w:w="1365" w:type="dxa"/>
          </w:tcPr>
          <w:p w:rsidR="00E265F7" w:rsidRPr="00C66BCF" w:rsidRDefault="00E265F7" w:rsidP="00EB7A96">
            <w:pPr>
              <w:jc w:val="center"/>
            </w:pPr>
            <w:r>
              <w:t>16/10</w:t>
            </w:r>
          </w:p>
        </w:tc>
        <w:tc>
          <w:tcPr>
            <w:tcW w:w="2712" w:type="dxa"/>
          </w:tcPr>
          <w:p w:rsidR="00E265F7" w:rsidRPr="00C66BCF" w:rsidRDefault="00E265F7" w:rsidP="00E265F7">
            <w:pPr>
              <w:cnfStyle w:val="000000100000"/>
            </w:pPr>
            <w:r w:rsidRPr="00E265F7">
              <w:t xml:space="preserve">création des premières classes </w:t>
            </w:r>
          </w:p>
        </w:tc>
        <w:tc>
          <w:tcPr>
            <w:tcW w:w="1266" w:type="dxa"/>
          </w:tcPr>
          <w:p w:rsidR="00E265F7" w:rsidRDefault="00E265F7" w:rsidP="00EB7A96">
            <w:pPr>
              <w:jc w:val="center"/>
              <w:cnfStyle w:val="000000100000"/>
            </w:pPr>
            <w:r>
              <w:t>3h</w:t>
            </w:r>
          </w:p>
          <w:p w:rsidR="00E265F7" w:rsidRPr="001C6977" w:rsidRDefault="00E265F7" w:rsidP="00EB7A96">
            <w:pPr>
              <w:jc w:val="center"/>
              <w:cnfStyle w:val="000000100000"/>
            </w:pPr>
          </w:p>
        </w:tc>
        <w:tc>
          <w:tcPr>
            <w:tcW w:w="1324" w:type="dxa"/>
          </w:tcPr>
          <w:p w:rsidR="00E265F7" w:rsidRDefault="00E265F7" w:rsidP="00EB7A96">
            <w:pPr>
              <w:jc w:val="center"/>
              <w:cnfStyle w:val="000000100000"/>
            </w:pPr>
            <w:r>
              <w:t>1h</w:t>
            </w:r>
          </w:p>
          <w:p w:rsidR="00E265F7" w:rsidRPr="001C6977" w:rsidRDefault="00E265F7" w:rsidP="00EB7A96">
            <w:pPr>
              <w:jc w:val="center"/>
              <w:cnfStyle w:val="000000100000"/>
            </w:pPr>
          </w:p>
        </w:tc>
        <w:tc>
          <w:tcPr>
            <w:tcW w:w="1248" w:type="dxa"/>
          </w:tcPr>
          <w:p w:rsidR="00E265F7" w:rsidRDefault="00E265F7" w:rsidP="00EB7A96">
            <w:pPr>
              <w:jc w:val="center"/>
              <w:cnfStyle w:val="000000100000"/>
            </w:pPr>
            <w:r>
              <w:t>2h</w:t>
            </w:r>
          </w:p>
          <w:p w:rsidR="00E265F7" w:rsidRPr="009164C0" w:rsidRDefault="00E265F7" w:rsidP="00EB7A96">
            <w:pPr>
              <w:jc w:val="center"/>
              <w:cnfStyle w:val="000000100000"/>
            </w:pPr>
          </w:p>
        </w:tc>
        <w:tc>
          <w:tcPr>
            <w:tcW w:w="1373" w:type="dxa"/>
          </w:tcPr>
          <w:p w:rsidR="00E265F7" w:rsidRPr="00C66BCF" w:rsidRDefault="00E265F7" w:rsidP="00EB7A96">
            <w:pPr>
              <w:jc w:val="center"/>
              <w:cnfStyle w:val="000000100000"/>
            </w:pPr>
          </w:p>
        </w:tc>
      </w:tr>
    </w:tbl>
    <w:p w:rsidR="00E265F7" w:rsidRPr="00E265F7" w:rsidRDefault="00E265F7" w:rsidP="00E265F7"/>
    <w:p w:rsidR="0004140C" w:rsidRDefault="0004140C" w:rsidP="0004140C">
      <w:pPr>
        <w:pStyle w:val="Titre3"/>
      </w:pPr>
      <w:bookmarkStart w:id="31" w:name="_Toc337561401"/>
      <w:bookmarkStart w:id="32" w:name="_Toc341188877"/>
      <w:r w:rsidRPr="00200E83">
        <w:t>Guilhem B</w:t>
      </w:r>
      <w:r>
        <w:t>ERNA: Chef qualité</w:t>
      </w:r>
      <w:bookmarkEnd w:id="31"/>
      <w:bookmarkEnd w:id="32"/>
    </w:p>
    <w:tbl>
      <w:tblPr>
        <w:tblStyle w:val="Grilleclaire-Accent3"/>
        <w:tblpPr w:leftFromText="141" w:rightFromText="141" w:vertAnchor="text" w:horzAnchor="margin" w:tblpXSpec="center" w:tblpY="359"/>
        <w:tblW w:w="0" w:type="auto"/>
        <w:tblLook w:val="04A0"/>
      </w:tblPr>
      <w:tblGrid>
        <w:gridCol w:w="1365"/>
        <w:gridCol w:w="2712"/>
        <w:gridCol w:w="1266"/>
        <w:gridCol w:w="1324"/>
        <w:gridCol w:w="1248"/>
        <w:gridCol w:w="1373"/>
      </w:tblGrid>
      <w:tr w:rsidR="006D78BC" w:rsidTr="00EB7A96">
        <w:trPr>
          <w:cnfStyle w:val="100000000000"/>
        </w:trPr>
        <w:tc>
          <w:tcPr>
            <w:cnfStyle w:val="001000000000"/>
            <w:tcW w:w="1365" w:type="dxa"/>
          </w:tcPr>
          <w:p w:rsidR="006D78BC" w:rsidRDefault="006D78BC" w:rsidP="00EB7A96">
            <w:pPr>
              <w:jc w:val="center"/>
            </w:pPr>
            <w:r>
              <w:t>Semaine</w:t>
            </w:r>
          </w:p>
        </w:tc>
        <w:tc>
          <w:tcPr>
            <w:tcW w:w="2712" w:type="dxa"/>
          </w:tcPr>
          <w:p w:rsidR="006D78BC" w:rsidRDefault="006D78BC" w:rsidP="00EB7A96">
            <w:pPr>
              <w:jc w:val="center"/>
              <w:cnfStyle w:val="100000000000"/>
            </w:pPr>
            <w:r>
              <w:t>Tâche</w:t>
            </w:r>
          </w:p>
        </w:tc>
        <w:tc>
          <w:tcPr>
            <w:tcW w:w="1266" w:type="dxa"/>
          </w:tcPr>
          <w:p w:rsidR="006D78BC" w:rsidRDefault="006D78BC" w:rsidP="00EB7A96">
            <w:pPr>
              <w:jc w:val="center"/>
              <w:cnfStyle w:val="100000000000"/>
            </w:pPr>
            <w:r>
              <w:t>Durée estimée</w:t>
            </w:r>
          </w:p>
        </w:tc>
        <w:tc>
          <w:tcPr>
            <w:tcW w:w="1324" w:type="dxa"/>
          </w:tcPr>
          <w:p w:rsidR="006D78BC" w:rsidRDefault="006D78BC" w:rsidP="00EB7A96">
            <w:pPr>
              <w:jc w:val="center"/>
              <w:cnfStyle w:val="100000000000"/>
            </w:pPr>
            <w:r>
              <w:t>Temps passé</w:t>
            </w:r>
          </w:p>
        </w:tc>
        <w:tc>
          <w:tcPr>
            <w:tcW w:w="1248" w:type="dxa"/>
          </w:tcPr>
          <w:p w:rsidR="006D78BC" w:rsidRDefault="006D78BC" w:rsidP="00EB7A96">
            <w:pPr>
              <w:jc w:val="center"/>
              <w:cnfStyle w:val="100000000000"/>
            </w:pPr>
            <w:r>
              <w:t>Reste à faire</w:t>
            </w:r>
          </w:p>
        </w:tc>
        <w:tc>
          <w:tcPr>
            <w:tcW w:w="1373" w:type="dxa"/>
          </w:tcPr>
          <w:p w:rsidR="006D78BC" w:rsidRDefault="006D78BC" w:rsidP="00EB7A96">
            <w:pPr>
              <w:jc w:val="center"/>
              <w:cnfStyle w:val="100000000000"/>
            </w:pPr>
            <w:r>
              <w:t>Remarques</w:t>
            </w:r>
          </w:p>
        </w:tc>
      </w:tr>
      <w:tr w:rsidR="006D78BC" w:rsidTr="00EB7A96">
        <w:trPr>
          <w:cnfStyle w:val="000000100000"/>
        </w:trPr>
        <w:tc>
          <w:tcPr>
            <w:cnfStyle w:val="001000000000"/>
            <w:tcW w:w="1365" w:type="dxa"/>
          </w:tcPr>
          <w:p w:rsidR="006D78BC" w:rsidRPr="00C66BCF" w:rsidRDefault="006D78BC" w:rsidP="00EB7A96">
            <w:pPr>
              <w:jc w:val="center"/>
            </w:pPr>
            <w:r w:rsidRPr="00C66BCF">
              <w:t>18/09</w:t>
            </w:r>
          </w:p>
        </w:tc>
        <w:tc>
          <w:tcPr>
            <w:tcW w:w="2712" w:type="dxa"/>
          </w:tcPr>
          <w:p w:rsidR="006D78BC" w:rsidRPr="00C66BCF" w:rsidRDefault="006D78BC" w:rsidP="00EB7A96">
            <w:pPr>
              <w:cnfStyle w:val="000000100000"/>
            </w:pPr>
            <w:r w:rsidRPr="00C66BCF">
              <w:t xml:space="preserve">- Découverte du cahier des charges. </w:t>
            </w:r>
          </w:p>
          <w:p w:rsidR="006D78BC" w:rsidRPr="00C66BCF" w:rsidRDefault="006D78BC" w:rsidP="00EB7A96">
            <w:pPr>
              <w:cnfStyle w:val="000000100000"/>
            </w:pPr>
            <w:r w:rsidRPr="00C66BCF">
              <w:t xml:space="preserve">- Découpage global </w:t>
            </w:r>
            <w:r>
              <w:t xml:space="preserve"> et  choix des équipes</w:t>
            </w:r>
          </w:p>
          <w:p w:rsidR="006D78BC" w:rsidRPr="00C66BCF" w:rsidRDefault="006D78BC" w:rsidP="00EB7A96">
            <w:pPr>
              <w:cnfStyle w:val="000000100000"/>
            </w:pPr>
            <w:r w:rsidRPr="00C66BCF">
              <w:t>- Découverte SVN</w:t>
            </w:r>
          </w:p>
        </w:tc>
        <w:tc>
          <w:tcPr>
            <w:tcW w:w="1266" w:type="dxa"/>
          </w:tcPr>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1h</w:t>
            </w:r>
          </w:p>
        </w:tc>
        <w:tc>
          <w:tcPr>
            <w:tcW w:w="1324" w:type="dxa"/>
          </w:tcPr>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1h</w:t>
            </w:r>
          </w:p>
        </w:tc>
        <w:tc>
          <w:tcPr>
            <w:tcW w:w="1248" w:type="dxa"/>
          </w:tcPr>
          <w:p w:rsidR="006D78BC" w:rsidRPr="00C66BCF" w:rsidRDefault="006D78BC" w:rsidP="00EB7A96">
            <w:pPr>
              <w:jc w:val="center"/>
              <w:cnfStyle w:val="000000100000"/>
            </w:pPr>
            <w:r w:rsidRPr="00C66BCF">
              <w:t>0h</w:t>
            </w:r>
          </w:p>
          <w:p w:rsidR="006D78BC" w:rsidRPr="00C66BCF" w:rsidRDefault="006D78BC" w:rsidP="00EB7A96">
            <w:pPr>
              <w:jc w:val="center"/>
              <w:cnfStyle w:val="000000100000"/>
            </w:pPr>
            <w:r w:rsidRPr="00C66BCF">
              <w:t>0h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0h</w:t>
            </w:r>
          </w:p>
        </w:tc>
        <w:tc>
          <w:tcPr>
            <w:tcW w:w="1373" w:type="dxa"/>
          </w:tcPr>
          <w:p w:rsidR="006D78BC" w:rsidRPr="00C66BCF" w:rsidRDefault="006D78BC" w:rsidP="00EB7A96">
            <w:pPr>
              <w:jc w:val="center"/>
              <w:cnfStyle w:val="000000100000"/>
            </w:pPr>
          </w:p>
        </w:tc>
      </w:tr>
      <w:tr w:rsidR="006D78BC" w:rsidTr="00EB7A96">
        <w:trPr>
          <w:cnfStyle w:val="000000010000"/>
        </w:trPr>
        <w:tc>
          <w:tcPr>
            <w:cnfStyle w:val="001000000000"/>
            <w:tcW w:w="1365" w:type="dxa"/>
          </w:tcPr>
          <w:p w:rsidR="006D78BC" w:rsidRPr="00C66BCF" w:rsidRDefault="006D78BC" w:rsidP="00EB7A96">
            <w:pPr>
              <w:jc w:val="center"/>
            </w:pPr>
            <w:r w:rsidRPr="00C66BCF">
              <w:t>25/09</w:t>
            </w:r>
          </w:p>
        </w:tc>
        <w:tc>
          <w:tcPr>
            <w:tcW w:w="2712" w:type="dxa"/>
          </w:tcPr>
          <w:p w:rsidR="006D78BC" w:rsidRPr="00C66BCF" w:rsidRDefault="006D78BC" w:rsidP="00EB7A96">
            <w:pPr>
              <w:cnfStyle w:val="000000010000"/>
            </w:pPr>
            <w:r w:rsidRPr="00C66BCF">
              <w:t xml:space="preserve">- Réunion </w:t>
            </w:r>
            <w:r>
              <w:t>qualité</w:t>
            </w:r>
          </w:p>
          <w:p w:rsidR="006D78BC" w:rsidRPr="00C66BCF" w:rsidRDefault="006D78BC" w:rsidP="00EB7A96">
            <w:pPr>
              <w:cnfStyle w:val="000000010000"/>
            </w:pPr>
            <w:r>
              <w:t>- Mise en place de normes de spécifications</w:t>
            </w:r>
          </w:p>
        </w:tc>
        <w:tc>
          <w:tcPr>
            <w:tcW w:w="1266" w:type="dxa"/>
          </w:tcPr>
          <w:p w:rsidR="006D78BC" w:rsidRPr="00C66BCF" w:rsidRDefault="006D78BC" w:rsidP="00EB7A96">
            <w:pPr>
              <w:jc w:val="center"/>
              <w:cnfStyle w:val="000000010000"/>
            </w:pPr>
            <w:r>
              <w:t>2</w:t>
            </w:r>
            <w:r w:rsidRPr="00C66BCF">
              <w:t>h</w:t>
            </w:r>
          </w:p>
          <w:p w:rsidR="006D78BC" w:rsidRPr="00C66BCF" w:rsidRDefault="006D78BC" w:rsidP="00EB7A96">
            <w:pPr>
              <w:jc w:val="center"/>
              <w:cnfStyle w:val="000000010000"/>
            </w:pPr>
            <w:r w:rsidRPr="00C66BCF">
              <w:t>1</w:t>
            </w:r>
            <w:r>
              <w:t>h</w:t>
            </w:r>
          </w:p>
        </w:tc>
        <w:tc>
          <w:tcPr>
            <w:tcW w:w="1324" w:type="dxa"/>
          </w:tcPr>
          <w:p w:rsidR="006D78BC" w:rsidRPr="00C66BCF" w:rsidRDefault="006D78BC" w:rsidP="00EB7A96">
            <w:pPr>
              <w:jc w:val="center"/>
              <w:cnfStyle w:val="000000010000"/>
            </w:pPr>
            <w:r>
              <w:t>3</w:t>
            </w:r>
            <w:r w:rsidRPr="00C66BCF">
              <w:t>h</w:t>
            </w:r>
          </w:p>
          <w:p w:rsidR="006D78BC" w:rsidRPr="00C66BCF" w:rsidRDefault="006D78BC" w:rsidP="00EB7A96">
            <w:pPr>
              <w:jc w:val="center"/>
              <w:cnfStyle w:val="000000010000"/>
            </w:pPr>
            <w:r>
              <w:t>1h</w:t>
            </w:r>
          </w:p>
        </w:tc>
        <w:tc>
          <w:tcPr>
            <w:tcW w:w="1248" w:type="dxa"/>
          </w:tcPr>
          <w:p w:rsidR="006D78BC" w:rsidRPr="00C66BCF" w:rsidRDefault="006D78BC" w:rsidP="00EB7A96">
            <w:pPr>
              <w:jc w:val="center"/>
              <w:cnfStyle w:val="000000010000"/>
            </w:pPr>
            <w:r w:rsidRPr="00C66BCF">
              <w:t>0h</w:t>
            </w:r>
          </w:p>
          <w:p w:rsidR="006D78BC" w:rsidRPr="00C66BCF" w:rsidRDefault="006D78BC" w:rsidP="00EB7A96">
            <w:pPr>
              <w:jc w:val="center"/>
              <w:cnfStyle w:val="000000010000"/>
            </w:pPr>
            <w:r w:rsidRPr="00C66BCF">
              <w:t>0h</w:t>
            </w:r>
          </w:p>
        </w:tc>
        <w:tc>
          <w:tcPr>
            <w:tcW w:w="1373" w:type="dxa"/>
          </w:tcPr>
          <w:p w:rsidR="006D78BC" w:rsidRPr="00C66BCF" w:rsidRDefault="006D78BC" w:rsidP="00EB7A96">
            <w:pPr>
              <w:jc w:val="center"/>
              <w:cnfStyle w:val="000000010000"/>
            </w:pPr>
          </w:p>
        </w:tc>
      </w:tr>
      <w:tr w:rsidR="006D78BC" w:rsidTr="00EB7A96">
        <w:trPr>
          <w:cnfStyle w:val="000000100000"/>
        </w:trPr>
        <w:tc>
          <w:tcPr>
            <w:cnfStyle w:val="001000000000"/>
            <w:tcW w:w="1365" w:type="dxa"/>
          </w:tcPr>
          <w:p w:rsidR="006D78BC" w:rsidRPr="00C66BCF" w:rsidRDefault="006D78BC" w:rsidP="00EB7A96">
            <w:pPr>
              <w:jc w:val="center"/>
            </w:pPr>
            <w:r w:rsidRPr="00C66BCF">
              <w:t>02/10</w:t>
            </w:r>
          </w:p>
        </w:tc>
        <w:tc>
          <w:tcPr>
            <w:tcW w:w="2712" w:type="dxa"/>
          </w:tcPr>
          <w:p w:rsidR="006D78BC" w:rsidRPr="00C66BCF" w:rsidRDefault="006D78BC" w:rsidP="00EB7A96">
            <w:pPr>
              <w:cnfStyle w:val="000000100000"/>
            </w:pPr>
            <w:r w:rsidRPr="00C66BCF">
              <w:t xml:space="preserve">- Réunion </w:t>
            </w:r>
            <w:r>
              <w:t>qualité</w:t>
            </w:r>
          </w:p>
          <w:p w:rsidR="006D78BC" w:rsidRDefault="006D78BC" w:rsidP="00EB7A96">
            <w:pPr>
              <w:cnfStyle w:val="000000100000"/>
            </w:pPr>
            <w:r w:rsidRPr="00C66BCF">
              <w:t xml:space="preserve">- </w:t>
            </w:r>
            <w:r>
              <w:t>Rédaction documents modèles</w:t>
            </w:r>
          </w:p>
          <w:p w:rsidR="006D78BC" w:rsidRPr="00C66BCF" w:rsidRDefault="006D78BC" w:rsidP="00EB7A96">
            <w:pPr>
              <w:cnfStyle w:val="000000100000"/>
            </w:pPr>
            <w:r>
              <w:t>-Diagrammes de séquences</w:t>
            </w:r>
          </w:p>
        </w:tc>
        <w:tc>
          <w:tcPr>
            <w:tcW w:w="1266" w:type="dxa"/>
          </w:tcPr>
          <w:p w:rsidR="006D78BC" w:rsidRPr="00C66BCF" w:rsidRDefault="006D78BC" w:rsidP="00EB7A96">
            <w:pPr>
              <w:jc w:val="center"/>
              <w:cnfStyle w:val="000000100000"/>
            </w:pPr>
            <w:r w:rsidRPr="00C66BCF">
              <w:t>1h</w:t>
            </w:r>
          </w:p>
          <w:p w:rsidR="006D78BC" w:rsidRDefault="006D78BC" w:rsidP="00EB7A96">
            <w:pPr>
              <w:jc w:val="center"/>
              <w:cnfStyle w:val="000000100000"/>
            </w:pPr>
            <w:r>
              <w:t>1</w:t>
            </w:r>
            <w:r w:rsidRPr="00C66BCF">
              <w:t>h</w:t>
            </w:r>
          </w:p>
          <w:p w:rsidR="006D78BC" w:rsidRDefault="006D78BC" w:rsidP="00EB7A96">
            <w:pP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Pr="009E6DCA" w:rsidRDefault="006D78BC" w:rsidP="00EB7A96">
            <w:pPr>
              <w:jc w:val="center"/>
              <w:cnfStyle w:val="000000100000"/>
            </w:pPr>
          </w:p>
        </w:tc>
        <w:tc>
          <w:tcPr>
            <w:tcW w:w="1324" w:type="dxa"/>
          </w:tcPr>
          <w:p w:rsidR="006D78BC" w:rsidRPr="00C66BCF" w:rsidRDefault="006D78BC" w:rsidP="00EB7A96">
            <w:pPr>
              <w:jc w:val="center"/>
              <w:cnfStyle w:val="000000100000"/>
            </w:pPr>
            <w:r>
              <w:t>2</w:t>
            </w:r>
            <w:r w:rsidRPr="00C66BCF">
              <w:t>h</w:t>
            </w:r>
          </w:p>
          <w:p w:rsidR="006D78BC" w:rsidRDefault="006D78BC" w:rsidP="00EB7A96">
            <w:pPr>
              <w:jc w:val="center"/>
              <w:cnfStyle w:val="000000100000"/>
            </w:pPr>
            <w:r>
              <w:t>1</w:t>
            </w:r>
            <w:r w:rsidRPr="00C66BCF">
              <w:t>h</w:t>
            </w:r>
          </w:p>
          <w:p w:rsidR="006D78BC" w:rsidRDefault="006D78BC" w:rsidP="00EB7A96">
            <w:pPr>
              <w:cnfStyle w:val="000000100000"/>
            </w:pPr>
          </w:p>
          <w:p w:rsidR="006D78BC" w:rsidRPr="009E6DCA" w:rsidRDefault="006D78BC" w:rsidP="00EB7A96">
            <w:pPr>
              <w:jc w:val="center"/>
              <w:cnfStyle w:val="000000100000"/>
            </w:pPr>
            <w:r>
              <w:t>2h</w:t>
            </w:r>
          </w:p>
        </w:tc>
        <w:tc>
          <w:tcPr>
            <w:tcW w:w="1248" w:type="dxa"/>
          </w:tcPr>
          <w:p w:rsidR="006D78BC" w:rsidRPr="00C66BCF" w:rsidRDefault="006D78BC" w:rsidP="00EB7A96">
            <w:pPr>
              <w:jc w:val="center"/>
              <w:cnfStyle w:val="000000100000"/>
            </w:pPr>
            <w:r w:rsidRPr="00C66BCF">
              <w:t>0h</w:t>
            </w:r>
          </w:p>
          <w:p w:rsidR="006D78BC" w:rsidRDefault="006D78BC" w:rsidP="00EB7A96">
            <w:pPr>
              <w:jc w:val="center"/>
              <w:cnfStyle w:val="000000100000"/>
            </w:pPr>
            <w:r w:rsidRPr="00C66BCF">
              <w:t>0h</w:t>
            </w:r>
          </w:p>
          <w:p w:rsidR="006D78BC" w:rsidRDefault="006D78BC" w:rsidP="00EB7A96">
            <w:pPr>
              <w:cnfStyle w:val="000000100000"/>
            </w:pPr>
          </w:p>
          <w:p w:rsidR="006D78BC" w:rsidRPr="009164C0" w:rsidRDefault="006D78BC" w:rsidP="00EB7A96">
            <w:pPr>
              <w:jc w:val="center"/>
              <w:cnfStyle w:val="000000100000"/>
            </w:pPr>
            <w:r>
              <w:t>0h</w:t>
            </w:r>
          </w:p>
        </w:tc>
        <w:tc>
          <w:tcPr>
            <w:tcW w:w="1373" w:type="dxa"/>
          </w:tcPr>
          <w:p w:rsidR="006D78BC" w:rsidRPr="00C66BCF" w:rsidRDefault="006D78BC" w:rsidP="00EB7A96">
            <w:pPr>
              <w:jc w:val="center"/>
              <w:cnfStyle w:val="000000100000"/>
            </w:pPr>
          </w:p>
        </w:tc>
      </w:tr>
      <w:tr w:rsidR="006D78BC" w:rsidTr="00EB7A96">
        <w:trPr>
          <w:cnfStyle w:val="000000010000"/>
        </w:trPr>
        <w:tc>
          <w:tcPr>
            <w:cnfStyle w:val="001000000000"/>
            <w:tcW w:w="1365" w:type="dxa"/>
          </w:tcPr>
          <w:p w:rsidR="006D78BC" w:rsidRPr="00C66BCF" w:rsidRDefault="006D78BC" w:rsidP="00EB7A96">
            <w:pPr>
              <w:jc w:val="center"/>
            </w:pPr>
            <w:r w:rsidRPr="00C66BCF">
              <w:t>09/10</w:t>
            </w:r>
          </w:p>
        </w:tc>
        <w:tc>
          <w:tcPr>
            <w:tcW w:w="2712" w:type="dxa"/>
          </w:tcPr>
          <w:p w:rsidR="006D78BC" w:rsidRDefault="006D78BC" w:rsidP="00EB7A96">
            <w:pPr>
              <w:cnfStyle w:val="000000010000"/>
            </w:pPr>
            <w:r w:rsidRPr="00C66BCF">
              <w:t xml:space="preserve">- </w:t>
            </w:r>
            <w:r>
              <w:t>Réunion qualité et directeur</w:t>
            </w:r>
          </w:p>
          <w:p w:rsidR="006D78BC" w:rsidRDefault="006D78BC" w:rsidP="00EB7A96">
            <w:pPr>
              <w:cnfStyle w:val="000000010000"/>
            </w:pPr>
            <w:r>
              <w:t>-Réflexions sur maquettes</w:t>
            </w:r>
          </w:p>
          <w:p w:rsidR="006D78BC" w:rsidRPr="00C66BCF" w:rsidRDefault="006D78BC" w:rsidP="00EB7A96">
            <w:pPr>
              <w:cnfStyle w:val="000000010000"/>
            </w:pPr>
            <w:r>
              <w:t>-Rédaction dossier de conception</w:t>
            </w:r>
          </w:p>
        </w:tc>
        <w:tc>
          <w:tcPr>
            <w:tcW w:w="1266" w:type="dxa"/>
          </w:tcPr>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r>
              <w:t>1h</w:t>
            </w:r>
          </w:p>
          <w:p w:rsidR="006D78BC" w:rsidRPr="009164C0" w:rsidRDefault="006D78BC" w:rsidP="00EB7A96">
            <w:pPr>
              <w:jc w:val="center"/>
              <w:cnfStyle w:val="000000010000"/>
            </w:pPr>
            <w:r>
              <w:t>1h</w:t>
            </w:r>
          </w:p>
        </w:tc>
        <w:tc>
          <w:tcPr>
            <w:tcW w:w="1324" w:type="dxa"/>
          </w:tcPr>
          <w:p w:rsidR="006D78BC" w:rsidRDefault="006D78BC" w:rsidP="00EB7A96">
            <w:pPr>
              <w:jc w:val="center"/>
              <w:cnfStyle w:val="000000010000"/>
            </w:pPr>
            <w:r>
              <w:t>1h</w:t>
            </w:r>
          </w:p>
          <w:p w:rsidR="006D78BC" w:rsidRDefault="006D78BC" w:rsidP="00EB7A96">
            <w:pPr>
              <w:cnfStyle w:val="000000010000"/>
            </w:pPr>
          </w:p>
          <w:p w:rsidR="006D78BC" w:rsidRDefault="006D78BC" w:rsidP="00EB7A96">
            <w:pPr>
              <w:jc w:val="center"/>
              <w:cnfStyle w:val="000000010000"/>
            </w:pPr>
            <w:r>
              <w:t>1h</w:t>
            </w:r>
          </w:p>
          <w:p w:rsidR="006D78BC" w:rsidRPr="009164C0" w:rsidRDefault="006D78BC" w:rsidP="00EB7A96">
            <w:pPr>
              <w:jc w:val="center"/>
              <w:cnfStyle w:val="000000010000"/>
            </w:pPr>
            <w:r>
              <w:t>3h</w:t>
            </w:r>
          </w:p>
        </w:tc>
        <w:tc>
          <w:tcPr>
            <w:tcW w:w="1248" w:type="dxa"/>
          </w:tcPr>
          <w:p w:rsidR="006D78BC" w:rsidRDefault="006D78BC" w:rsidP="00EB7A96">
            <w:pPr>
              <w:jc w:val="center"/>
              <w:cnfStyle w:val="000000010000"/>
            </w:pPr>
            <w:r>
              <w:t>0h</w:t>
            </w:r>
          </w:p>
          <w:p w:rsidR="006D78BC" w:rsidRDefault="006D78BC" w:rsidP="00EB7A96">
            <w:pPr>
              <w:cnfStyle w:val="000000010000"/>
            </w:pPr>
          </w:p>
          <w:p w:rsidR="006D78BC" w:rsidRDefault="006D78BC" w:rsidP="00EB7A96">
            <w:pPr>
              <w:jc w:val="center"/>
              <w:cnfStyle w:val="000000010000"/>
            </w:pPr>
            <w:r>
              <w:t>0h</w:t>
            </w:r>
          </w:p>
          <w:p w:rsidR="006D78BC" w:rsidRPr="009164C0" w:rsidRDefault="006D78BC" w:rsidP="00EB7A96">
            <w:pPr>
              <w:jc w:val="center"/>
              <w:cnfStyle w:val="000000010000"/>
            </w:pPr>
            <w:r>
              <w:t>2h</w:t>
            </w:r>
          </w:p>
        </w:tc>
        <w:tc>
          <w:tcPr>
            <w:tcW w:w="1373" w:type="dxa"/>
          </w:tcPr>
          <w:p w:rsidR="006D78BC" w:rsidRPr="00C66BCF" w:rsidRDefault="006D78BC" w:rsidP="00EB7A96">
            <w:pPr>
              <w:jc w:val="center"/>
              <w:cnfStyle w:val="000000010000"/>
            </w:pPr>
          </w:p>
        </w:tc>
      </w:tr>
      <w:tr w:rsidR="006D78BC" w:rsidTr="00EB7A96">
        <w:trPr>
          <w:cnfStyle w:val="000000100000"/>
        </w:trPr>
        <w:tc>
          <w:tcPr>
            <w:cnfStyle w:val="001000000000"/>
            <w:tcW w:w="1365" w:type="dxa"/>
          </w:tcPr>
          <w:p w:rsidR="006D78BC" w:rsidRPr="00C66BCF" w:rsidRDefault="006D78BC" w:rsidP="00EB7A96">
            <w:pPr>
              <w:jc w:val="center"/>
            </w:pPr>
            <w:r>
              <w:t>16/10</w:t>
            </w:r>
          </w:p>
        </w:tc>
        <w:tc>
          <w:tcPr>
            <w:tcW w:w="2712" w:type="dxa"/>
          </w:tcPr>
          <w:p w:rsidR="006D78BC" w:rsidRDefault="006D78BC" w:rsidP="00EB7A96">
            <w:pPr>
              <w:cnfStyle w:val="000000100000"/>
            </w:pPr>
            <w:r>
              <w:t>-Finalisation du dossier de conception</w:t>
            </w:r>
          </w:p>
          <w:p w:rsidR="006D78BC" w:rsidRPr="00C66BCF" w:rsidRDefault="006D78BC" w:rsidP="00EB7A96">
            <w:pPr>
              <w:cnfStyle w:val="000000100000"/>
            </w:pPr>
            <w:r>
              <w:t>-Analyse des Risques</w:t>
            </w:r>
          </w:p>
        </w:tc>
        <w:tc>
          <w:tcPr>
            <w:tcW w:w="1266" w:type="dxa"/>
          </w:tcPr>
          <w:p w:rsidR="006D78BC" w:rsidRDefault="006D78BC" w:rsidP="00EB7A96">
            <w:pPr>
              <w:jc w:val="center"/>
              <w:cnfStyle w:val="000000100000"/>
            </w:pPr>
            <w:r>
              <w:t>2h</w:t>
            </w:r>
          </w:p>
          <w:p w:rsidR="006D78BC" w:rsidRDefault="006D78BC" w:rsidP="00EB7A96">
            <w:pPr>
              <w:jc w:val="center"/>
              <w:cnfStyle w:val="000000100000"/>
            </w:pPr>
          </w:p>
          <w:p w:rsidR="006D78BC" w:rsidRPr="001C6977" w:rsidRDefault="006D78BC" w:rsidP="00EB7A96">
            <w:pPr>
              <w:jc w:val="center"/>
              <w:cnfStyle w:val="000000100000"/>
            </w:pPr>
            <w:r>
              <w:t>1h</w:t>
            </w:r>
          </w:p>
        </w:tc>
        <w:tc>
          <w:tcPr>
            <w:tcW w:w="1324" w:type="dxa"/>
          </w:tcPr>
          <w:p w:rsidR="006D78BC" w:rsidRDefault="006D78BC" w:rsidP="00EB7A96">
            <w:pPr>
              <w:jc w:val="center"/>
              <w:cnfStyle w:val="000000100000"/>
            </w:pPr>
            <w:r>
              <w:t>2h</w:t>
            </w:r>
          </w:p>
          <w:p w:rsidR="006D78BC" w:rsidRDefault="006D78BC" w:rsidP="00EB7A96">
            <w:pPr>
              <w:cnfStyle w:val="000000100000"/>
            </w:pPr>
          </w:p>
          <w:p w:rsidR="006D78BC" w:rsidRPr="001C6977" w:rsidRDefault="006D78BC" w:rsidP="00EB7A96">
            <w:pPr>
              <w:jc w:val="center"/>
              <w:cnfStyle w:val="000000100000"/>
            </w:pPr>
            <w:r>
              <w:t>2h</w:t>
            </w:r>
          </w:p>
        </w:tc>
        <w:tc>
          <w:tcPr>
            <w:tcW w:w="1248" w:type="dxa"/>
          </w:tcPr>
          <w:p w:rsidR="006D78BC" w:rsidRDefault="006D78BC" w:rsidP="00EB7A96">
            <w:pPr>
              <w:jc w:val="center"/>
              <w:cnfStyle w:val="000000100000"/>
            </w:pPr>
            <w:r>
              <w:t>0h</w:t>
            </w:r>
          </w:p>
          <w:p w:rsidR="006D78BC" w:rsidRDefault="006D78BC" w:rsidP="00EB7A96">
            <w:pPr>
              <w:cnfStyle w:val="000000100000"/>
            </w:pPr>
          </w:p>
          <w:p w:rsidR="006D78BC" w:rsidRPr="009164C0" w:rsidRDefault="006D78BC" w:rsidP="00EB7A96">
            <w:pPr>
              <w:jc w:val="center"/>
              <w:cnfStyle w:val="000000100000"/>
            </w:pPr>
            <w:r>
              <w:t>1h</w:t>
            </w:r>
          </w:p>
        </w:tc>
        <w:tc>
          <w:tcPr>
            <w:tcW w:w="1373" w:type="dxa"/>
          </w:tcPr>
          <w:p w:rsidR="006D78BC" w:rsidRPr="00C66BCF" w:rsidRDefault="006D78BC" w:rsidP="00EB7A96">
            <w:pPr>
              <w:jc w:val="center"/>
              <w:cnfStyle w:val="000000100000"/>
            </w:pPr>
          </w:p>
        </w:tc>
      </w:tr>
    </w:tbl>
    <w:p w:rsidR="006D78BC" w:rsidRPr="006D78BC" w:rsidRDefault="006D78BC" w:rsidP="006D78BC"/>
    <w:p w:rsidR="0004140C" w:rsidRDefault="0004140C" w:rsidP="0004140C">
      <w:pPr>
        <w:pStyle w:val="Titre3"/>
      </w:pPr>
      <w:bookmarkStart w:id="33" w:name="_Toc337561402"/>
      <w:bookmarkStart w:id="34" w:name="_Toc341188878"/>
      <w:r w:rsidRPr="00200E83">
        <w:lastRenderedPageBreak/>
        <w:t xml:space="preserve">Laura </w:t>
      </w:r>
      <w:r>
        <w:t>BRIZARD: Responsable d’études</w:t>
      </w:r>
      <w:bookmarkEnd w:id="33"/>
      <w:bookmarkEnd w:id="34"/>
    </w:p>
    <w:p w:rsidR="00FE4BC0" w:rsidRPr="00FE4BC0" w:rsidRDefault="003F3550" w:rsidP="00FE4BC0">
      <w:r>
        <w:t xml:space="preserve">Le compte rendu d’activité de Laura n’est pas présent ici car à l’heure où je rédige ce dossier je n’ai pas reçu son compte rendu d’activité. Cependant, je m’empresserais  de le faire apparaitre dans ce dossier dès que possible. Je tiens à signaler que c’est un problème de délais, Laura a au moins </w:t>
      </w:r>
      <w:proofErr w:type="gramStart"/>
      <w:r>
        <w:t>travailler</w:t>
      </w:r>
      <w:proofErr w:type="gramEnd"/>
      <w:r>
        <w:t xml:space="preserve"> autant que les autres.</w:t>
      </w:r>
    </w:p>
    <w:p w:rsidR="00FE4BC0" w:rsidRDefault="00FE4BC0" w:rsidP="00FE4BC0">
      <w:pPr>
        <w:pStyle w:val="Titre2"/>
      </w:pPr>
      <w:bookmarkStart w:id="35" w:name="_Toc341188879"/>
      <w:r>
        <w:t>Bilan</w:t>
      </w:r>
      <w:bookmarkEnd w:id="35"/>
    </w:p>
    <w:p w:rsidR="00FE4BC0" w:rsidRDefault="00FE4BC0"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Pr="00FE4BC0" w:rsidRDefault="00305803" w:rsidP="00FE4BC0"/>
    <w:p w:rsidR="00FE4BC0" w:rsidRPr="008C4DE1" w:rsidRDefault="00FE4BC0" w:rsidP="00FE4BC0">
      <w:pPr>
        <w:pStyle w:val="Titre1"/>
      </w:pPr>
      <w:bookmarkStart w:id="36" w:name="_Toc341188880"/>
      <w:r>
        <w:lastRenderedPageBreak/>
        <w:t>Management du module IHM Connexion</w:t>
      </w:r>
      <w:bookmarkEnd w:id="36"/>
    </w:p>
    <w:p w:rsidR="00FE4BC0" w:rsidRDefault="00FE4BC0" w:rsidP="00FE4BC0"/>
    <w:p w:rsidR="00CF5B6E" w:rsidRDefault="00FE4BC0" w:rsidP="00CF5B6E">
      <w:pPr>
        <w:pStyle w:val="Titre2"/>
      </w:pPr>
      <w:bookmarkStart w:id="37" w:name="_Toc341188881"/>
      <w:r>
        <w:t>Introduction</w:t>
      </w:r>
      <w:bookmarkEnd w:id="37"/>
    </w:p>
    <w:p w:rsidR="0002754A" w:rsidRDefault="0002754A" w:rsidP="008767E2">
      <w:pPr>
        <w:jc w:val="both"/>
      </w:pPr>
      <w:r>
        <w:t xml:space="preserve">Le module IHM Connexion est le point d’entré de l’application,  en effet, c’est dans ce module que l’application commence. Le joueur passe par l’interface de connexion pour créer son profil, se connecter en tout premier lieu. Ensuite il a accès à la liste des joueurs connectés et entreprendre une partie ou encore lancer la visualisation d’une partie terminée. Deux </w:t>
      </w:r>
      <w:r w:rsidR="008767E2">
        <w:t>tâches principales sont à développer dans ce module, la gestion du profil et le lancement des parties nouvelles ou enregistrées, le plan de management s’appuie sur ce découpage.</w:t>
      </w:r>
    </w:p>
    <w:p w:rsidR="008767E2" w:rsidRDefault="008767E2" w:rsidP="008767E2">
      <w:pPr>
        <w:jc w:val="both"/>
      </w:pPr>
      <w:r>
        <w:t>Un découpage plus précis a permis de mette en évidence certai</w:t>
      </w:r>
      <w:r w:rsidR="000665E1">
        <w:t xml:space="preserve">nes tâches </w:t>
      </w:r>
      <w:proofErr w:type="spellStart"/>
      <w:r w:rsidR="000665E1">
        <w:t>parallélisables</w:t>
      </w:r>
      <w:proofErr w:type="spellEnd"/>
      <w:r w:rsidR="000665E1">
        <w:t xml:space="preserve"> afin d’optimiser la réalisation du module et ainsi  prévoir une marge plus importante pour les phases d’intégration interne et globale.</w:t>
      </w:r>
    </w:p>
    <w:p w:rsidR="006917F3" w:rsidRDefault="006917F3" w:rsidP="008767E2">
      <w:pPr>
        <w:jc w:val="both"/>
      </w:pPr>
      <w:r>
        <w:t>En ce qui concerne, l’estimation des charges, du fait du manque d’expérience, nous nous sommes basés sur la répartition proportionnelle vu</w:t>
      </w:r>
      <w:r w:rsidR="002F72DD">
        <w:t>e</w:t>
      </w:r>
      <w:r>
        <w:t xml:space="preserve"> en cours.</w:t>
      </w:r>
    </w:p>
    <w:p w:rsidR="00FE4BC0" w:rsidRDefault="00FE4BC0" w:rsidP="00FE4BC0">
      <w:pPr>
        <w:pStyle w:val="Titre2"/>
      </w:pPr>
      <w:bookmarkStart w:id="38" w:name="_Toc341188882"/>
      <w:r>
        <w:t>Découpage du projet</w:t>
      </w:r>
      <w:bookmarkEnd w:id="38"/>
    </w:p>
    <w:p w:rsidR="0002754A" w:rsidRDefault="0002754A" w:rsidP="0002754A"/>
    <w:p w:rsidR="00CF5B6E" w:rsidRPr="00545790" w:rsidRDefault="002F72DD" w:rsidP="00545790">
      <w:r>
        <w:rPr>
          <w:noProof/>
          <w:lang w:eastAsia="fr-FR"/>
        </w:rPr>
        <w:drawing>
          <wp:inline distT="0" distB="0" distL="0" distR="0">
            <wp:extent cx="5486400" cy="3203769"/>
            <wp:effectExtent l="76200" t="76200" r="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05803" w:rsidRDefault="00305803" w:rsidP="00305803">
      <w:pPr>
        <w:pStyle w:val="Titre2"/>
        <w:numPr>
          <w:ilvl w:val="0"/>
          <w:numId w:val="0"/>
        </w:numPr>
        <w:ind w:left="1284"/>
      </w:pPr>
    </w:p>
    <w:p w:rsidR="00305803" w:rsidRDefault="00305803" w:rsidP="00305803"/>
    <w:p w:rsidR="004F1D2F" w:rsidRPr="00305803" w:rsidRDefault="004F1D2F" w:rsidP="00305803"/>
    <w:p w:rsidR="00FE4BC0" w:rsidRDefault="00FE4BC0" w:rsidP="00FE4BC0">
      <w:pPr>
        <w:pStyle w:val="Titre2"/>
      </w:pPr>
      <w:bookmarkStart w:id="39" w:name="_Toc341188883"/>
      <w:r>
        <w:lastRenderedPageBreak/>
        <w:t>Estimation des charges</w:t>
      </w:r>
      <w:bookmarkEnd w:id="39"/>
    </w:p>
    <w:tbl>
      <w:tblPr>
        <w:tblStyle w:val="Ombrageclair1"/>
        <w:tblW w:w="0" w:type="auto"/>
        <w:tblLook w:val="04A0"/>
      </w:tblPr>
      <w:tblGrid>
        <w:gridCol w:w="4603"/>
        <w:gridCol w:w="4603"/>
        <w:gridCol w:w="82"/>
      </w:tblGrid>
      <w:tr w:rsidR="00CF5B6E" w:rsidTr="00CF5B6E">
        <w:trPr>
          <w:cnfStyle w:val="100000000000"/>
        </w:trPr>
        <w:tc>
          <w:tcPr>
            <w:cnfStyle w:val="001000000000"/>
            <w:tcW w:w="4603" w:type="dxa"/>
          </w:tcPr>
          <w:p w:rsidR="00CF5B6E" w:rsidRDefault="00CF5B6E" w:rsidP="00484053">
            <w:r>
              <w:t>Tâches</w:t>
            </w:r>
          </w:p>
        </w:tc>
        <w:tc>
          <w:tcPr>
            <w:tcW w:w="4603" w:type="dxa"/>
            <w:gridSpan w:val="2"/>
          </w:tcPr>
          <w:p w:rsidR="00CF5B6E" w:rsidRDefault="00CF5B6E" w:rsidP="00484053">
            <w:pPr>
              <w:cnfStyle w:val="100000000000"/>
            </w:pPr>
            <w:r>
              <w:t xml:space="preserve">Charges (heures-personne) </w:t>
            </w:r>
          </w:p>
        </w:tc>
      </w:tr>
      <w:tr w:rsidR="00CF5B6E" w:rsidTr="00CF5B6E">
        <w:trPr>
          <w:cnfStyle w:val="000000100000"/>
        </w:trPr>
        <w:tc>
          <w:tcPr>
            <w:cnfStyle w:val="001000000000"/>
            <w:tcW w:w="4603" w:type="dxa"/>
          </w:tcPr>
          <w:p w:rsidR="00CF5B6E" w:rsidRDefault="00CF5B6E" w:rsidP="00484053">
            <w:r>
              <w:t>Conception</w:t>
            </w:r>
          </w:p>
          <w:p w:rsidR="00CF5B6E" w:rsidRPr="0082124A" w:rsidRDefault="00CF5B6E" w:rsidP="00CF5B6E">
            <w:pPr>
              <w:pStyle w:val="Paragraphedeliste"/>
              <w:numPr>
                <w:ilvl w:val="0"/>
                <w:numId w:val="11"/>
              </w:numPr>
            </w:pPr>
            <w:r>
              <w:t>Etude Préalable</w:t>
            </w:r>
          </w:p>
          <w:p w:rsidR="00CF5B6E" w:rsidRDefault="00CF5B6E" w:rsidP="00CF5B6E">
            <w:pPr>
              <w:pStyle w:val="Paragraphedeliste"/>
              <w:numPr>
                <w:ilvl w:val="0"/>
                <w:numId w:val="11"/>
              </w:numPr>
            </w:pPr>
            <w:r w:rsidRPr="00053308">
              <w:t>Etude</w:t>
            </w:r>
            <w:r>
              <w:t xml:space="preserve"> Swing</w:t>
            </w:r>
          </w:p>
          <w:p w:rsidR="00CF5B6E" w:rsidRPr="00053308" w:rsidRDefault="00CF5B6E" w:rsidP="00CF5B6E">
            <w:pPr>
              <w:pStyle w:val="Paragraphedeliste"/>
              <w:numPr>
                <w:ilvl w:val="0"/>
                <w:numId w:val="11"/>
              </w:numPr>
            </w:pPr>
            <w:r>
              <w:t>Choix de Conception</w:t>
            </w:r>
          </w:p>
          <w:p w:rsidR="00CF5B6E" w:rsidRPr="00053308" w:rsidRDefault="00CF5B6E" w:rsidP="00CF5B6E">
            <w:pPr>
              <w:pStyle w:val="Paragraphedeliste"/>
              <w:numPr>
                <w:ilvl w:val="0"/>
                <w:numId w:val="11"/>
              </w:numPr>
            </w:pPr>
            <w:r w:rsidRPr="00053308">
              <w:t>Modélisation</w:t>
            </w:r>
          </w:p>
          <w:p w:rsidR="00CF5B6E" w:rsidRPr="00053308" w:rsidRDefault="00CF5B6E" w:rsidP="00CF5B6E">
            <w:pPr>
              <w:pStyle w:val="Paragraphedeliste"/>
              <w:numPr>
                <w:ilvl w:val="1"/>
                <w:numId w:val="11"/>
              </w:numPr>
              <w:rPr>
                <w:sz w:val="20"/>
              </w:rPr>
            </w:pPr>
            <w:r w:rsidRPr="00053308">
              <w:rPr>
                <w:sz w:val="20"/>
              </w:rPr>
              <w:t>Cas d’utilisation</w:t>
            </w:r>
          </w:p>
          <w:p w:rsidR="00CF5B6E" w:rsidRPr="00053308" w:rsidRDefault="00CF5B6E" w:rsidP="00CF5B6E">
            <w:pPr>
              <w:pStyle w:val="Paragraphedeliste"/>
              <w:numPr>
                <w:ilvl w:val="1"/>
                <w:numId w:val="11"/>
              </w:numPr>
              <w:rPr>
                <w:sz w:val="20"/>
              </w:rPr>
            </w:pPr>
            <w:r w:rsidRPr="00053308">
              <w:rPr>
                <w:sz w:val="20"/>
              </w:rPr>
              <w:t>Diagrammes Séquence</w:t>
            </w:r>
          </w:p>
          <w:p w:rsidR="00CF5B6E" w:rsidRPr="00CF757C" w:rsidRDefault="00CF5B6E" w:rsidP="00CF5B6E">
            <w:pPr>
              <w:pStyle w:val="Paragraphedeliste"/>
              <w:numPr>
                <w:ilvl w:val="1"/>
                <w:numId w:val="11"/>
              </w:numPr>
            </w:pPr>
            <w:r w:rsidRPr="00053308">
              <w:rPr>
                <w:sz w:val="20"/>
              </w:rPr>
              <w:t>Diagrammes de classe</w:t>
            </w:r>
          </w:p>
          <w:p w:rsidR="00CF5B6E" w:rsidRPr="004B0E00" w:rsidRDefault="00CF5B6E" w:rsidP="00CF5B6E">
            <w:pPr>
              <w:pStyle w:val="Paragraphedeliste"/>
              <w:numPr>
                <w:ilvl w:val="0"/>
                <w:numId w:val="11"/>
              </w:numPr>
            </w:pPr>
            <w:r w:rsidRPr="00CF757C">
              <w:t>Etude Technique</w:t>
            </w:r>
          </w:p>
        </w:tc>
        <w:tc>
          <w:tcPr>
            <w:tcW w:w="4603" w:type="dxa"/>
            <w:gridSpan w:val="2"/>
          </w:tcPr>
          <w:p w:rsidR="00CF5B6E" w:rsidRDefault="00CF5B6E" w:rsidP="00484053">
            <w:pPr>
              <w:cnfStyle w:val="000000100000"/>
            </w:pPr>
            <w:r>
              <w:t>72</w:t>
            </w:r>
          </w:p>
          <w:p w:rsidR="00CF5B6E" w:rsidRDefault="00CF5B6E" w:rsidP="00484053">
            <w:pPr>
              <w:cnfStyle w:val="000000100000"/>
            </w:pPr>
            <w:r>
              <w:t>18</w:t>
            </w:r>
          </w:p>
          <w:p w:rsidR="00CF5B6E" w:rsidRPr="00053308" w:rsidRDefault="00CF5B6E" w:rsidP="00484053">
            <w:pPr>
              <w:cnfStyle w:val="000000100000"/>
            </w:pPr>
            <w:r>
              <w:t>12</w:t>
            </w:r>
          </w:p>
          <w:p w:rsidR="00CF5B6E" w:rsidRDefault="00CF5B6E" w:rsidP="00484053">
            <w:pPr>
              <w:cnfStyle w:val="000000100000"/>
            </w:pPr>
            <w:r>
              <w:t>6</w:t>
            </w:r>
          </w:p>
          <w:p w:rsidR="00CF5B6E" w:rsidRPr="00053308" w:rsidRDefault="00CF5B6E" w:rsidP="00484053">
            <w:pPr>
              <w:cnfStyle w:val="000000100000"/>
            </w:pPr>
            <w:r>
              <w:t>18</w:t>
            </w:r>
          </w:p>
          <w:p w:rsidR="00CF5B6E" w:rsidRPr="00053308" w:rsidRDefault="00CF5B6E" w:rsidP="00484053">
            <w:pPr>
              <w:cnfStyle w:val="000000100000"/>
              <w:rPr>
                <w:sz w:val="20"/>
              </w:rPr>
            </w:pPr>
            <w:r>
              <w:rPr>
                <w:sz w:val="20"/>
              </w:rPr>
              <w:t>6</w:t>
            </w:r>
          </w:p>
          <w:p w:rsidR="00CF5B6E" w:rsidRPr="00053308" w:rsidRDefault="00CF5B6E" w:rsidP="00484053">
            <w:pPr>
              <w:cnfStyle w:val="000000100000"/>
              <w:rPr>
                <w:sz w:val="20"/>
              </w:rPr>
            </w:pPr>
            <w:r>
              <w:rPr>
                <w:sz w:val="20"/>
              </w:rPr>
              <w:t>6</w:t>
            </w:r>
          </w:p>
          <w:p w:rsidR="00CF5B6E" w:rsidRDefault="00CF5B6E" w:rsidP="00484053">
            <w:pPr>
              <w:cnfStyle w:val="000000100000"/>
              <w:rPr>
                <w:sz w:val="20"/>
              </w:rPr>
            </w:pPr>
            <w:r>
              <w:rPr>
                <w:sz w:val="20"/>
              </w:rPr>
              <w:t>6</w:t>
            </w:r>
          </w:p>
          <w:p w:rsidR="00CF5B6E" w:rsidRPr="00CF757C" w:rsidRDefault="00CF5B6E" w:rsidP="00484053">
            <w:pPr>
              <w:cnfStyle w:val="000000100000"/>
            </w:pPr>
            <w:r w:rsidRPr="00CF757C">
              <w:t>18</w:t>
            </w:r>
          </w:p>
        </w:tc>
      </w:tr>
      <w:tr w:rsidR="00CF5B6E" w:rsidTr="00CF5B6E">
        <w:trPr>
          <w:gridAfter w:val="1"/>
          <w:wAfter w:w="82" w:type="dxa"/>
        </w:trPr>
        <w:tc>
          <w:tcPr>
            <w:cnfStyle w:val="001000000000"/>
            <w:tcW w:w="4603" w:type="dxa"/>
          </w:tcPr>
          <w:p w:rsidR="00CF5B6E" w:rsidRDefault="00CF5B6E" w:rsidP="00484053">
            <w:r>
              <w:t>Réalisation</w:t>
            </w:r>
          </w:p>
          <w:p w:rsidR="00CF5B6E" w:rsidRPr="00053308" w:rsidRDefault="00CF5B6E" w:rsidP="00CF5B6E">
            <w:pPr>
              <w:pStyle w:val="Paragraphedeliste"/>
              <w:numPr>
                <w:ilvl w:val="0"/>
                <w:numId w:val="12"/>
              </w:numPr>
            </w:pPr>
            <w:r w:rsidRPr="00053308">
              <w:t>Profil</w:t>
            </w:r>
          </w:p>
          <w:p w:rsidR="00CF5B6E" w:rsidRPr="00053308"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Création</w:t>
            </w:r>
          </w:p>
          <w:p w:rsidR="00CF5B6E" w:rsidRPr="00053308"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Modification</w:t>
            </w:r>
          </w:p>
          <w:p w:rsidR="00CF5B6E" w:rsidRPr="006423A4" w:rsidRDefault="00CF5B6E" w:rsidP="00CF5B6E">
            <w:pPr>
              <w:pStyle w:val="Paragraphedeliste"/>
              <w:numPr>
                <w:ilvl w:val="1"/>
                <w:numId w:val="12"/>
              </w:numPr>
            </w:pPr>
            <w:proofErr w:type="spellStart"/>
            <w:r>
              <w:rPr>
                <w:sz w:val="20"/>
              </w:rPr>
              <w:t>Dév</w:t>
            </w:r>
            <w:proofErr w:type="spellEnd"/>
            <w:r>
              <w:rPr>
                <w:sz w:val="20"/>
              </w:rPr>
              <w:t xml:space="preserve">. </w:t>
            </w:r>
            <w:r w:rsidRPr="00053308">
              <w:rPr>
                <w:sz w:val="20"/>
              </w:rPr>
              <w:t>Suppression</w:t>
            </w:r>
          </w:p>
          <w:p w:rsidR="00CF5B6E" w:rsidRPr="006423A4"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IHM Profil</w:t>
            </w:r>
          </w:p>
          <w:p w:rsidR="00CF5B6E" w:rsidRPr="00053308" w:rsidRDefault="00CF5B6E" w:rsidP="00CF5B6E">
            <w:pPr>
              <w:pStyle w:val="Paragraphedeliste"/>
              <w:numPr>
                <w:ilvl w:val="0"/>
                <w:numId w:val="12"/>
              </w:numPr>
            </w:pPr>
            <w:r w:rsidRPr="00053308">
              <w:t>Connexion</w:t>
            </w:r>
          </w:p>
          <w:p w:rsidR="00CF5B6E" w:rsidRDefault="00CF5B6E" w:rsidP="00CF5B6E">
            <w:pPr>
              <w:pStyle w:val="Paragraphedeliste"/>
              <w:numPr>
                <w:ilvl w:val="1"/>
                <w:numId w:val="12"/>
              </w:numPr>
              <w:rPr>
                <w:sz w:val="20"/>
              </w:rPr>
            </w:pPr>
            <w:proofErr w:type="spellStart"/>
            <w:r>
              <w:rPr>
                <w:sz w:val="20"/>
              </w:rPr>
              <w:t>Dév</w:t>
            </w:r>
            <w:proofErr w:type="spellEnd"/>
            <w:r>
              <w:rPr>
                <w:sz w:val="20"/>
              </w:rPr>
              <w:t>. Vérification Login</w:t>
            </w:r>
          </w:p>
          <w:p w:rsidR="00CF5B6E" w:rsidRPr="00F47845"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IHM</w:t>
            </w:r>
            <w:r>
              <w:rPr>
                <w:sz w:val="20"/>
              </w:rPr>
              <w:t xml:space="preserve"> Conn.</w:t>
            </w:r>
          </w:p>
          <w:p w:rsidR="00CF5B6E" w:rsidRPr="00053308" w:rsidRDefault="00CF5B6E" w:rsidP="00CF5B6E">
            <w:pPr>
              <w:pStyle w:val="Paragraphedeliste"/>
              <w:numPr>
                <w:ilvl w:val="0"/>
                <w:numId w:val="12"/>
              </w:numPr>
            </w:pPr>
            <w:r>
              <w:t>Jeu</w:t>
            </w:r>
          </w:p>
          <w:p w:rsidR="00CF5B6E" w:rsidRPr="00053308" w:rsidRDefault="00CF5B6E" w:rsidP="00CF5B6E">
            <w:pPr>
              <w:pStyle w:val="Paragraphedeliste"/>
              <w:numPr>
                <w:ilvl w:val="1"/>
                <w:numId w:val="12"/>
              </w:numPr>
              <w:rPr>
                <w:sz w:val="20"/>
              </w:rPr>
            </w:pPr>
            <w:r w:rsidRPr="00053308">
              <w:rPr>
                <w:sz w:val="20"/>
              </w:rPr>
              <w:t>Commencer Partie</w:t>
            </w:r>
          </w:p>
          <w:p w:rsidR="00CF5B6E" w:rsidRPr="00053308" w:rsidRDefault="00CF5B6E" w:rsidP="00CF5B6E">
            <w:pPr>
              <w:pStyle w:val="Paragraphedeliste"/>
              <w:numPr>
                <w:ilvl w:val="2"/>
                <w:numId w:val="12"/>
              </w:numPr>
              <w:rPr>
                <w:sz w:val="18"/>
              </w:rPr>
            </w:pPr>
            <w:proofErr w:type="spellStart"/>
            <w:r w:rsidRPr="00053308">
              <w:rPr>
                <w:sz w:val="18"/>
              </w:rPr>
              <w:t>Dév</w:t>
            </w:r>
            <w:proofErr w:type="spellEnd"/>
            <w:r w:rsidRPr="00053308">
              <w:rPr>
                <w:sz w:val="18"/>
              </w:rPr>
              <w:t>. Découverte Joueurs</w:t>
            </w:r>
          </w:p>
          <w:p w:rsidR="00CF5B6E" w:rsidRDefault="00CF5B6E" w:rsidP="00CF5B6E">
            <w:pPr>
              <w:pStyle w:val="Paragraphedeliste"/>
              <w:numPr>
                <w:ilvl w:val="2"/>
                <w:numId w:val="12"/>
              </w:numPr>
              <w:rPr>
                <w:sz w:val="18"/>
              </w:rPr>
            </w:pPr>
            <w:proofErr w:type="spellStart"/>
            <w:r w:rsidRPr="00053308">
              <w:rPr>
                <w:sz w:val="18"/>
              </w:rPr>
              <w:t>Dév</w:t>
            </w:r>
            <w:proofErr w:type="spellEnd"/>
            <w:r w:rsidRPr="00053308">
              <w:rPr>
                <w:sz w:val="18"/>
              </w:rPr>
              <w:t xml:space="preserve">. </w:t>
            </w:r>
            <w:r>
              <w:rPr>
                <w:sz w:val="18"/>
              </w:rPr>
              <w:t>Envoyer/Recevoir Invitation</w:t>
            </w:r>
          </w:p>
          <w:p w:rsidR="00CF5B6E" w:rsidRDefault="00CF5B6E" w:rsidP="00CF5B6E">
            <w:pPr>
              <w:pStyle w:val="Paragraphedeliste"/>
              <w:numPr>
                <w:ilvl w:val="2"/>
                <w:numId w:val="12"/>
              </w:numPr>
              <w:rPr>
                <w:sz w:val="18"/>
              </w:rPr>
            </w:pPr>
            <w:proofErr w:type="spellStart"/>
            <w:r>
              <w:rPr>
                <w:sz w:val="18"/>
              </w:rPr>
              <w:t>Dév</w:t>
            </w:r>
            <w:proofErr w:type="spellEnd"/>
            <w:r>
              <w:rPr>
                <w:sz w:val="18"/>
              </w:rPr>
              <w:t>. Lancement Partie</w:t>
            </w:r>
          </w:p>
          <w:p w:rsidR="00CF5B6E" w:rsidRPr="00F971BE" w:rsidRDefault="00CF5B6E" w:rsidP="00CF5B6E">
            <w:pPr>
              <w:pStyle w:val="Paragraphedeliste"/>
              <w:numPr>
                <w:ilvl w:val="2"/>
                <w:numId w:val="12"/>
              </w:numPr>
              <w:rPr>
                <w:sz w:val="18"/>
              </w:rPr>
            </w:pPr>
            <w:proofErr w:type="spellStart"/>
            <w:r>
              <w:rPr>
                <w:sz w:val="18"/>
              </w:rPr>
              <w:t>Dév</w:t>
            </w:r>
            <w:proofErr w:type="spellEnd"/>
            <w:r>
              <w:rPr>
                <w:sz w:val="18"/>
              </w:rPr>
              <w:t>. IHM</w:t>
            </w:r>
          </w:p>
          <w:p w:rsidR="00CF5B6E" w:rsidRPr="00027FB8" w:rsidRDefault="00CF5B6E" w:rsidP="00CF5B6E">
            <w:pPr>
              <w:pStyle w:val="Paragraphedeliste"/>
              <w:numPr>
                <w:ilvl w:val="1"/>
                <w:numId w:val="12"/>
              </w:numPr>
            </w:pPr>
            <w:r w:rsidRPr="00053308">
              <w:rPr>
                <w:sz w:val="20"/>
              </w:rPr>
              <w:t>Rejouer Partie</w:t>
            </w:r>
          </w:p>
          <w:p w:rsidR="00CF5B6E" w:rsidRPr="00E35703" w:rsidRDefault="00CF5B6E" w:rsidP="00CF5B6E">
            <w:pPr>
              <w:pStyle w:val="Paragraphedeliste"/>
              <w:numPr>
                <w:ilvl w:val="2"/>
                <w:numId w:val="12"/>
              </w:numPr>
            </w:pPr>
            <w:proofErr w:type="spellStart"/>
            <w:r>
              <w:rPr>
                <w:sz w:val="18"/>
              </w:rPr>
              <w:t>Dév</w:t>
            </w:r>
            <w:proofErr w:type="spellEnd"/>
            <w:r>
              <w:rPr>
                <w:sz w:val="18"/>
              </w:rPr>
              <w:t xml:space="preserve">. Format partie </w:t>
            </w:r>
            <w:proofErr w:type="spellStart"/>
            <w:r>
              <w:rPr>
                <w:sz w:val="18"/>
              </w:rPr>
              <w:t>enr</w:t>
            </w:r>
            <w:proofErr w:type="spellEnd"/>
            <w:r>
              <w:rPr>
                <w:sz w:val="18"/>
              </w:rPr>
              <w:t>.</w:t>
            </w:r>
          </w:p>
          <w:p w:rsidR="00CF5B6E" w:rsidRPr="003A4D4A" w:rsidRDefault="00CF5B6E" w:rsidP="00CF5B6E">
            <w:pPr>
              <w:pStyle w:val="Paragraphedeliste"/>
              <w:numPr>
                <w:ilvl w:val="2"/>
                <w:numId w:val="12"/>
              </w:numPr>
            </w:pPr>
            <w:proofErr w:type="spellStart"/>
            <w:r>
              <w:rPr>
                <w:sz w:val="18"/>
              </w:rPr>
              <w:t>Dév</w:t>
            </w:r>
            <w:proofErr w:type="spellEnd"/>
            <w:r>
              <w:rPr>
                <w:sz w:val="18"/>
              </w:rPr>
              <w:t>. Lecture des parties</w:t>
            </w:r>
          </w:p>
          <w:p w:rsidR="00CF5B6E" w:rsidRPr="002D5D6F" w:rsidRDefault="00CF5B6E" w:rsidP="00CF5B6E">
            <w:pPr>
              <w:pStyle w:val="Paragraphedeliste"/>
              <w:numPr>
                <w:ilvl w:val="2"/>
                <w:numId w:val="12"/>
              </w:numPr>
            </w:pPr>
            <w:proofErr w:type="spellStart"/>
            <w:r>
              <w:rPr>
                <w:sz w:val="18"/>
              </w:rPr>
              <w:t>Dév</w:t>
            </w:r>
            <w:proofErr w:type="spellEnd"/>
            <w:r>
              <w:rPr>
                <w:sz w:val="18"/>
              </w:rPr>
              <w:t xml:space="preserve">. Lancement d’une partie </w:t>
            </w:r>
            <w:proofErr w:type="spellStart"/>
            <w:r>
              <w:rPr>
                <w:sz w:val="18"/>
              </w:rPr>
              <w:t>enr</w:t>
            </w:r>
            <w:proofErr w:type="spellEnd"/>
            <w:r>
              <w:rPr>
                <w:sz w:val="18"/>
              </w:rPr>
              <w:t>.</w:t>
            </w:r>
          </w:p>
          <w:p w:rsidR="00CF5B6E" w:rsidRPr="00ED4F8F" w:rsidRDefault="00CF5B6E" w:rsidP="00CF5B6E">
            <w:pPr>
              <w:pStyle w:val="Paragraphedeliste"/>
              <w:numPr>
                <w:ilvl w:val="2"/>
                <w:numId w:val="12"/>
              </w:numPr>
            </w:pPr>
            <w:proofErr w:type="spellStart"/>
            <w:r>
              <w:rPr>
                <w:sz w:val="18"/>
              </w:rPr>
              <w:t>Dév</w:t>
            </w:r>
            <w:proofErr w:type="spellEnd"/>
            <w:r>
              <w:rPr>
                <w:sz w:val="18"/>
              </w:rPr>
              <w:t>. IHM Listes Parties</w:t>
            </w:r>
          </w:p>
          <w:p w:rsidR="00CF5B6E" w:rsidRPr="0082124A" w:rsidRDefault="00CF5B6E" w:rsidP="00CF5B6E">
            <w:pPr>
              <w:pStyle w:val="Paragraphedeliste"/>
              <w:numPr>
                <w:ilvl w:val="0"/>
                <w:numId w:val="12"/>
              </w:numPr>
            </w:pPr>
            <w:r w:rsidRPr="0082124A">
              <w:t>Intégration Interne</w:t>
            </w:r>
          </w:p>
          <w:p w:rsidR="00CF5B6E" w:rsidRPr="00ED4F8F" w:rsidRDefault="00CF5B6E" w:rsidP="00CF5B6E">
            <w:pPr>
              <w:pStyle w:val="Paragraphedeliste"/>
              <w:numPr>
                <w:ilvl w:val="0"/>
                <w:numId w:val="12"/>
              </w:numPr>
            </w:pPr>
            <w:r w:rsidRPr="006A09F1">
              <w:t>Intégration Globale</w:t>
            </w:r>
          </w:p>
        </w:tc>
        <w:tc>
          <w:tcPr>
            <w:tcW w:w="4603" w:type="dxa"/>
          </w:tcPr>
          <w:p w:rsidR="00CF5B6E" w:rsidRPr="00CF757C" w:rsidRDefault="00CF5B6E" w:rsidP="00484053">
            <w:pPr>
              <w:cnfStyle w:val="000000000000"/>
            </w:pPr>
            <w:r>
              <w:t>135</w:t>
            </w:r>
          </w:p>
          <w:p w:rsidR="00CF5B6E" w:rsidRDefault="00CF5B6E" w:rsidP="00484053">
            <w:pPr>
              <w:cnfStyle w:val="000000000000"/>
            </w:pPr>
            <w:r>
              <w:t>24</w:t>
            </w:r>
          </w:p>
          <w:p w:rsidR="00CF5B6E" w:rsidRDefault="00CF5B6E" w:rsidP="00484053">
            <w:pPr>
              <w:cnfStyle w:val="000000000000"/>
              <w:rPr>
                <w:sz w:val="20"/>
              </w:rPr>
            </w:pPr>
            <w:r>
              <w:rPr>
                <w:sz w:val="20"/>
              </w:rPr>
              <w:t>6</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12</w:t>
            </w:r>
          </w:p>
          <w:p w:rsidR="00CF5B6E" w:rsidRDefault="00CF5B6E" w:rsidP="00484053">
            <w:pPr>
              <w:cnfStyle w:val="000000000000"/>
            </w:pPr>
            <w:r>
              <w:t>12</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9</w:t>
            </w:r>
          </w:p>
          <w:p w:rsidR="00CF5B6E" w:rsidRDefault="00CF5B6E" w:rsidP="00484053">
            <w:pPr>
              <w:cnfStyle w:val="000000000000"/>
            </w:pPr>
            <w:r>
              <w:t>63</w:t>
            </w:r>
          </w:p>
          <w:p w:rsidR="00CF5B6E" w:rsidRDefault="00CF5B6E" w:rsidP="00484053">
            <w:pPr>
              <w:cnfStyle w:val="000000000000"/>
              <w:rPr>
                <w:sz w:val="20"/>
              </w:rPr>
            </w:pPr>
            <w:r>
              <w:rPr>
                <w:sz w:val="20"/>
              </w:rPr>
              <w:t>39</w:t>
            </w:r>
          </w:p>
          <w:p w:rsidR="00CF5B6E" w:rsidRDefault="00CF5B6E" w:rsidP="00484053">
            <w:pPr>
              <w:cnfStyle w:val="000000000000"/>
              <w:rPr>
                <w:sz w:val="18"/>
              </w:rPr>
            </w:pPr>
            <w:r>
              <w:rPr>
                <w:sz w:val="18"/>
              </w:rPr>
              <w:t>9</w:t>
            </w:r>
          </w:p>
          <w:p w:rsidR="00CF5B6E" w:rsidRDefault="00CF5B6E" w:rsidP="00484053">
            <w:pPr>
              <w:cnfStyle w:val="000000000000"/>
              <w:rPr>
                <w:sz w:val="18"/>
              </w:rPr>
            </w:pPr>
            <w:r>
              <w:rPr>
                <w:sz w:val="18"/>
              </w:rPr>
              <w:t>6</w:t>
            </w:r>
          </w:p>
          <w:p w:rsidR="00CF5B6E" w:rsidRDefault="00CF5B6E" w:rsidP="00484053">
            <w:pPr>
              <w:cnfStyle w:val="000000000000"/>
              <w:rPr>
                <w:sz w:val="18"/>
              </w:rPr>
            </w:pPr>
          </w:p>
          <w:p w:rsidR="00CF5B6E" w:rsidRDefault="00CF5B6E" w:rsidP="00484053">
            <w:pPr>
              <w:cnfStyle w:val="000000000000"/>
              <w:rPr>
                <w:sz w:val="18"/>
              </w:rPr>
            </w:pPr>
            <w:r>
              <w:rPr>
                <w:sz w:val="18"/>
              </w:rPr>
              <w:t>6</w:t>
            </w:r>
          </w:p>
          <w:p w:rsidR="00CF5B6E" w:rsidRDefault="00CF5B6E" w:rsidP="00484053">
            <w:pPr>
              <w:cnfStyle w:val="000000000000"/>
              <w:rPr>
                <w:sz w:val="18"/>
              </w:rPr>
            </w:pPr>
            <w:r>
              <w:rPr>
                <w:sz w:val="18"/>
              </w:rPr>
              <w:t>18</w:t>
            </w:r>
          </w:p>
          <w:p w:rsidR="00CF5B6E" w:rsidRDefault="00CF5B6E" w:rsidP="00484053">
            <w:pPr>
              <w:cnfStyle w:val="000000000000"/>
              <w:rPr>
                <w:sz w:val="20"/>
              </w:rPr>
            </w:pPr>
            <w:r>
              <w:rPr>
                <w:sz w:val="20"/>
              </w:rPr>
              <w:t>24</w:t>
            </w:r>
          </w:p>
          <w:p w:rsidR="00CF5B6E" w:rsidRPr="00FA2303" w:rsidRDefault="00CF5B6E" w:rsidP="00484053">
            <w:pPr>
              <w:cnfStyle w:val="000000000000"/>
              <w:rPr>
                <w:sz w:val="4"/>
                <w:szCs w:val="18"/>
              </w:rPr>
            </w:pPr>
          </w:p>
          <w:p w:rsidR="00CF5B6E" w:rsidRPr="003A4D4A" w:rsidRDefault="00CF5B6E" w:rsidP="00484053">
            <w:pPr>
              <w:cnfStyle w:val="000000000000"/>
              <w:rPr>
                <w:sz w:val="18"/>
                <w:szCs w:val="18"/>
              </w:rPr>
            </w:pPr>
            <w:r>
              <w:rPr>
                <w:sz w:val="18"/>
                <w:szCs w:val="18"/>
              </w:rPr>
              <w:t>6</w:t>
            </w:r>
          </w:p>
          <w:p w:rsidR="00CF5B6E" w:rsidRPr="003A4D4A" w:rsidRDefault="00CF5B6E" w:rsidP="00484053">
            <w:pPr>
              <w:cnfStyle w:val="000000000000"/>
              <w:rPr>
                <w:sz w:val="2"/>
                <w:szCs w:val="18"/>
              </w:rPr>
            </w:pPr>
          </w:p>
          <w:p w:rsidR="00CF5B6E" w:rsidRPr="003A4D4A" w:rsidRDefault="00CF5B6E" w:rsidP="00484053">
            <w:pPr>
              <w:cnfStyle w:val="000000000000"/>
              <w:rPr>
                <w:sz w:val="18"/>
                <w:szCs w:val="18"/>
              </w:rPr>
            </w:pPr>
            <w:r>
              <w:rPr>
                <w:sz w:val="18"/>
                <w:szCs w:val="18"/>
              </w:rPr>
              <w:t>3</w:t>
            </w:r>
          </w:p>
          <w:p w:rsidR="00CF5B6E" w:rsidRPr="003A4D4A" w:rsidRDefault="00CF5B6E" w:rsidP="00484053">
            <w:pPr>
              <w:cnfStyle w:val="000000000000"/>
              <w:rPr>
                <w:sz w:val="4"/>
                <w:szCs w:val="18"/>
              </w:rPr>
            </w:pPr>
          </w:p>
          <w:p w:rsidR="00CF5B6E" w:rsidRPr="003A4D4A" w:rsidRDefault="00CF5B6E" w:rsidP="00484053">
            <w:pPr>
              <w:cnfStyle w:val="000000000000"/>
              <w:rPr>
                <w:sz w:val="18"/>
                <w:szCs w:val="18"/>
              </w:rPr>
            </w:pPr>
            <w:r>
              <w:rPr>
                <w:sz w:val="18"/>
                <w:szCs w:val="18"/>
              </w:rPr>
              <w:t>3</w:t>
            </w:r>
          </w:p>
          <w:p w:rsidR="00CF5B6E" w:rsidRPr="003A4D4A" w:rsidRDefault="00CF5B6E" w:rsidP="00484053">
            <w:pPr>
              <w:cnfStyle w:val="000000000000"/>
              <w:rPr>
                <w:sz w:val="20"/>
                <w:szCs w:val="18"/>
              </w:rPr>
            </w:pPr>
          </w:p>
          <w:p w:rsidR="00CF5B6E" w:rsidRDefault="00CF5B6E" w:rsidP="00484053">
            <w:pPr>
              <w:cnfStyle w:val="000000000000"/>
              <w:rPr>
                <w:sz w:val="18"/>
                <w:szCs w:val="18"/>
              </w:rPr>
            </w:pPr>
            <w:r>
              <w:rPr>
                <w:sz w:val="18"/>
                <w:szCs w:val="18"/>
              </w:rPr>
              <w:t>12</w:t>
            </w:r>
          </w:p>
          <w:p w:rsidR="00CF5B6E" w:rsidRDefault="00CF5B6E" w:rsidP="00484053">
            <w:pPr>
              <w:cnfStyle w:val="000000000000"/>
              <w:rPr>
                <w:szCs w:val="18"/>
              </w:rPr>
            </w:pPr>
            <w:r>
              <w:rPr>
                <w:szCs w:val="18"/>
              </w:rPr>
              <w:t>12</w:t>
            </w:r>
          </w:p>
          <w:p w:rsidR="00CF5B6E" w:rsidRPr="00ED4F8F" w:rsidRDefault="00CF5B6E" w:rsidP="00484053">
            <w:pPr>
              <w:cnfStyle w:val="000000000000"/>
              <w:rPr>
                <w:szCs w:val="18"/>
              </w:rPr>
            </w:pPr>
            <w:r>
              <w:rPr>
                <w:szCs w:val="18"/>
              </w:rPr>
              <w:t xml:space="preserve">24 </w:t>
            </w:r>
          </w:p>
        </w:tc>
      </w:tr>
      <w:tr w:rsidR="00CF5B6E" w:rsidTr="00CF5B6E">
        <w:trPr>
          <w:gridAfter w:val="1"/>
          <w:cnfStyle w:val="000000100000"/>
          <w:wAfter w:w="82" w:type="dxa"/>
        </w:trPr>
        <w:tc>
          <w:tcPr>
            <w:cnfStyle w:val="001000000000"/>
            <w:tcW w:w="4603" w:type="dxa"/>
          </w:tcPr>
          <w:p w:rsidR="00CF5B6E" w:rsidRDefault="00CF5B6E" w:rsidP="00484053">
            <w:r>
              <w:t>Tests</w:t>
            </w:r>
          </w:p>
          <w:p w:rsidR="00CF5B6E" w:rsidRPr="003A4D4A" w:rsidRDefault="00CF5B6E" w:rsidP="00CF5B6E">
            <w:pPr>
              <w:pStyle w:val="Paragraphedeliste"/>
              <w:numPr>
                <w:ilvl w:val="0"/>
                <w:numId w:val="13"/>
              </w:numPr>
            </w:pPr>
            <w:r w:rsidRPr="00053308">
              <w:t>Tests Unitaires</w:t>
            </w:r>
          </w:p>
          <w:p w:rsidR="00CF5B6E" w:rsidRPr="00053308" w:rsidRDefault="00CF5B6E" w:rsidP="00CF5B6E">
            <w:pPr>
              <w:pStyle w:val="Paragraphedeliste"/>
              <w:numPr>
                <w:ilvl w:val="0"/>
                <w:numId w:val="13"/>
              </w:numPr>
            </w:pPr>
            <w:r w:rsidRPr="00053308">
              <w:t>Tests Intégration</w:t>
            </w:r>
            <w:r>
              <w:t xml:space="preserve"> Interne</w:t>
            </w:r>
          </w:p>
          <w:p w:rsidR="00CF5B6E" w:rsidRPr="004B0E00" w:rsidRDefault="00CF5B6E" w:rsidP="00CF5B6E">
            <w:pPr>
              <w:pStyle w:val="Paragraphedeliste"/>
              <w:numPr>
                <w:ilvl w:val="0"/>
                <w:numId w:val="13"/>
              </w:numPr>
            </w:pPr>
            <w:r w:rsidRPr="00053308">
              <w:t>Tests Intégration Global</w:t>
            </w:r>
            <w:r>
              <w:t>e</w:t>
            </w:r>
          </w:p>
        </w:tc>
        <w:tc>
          <w:tcPr>
            <w:tcW w:w="4603" w:type="dxa"/>
          </w:tcPr>
          <w:p w:rsidR="00CF5B6E" w:rsidRDefault="00CF5B6E" w:rsidP="00484053">
            <w:pPr>
              <w:cnfStyle w:val="000000100000"/>
            </w:pPr>
            <w:r>
              <w:t>36</w:t>
            </w:r>
          </w:p>
          <w:p w:rsidR="00CF5B6E" w:rsidRDefault="00CF5B6E" w:rsidP="00484053">
            <w:pPr>
              <w:cnfStyle w:val="000000100000"/>
            </w:pPr>
            <w:r>
              <w:t>12</w:t>
            </w:r>
          </w:p>
          <w:p w:rsidR="00CF5B6E" w:rsidRDefault="00CF5B6E" w:rsidP="00484053">
            <w:pPr>
              <w:cnfStyle w:val="000000100000"/>
            </w:pPr>
            <w:r>
              <w:t>12</w:t>
            </w:r>
          </w:p>
          <w:p w:rsidR="00CF5B6E" w:rsidRPr="009557B1" w:rsidRDefault="00CF5B6E" w:rsidP="00484053">
            <w:pPr>
              <w:cnfStyle w:val="000000100000"/>
            </w:pPr>
            <w:r>
              <w:t>12</w:t>
            </w:r>
          </w:p>
        </w:tc>
      </w:tr>
      <w:tr w:rsidR="00CF5B6E" w:rsidTr="00CF5B6E">
        <w:trPr>
          <w:gridAfter w:val="1"/>
          <w:wAfter w:w="82" w:type="dxa"/>
        </w:trPr>
        <w:tc>
          <w:tcPr>
            <w:cnfStyle w:val="001000000000"/>
            <w:tcW w:w="4603" w:type="dxa"/>
          </w:tcPr>
          <w:p w:rsidR="00CF5B6E" w:rsidRDefault="00CF5B6E" w:rsidP="00484053">
            <w:r>
              <w:t>TOTAL</w:t>
            </w:r>
          </w:p>
        </w:tc>
        <w:tc>
          <w:tcPr>
            <w:tcW w:w="4603" w:type="dxa"/>
          </w:tcPr>
          <w:p w:rsidR="00CF5B6E" w:rsidRDefault="00CF5B6E" w:rsidP="00484053">
            <w:pPr>
              <w:cnfStyle w:val="000000000000"/>
            </w:pPr>
            <w:r>
              <w:t>243</w:t>
            </w:r>
          </w:p>
        </w:tc>
      </w:tr>
    </w:tbl>
    <w:p w:rsidR="00CF5B6E" w:rsidRDefault="00CF5B6E" w:rsidP="00D276EB"/>
    <w:p w:rsidR="00D276EB" w:rsidRPr="00D276EB" w:rsidRDefault="00CF5B6E" w:rsidP="00D276EB">
      <w:r>
        <w:br w:type="page"/>
      </w:r>
    </w:p>
    <w:p w:rsidR="00FE4BC0" w:rsidRDefault="00FE4BC0" w:rsidP="00FE4BC0">
      <w:pPr>
        <w:pStyle w:val="Titre2"/>
      </w:pPr>
      <w:bookmarkStart w:id="40" w:name="_Toc341188884"/>
      <w:r>
        <w:lastRenderedPageBreak/>
        <w:t>Planification</w:t>
      </w:r>
      <w:bookmarkEnd w:id="40"/>
    </w:p>
    <w:p w:rsidR="00533098" w:rsidRDefault="00533098" w:rsidP="00533098">
      <w:pPr>
        <w:pStyle w:val="Titre3"/>
      </w:pPr>
      <w:bookmarkStart w:id="41" w:name="_Toc341188885"/>
      <w:r>
        <w:t>Diagramme d’ordonnancement</w:t>
      </w:r>
      <w:bookmarkEnd w:id="41"/>
    </w:p>
    <w:p w:rsidR="00533098" w:rsidRDefault="00533098" w:rsidP="00533098"/>
    <w:p w:rsidR="00CF5B6E" w:rsidRDefault="00484053" w:rsidP="00533098">
      <w:r>
        <w:rPr>
          <w:noProof/>
          <w:lang w:eastAsia="fr-FR"/>
        </w:rPr>
        <w:drawing>
          <wp:anchor distT="0" distB="0" distL="114300" distR="114300" simplePos="0" relativeHeight="251710464" behindDoc="0" locked="0" layoutInCell="1" allowOverlap="1">
            <wp:simplePos x="0" y="0"/>
            <wp:positionH relativeFrom="column">
              <wp:posOffset>-937895</wp:posOffset>
            </wp:positionH>
            <wp:positionV relativeFrom="paragraph">
              <wp:posOffset>1818640</wp:posOffset>
            </wp:positionV>
            <wp:extent cx="7429500" cy="3877310"/>
            <wp:effectExtent l="0" t="1905" r="10795" b="1079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oMerge.png"/>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7429500" cy="3877310"/>
                    </a:xfrm>
                    <a:prstGeom prst="rect">
                      <a:avLst/>
                    </a:prstGeom>
                  </pic:spPr>
                </pic:pic>
              </a:graphicData>
            </a:graphic>
          </wp:anchor>
        </w:drawing>
      </w:r>
      <w:r w:rsidR="00CF5B6E">
        <w:br w:type="page"/>
      </w:r>
    </w:p>
    <w:p w:rsidR="00533098" w:rsidRPr="00396610" w:rsidRDefault="007D708E" w:rsidP="00533098">
      <w:pPr>
        <w:pStyle w:val="Titre3"/>
      </w:pPr>
      <w:r>
        <w:rPr>
          <w:noProof/>
          <w:lang w:eastAsia="fr-FR"/>
        </w:rPr>
        <w:lastRenderedPageBreak/>
        <w:drawing>
          <wp:anchor distT="0" distB="0" distL="114300" distR="114300" simplePos="0" relativeHeight="251709440" behindDoc="0" locked="0" layoutInCell="1" allowOverlap="1">
            <wp:simplePos x="0" y="0"/>
            <wp:positionH relativeFrom="column">
              <wp:posOffset>-1183005</wp:posOffset>
            </wp:positionH>
            <wp:positionV relativeFrom="paragraph">
              <wp:posOffset>2757805</wp:posOffset>
            </wp:positionV>
            <wp:extent cx="8303895" cy="3702050"/>
            <wp:effectExtent l="0" t="10477" r="0" b="0"/>
            <wp:wrapTopAndBottom/>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8303895" cy="3702050"/>
                    </a:xfrm>
                    <a:prstGeom prst="rect">
                      <a:avLst/>
                    </a:prstGeom>
                  </pic:spPr>
                </pic:pic>
              </a:graphicData>
            </a:graphic>
          </wp:anchor>
        </w:drawing>
      </w:r>
      <w:bookmarkStart w:id="42" w:name="_Toc341188886"/>
      <w:r w:rsidR="00533098">
        <w:t>Diagramme de Gantt</w:t>
      </w:r>
      <w:bookmarkEnd w:id="42"/>
    </w:p>
    <w:p w:rsidR="00533098" w:rsidRDefault="00533098" w:rsidP="00533098"/>
    <w:p w:rsidR="003E69C9" w:rsidRDefault="003E69C9">
      <w:r>
        <w:br w:type="page"/>
      </w:r>
    </w:p>
    <w:p w:rsidR="00CF5B6E" w:rsidRPr="00533098" w:rsidRDefault="00CF5B6E" w:rsidP="00533098"/>
    <w:p w:rsidR="00FE4BC0" w:rsidRDefault="00FE4BC0" w:rsidP="00FE4BC0">
      <w:pPr>
        <w:pStyle w:val="Titre2"/>
      </w:pPr>
      <w:bookmarkStart w:id="43" w:name="_Toc341188887"/>
      <w:r>
        <w:t>Déroulement du projet</w:t>
      </w:r>
      <w:bookmarkEnd w:id="43"/>
    </w:p>
    <w:p w:rsidR="003E69C9" w:rsidRDefault="003E69C9" w:rsidP="003E69C9">
      <w:pPr>
        <w:ind w:firstLine="708"/>
        <w:jc w:val="both"/>
      </w:pPr>
      <w:r>
        <w:t xml:space="preserve">Cette partie retrace le déroulement de bout en bout du projet, allant de la conception à la livraison du produit final au client. </w:t>
      </w:r>
    </w:p>
    <w:p w:rsidR="003E69C9" w:rsidRDefault="003E69C9" w:rsidP="003E69C9">
      <w:pPr>
        <w:ind w:firstLine="708"/>
        <w:jc w:val="both"/>
      </w:pPr>
    </w:p>
    <w:p w:rsidR="009D0777" w:rsidRDefault="003E69C9" w:rsidP="003E69C9">
      <w:pPr>
        <w:jc w:val="both"/>
      </w:pPr>
      <w:r>
        <w:tab/>
      </w:r>
      <w:r w:rsidR="000977F1">
        <w:t>Le 18</w:t>
      </w:r>
      <w:r w:rsidR="00BA6454">
        <w:t xml:space="preserve"> septembre, nous découvrons le cahier des charges établi</w:t>
      </w:r>
      <w:r w:rsidR="00152672">
        <w:t xml:space="preserve"> par le MOA du projet. </w:t>
      </w:r>
      <w:r w:rsidR="000977F1">
        <w:t xml:space="preserve">Le projet a été préalablement </w:t>
      </w:r>
      <w:r w:rsidR="00963C5B">
        <w:t>subi un découpage structurel en 4 parties</w:t>
      </w:r>
      <w:r w:rsidR="000977F1">
        <w:t xml:space="preserve">, appelées modules. Notre module est chargé de l’établissement de l’IHM de connexion, point d’entrée de l’application. </w:t>
      </w:r>
      <w:r w:rsidR="00E52D3A">
        <w:t xml:space="preserve">Après </w:t>
      </w:r>
      <w:r w:rsidR="00C74A57">
        <w:t xml:space="preserve">avoir défini les rôles </w:t>
      </w:r>
      <w:r w:rsidR="00E52D3A">
        <w:t>au sein de notre module, à savoir</w:t>
      </w:r>
      <w:r w:rsidR="009D0777">
        <w:t>, un directeur</w:t>
      </w:r>
      <w:r w:rsidR="00C74A57">
        <w:t xml:space="preserve">, un manager, un responsable technique, un responsable étude, un responsable conception et un responsable qualité, nous avons </w:t>
      </w:r>
      <w:r w:rsidR="009D0777">
        <w:t>examiné</w:t>
      </w:r>
      <w:r w:rsidR="00C74A57">
        <w:t xml:space="preserve"> attentivement le cahier des charges afin de cerner le besoin et le fonctionnement de </w:t>
      </w:r>
      <w:r w:rsidR="009D0777">
        <w:t>l’application dans sa globalité.</w:t>
      </w:r>
      <w:r w:rsidR="00C74A57">
        <w:t xml:space="preserve"> Sous forme de brainstorming, au sein de notre module, nous avons établi</w:t>
      </w:r>
      <w:r w:rsidR="009D0777">
        <w:t xml:space="preserve"> les cas d’utilisation de l’application et ainsi commencé la conception.</w:t>
      </w:r>
    </w:p>
    <w:p w:rsidR="009D0777" w:rsidRDefault="009D0777" w:rsidP="003E69C9">
      <w:pPr>
        <w:jc w:val="both"/>
      </w:pPr>
    </w:p>
    <w:p w:rsidR="009D0777" w:rsidRDefault="009D0777" w:rsidP="003E69C9">
      <w:pPr>
        <w:jc w:val="both"/>
      </w:pPr>
      <w:r>
        <w:tab/>
        <w:t>La semaine suivante, le 25 Septembre, chaque m</w:t>
      </w:r>
      <w:r w:rsidR="00146B20">
        <w:t>odule ayant pris connaissance du</w:t>
      </w:r>
      <w:r>
        <w:t xml:space="preserve"> cahier des charges, les directeurs se sont réunis afin de délimiter les tâches affectées à chaque modu</w:t>
      </w:r>
      <w:r w:rsidR="00146B20">
        <w:t>le et l</w:t>
      </w:r>
      <w:r>
        <w:t>es responsables conception ont décidé de l’architect</w:t>
      </w:r>
      <w:r w:rsidR="00146B20">
        <w:t>ure de l’application. En parallèle, les re</w:t>
      </w:r>
      <w:r w:rsidR="00AB39B6">
        <w:t>s</w:t>
      </w:r>
      <w:r w:rsidR="00146B20">
        <w:t>ponsable</w:t>
      </w:r>
      <w:r w:rsidR="004F6539">
        <w:t>s</w:t>
      </w:r>
      <w:r w:rsidR="00146B20">
        <w:t xml:space="preserve"> qualités ont mis en place, lors de la séance, la politique commune à tous les modules, à savoir les </w:t>
      </w:r>
      <w:r w:rsidR="004F6539">
        <w:t xml:space="preserve">conventions d’écritures, les </w:t>
      </w:r>
      <w:proofErr w:type="spellStart"/>
      <w:r w:rsidR="004F6539">
        <w:t>templates</w:t>
      </w:r>
      <w:proofErr w:type="spellEnd"/>
      <w:r w:rsidR="004F6539">
        <w:t xml:space="preserve"> pour les dossiers conception/réalisation/management</w:t>
      </w:r>
      <w:r w:rsidR="00B63D85">
        <w:t>, les logiciels et langages utilisés</w:t>
      </w:r>
      <w:r w:rsidR="004F6539">
        <w:t>. Les managers de chaque équipe se sont également réunis pour entame</w:t>
      </w:r>
      <w:r w:rsidR="00124344">
        <w:t>r le plan de management en fixant</w:t>
      </w:r>
      <w:r w:rsidR="004F6539">
        <w:t xml:space="preserve"> les objectifs sur les deux semaines </w:t>
      </w:r>
      <w:r w:rsidR="00124344">
        <w:t>à venir</w:t>
      </w:r>
      <w:r w:rsidR="004F6539">
        <w:t xml:space="preserve"> : le découpage </w:t>
      </w:r>
      <w:proofErr w:type="gramStart"/>
      <w:r w:rsidR="004F6539">
        <w:t>structurelle</w:t>
      </w:r>
      <w:proofErr w:type="gramEnd"/>
      <w:r w:rsidR="004F6539">
        <w:t xml:space="preserve"> dans chaque module, l’estimation des charges et l’ordonnancement des tâches.</w:t>
      </w:r>
    </w:p>
    <w:p w:rsidR="008A4C57" w:rsidRDefault="008A4C57" w:rsidP="003E69C9">
      <w:pPr>
        <w:jc w:val="both"/>
      </w:pPr>
      <w:r>
        <w:tab/>
        <w:t xml:space="preserve">Afin de gérer les tâches en cours et l’état d’avancement, nous avons choisi </w:t>
      </w:r>
      <w:proofErr w:type="spellStart"/>
      <w:r>
        <w:t>Trello</w:t>
      </w:r>
      <w:proofErr w:type="spellEnd"/>
      <w:r>
        <w:t xml:space="preserve"> comme plateforme de collaboration, il a été nécessaire de le prendre en main pour la plupart des membres du module. Mais cet outil nous permet désormais de suivre efficacement et simplement l’avancement du module à chaque étape.</w:t>
      </w:r>
    </w:p>
    <w:p w:rsidR="004F6539" w:rsidRDefault="00AB39B6" w:rsidP="003E69C9">
      <w:pPr>
        <w:jc w:val="both"/>
      </w:pPr>
      <w:r>
        <w:tab/>
      </w:r>
      <w:r w:rsidR="003A7948">
        <w:t xml:space="preserve">Faute d’un bon retour de ses réunions à l’ensemble des équipes, </w:t>
      </w:r>
      <w:r w:rsidR="004F5670">
        <w:t>notamment au niveau de la délimitation du travail entre chaque module, beaucoup de temps ont été perdu dans le but d’éclaircir des incompréhensions</w:t>
      </w:r>
      <w:r w:rsidR="008A4C57">
        <w:t xml:space="preserve"> déjà discuté</w:t>
      </w:r>
      <w:r w:rsidR="0074382E">
        <w:t>es</w:t>
      </w:r>
      <w:r w:rsidR="008A4C57">
        <w:t xml:space="preserve"> lors des réunions. </w:t>
      </w:r>
      <w:r w:rsidR="0074382E">
        <w:t xml:space="preserve">Nous avons donc </w:t>
      </w:r>
      <w:proofErr w:type="gramStart"/>
      <w:r w:rsidR="0074382E">
        <w:t>souhaiter</w:t>
      </w:r>
      <w:proofErr w:type="gramEnd"/>
      <w:r w:rsidR="0074382E">
        <w:t xml:space="preserve"> à la fin de cette séance de faire un compte-rendu global oral et écrits par mail.</w:t>
      </w:r>
    </w:p>
    <w:p w:rsidR="004F5670" w:rsidRDefault="004F5670" w:rsidP="003E69C9">
      <w:pPr>
        <w:jc w:val="both"/>
      </w:pPr>
      <w:r>
        <w:tab/>
      </w:r>
      <w:r w:rsidR="00124344">
        <w:t>Lors des séances du 2 au 9 Octobre</w:t>
      </w:r>
      <w:r>
        <w:t>, le manager de notr</w:t>
      </w:r>
      <w:r w:rsidR="00124344">
        <w:t xml:space="preserve">e module s’est occupé du plan de management. La difficulté principale a été l’estimation des charges en effet, dans un premier temps, elle était surestimée par rapport aux autres modules qui elles étaient sous-estimées. Par conséquent, une semaine supplémentaire nous a permis à chacun de revoir l’estimation et ainsi d’établir le diagramme de Gantt. Une autre difficulté dans ce module a été dans la volonté d’affecter les tâches à par binôme tout en équilibrant les compétences. </w:t>
      </w:r>
      <w:r w:rsidR="008A4C57">
        <w:t>Malheureusement, au vu des compétences de chacun, il a fallut inclure en amont de la réalisation, une phase d’apprentissage pour la majorité des membres de l’équipe.</w:t>
      </w:r>
    </w:p>
    <w:p w:rsidR="00E424B7" w:rsidRDefault="008A4C57" w:rsidP="003E69C9">
      <w:pPr>
        <w:jc w:val="both"/>
      </w:pPr>
      <w:r>
        <w:lastRenderedPageBreak/>
        <w:tab/>
        <w:t>Lors de la séance du 2 Octobre, les diagrammes de séquences</w:t>
      </w:r>
      <w:r w:rsidR="0074382E">
        <w:t xml:space="preserve"> en cours de réalisation, nou</w:t>
      </w:r>
      <w:r w:rsidR="005B69FA">
        <w:t xml:space="preserve">s avons tenté </w:t>
      </w:r>
      <w:r w:rsidR="0074382E">
        <w:t>d’unifier les cas d’utilisation, en effet malgré le récapitulatif de la séance dernière, des doublons</w:t>
      </w:r>
      <w:r w:rsidR="00E424B7">
        <w:t>/incompréhension</w:t>
      </w:r>
      <w:r w:rsidR="0074382E">
        <w:t xml:space="preserve"> étai</w:t>
      </w:r>
      <w:r w:rsidR="00E424B7">
        <w:t>en</w:t>
      </w:r>
      <w:r w:rsidR="0074382E">
        <w:t>t toujours présent</w:t>
      </w:r>
      <w:r w:rsidR="00E424B7">
        <w:t>s</w:t>
      </w:r>
      <w:r w:rsidR="0074382E">
        <w:t xml:space="preserve">. Cette phase a été longue de ce fait, mais après cette séance, la délimitation des fonctionnalités propre à chaque module étaient fixées. </w:t>
      </w:r>
      <w:r w:rsidR="005B69FA">
        <w:t xml:space="preserve">Les responsables qualités ont mis en place le SVN et l’arborescence de ce dernier ainsi qu’un tutoriel vidéo en ligne pour accélérer la maitrise du SVN de chaque membre. </w:t>
      </w:r>
      <w:r w:rsidR="00E424B7">
        <w:t>Lors de cette séance a été mis en place les fiches individuelles afin de capitaliser le travail effectué par tous à chaque séance, il est très difficile toutefois qu’elles soient mis à jour régulièrement par l’équipe, il a donc été nécessaire le rappeler souvent.</w:t>
      </w:r>
    </w:p>
    <w:p w:rsidR="00E424B7" w:rsidRDefault="00E424B7" w:rsidP="003E69C9">
      <w:pPr>
        <w:jc w:val="both"/>
      </w:pPr>
      <w:r>
        <w:tab/>
        <w:t>La séance du 9 Octobre, la réalisation du diagramme de classe a soulevé une nouvelle ambiguïté, la gestion du profil semblait être séparé entre les deux modules : gestion de données et IHM connexion. Il nous paru nécessaire d’éclaircir ce point avec gestion de données</w:t>
      </w:r>
      <w:r w:rsidR="00E47487">
        <w:t xml:space="preserve"> avant de continuer. Après discussion, il s’est avéré </w:t>
      </w:r>
      <w:r w:rsidR="006C718B">
        <w:t>qu’effectivement</w:t>
      </w:r>
      <w:r w:rsidR="00E47487">
        <w:t xml:space="preserve"> la gestion du profil serait dans le module de gestion de données. </w:t>
      </w:r>
    </w:p>
    <w:p w:rsidR="00944D85" w:rsidRDefault="005B69FA" w:rsidP="003E69C9">
      <w:pPr>
        <w:jc w:val="both"/>
      </w:pPr>
      <w:r>
        <w:tab/>
      </w:r>
      <w:r w:rsidR="00E47487">
        <w:t>Le Mardi 16 Octobre, le dossier de conception, en théorie, terminé, l’ensemble des membres de l’équipe procède à une vérification de ce dernier. Pendant cette séance, nous nous apercevons qu’un certain nombre d’incohérence</w:t>
      </w:r>
      <w:r w:rsidR="002F5B40">
        <w:t xml:space="preserve"> sont présentes dans le dossier :</w:t>
      </w:r>
      <w:r w:rsidR="00E47487">
        <w:t xml:space="preserve"> l’interface avec le module de gestion de données n’est pas respectée</w:t>
      </w:r>
      <w:r w:rsidR="002F5B40">
        <w:t xml:space="preserve"> dans le diagramme de séquence, l’architecture également et finalement le diagramme de classe ne correspond pas aux diagrammes de séquences. Ces erreurs sont dû principalement pas un manque d’implication général au sein de notre module et do</w:t>
      </w:r>
      <w:r w:rsidR="00944D85">
        <w:t>nc à une déresponsabilisation au</w:t>
      </w:r>
      <w:r w:rsidR="002F5B40">
        <w:t xml:space="preserve"> résultat. Après une mise au point avec l’ensemble de l’</w:t>
      </w:r>
      <w:r w:rsidR="00944D85">
        <w:t>équipe ou</w:t>
      </w:r>
      <w:r w:rsidR="002F5B40">
        <w:t xml:space="preserve"> les responsabilités de chacun ont été assumées, </w:t>
      </w:r>
      <w:r w:rsidR="00944D85">
        <w:t xml:space="preserve"> nous sommes partis sur </w:t>
      </w:r>
      <w:r w:rsidR="00E50AF3">
        <w:t>de nouvelles bases</w:t>
      </w:r>
      <w:r w:rsidR="00944D85">
        <w:t xml:space="preserve"> de travail et le dossi</w:t>
      </w:r>
      <w:r w:rsidR="00E50AF3">
        <w:t>er a été rectifié et livré le 22</w:t>
      </w:r>
      <w:r w:rsidR="00944D85">
        <w:t xml:space="preserve"> Octobre.</w:t>
      </w:r>
    </w:p>
    <w:p w:rsidR="00E50AF3" w:rsidRDefault="00E50AF3" w:rsidP="003E69C9">
      <w:pPr>
        <w:jc w:val="both"/>
      </w:pPr>
    </w:p>
    <w:p w:rsidR="00E50AF3" w:rsidRDefault="00E50AF3" w:rsidP="003E69C9">
      <w:pPr>
        <w:jc w:val="both"/>
      </w:pPr>
      <w:r>
        <w:tab/>
        <w:t>Les semaines suivantes, du 23 Octobre au 20 Novembre, ont été consacrées à la réalisation, le développement ainsi que les tests étaient prévu jusqu’au 17 Décembre, soit un mois avant la fin constatée de cette phase. Ainsi, celle-ci a été largement surestimée lors de l’estimation des charges. Une autre raison à cette avance sur le planning est l’omission lors de l’</w:t>
      </w:r>
      <w:r w:rsidR="00125B7A">
        <w:t>établissement de ce dernier, de la période de vacances scolaires de décembre, en effet pendant cette période devait se produire l’intégration inter module, or il est nécessaire pendant cette phase que l’ensemble des modules soit présent. Ainsi il est nécessaire de la prévoir avant ces vacances, soit 3 semaines avant le 18 Décembre et en prévoyant une semaine de marge, la date de fin de la phase de développement au plus tard devait être le 20 Novembre. Nous avons donc dû travailler d’avantage que ce qui était prévu par semaine mais pas autant que la charge estimée préalablement.</w:t>
      </w:r>
    </w:p>
    <w:p w:rsidR="00125B7A" w:rsidRDefault="00125B7A" w:rsidP="003E69C9">
      <w:pPr>
        <w:jc w:val="both"/>
      </w:pPr>
      <w:r>
        <w:tab/>
        <w:t>Le 20 Novembre, nous estimons notre avancement à 95% de la phase de réalisation. Nous sommes donc dans les t</w:t>
      </w:r>
      <w:r w:rsidR="00017545">
        <w:t>emps et pouvons commencer l’inté</w:t>
      </w:r>
      <w:r>
        <w:t xml:space="preserve">gration </w:t>
      </w:r>
      <w:r w:rsidR="00017545">
        <w:t xml:space="preserve">lors de la séance du 27 Novembre. Cependant, nous avons déjà </w:t>
      </w:r>
      <w:r w:rsidR="006C718B">
        <w:t>commencé</w:t>
      </w:r>
      <w:r w:rsidR="00017545">
        <w:t xml:space="preserve"> lors de la réalisation, l’intégration de brique qui va nous permettre de réduite le temps d’intégration finale ou encore de disposer d’une marge supplémentaire en cas de problème.</w:t>
      </w:r>
    </w:p>
    <w:p w:rsidR="00CF5B6E" w:rsidRPr="00CF5B6E" w:rsidRDefault="00CF5B6E" w:rsidP="003E69C9">
      <w:pPr>
        <w:jc w:val="both"/>
      </w:pPr>
      <w:bookmarkStart w:id="44" w:name="_GoBack"/>
      <w:bookmarkEnd w:id="44"/>
      <w:r>
        <w:br w:type="page"/>
      </w:r>
    </w:p>
    <w:p w:rsidR="00FE4BC0" w:rsidRDefault="00FE4BC0" w:rsidP="00FE4BC0">
      <w:pPr>
        <w:pStyle w:val="Titre2"/>
      </w:pPr>
      <w:bookmarkStart w:id="45" w:name="_Toc341188888"/>
      <w:r>
        <w:lastRenderedPageBreak/>
        <w:t>Analyse de risque</w:t>
      </w:r>
      <w:bookmarkEnd w:id="45"/>
    </w:p>
    <w:p w:rsidR="00CF5B6E" w:rsidRDefault="00CF5B6E" w:rsidP="00CF5B6E"/>
    <w:tbl>
      <w:tblPr>
        <w:tblW w:w="0" w:type="auto"/>
        <w:tblCellMar>
          <w:top w:w="15" w:type="dxa"/>
          <w:left w:w="15" w:type="dxa"/>
          <w:bottom w:w="15" w:type="dxa"/>
          <w:right w:w="15" w:type="dxa"/>
        </w:tblCellMar>
        <w:tblLook w:val="04A0"/>
      </w:tblPr>
      <w:tblGrid>
        <w:gridCol w:w="879"/>
        <w:gridCol w:w="2801"/>
        <w:gridCol w:w="2801"/>
        <w:gridCol w:w="2801"/>
      </w:tblGrid>
      <w:tr w:rsidR="00517643"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Mauvais assignement des tâches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 xml:space="preserve">diagramme de </w:t>
            </w:r>
            <w:proofErr w:type="spellStart"/>
            <w:r w:rsidRPr="00517643">
              <w:rPr>
                <w:rFonts w:ascii="Arial" w:eastAsia="Times New Roman" w:hAnsi="Arial" w:cs="Arial"/>
                <w:color w:val="000000"/>
                <w:sz w:val="23"/>
                <w:szCs w:val="23"/>
                <w:lang w:eastAsia="fr-FR"/>
              </w:rPr>
              <w:t>gantt</w:t>
            </w:r>
            <w:proofErr w:type="spellEnd"/>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Réassigner les tâches</w:t>
            </w:r>
          </w:p>
        </w:tc>
      </w:tr>
      <w:tr w:rsidR="00517643"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517643">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Lenteur de l’interface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 ou programme ?</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517643">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défectueuse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programme de tests pour swing</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rsidR="00517643" w:rsidRPr="00517643" w:rsidRDefault="00517643" w:rsidP="00517643">
      <w:pPr>
        <w:rPr>
          <w:rFonts w:ascii="Times New Roman" w:eastAsia="Times New Roman" w:hAnsi="Times New Roman" w:cs="Times New Roman"/>
          <w:sz w:val="24"/>
          <w:szCs w:val="24"/>
          <w:lang w:eastAsia="fr-FR"/>
        </w:rPr>
      </w:pPr>
    </w:p>
    <w:p w:rsidR="00517643" w:rsidRDefault="00517643">
      <w:r>
        <w:br w:type="page"/>
      </w:r>
    </w:p>
    <w:p w:rsidR="00FE4BC0" w:rsidRDefault="00FE4BC0" w:rsidP="00FE4BC0">
      <w:pPr>
        <w:pStyle w:val="Titre2"/>
      </w:pPr>
      <w:bookmarkStart w:id="46" w:name="_Toc341188889"/>
      <w:r>
        <w:lastRenderedPageBreak/>
        <w:t>Fiches de travail</w:t>
      </w:r>
      <w:bookmarkEnd w:id="46"/>
    </w:p>
    <w:p w:rsidR="00FE4BC0" w:rsidRDefault="00FE4BC0" w:rsidP="00FE4BC0"/>
    <w:p w:rsidR="00FE4BC0" w:rsidRDefault="00E03344" w:rsidP="00FE4BC0">
      <w:pPr>
        <w:pStyle w:val="Titre3"/>
      </w:pPr>
      <w:bookmarkStart w:id="47" w:name="_Toc341188890"/>
      <w:r>
        <w:t xml:space="preserve">Gaëtan GREGOIRE </w:t>
      </w:r>
      <w:r w:rsidR="00FE4BC0">
        <w:t>: Directeur de projet</w:t>
      </w:r>
      <w:bookmarkEnd w:id="47"/>
    </w:p>
    <w:p w:rsidR="008D2B34" w:rsidRPr="008D2B34" w:rsidRDefault="008D2B34" w:rsidP="008D2B34"/>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5"/>
        <w:gridCol w:w="1267"/>
        <w:gridCol w:w="1001"/>
        <w:gridCol w:w="2097"/>
      </w:tblGrid>
      <w:tr w:rsidR="00194FCD" w:rsidTr="00194FCD">
        <w:tc>
          <w:tcPr>
            <w:tcW w:w="596"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Tâche</w:t>
            </w:r>
            <w:proofErr w:type="spellEnd"/>
          </w:p>
        </w:tc>
        <w:tc>
          <w:tcPr>
            <w:tcW w:w="610"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1"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Temps passé</w:t>
            </w:r>
          </w:p>
        </w:tc>
        <w:tc>
          <w:tcPr>
            <w:tcW w:w="53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Remarques</w:t>
            </w:r>
            <w:proofErr w:type="spellEnd"/>
          </w:p>
        </w:tc>
      </w:tr>
      <w:tr w:rsidR="00194FCD" w:rsidTr="00194FCD">
        <w:tc>
          <w:tcPr>
            <w:tcW w:w="596" w:type="pct"/>
            <w:shd w:val="clear" w:color="auto" w:fill="E6EED5"/>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8D2B34" w:rsidRPr="00D63720" w:rsidRDefault="008D2B34" w:rsidP="00D63720">
            <w:pPr>
              <w:pStyle w:val="Normal1"/>
              <w:spacing w:after="0" w:line="240" w:lineRule="auto"/>
              <w:rPr>
                <w:lang w:val="fr-FR"/>
              </w:rPr>
            </w:pPr>
            <w:r w:rsidRPr="00D63720">
              <w:rPr>
                <w:lang w:val="fr-FR"/>
              </w:rPr>
              <w:t>- Découverte Cahier des charges / Repartions des rôles</w:t>
            </w:r>
          </w:p>
          <w:p w:rsidR="008D2B34" w:rsidRPr="00D63720" w:rsidRDefault="008D2B34" w:rsidP="00D63720">
            <w:pPr>
              <w:pStyle w:val="Normal1"/>
              <w:spacing w:after="0" w:line="240" w:lineRule="auto"/>
              <w:rPr>
                <w:lang w:val="fr-FR"/>
              </w:rPr>
            </w:pPr>
            <w:r w:rsidRPr="00D63720">
              <w:rPr>
                <w:lang w:val="fr-FR"/>
              </w:rPr>
              <w:t>- Première Etude Conception</w:t>
            </w:r>
          </w:p>
          <w:p w:rsidR="008D2B34" w:rsidRPr="00D63720" w:rsidRDefault="008D2B34" w:rsidP="00D63720">
            <w:pPr>
              <w:pStyle w:val="Normal1"/>
              <w:spacing w:after="0" w:line="240" w:lineRule="auto"/>
              <w:rPr>
                <w:lang w:val="fr-FR"/>
              </w:rPr>
            </w:pPr>
            <w:r w:rsidRPr="00D63720">
              <w:rPr>
                <w:lang w:val="fr-FR"/>
              </w:rPr>
              <w:t>- Prise en main du SVN</w:t>
            </w:r>
          </w:p>
        </w:tc>
        <w:tc>
          <w:tcPr>
            <w:tcW w:w="610"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681"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538" w:type="pct"/>
            <w:shd w:val="clear" w:color="auto" w:fill="E6EED5"/>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rsidR="008D2B34" w:rsidRDefault="008D2B34" w:rsidP="00D63720">
            <w:pPr>
              <w:pStyle w:val="Normal1"/>
              <w:spacing w:after="0" w:line="240" w:lineRule="auto"/>
            </w:pPr>
          </w:p>
        </w:tc>
      </w:tr>
      <w:tr w:rsidR="00194FCD" w:rsidTr="00194FCD">
        <w:tc>
          <w:tcPr>
            <w:tcW w:w="596"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w:t>
            </w:r>
          </w:p>
          <w:p w:rsidR="008D2B34" w:rsidRPr="00D63720" w:rsidRDefault="008D2B34" w:rsidP="00D63720">
            <w:pPr>
              <w:pStyle w:val="Normal1"/>
              <w:spacing w:after="0" w:line="240" w:lineRule="auto"/>
              <w:rPr>
                <w:lang w:val="fr-FR"/>
              </w:rPr>
            </w:pPr>
            <w:r w:rsidRPr="00D63720">
              <w:rPr>
                <w:lang w:val="fr-FR"/>
              </w:rPr>
              <w:t>- Diagramme séquences</w:t>
            </w:r>
          </w:p>
          <w:p w:rsidR="008D2B34" w:rsidRPr="00D63720" w:rsidRDefault="008D2B34" w:rsidP="00D63720">
            <w:pPr>
              <w:pStyle w:val="Normal1"/>
              <w:spacing w:after="0" w:line="240" w:lineRule="auto"/>
              <w:rPr>
                <w:lang w:val="fr-FR"/>
              </w:rPr>
            </w:pPr>
          </w:p>
          <w:p w:rsidR="008D2B34" w:rsidRPr="00D63720" w:rsidRDefault="008D2B34" w:rsidP="00D63720">
            <w:pPr>
              <w:pStyle w:val="Normal1"/>
              <w:spacing w:after="0" w:line="240" w:lineRule="auto"/>
              <w:rPr>
                <w:lang w:val="fr-FR"/>
              </w:rPr>
            </w:pPr>
            <w:r w:rsidRPr="00D63720">
              <w:rPr>
                <w:lang w:val="fr-FR"/>
              </w:rPr>
              <w:t>- Introduction à l’équipe des outils de gestion (</w:t>
            </w:r>
            <w:proofErr w:type="spellStart"/>
            <w:r w:rsidRPr="00D63720">
              <w:rPr>
                <w:lang w:val="fr-FR"/>
              </w:rPr>
              <w:t>Trello</w:t>
            </w:r>
            <w:proofErr w:type="spellEnd"/>
            <w:r w:rsidRPr="00D63720">
              <w:rPr>
                <w:lang w:val="fr-FR"/>
              </w:rPr>
              <w:t>)</w:t>
            </w:r>
          </w:p>
        </w:tc>
        <w:tc>
          <w:tcPr>
            <w:tcW w:w="610" w:type="pct"/>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681" w:type="pct"/>
            <w:tcMar>
              <w:left w:w="115" w:type="dxa"/>
              <w:right w:w="115" w:type="dxa"/>
            </w:tcMar>
          </w:tcPr>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r>
              <w:t>2h30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538" w:type="pct"/>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0min</w:t>
            </w:r>
          </w:p>
        </w:tc>
        <w:tc>
          <w:tcPr>
            <w:tcW w:w="1128" w:type="pct"/>
            <w:tcMar>
              <w:left w:w="115" w:type="dxa"/>
              <w:right w:w="115" w:type="dxa"/>
            </w:tcMar>
          </w:tcPr>
          <w:p w:rsidR="008D2B34" w:rsidRPr="00D63720" w:rsidRDefault="008D2B34" w:rsidP="00D63720">
            <w:pPr>
              <w:pStyle w:val="Normal1"/>
              <w:spacing w:after="0" w:line="240" w:lineRule="auto"/>
              <w:rPr>
                <w:lang w:val="fr-FR"/>
              </w:rPr>
            </w:pPr>
          </w:p>
          <w:p w:rsidR="008D2B34" w:rsidRPr="00D63720" w:rsidRDefault="008D2B34" w:rsidP="00D63720">
            <w:pPr>
              <w:pStyle w:val="Normal1"/>
              <w:spacing w:after="0" w:line="240" w:lineRule="auto"/>
              <w:rPr>
                <w:lang w:val="fr-FR"/>
              </w:rPr>
            </w:pPr>
            <w:r w:rsidRPr="00D63720">
              <w:rPr>
                <w:lang w:val="fr-FR"/>
              </w:rPr>
              <w:t xml:space="preserve">Prise en main de </w:t>
            </w:r>
            <w:proofErr w:type="spellStart"/>
            <w:r w:rsidRPr="00D63720">
              <w:rPr>
                <w:lang w:val="fr-FR"/>
              </w:rPr>
              <w:t>modélio</w:t>
            </w:r>
            <w:proofErr w:type="spellEnd"/>
            <w:r w:rsidRPr="00D63720">
              <w:rPr>
                <w:lang w:val="fr-FR"/>
              </w:rPr>
              <w:t xml:space="preserve"> plus dure que prévue</w:t>
            </w:r>
          </w:p>
        </w:tc>
      </w:tr>
      <w:tr w:rsidR="00194FCD" w:rsidTr="00194FCD">
        <w:tc>
          <w:tcPr>
            <w:tcW w:w="596" w:type="pct"/>
            <w:shd w:val="clear" w:color="auto" w:fill="E6EED5"/>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w:t>
            </w:r>
          </w:p>
          <w:p w:rsidR="008D2B34" w:rsidRPr="00D63720" w:rsidRDefault="008D2B34" w:rsidP="00D63720">
            <w:pPr>
              <w:pStyle w:val="Normal1"/>
              <w:spacing w:after="0" w:line="240" w:lineRule="auto"/>
              <w:rPr>
                <w:lang w:val="fr-FR"/>
              </w:rPr>
            </w:pPr>
            <w:r w:rsidRPr="00D63720">
              <w:rPr>
                <w:lang w:val="fr-FR"/>
              </w:rPr>
              <w:t>- Choix Techniques</w:t>
            </w:r>
          </w:p>
          <w:p w:rsidR="008D2B34" w:rsidRPr="00D63720" w:rsidRDefault="008D2B34" w:rsidP="00D63720">
            <w:pPr>
              <w:pStyle w:val="Normal1"/>
              <w:spacing w:after="0" w:line="240" w:lineRule="auto"/>
              <w:rPr>
                <w:lang w:val="fr-FR"/>
              </w:rPr>
            </w:pPr>
            <w:r w:rsidRPr="00D63720">
              <w:rPr>
                <w:lang w:val="fr-FR"/>
              </w:rPr>
              <w:t>- Revue avec la conception des Use-Cases</w:t>
            </w:r>
          </w:p>
        </w:tc>
        <w:tc>
          <w:tcPr>
            <w:tcW w:w="610"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r>
              <w:t>1h</w:t>
            </w:r>
          </w:p>
        </w:tc>
        <w:tc>
          <w:tcPr>
            <w:tcW w:w="681" w:type="pct"/>
            <w:shd w:val="clear" w:color="auto" w:fill="E6EED5"/>
            <w:tcMar>
              <w:left w:w="115" w:type="dxa"/>
              <w:right w:w="115" w:type="dxa"/>
            </w:tcMar>
          </w:tcPr>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r>
              <w:t>1h</w:t>
            </w:r>
          </w:p>
        </w:tc>
        <w:tc>
          <w:tcPr>
            <w:tcW w:w="538" w:type="pct"/>
            <w:shd w:val="clear" w:color="auto" w:fill="E6EED5"/>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rsidR="008D2B34" w:rsidRDefault="008D2B34" w:rsidP="00D63720">
            <w:pPr>
              <w:pStyle w:val="Normal1"/>
              <w:spacing w:after="0" w:line="240" w:lineRule="auto"/>
            </w:pPr>
          </w:p>
        </w:tc>
      </w:tr>
      <w:tr w:rsidR="00194FCD" w:rsidTr="00194FCD">
        <w:tc>
          <w:tcPr>
            <w:tcW w:w="596"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 / Qualité</w:t>
            </w:r>
          </w:p>
          <w:p w:rsidR="008D2B34" w:rsidRPr="00D63720" w:rsidRDefault="008D2B34" w:rsidP="00D63720">
            <w:pPr>
              <w:pStyle w:val="Normal1"/>
              <w:spacing w:after="0" w:line="240" w:lineRule="auto"/>
              <w:rPr>
                <w:lang w:val="fr-FR"/>
              </w:rPr>
            </w:pPr>
            <w:r w:rsidRPr="00D63720">
              <w:rPr>
                <w:lang w:val="fr-FR"/>
              </w:rPr>
              <w:t>- Diagramme de classe et interfaces</w:t>
            </w:r>
          </w:p>
          <w:p w:rsidR="008D2B34" w:rsidRPr="00D63720" w:rsidRDefault="008D2B34" w:rsidP="00D63720">
            <w:pPr>
              <w:pStyle w:val="Normal1"/>
              <w:spacing w:after="0" w:line="240" w:lineRule="auto"/>
              <w:rPr>
                <w:lang w:val="fr-FR"/>
              </w:rPr>
            </w:pPr>
            <w:r w:rsidRPr="00D63720">
              <w:rPr>
                <w:lang w:val="fr-FR"/>
              </w:rPr>
              <w:t>- Réunion avec les directeurs de réunions</w:t>
            </w:r>
          </w:p>
        </w:tc>
        <w:tc>
          <w:tcPr>
            <w:tcW w:w="610" w:type="pct"/>
            <w:tcMar>
              <w:left w:w="115" w:type="dxa"/>
              <w:right w:w="115" w:type="dxa"/>
            </w:tcMar>
          </w:tcPr>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tc>
        <w:tc>
          <w:tcPr>
            <w:tcW w:w="681" w:type="pct"/>
            <w:tcMar>
              <w:left w:w="115" w:type="dxa"/>
              <w:right w:w="115" w:type="dxa"/>
            </w:tcMar>
          </w:tcPr>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tc>
        <w:tc>
          <w:tcPr>
            <w:tcW w:w="538" w:type="pct"/>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tc>
        <w:tc>
          <w:tcPr>
            <w:tcW w:w="1128" w:type="pct"/>
            <w:tcMar>
              <w:left w:w="115" w:type="dxa"/>
              <w:right w:w="115" w:type="dxa"/>
            </w:tcMar>
          </w:tcPr>
          <w:p w:rsidR="008D2B34" w:rsidRPr="00D63720" w:rsidRDefault="008D2B34" w:rsidP="00D63720">
            <w:pPr>
              <w:pStyle w:val="Normal1"/>
              <w:spacing w:after="0" w:line="240" w:lineRule="auto"/>
              <w:jc w:val="center"/>
              <w:rPr>
                <w:lang w:val="fr-FR"/>
              </w:rPr>
            </w:pPr>
            <w:r w:rsidRPr="00D63720">
              <w:rPr>
                <w:lang w:val="fr-FR"/>
              </w:rPr>
              <w:t>Conflit dans la gestion du profil entre module</w:t>
            </w:r>
          </w:p>
          <w:p w:rsidR="008D2B34" w:rsidRPr="00D63720" w:rsidRDefault="008D2B34" w:rsidP="00D63720">
            <w:pPr>
              <w:pStyle w:val="Normal1"/>
              <w:spacing w:after="0" w:line="240" w:lineRule="auto"/>
              <w:jc w:val="center"/>
              <w:rPr>
                <w:lang w:val="fr-FR"/>
              </w:rPr>
            </w:pPr>
          </w:p>
        </w:tc>
      </w:tr>
    </w:tbl>
    <w:p w:rsidR="00574D86" w:rsidRDefault="00574D86" w:rsidP="00BD40C0"/>
    <w:p w:rsidR="00BD40C0" w:rsidRPr="00BD40C0" w:rsidRDefault="00574D86" w:rsidP="00BD40C0">
      <w:r>
        <w:br w:type="page"/>
      </w:r>
    </w:p>
    <w:p w:rsidR="00FE4BC0" w:rsidRDefault="00E03344" w:rsidP="00FE4BC0">
      <w:pPr>
        <w:pStyle w:val="Titre3"/>
      </w:pPr>
      <w:bookmarkStart w:id="48" w:name="_Toc341188891"/>
      <w:proofErr w:type="spellStart"/>
      <w:r>
        <w:lastRenderedPageBreak/>
        <w:t>Esteban</w:t>
      </w:r>
      <w:proofErr w:type="spellEnd"/>
      <w:r>
        <w:t xml:space="preserve"> PASQUIER</w:t>
      </w:r>
      <w:r w:rsidR="00FE4BC0">
        <w:t xml:space="preserve"> : Manager</w:t>
      </w:r>
      <w:bookmarkEnd w:id="48"/>
    </w:p>
    <w:p w:rsidR="007E19BC" w:rsidRPr="007E19BC" w:rsidRDefault="007E19BC" w:rsidP="007E19BC"/>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CellMar>
          <w:left w:w="10" w:type="dxa"/>
          <w:right w:w="10" w:type="dxa"/>
        </w:tblCellMar>
        <w:tblLook w:val="0020"/>
      </w:tblPr>
      <w:tblGrid>
        <w:gridCol w:w="1114"/>
        <w:gridCol w:w="2686"/>
        <w:gridCol w:w="1135"/>
        <w:gridCol w:w="1276"/>
        <w:gridCol w:w="992"/>
        <w:gridCol w:w="2099"/>
      </w:tblGrid>
      <w:tr w:rsidR="0085069E" w:rsidRPr="00A075BA" w:rsidTr="003A3EB6">
        <w:trPr>
          <w:trHeight w:val="583"/>
        </w:trPr>
        <w:tc>
          <w:tcPr>
            <w:tcW w:w="599" w:type="pct"/>
            <w:tcMar>
              <w:left w:w="115" w:type="dxa"/>
              <w:right w:w="115" w:type="dxa"/>
            </w:tcMar>
          </w:tcPr>
          <w:p w:rsidR="00A075BA" w:rsidRPr="00A075BA" w:rsidRDefault="00A075BA" w:rsidP="003A3EB6">
            <w:pPr>
              <w:jc w:val="center"/>
              <w:rPr>
                <w:lang w:val="en-GB"/>
              </w:rPr>
            </w:pPr>
            <w:proofErr w:type="spellStart"/>
            <w:r w:rsidRPr="00A075BA">
              <w:rPr>
                <w:b/>
                <w:lang w:val="en-GB"/>
              </w:rPr>
              <w:t>Semaine</w:t>
            </w:r>
            <w:proofErr w:type="spellEnd"/>
          </w:p>
        </w:tc>
        <w:tc>
          <w:tcPr>
            <w:tcW w:w="1444" w:type="pct"/>
            <w:tcMar>
              <w:left w:w="115" w:type="dxa"/>
              <w:right w:w="115" w:type="dxa"/>
            </w:tcMar>
          </w:tcPr>
          <w:p w:rsidR="00A075BA" w:rsidRPr="00A075BA" w:rsidRDefault="00A075BA" w:rsidP="003A3EB6">
            <w:pPr>
              <w:rPr>
                <w:lang w:val="en-GB"/>
              </w:rPr>
            </w:pPr>
            <w:proofErr w:type="spellStart"/>
            <w:r w:rsidRPr="00A075BA">
              <w:rPr>
                <w:b/>
                <w:lang w:val="en-GB"/>
              </w:rPr>
              <w:t>Tâche</w:t>
            </w:r>
            <w:proofErr w:type="spellEnd"/>
          </w:p>
        </w:tc>
        <w:tc>
          <w:tcPr>
            <w:tcW w:w="610" w:type="pct"/>
            <w:tcMar>
              <w:left w:w="115" w:type="dxa"/>
              <w:right w:w="115" w:type="dxa"/>
            </w:tcMar>
          </w:tcPr>
          <w:p w:rsidR="00A075BA" w:rsidRPr="00A075BA" w:rsidRDefault="00A075BA" w:rsidP="003A3EB6">
            <w:pPr>
              <w:jc w:val="center"/>
              <w:rPr>
                <w:lang w:val="en-GB"/>
              </w:rPr>
            </w:pPr>
            <w:proofErr w:type="spellStart"/>
            <w:r w:rsidRPr="00A075BA">
              <w:rPr>
                <w:b/>
                <w:lang w:val="en-GB"/>
              </w:rPr>
              <w:t>Durée</w:t>
            </w:r>
            <w:proofErr w:type="spellEnd"/>
            <w:r w:rsidRPr="00A075BA">
              <w:rPr>
                <w:b/>
                <w:lang w:val="en-GB"/>
              </w:rPr>
              <w:t xml:space="preserve"> </w:t>
            </w:r>
            <w:proofErr w:type="spellStart"/>
            <w:r w:rsidRPr="00A075BA">
              <w:rPr>
                <w:b/>
                <w:lang w:val="en-GB"/>
              </w:rPr>
              <w:t>estimée</w:t>
            </w:r>
            <w:proofErr w:type="spellEnd"/>
          </w:p>
        </w:tc>
        <w:tc>
          <w:tcPr>
            <w:tcW w:w="686" w:type="pct"/>
            <w:tcMar>
              <w:left w:w="115" w:type="dxa"/>
              <w:right w:w="115" w:type="dxa"/>
            </w:tcMar>
          </w:tcPr>
          <w:p w:rsidR="00A075BA" w:rsidRPr="00A075BA" w:rsidRDefault="00A075BA" w:rsidP="003A3EB6">
            <w:pPr>
              <w:jc w:val="center"/>
              <w:rPr>
                <w:lang w:val="en-GB"/>
              </w:rPr>
            </w:pPr>
            <w:r w:rsidRPr="00A075BA">
              <w:rPr>
                <w:b/>
                <w:lang w:val="en-GB"/>
              </w:rPr>
              <w:t>Temps passé</w:t>
            </w:r>
          </w:p>
        </w:tc>
        <w:tc>
          <w:tcPr>
            <w:tcW w:w="533" w:type="pct"/>
            <w:tcMar>
              <w:left w:w="115" w:type="dxa"/>
              <w:right w:w="115" w:type="dxa"/>
            </w:tcMar>
          </w:tcPr>
          <w:p w:rsidR="00A075BA" w:rsidRPr="00A075BA" w:rsidRDefault="00A075BA" w:rsidP="003A3EB6">
            <w:pPr>
              <w:jc w:val="center"/>
              <w:rPr>
                <w:lang w:val="en-GB"/>
              </w:rPr>
            </w:pPr>
            <w:proofErr w:type="spellStart"/>
            <w:r w:rsidRPr="00A075BA">
              <w:rPr>
                <w:b/>
                <w:lang w:val="en-GB"/>
              </w:rPr>
              <w:t>Reste</w:t>
            </w:r>
            <w:proofErr w:type="spellEnd"/>
            <w:r w:rsidRPr="00A075BA">
              <w:rPr>
                <w:b/>
                <w:lang w:val="en-GB"/>
              </w:rPr>
              <w:t xml:space="preserve"> à faire</w:t>
            </w:r>
          </w:p>
        </w:tc>
        <w:tc>
          <w:tcPr>
            <w:tcW w:w="1128" w:type="pct"/>
            <w:tcMar>
              <w:left w:w="115" w:type="dxa"/>
              <w:right w:w="115" w:type="dxa"/>
            </w:tcMar>
          </w:tcPr>
          <w:p w:rsidR="00A075BA" w:rsidRPr="00A075BA" w:rsidRDefault="00A075BA" w:rsidP="00A075BA">
            <w:pPr>
              <w:rPr>
                <w:lang w:val="en-GB"/>
              </w:rPr>
            </w:pPr>
            <w:proofErr w:type="spellStart"/>
            <w:r w:rsidRPr="00A075BA">
              <w:rPr>
                <w:b/>
                <w:lang w:val="en-GB"/>
              </w:rPr>
              <w:t>Remarques</w:t>
            </w:r>
            <w:proofErr w:type="spellEnd"/>
          </w:p>
        </w:tc>
      </w:tr>
      <w:tr w:rsidR="0085069E" w:rsidRPr="00A075BA" w:rsidTr="00250955">
        <w:trPr>
          <w:trHeight w:val="1232"/>
        </w:trPr>
        <w:tc>
          <w:tcPr>
            <w:tcW w:w="599" w:type="pct"/>
            <w:shd w:val="clear" w:color="auto" w:fill="E6EED5"/>
            <w:tcMar>
              <w:left w:w="115" w:type="dxa"/>
              <w:right w:w="115" w:type="dxa"/>
            </w:tcMar>
          </w:tcPr>
          <w:p w:rsidR="00A075BA" w:rsidRPr="00A075BA" w:rsidRDefault="00A075BA" w:rsidP="003A3EB6">
            <w:pPr>
              <w:jc w:val="center"/>
              <w:rPr>
                <w:lang w:val="en-GB"/>
              </w:rPr>
            </w:pPr>
            <w:r w:rsidRPr="00A075BA">
              <w:rPr>
                <w:b/>
                <w:lang w:val="en-GB"/>
              </w:rPr>
              <w:t>18/09</w:t>
            </w:r>
          </w:p>
        </w:tc>
        <w:tc>
          <w:tcPr>
            <w:tcW w:w="1444" w:type="pct"/>
            <w:shd w:val="clear" w:color="auto" w:fill="E6EED5"/>
            <w:tcMar>
              <w:left w:w="115" w:type="dxa"/>
              <w:right w:w="115" w:type="dxa"/>
            </w:tcMar>
          </w:tcPr>
          <w:p w:rsidR="00A075BA" w:rsidRPr="00A075BA" w:rsidRDefault="00A075BA" w:rsidP="00250955">
            <w:pPr>
              <w:spacing w:after="0"/>
              <w:rPr>
                <w:lang w:val="en-GB"/>
              </w:rPr>
            </w:pPr>
            <w:r w:rsidRPr="00A075BA">
              <w:rPr>
                <w:lang w:val="en-GB"/>
              </w:rPr>
              <w:t xml:space="preserve">- </w:t>
            </w:r>
            <w:proofErr w:type="spellStart"/>
            <w:r w:rsidRPr="00A075BA">
              <w:rPr>
                <w:lang w:val="en-GB"/>
              </w:rPr>
              <w:t>Découverte</w:t>
            </w:r>
            <w:proofErr w:type="spellEnd"/>
            <w:r w:rsidRPr="00A075BA">
              <w:rPr>
                <w:lang w:val="en-GB"/>
              </w:rPr>
              <w:t xml:space="preserve"> Cahier des charges</w:t>
            </w:r>
          </w:p>
          <w:p w:rsidR="00A075BA" w:rsidRPr="00A075BA" w:rsidRDefault="00A075BA" w:rsidP="00250955">
            <w:pPr>
              <w:spacing w:after="0"/>
              <w:rPr>
                <w:lang w:val="en-GB"/>
              </w:rPr>
            </w:pPr>
            <w:r w:rsidRPr="00A075BA">
              <w:rPr>
                <w:lang w:val="en-GB"/>
              </w:rPr>
              <w:t>- Première Etude Conception</w:t>
            </w:r>
          </w:p>
        </w:tc>
        <w:tc>
          <w:tcPr>
            <w:tcW w:w="610"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rsidR="00A075BA" w:rsidRPr="00A075BA" w:rsidRDefault="00A075BA" w:rsidP="00250955">
            <w:pPr>
              <w:spacing w:after="0"/>
              <w:rPr>
                <w:lang w:val="en-GB"/>
              </w:rPr>
            </w:pPr>
          </w:p>
        </w:tc>
      </w:tr>
      <w:tr w:rsidR="0085069E" w:rsidRPr="00A075BA" w:rsidTr="00250955">
        <w:trPr>
          <w:trHeight w:val="1675"/>
        </w:trPr>
        <w:tc>
          <w:tcPr>
            <w:tcW w:w="599" w:type="pct"/>
            <w:tcMar>
              <w:left w:w="115" w:type="dxa"/>
              <w:right w:w="115" w:type="dxa"/>
            </w:tcMar>
          </w:tcPr>
          <w:p w:rsidR="00A075BA" w:rsidRPr="00A075BA" w:rsidRDefault="00A075BA" w:rsidP="003A3EB6">
            <w:pPr>
              <w:jc w:val="center"/>
              <w:rPr>
                <w:lang w:val="en-GB"/>
              </w:rPr>
            </w:pPr>
            <w:r w:rsidRPr="00A075BA">
              <w:rPr>
                <w:b/>
                <w:lang w:val="en-GB"/>
              </w:rPr>
              <w:t>25/09</w:t>
            </w:r>
          </w:p>
        </w:tc>
        <w:tc>
          <w:tcPr>
            <w:tcW w:w="1444" w:type="pct"/>
            <w:tcMar>
              <w:left w:w="115" w:type="dxa"/>
              <w:right w:w="115" w:type="dxa"/>
            </w:tcMar>
          </w:tcPr>
          <w:p w:rsidR="00A075BA" w:rsidRPr="00A075BA" w:rsidRDefault="00A075BA" w:rsidP="00250955">
            <w:pPr>
              <w:spacing w:after="0"/>
              <w:rPr>
                <w:lang w:val="en-GB"/>
              </w:rPr>
            </w:pPr>
            <w:r w:rsidRPr="00A075BA">
              <w:rPr>
                <w:lang w:val="en-GB"/>
              </w:rPr>
              <w:t xml:space="preserve">- </w:t>
            </w:r>
            <w:proofErr w:type="spellStart"/>
            <w:r w:rsidRPr="00A075BA">
              <w:rPr>
                <w:lang w:val="en-GB"/>
              </w:rPr>
              <w:t>Cas</w:t>
            </w:r>
            <w:proofErr w:type="spellEnd"/>
            <w:r w:rsidRPr="00A075BA">
              <w:rPr>
                <w:lang w:val="en-GB"/>
              </w:rPr>
              <w:t xml:space="preserve"> </w:t>
            </w:r>
            <w:proofErr w:type="spellStart"/>
            <w:r w:rsidRPr="00A075BA">
              <w:rPr>
                <w:lang w:val="en-GB"/>
              </w:rPr>
              <w:t>d’utilisation</w:t>
            </w:r>
            <w:proofErr w:type="spellEnd"/>
          </w:p>
          <w:p w:rsidR="00A075BA" w:rsidRPr="00D63720" w:rsidRDefault="00A075BA" w:rsidP="00250955">
            <w:pPr>
              <w:spacing w:after="0"/>
            </w:pPr>
            <w:r w:rsidRPr="00D63720">
              <w:t xml:space="preserve">- Début plan de </w:t>
            </w:r>
            <w:r w:rsidR="00FB679E" w:rsidRPr="00D63720">
              <w:t>management:</w:t>
            </w:r>
            <w:r w:rsidRPr="00D63720">
              <w:t xml:space="preserve"> Découpage Structurelle</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w:t>
            </w:r>
            <w:proofErr w:type="spellStart"/>
            <w:r w:rsidRPr="00A075BA">
              <w:rPr>
                <w:lang w:val="en-GB"/>
              </w:rPr>
              <w:t>séquences</w:t>
            </w:r>
            <w:proofErr w:type="spellEnd"/>
          </w:p>
        </w:tc>
        <w:tc>
          <w:tcPr>
            <w:tcW w:w="610"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1h</w:t>
            </w:r>
          </w:p>
          <w:p w:rsidR="00873F7D" w:rsidRDefault="00873F7D"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rsidR="00A075BA" w:rsidRPr="00A075BA" w:rsidRDefault="00A075BA" w:rsidP="00250955">
            <w:pPr>
              <w:spacing w:after="0"/>
              <w:jc w:val="center"/>
              <w:rPr>
                <w:lang w:val="en-GB"/>
              </w:rPr>
            </w:pPr>
            <w:r w:rsidRPr="00A075BA">
              <w:rPr>
                <w:lang w:val="en-GB"/>
              </w:rPr>
              <w:t>2h</w:t>
            </w:r>
          </w:p>
          <w:p w:rsidR="00A075BA" w:rsidRPr="00A075BA" w:rsidRDefault="00A075BA" w:rsidP="00250955">
            <w:pPr>
              <w:spacing w:after="0"/>
              <w:jc w:val="center"/>
              <w:rPr>
                <w:lang w:val="en-GB"/>
              </w:rPr>
            </w:pPr>
            <w:r w:rsidRPr="00A075BA">
              <w:rPr>
                <w:lang w:val="en-GB"/>
              </w:rPr>
              <w:t>1h</w:t>
            </w:r>
          </w:p>
          <w:p w:rsidR="004E66D6" w:rsidRDefault="004E66D6"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4E66D6" w:rsidRDefault="004E66D6"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0h</w:t>
            </w:r>
          </w:p>
        </w:tc>
        <w:tc>
          <w:tcPr>
            <w:tcW w:w="1128" w:type="pct"/>
            <w:tcMar>
              <w:left w:w="115" w:type="dxa"/>
              <w:right w:w="115" w:type="dxa"/>
            </w:tcMar>
          </w:tcPr>
          <w:p w:rsidR="00A075BA" w:rsidRPr="00D63720" w:rsidRDefault="00A075BA" w:rsidP="00250955">
            <w:pPr>
              <w:spacing w:after="0"/>
            </w:pPr>
            <w:r w:rsidRPr="00D63720">
              <w:t>Difficulté à définir les limites par modules pour les cas d’utilisation</w:t>
            </w:r>
          </w:p>
        </w:tc>
      </w:tr>
      <w:tr w:rsidR="0085069E" w:rsidRPr="00A075BA" w:rsidTr="004A0AD1">
        <w:trPr>
          <w:trHeight w:val="1388"/>
        </w:trPr>
        <w:tc>
          <w:tcPr>
            <w:tcW w:w="599" w:type="pct"/>
            <w:shd w:val="clear" w:color="auto" w:fill="E6EED5"/>
            <w:tcMar>
              <w:left w:w="115" w:type="dxa"/>
              <w:right w:w="115" w:type="dxa"/>
            </w:tcMar>
          </w:tcPr>
          <w:p w:rsidR="00A075BA" w:rsidRPr="00A075BA" w:rsidRDefault="00A075BA" w:rsidP="003A3EB6">
            <w:pPr>
              <w:jc w:val="center"/>
              <w:rPr>
                <w:lang w:val="en-GB"/>
              </w:rPr>
            </w:pPr>
            <w:r w:rsidRPr="00A075BA">
              <w:rPr>
                <w:b/>
                <w:lang w:val="en-GB"/>
              </w:rPr>
              <w:t>2/10</w:t>
            </w:r>
          </w:p>
        </w:tc>
        <w:tc>
          <w:tcPr>
            <w:tcW w:w="1444" w:type="pct"/>
            <w:shd w:val="clear" w:color="auto" w:fill="E6EED5"/>
            <w:tcMar>
              <w:left w:w="115" w:type="dxa"/>
              <w:right w:w="115" w:type="dxa"/>
            </w:tcMar>
          </w:tcPr>
          <w:p w:rsidR="00A075BA" w:rsidRPr="00D63720" w:rsidRDefault="00A075BA" w:rsidP="00250955">
            <w:pPr>
              <w:spacing w:after="0"/>
            </w:pPr>
            <w:r w:rsidRPr="00D63720">
              <w:t>- Réunion Manageur</w:t>
            </w:r>
          </w:p>
          <w:p w:rsidR="00A075BA" w:rsidRPr="00D63720" w:rsidRDefault="00A075BA" w:rsidP="00250955">
            <w:pPr>
              <w:spacing w:after="0"/>
            </w:pPr>
            <w:r w:rsidRPr="00D63720">
              <w:t>- Estimation des charges et ordonnancement</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de </w:t>
            </w:r>
            <w:proofErr w:type="spellStart"/>
            <w:r w:rsidRPr="00A075BA">
              <w:rPr>
                <w:lang w:val="en-GB"/>
              </w:rPr>
              <w:t>séquences</w:t>
            </w:r>
            <w:proofErr w:type="spellEnd"/>
            <w:r w:rsidRPr="00A075BA">
              <w:rPr>
                <w:lang w:val="en-GB"/>
              </w:rPr>
              <w:t xml:space="preserve"> suite</w:t>
            </w:r>
          </w:p>
        </w:tc>
        <w:tc>
          <w:tcPr>
            <w:tcW w:w="610"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2h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1h30</w:t>
            </w:r>
          </w:p>
          <w:p w:rsidR="00A075BA" w:rsidRPr="00A075BA" w:rsidRDefault="00A075BA" w:rsidP="00250955">
            <w:pPr>
              <w:spacing w:after="0"/>
              <w:jc w:val="center"/>
              <w:rPr>
                <w:lang w:val="en-GB"/>
              </w:rPr>
            </w:pPr>
            <w:r w:rsidRPr="00A075BA">
              <w:rPr>
                <w:lang w:val="en-GB"/>
              </w:rPr>
              <w:t>3h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rsidR="00A075BA" w:rsidRPr="00D63720" w:rsidRDefault="00A075BA" w:rsidP="00250955">
            <w:pPr>
              <w:spacing w:after="0"/>
            </w:pPr>
            <w:r w:rsidRPr="00D63720">
              <w:t>Estimation des charges difficile sans expériences</w:t>
            </w:r>
          </w:p>
        </w:tc>
      </w:tr>
      <w:tr w:rsidR="0085069E" w:rsidRPr="00A075BA" w:rsidTr="004A0AD1">
        <w:trPr>
          <w:trHeight w:val="1240"/>
        </w:trPr>
        <w:tc>
          <w:tcPr>
            <w:tcW w:w="599" w:type="pct"/>
            <w:tcMar>
              <w:left w:w="115" w:type="dxa"/>
              <w:right w:w="115" w:type="dxa"/>
            </w:tcMar>
          </w:tcPr>
          <w:p w:rsidR="00A075BA" w:rsidRPr="00A075BA" w:rsidRDefault="00A075BA" w:rsidP="003A3EB6">
            <w:pPr>
              <w:jc w:val="center"/>
              <w:rPr>
                <w:lang w:val="en-GB"/>
              </w:rPr>
            </w:pPr>
            <w:r w:rsidRPr="00A075BA">
              <w:rPr>
                <w:b/>
                <w:lang w:val="en-GB"/>
              </w:rPr>
              <w:t>9/10</w:t>
            </w:r>
          </w:p>
        </w:tc>
        <w:tc>
          <w:tcPr>
            <w:tcW w:w="1444" w:type="pct"/>
            <w:tcMar>
              <w:left w:w="115" w:type="dxa"/>
              <w:right w:w="115" w:type="dxa"/>
            </w:tcMar>
          </w:tcPr>
          <w:p w:rsidR="00A075BA" w:rsidRPr="00D63720" w:rsidRDefault="00A075BA" w:rsidP="00250955">
            <w:pPr>
              <w:spacing w:after="0"/>
            </w:pPr>
            <w:r w:rsidRPr="00D63720">
              <w:t>- Réunion Manageur</w:t>
            </w:r>
          </w:p>
          <w:p w:rsidR="00A075BA" w:rsidRPr="00D63720" w:rsidRDefault="00A075BA" w:rsidP="00250955">
            <w:pPr>
              <w:spacing w:after="0"/>
            </w:pPr>
            <w:r w:rsidRPr="00D63720">
              <w:t>- Estimation des charges rectification</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de classes</w:t>
            </w:r>
          </w:p>
        </w:tc>
        <w:tc>
          <w:tcPr>
            <w:tcW w:w="610"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30min</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30min</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1128" w:type="pct"/>
            <w:tcMar>
              <w:left w:w="115" w:type="dxa"/>
              <w:right w:w="115" w:type="dxa"/>
            </w:tcMar>
          </w:tcPr>
          <w:p w:rsidR="00A075BA" w:rsidRPr="00D63720" w:rsidRDefault="00A075BA" w:rsidP="00250955">
            <w:pPr>
              <w:spacing w:after="0"/>
            </w:pPr>
            <w:proofErr w:type="spellStart"/>
            <w:r w:rsidRPr="00D63720">
              <w:t>Rectif</w:t>
            </w:r>
            <w:proofErr w:type="spellEnd"/>
            <w:r w:rsidRPr="00D63720">
              <w:t>. Estimation des charges</w:t>
            </w:r>
          </w:p>
          <w:p w:rsidR="00A075BA" w:rsidRPr="00D63720" w:rsidRDefault="00A075BA" w:rsidP="00250955">
            <w:pPr>
              <w:spacing w:after="0"/>
            </w:pPr>
          </w:p>
          <w:p w:rsidR="00A075BA" w:rsidRPr="00D63720" w:rsidRDefault="00A075BA" w:rsidP="00250955">
            <w:pPr>
              <w:spacing w:after="0"/>
            </w:pPr>
            <w:r w:rsidRPr="00D63720">
              <w:t>Conflit sur la gestion de profile entre les modules</w:t>
            </w:r>
          </w:p>
        </w:tc>
      </w:tr>
    </w:tbl>
    <w:p w:rsidR="007F36C7" w:rsidRDefault="007F36C7" w:rsidP="00A075BA"/>
    <w:p w:rsidR="00A075BA" w:rsidRPr="00A075BA" w:rsidRDefault="007F36C7" w:rsidP="00A075BA">
      <w:r>
        <w:br w:type="page"/>
      </w:r>
    </w:p>
    <w:p w:rsidR="00FE4BC0" w:rsidRDefault="00E03344" w:rsidP="00FE4BC0">
      <w:pPr>
        <w:pStyle w:val="Titre3"/>
      </w:pPr>
      <w:bookmarkStart w:id="49" w:name="_Toc341188892"/>
      <w:r>
        <w:lastRenderedPageBreak/>
        <w:t>Mohamed LAHLOU</w:t>
      </w:r>
      <w:r w:rsidR="00FE4BC0">
        <w:t xml:space="preserve"> : Chef conception</w:t>
      </w:r>
      <w:bookmarkEnd w:id="49"/>
    </w:p>
    <w:p w:rsidR="003A3EB6" w:rsidRPr="003A3EB6" w:rsidRDefault="003A3EB6" w:rsidP="003A3EB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0"/>
        <w:gridCol w:w="2694"/>
        <w:gridCol w:w="1135"/>
        <w:gridCol w:w="1267"/>
        <w:gridCol w:w="997"/>
        <w:gridCol w:w="2099"/>
      </w:tblGrid>
      <w:tr w:rsidR="00652F80" w:rsidTr="00652F80">
        <w:tc>
          <w:tcPr>
            <w:tcW w:w="596"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652F80" w:rsidRDefault="00652F80" w:rsidP="00652F80">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1"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Temps passé</w:t>
            </w:r>
          </w:p>
        </w:tc>
        <w:tc>
          <w:tcPr>
            <w:tcW w:w="536"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Remarques</w:t>
            </w:r>
            <w:proofErr w:type="spellEnd"/>
          </w:p>
        </w:tc>
      </w:tr>
      <w:tr w:rsidR="00652F80" w:rsidTr="00652F80">
        <w:tc>
          <w:tcPr>
            <w:tcW w:w="596" w:type="pct"/>
            <w:shd w:val="clear" w:color="auto" w:fill="E6EED5"/>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652F80" w:rsidRDefault="00652F80" w:rsidP="00652F80">
            <w:pPr>
              <w:pStyle w:val="Normal1"/>
              <w:spacing w:after="0" w:line="240" w:lineRule="auto"/>
            </w:pPr>
            <w:r>
              <w:t xml:space="preserve">- </w:t>
            </w:r>
            <w:proofErr w:type="spellStart"/>
            <w:r>
              <w:t>Découverte</w:t>
            </w:r>
            <w:proofErr w:type="spellEnd"/>
            <w:r>
              <w:t xml:space="preserve"> Cahier des charges</w:t>
            </w:r>
          </w:p>
          <w:p w:rsidR="00652F80" w:rsidRDefault="00652F80" w:rsidP="00652F80">
            <w:pPr>
              <w:pStyle w:val="Normal1"/>
              <w:spacing w:after="0" w:line="240" w:lineRule="auto"/>
            </w:pPr>
            <w:r>
              <w:t>- Première Etude Conception</w:t>
            </w:r>
          </w:p>
        </w:tc>
        <w:tc>
          <w:tcPr>
            <w:tcW w:w="610"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rsidR="00652F80" w:rsidRDefault="00652F80" w:rsidP="00D63720">
            <w:pPr>
              <w:pStyle w:val="Normal1"/>
              <w:spacing w:after="0" w:line="240" w:lineRule="auto"/>
            </w:pPr>
          </w:p>
        </w:tc>
      </w:tr>
      <w:tr w:rsidR="00652F80" w:rsidTr="00652F80">
        <w:tc>
          <w:tcPr>
            <w:tcW w:w="59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652F80" w:rsidRPr="007C4719" w:rsidRDefault="00652F80" w:rsidP="00652F80">
            <w:pPr>
              <w:pStyle w:val="Normal1"/>
              <w:spacing w:after="0" w:line="240" w:lineRule="auto"/>
              <w:rPr>
                <w:lang w:val="fr-FR"/>
              </w:rPr>
            </w:pPr>
            <w:r w:rsidRPr="007C4719">
              <w:rPr>
                <w:lang w:val="fr-FR"/>
              </w:rPr>
              <w:t>- Cas d’utilisation</w:t>
            </w:r>
          </w:p>
          <w:p w:rsidR="00652F80" w:rsidRPr="007C4719" w:rsidRDefault="00652F80" w:rsidP="00652F80">
            <w:pPr>
              <w:pStyle w:val="Normal1"/>
              <w:spacing w:after="0" w:line="240" w:lineRule="auto"/>
              <w:rPr>
                <w:lang w:val="fr-FR"/>
              </w:rPr>
            </w:pPr>
            <w:r w:rsidRPr="007C4719">
              <w:rPr>
                <w:lang w:val="fr-FR"/>
              </w:rPr>
              <w:t>- Réunion Conception</w:t>
            </w:r>
          </w:p>
          <w:p w:rsidR="00652F80" w:rsidRPr="007C4719" w:rsidRDefault="00652F80" w:rsidP="00652F80">
            <w:pPr>
              <w:pStyle w:val="Normal1"/>
              <w:spacing w:after="0" w:line="240" w:lineRule="auto"/>
              <w:rPr>
                <w:lang w:val="fr-FR"/>
              </w:rPr>
            </w:pPr>
            <w:r w:rsidRPr="007C4719">
              <w:rPr>
                <w:lang w:val="fr-FR"/>
              </w:rPr>
              <w:t>- Diagramme séquences</w:t>
            </w:r>
          </w:p>
        </w:tc>
        <w:tc>
          <w:tcPr>
            <w:tcW w:w="610" w:type="pct"/>
            <w:tcMar>
              <w:left w:w="115" w:type="dxa"/>
              <w:right w:w="115" w:type="dxa"/>
            </w:tcMar>
          </w:tcPr>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6h</w:t>
            </w:r>
          </w:p>
        </w:tc>
        <w:tc>
          <w:tcPr>
            <w:tcW w:w="681" w:type="pct"/>
            <w:tcMar>
              <w:left w:w="115" w:type="dxa"/>
              <w:right w:w="115" w:type="dxa"/>
            </w:tcMar>
          </w:tcPr>
          <w:p w:rsidR="00652F80" w:rsidRDefault="00652F80" w:rsidP="00D63720">
            <w:pPr>
              <w:pStyle w:val="Normal1"/>
              <w:spacing w:after="0" w:line="240" w:lineRule="auto"/>
              <w:jc w:val="center"/>
            </w:pPr>
            <w:r>
              <w:t>4h</w:t>
            </w:r>
          </w:p>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6h</w:t>
            </w:r>
          </w:p>
        </w:tc>
        <w:tc>
          <w:tcPr>
            <w:tcW w:w="536" w:type="pct"/>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tc>
        <w:tc>
          <w:tcPr>
            <w:tcW w:w="1128" w:type="pct"/>
            <w:tcMar>
              <w:left w:w="115" w:type="dxa"/>
              <w:right w:w="115" w:type="dxa"/>
            </w:tcMar>
          </w:tcPr>
          <w:p w:rsidR="00652F80" w:rsidRDefault="00652F80" w:rsidP="00D63720">
            <w:pPr>
              <w:pStyle w:val="Normal1"/>
              <w:spacing w:after="0" w:line="240" w:lineRule="auto"/>
            </w:pPr>
          </w:p>
        </w:tc>
      </w:tr>
      <w:tr w:rsidR="00652F80" w:rsidTr="00652F80">
        <w:tc>
          <w:tcPr>
            <w:tcW w:w="596" w:type="pct"/>
            <w:shd w:val="clear" w:color="auto" w:fill="E6EED5"/>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652F80" w:rsidRPr="007C4719" w:rsidRDefault="00652F80" w:rsidP="00652F80">
            <w:pPr>
              <w:pStyle w:val="Normal1"/>
              <w:spacing w:after="0" w:line="240" w:lineRule="auto"/>
              <w:rPr>
                <w:lang w:val="fr-FR"/>
              </w:rPr>
            </w:pPr>
            <w:r w:rsidRPr="007C4719">
              <w:rPr>
                <w:lang w:val="fr-FR"/>
              </w:rPr>
              <w:t>- Réunion Conception</w:t>
            </w:r>
          </w:p>
          <w:p w:rsidR="00652F80" w:rsidRPr="007C4719" w:rsidRDefault="00652F80" w:rsidP="00652F80">
            <w:pPr>
              <w:pStyle w:val="Normal1"/>
              <w:spacing w:after="0" w:line="240" w:lineRule="auto"/>
              <w:rPr>
                <w:lang w:val="fr-FR"/>
              </w:rPr>
            </w:pPr>
            <w:r w:rsidRPr="007C4719">
              <w:rPr>
                <w:lang w:val="fr-FR"/>
              </w:rPr>
              <w:t xml:space="preserve">- Mis en commun </w:t>
            </w:r>
            <w:proofErr w:type="spellStart"/>
            <w:r w:rsidRPr="007C4719">
              <w:rPr>
                <w:lang w:val="fr-FR"/>
              </w:rPr>
              <w:t>UseCase</w:t>
            </w:r>
            <w:proofErr w:type="spellEnd"/>
          </w:p>
          <w:p w:rsidR="00652F80" w:rsidRDefault="00652F80" w:rsidP="00652F80">
            <w:pPr>
              <w:pStyle w:val="Normal1"/>
              <w:spacing w:after="0" w:line="240" w:lineRule="auto"/>
            </w:pPr>
            <w:r>
              <w:t xml:space="preserve">- </w:t>
            </w:r>
            <w:proofErr w:type="spellStart"/>
            <w:r>
              <w:t>Diagramme</w:t>
            </w:r>
            <w:proofErr w:type="spellEnd"/>
            <w:r>
              <w:t xml:space="preserve"> de </w:t>
            </w:r>
            <w:proofErr w:type="spellStart"/>
            <w:r>
              <w:t>classe</w:t>
            </w:r>
            <w:proofErr w:type="spellEnd"/>
          </w:p>
        </w:tc>
        <w:tc>
          <w:tcPr>
            <w:tcW w:w="610"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rsidR="00652F80" w:rsidRDefault="00652F80" w:rsidP="00D63720">
            <w:pPr>
              <w:pStyle w:val="Normal1"/>
              <w:spacing w:after="0" w:line="240" w:lineRule="auto"/>
              <w:jc w:val="center"/>
            </w:pPr>
            <w:r>
              <w:t>1h30</w:t>
            </w: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rsidR="00652F80" w:rsidRDefault="00652F80" w:rsidP="00D63720">
            <w:pPr>
              <w:pStyle w:val="Normal1"/>
              <w:spacing w:after="0" w:line="240" w:lineRule="auto"/>
            </w:pPr>
          </w:p>
        </w:tc>
      </w:tr>
      <w:tr w:rsidR="00652F80" w:rsidTr="00652F80">
        <w:tc>
          <w:tcPr>
            <w:tcW w:w="59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652F80" w:rsidRPr="007C4719" w:rsidRDefault="00652F80" w:rsidP="00652F80">
            <w:pPr>
              <w:pStyle w:val="Normal1"/>
              <w:spacing w:after="0" w:line="240" w:lineRule="auto"/>
              <w:rPr>
                <w:lang w:val="fr-FR"/>
              </w:rPr>
            </w:pPr>
            <w:r w:rsidRPr="007C4719">
              <w:rPr>
                <w:lang w:val="fr-FR"/>
              </w:rPr>
              <w:t>- Réunion Conception</w:t>
            </w:r>
          </w:p>
          <w:p w:rsidR="00652F80" w:rsidRPr="00D63720" w:rsidRDefault="00652F80" w:rsidP="00652F80">
            <w:pPr>
              <w:pStyle w:val="Normal1"/>
              <w:spacing w:after="0" w:line="240" w:lineRule="auto"/>
              <w:rPr>
                <w:lang w:val="fr-FR"/>
              </w:rPr>
            </w:pPr>
            <w:r w:rsidRPr="00D63720">
              <w:rPr>
                <w:lang w:val="fr-FR"/>
              </w:rPr>
              <w:t>- Use case spécifique du module IHM Login</w:t>
            </w:r>
          </w:p>
          <w:p w:rsidR="00652F80" w:rsidRPr="00D63720" w:rsidRDefault="00652F80" w:rsidP="00652F80">
            <w:pPr>
              <w:pStyle w:val="Normal1"/>
              <w:spacing w:after="0" w:line="240" w:lineRule="auto"/>
              <w:rPr>
                <w:lang w:val="fr-FR"/>
              </w:rPr>
            </w:pPr>
            <w:r w:rsidRPr="00D63720">
              <w:rPr>
                <w:lang w:val="fr-FR"/>
              </w:rPr>
              <w:t>-Vérification des diagramme</w:t>
            </w:r>
            <w:r w:rsidR="00A65329">
              <w:rPr>
                <w:lang w:val="fr-FR"/>
              </w:rPr>
              <w:t>s</w:t>
            </w:r>
            <w:r w:rsidRPr="00D63720">
              <w:rPr>
                <w:lang w:val="fr-FR"/>
              </w:rPr>
              <w:t xml:space="preserve"> de séquences </w:t>
            </w:r>
          </w:p>
          <w:p w:rsidR="00652F80" w:rsidRPr="00D63720" w:rsidRDefault="00652F80" w:rsidP="00652F80">
            <w:pPr>
              <w:pStyle w:val="Normal1"/>
              <w:spacing w:after="0" w:line="240" w:lineRule="auto"/>
              <w:rPr>
                <w:lang w:val="fr-FR"/>
              </w:rPr>
            </w:pPr>
            <w:r w:rsidRPr="00D63720">
              <w:rPr>
                <w:lang w:val="fr-FR"/>
              </w:rPr>
              <w:t>-  Tutorial Swing/java</w:t>
            </w:r>
          </w:p>
          <w:p w:rsidR="00652F80" w:rsidRPr="00D63720" w:rsidRDefault="00652F80" w:rsidP="00652F80">
            <w:pPr>
              <w:pStyle w:val="Normal1"/>
              <w:spacing w:after="0" w:line="240" w:lineRule="auto"/>
              <w:rPr>
                <w:lang w:val="fr-FR"/>
              </w:rPr>
            </w:pPr>
          </w:p>
        </w:tc>
        <w:tc>
          <w:tcPr>
            <w:tcW w:w="610" w:type="pct"/>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8h</w:t>
            </w:r>
          </w:p>
        </w:tc>
        <w:tc>
          <w:tcPr>
            <w:tcW w:w="681" w:type="pct"/>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10h</w:t>
            </w:r>
          </w:p>
        </w:tc>
        <w:tc>
          <w:tcPr>
            <w:tcW w:w="536" w:type="pct"/>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tcMar>
              <w:left w:w="115" w:type="dxa"/>
              <w:right w:w="115" w:type="dxa"/>
            </w:tcMar>
          </w:tcPr>
          <w:p w:rsidR="00652F80" w:rsidRPr="00D63720" w:rsidRDefault="00652F80" w:rsidP="00D63720">
            <w:pPr>
              <w:pStyle w:val="Normal1"/>
              <w:spacing w:after="0" w:line="240" w:lineRule="auto"/>
              <w:jc w:val="center"/>
              <w:rPr>
                <w:lang w:val="fr-FR"/>
              </w:rPr>
            </w:pPr>
            <w:r w:rsidRPr="00D63720">
              <w:rPr>
                <w:lang w:val="fr-FR"/>
              </w:rPr>
              <w:t>Ajout d’un cas d’utilisation suite à demande client</w:t>
            </w:r>
          </w:p>
          <w:p w:rsidR="00652F80" w:rsidRPr="00D63720" w:rsidRDefault="00652F80" w:rsidP="00D63720">
            <w:pPr>
              <w:pStyle w:val="Normal1"/>
              <w:spacing w:after="0" w:line="240" w:lineRule="auto"/>
              <w:jc w:val="center"/>
              <w:rPr>
                <w:lang w:val="fr-FR"/>
              </w:rPr>
            </w:pPr>
          </w:p>
          <w:p w:rsidR="00652F80" w:rsidRPr="00D63720" w:rsidRDefault="00652F80" w:rsidP="00D63720">
            <w:pPr>
              <w:pStyle w:val="Normal1"/>
              <w:spacing w:after="0" w:line="240" w:lineRule="auto"/>
              <w:jc w:val="center"/>
              <w:rPr>
                <w:lang w:val="fr-FR"/>
              </w:rPr>
            </w:pPr>
            <w:r w:rsidRPr="00D63720">
              <w:rPr>
                <w:lang w:val="fr-FR"/>
              </w:rPr>
              <w:t>Conflit sur la gestion de profil entre les modules</w:t>
            </w:r>
          </w:p>
        </w:tc>
      </w:tr>
      <w:tr w:rsidR="00652F80" w:rsidTr="009E7CF8">
        <w:trPr>
          <w:trHeight w:val="731"/>
        </w:trPr>
        <w:tc>
          <w:tcPr>
            <w:tcW w:w="596" w:type="pct"/>
          </w:tcPr>
          <w:p w:rsidR="00652F80" w:rsidRPr="00AB39B6" w:rsidRDefault="00652F80" w:rsidP="00D63720">
            <w:pPr>
              <w:pStyle w:val="Normal1"/>
              <w:spacing w:after="0" w:line="240" w:lineRule="auto"/>
              <w:jc w:val="center"/>
              <w:rPr>
                <w:b/>
              </w:rPr>
            </w:pPr>
            <w:r w:rsidRPr="00AB39B6">
              <w:rPr>
                <w:b/>
              </w:rPr>
              <w:t>16/10</w:t>
            </w:r>
          </w:p>
        </w:tc>
        <w:tc>
          <w:tcPr>
            <w:tcW w:w="1448" w:type="pct"/>
          </w:tcPr>
          <w:p w:rsidR="00652F80" w:rsidRPr="00D63720" w:rsidRDefault="00652F80" w:rsidP="00652F80">
            <w:pPr>
              <w:pStyle w:val="Normal1"/>
              <w:spacing w:after="0" w:line="240" w:lineRule="auto"/>
              <w:rPr>
                <w:lang w:val="fr-FR"/>
              </w:rPr>
            </w:pPr>
            <w:r w:rsidRPr="00D63720">
              <w:rPr>
                <w:lang w:val="fr-FR"/>
              </w:rPr>
              <w:t>-</w:t>
            </w:r>
            <w:r w:rsidR="00E60215">
              <w:rPr>
                <w:lang w:val="fr-FR"/>
              </w:rPr>
              <w:t xml:space="preserve"> </w:t>
            </w:r>
            <w:r w:rsidRPr="00D63720">
              <w:rPr>
                <w:lang w:val="fr-FR"/>
              </w:rPr>
              <w:t>Finaliser la phase “conception”</w:t>
            </w:r>
          </w:p>
          <w:p w:rsidR="00652F80" w:rsidRPr="00D63720" w:rsidRDefault="00652F80" w:rsidP="00652F80">
            <w:pPr>
              <w:pStyle w:val="Normal1"/>
              <w:spacing w:after="0" w:line="240" w:lineRule="auto"/>
              <w:rPr>
                <w:lang w:val="fr-FR"/>
              </w:rPr>
            </w:pPr>
            <w:r w:rsidRPr="00D63720">
              <w:rPr>
                <w:lang w:val="fr-FR"/>
              </w:rPr>
              <w:t>-</w:t>
            </w:r>
            <w:r w:rsidR="00E60215">
              <w:rPr>
                <w:lang w:val="fr-FR"/>
              </w:rPr>
              <w:t xml:space="preserve"> </w:t>
            </w:r>
            <w:r w:rsidR="00E60215" w:rsidRPr="00D63720">
              <w:rPr>
                <w:lang w:val="fr-FR"/>
              </w:rPr>
              <w:t>Rédaction</w:t>
            </w:r>
            <w:r w:rsidRPr="00D63720">
              <w:rPr>
                <w:lang w:val="fr-FR"/>
              </w:rPr>
              <w:t xml:space="preserve"> du rapport </w:t>
            </w:r>
          </w:p>
        </w:tc>
        <w:tc>
          <w:tcPr>
            <w:tcW w:w="610" w:type="pct"/>
          </w:tcPr>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tc>
        <w:tc>
          <w:tcPr>
            <w:tcW w:w="681" w:type="pct"/>
          </w:tcPr>
          <w:p w:rsidR="00652F80" w:rsidRDefault="00652F80" w:rsidP="00D63720">
            <w:pPr>
              <w:pStyle w:val="Normal1"/>
              <w:spacing w:after="0" w:line="240" w:lineRule="auto"/>
              <w:jc w:val="center"/>
            </w:pPr>
          </w:p>
        </w:tc>
        <w:tc>
          <w:tcPr>
            <w:tcW w:w="536" w:type="pct"/>
          </w:tcPr>
          <w:p w:rsidR="00652F80" w:rsidRDefault="00652F80" w:rsidP="00D63720">
            <w:pPr>
              <w:pStyle w:val="Normal1"/>
              <w:spacing w:after="0" w:line="240" w:lineRule="auto"/>
              <w:jc w:val="center"/>
            </w:pPr>
          </w:p>
        </w:tc>
        <w:tc>
          <w:tcPr>
            <w:tcW w:w="1128" w:type="pct"/>
          </w:tcPr>
          <w:p w:rsidR="00652F80" w:rsidRDefault="00652F80" w:rsidP="00D63720">
            <w:pPr>
              <w:pStyle w:val="Normal1"/>
              <w:spacing w:after="0" w:line="240" w:lineRule="auto"/>
              <w:jc w:val="center"/>
            </w:pPr>
          </w:p>
        </w:tc>
      </w:tr>
    </w:tbl>
    <w:p w:rsidR="00F92E20" w:rsidRDefault="00F92E20" w:rsidP="000600CE"/>
    <w:p w:rsidR="003A3EB6" w:rsidRPr="000600CE" w:rsidRDefault="00F92E20" w:rsidP="000600CE">
      <w:r>
        <w:br w:type="page"/>
      </w:r>
    </w:p>
    <w:p w:rsidR="00FE4BC0" w:rsidRDefault="00E03344" w:rsidP="00FE4BC0">
      <w:pPr>
        <w:pStyle w:val="Titre3"/>
      </w:pPr>
      <w:bookmarkStart w:id="50" w:name="_Toc341188893"/>
      <w:r>
        <w:lastRenderedPageBreak/>
        <w:t>Patrick BROWNE</w:t>
      </w:r>
      <w:r w:rsidR="00FE4BC0">
        <w:t xml:space="preserve"> : Responsable développement</w:t>
      </w:r>
      <w:bookmarkEnd w:id="50"/>
    </w:p>
    <w:p w:rsidR="00791EDE" w:rsidRPr="00791EDE" w:rsidRDefault="00791EDE" w:rsidP="00791EDE"/>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3"/>
        <w:gridCol w:w="1265"/>
        <w:gridCol w:w="1003"/>
        <w:gridCol w:w="2099"/>
      </w:tblGrid>
      <w:tr w:rsidR="00AB249F" w:rsidTr="00AB249F">
        <w:tc>
          <w:tcPr>
            <w:tcW w:w="596"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AB249F" w:rsidRDefault="00AB249F" w:rsidP="00AB249F">
            <w:pPr>
              <w:pStyle w:val="Normal1"/>
              <w:spacing w:after="0" w:line="240" w:lineRule="auto"/>
            </w:pPr>
            <w:proofErr w:type="spellStart"/>
            <w:r>
              <w:rPr>
                <w:rFonts w:ascii="Cambria" w:eastAsia="Cambria" w:hAnsi="Cambria" w:cs="Cambria"/>
                <w:b/>
              </w:rPr>
              <w:t>Tâche</w:t>
            </w:r>
            <w:proofErr w:type="spellEnd"/>
          </w:p>
        </w:tc>
        <w:tc>
          <w:tcPr>
            <w:tcW w:w="609"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0"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Temps passé</w:t>
            </w:r>
          </w:p>
        </w:tc>
        <w:tc>
          <w:tcPr>
            <w:tcW w:w="539"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AB249F" w:rsidRDefault="00AB249F" w:rsidP="00AB249F">
            <w:pPr>
              <w:pStyle w:val="Normal1"/>
              <w:spacing w:after="0" w:line="240" w:lineRule="auto"/>
            </w:pPr>
            <w:proofErr w:type="spellStart"/>
            <w:r>
              <w:rPr>
                <w:rFonts w:ascii="Cambria" w:eastAsia="Cambria" w:hAnsi="Cambria" w:cs="Cambria"/>
                <w:b/>
              </w:rPr>
              <w:t>Remarques</w:t>
            </w:r>
            <w:proofErr w:type="spellEnd"/>
          </w:p>
        </w:tc>
      </w:tr>
      <w:tr w:rsidR="00AB249F" w:rsidTr="00AB249F">
        <w:tc>
          <w:tcPr>
            <w:tcW w:w="596" w:type="pct"/>
            <w:shd w:val="clear" w:color="auto" w:fill="E6EED5"/>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AB249F" w:rsidRDefault="00AB249F" w:rsidP="00AB249F">
            <w:pPr>
              <w:pStyle w:val="Normal1"/>
              <w:spacing w:after="0" w:line="240" w:lineRule="auto"/>
            </w:pPr>
            <w:r>
              <w:t xml:space="preserve">- </w:t>
            </w:r>
            <w:proofErr w:type="spellStart"/>
            <w:r>
              <w:t>Découverte</w:t>
            </w:r>
            <w:proofErr w:type="spellEnd"/>
            <w:r>
              <w:t xml:space="preserve"> Cahier des charges</w:t>
            </w:r>
          </w:p>
          <w:p w:rsidR="00AB249F" w:rsidRDefault="00AB249F" w:rsidP="00AB249F">
            <w:pPr>
              <w:pStyle w:val="Normal1"/>
              <w:spacing w:after="0" w:line="240" w:lineRule="auto"/>
            </w:pPr>
            <w:r>
              <w:t>- Première Etude Conception</w:t>
            </w:r>
          </w:p>
        </w:tc>
        <w:tc>
          <w:tcPr>
            <w:tcW w:w="609" w:type="pct"/>
            <w:shd w:val="clear" w:color="auto" w:fill="E6EED5"/>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680" w:type="pct"/>
            <w:shd w:val="clear" w:color="auto" w:fill="E6EED5"/>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rsidR="00AB249F" w:rsidRDefault="00AB249F" w:rsidP="00AB249F">
            <w:pPr>
              <w:pStyle w:val="Normal1"/>
              <w:spacing w:after="0" w:line="240" w:lineRule="auto"/>
            </w:pPr>
          </w:p>
        </w:tc>
      </w:tr>
      <w:tr w:rsidR="00AB249F" w:rsidTr="00AB249F">
        <w:tc>
          <w:tcPr>
            <w:tcW w:w="596"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AB249F" w:rsidRDefault="00AB249F" w:rsidP="00AB249F">
            <w:pPr>
              <w:pStyle w:val="Normal1"/>
              <w:spacing w:after="0" w:line="240" w:lineRule="auto"/>
            </w:pPr>
            <w:r>
              <w:t xml:space="preserve">- </w:t>
            </w:r>
            <w:proofErr w:type="spellStart"/>
            <w:r>
              <w:t>Cas</w:t>
            </w:r>
            <w:proofErr w:type="spellEnd"/>
            <w:r>
              <w:t xml:space="preserve"> </w:t>
            </w:r>
            <w:proofErr w:type="spellStart"/>
            <w:r>
              <w:t>d’utilisation</w:t>
            </w:r>
            <w:proofErr w:type="spellEnd"/>
          </w:p>
          <w:p w:rsidR="00AB249F" w:rsidRDefault="00AB249F" w:rsidP="00AB249F">
            <w:pPr>
              <w:pStyle w:val="Normal1"/>
              <w:spacing w:after="0" w:line="240" w:lineRule="auto"/>
            </w:pPr>
            <w:r>
              <w:t xml:space="preserve">- </w:t>
            </w:r>
            <w:proofErr w:type="spellStart"/>
            <w:r>
              <w:t>Diagramme</w:t>
            </w:r>
            <w:proofErr w:type="spellEnd"/>
            <w:r>
              <w:t xml:space="preserve"> </w:t>
            </w:r>
            <w:proofErr w:type="spellStart"/>
            <w:r>
              <w:t>séquences</w:t>
            </w:r>
            <w:proofErr w:type="spellEnd"/>
          </w:p>
        </w:tc>
        <w:tc>
          <w:tcPr>
            <w:tcW w:w="609" w:type="pct"/>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r>
              <w:t>1h</w:t>
            </w:r>
          </w:p>
        </w:tc>
        <w:tc>
          <w:tcPr>
            <w:tcW w:w="680" w:type="pct"/>
            <w:tcMar>
              <w:left w:w="115" w:type="dxa"/>
              <w:right w:w="115" w:type="dxa"/>
            </w:tcMar>
          </w:tcPr>
          <w:p w:rsidR="00AB249F" w:rsidRDefault="00AB249F" w:rsidP="00D63720">
            <w:pPr>
              <w:pStyle w:val="Normal1"/>
              <w:spacing w:after="0" w:line="240" w:lineRule="auto"/>
              <w:jc w:val="center"/>
            </w:pPr>
            <w:r>
              <w:t>2h</w:t>
            </w:r>
          </w:p>
          <w:p w:rsidR="00AB249F" w:rsidRDefault="00AB249F" w:rsidP="00D63720">
            <w:pPr>
              <w:pStyle w:val="Normal1"/>
              <w:spacing w:after="0" w:line="240" w:lineRule="auto"/>
              <w:jc w:val="center"/>
            </w:pPr>
            <w:r>
              <w:t>1h</w:t>
            </w:r>
          </w:p>
        </w:tc>
        <w:tc>
          <w:tcPr>
            <w:tcW w:w="539" w:type="pct"/>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r>
              <w:t>0h</w:t>
            </w:r>
          </w:p>
        </w:tc>
        <w:tc>
          <w:tcPr>
            <w:tcW w:w="112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Difficulté à définir les limites par modules pour les cas d’utilisation</w:t>
            </w:r>
          </w:p>
        </w:tc>
      </w:tr>
      <w:tr w:rsidR="00AB249F" w:rsidTr="00AB249F">
        <w:tc>
          <w:tcPr>
            <w:tcW w:w="596" w:type="pct"/>
            <w:shd w:val="clear" w:color="auto" w:fill="E6EED5"/>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AB249F" w:rsidRPr="00D63720" w:rsidRDefault="00AB249F" w:rsidP="00AB249F">
            <w:pPr>
              <w:pStyle w:val="Normal1"/>
              <w:spacing w:after="0" w:line="240" w:lineRule="auto"/>
              <w:rPr>
                <w:lang w:val="fr-FR"/>
              </w:rPr>
            </w:pPr>
            <w:r w:rsidRPr="00D63720">
              <w:rPr>
                <w:lang w:val="fr-FR"/>
              </w:rPr>
              <w:t>- Diagramme de séquences suite</w:t>
            </w:r>
          </w:p>
          <w:p w:rsidR="00AB249F" w:rsidRPr="00D63720" w:rsidRDefault="00AB249F" w:rsidP="00AB249F">
            <w:pPr>
              <w:pStyle w:val="Normal1"/>
              <w:spacing w:after="0" w:line="240" w:lineRule="auto"/>
              <w:rPr>
                <w:lang w:val="fr-FR"/>
              </w:rPr>
            </w:pPr>
            <w:r w:rsidRPr="00D63720">
              <w:rPr>
                <w:lang w:val="fr-FR"/>
              </w:rPr>
              <w:t>- Etude Swing</w:t>
            </w:r>
          </w:p>
        </w:tc>
        <w:tc>
          <w:tcPr>
            <w:tcW w:w="609" w:type="pct"/>
            <w:shd w:val="clear" w:color="auto" w:fill="E6EED5"/>
            <w:tcMar>
              <w:left w:w="115" w:type="dxa"/>
              <w:right w:w="115" w:type="dxa"/>
            </w:tcMar>
          </w:tcPr>
          <w:p w:rsidR="00AB249F" w:rsidRDefault="00AB249F" w:rsidP="00D63720">
            <w:pPr>
              <w:pStyle w:val="Normal1"/>
              <w:spacing w:after="0" w:line="240" w:lineRule="auto"/>
              <w:jc w:val="center"/>
            </w:pPr>
            <w:r>
              <w:t>2h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3h</w:t>
            </w:r>
          </w:p>
        </w:tc>
        <w:tc>
          <w:tcPr>
            <w:tcW w:w="680" w:type="pct"/>
            <w:shd w:val="clear" w:color="auto" w:fill="E6EED5"/>
            <w:tcMar>
              <w:left w:w="115" w:type="dxa"/>
              <w:right w:w="115" w:type="dxa"/>
            </w:tcMar>
          </w:tcPr>
          <w:p w:rsidR="00AB249F" w:rsidRDefault="00AB249F" w:rsidP="00D63720">
            <w:pPr>
              <w:pStyle w:val="Normal1"/>
              <w:spacing w:after="0" w:line="240" w:lineRule="auto"/>
              <w:jc w:val="center"/>
            </w:pPr>
            <w:r>
              <w:t>3h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rsidR="00AB249F" w:rsidRDefault="00AB249F" w:rsidP="00AB249F">
            <w:pPr>
              <w:pStyle w:val="Normal1"/>
              <w:spacing w:after="0" w:line="240" w:lineRule="auto"/>
            </w:pPr>
          </w:p>
        </w:tc>
      </w:tr>
      <w:tr w:rsidR="00AB249F" w:rsidTr="00AB249F">
        <w:tc>
          <w:tcPr>
            <w:tcW w:w="596"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 Etude Swing</w:t>
            </w:r>
          </w:p>
          <w:p w:rsidR="00AB249F" w:rsidRPr="00D63720" w:rsidRDefault="00AB249F" w:rsidP="00AB249F">
            <w:pPr>
              <w:pStyle w:val="Normal1"/>
              <w:spacing w:after="0" w:line="240" w:lineRule="auto"/>
              <w:rPr>
                <w:lang w:val="fr-FR"/>
              </w:rPr>
            </w:pPr>
            <w:r w:rsidRPr="00D63720">
              <w:rPr>
                <w:lang w:val="fr-FR"/>
              </w:rPr>
              <w:t>- Création d’un prototype Swing de fenêtre des joueurs</w:t>
            </w:r>
          </w:p>
          <w:p w:rsidR="00AB249F" w:rsidRDefault="00AB249F" w:rsidP="00AB249F">
            <w:pPr>
              <w:pStyle w:val="Normal1"/>
              <w:spacing w:after="0" w:line="240" w:lineRule="auto"/>
            </w:pPr>
            <w:r>
              <w:t>- Connexion au SVN</w:t>
            </w:r>
          </w:p>
        </w:tc>
        <w:tc>
          <w:tcPr>
            <w:tcW w:w="609" w:type="pct"/>
            <w:tcMar>
              <w:left w:w="115" w:type="dxa"/>
              <w:right w:w="115" w:type="dxa"/>
            </w:tcMar>
          </w:tcPr>
          <w:p w:rsidR="00AB249F" w:rsidRDefault="00AB249F" w:rsidP="00D63720">
            <w:pPr>
              <w:pStyle w:val="Normal1"/>
              <w:spacing w:after="0" w:line="240" w:lineRule="auto"/>
              <w:jc w:val="center"/>
            </w:pPr>
            <w:r>
              <w:t>5h</w:t>
            </w:r>
          </w:p>
          <w:p w:rsidR="00AB249F" w:rsidRDefault="00AB249F" w:rsidP="00D63720">
            <w:pPr>
              <w:pStyle w:val="Normal1"/>
              <w:spacing w:after="0" w:line="240" w:lineRule="auto"/>
              <w:jc w:val="center"/>
            </w:pPr>
            <w:r>
              <w:t>1h</w:t>
            </w:r>
          </w:p>
          <w:p w:rsidR="00787D4B" w:rsidRDefault="00787D4B" w:rsidP="00D63720">
            <w:pPr>
              <w:pStyle w:val="Normal1"/>
              <w:spacing w:after="0" w:line="240" w:lineRule="auto"/>
              <w:jc w:val="center"/>
            </w:pPr>
          </w:p>
          <w:p w:rsidR="00787D4B" w:rsidRDefault="00787D4B" w:rsidP="00D63720">
            <w:pPr>
              <w:pStyle w:val="Normal1"/>
              <w:spacing w:after="0" w:line="240" w:lineRule="auto"/>
              <w:jc w:val="center"/>
            </w:pPr>
          </w:p>
          <w:p w:rsidR="00AB249F" w:rsidRDefault="00AB249F" w:rsidP="00D63720">
            <w:pPr>
              <w:pStyle w:val="Normal1"/>
              <w:spacing w:after="0" w:line="240" w:lineRule="auto"/>
              <w:jc w:val="center"/>
            </w:pPr>
            <w:r>
              <w:t>30 min</w:t>
            </w:r>
          </w:p>
        </w:tc>
        <w:tc>
          <w:tcPr>
            <w:tcW w:w="680" w:type="pct"/>
            <w:tcMar>
              <w:left w:w="115" w:type="dxa"/>
              <w:right w:w="115" w:type="dxa"/>
            </w:tcMar>
          </w:tcPr>
          <w:p w:rsidR="00AB249F" w:rsidRDefault="00AB249F" w:rsidP="00D63720">
            <w:pPr>
              <w:pStyle w:val="Normal1"/>
              <w:spacing w:after="0" w:line="240" w:lineRule="auto"/>
              <w:jc w:val="center"/>
            </w:pPr>
            <w:r>
              <w:t>5H</w:t>
            </w:r>
          </w:p>
          <w:p w:rsidR="00AB249F" w:rsidRDefault="00AB249F" w:rsidP="00D63720">
            <w:pPr>
              <w:pStyle w:val="Normal1"/>
              <w:spacing w:after="0" w:line="240" w:lineRule="auto"/>
              <w:jc w:val="center"/>
            </w:pPr>
            <w:r>
              <w:t>1h</w:t>
            </w:r>
          </w:p>
          <w:p w:rsidR="000B4DA6" w:rsidRDefault="000B4DA6" w:rsidP="00D63720">
            <w:pPr>
              <w:pStyle w:val="Normal1"/>
              <w:spacing w:after="0" w:line="240" w:lineRule="auto"/>
              <w:jc w:val="center"/>
            </w:pPr>
          </w:p>
          <w:p w:rsidR="000B4DA6" w:rsidRDefault="000B4DA6"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r>
              <w:t>0h</w:t>
            </w:r>
          </w:p>
          <w:p w:rsidR="005823B8" w:rsidRDefault="005823B8" w:rsidP="00D63720">
            <w:pPr>
              <w:pStyle w:val="Normal1"/>
              <w:spacing w:after="0" w:line="240" w:lineRule="auto"/>
              <w:jc w:val="center"/>
            </w:pPr>
          </w:p>
          <w:p w:rsidR="005823B8" w:rsidRDefault="005823B8" w:rsidP="00D63720">
            <w:pPr>
              <w:pStyle w:val="Normal1"/>
              <w:spacing w:after="0" w:line="240" w:lineRule="auto"/>
              <w:jc w:val="center"/>
            </w:pPr>
          </w:p>
          <w:p w:rsidR="00AB249F" w:rsidRDefault="00AB249F" w:rsidP="00A872B3">
            <w:pPr>
              <w:pStyle w:val="Normal1"/>
              <w:spacing w:after="0" w:line="240" w:lineRule="auto"/>
              <w:jc w:val="center"/>
            </w:pPr>
            <w:r>
              <w:t>0h</w:t>
            </w:r>
          </w:p>
        </w:tc>
        <w:tc>
          <w:tcPr>
            <w:tcW w:w="112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 xml:space="preserve">Observable - </w:t>
            </w:r>
            <w:proofErr w:type="spellStart"/>
            <w:r w:rsidRPr="00D63720">
              <w:rPr>
                <w:lang w:val="fr-FR"/>
              </w:rPr>
              <w:t>Observeur</w:t>
            </w:r>
            <w:proofErr w:type="spellEnd"/>
          </w:p>
          <w:p w:rsidR="00AB249F" w:rsidRPr="00D63720" w:rsidRDefault="00AB249F" w:rsidP="00AB249F">
            <w:pPr>
              <w:pStyle w:val="Normal1"/>
              <w:spacing w:after="0" w:line="240" w:lineRule="auto"/>
              <w:rPr>
                <w:lang w:val="fr-FR"/>
              </w:rPr>
            </w:pPr>
            <w:proofErr w:type="spellStart"/>
            <w:r w:rsidRPr="00D63720">
              <w:rPr>
                <w:lang w:val="fr-FR"/>
              </w:rPr>
              <w:t>PropertyChange</w:t>
            </w:r>
            <w:proofErr w:type="spellEnd"/>
            <w:r w:rsidRPr="00D63720">
              <w:rPr>
                <w:lang w:val="fr-FR"/>
              </w:rPr>
              <w:t xml:space="preserve"> à clarifier pour Swing</w:t>
            </w:r>
          </w:p>
        </w:tc>
      </w:tr>
    </w:tbl>
    <w:p w:rsidR="001C7C2F" w:rsidRPr="001C7C2F" w:rsidRDefault="001C7C2F" w:rsidP="001C7C2F"/>
    <w:p w:rsidR="00FE4BC0" w:rsidRDefault="00E03344" w:rsidP="00FE4BC0">
      <w:pPr>
        <w:pStyle w:val="Titre3"/>
      </w:pPr>
      <w:bookmarkStart w:id="51" w:name="_Toc341188894"/>
      <w:r>
        <w:t>Marc ROSSI</w:t>
      </w:r>
      <w:r w:rsidR="00FE4BC0">
        <w:t>: Chef qualité</w:t>
      </w:r>
      <w:bookmarkEnd w:id="51"/>
    </w:p>
    <w:p w:rsidR="00494EB8" w:rsidRPr="00494EB8" w:rsidRDefault="00494EB8" w:rsidP="00494EB8"/>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1C82" w:rsidTr="00081C82">
        <w:tc>
          <w:tcPr>
            <w:tcW w:w="598"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1C82" w:rsidRDefault="00081C82" w:rsidP="00081C82">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1C82" w:rsidRDefault="00081C82" w:rsidP="00081C82">
            <w:pPr>
              <w:pStyle w:val="Normal1"/>
              <w:spacing w:after="0" w:line="240" w:lineRule="auto"/>
            </w:pPr>
            <w:proofErr w:type="spellStart"/>
            <w:r>
              <w:rPr>
                <w:rFonts w:ascii="Cambria" w:eastAsia="Cambria" w:hAnsi="Cambria" w:cs="Cambria"/>
                <w:b/>
              </w:rPr>
              <w:t>Remarques</w:t>
            </w:r>
            <w:proofErr w:type="spellEnd"/>
          </w:p>
        </w:tc>
      </w:tr>
      <w:tr w:rsidR="00081C82" w:rsidTr="00081C82">
        <w:tc>
          <w:tcPr>
            <w:tcW w:w="598" w:type="pct"/>
            <w:shd w:val="clear" w:color="auto" w:fill="E6EED5"/>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1C82" w:rsidRDefault="00081C82" w:rsidP="00081C82">
            <w:pPr>
              <w:pStyle w:val="Normal1"/>
              <w:spacing w:after="0" w:line="240" w:lineRule="auto"/>
            </w:pPr>
            <w:r>
              <w:t xml:space="preserve">- </w:t>
            </w:r>
            <w:proofErr w:type="spellStart"/>
            <w:r>
              <w:t>Découverte</w:t>
            </w:r>
            <w:proofErr w:type="spellEnd"/>
            <w:r>
              <w:t xml:space="preserve"> Cahier des charges</w:t>
            </w:r>
          </w:p>
          <w:p w:rsidR="00081C82" w:rsidRDefault="00081C82" w:rsidP="00081C82">
            <w:pPr>
              <w:pStyle w:val="Normal1"/>
              <w:spacing w:after="0" w:line="240" w:lineRule="auto"/>
            </w:pPr>
            <w:r>
              <w:t>- Première Etude Conception</w:t>
            </w:r>
          </w:p>
          <w:p w:rsidR="00081C82" w:rsidRDefault="00081C82" w:rsidP="00081C82">
            <w:pPr>
              <w:pStyle w:val="Normal1"/>
              <w:spacing w:after="0" w:line="240" w:lineRule="auto"/>
            </w:pPr>
            <w:r>
              <w:t xml:space="preserve">- </w:t>
            </w:r>
            <w:proofErr w:type="spellStart"/>
            <w:r>
              <w:t>Diagramme</w:t>
            </w:r>
            <w:proofErr w:type="spellEnd"/>
            <w:r>
              <w:t xml:space="preserve"> </w:t>
            </w:r>
            <w:proofErr w:type="spellStart"/>
            <w:r>
              <w:t>séquences</w:t>
            </w:r>
            <w:proofErr w:type="spellEnd"/>
          </w:p>
        </w:tc>
        <w:tc>
          <w:tcPr>
            <w:tcW w:w="610"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tc>
        <w:tc>
          <w:tcPr>
            <w:tcW w:w="685"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tc>
        <w:tc>
          <w:tcPr>
            <w:tcW w:w="533" w:type="pct"/>
            <w:shd w:val="clear" w:color="auto" w:fill="E6EED5"/>
            <w:tcMar>
              <w:left w:w="115" w:type="dxa"/>
              <w:right w:w="115" w:type="dxa"/>
            </w:tcMar>
          </w:tcPr>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rsidR="00081C82" w:rsidRDefault="00081C82" w:rsidP="00081C82">
            <w:pPr>
              <w:pStyle w:val="Normal1"/>
              <w:spacing w:after="0" w:line="240" w:lineRule="auto"/>
            </w:pPr>
          </w:p>
        </w:tc>
      </w:tr>
      <w:tr w:rsidR="00081C82" w:rsidTr="00081C82">
        <w:tc>
          <w:tcPr>
            <w:tcW w:w="598"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1C82" w:rsidRPr="00D63720" w:rsidRDefault="00081C82" w:rsidP="00081C82">
            <w:pPr>
              <w:pStyle w:val="Normal1"/>
              <w:spacing w:after="0" w:line="240" w:lineRule="auto"/>
              <w:rPr>
                <w:lang w:val="fr-FR"/>
              </w:rPr>
            </w:pPr>
            <w:r w:rsidRPr="00D63720">
              <w:rPr>
                <w:lang w:val="fr-FR"/>
              </w:rPr>
              <w:t>- Réunion Qualité : Rédaction des conventions collectives</w:t>
            </w:r>
          </w:p>
        </w:tc>
        <w:tc>
          <w:tcPr>
            <w:tcW w:w="610" w:type="pct"/>
            <w:tcMar>
              <w:left w:w="115" w:type="dxa"/>
              <w:right w:w="115" w:type="dxa"/>
            </w:tcMar>
          </w:tcPr>
          <w:p w:rsidR="00081C82" w:rsidRDefault="00081C82" w:rsidP="00D63720">
            <w:pPr>
              <w:pStyle w:val="Normal1"/>
              <w:spacing w:after="0" w:line="240" w:lineRule="auto"/>
              <w:jc w:val="center"/>
            </w:pPr>
            <w:r>
              <w:t>3h</w:t>
            </w:r>
          </w:p>
        </w:tc>
        <w:tc>
          <w:tcPr>
            <w:tcW w:w="685" w:type="pct"/>
            <w:tcMar>
              <w:left w:w="115" w:type="dxa"/>
              <w:right w:w="115" w:type="dxa"/>
            </w:tcMar>
          </w:tcPr>
          <w:p w:rsidR="00081C82" w:rsidRDefault="00081C82" w:rsidP="00D63720">
            <w:pPr>
              <w:pStyle w:val="Normal1"/>
              <w:spacing w:after="0" w:line="240" w:lineRule="auto"/>
              <w:jc w:val="center"/>
            </w:pPr>
            <w:r>
              <w:t>3h</w:t>
            </w:r>
          </w:p>
        </w:tc>
        <w:tc>
          <w:tcPr>
            <w:tcW w:w="533" w:type="pct"/>
            <w:tcMar>
              <w:left w:w="115" w:type="dxa"/>
              <w:right w:w="115" w:type="dxa"/>
            </w:tcMar>
          </w:tcPr>
          <w:p w:rsidR="00081C82" w:rsidRDefault="00081C82" w:rsidP="00D63720">
            <w:pPr>
              <w:pStyle w:val="Normal1"/>
              <w:spacing w:after="0" w:line="240" w:lineRule="auto"/>
              <w:jc w:val="center"/>
            </w:pPr>
            <w:r>
              <w:t>0h</w:t>
            </w:r>
          </w:p>
        </w:tc>
        <w:tc>
          <w:tcPr>
            <w:tcW w:w="1128" w:type="pct"/>
            <w:tcMar>
              <w:left w:w="115" w:type="dxa"/>
              <w:right w:w="115" w:type="dxa"/>
            </w:tcMar>
          </w:tcPr>
          <w:p w:rsidR="00081C82" w:rsidRDefault="00081C82" w:rsidP="00081C82">
            <w:pPr>
              <w:pStyle w:val="Normal1"/>
              <w:spacing w:after="0" w:line="240" w:lineRule="auto"/>
            </w:pPr>
          </w:p>
        </w:tc>
      </w:tr>
      <w:tr w:rsidR="00081C82" w:rsidTr="00081C82">
        <w:tc>
          <w:tcPr>
            <w:tcW w:w="598" w:type="pct"/>
            <w:shd w:val="clear" w:color="auto" w:fill="E6EED5"/>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1C82" w:rsidRPr="00D63720" w:rsidRDefault="00081C82" w:rsidP="00081C82">
            <w:pPr>
              <w:pStyle w:val="Normal1"/>
              <w:spacing w:after="0" w:line="240" w:lineRule="auto"/>
              <w:rPr>
                <w:lang w:val="fr-FR"/>
              </w:rPr>
            </w:pPr>
            <w:r w:rsidRPr="00D63720">
              <w:rPr>
                <w:lang w:val="fr-FR"/>
              </w:rPr>
              <w:t xml:space="preserve">- Mise en place de l’arborescence du </w:t>
            </w:r>
            <w:proofErr w:type="spellStart"/>
            <w:r w:rsidRPr="00D63720">
              <w:rPr>
                <w:lang w:val="fr-FR"/>
              </w:rPr>
              <w:t>svn</w:t>
            </w:r>
            <w:proofErr w:type="spellEnd"/>
          </w:p>
          <w:p w:rsidR="00081C82" w:rsidRPr="00D63720" w:rsidRDefault="00081C82" w:rsidP="00081C82">
            <w:pPr>
              <w:pStyle w:val="Normal1"/>
              <w:spacing w:after="0" w:line="240" w:lineRule="auto"/>
              <w:rPr>
                <w:lang w:val="fr-FR"/>
              </w:rPr>
            </w:pPr>
            <w:r w:rsidRPr="00D63720">
              <w:rPr>
                <w:lang w:val="fr-FR"/>
              </w:rPr>
              <w:t xml:space="preserve">- Tutoriel vidéo subversion dans </w:t>
            </w:r>
            <w:proofErr w:type="spellStart"/>
            <w:r w:rsidRPr="00D63720">
              <w:rPr>
                <w:lang w:val="fr-FR"/>
              </w:rPr>
              <w:t>NetBeans</w:t>
            </w:r>
            <w:proofErr w:type="spellEnd"/>
          </w:p>
        </w:tc>
        <w:tc>
          <w:tcPr>
            <w:tcW w:w="610"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30min</w:t>
            </w:r>
          </w:p>
        </w:tc>
        <w:tc>
          <w:tcPr>
            <w:tcW w:w="685" w:type="pct"/>
            <w:shd w:val="clear" w:color="auto" w:fill="E6EED5"/>
            <w:tcMar>
              <w:left w:w="115" w:type="dxa"/>
              <w:right w:w="115" w:type="dxa"/>
            </w:tcMar>
          </w:tcPr>
          <w:p w:rsidR="00081C82" w:rsidRDefault="00081C82" w:rsidP="00D63720">
            <w:pPr>
              <w:pStyle w:val="Normal1"/>
              <w:spacing w:after="0" w:line="240" w:lineRule="auto"/>
              <w:jc w:val="center"/>
            </w:pPr>
            <w:r>
              <w:t>30min</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30min</w:t>
            </w:r>
          </w:p>
        </w:tc>
        <w:tc>
          <w:tcPr>
            <w:tcW w:w="533" w:type="pct"/>
            <w:shd w:val="clear" w:color="auto" w:fill="E6EED5"/>
            <w:tcMar>
              <w:left w:w="115" w:type="dxa"/>
              <w:right w:w="115" w:type="dxa"/>
            </w:tcMar>
          </w:tcPr>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rsidR="00081C82" w:rsidRDefault="00081C82" w:rsidP="00081C82">
            <w:pPr>
              <w:pStyle w:val="Normal1"/>
              <w:spacing w:after="0" w:line="240" w:lineRule="auto"/>
            </w:pPr>
          </w:p>
        </w:tc>
      </w:tr>
      <w:tr w:rsidR="00081C82" w:rsidTr="00081C82">
        <w:tc>
          <w:tcPr>
            <w:tcW w:w="598"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1C82" w:rsidRPr="00D63720" w:rsidRDefault="00081C82" w:rsidP="00081C82">
            <w:pPr>
              <w:pStyle w:val="Normal1"/>
              <w:spacing w:after="0" w:line="240" w:lineRule="auto"/>
              <w:rPr>
                <w:lang w:val="fr-FR"/>
              </w:rPr>
            </w:pPr>
            <w:r w:rsidRPr="00D63720">
              <w:rPr>
                <w:rFonts w:ascii="Cambria" w:eastAsia="Cambria" w:hAnsi="Cambria" w:cs="Cambria"/>
                <w:lang w:val="fr-FR"/>
              </w:rPr>
              <w:t>- Tutoriels sur Java Swing</w:t>
            </w:r>
          </w:p>
          <w:p w:rsidR="00081C82" w:rsidRPr="00D63720" w:rsidRDefault="00081C82" w:rsidP="00081C82">
            <w:pPr>
              <w:pStyle w:val="Normal1"/>
              <w:spacing w:after="0" w:line="240" w:lineRule="auto"/>
              <w:rPr>
                <w:lang w:val="fr-FR"/>
              </w:rPr>
            </w:pPr>
            <w:r w:rsidRPr="00D63720">
              <w:rPr>
                <w:rFonts w:ascii="Cambria" w:eastAsia="Cambria" w:hAnsi="Cambria" w:cs="Cambria"/>
                <w:lang w:val="fr-FR"/>
              </w:rPr>
              <w:t xml:space="preserve">- Développement de la </w:t>
            </w:r>
            <w:proofErr w:type="spellStart"/>
            <w:r w:rsidRPr="00D63720">
              <w:rPr>
                <w:rFonts w:ascii="Cambria" w:eastAsia="Cambria" w:hAnsi="Cambria" w:cs="Cambria"/>
                <w:lang w:val="fr-FR"/>
              </w:rPr>
              <w:t>fenetre</w:t>
            </w:r>
            <w:proofErr w:type="spellEnd"/>
            <w:r w:rsidRPr="00D63720">
              <w:rPr>
                <w:rFonts w:ascii="Cambria" w:eastAsia="Cambria" w:hAnsi="Cambria" w:cs="Cambria"/>
                <w:lang w:val="fr-FR"/>
              </w:rPr>
              <w:t xml:space="preserve"> de login</w:t>
            </w:r>
          </w:p>
        </w:tc>
        <w:tc>
          <w:tcPr>
            <w:tcW w:w="610"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pPr>
          </w:p>
        </w:tc>
        <w:tc>
          <w:tcPr>
            <w:tcW w:w="685"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2h</w:t>
            </w:r>
          </w:p>
          <w:p w:rsidR="00081C82" w:rsidRDefault="00081C82" w:rsidP="00D63720">
            <w:pPr>
              <w:pStyle w:val="Normal1"/>
              <w:spacing w:after="0" w:line="240" w:lineRule="auto"/>
              <w:jc w:val="center"/>
            </w:pPr>
          </w:p>
        </w:tc>
        <w:tc>
          <w:tcPr>
            <w:tcW w:w="533"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1C82" w:rsidRPr="002F72DD" w:rsidRDefault="00081C82" w:rsidP="00081C82">
            <w:pPr>
              <w:pStyle w:val="Normal1"/>
              <w:spacing w:after="0" w:line="240" w:lineRule="auto"/>
              <w:rPr>
                <w:lang w:val="fr-FR"/>
              </w:rPr>
            </w:pPr>
          </w:p>
          <w:p w:rsidR="00081C82" w:rsidRPr="00D63720" w:rsidRDefault="00081C82" w:rsidP="00081C82">
            <w:pPr>
              <w:pStyle w:val="Normal1"/>
              <w:spacing w:after="0" w:line="240" w:lineRule="auto"/>
              <w:rPr>
                <w:lang w:val="fr-FR"/>
              </w:rPr>
            </w:pPr>
            <w:r w:rsidRPr="00D63720">
              <w:rPr>
                <w:rFonts w:ascii="Cambria" w:eastAsia="Cambria" w:hAnsi="Cambria" w:cs="Cambria"/>
                <w:lang w:val="fr-FR"/>
              </w:rPr>
              <w:t>finir la méthode de connexion (attente du groupe Création profil)</w:t>
            </w:r>
          </w:p>
        </w:tc>
      </w:tr>
      <w:tr w:rsidR="00081C82" w:rsidTr="00081C82">
        <w:tc>
          <w:tcPr>
            <w:tcW w:w="598" w:type="pct"/>
          </w:tcPr>
          <w:p w:rsidR="00081C82" w:rsidRDefault="00081C82" w:rsidP="00D63720">
            <w:pPr>
              <w:pStyle w:val="Normal1"/>
              <w:spacing w:after="0" w:line="240" w:lineRule="auto"/>
              <w:jc w:val="center"/>
            </w:pPr>
            <w:r>
              <w:rPr>
                <w:rFonts w:ascii="Cambria" w:eastAsia="Cambria" w:hAnsi="Cambria" w:cs="Cambria"/>
                <w:b/>
              </w:rPr>
              <w:t>16/10</w:t>
            </w:r>
          </w:p>
        </w:tc>
        <w:tc>
          <w:tcPr>
            <w:tcW w:w="1446" w:type="pct"/>
          </w:tcPr>
          <w:p w:rsidR="00081C82" w:rsidRDefault="00081C82" w:rsidP="00081C82">
            <w:pPr>
              <w:pStyle w:val="Normal1"/>
              <w:spacing w:after="0" w:line="240" w:lineRule="auto"/>
            </w:pPr>
            <w:r>
              <w:rPr>
                <w:rFonts w:ascii="Cambria" w:eastAsia="Cambria" w:hAnsi="Cambria" w:cs="Cambria"/>
              </w:rPr>
              <w:t xml:space="preserve">- Analyse des </w:t>
            </w:r>
            <w:proofErr w:type="spellStart"/>
            <w:r>
              <w:rPr>
                <w:rFonts w:ascii="Cambria" w:eastAsia="Cambria" w:hAnsi="Cambria" w:cs="Cambria"/>
              </w:rPr>
              <w:t>risques</w:t>
            </w:r>
            <w:proofErr w:type="spellEnd"/>
          </w:p>
        </w:tc>
        <w:tc>
          <w:tcPr>
            <w:tcW w:w="610" w:type="pct"/>
          </w:tcPr>
          <w:p w:rsidR="00081C82" w:rsidRDefault="00081C82" w:rsidP="00D63720">
            <w:pPr>
              <w:pStyle w:val="Normal1"/>
              <w:spacing w:after="0" w:line="240" w:lineRule="auto"/>
              <w:jc w:val="center"/>
            </w:pPr>
            <w:r>
              <w:rPr>
                <w:rFonts w:ascii="Cambria" w:eastAsia="Cambria" w:hAnsi="Cambria" w:cs="Cambria"/>
              </w:rPr>
              <w:t>2h</w:t>
            </w:r>
          </w:p>
        </w:tc>
        <w:tc>
          <w:tcPr>
            <w:tcW w:w="685" w:type="pct"/>
          </w:tcPr>
          <w:p w:rsidR="00081C82" w:rsidRDefault="00081C82" w:rsidP="00D63720">
            <w:pPr>
              <w:pStyle w:val="Normal1"/>
              <w:spacing w:after="0" w:line="240" w:lineRule="auto"/>
              <w:jc w:val="center"/>
            </w:pPr>
          </w:p>
        </w:tc>
        <w:tc>
          <w:tcPr>
            <w:tcW w:w="533" w:type="pct"/>
          </w:tcPr>
          <w:p w:rsidR="00081C82" w:rsidRDefault="00081C82" w:rsidP="00D63720">
            <w:pPr>
              <w:pStyle w:val="Normal1"/>
              <w:spacing w:after="0" w:line="240" w:lineRule="auto"/>
              <w:jc w:val="center"/>
            </w:pPr>
          </w:p>
        </w:tc>
        <w:tc>
          <w:tcPr>
            <w:tcW w:w="1128" w:type="pct"/>
          </w:tcPr>
          <w:p w:rsidR="00081C82" w:rsidRDefault="00081C82" w:rsidP="00081C82">
            <w:pPr>
              <w:pStyle w:val="Normal1"/>
              <w:spacing w:after="0" w:line="240" w:lineRule="auto"/>
            </w:pPr>
          </w:p>
        </w:tc>
      </w:tr>
    </w:tbl>
    <w:p w:rsidR="000074E2" w:rsidRDefault="000074E2" w:rsidP="00C2618B"/>
    <w:p w:rsidR="00C2618B" w:rsidRPr="00C2618B" w:rsidRDefault="000074E2" w:rsidP="00C2618B">
      <w:r>
        <w:br w:type="page"/>
      </w:r>
    </w:p>
    <w:p w:rsidR="00F55B66" w:rsidRDefault="00E03344" w:rsidP="00F55B66">
      <w:pPr>
        <w:pStyle w:val="Titre3"/>
      </w:pPr>
      <w:bookmarkStart w:id="52" w:name="_Toc341188895"/>
      <w:r>
        <w:lastRenderedPageBreak/>
        <w:t xml:space="preserve">Rémi CLERMONT </w:t>
      </w:r>
      <w:r w:rsidR="00FE4BC0">
        <w:t>: Responsable d’études</w:t>
      </w:r>
      <w:bookmarkEnd w:id="52"/>
    </w:p>
    <w:p w:rsidR="00F55B66" w:rsidRPr="00F55B66" w:rsidRDefault="00F55B66" w:rsidP="00F55B6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5"/>
        <w:gridCol w:w="1317"/>
        <w:gridCol w:w="949"/>
        <w:gridCol w:w="2099"/>
      </w:tblGrid>
      <w:tr w:rsidR="00F55B66" w:rsidTr="00F55B66">
        <w:tc>
          <w:tcPr>
            <w:tcW w:w="596"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F55B66" w:rsidRDefault="00F55B66" w:rsidP="00F55B66">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708"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Temps passé</w:t>
            </w:r>
          </w:p>
        </w:tc>
        <w:tc>
          <w:tcPr>
            <w:tcW w:w="510"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Remarques</w:t>
            </w:r>
            <w:proofErr w:type="spellEnd"/>
          </w:p>
        </w:tc>
      </w:tr>
      <w:tr w:rsidR="00F55B66" w:rsidTr="00F55B66">
        <w:trPr>
          <w:trHeight w:val="1060"/>
        </w:trPr>
        <w:tc>
          <w:tcPr>
            <w:tcW w:w="596" w:type="pct"/>
            <w:shd w:val="clear" w:color="auto" w:fill="E6EED5"/>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F55B66" w:rsidRDefault="00F55B66" w:rsidP="00F55B66">
            <w:pPr>
              <w:pStyle w:val="Normal1"/>
              <w:spacing w:after="0" w:line="240" w:lineRule="auto"/>
            </w:pPr>
            <w:r>
              <w:t xml:space="preserve">- </w:t>
            </w:r>
            <w:proofErr w:type="spellStart"/>
            <w:r>
              <w:t>Découverte</w:t>
            </w:r>
            <w:proofErr w:type="spellEnd"/>
            <w:r>
              <w:t xml:space="preserve"> Cahier des charges</w:t>
            </w:r>
          </w:p>
          <w:p w:rsidR="00F55B66" w:rsidRDefault="00F55B66" w:rsidP="00F55B66">
            <w:pPr>
              <w:pStyle w:val="Normal1"/>
              <w:spacing w:after="0" w:line="240" w:lineRule="auto"/>
            </w:pPr>
            <w:r>
              <w:t>- Première Etude Conception</w:t>
            </w:r>
          </w:p>
        </w:tc>
        <w:tc>
          <w:tcPr>
            <w:tcW w:w="610" w:type="pct"/>
            <w:shd w:val="clear" w:color="auto" w:fill="E6EED5"/>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708" w:type="pct"/>
            <w:shd w:val="clear" w:color="auto" w:fill="E6EED5"/>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510" w:type="pct"/>
            <w:shd w:val="clear" w:color="auto" w:fill="E6EED5"/>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tc>
        <w:tc>
          <w:tcPr>
            <w:tcW w:w="1128" w:type="pct"/>
            <w:shd w:val="clear" w:color="auto" w:fill="E6EED5"/>
            <w:tcMar>
              <w:left w:w="115" w:type="dxa"/>
              <w:right w:w="115" w:type="dxa"/>
            </w:tcMar>
          </w:tcPr>
          <w:p w:rsidR="00F55B66" w:rsidRDefault="00F55B66" w:rsidP="00D63720">
            <w:pPr>
              <w:pStyle w:val="Normal1"/>
              <w:spacing w:after="0" w:line="240" w:lineRule="auto"/>
            </w:pPr>
          </w:p>
        </w:tc>
      </w:tr>
      <w:tr w:rsidR="00F55B66" w:rsidTr="00F55B66">
        <w:tc>
          <w:tcPr>
            <w:tcW w:w="596"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F55B66" w:rsidRPr="008B4811" w:rsidRDefault="00F55B66" w:rsidP="00F55B66">
            <w:pPr>
              <w:pStyle w:val="Normal1"/>
              <w:spacing w:after="0" w:line="240" w:lineRule="auto"/>
              <w:rPr>
                <w:lang w:val="fr-FR"/>
              </w:rPr>
            </w:pPr>
            <w:r w:rsidRPr="008B4811">
              <w:rPr>
                <w:lang w:val="fr-FR"/>
              </w:rPr>
              <w:t xml:space="preserve">- Découverte de </w:t>
            </w:r>
            <w:proofErr w:type="spellStart"/>
            <w:r w:rsidRPr="008B4811">
              <w:rPr>
                <w:lang w:val="fr-FR"/>
              </w:rPr>
              <w:t>Modelio</w:t>
            </w:r>
            <w:proofErr w:type="spellEnd"/>
          </w:p>
          <w:p w:rsidR="00F55B66" w:rsidRPr="008B4811" w:rsidRDefault="00F55B66" w:rsidP="00F55B66">
            <w:pPr>
              <w:pStyle w:val="Normal1"/>
              <w:spacing w:after="0" w:line="240" w:lineRule="auto"/>
              <w:rPr>
                <w:lang w:val="fr-FR"/>
              </w:rPr>
            </w:pPr>
            <w:r w:rsidRPr="008B4811">
              <w:rPr>
                <w:lang w:val="fr-FR"/>
              </w:rPr>
              <w:t>- Diagramme de séquences</w:t>
            </w:r>
          </w:p>
        </w:tc>
        <w:tc>
          <w:tcPr>
            <w:tcW w:w="610" w:type="pct"/>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tc>
        <w:tc>
          <w:tcPr>
            <w:tcW w:w="708" w:type="pct"/>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2h</w:t>
            </w:r>
          </w:p>
        </w:tc>
        <w:tc>
          <w:tcPr>
            <w:tcW w:w="510" w:type="pct"/>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tc>
        <w:tc>
          <w:tcPr>
            <w:tcW w:w="1128" w:type="pct"/>
            <w:tcMar>
              <w:left w:w="115" w:type="dxa"/>
              <w:right w:w="115" w:type="dxa"/>
            </w:tcMar>
          </w:tcPr>
          <w:p w:rsidR="00F55B66" w:rsidRPr="00D63720" w:rsidRDefault="00F55B66" w:rsidP="00D63720">
            <w:pPr>
              <w:pStyle w:val="Normal1"/>
              <w:spacing w:after="0" w:line="240" w:lineRule="auto"/>
              <w:rPr>
                <w:lang w:val="fr-FR"/>
              </w:rPr>
            </w:pPr>
            <w:proofErr w:type="spellStart"/>
            <w:r w:rsidRPr="00D63720">
              <w:rPr>
                <w:lang w:val="fr-FR"/>
              </w:rPr>
              <w:t>Modelio</w:t>
            </w:r>
            <w:proofErr w:type="spellEnd"/>
            <w:r w:rsidRPr="00D63720">
              <w:rPr>
                <w:lang w:val="fr-FR"/>
              </w:rPr>
              <w:t xml:space="preserve"> est le logiciel utilisé pour la modélisation des UML</w:t>
            </w:r>
          </w:p>
        </w:tc>
      </w:tr>
      <w:tr w:rsidR="00F55B66" w:rsidTr="00F55B66">
        <w:tc>
          <w:tcPr>
            <w:tcW w:w="596" w:type="pct"/>
            <w:shd w:val="clear" w:color="auto" w:fill="E6EED5"/>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F55B66" w:rsidRPr="00D63720" w:rsidRDefault="00F55B66" w:rsidP="00F55B66">
            <w:pPr>
              <w:pStyle w:val="Normal1"/>
              <w:spacing w:after="0" w:line="240" w:lineRule="auto"/>
              <w:rPr>
                <w:lang w:val="fr-FR"/>
              </w:rPr>
            </w:pPr>
            <w:r w:rsidRPr="00D63720">
              <w:rPr>
                <w:lang w:val="fr-FR"/>
              </w:rPr>
              <w:t>- Diagramme de séquences suite</w:t>
            </w:r>
          </w:p>
          <w:p w:rsidR="00F55B66" w:rsidRPr="00D63720" w:rsidRDefault="00F55B66" w:rsidP="00F55B66">
            <w:pPr>
              <w:pStyle w:val="Normal1"/>
              <w:spacing w:after="0" w:line="240" w:lineRule="auto"/>
              <w:rPr>
                <w:lang w:val="fr-FR"/>
              </w:rPr>
            </w:pPr>
            <w:r w:rsidRPr="00D63720">
              <w:rPr>
                <w:lang w:val="fr-FR"/>
              </w:rPr>
              <w:t>- Tutoriaux Java et Swing</w:t>
            </w:r>
          </w:p>
        </w:tc>
        <w:tc>
          <w:tcPr>
            <w:tcW w:w="610" w:type="pct"/>
            <w:shd w:val="clear" w:color="auto" w:fill="E6EED5"/>
            <w:tcMar>
              <w:left w:w="115" w:type="dxa"/>
              <w:right w:w="115" w:type="dxa"/>
            </w:tcMar>
          </w:tcPr>
          <w:p w:rsidR="00F55B66" w:rsidRDefault="00F55B66" w:rsidP="00D63720">
            <w:pPr>
              <w:pStyle w:val="Normal1"/>
              <w:spacing w:after="0" w:line="240" w:lineRule="auto"/>
              <w:jc w:val="center"/>
            </w:pPr>
            <w:r>
              <w:t>2h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20h</w:t>
            </w:r>
          </w:p>
        </w:tc>
        <w:tc>
          <w:tcPr>
            <w:tcW w:w="708" w:type="pct"/>
            <w:shd w:val="clear" w:color="auto" w:fill="E6EED5"/>
            <w:tcMar>
              <w:left w:w="115" w:type="dxa"/>
              <w:right w:w="115" w:type="dxa"/>
            </w:tcMar>
          </w:tcPr>
          <w:p w:rsidR="00F55B66" w:rsidRDefault="00F55B66" w:rsidP="00D63720">
            <w:pPr>
              <w:pStyle w:val="Normal1"/>
              <w:spacing w:after="0" w:line="240" w:lineRule="auto"/>
              <w:jc w:val="center"/>
            </w:pPr>
            <w:r>
              <w:t>3h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6h</w:t>
            </w:r>
          </w:p>
        </w:tc>
        <w:tc>
          <w:tcPr>
            <w:tcW w:w="510" w:type="pct"/>
            <w:shd w:val="clear" w:color="auto" w:fill="E6EED5"/>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14h</w:t>
            </w:r>
          </w:p>
        </w:tc>
        <w:tc>
          <w:tcPr>
            <w:tcW w:w="1128" w:type="pct"/>
            <w:shd w:val="clear" w:color="auto" w:fill="E6EED5"/>
            <w:tcMar>
              <w:left w:w="115" w:type="dxa"/>
              <w:right w:w="115" w:type="dxa"/>
            </w:tcMar>
          </w:tcPr>
          <w:p w:rsidR="00F55B66" w:rsidRDefault="00F55B66" w:rsidP="00D63720">
            <w:pPr>
              <w:pStyle w:val="Normal1"/>
              <w:spacing w:after="0" w:line="240" w:lineRule="auto"/>
            </w:pPr>
          </w:p>
        </w:tc>
      </w:tr>
      <w:tr w:rsidR="00F55B66" w:rsidTr="00F55B66">
        <w:tc>
          <w:tcPr>
            <w:tcW w:w="596"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F55B66" w:rsidRPr="00D63720" w:rsidRDefault="00F55B66" w:rsidP="00F55B66">
            <w:pPr>
              <w:pStyle w:val="Normal1"/>
              <w:spacing w:after="0" w:line="240" w:lineRule="auto"/>
              <w:rPr>
                <w:lang w:val="fr-FR"/>
              </w:rPr>
            </w:pPr>
            <w:r w:rsidRPr="00D63720">
              <w:rPr>
                <w:lang w:val="fr-FR"/>
              </w:rPr>
              <w:t>- Rédaction Intro Dossier Conception</w:t>
            </w:r>
          </w:p>
          <w:p w:rsidR="00F55B66" w:rsidRPr="00D63720" w:rsidRDefault="00F55B66" w:rsidP="00F55B66">
            <w:pPr>
              <w:pStyle w:val="Normal1"/>
              <w:spacing w:after="0" w:line="240" w:lineRule="auto"/>
              <w:rPr>
                <w:lang w:val="fr-FR"/>
              </w:rPr>
            </w:pPr>
            <w:r w:rsidRPr="00D63720">
              <w:rPr>
                <w:lang w:val="fr-FR"/>
              </w:rPr>
              <w:t>- Choix d’un logiciel de modélisation des maquettes</w:t>
            </w:r>
          </w:p>
          <w:p w:rsidR="00F55B66" w:rsidRPr="00D63720" w:rsidRDefault="00F55B66" w:rsidP="00F55B66">
            <w:pPr>
              <w:pStyle w:val="Normal1"/>
              <w:spacing w:after="0" w:line="240" w:lineRule="auto"/>
              <w:rPr>
                <w:lang w:val="fr-FR"/>
              </w:rPr>
            </w:pPr>
            <w:r w:rsidRPr="00D63720">
              <w:rPr>
                <w:lang w:val="fr-FR"/>
              </w:rPr>
              <w:t xml:space="preserve">- Découverte du fonctionnement de </w:t>
            </w:r>
            <w:proofErr w:type="spellStart"/>
            <w:r w:rsidRPr="00D63720">
              <w:rPr>
                <w:lang w:val="fr-FR"/>
              </w:rPr>
              <w:t>Netbean</w:t>
            </w:r>
            <w:proofErr w:type="spellEnd"/>
            <w:r w:rsidRPr="00D63720">
              <w:rPr>
                <w:lang w:val="fr-FR"/>
              </w:rPr>
              <w:t xml:space="preserve"> et de l’assistant graphique</w:t>
            </w:r>
          </w:p>
        </w:tc>
        <w:tc>
          <w:tcPr>
            <w:tcW w:w="610" w:type="pct"/>
            <w:tcMar>
              <w:left w:w="115" w:type="dxa"/>
              <w:right w:w="115" w:type="dxa"/>
            </w:tcMar>
          </w:tcPr>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1h30</w:t>
            </w:r>
          </w:p>
        </w:tc>
        <w:tc>
          <w:tcPr>
            <w:tcW w:w="708" w:type="pct"/>
            <w:tcMar>
              <w:left w:w="115" w:type="dxa"/>
              <w:right w:w="115" w:type="dxa"/>
            </w:tcMar>
          </w:tcPr>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1h30</w:t>
            </w:r>
          </w:p>
        </w:tc>
        <w:tc>
          <w:tcPr>
            <w:tcW w:w="510" w:type="pct"/>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tc>
        <w:tc>
          <w:tcPr>
            <w:tcW w:w="1128" w:type="pct"/>
            <w:tcMar>
              <w:left w:w="115" w:type="dxa"/>
              <w:right w:w="115" w:type="dxa"/>
            </w:tcMar>
          </w:tcPr>
          <w:p w:rsidR="00F55B66" w:rsidRPr="00D63720" w:rsidRDefault="00F55B66" w:rsidP="00D63720">
            <w:pPr>
              <w:pStyle w:val="Normal1"/>
              <w:spacing w:after="0" w:line="240" w:lineRule="auto"/>
              <w:jc w:val="center"/>
              <w:rPr>
                <w:lang w:val="fr-FR"/>
              </w:rPr>
            </w:pPr>
            <w:r w:rsidRPr="00D63720">
              <w:rPr>
                <w:lang w:val="fr-FR"/>
              </w:rPr>
              <w:t>L’assistant graphique de Swing ne va être utilisé que partiellement</w:t>
            </w:r>
          </w:p>
        </w:tc>
      </w:tr>
      <w:tr w:rsidR="00F55B66" w:rsidTr="00F55B66">
        <w:tc>
          <w:tcPr>
            <w:tcW w:w="596" w:type="pct"/>
          </w:tcPr>
          <w:p w:rsidR="00F55B66" w:rsidRDefault="00F55B66" w:rsidP="00D63720">
            <w:pPr>
              <w:pStyle w:val="Normal1"/>
              <w:spacing w:after="0" w:line="240" w:lineRule="auto"/>
              <w:jc w:val="center"/>
            </w:pPr>
            <w:r>
              <w:rPr>
                <w:b/>
              </w:rPr>
              <w:t>16/10</w:t>
            </w:r>
          </w:p>
        </w:tc>
        <w:tc>
          <w:tcPr>
            <w:tcW w:w="1448" w:type="pct"/>
          </w:tcPr>
          <w:p w:rsidR="00F55B66" w:rsidRPr="00D63720" w:rsidRDefault="00F55B66" w:rsidP="00F55B66">
            <w:pPr>
              <w:pStyle w:val="Normal1"/>
              <w:spacing w:after="0" w:line="240" w:lineRule="auto"/>
              <w:rPr>
                <w:lang w:val="fr-FR"/>
              </w:rPr>
            </w:pPr>
            <w:r w:rsidRPr="00D63720">
              <w:rPr>
                <w:lang w:val="fr-FR"/>
              </w:rPr>
              <w:t>- Réalisation des maquettes de l’IHM</w:t>
            </w:r>
          </w:p>
          <w:p w:rsidR="00F55B66" w:rsidRPr="00D63720" w:rsidRDefault="00F55B66" w:rsidP="00F55B66">
            <w:pPr>
              <w:pStyle w:val="Normal1"/>
              <w:spacing w:after="0" w:line="240" w:lineRule="auto"/>
              <w:rPr>
                <w:lang w:val="fr-FR"/>
              </w:rPr>
            </w:pPr>
            <w:r w:rsidRPr="00D63720">
              <w:rPr>
                <w:lang w:val="fr-FR"/>
              </w:rPr>
              <w:t>- Commentaires sur les maquettes pour le dossier de conception</w:t>
            </w:r>
          </w:p>
        </w:tc>
        <w:tc>
          <w:tcPr>
            <w:tcW w:w="610" w:type="pct"/>
          </w:tcPr>
          <w:p w:rsidR="00F55B66" w:rsidRDefault="00F55B66" w:rsidP="00D63720">
            <w:pPr>
              <w:pStyle w:val="Normal1"/>
              <w:spacing w:after="0" w:line="240" w:lineRule="auto"/>
              <w:jc w:val="center"/>
            </w:pPr>
            <w:r>
              <w:t>3h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708" w:type="pct"/>
          </w:tcPr>
          <w:p w:rsidR="00F55B66" w:rsidRDefault="00F55B66" w:rsidP="00D63720">
            <w:pPr>
              <w:pStyle w:val="Normal1"/>
              <w:spacing w:after="0" w:line="240" w:lineRule="auto"/>
              <w:jc w:val="center"/>
            </w:pPr>
            <w:r>
              <w:t>4h</w:t>
            </w:r>
          </w:p>
          <w:p w:rsidR="00244E17" w:rsidRDefault="00244E17" w:rsidP="00D63720">
            <w:pPr>
              <w:pStyle w:val="Normal1"/>
              <w:spacing w:after="0" w:line="240" w:lineRule="auto"/>
              <w:jc w:val="center"/>
            </w:pPr>
          </w:p>
          <w:p w:rsidR="00244E17" w:rsidRDefault="00244E17" w:rsidP="00D63720">
            <w:pPr>
              <w:pStyle w:val="Normal1"/>
              <w:spacing w:after="0" w:line="240" w:lineRule="auto"/>
              <w:jc w:val="center"/>
            </w:pPr>
          </w:p>
        </w:tc>
        <w:tc>
          <w:tcPr>
            <w:tcW w:w="510" w:type="pct"/>
          </w:tcPr>
          <w:p w:rsidR="00F55B66" w:rsidRDefault="00F55B66" w:rsidP="00D63720">
            <w:pPr>
              <w:pStyle w:val="Normal1"/>
              <w:spacing w:after="0" w:line="240" w:lineRule="auto"/>
              <w:jc w:val="center"/>
            </w:pPr>
            <w:r>
              <w:t>0h</w:t>
            </w:r>
          </w:p>
        </w:tc>
        <w:tc>
          <w:tcPr>
            <w:tcW w:w="1128" w:type="pct"/>
          </w:tcPr>
          <w:p w:rsidR="00F55B66" w:rsidRDefault="00F55B66" w:rsidP="00D63720">
            <w:pPr>
              <w:pStyle w:val="Normal1"/>
              <w:spacing w:after="0" w:line="240" w:lineRule="auto"/>
              <w:jc w:val="center"/>
            </w:pPr>
          </w:p>
        </w:tc>
      </w:tr>
    </w:tbl>
    <w:p w:rsidR="00FE4BC0" w:rsidRDefault="00FE4BC0" w:rsidP="00FE4BC0"/>
    <w:p w:rsidR="00954AD4" w:rsidRPr="00FE4BC0" w:rsidRDefault="00954AD4" w:rsidP="00FE4BC0">
      <w:r>
        <w:br w:type="page"/>
      </w:r>
    </w:p>
    <w:p w:rsidR="00FE4BC0" w:rsidRDefault="00FE4BC0" w:rsidP="00FE4BC0">
      <w:pPr>
        <w:pStyle w:val="Titre2"/>
      </w:pPr>
      <w:bookmarkStart w:id="53" w:name="_Toc341188896"/>
      <w:r>
        <w:lastRenderedPageBreak/>
        <w:t>Bilan</w:t>
      </w:r>
      <w:bookmarkEnd w:id="53"/>
    </w:p>
    <w:p w:rsidR="00FE4BC0" w:rsidRDefault="00FE4BC0">
      <w:r>
        <w:br w:type="page"/>
      </w:r>
    </w:p>
    <w:p w:rsidR="00FE4BC0" w:rsidRPr="008C4DE1" w:rsidRDefault="00FE4BC0" w:rsidP="00FE4BC0">
      <w:pPr>
        <w:pStyle w:val="Titre1"/>
      </w:pPr>
      <w:bookmarkStart w:id="54" w:name="_Toc341188897"/>
      <w:r>
        <w:lastRenderedPageBreak/>
        <w:t>Management du module Gestion de Données</w:t>
      </w:r>
      <w:bookmarkEnd w:id="54"/>
    </w:p>
    <w:p w:rsidR="00FE4BC0" w:rsidRDefault="00FE4BC0" w:rsidP="00FE4BC0"/>
    <w:p w:rsidR="00FE4BC0" w:rsidRDefault="00FE4BC0" w:rsidP="00FE4BC0">
      <w:pPr>
        <w:pStyle w:val="Titre2"/>
      </w:pPr>
      <w:bookmarkStart w:id="55" w:name="_Toc341188898"/>
      <w:r>
        <w:t>Introduction</w:t>
      </w:r>
      <w:bookmarkEnd w:id="55"/>
    </w:p>
    <w:p w:rsidR="002F72DD" w:rsidRDefault="002F72DD" w:rsidP="002F72DD">
      <w:pPr>
        <w:jc w:val="both"/>
      </w:pPr>
      <w:r>
        <w:t>Le module de gestion des données tient une place particulièrement importante dans le développement de l’application. C’est sur ce dernier que vont s’appuyer les autres modules afin de réaliser leurs tâches. De plus l’architecture globale de l’application est centrée sur la gestion de données.</w:t>
      </w:r>
    </w:p>
    <w:p w:rsidR="002F72DD" w:rsidRDefault="002F72DD" w:rsidP="002F72DD">
      <w:pPr>
        <w:jc w:val="both"/>
      </w:pPr>
      <w:r>
        <w:t>Le travail, principalement de conception, permet de dégager une organisation entre les différentes entités et de mettre en place une gestion de ces  dernières. Le découpage a permis d’identifier trois  sous-modules de travail : la gestion du profil, la gestion des parties et la gestion des événements. Par « gestion », on entend relation entre objets et persistance.</w:t>
      </w:r>
    </w:p>
    <w:p w:rsidR="002F72DD" w:rsidRPr="002F72DD" w:rsidRDefault="002F72DD" w:rsidP="002F72DD">
      <w:pPr>
        <w:jc w:val="both"/>
      </w:pPr>
      <w:r>
        <w:t>Après la conception, l’autre phase importante pour le groupe sera l’intégration : en effet il y aura trois « fronts ».  Afin d’éviter d’être dépassés par les demandes des uns et des autres, il sera impératif de commencer à intégrer petit à petit et dès que possible certaines parties du projet (par exemple les profils).</w:t>
      </w:r>
    </w:p>
    <w:p w:rsidR="002F72DD" w:rsidRDefault="002F72DD">
      <w:pPr>
        <w:rPr>
          <w:rFonts w:asciiTheme="majorHAnsi" w:eastAsiaTheme="majorEastAsia" w:hAnsiTheme="majorHAnsi" w:cstheme="majorBidi"/>
          <w:b/>
          <w:bCs/>
          <w:color w:val="548DD4" w:themeColor="text2" w:themeTint="99"/>
          <w:sz w:val="26"/>
          <w:szCs w:val="26"/>
        </w:rPr>
      </w:pPr>
      <w:r>
        <w:br w:type="page"/>
      </w:r>
    </w:p>
    <w:p w:rsidR="00FE4BC0" w:rsidRDefault="00FE4BC0" w:rsidP="00FE4BC0">
      <w:pPr>
        <w:pStyle w:val="Titre2"/>
      </w:pPr>
      <w:bookmarkStart w:id="56" w:name="_Toc341188899"/>
      <w:r>
        <w:lastRenderedPageBreak/>
        <w:t>Découpage du projet</w:t>
      </w:r>
      <w:bookmarkEnd w:id="56"/>
    </w:p>
    <w:p w:rsidR="002F72DD" w:rsidRPr="002F72DD" w:rsidRDefault="002F72DD" w:rsidP="002F72DD">
      <w:r>
        <w:rPr>
          <w:noProof/>
          <w:lang w:eastAsia="fr-FR"/>
        </w:rPr>
        <w:drawing>
          <wp:inline distT="0" distB="0" distL="0" distR="0">
            <wp:extent cx="5486400" cy="3203769"/>
            <wp:effectExtent l="7620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F72DD" w:rsidRDefault="00A724B6">
      <w:pPr>
        <w:rPr>
          <w:rFonts w:asciiTheme="majorHAnsi" w:eastAsiaTheme="majorEastAsia" w:hAnsiTheme="majorHAnsi" w:cstheme="majorBidi"/>
          <w:b/>
          <w:bCs/>
          <w:color w:val="548DD4" w:themeColor="text2" w:themeTint="99"/>
          <w:sz w:val="26"/>
          <w:szCs w:val="26"/>
        </w:rPr>
      </w:pPr>
      <w:r>
        <w:t xml:space="preserve">Le module </w:t>
      </w:r>
      <w:r w:rsidR="00E52190">
        <w:t>possède deux parties majeures : le modèle de données et les interfaces qui permettent d’utiliser le modèle de données. En outre, il faut gérer la persistance et prévoir l’intégration avec les autres modules ainsi que des tests unitaires.</w:t>
      </w:r>
      <w:r w:rsidR="002F72DD">
        <w:br w:type="page"/>
      </w:r>
    </w:p>
    <w:p w:rsidR="00FE4BC0" w:rsidRDefault="00FE4BC0" w:rsidP="00FE4BC0">
      <w:pPr>
        <w:pStyle w:val="Titre2"/>
      </w:pPr>
      <w:bookmarkStart w:id="57" w:name="_Toc341188900"/>
      <w:r>
        <w:lastRenderedPageBreak/>
        <w:t>Estimation des charges</w:t>
      </w:r>
      <w:bookmarkEnd w:id="57"/>
    </w:p>
    <w:tbl>
      <w:tblPr>
        <w:tblStyle w:val="Ombrageclair1"/>
        <w:tblW w:w="0" w:type="auto"/>
        <w:tblLook w:val="04A0"/>
      </w:tblPr>
      <w:tblGrid>
        <w:gridCol w:w="4603"/>
        <w:gridCol w:w="4603"/>
        <w:gridCol w:w="82"/>
      </w:tblGrid>
      <w:tr w:rsidR="002F72DD" w:rsidTr="006224D1">
        <w:trPr>
          <w:cnfStyle w:val="100000000000"/>
        </w:trPr>
        <w:tc>
          <w:tcPr>
            <w:cnfStyle w:val="001000000000"/>
            <w:tcW w:w="4603" w:type="dxa"/>
          </w:tcPr>
          <w:p w:rsidR="002F72DD" w:rsidRDefault="002F72DD" w:rsidP="00A11530">
            <w:r>
              <w:t>Tâches</w:t>
            </w:r>
          </w:p>
        </w:tc>
        <w:tc>
          <w:tcPr>
            <w:tcW w:w="4685" w:type="dxa"/>
            <w:gridSpan w:val="2"/>
          </w:tcPr>
          <w:p w:rsidR="002F72DD" w:rsidRDefault="002F72DD" w:rsidP="00A11530">
            <w:pPr>
              <w:cnfStyle w:val="100000000000"/>
            </w:pPr>
            <w:r>
              <w:t xml:space="preserve">Charges (heures-personne) </w:t>
            </w:r>
          </w:p>
        </w:tc>
      </w:tr>
      <w:tr w:rsidR="002F72DD" w:rsidTr="006224D1">
        <w:trPr>
          <w:cnfStyle w:val="000000100000"/>
        </w:trPr>
        <w:tc>
          <w:tcPr>
            <w:cnfStyle w:val="001000000000"/>
            <w:tcW w:w="4603" w:type="dxa"/>
          </w:tcPr>
          <w:p w:rsidR="002F72DD" w:rsidRDefault="002F72DD" w:rsidP="00A11530">
            <w:r>
              <w:t>Conception</w:t>
            </w:r>
          </w:p>
          <w:p w:rsidR="002F72DD" w:rsidRPr="0082124A" w:rsidRDefault="002F72DD" w:rsidP="00A11530">
            <w:pPr>
              <w:pStyle w:val="Paragraphedeliste"/>
              <w:numPr>
                <w:ilvl w:val="0"/>
                <w:numId w:val="11"/>
              </w:numPr>
            </w:pPr>
            <w:r>
              <w:t>Modèle de données</w:t>
            </w:r>
          </w:p>
          <w:p w:rsidR="002F72DD" w:rsidRDefault="00A11530" w:rsidP="00A11530">
            <w:pPr>
              <w:pStyle w:val="Paragraphedeliste"/>
              <w:numPr>
                <w:ilvl w:val="0"/>
                <w:numId w:val="11"/>
              </w:numPr>
            </w:pPr>
            <w:r>
              <w:t>Interface</w:t>
            </w:r>
          </w:p>
          <w:p w:rsidR="00A11530" w:rsidRDefault="00A11530" w:rsidP="00A11530">
            <w:pPr>
              <w:pStyle w:val="Paragraphedeliste"/>
              <w:numPr>
                <w:ilvl w:val="1"/>
                <w:numId w:val="11"/>
              </w:numPr>
            </w:pPr>
            <w:r>
              <w:t>Profils</w:t>
            </w:r>
          </w:p>
          <w:p w:rsidR="00A11530" w:rsidRPr="00A11530" w:rsidRDefault="00A11530" w:rsidP="00A11530">
            <w:pPr>
              <w:pStyle w:val="Paragraphedeliste"/>
              <w:numPr>
                <w:ilvl w:val="1"/>
                <w:numId w:val="11"/>
              </w:numPr>
            </w:pPr>
            <w:r>
              <w:t>Parties</w:t>
            </w:r>
          </w:p>
          <w:p w:rsidR="002F72DD" w:rsidRPr="00A11530" w:rsidRDefault="00A11530" w:rsidP="00A11530">
            <w:pPr>
              <w:pStyle w:val="Paragraphedeliste"/>
              <w:numPr>
                <w:ilvl w:val="0"/>
                <w:numId w:val="11"/>
              </w:numPr>
            </w:pPr>
            <w:r>
              <w:t>Persistance (étude)</w:t>
            </w:r>
          </w:p>
        </w:tc>
        <w:tc>
          <w:tcPr>
            <w:tcW w:w="4685" w:type="dxa"/>
            <w:gridSpan w:val="2"/>
          </w:tcPr>
          <w:p w:rsidR="002F72DD" w:rsidRPr="0018386B" w:rsidRDefault="002F72DD" w:rsidP="00A11530">
            <w:pPr>
              <w:cnfStyle w:val="000000100000"/>
            </w:pPr>
            <w:r w:rsidRPr="0018386B">
              <w:t>7</w:t>
            </w:r>
            <w:r w:rsidR="00A11530" w:rsidRPr="0018386B">
              <w:t>6</w:t>
            </w:r>
          </w:p>
          <w:p w:rsidR="002F72DD" w:rsidRPr="0018386B" w:rsidRDefault="00A11530" w:rsidP="00A11530">
            <w:pPr>
              <w:cnfStyle w:val="000000100000"/>
            </w:pPr>
            <w:r w:rsidRPr="0018386B">
              <w:t>20</w:t>
            </w:r>
          </w:p>
          <w:p w:rsidR="002F72DD" w:rsidRPr="0018386B" w:rsidRDefault="00A11530" w:rsidP="00A11530">
            <w:pPr>
              <w:cnfStyle w:val="000000100000"/>
            </w:pPr>
            <w:r w:rsidRPr="0018386B">
              <w:t>50</w:t>
            </w:r>
          </w:p>
          <w:p w:rsidR="002F72DD" w:rsidRPr="0018386B" w:rsidRDefault="00A11530" w:rsidP="00A11530">
            <w:pPr>
              <w:cnfStyle w:val="000000100000"/>
            </w:pPr>
            <w:r w:rsidRPr="0018386B">
              <w:t>20</w:t>
            </w:r>
          </w:p>
          <w:p w:rsidR="002F72DD" w:rsidRPr="0018386B" w:rsidRDefault="00A11530" w:rsidP="00A11530">
            <w:pPr>
              <w:cnfStyle w:val="000000100000"/>
            </w:pPr>
            <w:r w:rsidRPr="0018386B">
              <w:t>30</w:t>
            </w:r>
          </w:p>
          <w:p w:rsidR="002F72DD" w:rsidRPr="0018386B" w:rsidRDefault="002F72DD" w:rsidP="00A11530">
            <w:pPr>
              <w:cnfStyle w:val="000000100000"/>
            </w:pPr>
            <w:r w:rsidRPr="0018386B">
              <w:t>6</w:t>
            </w:r>
          </w:p>
        </w:tc>
      </w:tr>
      <w:tr w:rsidR="002F72DD" w:rsidTr="00A11530">
        <w:trPr>
          <w:gridAfter w:val="1"/>
          <w:wAfter w:w="82" w:type="dxa"/>
        </w:trPr>
        <w:tc>
          <w:tcPr>
            <w:cnfStyle w:val="001000000000"/>
            <w:tcW w:w="4603" w:type="dxa"/>
          </w:tcPr>
          <w:p w:rsidR="002F72DD" w:rsidRDefault="002F72DD" w:rsidP="00A11530">
            <w:r>
              <w:t>Réalisation</w:t>
            </w:r>
          </w:p>
          <w:p w:rsidR="002F72DD" w:rsidRDefault="00A11530" w:rsidP="00A11530">
            <w:pPr>
              <w:pStyle w:val="Paragraphedeliste"/>
              <w:numPr>
                <w:ilvl w:val="0"/>
                <w:numId w:val="12"/>
              </w:numPr>
            </w:pPr>
            <w:r>
              <w:t>Modèles de données</w:t>
            </w:r>
          </w:p>
          <w:p w:rsidR="00A11530" w:rsidRPr="00053308" w:rsidRDefault="00A11530" w:rsidP="00A11530">
            <w:pPr>
              <w:pStyle w:val="Paragraphedeliste"/>
              <w:numPr>
                <w:ilvl w:val="0"/>
                <w:numId w:val="12"/>
              </w:numPr>
            </w:pPr>
            <w:proofErr w:type="spellStart"/>
            <w:r>
              <w:t>Dév</w:t>
            </w:r>
            <w:proofErr w:type="spellEnd"/>
            <w:r>
              <w:t>. Persistance</w:t>
            </w:r>
          </w:p>
          <w:p w:rsidR="002F72DD" w:rsidRPr="00053308" w:rsidRDefault="00A11530" w:rsidP="00A11530">
            <w:pPr>
              <w:pStyle w:val="Paragraphedeliste"/>
              <w:numPr>
                <w:ilvl w:val="0"/>
                <w:numId w:val="12"/>
              </w:numPr>
            </w:pPr>
            <w:r>
              <w:t>Interface</w:t>
            </w:r>
          </w:p>
          <w:p w:rsidR="002F72DD" w:rsidRDefault="002F72DD" w:rsidP="00A11530">
            <w:pPr>
              <w:pStyle w:val="Paragraphedeliste"/>
              <w:numPr>
                <w:ilvl w:val="1"/>
                <w:numId w:val="12"/>
              </w:numPr>
              <w:rPr>
                <w:sz w:val="20"/>
              </w:rPr>
            </w:pPr>
            <w:proofErr w:type="spellStart"/>
            <w:r>
              <w:rPr>
                <w:sz w:val="20"/>
              </w:rPr>
              <w:t>Dév</w:t>
            </w:r>
            <w:proofErr w:type="spellEnd"/>
            <w:r>
              <w:rPr>
                <w:sz w:val="20"/>
              </w:rPr>
              <w:t xml:space="preserve">. </w:t>
            </w:r>
            <w:r w:rsidR="00A11530">
              <w:rPr>
                <w:sz w:val="20"/>
              </w:rPr>
              <w:t>Manager Profils</w:t>
            </w:r>
          </w:p>
          <w:p w:rsidR="002F72DD" w:rsidRDefault="002F72DD" w:rsidP="00A11530">
            <w:pPr>
              <w:pStyle w:val="Paragraphedeliste"/>
              <w:numPr>
                <w:ilvl w:val="1"/>
                <w:numId w:val="12"/>
              </w:numPr>
              <w:rPr>
                <w:sz w:val="20"/>
              </w:rPr>
            </w:pPr>
            <w:proofErr w:type="spellStart"/>
            <w:r>
              <w:rPr>
                <w:sz w:val="20"/>
              </w:rPr>
              <w:t>Dév</w:t>
            </w:r>
            <w:proofErr w:type="spellEnd"/>
            <w:r>
              <w:rPr>
                <w:sz w:val="20"/>
              </w:rPr>
              <w:t xml:space="preserve">. </w:t>
            </w:r>
            <w:r w:rsidR="00A11530">
              <w:rPr>
                <w:sz w:val="20"/>
              </w:rPr>
              <w:t>Manager Parties</w:t>
            </w:r>
          </w:p>
          <w:p w:rsidR="00AF3340" w:rsidRDefault="00AF3340" w:rsidP="00AF3340">
            <w:pPr>
              <w:pStyle w:val="Paragraphedeliste"/>
              <w:numPr>
                <w:ilvl w:val="2"/>
                <w:numId w:val="12"/>
              </w:numPr>
              <w:rPr>
                <w:sz w:val="20"/>
              </w:rPr>
            </w:pPr>
            <w:proofErr w:type="spellStart"/>
            <w:r>
              <w:rPr>
                <w:sz w:val="20"/>
              </w:rPr>
              <w:t>Dév</w:t>
            </w:r>
            <w:proofErr w:type="spellEnd"/>
            <w:r>
              <w:rPr>
                <w:sz w:val="20"/>
              </w:rPr>
              <w:t>. Grille/Pièces</w:t>
            </w:r>
          </w:p>
          <w:p w:rsidR="00AF3340" w:rsidRDefault="00AF3340" w:rsidP="00AF3340">
            <w:pPr>
              <w:pStyle w:val="Paragraphedeliste"/>
              <w:numPr>
                <w:ilvl w:val="2"/>
                <w:numId w:val="12"/>
              </w:numPr>
              <w:rPr>
                <w:sz w:val="20"/>
              </w:rPr>
            </w:pPr>
            <w:proofErr w:type="spellStart"/>
            <w:r>
              <w:rPr>
                <w:sz w:val="20"/>
              </w:rPr>
              <w:t>Dév</w:t>
            </w:r>
            <w:proofErr w:type="spellEnd"/>
            <w:r>
              <w:rPr>
                <w:sz w:val="20"/>
              </w:rPr>
              <w:t xml:space="preserve"> CRUD</w:t>
            </w:r>
          </w:p>
          <w:p w:rsidR="002F72DD" w:rsidRPr="00AF3340" w:rsidRDefault="00AF3340" w:rsidP="00AF3340">
            <w:pPr>
              <w:pStyle w:val="Paragraphedeliste"/>
              <w:numPr>
                <w:ilvl w:val="2"/>
                <w:numId w:val="12"/>
              </w:numPr>
              <w:rPr>
                <w:sz w:val="20"/>
              </w:rPr>
            </w:pPr>
            <w:proofErr w:type="spellStart"/>
            <w:r>
              <w:rPr>
                <w:sz w:val="20"/>
              </w:rPr>
              <w:t>Dév</w:t>
            </w:r>
            <w:proofErr w:type="spellEnd"/>
            <w:r>
              <w:rPr>
                <w:sz w:val="20"/>
              </w:rPr>
              <w:t>. Evénements</w:t>
            </w:r>
          </w:p>
        </w:tc>
        <w:tc>
          <w:tcPr>
            <w:tcW w:w="4603" w:type="dxa"/>
          </w:tcPr>
          <w:p w:rsidR="002F72DD" w:rsidRPr="00CF757C" w:rsidRDefault="002F72DD" w:rsidP="00A11530">
            <w:pPr>
              <w:cnfStyle w:val="000000000000"/>
            </w:pPr>
            <w:r>
              <w:t>1</w:t>
            </w:r>
            <w:r w:rsidR="0018386B">
              <w:t>20</w:t>
            </w:r>
          </w:p>
          <w:p w:rsidR="002F72DD" w:rsidRDefault="00A11530" w:rsidP="00A11530">
            <w:pPr>
              <w:cnfStyle w:val="000000000000"/>
            </w:pPr>
            <w:r>
              <w:t>15</w:t>
            </w:r>
          </w:p>
          <w:p w:rsidR="002F72DD" w:rsidRDefault="00AF3340" w:rsidP="00A11530">
            <w:pPr>
              <w:cnfStyle w:val="000000000000"/>
            </w:pPr>
            <w:r>
              <w:t>5</w:t>
            </w:r>
          </w:p>
          <w:p w:rsidR="002F72DD" w:rsidRPr="00AF3340" w:rsidRDefault="0018386B" w:rsidP="00A11530">
            <w:pPr>
              <w:cnfStyle w:val="000000000000"/>
              <w:rPr>
                <w:szCs w:val="20"/>
              </w:rPr>
            </w:pPr>
            <w:r>
              <w:rPr>
                <w:szCs w:val="20"/>
              </w:rPr>
              <w:t>100</w:t>
            </w:r>
          </w:p>
          <w:p w:rsidR="002F72DD" w:rsidRPr="0018386B" w:rsidRDefault="0018386B" w:rsidP="00A11530">
            <w:pPr>
              <w:cnfStyle w:val="000000000000"/>
              <w:rPr>
                <w:szCs w:val="18"/>
              </w:rPr>
            </w:pPr>
            <w:r w:rsidRPr="0018386B">
              <w:rPr>
                <w:szCs w:val="18"/>
              </w:rPr>
              <w:t>40</w:t>
            </w:r>
          </w:p>
          <w:p w:rsidR="002F72DD" w:rsidRPr="0018386B" w:rsidRDefault="002F72DD" w:rsidP="00A11530">
            <w:pPr>
              <w:cnfStyle w:val="000000000000"/>
              <w:rPr>
                <w:szCs w:val="18"/>
              </w:rPr>
            </w:pPr>
            <w:r w:rsidRPr="0018386B">
              <w:rPr>
                <w:szCs w:val="18"/>
              </w:rPr>
              <w:t>6</w:t>
            </w:r>
            <w:r w:rsidR="0018386B" w:rsidRPr="0018386B">
              <w:rPr>
                <w:szCs w:val="18"/>
              </w:rPr>
              <w:t>0</w:t>
            </w:r>
          </w:p>
          <w:p w:rsidR="002F72DD" w:rsidRPr="0018386B" w:rsidRDefault="0018386B" w:rsidP="00A11530">
            <w:pPr>
              <w:cnfStyle w:val="000000000000"/>
              <w:rPr>
                <w:szCs w:val="18"/>
              </w:rPr>
            </w:pPr>
            <w:r w:rsidRPr="0018386B">
              <w:rPr>
                <w:szCs w:val="18"/>
              </w:rPr>
              <w:t>30</w:t>
            </w:r>
          </w:p>
          <w:p w:rsidR="002F72DD" w:rsidRPr="0018386B" w:rsidRDefault="0018386B" w:rsidP="00A11530">
            <w:pPr>
              <w:cnfStyle w:val="000000000000"/>
              <w:rPr>
                <w:szCs w:val="18"/>
              </w:rPr>
            </w:pPr>
            <w:r w:rsidRPr="0018386B">
              <w:rPr>
                <w:szCs w:val="18"/>
              </w:rPr>
              <w:t>20</w:t>
            </w:r>
          </w:p>
          <w:p w:rsidR="002F72DD" w:rsidRPr="0018386B" w:rsidRDefault="0018386B" w:rsidP="00A11530">
            <w:pPr>
              <w:cnfStyle w:val="000000000000"/>
              <w:rPr>
                <w:szCs w:val="18"/>
              </w:rPr>
            </w:pPr>
            <w:r w:rsidRPr="0018386B">
              <w:rPr>
                <w:szCs w:val="18"/>
              </w:rPr>
              <w:t>10</w:t>
            </w:r>
          </w:p>
          <w:p w:rsidR="002F72DD" w:rsidRDefault="002F72DD" w:rsidP="00A11530">
            <w:pPr>
              <w:cnfStyle w:val="000000000000"/>
              <w:rPr>
                <w:sz w:val="18"/>
              </w:rPr>
            </w:pPr>
          </w:p>
          <w:p w:rsidR="002F72DD" w:rsidRPr="00ED4F8F" w:rsidRDefault="002F72DD" w:rsidP="00A11530">
            <w:pPr>
              <w:cnfStyle w:val="000000000000"/>
              <w:rPr>
                <w:szCs w:val="18"/>
              </w:rPr>
            </w:pPr>
            <w:r>
              <w:rPr>
                <w:szCs w:val="18"/>
              </w:rPr>
              <w:t xml:space="preserve"> </w:t>
            </w:r>
          </w:p>
        </w:tc>
      </w:tr>
      <w:tr w:rsidR="002F72DD" w:rsidTr="00A11530">
        <w:trPr>
          <w:gridAfter w:val="1"/>
          <w:cnfStyle w:val="000000100000"/>
          <w:wAfter w:w="82" w:type="dxa"/>
        </w:trPr>
        <w:tc>
          <w:tcPr>
            <w:cnfStyle w:val="001000000000"/>
            <w:tcW w:w="4603" w:type="dxa"/>
          </w:tcPr>
          <w:p w:rsidR="002F72DD" w:rsidRDefault="006224D1" w:rsidP="00A11530">
            <w:r>
              <w:t xml:space="preserve">Test et </w:t>
            </w:r>
            <w:r w:rsidR="00AF3340">
              <w:t>Intégration</w:t>
            </w:r>
          </w:p>
          <w:p w:rsidR="006224D1" w:rsidRDefault="006224D1" w:rsidP="00A11530">
            <w:pPr>
              <w:pStyle w:val="Paragraphedeliste"/>
              <w:numPr>
                <w:ilvl w:val="0"/>
                <w:numId w:val="13"/>
              </w:numPr>
            </w:pPr>
            <w:r>
              <w:t>Tests unitaires</w:t>
            </w:r>
          </w:p>
          <w:p w:rsidR="002F72DD" w:rsidRPr="003A4D4A" w:rsidRDefault="00AF3340" w:rsidP="00A11530">
            <w:pPr>
              <w:pStyle w:val="Paragraphedeliste"/>
              <w:numPr>
                <w:ilvl w:val="0"/>
                <w:numId w:val="13"/>
              </w:numPr>
            </w:pPr>
            <w:r>
              <w:t>Réseau</w:t>
            </w:r>
          </w:p>
          <w:p w:rsidR="002F72DD" w:rsidRPr="00053308" w:rsidRDefault="00AF3340" w:rsidP="00A11530">
            <w:pPr>
              <w:pStyle w:val="Paragraphedeliste"/>
              <w:numPr>
                <w:ilvl w:val="0"/>
                <w:numId w:val="13"/>
              </w:numPr>
            </w:pPr>
            <w:r>
              <w:t>IHM Connexion</w:t>
            </w:r>
          </w:p>
          <w:p w:rsidR="002F72DD" w:rsidRPr="004B0E00" w:rsidRDefault="00AF3340" w:rsidP="00A11530">
            <w:pPr>
              <w:pStyle w:val="Paragraphedeliste"/>
              <w:numPr>
                <w:ilvl w:val="0"/>
                <w:numId w:val="13"/>
              </w:numPr>
            </w:pPr>
            <w:r>
              <w:t>IHM Grille</w:t>
            </w:r>
          </w:p>
        </w:tc>
        <w:tc>
          <w:tcPr>
            <w:tcW w:w="4603" w:type="dxa"/>
          </w:tcPr>
          <w:p w:rsidR="002F72DD" w:rsidRDefault="006224D1" w:rsidP="00A11530">
            <w:pPr>
              <w:cnfStyle w:val="000000100000"/>
            </w:pPr>
            <w:r>
              <w:t>48</w:t>
            </w:r>
          </w:p>
          <w:p w:rsidR="006224D1" w:rsidRDefault="006224D1" w:rsidP="00A11530">
            <w:pPr>
              <w:cnfStyle w:val="000000100000"/>
            </w:pPr>
            <w:r>
              <w:t>6</w:t>
            </w:r>
          </w:p>
          <w:p w:rsidR="002F72DD" w:rsidRDefault="0018386B" w:rsidP="00A11530">
            <w:pPr>
              <w:cnfStyle w:val="000000100000"/>
            </w:pPr>
            <w:r>
              <w:t>1</w:t>
            </w:r>
            <w:r w:rsidR="006224D1">
              <w:t>4</w:t>
            </w:r>
          </w:p>
          <w:p w:rsidR="002F72DD" w:rsidRDefault="0018386B" w:rsidP="00A11530">
            <w:pPr>
              <w:cnfStyle w:val="000000100000"/>
            </w:pPr>
            <w:r>
              <w:t>1</w:t>
            </w:r>
            <w:r w:rsidR="006224D1">
              <w:t>4</w:t>
            </w:r>
          </w:p>
          <w:p w:rsidR="006224D1" w:rsidRPr="009557B1" w:rsidRDefault="0018386B" w:rsidP="006224D1">
            <w:pPr>
              <w:cnfStyle w:val="000000100000"/>
            </w:pPr>
            <w:r>
              <w:t>1</w:t>
            </w:r>
            <w:r w:rsidR="006224D1">
              <w:t>4</w:t>
            </w:r>
          </w:p>
        </w:tc>
      </w:tr>
      <w:tr w:rsidR="006224D1" w:rsidTr="00A11530">
        <w:trPr>
          <w:gridAfter w:val="1"/>
          <w:wAfter w:w="82" w:type="dxa"/>
        </w:trPr>
        <w:tc>
          <w:tcPr>
            <w:cnfStyle w:val="001000000000"/>
            <w:tcW w:w="4603" w:type="dxa"/>
          </w:tcPr>
          <w:p w:rsidR="006224D1" w:rsidRDefault="006224D1" w:rsidP="006A59B1">
            <w:r>
              <w:t>Gestion</w:t>
            </w:r>
          </w:p>
          <w:p w:rsidR="006224D1" w:rsidRDefault="006224D1" w:rsidP="006A59B1">
            <w:pPr>
              <w:pStyle w:val="Paragraphedeliste"/>
              <w:numPr>
                <w:ilvl w:val="0"/>
                <w:numId w:val="12"/>
              </w:numPr>
            </w:pPr>
            <w:r>
              <w:t xml:space="preserve">Découpage, ordo, </w:t>
            </w:r>
            <w:proofErr w:type="spellStart"/>
            <w:r>
              <w:t>planif</w:t>
            </w:r>
            <w:proofErr w:type="spellEnd"/>
            <w:r>
              <w:t>.</w:t>
            </w:r>
          </w:p>
          <w:p w:rsidR="006224D1" w:rsidRPr="006224D1" w:rsidRDefault="006224D1" w:rsidP="006224D1">
            <w:pPr>
              <w:pStyle w:val="Paragraphedeliste"/>
              <w:numPr>
                <w:ilvl w:val="0"/>
                <w:numId w:val="12"/>
              </w:numPr>
            </w:pPr>
            <w:r>
              <w:t>Pilotage</w:t>
            </w:r>
          </w:p>
        </w:tc>
        <w:tc>
          <w:tcPr>
            <w:tcW w:w="4603" w:type="dxa"/>
          </w:tcPr>
          <w:p w:rsidR="006224D1" w:rsidRPr="00CF757C" w:rsidRDefault="006224D1" w:rsidP="006A59B1">
            <w:pPr>
              <w:cnfStyle w:val="000000000000"/>
            </w:pPr>
            <w:r>
              <w:t>20</w:t>
            </w:r>
          </w:p>
          <w:p w:rsidR="006224D1" w:rsidRDefault="006224D1" w:rsidP="006A59B1">
            <w:pPr>
              <w:cnfStyle w:val="000000000000"/>
            </w:pPr>
            <w:r>
              <w:t>6</w:t>
            </w:r>
          </w:p>
          <w:p w:rsidR="006224D1" w:rsidRPr="006224D1" w:rsidRDefault="006224D1" w:rsidP="006A59B1">
            <w:pPr>
              <w:cnfStyle w:val="000000000000"/>
            </w:pPr>
            <w:r>
              <w:t>14</w:t>
            </w:r>
          </w:p>
          <w:p w:rsidR="006224D1" w:rsidRPr="00ED4F8F" w:rsidRDefault="006224D1" w:rsidP="006A59B1">
            <w:pPr>
              <w:cnfStyle w:val="000000000000"/>
              <w:rPr>
                <w:szCs w:val="18"/>
              </w:rPr>
            </w:pPr>
            <w:r>
              <w:rPr>
                <w:szCs w:val="18"/>
              </w:rPr>
              <w:t xml:space="preserve"> </w:t>
            </w:r>
          </w:p>
        </w:tc>
      </w:tr>
      <w:tr w:rsidR="006224D1" w:rsidTr="00A11530">
        <w:trPr>
          <w:gridAfter w:val="1"/>
          <w:cnfStyle w:val="000000100000"/>
          <w:wAfter w:w="82" w:type="dxa"/>
        </w:trPr>
        <w:tc>
          <w:tcPr>
            <w:cnfStyle w:val="001000000000"/>
            <w:tcW w:w="4603" w:type="dxa"/>
          </w:tcPr>
          <w:p w:rsidR="006224D1" w:rsidRDefault="006224D1" w:rsidP="006A59B1">
            <w:r>
              <w:t>TOTAL</w:t>
            </w:r>
          </w:p>
        </w:tc>
        <w:tc>
          <w:tcPr>
            <w:tcW w:w="4603" w:type="dxa"/>
          </w:tcPr>
          <w:p w:rsidR="006224D1" w:rsidRDefault="006224D1" w:rsidP="006A59B1">
            <w:pPr>
              <w:cnfStyle w:val="000000100000"/>
            </w:pPr>
            <w:r>
              <w:t>264</w:t>
            </w:r>
          </w:p>
        </w:tc>
      </w:tr>
    </w:tbl>
    <w:p w:rsidR="006224D1" w:rsidRDefault="006224D1"/>
    <w:p w:rsidR="002F72DD" w:rsidRDefault="0018386B">
      <w:pPr>
        <w:rPr>
          <w:rFonts w:asciiTheme="majorHAnsi" w:eastAsiaTheme="majorEastAsia" w:hAnsiTheme="majorHAnsi" w:cstheme="majorBidi"/>
          <w:b/>
          <w:bCs/>
          <w:color w:val="548DD4" w:themeColor="text2" w:themeTint="99"/>
          <w:sz w:val="26"/>
          <w:szCs w:val="26"/>
        </w:rPr>
      </w:pPr>
      <w:r>
        <w:t>Le groupe est composé de 6 membres</w:t>
      </w:r>
      <w:r w:rsidR="006224D1">
        <w:t xml:space="preserve"> ce qui donne environ 15 séances de trois heures.</w:t>
      </w:r>
      <w:r w:rsidR="002F72DD">
        <w:br w:type="page"/>
      </w:r>
    </w:p>
    <w:p w:rsidR="00FE4BC0" w:rsidRDefault="00FE4BC0" w:rsidP="00FE4BC0">
      <w:pPr>
        <w:pStyle w:val="Titre2"/>
      </w:pPr>
      <w:bookmarkStart w:id="58" w:name="_Toc341188901"/>
      <w:r>
        <w:lastRenderedPageBreak/>
        <w:t>Planification</w:t>
      </w:r>
      <w:bookmarkEnd w:id="58"/>
    </w:p>
    <w:p w:rsidR="00533098" w:rsidRDefault="00533098" w:rsidP="00533098">
      <w:pPr>
        <w:pStyle w:val="Titre3"/>
      </w:pPr>
      <w:bookmarkStart w:id="59" w:name="_Toc341188902"/>
      <w:r>
        <w:t>Diagramme d’ordonnancement</w:t>
      </w:r>
      <w:bookmarkEnd w:id="59"/>
    </w:p>
    <w:p w:rsidR="00AC2C98" w:rsidRDefault="00AC2C98" w:rsidP="00AC2C98">
      <w:pPr>
        <w:keepNext/>
      </w:pPr>
      <w:r>
        <w:rPr>
          <w:noProof/>
          <w:lang w:eastAsia="fr-FR"/>
        </w:rPr>
        <w:drawing>
          <wp:inline distT="0" distB="0" distL="0" distR="0">
            <wp:extent cx="5952227" cy="2260121"/>
            <wp:effectExtent l="0" t="0" r="0" b="698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onnancement.png"/>
                    <pic:cNvPicPr/>
                  </pic:nvPicPr>
                  <pic:blipFill>
                    <a:blip r:embed="rId2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52227" cy="2260121"/>
                    </a:xfrm>
                    <a:prstGeom prst="rect">
                      <a:avLst/>
                    </a:prstGeom>
                  </pic:spPr>
                </pic:pic>
              </a:graphicData>
            </a:graphic>
          </wp:inline>
        </w:drawing>
      </w:r>
    </w:p>
    <w:p w:rsidR="00533098" w:rsidRDefault="00AC2C98" w:rsidP="00AC2C98">
      <w:pPr>
        <w:pStyle w:val="Lgende"/>
      </w:pPr>
      <w:r>
        <w:t xml:space="preserve">Figure </w:t>
      </w:r>
      <w:fldSimple w:instr=" SEQ Figure \* ARABIC ">
        <w:r w:rsidR="00D34823">
          <w:rPr>
            <w:noProof/>
          </w:rPr>
          <w:t>1</w:t>
        </w:r>
      </w:fldSimple>
      <w:r>
        <w:t>: Diagramme d'ordonnancement du module de gestion des données</w:t>
      </w:r>
    </w:p>
    <w:p w:rsidR="00AC2C98" w:rsidRDefault="00AC2C98">
      <w:r>
        <w:t>On distingue trois grandes parties : le développement de la persistance et des classes du modèle de données, le développement des interfaces de gestion des classes du modèle et l’intégration avec les autres modules.</w:t>
      </w:r>
    </w:p>
    <w:p w:rsidR="00AC2C98" w:rsidRDefault="00AC2C98">
      <w:pPr>
        <w:rPr>
          <w:rFonts w:asciiTheme="majorHAnsi" w:eastAsiaTheme="majorEastAsia" w:hAnsiTheme="majorHAnsi" w:cstheme="majorBidi"/>
          <w:b/>
          <w:bCs/>
          <w:color w:val="8DB3E2" w:themeColor="text2" w:themeTint="66"/>
        </w:rPr>
      </w:pPr>
      <w:r>
        <w:br w:type="page"/>
      </w:r>
    </w:p>
    <w:p w:rsidR="00533098" w:rsidRPr="00533098" w:rsidRDefault="00533098" w:rsidP="00533098">
      <w:pPr>
        <w:pStyle w:val="Titre3"/>
      </w:pPr>
      <w:bookmarkStart w:id="60" w:name="_Toc341188903"/>
      <w:r>
        <w:lastRenderedPageBreak/>
        <w:t>Diagramme de Gantt</w:t>
      </w:r>
      <w:bookmarkEnd w:id="60"/>
    </w:p>
    <w:p w:rsidR="005A51C3" w:rsidRDefault="005A51C3" w:rsidP="005A51C3">
      <w:pPr>
        <w:keepNext/>
      </w:pPr>
    </w:p>
    <w:p w:rsidR="00AC2C98" w:rsidRDefault="005A51C3" w:rsidP="005A51C3">
      <w:pPr>
        <w:pStyle w:val="Lgende"/>
        <w:jc w:val="center"/>
        <w:rPr>
          <w:rFonts w:asciiTheme="majorHAnsi" w:eastAsiaTheme="majorEastAsia" w:hAnsiTheme="majorHAnsi" w:cstheme="majorBidi"/>
          <w:b/>
          <w:bCs w:val="0"/>
          <w:color w:val="548DD4" w:themeColor="text2" w:themeTint="99"/>
          <w:sz w:val="26"/>
          <w:szCs w:val="26"/>
        </w:rPr>
      </w:pPr>
      <w:r>
        <w:t xml:space="preserve">Figure </w:t>
      </w:r>
      <w:fldSimple w:instr=" SEQ Figure \* ARABIC ">
        <w:r w:rsidR="00D34823">
          <w:rPr>
            <w:noProof/>
          </w:rPr>
          <w:t>2</w:t>
        </w:r>
      </w:fldSimple>
      <w:r>
        <w:t>: Diagramme de Gantt de la gestion de données</w:t>
      </w:r>
    </w:p>
    <w:p w:rsidR="005A51C3" w:rsidRDefault="005A51C3"/>
    <w:p w:rsidR="005A51C3" w:rsidRDefault="008B4811">
      <w:pPr>
        <w:rPr>
          <w:rFonts w:asciiTheme="majorHAnsi" w:eastAsiaTheme="majorEastAsia" w:hAnsiTheme="majorHAnsi" w:cstheme="majorBidi"/>
          <w:b/>
          <w:bCs/>
          <w:color w:val="548DD4" w:themeColor="text2" w:themeTint="99"/>
          <w:sz w:val="26"/>
          <w:szCs w:val="26"/>
        </w:rPr>
      </w:pPr>
      <w:r>
        <w:rPr>
          <w:noProof/>
          <w:lang w:eastAsia="fr-FR"/>
        </w:rPr>
        <w:drawing>
          <wp:anchor distT="0" distB="0" distL="114300" distR="114300" simplePos="0" relativeHeight="251714560" behindDoc="1" locked="0" layoutInCell="1" allowOverlap="1">
            <wp:simplePos x="0" y="0"/>
            <wp:positionH relativeFrom="column">
              <wp:posOffset>-966470</wp:posOffset>
            </wp:positionH>
            <wp:positionV relativeFrom="paragraph">
              <wp:posOffset>3234055</wp:posOffset>
            </wp:positionV>
            <wp:extent cx="8353425" cy="3848100"/>
            <wp:effectExtent l="0" t="2247900" r="0" b="222885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8353425" cy="3848100"/>
                    </a:xfrm>
                    <a:prstGeom prst="rect">
                      <a:avLst/>
                    </a:prstGeom>
                  </pic:spPr>
                </pic:pic>
              </a:graphicData>
            </a:graphic>
          </wp:anchor>
        </w:drawing>
      </w:r>
      <w:r w:rsidR="005A51C3">
        <w:t xml:space="preserve">Cette première version ne montre  pas la durée du projet car elle ne prend pas en compte les </w:t>
      </w:r>
      <w:r w:rsidR="005A51C3">
        <w:lastRenderedPageBreak/>
        <w:t xml:space="preserve">ressources et présente donc la durée du projet pour 1 ressource </w:t>
      </w:r>
      <w:r w:rsidR="00853D47">
        <w:t>(l</w:t>
      </w:r>
      <w:r w:rsidR="005A51C3">
        <w:t>e logiciel ne permettant pas d’effectuer ce calcul dynamiquement et en attendant de trouver une meilleure solution</w:t>
      </w:r>
      <w:r w:rsidR="00853D47">
        <w:t>).</w:t>
      </w:r>
    </w:p>
    <w:p w:rsidR="00FE4BC0" w:rsidRDefault="00FE4BC0" w:rsidP="00FE4BC0">
      <w:pPr>
        <w:pStyle w:val="Titre2"/>
      </w:pPr>
      <w:bookmarkStart w:id="61" w:name="_Toc341188904"/>
      <w:r>
        <w:t>Déroulement du projet</w:t>
      </w:r>
      <w:bookmarkEnd w:id="61"/>
    </w:p>
    <w:p w:rsidR="00FE4BC0" w:rsidRDefault="00FE4BC0" w:rsidP="00FE4BC0">
      <w:pPr>
        <w:pStyle w:val="Titre2"/>
      </w:pPr>
      <w:bookmarkStart w:id="62" w:name="_Toc341188905"/>
      <w:r>
        <w:t>Analyse de risque</w:t>
      </w:r>
      <w:bookmarkEnd w:id="62"/>
    </w:p>
    <w:p w:rsidR="00517643" w:rsidRPr="00517643" w:rsidRDefault="00517643" w:rsidP="00517643"/>
    <w:tbl>
      <w:tblPr>
        <w:tblW w:w="0" w:type="auto"/>
        <w:tblCellMar>
          <w:top w:w="15" w:type="dxa"/>
          <w:left w:w="15" w:type="dxa"/>
          <w:bottom w:w="15" w:type="dxa"/>
          <w:right w:w="15" w:type="dxa"/>
        </w:tblCellMar>
        <w:tblLook w:val="04A0"/>
      </w:tblPr>
      <w:tblGrid>
        <w:gridCol w:w="879"/>
        <w:gridCol w:w="2823"/>
        <w:gridCol w:w="2790"/>
        <w:gridCol w:w="2790"/>
      </w:tblGrid>
      <w:tr w:rsidR="00517643" w:rsidRPr="00692131" w:rsidTr="00A03F0E">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23"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790"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790"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rsidTr="00A03F0E">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w:t>
            </w:r>
          </w:p>
        </w:tc>
        <w:tc>
          <w:tcPr>
            <w:tcW w:w="2823"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Problèmes liés à la sérialisation/</w:t>
            </w:r>
            <w:proofErr w:type="spellStart"/>
            <w:r>
              <w:rPr>
                <w:rFonts w:ascii="Times New Roman" w:eastAsia="Times New Roman" w:hAnsi="Times New Roman" w:cs="Times New Roman"/>
                <w:sz w:val="24"/>
                <w:szCs w:val="24"/>
                <w:lang w:eastAsia="fr-FR"/>
              </w:rPr>
              <w:t>désérialisation</w:t>
            </w:r>
            <w:proofErr w:type="spellEnd"/>
          </w:p>
        </w:tc>
        <w:tc>
          <w:tcPr>
            <w:tcW w:w="2790"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Tests unitaires sur la classe </w:t>
            </w:r>
            <w:proofErr w:type="spellStart"/>
            <w:r>
              <w:rPr>
                <w:rFonts w:ascii="Times New Roman" w:eastAsia="Times New Roman" w:hAnsi="Times New Roman" w:cs="Times New Roman"/>
                <w:sz w:val="24"/>
                <w:szCs w:val="24"/>
                <w:lang w:eastAsia="fr-FR"/>
              </w:rPr>
              <w:t>Serializer</w:t>
            </w:r>
            <w:proofErr w:type="spellEnd"/>
          </w:p>
        </w:tc>
        <w:tc>
          <w:tcPr>
            <w:tcW w:w="2790"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Faire des petits échantillons</w:t>
            </w:r>
          </w:p>
        </w:tc>
      </w:tr>
      <w:tr w:rsidR="00517643" w:rsidRPr="00692131" w:rsidTr="00A03F0E">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w:t>
            </w:r>
          </w:p>
        </w:tc>
        <w:tc>
          <w:tcPr>
            <w:tcW w:w="282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1E1C4B" w:rsidP="001E1C4B">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Manque de compétences en Java et sur </w:t>
            </w:r>
            <w:proofErr w:type="spellStart"/>
            <w:r>
              <w:rPr>
                <w:rFonts w:ascii="Times New Roman" w:eastAsia="Times New Roman" w:hAnsi="Times New Roman" w:cs="Times New Roman"/>
                <w:sz w:val="24"/>
                <w:szCs w:val="24"/>
                <w:lang w:eastAsia="fr-FR"/>
              </w:rPr>
              <w:t>JUnit</w:t>
            </w:r>
            <w:proofErr w:type="spellEnd"/>
          </w:p>
        </w:tc>
        <w:tc>
          <w:tcPr>
            <w:tcW w:w="279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Travail par binômes initié-débutant pour faire monter en compétence le débutant du binôme</w:t>
            </w:r>
          </w:p>
        </w:tc>
        <w:tc>
          <w:tcPr>
            <w:tcW w:w="2790"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1E1C4B" w:rsidRDefault="00517643" w:rsidP="00190D7D">
            <w:pPr>
              <w:spacing w:after="0" w:line="240" w:lineRule="auto"/>
              <w:rPr>
                <w:rFonts w:ascii="Times New Roman" w:eastAsia="Times New Roman" w:hAnsi="Times New Roman" w:cs="Times New Roman"/>
                <w:sz w:val="24"/>
                <w:szCs w:val="24"/>
                <w:lang w:eastAsia="fr-FR"/>
              </w:rPr>
            </w:pPr>
          </w:p>
        </w:tc>
      </w:tr>
      <w:tr w:rsidR="00517643" w:rsidRPr="00692131" w:rsidTr="00A03F0E">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w:t>
            </w:r>
          </w:p>
        </w:tc>
        <w:tc>
          <w:tcPr>
            <w:tcW w:w="282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Tension au sein des binômes</w:t>
            </w:r>
          </w:p>
        </w:tc>
        <w:tc>
          <w:tcPr>
            <w:tcW w:w="279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Respect des affinités de chacun</w:t>
            </w:r>
          </w:p>
        </w:tc>
        <w:tc>
          <w:tcPr>
            <w:tcW w:w="2790"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03F0E" w:rsidRPr="00A03F0E" w:rsidRDefault="00A03F0E" w:rsidP="00190D7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Changement des binômes</w:t>
            </w:r>
          </w:p>
        </w:tc>
      </w:tr>
      <w:tr w:rsidR="00517643" w:rsidRPr="00692131" w:rsidTr="00A03F0E">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23"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790"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790"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rsidR="00517643" w:rsidRDefault="00517643" w:rsidP="00190D7D"/>
    <w:p w:rsidR="00517643" w:rsidRDefault="00517643">
      <w:r>
        <w:br w:type="page"/>
      </w:r>
    </w:p>
    <w:p w:rsidR="00517643" w:rsidRPr="00517643" w:rsidRDefault="00517643" w:rsidP="00517643"/>
    <w:p w:rsidR="00FE4BC0" w:rsidRDefault="00FE4BC0" w:rsidP="00FE4BC0">
      <w:pPr>
        <w:pStyle w:val="Titre2"/>
      </w:pPr>
      <w:bookmarkStart w:id="63" w:name="_Toc341188906"/>
      <w:r>
        <w:t>Fiches de travail</w:t>
      </w:r>
      <w:bookmarkEnd w:id="63"/>
    </w:p>
    <w:p w:rsidR="00FE4BC0" w:rsidRDefault="00FE4BC0" w:rsidP="00FE4BC0"/>
    <w:p w:rsidR="00FE4BC0" w:rsidRDefault="00520CD9" w:rsidP="00FE4BC0">
      <w:pPr>
        <w:pStyle w:val="Titre3"/>
      </w:pPr>
      <w:bookmarkStart w:id="64" w:name="_Toc341188907"/>
      <w:r>
        <w:t xml:space="preserve">Monsieur Pierre-Alexandre </w:t>
      </w:r>
      <w:proofErr w:type="spellStart"/>
      <w:proofErr w:type="gramStart"/>
      <w:r>
        <w:t>Fontat</w:t>
      </w:r>
      <w:proofErr w:type="spellEnd"/>
      <w:r w:rsidR="00FE4BC0">
        <w:t xml:space="preserve">  :</w:t>
      </w:r>
      <w:proofErr w:type="gramEnd"/>
      <w:r w:rsidR="00FE4BC0">
        <w:t xml:space="preserve"> Directeur de projet</w:t>
      </w:r>
      <w:bookmarkEnd w:id="64"/>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955D38" w:rsidTr="006A59B1">
        <w:tc>
          <w:tcPr>
            <w:tcW w:w="598"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Remarques</w:t>
            </w:r>
            <w:proofErr w:type="spellEnd"/>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955D38" w:rsidRPr="00955D38" w:rsidRDefault="00955D38" w:rsidP="006A59B1">
            <w:pPr>
              <w:pStyle w:val="Normal1"/>
              <w:spacing w:after="0" w:line="240" w:lineRule="auto"/>
              <w:rPr>
                <w:lang w:val="fr-FR"/>
              </w:rPr>
            </w:pPr>
            <w:r w:rsidRPr="00955D38">
              <w:rPr>
                <w:lang w:val="fr-FR"/>
              </w:rPr>
              <w:t>- Découverte Cahier des charges</w:t>
            </w:r>
          </w:p>
          <w:p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rsidR="00955D38" w:rsidRPr="00955D38" w:rsidRDefault="00955D38" w:rsidP="00955D38">
            <w:pPr>
              <w:pStyle w:val="Normal1"/>
              <w:spacing w:after="0" w:line="240" w:lineRule="auto"/>
              <w:rPr>
                <w:lang w:val="fr-FR"/>
              </w:rPr>
            </w:pPr>
            <w:r w:rsidRPr="00955D38">
              <w:rPr>
                <w:lang w:val="fr-FR"/>
              </w:rPr>
              <w:t>- Réunion préparatoire directeur</w:t>
            </w:r>
          </w:p>
        </w:tc>
        <w:tc>
          <w:tcPr>
            <w:tcW w:w="610"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rsidR="00955D38" w:rsidRPr="007C7194" w:rsidRDefault="007C7194" w:rsidP="006A59B1">
            <w:pPr>
              <w:pStyle w:val="Normal1"/>
              <w:spacing w:after="0" w:line="240" w:lineRule="auto"/>
              <w:rPr>
                <w:lang w:val="fr-FR"/>
              </w:rPr>
            </w:pPr>
            <w:r w:rsidRPr="007C7194">
              <w:rPr>
                <w:lang w:val="fr-FR"/>
              </w:rPr>
              <w:t>Réunion organisation, outils et compte-rendu</w:t>
            </w: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955D38" w:rsidRDefault="00A11C19" w:rsidP="00A11C19">
            <w:pPr>
              <w:pStyle w:val="Normal1"/>
              <w:spacing w:after="0" w:line="240" w:lineRule="auto"/>
              <w:rPr>
                <w:lang w:val="fr-FR"/>
              </w:rPr>
            </w:pPr>
            <w:r w:rsidRPr="00A11C19">
              <w:rPr>
                <w:lang w:val="fr-FR"/>
              </w:rPr>
              <w:t>-</w:t>
            </w:r>
            <w:r>
              <w:rPr>
                <w:lang w:val="fr-FR"/>
              </w:rPr>
              <w:t xml:space="preserve"> Réunion direction</w:t>
            </w:r>
          </w:p>
          <w:p w:rsidR="00A11C19" w:rsidRPr="00D63720" w:rsidRDefault="00A11C19" w:rsidP="00A11C19">
            <w:pPr>
              <w:pStyle w:val="Normal1"/>
              <w:spacing w:after="0" w:line="240" w:lineRule="auto"/>
              <w:rPr>
                <w:lang w:val="fr-FR"/>
              </w:rPr>
            </w:pPr>
            <w:r>
              <w:rPr>
                <w:lang w:val="fr-FR"/>
              </w:rPr>
              <w:t>- Diagramme de classe</w:t>
            </w:r>
          </w:p>
        </w:tc>
        <w:tc>
          <w:tcPr>
            <w:tcW w:w="610" w:type="pct"/>
            <w:tcMar>
              <w:left w:w="115" w:type="dxa"/>
              <w:right w:w="115" w:type="dxa"/>
            </w:tcMar>
          </w:tcPr>
          <w:p w:rsidR="00955D38" w:rsidRDefault="00955D38" w:rsidP="006A59B1">
            <w:pPr>
              <w:pStyle w:val="Normal1"/>
              <w:spacing w:after="0" w:line="240" w:lineRule="auto"/>
              <w:jc w:val="center"/>
            </w:pPr>
            <w:r>
              <w:t>3h</w:t>
            </w:r>
          </w:p>
        </w:tc>
        <w:tc>
          <w:tcPr>
            <w:tcW w:w="685" w:type="pct"/>
            <w:tcMar>
              <w:left w:w="115" w:type="dxa"/>
              <w:right w:w="115" w:type="dxa"/>
            </w:tcMar>
          </w:tcPr>
          <w:p w:rsidR="00955D38" w:rsidRDefault="00955D38" w:rsidP="006A59B1">
            <w:pPr>
              <w:pStyle w:val="Normal1"/>
              <w:spacing w:after="0" w:line="240" w:lineRule="auto"/>
              <w:jc w:val="center"/>
            </w:pPr>
            <w:r>
              <w:t>3h</w:t>
            </w:r>
          </w:p>
        </w:tc>
        <w:tc>
          <w:tcPr>
            <w:tcW w:w="533" w:type="pct"/>
            <w:tcMar>
              <w:left w:w="115" w:type="dxa"/>
              <w:right w:w="115" w:type="dxa"/>
            </w:tcMar>
          </w:tcPr>
          <w:p w:rsidR="00955D38" w:rsidRDefault="00955D38" w:rsidP="006A59B1">
            <w:pPr>
              <w:pStyle w:val="Normal1"/>
              <w:spacing w:after="0" w:line="240" w:lineRule="auto"/>
              <w:jc w:val="center"/>
            </w:pPr>
            <w:r>
              <w:t>0h</w:t>
            </w:r>
          </w:p>
        </w:tc>
        <w:tc>
          <w:tcPr>
            <w:tcW w:w="1128" w:type="pct"/>
            <w:tcMar>
              <w:left w:w="115" w:type="dxa"/>
              <w:right w:w="115" w:type="dxa"/>
            </w:tcMar>
          </w:tcPr>
          <w:p w:rsidR="00955D38" w:rsidRPr="007C7194" w:rsidRDefault="007C7194" w:rsidP="006A59B1">
            <w:pPr>
              <w:pStyle w:val="Normal1"/>
              <w:spacing w:after="0" w:line="240" w:lineRule="auto"/>
              <w:rPr>
                <w:lang w:val="fr-FR"/>
              </w:rPr>
            </w:pPr>
            <w:r w:rsidRPr="007C7194">
              <w:rPr>
                <w:lang w:val="fr-FR"/>
              </w:rPr>
              <w:t>Coordination des choix de conception</w:t>
            </w: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955D38" w:rsidRDefault="007C7194" w:rsidP="007C7194">
            <w:pPr>
              <w:pStyle w:val="Normal1"/>
              <w:spacing w:after="0" w:line="240" w:lineRule="auto"/>
              <w:rPr>
                <w:lang w:val="fr-FR"/>
              </w:rPr>
            </w:pPr>
            <w:r w:rsidRPr="007C7194">
              <w:rPr>
                <w:lang w:val="fr-FR"/>
              </w:rPr>
              <w:t>-</w:t>
            </w:r>
            <w:r>
              <w:rPr>
                <w:lang w:val="fr-FR"/>
              </w:rPr>
              <w:t xml:space="preserve"> Diagramme de classe (retours autres modules)</w:t>
            </w:r>
          </w:p>
          <w:p w:rsidR="007C7194" w:rsidRDefault="007C7194" w:rsidP="007C7194">
            <w:pPr>
              <w:pStyle w:val="Normal1"/>
              <w:spacing w:after="0" w:line="240" w:lineRule="auto"/>
              <w:rPr>
                <w:lang w:val="fr-FR"/>
              </w:rPr>
            </w:pPr>
            <w:r>
              <w:rPr>
                <w:lang w:val="fr-FR"/>
              </w:rPr>
              <w:t>- Réunion Direction</w:t>
            </w:r>
          </w:p>
          <w:p w:rsidR="007C7194" w:rsidRPr="00D63720" w:rsidRDefault="007C7194" w:rsidP="007C7194">
            <w:pPr>
              <w:pStyle w:val="Normal1"/>
              <w:spacing w:after="0" w:line="240" w:lineRule="auto"/>
              <w:rPr>
                <w:lang w:val="fr-FR"/>
              </w:rPr>
            </w:pPr>
            <w:r>
              <w:rPr>
                <w:lang w:val="fr-FR"/>
              </w:rPr>
              <w:t>- Réunion qualité</w:t>
            </w:r>
          </w:p>
        </w:tc>
        <w:tc>
          <w:tcPr>
            <w:tcW w:w="610" w:type="pct"/>
            <w:shd w:val="clear" w:color="auto" w:fill="E6EED5"/>
            <w:tcMar>
              <w:left w:w="115" w:type="dxa"/>
              <w:right w:w="115" w:type="dxa"/>
            </w:tcMar>
          </w:tcPr>
          <w:p w:rsidR="00955D38" w:rsidRDefault="00955D38" w:rsidP="00955D38">
            <w:pPr>
              <w:pStyle w:val="Normal1"/>
              <w:spacing w:after="0" w:line="240" w:lineRule="auto"/>
              <w:jc w:val="center"/>
            </w:pPr>
            <w:r>
              <w:t>1h</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0h30</w:t>
            </w:r>
          </w:p>
          <w:p w:rsidR="007C7194" w:rsidRDefault="007C7194" w:rsidP="00955D38">
            <w:pPr>
              <w:pStyle w:val="Normal1"/>
              <w:spacing w:after="0" w:line="240" w:lineRule="auto"/>
              <w:jc w:val="center"/>
            </w:pPr>
            <w:r>
              <w:t>1h30</w:t>
            </w:r>
          </w:p>
        </w:tc>
        <w:tc>
          <w:tcPr>
            <w:tcW w:w="685" w:type="pct"/>
            <w:shd w:val="clear" w:color="auto" w:fill="E6EED5"/>
            <w:tcMar>
              <w:left w:w="115" w:type="dxa"/>
              <w:right w:w="115" w:type="dxa"/>
            </w:tcMar>
          </w:tcPr>
          <w:p w:rsidR="00955D38" w:rsidRDefault="00955D38" w:rsidP="00955D38">
            <w:pPr>
              <w:pStyle w:val="Normal1"/>
              <w:spacing w:after="0" w:line="240" w:lineRule="auto"/>
              <w:jc w:val="center"/>
            </w:pPr>
            <w:r>
              <w:t>30min</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0h30</w:t>
            </w:r>
          </w:p>
          <w:p w:rsidR="007C7194" w:rsidRDefault="007C7194" w:rsidP="00955D38">
            <w:pPr>
              <w:pStyle w:val="Normal1"/>
              <w:spacing w:after="0" w:line="240" w:lineRule="auto"/>
              <w:jc w:val="center"/>
            </w:pPr>
            <w:r>
              <w:t>1h30</w:t>
            </w:r>
          </w:p>
        </w:tc>
        <w:tc>
          <w:tcPr>
            <w:tcW w:w="533" w:type="pct"/>
            <w:shd w:val="clear" w:color="auto" w:fill="E6EED5"/>
            <w:tcMar>
              <w:left w:w="115" w:type="dxa"/>
              <w:right w:w="115" w:type="dxa"/>
            </w:tcMar>
          </w:tcPr>
          <w:p w:rsidR="00955D38" w:rsidRDefault="00955D38" w:rsidP="00955D38">
            <w:pPr>
              <w:pStyle w:val="Normal1"/>
              <w:spacing w:after="0" w:line="240" w:lineRule="auto"/>
              <w:jc w:val="center"/>
            </w:pPr>
            <w:r>
              <w:t>0h</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w:t>
            </w:r>
          </w:p>
          <w:p w:rsidR="007C7194" w:rsidRDefault="007C7194" w:rsidP="00955D38">
            <w:pPr>
              <w:pStyle w:val="Normal1"/>
              <w:spacing w:after="0" w:line="240" w:lineRule="auto"/>
              <w:jc w:val="center"/>
            </w:pPr>
            <w:r>
              <w:t>0h</w:t>
            </w:r>
          </w:p>
        </w:tc>
        <w:tc>
          <w:tcPr>
            <w:tcW w:w="1128" w:type="pct"/>
            <w:shd w:val="clear" w:color="auto" w:fill="E6EED5"/>
            <w:tcMar>
              <w:left w:w="115" w:type="dxa"/>
              <w:right w:w="115" w:type="dxa"/>
            </w:tcMar>
          </w:tcPr>
          <w:p w:rsidR="00955D38" w:rsidRPr="007C7194" w:rsidRDefault="007C7194" w:rsidP="006A59B1">
            <w:pPr>
              <w:pStyle w:val="Normal1"/>
              <w:spacing w:after="0" w:line="240" w:lineRule="auto"/>
              <w:rPr>
                <w:lang w:val="fr-FR"/>
              </w:rPr>
            </w:pPr>
            <w:r w:rsidRPr="007C7194">
              <w:rPr>
                <w:lang w:val="fr-FR"/>
              </w:rPr>
              <w:t xml:space="preserve">Réunion choix de la </w:t>
            </w:r>
            <w:proofErr w:type="spellStart"/>
            <w:r w:rsidRPr="007C7194">
              <w:rPr>
                <w:lang w:val="fr-FR"/>
              </w:rPr>
              <w:t>method</w:t>
            </w:r>
            <w:proofErr w:type="spellEnd"/>
            <w:r w:rsidRPr="007C7194">
              <w:rPr>
                <w:lang w:val="fr-FR"/>
              </w:rPr>
              <w:t xml:space="preserve"> de développement,</w:t>
            </w:r>
            <w:r>
              <w:rPr>
                <w:lang w:val="fr-FR"/>
              </w:rPr>
              <w:t xml:space="preserve"> réunion qualité sur forme rapport</w:t>
            </w: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955D38" w:rsidRDefault="00F559E1" w:rsidP="00F559E1">
            <w:pPr>
              <w:pStyle w:val="Normal1"/>
              <w:spacing w:after="0" w:line="240" w:lineRule="auto"/>
              <w:rPr>
                <w:lang w:val="fr-FR"/>
              </w:rPr>
            </w:pPr>
            <w:r w:rsidRPr="00F559E1">
              <w:rPr>
                <w:lang w:val="fr-FR"/>
              </w:rPr>
              <w:t>-</w:t>
            </w:r>
            <w:r>
              <w:rPr>
                <w:lang w:val="fr-FR"/>
              </w:rPr>
              <w:t xml:space="preserve"> Diagramme de classe</w:t>
            </w:r>
          </w:p>
          <w:p w:rsidR="00F559E1" w:rsidRDefault="00F559E1" w:rsidP="00F559E1">
            <w:pPr>
              <w:pStyle w:val="Normal1"/>
              <w:spacing w:after="0" w:line="240" w:lineRule="auto"/>
              <w:rPr>
                <w:lang w:val="fr-FR"/>
              </w:rPr>
            </w:pPr>
            <w:r>
              <w:rPr>
                <w:lang w:val="fr-FR"/>
              </w:rPr>
              <w:t>- Réunion Direction</w:t>
            </w:r>
          </w:p>
          <w:p w:rsidR="00F559E1" w:rsidRPr="00D63720" w:rsidRDefault="00F559E1" w:rsidP="00F559E1">
            <w:pPr>
              <w:pStyle w:val="Normal1"/>
              <w:spacing w:after="0" w:line="240" w:lineRule="auto"/>
              <w:rPr>
                <w:lang w:val="fr-FR"/>
              </w:rPr>
            </w:pPr>
            <w:r>
              <w:rPr>
                <w:lang w:val="fr-FR"/>
              </w:rPr>
              <w:t xml:space="preserve">- Prise en main </w:t>
            </w:r>
            <w:proofErr w:type="spellStart"/>
            <w:r>
              <w:rPr>
                <w:lang w:val="fr-FR"/>
              </w:rPr>
              <w:t>netbeans</w:t>
            </w:r>
            <w:proofErr w:type="spellEnd"/>
          </w:p>
        </w:tc>
        <w:tc>
          <w:tcPr>
            <w:tcW w:w="610" w:type="pct"/>
            <w:tcMar>
              <w:left w:w="115" w:type="dxa"/>
              <w:right w:w="115" w:type="dxa"/>
            </w:tcMar>
          </w:tcPr>
          <w:p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rsidR="00F559E1" w:rsidRDefault="00F559E1" w:rsidP="00F559E1">
            <w:pPr>
              <w:pStyle w:val="Normal1"/>
              <w:spacing w:after="0" w:line="240" w:lineRule="auto"/>
              <w:jc w:val="center"/>
            </w:pPr>
            <w:r>
              <w:t>0h30</w:t>
            </w:r>
          </w:p>
        </w:tc>
        <w:tc>
          <w:tcPr>
            <w:tcW w:w="685" w:type="pct"/>
            <w:tcMar>
              <w:left w:w="115" w:type="dxa"/>
              <w:right w:w="115" w:type="dxa"/>
            </w:tcMar>
          </w:tcPr>
          <w:p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rsidR="00F559E1" w:rsidRDefault="00F559E1" w:rsidP="00F559E1">
            <w:pPr>
              <w:pStyle w:val="Normal1"/>
              <w:spacing w:after="0" w:line="240" w:lineRule="auto"/>
              <w:jc w:val="center"/>
            </w:pPr>
            <w:r>
              <w:rPr>
                <w:rFonts w:ascii="Cambria" w:eastAsia="Cambria" w:hAnsi="Cambria" w:cs="Cambria"/>
              </w:rPr>
              <w:t>0h30</w:t>
            </w:r>
          </w:p>
        </w:tc>
        <w:tc>
          <w:tcPr>
            <w:tcW w:w="533"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rPr>
              <w:t>0h</w:t>
            </w:r>
          </w:p>
          <w:p w:rsidR="00955D38" w:rsidRDefault="00F559E1" w:rsidP="006A59B1">
            <w:pPr>
              <w:pStyle w:val="Normal1"/>
              <w:spacing w:after="0" w:line="240" w:lineRule="auto"/>
              <w:jc w:val="center"/>
              <w:rPr>
                <w:rFonts w:ascii="Cambria" w:eastAsia="Cambria" w:hAnsi="Cambria" w:cs="Cambria"/>
              </w:rPr>
            </w:pPr>
            <w:r>
              <w:rPr>
                <w:rFonts w:ascii="Cambria" w:eastAsia="Cambria" w:hAnsi="Cambria" w:cs="Cambria"/>
              </w:rPr>
              <w:t>0</w:t>
            </w:r>
            <w:r w:rsidR="00955D38">
              <w:rPr>
                <w:rFonts w:ascii="Cambria" w:eastAsia="Cambria" w:hAnsi="Cambria" w:cs="Cambria"/>
              </w:rPr>
              <w:t>h</w:t>
            </w:r>
          </w:p>
          <w:p w:rsidR="00F559E1" w:rsidRDefault="00F559E1" w:rsidP="006A59B1">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955D38" w:rsidRPr="00D63720" w:rsidRDefault="00F559E1" w:rsidP="00955D38">
            <w:pPr>
              <w:pStyle w:val="Normal1"/>
              <w:spacing w:after="0" w:line="240" w:lineRule="auto"/>
              <w:rPr>
                <w:lang w:val="fr-FR"/>
              </w:rPr>
            </w:pPr>
            <w:r>
              <w:rPr>
                <w:lang w:val="fr-FR"/>
              </w:rPr>
              <w:t>Coordination des échanges</w:t>
            </w:r>
          </w:p>
        </w:tc>
      </w:tr>
      <w:tr w:rsidR="00955D38" w:rsidTr="006A59B1">
        <w:tc>
          <w:tcPr>
            <w:tcW w:w="598" w:type="pct"/>
          </w:tcPr>
          <w:p w:rsidR="00955D38" w:rsidRDefault="00955D38" w:rsidP="006A59B1">
            <w:pPr>
              <w:pStyle w:val="Normal1"/>
              <w:spacing w:after="0" w:line="240" w:lineRule="auto"/>
              <w:jc w:val="center"/>
            </w:pPr>
            <w:r>
              <w:rPr>
                <w:rFonts w:ascii="Cambria" w:eastAsia="Cambria" w:hAnsi="Cambria" w:cs="Cambria"/>
                <w:b/>
              </w:rPr>
              <w:t>16/10</w:t>
            </w:r>
          </w:p>
        </w:tc>
        <w:tc>
          <w:tcPr>
            <w:tcW w:w="1446" w:type="pct"/>
          </w:tcPr>
          <w:p w:rsidR="00955D38" w:rsidRPr="005A51C3" w:rsidRDefault="00F559E1" w:rsidP="00F559E1">
            <w:pPr>
              <w:pStyle w:val="Normal1"/>
              <w:spacing w:after="0" w:line="240" w:lineRule="auto"/>
              <w:rPr>
                <w:lang w:val="fr-FR"/>
              </w:rPr>
            </w:pPr>
            <w:r w:rsidRPr="005A51C3">
              <w:rPr>
                <w:lang w:val="fr-FR"/>
              </w:rPr>
              <w:t>- Réunion Direction</w:t>
            </w:r>
          </w:p>
          <w:p w:rsidR="003212DA" w:rsidRPr="005A51C3" w:rsidRDefault="003212DA" w:rsidP="006F490E">
            <w:pPr>
              <w:pStyle w:val="Normal1"/>
              <w:spacing w:after="0" w:line="240" w:lineRule="auto"/>
              <w:rPr>
                <w:lang w:val="fr-FR"/>
              </w:rPr>
            </w:pPr>
            <w:r w:rsidRPr="005A51C3">
              <w:rPr>
                <w:lang w:val="fr-FR"/>
              </w:rPr>
              <w:t xml:space="preserve">- </w:t>
            </w:r>
            <w:r w:rsidR="006F490E" w:rsidRPr="005A51C3">
              <w:rPr>
                <w:lang w:val="fr-FR"/>
              </w:rPr>
              <w:t>Réalisation</w:t>
            </w:r>
            <w:r w:rsidRPr="005A51C3">
              <w:rPr>
                <w:lang w:val="fr-FR"/>
              </w:rPr>
              <w:t xml:space="preserve"> classes Profils</w:t>
            </w:r>
          </w:p>
        </w:tc>
        <w:tc>
          <w:tcPr>
            <w:tcW w:w="610" w:type="pct"/>
          </w:tcPr>
          <w:p w:rsidR="00955D38" w:rsidRDefault="003212DA"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rsidR="003212DA" w:rsidRDefault="0062772E" w:rsidP="006A59B1">
            <w:pPr>
              <w:pStyle w:val="Normal1"/>
              <w:spacing w:after="0" w:line="240" w:lineRule="auto"/>
              <w:jc w:val="center"/>
            </w:pPr>
            <w:r>
              <w:rPr>
                <w:rFonts w:ascii="Cambria" w:eastAsia="Cambria" w:hAnsi="Cambria" w:cs="Cambria"/>
              </w:rPr>
              <w:t>3</w:t>
            </w:r>
            <w:r w:rsidR="003212DA">
              <w:rPr>
                <w:rFonts w:ascii="Cambria" w:eastAsia="Cambria" w:hAnsi="Cambria" w:cs="Cambria"/>
              </w:rPr>
              <w:t>h</w:t>
            </w:r>
          </w:p>
        </w:tc>
        <w:tc>
          <w:tcPr>
            <w:tcW w:w="685" w:type="pct"/>
          </w:tcPr>
          <w:p w:rsidR="00955D38" w:rsidRDefault="0062772E" w:rsidP="006A59B1">
            <w:pPr>
              <w:pStyle w:val="Normal1"/>
              <w:spacing w:after="0" w:line="240" w:lineRule="auto"/>
              <w:jc w:val="center"/>
            </w:pPr>
            <w:r>
              <w:t>1h</w:t>
            </w:r>
          </w:p>
          <w:p w:rsidR="0062772E" w:rsidRDefault="0062772E" w:rsidP="006A59B1">
            <w:pPr>
              <w:pStyle w:val="Normal1"/>
              <w:spacing w:after="0" w:line="240" w:lineRule="auto"/>
              <w:jc w:val="center"/>
            </w:pPr>
            <w:r>
              <w:t>2h</w:t>
            </w:r>
          </w:p>
        </w:tc>
        <w:tc>
          <w:tcPr>
            <w:tcW w:w="533" w:type="pct"/>
          </w:tcPr>
          <w:p w:rsidR="00955D38" w:rsidRDefault="0062772E" w:rsidP="006A59B1">
            <w:pPr>
              <w:pStyle w:val="Normal1"/>
              <w:spacing w:after="0" w:line="240" w:lineRule="auto"/>
              <w:jc w:val="center"/>
            </w:pPr>
            <w:r>
              <w:t>0h</w:t>
            </w:r>
          </w:p>
          <w:p w:rsidR="0062772E" w:rsidRDefault="0062772E" w:rsidP="006A59B1">
            <w:pPr>
              <w:pStyle w:val="Normal1"/>
              <w:spacing w:after="0" w:line="240" w:lineRule="auto"/>
              <w:jc w:val="center"/>
            </w:pPr>
            <w:r>
              <w:t>1h</w:t>
            </w:r>
          </w:p>
        </w:tc>
        <w:tc>
          <w:tcPr>
            <w:tcW w:w="1128" w:type="pct"/>
          </w:tcPr>
          <w:p w:rsidR="00955D38" w:rsidRDefault="0062772E" w:rsidP="006A59B1">
            <w:pPr>
              <w:pStyle w:val="Normal1"/>
              <w:spacing w:after="0" w:line="240" w:lineRule="auto"/>
            </w:pPr>
            <w:r>
              <w:t xml:space="preserve">Coordination des </w:t>
            </w:r>
            <w:proofErr w:type="spellStart"/>
            <w:r>
              <w:t>échanges</w:t>
            </w:r>
            <w:proofErr w:type="spellEnd"/>
          </w:p>
        </w:tc>
      </w:tr>
    </w:tbl>
    <w:p w:rsidR="00955D38" w:rsidRPr="00955D38" w:rsidRDefault="00955D38" w:rsidP="00955D38"/>
    <w:p w:rsidR="001B4090" w:rsidRDefault="001B4090">
      <w:pPr>
        <w:rPr>
          <w:rFonts w:asciiTheme="majorHAnsi" w:eastAsiaTheme="majorEastAsia" w:hAnsiTheme="majorHAnsi" w:cstheme="majorBidi"/>
          <w:b/>
          <w:bCs/>
          <w:color w:val="8DB3E2" w:themeColor="text2" w:themeTint="66"/>
        </w:rPr>
      </w:pPr>
      <w:r>
        <w:br w:type="page"/>
      </w:r>
    </w:p>
    <w:p w:rsidR="00FE4BC0" w:rsidRDefault="00FE4BC0" w:rsidP="00FE4BC0">
      <w:pPr>
        <w:pStyle w:val="Titre3"/>
      </w:pPr>
      <w:bookmarkStart w:id="65" w:name="_Toc341188908"/>
      <w:r>
        <w:lastRenderedPageBreak/>
        <w:t xml:space="preserve">Monsieur </w:t>
      </w:r>
      <w:r w:rsidR="00520CD9">
        <w:t>Joseph Silvestre</w:t>
      </w:r>
      <w:r>
        <w:t xml:space="preserve"> : Manager</w:t>
      </w:r>
      <w:bookmarkEnd w:id="65"/>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955D38" w:rsidTr="006A59B1">
        <w:tc>
          <w:tcPr>
            <w:tcW w:w="598"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Remarques</w:t>
            </w:r>
            <w:proofErr w:type="spellEnd"/>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955D38" w:rsidRPr="00955D38" w:rsidRDefault="00955D38" w:rsidP="006A59B1">
            <w:pPr>
              <w:pStyle w:val="Normal1"/>
              <w:spacing w:after="0" w:line="240" w:lineRule="auto"/>
              <w:rPr>
                <w:lang w:val="fr-FR"/>
              </w:rPr>
            </w:pPr>
            <w:r w:rsidRPr="00955D38">
              <w:rPr>
                <w:lang w:val="fr-FR"/>
              </w:rPr>
              <w:t>- Découverte Cahier des charges</w:t>
            </w:r>
          </w:p>
          <w:p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rsidR="00955D38" w:rsidRPr="00955D38" w:rsidRDefault="00955D38" w:rsidP="00955D38">
            <w:pPr>
              <w:pStyle w:val="Normal1"/>
              <w:spacing w:after="0" w:line="240" w:lineRule="auto"/>
              <w:rPr>
                <w:lang w:val="fr-FR"/>
              </w:rPr>
            </w:pPr>
            <w:r w:rsidRPr="00955D38">
              <w:rPr>
                <w:lang w:val="fr-FR"/>
              </w:rPr>
              <w:t xml:space="preserve">- </w:t>
            </w:r>
            <w:r w:rsidR="004D4BD0">
              <w:rPr>
                <w:lang w:val="fr-FR"/>
              </w:rPr>
              <w:t>Synthèse besoins</w:t>
            </w:r>
          </w:p>
        </w:tc>
        <w:tc>
          <w:tcPr>
            <w:tcW w:w="610"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rsidR="00955D38" w:rsidRDefault="00955D38" w:rsidP="006A59B1">
            <w:pPr>
              <w:pStyle w:val="Normal1"/>
              <w:spacing w:after="0" w:line="240" w:lineRule="auto"/>
            </w:pP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955D38" w:rsidRPr="00D63720" w:rsidRDefault="00955D38" w:rsidP="00955D38">
            <w:pPr>
              <w:pStyle w:val="Normal1"/>
              <w:spacing w:after="0" w:line="240" w:lineRule="auto"/>
              <w:rPr>
                <w:lang w:val="fr-FR"/>
              </w:rPr>
            </w:pPr>
            <w:r w:rsidRPr="00955D38">
              <w:rPr>
                <w:lang w:val="fr-FR"/>
              </w:rPr>
              <w:t>-</w:t>
            </w:r>
            <w:r>
              <w:rPr>
                <w:lang w:val="fr-FR"/>
              </w:rPr>
              <w:t xml:space="preserve"> Diagramme de classes</w:t>
            </w:r>
          </w:p>
        </w:tc>
        <w:tc>
          <w:tcPr>
            <w:tcW w:w="610" w:type="pct"/>
            <w:tcMar>
              <w:left w:w="115" w:type="dxa"/>
              <w:right w:w="115" w:type="dxa"/>
            </w:tcMar>
          </w:tcPr>
          <w:p w:rsidR="00955D38" w:rsidRDefault="004D4BD0" w:rsidP="006A59B1">
            <w:pPr>
              <w:pStyle w:val="Normal1"/>
              <w:spacing w:after="0" w:line="240" w:lineRule="auto"/>
              <w:jc w:val="center"/>
            </w:pPr>
            <w:r>
              <w:t>6</w:t>
            </w:r>
            <w:r w:rsidR="00955D38">
              <w:t>h</w:t>
            </w:r>
          </w:p>
        </w:tc>
        <w:tc>
          <w:tcPr>
            <w:tcW w:w="685" w:type="pct"/>
            <w:tcMar>
              <w:left w:w="115" w:type="dxa"/>
              <w:right w:w="115" w:type="dxa"/>
            </w:tcMar>
          </w:tcPr>
          <w:p w:rsidR="00955D38" w:rsidRDefault="00955D38" w:rsidP="006A59B1">
            <w:pPr>
              <w:pStyle w:val="Normal1"/>
              <w:spacing w:after="0" w:line="240" w:lineRule="auto"/>
              <w:jc w:val="center"/>
            </w:pPr>
            <w:r>
              <w:t>3h</w:t>
            </w:r>
          </w:p>
        </w:tc>
        <w:tc>
          <w:tcPr>
            <w:tcW w:w="533" w:type="pct"/>
            <w:tcMar>
              <w:left w:w="115" w:type="dxa"/>
              <w:right w:w="115" w:type="dxa"/>
            </w:tcMar>
          </w:tcPr>
          <w:p w:rsidR="00955D38" w:rsidRDefault="004D4BD0" w:rsidP="006A59B1">
            <w:pPr>
              <w:pStyle w:val="Normal1"/>
              <w:spacing w:after="0" w:line="240" w:lineRule="auto"/>
              <w:jc w:val="center"/>
            </w:pPr>
            <w:r>
              <w:t>3</w:t>
            </w:r>
            <w:r w:rsidR="00955D38">
              <w:t>h</w:t>
            </w:r>
          </w:p>
        </w:tc>
        <w:tc>
          <w:tcPr>
            <w:tcW w:w="1128" w:type="pct"/>
            <w:tcMar>
              <w:left w:w="115" w:type="dxa"/>
              <w:right w:w="115" w:type="dxa"/>
            </w:tcMar>
          </w:tcPr>
          <w:p w:rsidR="00955D38" w:rsidRDefault="00955D38" w:rsidP="006A59B1">
            <w:pPr>
              <w:pStyle w:val="Normal1"/>
              <w:spacing w:after="0" w:line="240" w:lineRule="auto"/>
            </w:pP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955D38" w:rsidRPr="00D63720" w:rsidRDefault="00955D38" w:rsidP="004D4BD0">
            <w:pPr>
              <w:pStyle w:val="Normal1"/>
              <w:spacing w:after="0" w:line="240" w:lineRule="auto"/>
              <w:rPr>
                <w:lang w:val="fr-FR"/>
              </w:rPr>
            </w:pPr>
            <w:r w:rsidRPr="00D63720">
              <w:rPr>
                <w:lang w:val="fr-FR"/>
              </w:rPr>
              <w:t xml:space="preserve">- </w:t>
            </w:r>
            <w:r w:rsidR="004D4BD0">
              <w:rPr>
                <w:lang w:val="fr-FR"/>
              </w:rPr>
              <w:t>Diagramme de classes</w:t>
            </w:r>
          </w:p>
        </w:tc>
        <w:tc>
          <w:tcPr>
            <w:tcW w:w="610" w:type="pct"/>
            <w:shd w:val="clear" w:color="auto" w:fill="E6EED5"/>
            <w:tcMar>
              <w:left w:w="115" w:type="dxa"/>
              <w:right w:w="115" w:type="dxa"/>
            </w:tcMar>
          </w:tcPr>
          <w:p w:rsidR="00955D38" w:rsidRDefault="004D4BD0" w:rsidP="004D4BD0">
            <w:pPr>
              <w:pStyle w:val="Normal1"/>
              <w:spacing w:after="0" w:line="240" w:lineRule="auto"/>
              <w:jc w:val="center"/>
            </w:pPr>
            <w:r>
              <w:t>6h</w:t>
            </w:r>
          </w:p>
        </w:tc>
        <w:tc>
          <w:tcPr>
            <w:tcW w:w="685" w:type="pct"/>
            <w:shd w:val="clear" w:color="auto" w:fill="E6EED5"/>
            <w:tcMar>
              <w:left w:w="115" w:type="dxa"/>
              <w:right w:w="115" w:type="dxa"/>
            </w:tcMar>
          </w:tcPr>
          <w:p w:rsidR="00955D38" w:rsidRDefault="00955D38" w:rsidP="004D4BD0">
            <w:pPr>
              <w:pStyle w:val="Normal1"/>
              <w:spacing w:after="0" w:line="240" w:lineRule="auto"/>
              <w:jc w:val="center"/>
            </w:pPr>
            <w:r>
              <w:t>3</w:t>
            </w:r>
            <w:r w:rsidR="004D4BD0">
              <w:t>h</w:t>
            </w:r>
          </w:p>
        </w:tc>
        <w:tc>
          <w:tcPr>
            <w:tcW w:w="533" w:type="pct"/>
            <w:shd w:val="clear" w:color="auto" w:fill="E6EED5"/>
            <w:tcMar>
              <w:left w:w="115" w:type="dxa"/>
              <w:right w:w="115" w:type="dxa"/>
            </w:tcMar>
          </w:tcPr>
          <w:p w:rsidR="00955D38" w:rsidRDefault="004D4BD0" w:rsidP="004D4BD0">
            <w:pPr>
              <w:pStyle w:val="Normal1"/>
              <w:spacing w:after="0" w:line="240" w:lineRule="auto"/>
              <w:jc w:val="center"/>
            </w:pPr>
            <w:r>
              <w:t>0h</w:t>
            </w:r>
          </w:p>
        </w:tc>
        <w:tc>
          <w:tcPr>
            <w:tcW w:w="1128" w:type="pct"/>
            <w:shd w:val="clear" w:color="auto" w:fill="E6EED5"/>
            <w:tcMar>
              <w:left w:w="115" w:type="dxa"/>
              <w:right w:w="115" w:type="dxa"/>
            </w:tcMar>
          </w:tcPr>
          <w:p w:rsidR="00955D38" w:rsidRDefault="00955D38" w:rsidP="006A59B1">
            <w:pPr>
              <w:pStyle w:val="Normal1"/>
              <w:spacing w:after="0" w:line="240" w:lineRule="auto"/>
            </w:pP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955D38" w:rsidRPr="00D63720" w:rsidRDefault="00955D38" w:rsidP="004D4BD0">
            <w:pPr>
              <w:pStyle w:val="Normal1"/>
              <w:spacing w:after="0" w:line="240" w:lineRule="auto"/>
              <w:rPr>
                <w:lang w:val="fr-FR"/>
              </w:rPr>
            </w:pPr>
            <w:r w:rsidRPr="00D63720">
              <w:rPr>
                <w:rFonts w:ascii="Cambria" w:eastAsia="Cambria" w:hAnsi="Cambria" w:cs="Cambria"/>
                <w:lang w:val="fr-FR"/>
              </w:rPr>
              <w:t xml:space="preserve">- </w:t>
            </w:r>
            <w:r w:rsidR="004D4BD0">
              <w:rPr>
                <w:rFonts w:ascii="Cambria" w:eastAsia="Cambria" w:hAnsi="Cambria" w:cs="Cambria"/>
                <w:lang w:val="fr-FR"/>
              </w:rPr>
              <w:t xml:space="preserve">Réunion </w:t>
            </w:r>
            <w:proofErr w:type="gramStart"/>
            <w:r w:rsidR="004D4BD0">
              <w:rPr>
                <w:rFonts w:ascii="Cambria" w:eastAsia="Cambria" w:hAnsi="Cambria" w:cs="Cambria"/>
                <w:lang w:val="fr-FR"/>
              </w:rPr>
              <w:t>manager</w:t>
            </w:r>
            <w:proofErr w:type="gramEnd"/>
          </w:p>
        </w:tc>
        <w:tc>
          <w:tcPr>
            <w:tcW w:w="610"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3h</w:t>
            </w:r>
          </w:p>
        </w:tc>
        <w:tc>
          <w:tcPr>
            <w:tcW w:w="533"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955D38" w:rsidRPr="00D63720" w:rsidRDefault="004D4BD0" w:rsidP="006A59B1">
            <w:pPr>
              <w:pStyle w:val="Normal1"/>
              <w:spacing w:after="0" w:line="240" w:lineRule="auto"/>
              <w:rPr>
                <w:lang w:val="fr-FR"/>
              </w:rPr>
            </w:pPr>
            <w:r>
              <w:rPr>
                <w:lang w:val="fr-FR"/>
              </w:rPr>
              <w:t>Réflexions et mises en commun des idées pour le PMP</w:t>
            </w:r>
          </w:p>
        </w:tc>
      </w:tr>
      <w:tr w:rsidR="00955D38" w:rsidTr="006A59B1">
        <w:tc>
          <w:tcPr>
            <w:tcW w:w="598" w:type="pct"/>
          </w:tcPr>
          <w:p w:rsidR="00955D38" w:rsidRDefault="00955D38" w:rsidP="006A59B1">
            <w:pPr>
              <w:pStyle w:val="Normal1"/>
              <w:spacing w:after="0" w:line="240" w:lineRule="auto"/>
              <w:jc w:val="center"/>
            </w:pPr>
            <w:r>
              <w:rPr>
                <w:rFonts w:ascii="Cambria" w:eastAsia="Cambria" w:hAnsi="Cambria" w:cs="Cambria"/>
                <w:b/>
              </w:rPr>
              <w:t>16/10</w:t>
            </w:r>
          </w:p>
        </w:tc>
        <w:tc>
          <w:tcPr>
            <w:tcW w:w="1446" w:type="pct"/>
          </w:tcPr>
          <w:p w:rsidR="00955D38" w:rsidRPr="005A51C3" w:rsidRDefault="004D4BD0" w:rsidP="004D4BD0">
            <w:pPr>
              <w:pStyle w:val="Normal1"/>
              <w:spacing w:after="0" w:line="240" w:lineRule="auto"/>
              <w:rPr>
                <w:lang w:val="fr-FR"/>
              </w:rPr>
            </w:pPr>
            <w:r w:rsidRPr="005A51C3">
              <w:rPr>
                <w:rFonts w:ascii="Cambria" w:eastAsia="Cambria" w:hAnsi="Cambria" w:cs="Cambria"/>
                <w:lang w:val="fr-FR"/>
              </w:rPr>
              <w:t>-</w:t>
            </w:r>
            <w:r w:rsidRPr="005A51C3">
              <w:rPr>
                <w:lang w:val="fr-FR"/>
              </w:rPr>
              <w:t xml:space="preserve"> Communication </w:t>
            </w:r>
            <w:proofErr w:type="spellStart"/>
            <w:r w:rsidRPr="005A51C3">
              <w:rPr>
                <w:lang w:val="fr-FR"/>
              </w:rPr>
              <w:t>inter-groupes</w:t>
            </w:r>
            <w:proofErr w:type="spellEnd"/>
          </w:p>
          <w:p w:rsidR="004D4BD0" w:rsidRPr="005A51C3" w:rsidRDefault="004D4BD0" w:rsidP="004D4BD0">
            <w:pPr>
              <w:pStyle w:val="Normal1"/>
              <w:spacing w:after="0" w:line="240" w:lineRule="auto"/>
              <w:rPr>
                <w:lang w:val="fr-FR"/>
              </w:rPr>
            </w:pPr>
            <w:r w:rsidRPr="005A51C3">
              <w:rPr>
                <w:lang w:val="fr-FR"/>
              </w:rPr>
              <w:t xml:space="preserve">- Réunion </w:t>
            </w:r>
            <w:proofErr w:type="gramStart"/>
            <w:r w:rsidRPr="005A51C3">
              <w:rPr>
                <w:lang w:val="fr-FR"/>
              </w:rPr>
              <w:t>manager</w:t>
            </w:r>
            <w:proofErr w:type="gramEnd"/>
          </w:p>
        </w:tc>
        <w:tc>
          <w:tcPr>
            <w:tcW w:w="610" w:type="pct"/>
          </w:tcPr>
          <w:p w:rsidR="00955D38" w:rsidRDefault="004D4BD0"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rsidR="004D4BD0" w:rsidRDefault="004D4BD0" w:rsidP="006A59B1">
            <w:pPr>
              <w:pStyle w:val="Normal1"/>
              <w:spacing w:after="0" w:line="240" w:lineRule="auto"/>
              <w:jc w:val="center"/>
              <w:rPr>
                <w:rFonts w:ascii="Cambria" w:eastAsia="Cambria" w:hAnsi="Cambria" w:cs="Cambria"/>
              </w:rPr>
            </w:pPr>
          </w:p>
          <w:p w:rsidR="004D4BD0" w:rsidRDefault="004D4BD0" w:rsidP="006A59B1">
            <w:pPr>
              <w:pStyle w:val="Normal1"/>
              <w:spacing w:after="0" w:line="240" w:lineRule="auto"/>
              <w:jc w:val="center"/>
            </w:pPr>
            <w:r>
              <w:rPr>
                <w:rFonts w:ascii="Cambria" w:eastAsia="Cambria" w:hAnsi="Cambria" w:cs="Cambria"/>
              </w:rPr>
              <w:t>2h</w:t>
            </w:r>
          </w:p>
        </w:tc>
        <w:tc>
          <w:tcPr>
            <w:tcW w:w="685" w:type="pct"/>
          </w:tcPr>
          <w:p w:rsidR="00955D38" w:rsidRDefault="004D4BD0" w:rsidP="006A59B1">
            <w:pPr>
              <w:pStyle w:val="Normal1"/>
              <w:spacing w:after="0" w:line="240" w:lineRule="auto"/>
              <w:jc w:val="center"/>
            </w:pPr>
            <w:r>
              <w:t>1h</w:t>
            </w:r>
          </w:p>
          <w:p w:rsidR="004D4BD0" w:rsidRDefault="004D4BD0" w:rsidP="006A59B1">
            <w:pPr>
              <w:pStyle w:val="Normal1"/>
              <w:spacing w:after="0" w:line="240" w:lineRule="auto"/>
              <w:jc w:val="center"/>
            </w:pPr>
          </w:p>
          <w:p w:rsidR="004D4BD0" w:rsidRDefault="004D4BD0" w:rsidP="006A59B1">
            <w:pPr>
              <w:pStyle w:val="Normal1"/>
              <w:spacing w:after="0" w:line="240" w:lineRule="auto"/>
              <w:jc w:val="center"/>
            </w:pPr>
            <w:r>
              <w:t>2h</w:t>
            </w:r>
          </w:p>
        </w:tc>
        <w:tc>
          <w:tcPr>
            <w:tcW w:w="533" w:type="pct"/>
          </w:tcPr>
          <w:p w:rsidR="00955D38" w:rsidRDefault="004D4BD0" w:rsidP="006A59B1">
            <w:pPr>
              <w:pStyle w:val="Normal1"/>
              <w:spacing w:after="0" w:line="240" w:lineRule="auto"/>
              <w:jc w:val="center"/>
            </w:pPr>
            <w:r>
              <w:t>0h</w:t>
            </w:r>
          </w:p>
          <w:p w:rsidR="004D4BD0" w:rsidRDefault="004D4BD0" w:rsidP="006A59B1">
            <w:pPr>
              <w:pStyle w:val="Normal1"/>
              <w:spacing w:after="0" w:line="240" w:lineRule="auto"/>
              <w:jc w:val="center"/>
            </w:pPr>
          </w:p>
          <w:p w:rsidR="004D4BD0" w:rsidRDefault="004D4BD0" w:rsidP="006A59B1">
            <w:pPr>
              <w:pStyle w:val="Normal1"/>
              <w:spacing w:after="0" w:line="240" w:lineRule="auto"/>
              <w:jc w:val="center"/>
            </w:pPr>
            <w:r>
              <w:t>0h</w:t>
            </w:r>
          </w:p>
        </w:tc>
        <w:tc>
          <w:tcPr>
            <w:tcW w:w="1128" w:type="pct"/>
          </w:tcPr>
          <w:p w:rsidR="00955D38" w:rsidRPr="004D4BD0" w:rsidRDefault="004D4BD0" w:rsidP="006A59B1">
            <w:pPr>
              <w:pStyle w:val="Normal1"/>
              <w:spacing w:after="0" w:line="240" w:lineRule="auto"/>
              <w:rPr>
                <w:lang w:val="fr-FR"/>
              </w:rPr>
            </w:pPr>
            <w:r w:rsidRPr="004D4BD0">
              <w:rPr>
                <w:lang w:val="fr-FR"/>
              </w:rPr>
              <w:t>Poursuite du travail sur le PMP</w:t>
            </w:r>
          </w:p>
        </w:tc>
      </w:tr>
    </w:tbl>
    <w:p w:rsidR="001B4090" w:rsidRDefault="001B4090">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6" w:name="_Toc341188909"/>
      <w:r>
        <w:t>Monsieur Noé Gaumont</w:t>
      </w:r>
      <w:r w:rsidR="00FE4BC0">
        <w:t xml:space="preserve"> : Chef conception</w:t>
      </w:r>
      <w:bookmarkEnd w:id="66"/>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5E7D75">
            <w:pPr>
              <w:pStyle w:val="Normal1"/>
              <w:spacing w:after="0" w:line="240" w:lineRule="auto"/>
              <w:rPr>
                <w:lang w:val="fr-FR"/>
              </w:rPr>
            </w:pPr>
            <w:r>
              <w:rPr>
                <w:lang w:val="fr-FR"/>
              </w:rPr>
              <w:t xml:space="preserve">- </w:t>
            </w:r>
            <w:r w:rsidR="005E7D75">
              <w:rPr>
                <w:lang w:val="fr-FR"/>
              </w:rPr>
              <w:t>Diagramme de séquences</w:t>
            </w:r>
          </w:p>
        </w:tc>
        <w:tc>
          <w:tcPr>
            <w:tcW w:w="610" w:type="pct"/>
            <w:tcMar>
              <w:left w:w="115" w:type="dxa"/>
              <w:right w:w="115" w:type="dxa"/>
            </w:tcMar>
          </w:tcPr>
          <w:p w:rsidR="00087688" w:rsidRDefault="00087688" w:rsidP="006A59B1">
            <w:pPr>
              <w:pStyle w:val="Normal1"/>
              <w:spacing w:after="0" w:line="240" w:lineRule="auto"/>
              <w:jc w:val="center"/>
            </w:pPr>
            <w:r>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Pr="00D63720" w:rsidRDefault="005E7D75" w:rsidP="005E7D75">
            <w:pPr>
              <w:pStyle w:val="Normal1"/>
              <w:spacing w:after="0" w:line="240" w:lineRule="auto"/>
              <w:rPr>
                <w:lang w:val="fr-FR"/>
              </w:rPr>
            </w:pPr>
            <w:r>
              <w:rPr>
                <w:rFonts w:ascii="Cambria" w:eastAsia="Cambria" w:hAnsi="Cambria" w:cs="Cambria"/>
                <w:lang w:val="fr-FR"/>
              </w:rPr>
              <w:t xml:space="preserve">- </w:t>
            </w:r>
            <w:r>
              <w:rPr>
                <w:lang w:val="fr-FR"/>
              </w:rPr>
              <w:t>Diagramme de séquences</w:t>
            </w:r>
          </w:p>
        </w:tc>
        <w:tc>
          <w:tcPr>
            <w:tcW w:w="610" w:type="pct"/>
            <w:shd w:val="clear" w:color="auto" w:fill="E6EED5"/>
            <w:tcMar>
              <w:left w:w="115" w:type="dxa"/>
              <w:right w:w="115" w:type="dxa"/>
            </w:tcMar>
          </w:tcPr>
          <w:p w:rsidR="00087688" w:rsidRDefault="004A5837" w:rsidP="004A5837">
            <w:pPr>
              <w:pStyle w:val="Normal1"/>
              <w:spacing w:after="0" w:line="240" w:lineRule="auto"/>
              <w:jc w:val="center"/>
            </w:pPr>
            <w:r>
              <w:t>h</w:t>
            </w:r>
          </w:p>
          <w:p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rsidR="00087688" w:rsidRDefault="004A5837" w:rsidP="006A59B1">
            <w:pPr>
              <w:pStyle w:val="Normal1"/>
              <w:spacing w:after="0" w:line="240" w:lineRule="auto"/>
              <w:jc w:val="center"/>
            </w:pPr>
            <w:r>
              <w:t>3h</w:t>
            </w:r>
          </w:p>
          <w:p w:rsidR="00087688" w:rsidRDefault="004A5837" w:rsidP="006A59B1">
            <w:pPr>
              <w:pStyle w:val="Normal1"/>
              <w:spacing w:after="0" w:line="240" w:lineRule="auto"/>
              <w:jc w:val="center"/>
            </w:pPr>
            <w:r>
              <w:t>3h</w:t>
            </w:r>
          </w:p>
        </w:tc>
        <w:tc>
          <w:tcPr>
            <w:tcW w:w="533" w:type="pct"/>
            <w:shd w:val="clear" w:color="auto" w:fill="E6EED5"/>
            <w:tcMar>
              <w:left w:w="115" w:type="dxa"/>
              <w:right w:w="115" w:type="dxa"/>
            </w:tcMar>
          </w:tcPr>
          <w:p w:rsidR="00087688" w:rsidRDefault="004A5837" w:rsidP="004A5837">
            <w:pPr>
              <w:pStyle w:val="Normal1"/>
              <w:spacing w:after="0" w:line="240" w:lineRule="auto"/>
              <w:jc w:val="center"/>
            </w:pPr>
            <w:r>
              <w:t>0h</w:t>
            </w: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Pr="00D63720" w:rsidRDefault="00087688" w:rsidP="006A59B1">
            <w:pPr>
              <w:pStyle w:val="Normal1"/>
              <w:spacing w:after="0" w:line="240" w:lineRule="auto"/>
              <w:rPr>
                <w:lang w:val="fr-FR"/>
              </w:rPr>
            </w:pPr>
            <w:r>
              <w:rPr>
                <w:rFonts w:ascii="Cambria" w:eastAsia="Cambria" w:hAnsi="Cambria" w:cs="Cambria"/>
                <w:lang w:val="fr-FR"/>
              </w:rPr>
              <w:t xml:space="preserve">- </w:t>
            </w:r>
            <w:r w:rsidR="005E7D75">
              <w:rPr>
                <w:lang w:val="fr-FR"/>
              </w:rPr>
              <w:t>Diagramme de séquences</w:t>
            </w:r>
          </w:p>
        </w:tc>
        <w:tc>
          <w:tcPr>
            <w:tcW w:w="610"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3h</w:t>
            </w:r>
          </w:p>
          <w:p w:rsidR="00087688" w:rsidRDefault="00087688" w:rsidP="004A5837">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3h</w:t>
            </w:r>
          </w:p>
          <w:p w:rsidR="00087688" w:rsidRDefault="00087688" w:rsidP="004A5837">
            <w:pPr>
              <w:pStyle w:val="Normal1"/>
              <w:spacing w:after="0" w:line="240" w:lineRule="auto"/>
              <w:jc w:val="center"/>
            </w:pPr>
            <w:r>
              <w:rPr>
                <w:rFonts w:ascii="Cambria" w:eastAsia="Cambria" w:hAnsi="Cambria" w:cs="Cambria"/>
              </w:rPr>
              <w:t>2h</w:t>
            </w:r>
          </w:p>
        </w:tc>
        <w:tc>
          <w:tcPr>
            <w:tcW w:w="533"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0h</w:t>
            </w:r>
          </w:p>
          <w:p w:rsidR="00087688" w:rsidRDefault="00087688"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Default="005E7D75" w:rsidP="005E7D75">
            <w:pPr>
              <w:pStyle w:val="Normal1"/>
              <w:spacing w:after="0" w:line="240" w:lineRule="auto"/>
            </w:pPr>
            <w:r>
              <w:rPr>
                <w:rFonts w:ascii="Cambria" w:eastAsia="Cambria" w:hAnsi="Cambria" w:cs="Cambria"/>
                <w:lang w:val="fr-FR"/>
              </w:rPr>
              <w:t xml:space="preserve">- </w:t>
            </w:r>
            <w:r>
              <w:rPr>
                <w:lang w:val="fr-FR"/>
              </w:rPr>
              <w:t>Diagramme de séquences</w:t>
            </w:r>
          </w:p>
        </w:tc>
        <w:tc>
          <w:tcPr>
            <w:tcW w:w="610" w:type="pct"/>
          </w:tcPr>
          <w:p w:rsidR="00087688" w:rsidRDefault="00087688" w:rsidP="006A59B1">
            <w:pPr>
              <w:pStyle w:val="Normal1"/>
              <w:spacing w:after="0" w:line="240" w:lineRule="auto"/>
              <w:jc w:val="center"/>
            </w:pPr>
            <w:r>
              <w:rPr>
                <w:rFonts w:ascii="Cambria" w:eastAsia="Cambria" w:hAnsi="Cambria" w:cs="Cambria"/>
              </w:rPr>
              <w:t>3h</w:t>
            </w:r>
          </w:p>
        </w:tc>
        <w:tc>
          <w:tcPr>
            <w:tcW w:w="685" w:type="pct"/>
          </w:tcPr>
          <w:p w:rsidR="00087688" w:rsidRDefault="00087688"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1B4090" w:rsidRDefault="001B4090">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7" w:name="_Toc341188910"/>
      <w:r>
        <w:t xml:space="preserve">Monsieur Stéphan </w:t>
      </w:r>
      <w:proofErr w:type="spellStart"/>
      <w:r>
        <w:t>Donin</w:t>
      </w:r>
      <w:proofErr w:type="spellEnd"/>
      <w:r w:rsidR="00FE4BC0">
        <w:t xml:space="preserve"> : Responsable développement</w:t>
      </w:r>
      <w:bookmarkEnd w:id="67"/>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21552B" w:rsidTr="005A51C3">
        <w:tc>
          <w:tcPr>
            <w:tcW w:w="598"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21552B" w:rsidRDefault="0021552B" w:rsidP="005A51C3">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21552B" w:rsidRDefault="0021552B" w:rsidP="005A51C3">
            <w:pPr>
              <w:pStyle w:val="Normal1"/>
              <w:spacing w:after="0" w:line="240" w:lineRule="auto"/>
            </w:pPr>
            <w:proofErr w:type="spellStart"/>
            <w:r>
              <w:rPr>
                <w:rFonts w:ascii="Cambria" w:eastAsia="Cambria" w:hAnsi="Cambria" w:cs="Cambria"/>
                <w:b/>
              </w:rPr>
              <w:t>Remarques</w:t>
            </w:r>
            <w:proofErr w:type="spellEnd"/>
          </w:p>
        </w:tc>
      </w:tr>
      <w:tr w:rsidR="0021552B" w:rsidTr="005A51C3">
        <w:tc>
          <w:tcPr>
            <w:tcW w:w="598" w:type="pct"/>
            <w:shd w:val="clear" w:color="auto" w:fill="E6EED5"/>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21552B" w:rsidRPr="00955D38" w:rsidRDefault="0021552B" w:rsidP="005A51C3">
            <w:pPr>
              <w:pStyle w:val="Normal1"/>
              <w:spacing w:after="0" w:line="240" w:lineRule="auto"/>
              <w:rPr>
                <w:lang w:val="fr-FR"/>
              </w:rPr>
            </w:pPr>
            <w:r w:rsidRPr="00955D38">
              <w:rPr>
                <w:lang w:val="fr-FR"/>
              </w:rPr>
              <w:t>- Découverte Cahier des charges</w:t>
            </w:r>
          </w:p>
          <w:p w:rsidR="0021552B" w:rsidRPr="00955D38" w:rsidRDefault="0021552B" w:rsidP="005A51C3">
            <w:pPr>
              <w:pStyle w:val="Normal1"/>
              <w:spacing w:after="0" w:line="240" w:lineRule="auto"/>
              <w:rPr>
                <w:lang w:val="fr-FR"/>
              </w:rPr>
            </w:pPr>
            <w:r w:rsidRPr="00955D38">
              <w:rPr>
                <w:lang w:val="fr-FR"/>
              </w:rPr>
              <w:t xml:space="preserve">- </w:t>
            </w:r>
            <w:r>
              <w:rPr>
                <w:lang w:val="fr-FR"/>
              </w:rPr>
              <w:t>Répartition des tâches</w:t>
            </w:r>
          </w:p>
          <w:p w:rsidR="0021552B" w:rsidRPr="00955D38" w:rsidRDefault="0021552B" w:rsidP="005A51C3">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tc>
        <w:tc>
          <w:tcPr>
            <w:tcW w:w="685"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tc>
        <w:tc>
          <w:tcPr>
            <w:tcW w:w="533" w:type="pct"/>
            <w:shd w:val="clear" w:color="auto" w:fill="E6EED5"/>
            <w:tcMar>
              <w:left w:w="115" w:type="dxa"/>
              <w:right w:w="115" w:type="dxa"/>
            </w:tcMar>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rsidR="0021552B" w:rsidRDefault="0021552B" w:rsidP="005A51C3">
            <w:pPr>
              <w:pStyle w:val="Normal1"/>
              <w:spacing w:after="0" w:line="240" w:lineRule="auto"/>
            </w:pPr>
          </w:p>
        </w:tc>
      </w:tr>
      <w:tr w:rsidR="0021552B" w:rsidTr="005A51C3">
        <w:tc>
          <w:tcPr>
            <w:tcW w:w="598"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rsidR="0021552B" w:rsidRPr="00D63720" w:rsidRDefault="0021552B" w:rsidP="005A51C3">
            <w:pPr>
              <w:pStyle w:val="Normal1"/>
              <w:spacing w:after="0" w:line="240" w:lineRule="auto"/>
              <w:rPr>
                <w:lang w:val="fr-FR"/>
              </w:rPr>
            </w:pPr>
            <w:r>
              <w:rPr>
                <w:lang w:val="fr-FR"/>
              </w:rPr>
              <w:t>- Réunion IM interfaçage</w:t>
            </w:r>
          </w:p>
        </w:tc>
        <w:tc>
          <w:tcPr>
            <w:tcW w:w="610" w:type="pct"/>
            <w:tcMar>
              <w:left w:w="115" w:type="dxa"/>
              <w:right w:w="115" w:type="dxa"/>
            </w:tcMar>
          </w:tcPr>
          <w:p w:rsidR="0021552B" w:rsidRDefault="0021552B" w:rsidP="005A51C3">
            <w:pPr>
              <w:pStyle w:val="Normal1"/>
              <w:spacing w:after="0" w:line="240" w:lineRule="auto"/>
              <w:jc w:val="center"/>
            </w:pPr>
            <w:r>
              <w:t>h</w:t>
            </w:r>
          </w:p>
          <w:p w:rsidR="0021552B" w:rsidRDefault="0021552B" w:rsidP="005A51C3">
            <w:pPr>
              <w:pStyle w:val="Normal1"/>
              <w:spacing w:after="0" w:line="240" w:lineRule="auto"/>
              <w:jc w:val="center"/>
            </w:pPr>
          </w:p>
        </w:tc>
        <w:tc>
          <w:tcPr>
            <w:tcW w:w="685" w:type="pct"/>
            <w:tcMar>
              <w:left w:w="115" w:type="dxa"/>
              <w:right w:w="115" w:type="dxa"/>
            </w:tcMar>
          </w:tcPr>
          <w:p w:rsidR="0021552B" w:rsidRDefault="0021552B" w:rsidP="005A51C3">
            <w:pPr>
              <w:pStyle w:val="Normal1"/>
              <w:spacing w:after="0" w:line="240" w:lineRule="auto"/>
              <w:jc w:val="center"/>
            </w:pPr>
            <w:r>
              <w:t>3h</w:t>
            </w:r>
          </w:p>
        </w:tc>
        <w:tc>
          <w:tcPr>
            <w:tcW w:w="533" w:type="pct"/>
            <w:tcMar>
              <w:left w:w="115" w:type="dxa"/>
              <w:right w:w="115" w:type="dxa"/>
            </w:tcMar>
          </w:tcPr>
          <w:p w:rsidR="0021552B" w:rsidRDefault="0021552B" w:rsidP="005A51C3">
            <w:pPr>
              <w:pStyle w:val="Normal1"/>
              <w:spacing w:after="0" w:line="240" w:lineRule="auto"/>
              <w:jc w:val="center"/>
            </w:pPr>
            <w:r>
              <w:t>0h</w:t>
            </w:r>
          </w:p>
        </w:tc>
        <w:tc>
          <w:tcPr>
            <w:tcW w:w="1128" w:type="pct"/>
            <w:tcMar>
              <w:left w:w="115" w:type="dxa"/>
              <w:right w:w="115" w:type="dxa"/>
            </w:tcMar>
          </w:tcPr>
          <w:p w:rsidR="0021552B" w:rsidRDefault="0021552B" w:rsidP="005A51C3">
            <w:pPr>
              <w:pStyle w:val="Normal1"/>
              <w:spacing w:after="0" w:line="240" w:lineRule="auto"/>
            </w:pPr>
          </w:p>
        </w:tc>
      </w:tr>
      <w:tr w:rsidR="0021552B" w:rsidTr="005A51C3">
        <w:tc>
          <w:tcPr>
            <w:tcW w:w="598" w:type="pct"/>
            <w:shd w:val="clear" w:color="auto" w:fill="E6EED5"/>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rsidR="0021552B" w:rsidRPr="00D63720" w:rsidRDefault="0021552B" w:rsidP="005A51C3">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30min</w:t>
            </w:r>
          </w:p>
        </w:tc>
        <w:tc>
          <w:tcPr>
            <w:tcW w:w="685" w:type="pct"/>
            <w:shd w:val="clear" w:color="auto" w:fill="E6EED5"/>
            <w:tcMar>
              <w:left w:w="115" w:type="dxa"/>
              <w:right w:w="115" w:type="dxa"/>
            </w:tcMar>
          </w:tcPr>
          <w:p w:rsidR="0021552B" w:rsidRDefault="0021552B" w:rsidP="005A51C3">
            <w:pPr>
              <w:pStyle w:val="Normal1"/>
              <w:spacing w:after="0" w:line="240" w:lineRule="auto"/>
              <w:jc w:val="center"/>
            </w:pPr>
            <w:r>
              <w:t>30min</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30min</w:t>
            </w:r>
          </w:p>
        </w:tc>
        <w:tc>
          <w:tcPr>
            <w:tcW w:w="533" w:type="pct"/>
            <w:shd w:val="clear" w:color="auto" w:fill="E6EED5"/>
            <w:tcMar>
              <w:left w:w="115" w:type="dxa"/>
              <w:right w:w="115" w:type="dxa"/>
            </w:tcMar>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rsidR="0021552B" w:rsidRDefault="0021552B" w:rsidP="005A51C3">
            <w:pPr>
              <w:pStyle w:val="Normal1"/>
              <w:spacing w:after="0" w:line="240" w:lineRule="auto"/>
            </w:pPr>
          </w:p>
        </w:tc>
      </w:tr>
      <w:tr w:rsidR="0021552B" w:rsidTr="005A51C3">
        <w:tc>
          <w:tcPr>
            <w:tcW w:w="598"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21552B" w:rsidRDefault="0021552B" w:rsidP="005A51C3">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21552B" w:rsidRDefault="0021552B" w:rsidP="005A51C3">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rsidR="0021552B" w:rsidRPr="00D63720" w:rsidRDefault="0021552B" w:rsidP="005A51C3">
            <w:pPr>
              <w:pStyle w:val="Normal1"/>
              <w:spacing w:after="0" w:line="240" w:lineRule="auto"/>
              <w:rPr>
                <w:lang w:val="fr-FR"/>
              </w:rPr>
            </w:pPr>
            <w:r>
              <w:rPr>
                <w:rFonts w:ascii="Cambria" w:eastAsia="Cambria" w:hAnsi="Cambria" w:cs="Cambria"/>
                <w:lang w:val="fr-FR"/>
              </w:rPr>
              <w:lastRenderedPageBreak/>
              <w:t>- Etude sérialisation</w:t>
            </w:r>
          </w:p>
        </w:tc>
        <w:tc>
          <w:tcPr>
            <w:tcW w:w="610"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3h</w:t>
            </w:r>
          </w:p>
          <w:p w:rsidR="0021552B" w:rsidRDefault="0021552B" w:rsidP="005A51C3">
            <w:pPr>
              <w:pStyle w:val="Normal1"/>
              <w:spacing w:after="0" w:line="240" w:lineRule="auto"/>
              <w:jc w:val="center"/>
            </w:pPr>
            <w:r>
              <w:rPr>
                <w:rFonts w:ascii="Cambria" w:eastAsia="Cambria" w:hAnsi="Cambria" w:cs="Cambria"/>
              </w:rPr>
              <w:t>2h</w:t>
            </w:r>
          </w:p>
          <w:p w:rsidR="0021552B" w:rsidRDefault="0021552B" w:rsidP="005A51C3">
            <w:pPr>
              <w:pStyle w:val="Normal1"/>
              <w:spacing w:after="0" w:line="240" w:lineRule="auto"/>
              <w:jc w:val="center"/>
            </w:pPr>
            <w:r>
              <w:lastRenderedPageBreak/>
              <w:t>1h</w:t>
            </w:r>
          </w:p>
        </w:tc>
        <w:tc>
          <w:tcPr>
            <w:tcW w:w="685"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3h</w:t>
            </w:r>
          </w:p>
          <w:p w:rsidR="0021552B" w:rsidRDefault="0021552B" w:rsidP="005A51C3">
            <w:pPr>
              <w:pStyle w:val="Normal1"/>
              <w:spacing w:after="0" w:line="240" w:lineRule="auto"/>
              <w:jc w:val="center"/>
            </w:pPr>
            <w:r>
              <w:rPr>
                <w:rFonts w:ascii="Cambria" w:eastAsia="Cambria" w:hAnsi="Cambria" w:cs="Cambria"/>
              </w:rPr>
              <w:t>2h</w:t>
            </w:r>
          </w:p>
          <w:p w:rsidR="0021552B" w:rsidRDefault="0021552B" w:rsidP="005A51C3">
            <w:pPr>
              <w:pStyle w:val="Normal1"/>
              <w:spacing w:after="0" w:line="240" w:lineRule="auto"/>
              <w:jc w:val="center"/>
            </w:pPr>
            <w:r>
              <w:lastRenderedPageBreak/>
              <w:t>1h</w:t>
            </w:r>
          </w:p>
        </w:tc>
        <w:tc>
          <w:tcPr>
            <w:tcW w:w="533"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0h</w:t>
            </w:r>
          </w:p>
          <w:p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0h</w:t>
            </w:r>
          </w:p>
          <w:p w:rsidR="0021552B" w:rsidRDefault="0021552B" w:rsidP="005A51C3">
            <w:pPr>
              <w:pStyle w:val="Normal1"/>
              <w:spacing w:after="0" w:line="240" w:lineRule="auto"/>
              <w:jc w:val="center"/>
            </w:pPr>
            <w:r>
              <w:rPr>
                <w:rFonts w:ascii="Cambria" w:eastAsia="Cambria" w:hAnsi="Cambria" w:cs="Cambria"/>
              </w:rPr>
              <w:lastRenderedPageBreak/>
              <w:t>1h</w:t>
            </w:r>
          </w:p>
        </w:tc>
        <w:tc>
          <w:tcPr>
            <w:tcW w:w="1128" w:type="pct"/>
            <w:tcMar>
              <w:left w:w="115" w:type="dxa"/>
              <w:right w:w="115" w:type="dxa"/>
            </w:tcMar>
          </w:tcPr>
          <w:p w:rsidR="0021552B" w:rsidRPr="00D63720" w:rsidRDefault="0021552B" w:rsidP="005A51C3">
            <w:pPr>
              <w:pStyle w:val="Normal1"/>
              <w:spacing w:after="0" w:line="240" w:lineRule="auto"/>
              <w:rPr>
                <w:lang w:val="fr-FR"/>
              </w:rPr>
            </w:pPr>
          </w:p>
        </w:tc>
      </w:tr>
      <w:tr w:rsidR="0021552B" w:rsidTr="005A51C3">
        <w:tc>
          <w:tcPr>
            <w:tcW w:w="598" w:type="pct"/>
          </w:tcPr>
          <w:p w:rsidR="0021552B" w:rsidRDefault="0021552B" w:rsidP="005A51C3">
            <w:pPr>
              <w:pStyle w:val="Normal1"/>
              <w:spacing w:after="0" w:line="240" w:lineRule="auto"/>
              <w:jc w:val="center"/>
            </w:pPr>
            <w:r>
              <w:rPr>
                <w:rFonts w:ascii="Cambria" w:eastAsia="Cambria" w:hAnsi="Cambria" w:cs="Cambria"/>
                <w:b/>
              </w:rPr>
              <w:lastRenderedPageBreak/>
              <w:t>16/10</w:t>
            </w:r>
          </w:p>
        </w:tc>
        <w:tc>
          <w:tcPr>
            <w:tcW w:w="1446" w:type="pct"/>
          </w:tcPr>
          <w:p w:rsidR="0021552B" w:rsidRDefault="0021552B" w:rsidP="005A51C3">
            <w:pPr>
              <w:pStyle w:val="Normal1"/>
              <w:spacing w:after="0" w:line="240" w:lineRule="auto"/>
              <w:rPr>
                <w:rFonts w:ascii="Cambria" w:eastAsia="Cambria" w:hAnsi="Cambria" w:cs="Cambria"/>
              </w:rPr>
            </w:pPr>
            <w:r>
              <w:rPr>
                <w:rFonts w:ascii="Cambria" w:eastAsia="Cambria" w:hAnsi="Cambria" w:cs="Cambria"/>
              </w:rPr>
              <w:t xml:space="preserve">  - </w:t>
            </w:r>
            <w:proofErr w:type="spellStart"/>
            <w:r>
              <w:rPr>
                <w:rFonts w:ascii="Cambria" w:eastAsia="Cambria" w:hAnsi="Cambria" w:cs="Cambria"/>
              </w:rPr>
              <w:t>Réalisation</w:t>
            </w:r>
            <w:proofErr w:type="spellEnd"/>
            <w:r>
              <w:rPr>
                <w:rFonts w:ascii="Cambria" w:eastAsia="Cambria" w:hAnsi="Cambria" w:cs="Cambria"/>
              </w:rPr>
              <w:t xml:space="preserve"> </w:t>
            </w:r>
            <w:proofErr w:type="spellStart"/>
            <w:r>
              <w:rPr>
                <w:rFonts w:ascii="Cambria" w:eastAsia="Cambria" w:hAnsi="Cambria" w:cs="Cambria"/>
              </w:rPr>
              <w:t>sérialisation</w:t>
            </w:r>
            <w:proofErr w:type="spellEnd"/>
          </w:p>
          <w:p w:rsidR="0021552B" w:rsidRDefault="0021552B" w:rsidP="005A51C3">
            <w:pPr>
              <w:pStyle w:val="Normal1"/>
              <w:spacing w:after="0" w:line="240" w:lineRule="auto"/>
            </w:pPr>
            <w:r>
              <w:rPr>
                <w:rFonts w:ascii="Cambria" w:eastAsia="Cambria" w:hAnsi="Cambria" w:cs="Cambria"/>
              </w:rPr>
              <w:t xml:space="preserve">  - </w:t>
            </w:r>
            <w:proofErr w:type="spellStart"/>
            <w:r>
              <w:rPr>
                <w:rFonts w:ascii="Cambria" w:eastAsia="Cambria" w:hAnsi="Cambria" w:cs="Cambria"/>
              </w:rPr>
              <w:t>Réalisation</w:t>
            </w:r>
            <w:proofErr w:type="spellEnd"/>
            <w:r>
              <w:rPr>
                <w:rFonts w:ascii="Cambria" w:eastAsia="Cambria" w:hAnsi="Cambria" w:cs="Cambria"/>
              </w:rPr>
              <w:t xml:space="preserve"> classes parties</w:t>
            </w:r>
          </w:p>
        </w:tc>
        <w:tc>
          <w:tcPr>
            <w:tcW w:w="610" w:type="pct"/>
          </w:tcPr>
          <w:p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1h</w:t>
            </w:r>
          </w:p>
          <w:p w:rsidR="0021552B" w:rsidRDefault="0021552B" w:rsidP="005A51C3">
            <w:pPr>
              <w:pStyle w:val="Normal1"/>
              <w:spacing w:after="0" w:line="240" w:lineRule="auto"/>
              <w:jc w:val="center"/>
            </w:pPr>
            <w:r>
              <w:rPr>
                <w:rFonts w:ascii="Cambria" w:eastAsia="Cambria" w:hAnsi="Cambria" w:cs="Cambria"/>
              </w:rPr>
              <w:t>3h</w:t>
            </w:r>
          </w:p>
        </w:tc>
        <w:tc>
          <w:tcPr>
            <w:tcW w:w="685" w:type="pct"/>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r>
              <w:t>3h</w:t>
            </w:r>
          </w:p>
        </w:tc>
        <w:tc>
          <w:tcPr>
            <w:tcW w:w="533" w:type="pct"/>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r>
              <w:t>0h</w:t>
            </w:r>
          </w:p>
        </w:tc>
        <w:tc>
          <w:tcPr>
            <w:tcW w:w="1128" w:type="pct"/>
          </w:tcPr>
          <w:p w:rsidR="0021552B" w:rsidRDefault="0021552B" w:rsidP="005A51C3">
            <w:pPr>
              <w:pStyle w:val="Normal1"/>
              <w:spacing w:after="0" w:line="240" w:lineRule="auto"/>
            </w:pPr>
          </w:p>
        </w:tc>
      </w:tr>
    </w:tbl>
    <w:p w:rsidR="001B4090" w:rsidRPr="001B4090" w:rsidRDefault="001B4090" w:rsidP="001B4090"/>
    <w:p w:rsidR="00FE4BC0" w:rsidRDefault="00520CD9" w:rsidP="00FE4BC0">
      <w:pPr>
        <w:pStyle w:val="Titre3"/>
      </w:pPr>
      <w:bookmarkStart w:id="68" w:name="_Toc341188911"/>
      <w:r>
        <w:t>Monsieur Louis Pontoise</w:t>
      </w:r>
      <w:r w:rsidR="00FE4BC0">
        <w:t> : Chef qualité</w:t>
      </w:r>
      <w:bookmarkEnd w:id="68"/>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21552B">
            <w:pPr>
              <w:pStyle w:val="Normal1"/>
              <w:spacing w:after="0" w:line="240" w:lineRule="auto"/>
              <w:rPr>
                <w:lang w:val="fr-FR"/>
              </w:rPr>
            </w:pPr>
            <w:r w:rsidRPr="00955D38">
              <w:rPr>
                <w:lang w:val="fr-FR"/>
              </w:rPr>
              <w:t xml:space="preserve">- </w:t>
            </w:r>
            <w:r w:rsidR="0021552B">
              <w:rPr>
                <w:lang w:val="fr-FR"/>
              </w:rPr>
              <w:t>Réunion qualité</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1h</w:t>
            </w: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1h</w:t>
            </w: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0h</w:t>
            </w: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tcMar>
              <w:left w:w="115" w:type="dxa"/>
              <w:right w:w="115" w:type="dxa"/>
            </w:tcMar>
          </w:tcPr>
          <w:p w:rsidR="00087688" w:rsidRDefault="0021552B" w:rsidP="006A59B1">
            <w:pPr>
              <w:pStyle w:val="Normal1"/>
              <w:spacing w:after="0" w:line="240" w:lineRule="auto"/>
              <w:jc w:val="center"/>
            </w:pPr>
            <w:r>
              <w:t>3</w:t>
            </w:r>
            <w:r w:rsidR="00087688">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shd w:val="clear" w:color="auto" w:fill="E6EED5"/>
            <w:tcMar>
              <w:left w:w="115" w:type="dxa"/>
              <w:right w:w="115" w:type="dxa"/>
            </w:tcMar>
          </w:tcPr>
          <w:p w:rsidR="00087688" w:rsidRDefault="0021552B" w:rsidP="0021552B">
            <w:pPr>
              <w:pStyle w:val="Normal1"/>
              <w:spacing w:after="0" w:line="240" w:lineRule="auto"/>
              <w:jc w:val="center"/>
            </w:pPr>
            <w:r>
              <w:t>3h</w:t>
            </w:r>
          </w:p>
        </w:tc>
        <w:tc>
          <w:tcPr>
            <w:tcW w:w="685" w:type="pct"/>
            <w:shd w:val="clear" w:color="auto" w:fill="E6EED5"/>
            <w:tcMar>
              <w:left w:w="115" w:type="dxa"/>
              <w:right w:w="115" w:type="dxa"/>
            </w:tcMar>
          </w:tcPr>
          <w:p w:rsidR="00087688" w:rsidRDefault="0021552B" w:rsidP="0021552B">
            <w:pPr>
              <w:pStyle w:val="Normal1"/>
              <w:spacing w:after="0" w:line="240" w:lineRule="auto"/>
              <w:jc w:val="center"/>
            </w:pPr>
            <w:r>
              <w:t>3h</w:t>
            </w:r>
          </w:p>
        </w:tc>
        <w:tc>
          <w:tcPr>
            <w:tcW w:w="533" w:type="pct"/>
            <w:shd w:val="clear" w:color="auto" w:fill="E6EED5"/>
            <w:tcMar>
              <w:left w:w="115" w:type="dxa"/>
              <w:right w:w="115" w:type="dxa"/>
            </w:tcMar>
          </w:tcPr>
          <w:p w:rsidR="00087688" w:rsidRDefault="00087688" w:rsidP="0021552B">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Pr="00D63720" w:rsidRDefault="00087688" w:rsidP="006A59B1">
            <w:pPr>
              <w:pStyle w:val="Normal1"/>
              <w:spacing w:after="0" w:line="240" w:lineRule="auto"/>
              <w:rPr>
                <w:lang w:val="fr-FR"/>
              </w:rPr>
            </w:pPr>
            <w:r w:rsidRPr="00D63720">
              <w:rPr>
                <w:rFonts w:ascii="Cambria" w:eastAsia="Cambria" w:hAnsi="Cambria" w:cs="Cambria"/>
                <w:lang w:val="fr-FR"/>
              </w:rPr>
              <w:t xml:space="preserve">- </w:t>
            </w:r>
            <w:r w:rsidR="0021552B">
              <w:rPr>
                <w:lang w:val="fr-FR"/>
              </w:rPr>
              <w:t>Réunion qualité</w:t>
            </w:r>
          </w:p>
        </w:tc>
        <w:tc>
          <w:tcPr>
            <w:tcW w:w="610"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3h</w:t>
            </w:r>
          </w:p>
        </w:tc>
        <w:tc>
          <w:tcPr>
            <w:tcW w:w="533"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087688" w:rsidRDefault="006F490E" w:rsidP="006F490E">
            <w:pPr>
              <w:pStyle w:val="Normal1"/>
              <w:spacing w:after="0" w:line="240" w:lineRule="auto"/>
            </w:pPr>
            <w:r>
              <w:rPr>
                <w:rFonts w:ascii="Cambria" w:eastAsia="Cambria" w:hAnsi="Cambria" w:cs="Cambria"/>
              </w:rPr>
              <w:t xml:space="preserve">  </w:t>
            </w:r>
            <w:r w:rsidR="00087688">
              <w:rPr>
                <w:rFonts w:ascii="Cambria" w:eastAsia="Cambria" w:hAnsi="Cambria" w:cs="Cambria"/>
              </w:rPr>
              <w:t xml:space="preserve">- </w:t>
            </w:r>
            <w:proofErr w:type="spellStart"/>
            <w:r>
              <w:rPr>
                <w:rFonts w:ascii="Cambria" w:eastAsia="Cambria" w:hAnsi="Cambria" w:cs="Cambria"/>
              </w:rPr>
              <w:t>Réalisation</w:t>
            </w:r>
            <w:proofErr w:type="spellEnd"/>
            <w:r>
              <w:rPr>
                <w:rFonts w:ascii="Cambria" w:eastAsia="Cambria" w:hAnsi="Cambria" w:cs="Cambria"/>
              </w:rPr>
              <w:t xml:space="preserve"> classes </w:t>
            </w:r>
            <w:proofErr w:type="spellStart"/>
            <w:r>
              <w:rPr>
                <w:rFonts w:ascii="Cambria" w:eastAsia="Cambria" w:hAnsi="Cambria" w:cs="Cambria"/>
              </w:rPr>
              <w:t>Profils</w:t>
            </w:r>
            <w:proofErr w:type="spellEnd"/>
          </w:p>
        </w:tc>
        <w:tc>
          <w:tcPr>
            <w:tcW w:w="610" w:type="pct"/>
          </w:tcPr>
          <w:p w:rsidR="00087688" w:rsidRDefault="00087688" w:rsidP="006A59B1">
            <w:pPr>
              <w:pStyle w:val="Normal1"/>
              <w:spacing w:after="0" w:line="240" w:lineRule="auto"/>
              <w:jc w:val="center"/>
            </w:pPr>
            <w:r>
              <w:rPr>
                <w:rFonts w:ascii="Cambria" w:eastAsia="Cambria" w:hAnsi="Cambria" w:cs="Cambria"/>
              </w:rPr>
              <w:t>3h</w:t>
            </w:r>
          </w:p>
        </w:tc>
        <w:tc>
          <w:tcPr>
            <w:tcW w:w="685" w:type="pct"/>
          </w:tcPr>
          <w:p w:rsidR="00087688" w:rsidRDefault="00087688"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087688" w:rsidRPr="00087688" w:rsidRDefault="00087688" w:rsidP="00087688"/>
    <w:p w:rsidR="00087688" w:rsidRDefault="00087688">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9" w:name="_Toc341188912"/>
      <w:r>
        <w:t xml:space="preserve">Monsieur Karim </w:t>
      </w:r>
      <w:proofErr w:type="spellStart"/>
      <w:r>
        <w:t>Hamidou</w:t>
      </w:r>
      <w:proofErr w:type="spellEnd"/>
      <w:r w:rsidR="00FE4BC0">
        <w:t> : Responsable d’études</w:t>
      </w:r>
      <w:bookmarkEnd w:id="69"/>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6A59B1">
            <w:pPr>
              <w:pStyle w:val="Normal1"/>
              <w:spacing w:after="0" w:line="240" w:lineRule="auto"/>
              <w:rPr>
                <w:lang w:val="fr-FR"/>
              </w:rPr>
            </w:pPr>
            <w:r>
              <w:rPr>
                <w:lang w:val="fr-FR"/>
              </w:rPr>
              <w:t>- Réunion IM interfaçage</w:t>
            </w:r>
          </w:p>
        </w:tc>
        <w:tc>
          <w:tcPr>
            <w:tcW w:w="610" w:type="pct"/>
            <w:tcMar>
              <w:left w:w="115" w:type="dxa"/>
              <w:right w:w="115" w:type="dxa"/>
            </w:tcMar>
          </w:tcPr>
          <w:p w:rsidR="00087688" w:rsidRDefault="00087688" w:rsidP="006A59B1">
            <w:pPr>
              <w:pStyle w:val="Normal1"/>
              <w:spacing w:after="0" w:line="240" w:lineRule="auto"/>
              <w:jc w:val="center"/>
            </w:pPr>
            <w:r>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6A59B1">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30min</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30min</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Default="00087688" w:rsidP="006A59B1">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rsidR="0021552B" w:rsidRPr="00D63720" w:rsidRDefault="0021552B" w:rsidP="006A59B1">
            <w:pPr>
              <w:pStyle w:val="Normal1"/>
              <w:spacing w:after="0" w:line="240" w:lineRule="auto"/>
              <w:rPr>
                <w:lang w:val="fr-FR"/>
              </w:rPr>
            </w:pPr>
            <w:r>
              <w:rPr>
                <w:rFonts w:ascii="Cambria" w:eastAsia="Cambria" w:hAnsi="Cambria" w:cs="Cambria"/>
                <w:lang w:val="fr-FR"/>
              </w:rPr>
              <w:t>- Etude sérialisation</w:t>
            </w:r>
          </w:p>
        </w:tc>
        <w:tc>
          <w:tcPr>
            <w:tcW w:w="610"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3h</w:t>
            </w:r>
          </w:p>
          <w:p w:rsidR="00087688" w:rsidRDefault="0021552B" w:rsidP="006A59B1">
            <w:pPr>
              <w:pStyle w:val="Normal1"/>
              <w:spacing w:after="0" w:line="240" w:lineRule="auto"/>
              <w:jc w:val="center"/>
            </w:pPr>
            <w:r>
              <w:rPr>
                <w:rFonts w:ascii="Cambria" w:eastAsia="Cambria" w:hAnsi="Cambria" w:cs="Cambria"/>
              </w:rPr>
              <w:t>2</w:t>
            </w:r>
            <w:r w:rsidR="00087688">
              <w:rPr>
                <w:rFonts w:ascii="Cambria" w:eastAsia="Cambria" w:hAnsi="Cambria" w:cs="Cambria"/>
              </w:rPr>
              <w:t>h</w:t>
            </w:r>
          </w:p>
          <w:p w:rsidR="00087688" w:rsidRDefault="0021552B" w:rsidP="0021552B">
            <w:pPr>
              <w:pStyle w:val="Normal1"/>
              <w:spacing w:after="0" w:line="240" w:lineRule="auto"/>
              <w:jc w:val="center"/>
            </w:pPr>
            <w:r>
              <w:t>1h</w:t>
            </w:r>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3h</w:t>
            </w:r>
          </w:p>
          <w:p w:rsidR="00087688" w:rsidRDefault="00087688" w:rsidP="006A59B1">
            <w:pPr>
              <w:pStyle w:val="Normal1"/>
              <w:spacing w:after="0" w:line="240" w:lineRule="auto"/>
              <w:jc w:val="center"/>
            </w:pPr>
            <w:r>
              <w:rPr>
                <w:rFonts w:ascii="Cambria" w:eastAsia="Cambria" w:hAnsi="Cambria" w:cs="Cambria"/>
              </w:rPr>
              <w:t>2h</w:t>
            </w:r>
          </w:p>
          <w:p w:rsidR="00087688" w:rsidRDefault="0021552B" w:rsidP="006A59B1">
            <w:pPr>
              <w:pStyle w:val="Normal1"/>
              <w:spacing w:after="0" w:line="240" w:lineRule="auto"/>
              <w:jc w:val="center"/>
            </w:pPr>
            <w:r>
              <w:t>1h</w:t>
            </w:r>
          </w:p>
        </w:tc>
        <w:tc>
          <w:tcPr>
            <w:tcW w:w="533"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0h</w:t>
            </w:r>
          </w:p>
          <w:p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0</w:t>
            </w:r>
            <w:r w:rsidR="00087688">
              <w:rPr>
                <w:rFonts w:ascii="Cambria" w:eastAsia="Cambria" w:hAnsi="Cambria" w:cs="Cambria"/>
              </w:rPr>
              <w:t>h</w:t>
            </w:r>
          </w:p>
          <w:p w:rsidR="0021552B" w:rsidRDefault="0021552B"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087688" w:rsidRPr="006F490E" w:rsidRDefault="0021552B" w:rsidP="0021552B">
            <w:pPr>
              <w:pStyle w:val="Normal1"/>
              <w:spacing w:after="0" w:line="240" w:lineRule="auto"/>
              <w:rPr>
                <w:rFonts w:ascii="Cambria" w:eastAsia="Cambria" w:hAnsi="Cambria" w:cs="Cambria"/>
                <w:lang w:val="fr-FR"/>
              </w:rPr>
            </w:pPr>
            <w:r w:rsidRPr="006F490E">
              <w:rPr>
                <w:rFonts w:ascii="Cambria" w:eastAsia="Cambria" w:hAnsi="Cambria" w:cs="Cambria"/>
                <w:lang w:val="fr-FR"/>
              </w:rPr>
              <w:t xml:space="preserve">  </w:t>
            </w:r>
            <w:r w:rsidR="00087688" w:rsidRPr="006F490E">
              <w:rPr>
                <w:rFonts w:ascii="Cambria" w:eastAsia="Cambria" w:hAnsi="Cambria" w:cs="Cambria"/>
                <w:lang w:val="fr-FR"/>
              </w:rPr>
              <w:t>-</w:t>
            </w:r>
            <w:r w:rsidRPr="006F490E">
              <w:rPr>
                <w:rFonts w:ascii="Cambria" w:eastAsia="Cambria" w:hAnsi="Cambria" w:cs="Cambria"/>
                <w:lang w:val="fr-FR"/>
              </w:rPr>
              <w:t xml:space="preserve"> Réalisation sérialisation</w:t>
            </w:r>
          </w:p>
          <w:p w:rsidR="0021552B" w:rsidRPr="006F490E" w:rsidRDefault="0021552B" w:rsidP="0021552B">
            <w:pPr>
              <w:pStyle w:val="Normal1"/>
              <w:spacing w:after="0" w:line="240" w:lineRule="auto"/>
              <w:rPr>
                <w:lang w:val="fr-FR"/>
              </w:rPr>
            </w:pPr>
            <w:r w:rsidRPr="006F490E">
              <w:rPr>
                <w:rFonts w:ascii="Cambria" w:eastAsia="Cambria" w:hAnsi="Cambria" w:cs="Cambria"/>
                <w:lang w:val="fr-FR"/>
              </w:rPr>
              <w:t xml:space="preserve">  - Réalisation classes parties</w:t>
            </w:r>
          </w:p>
        </w:tc>
        <w:tc>
          <w:tcPr>
            <w:tcW w:w="610" w:type="pct"/>
          </w:tcPr>
          <w:p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1</w:t>
            </w:r>
            <w:r w:rsidR="00087688">
              <w:rPr>
                <w:rFonts w:ascii="Cambria" w:eastAsia="Cambria" w:hAnsi="Cambria" w:cs="Cambria"/>
              </w:rPr>
              <w:t>h</w:t>
            </w:r>
          </w:p>
          <w:p w:rsidR="0021552B" w:rsidRDefault="0021552B" w:rsidP="006A59B1">
            <w:pPr>
              <w:pStyle w:val="Normal1"/>
              <w:spacing w:after="0" w:line="240" w:lineRule="auto"/>
              <w:jc w:val="center"/>
            </w:pPr>
            <w:r>
              <w:rPr>
                <w:rFonts w:ascii="Cambria" w:eastAsia="Cambria" w:hAnsi="Cambria" w:cs="Cambria"/>
              </w:rPr>
              <w:t>3h</w:t>
            </w:r>
          </w:p>
        </w:tc>
        <w:tc>
          <w:tcPr>
            <w:tcW w:w="685" w:type="pct"/>
          </w:tcPr>
          <w:p w:rsidR="00087688" w:rsidRDefault="0021552B" w:rsidP="006A59B1">
            <w:pPr>
              <w:pStyle w:val="Normal1"/>
              <w:spacing w:after="0" w:line="240" w:lineRule="auto"/>
              <w:jc w:val="center"/>
            </w:pPr>
            <w:r>
              <w:t>1h</w:t>
            </w:r>
          </w:p>
          <w:p w:rsidR="0021552B" w:rsidRDefault="0021552B"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p w:rsidR="0021552B" w:rsidRDefault="0021552B"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FE4BC0" w:rsidRDefault="00FE4BC0" w:rsidP="00FE4BC0"/>
    <w:p w:rsidR="008B4811" w:rsidRDefault="008B4811" w:rsidP="00FE4BC0"/>
    <w:p w:rsidR="008B4811" w:rsidRDefault="008B4811" w:rsidP="00FE4BC0"/>
    <w:p w:rsidR="008B4811" w:rsidRPr="00FE4BC0" w:rsidRDefault="008B4811" w:rsidP="00FE4BC0"/>
    <w:p w:rsidR="00FE4BC0" w:rsidRDefault="00FE4BC0" w:rsidP="00FE4BC0">
      <w:pPr>
        <w:pStyle w:val="Titre2"/>
      </w:pPr>
      <w:bookmarkStart w:id="70" w:name="_Toc341188913"/>
      <w:r>
        <w:lastRenderedPageBreak/>
        <w:t>Bilan</w:t>
      </w:r>
      <w:bookmarkEnd w:id="70"/>
    </w:p>
    <w:p w:rsidR="00FE4BC0" w:rsidRDefault="00FE4BC0">
      <w:r>
        <w:br w:type="page"/>
      </w:r>
    </w:p>
    <w:p w:rsidR="00FE4BC0" w:rsidRPr="008C4DE1" w:rsidRDefault="00FE4BC0" w:rsidP="00FE4BC0">
      <w:pPr>
        <w:pStyle w:val="Titre1"/>
      </w:pPr>
      <w:bookmarkStart w:id="71" w:name="_Toc341188914"/>
      <w:r>
        <w:lastRenderedPageBreak/>
        <w:t>Management du module Communication et Traitement</w:t>
      </w:r>
      <w:bookmarkEnd w:id="71"/>
    </w:p>
    <w:p w:rsidR="00FE4BC0" w:rsidRDefault="00FE4BC0" w:rsidP="00FE4BC0"/>
    <w:p w:rsidR="00FE4BC0" w:rsidRDefault="00FE4BC0" w:rsidP="00FE4BC0">
      <w:pPr>
        <w:pStyle w:val="Titre2"/>
      </w:pPr>
      <w:bookmarkStart w:id="72" w:name="_Toc341188915"/>
      <w:r>
        <w:t>Introduction</w:t>
      </w:r>
      <w:bookmarkEnd w:id="72"/>
    </w:p>
    <w:p w:rsidR="00343DE6" w:rsidRDefault="00343DE6" w:rsidP="00343DE6">
      <w:pPr>
        <w:jc w:val="both"/>
      </w:pPr>
    </w:p>
    <w:p w:rsidR="00343DE6" w:rsidRDefault="00343DE6" w:rsidP="00343DE6">
      <w:pPr>
        <w:jc w:val="both"/>
      </w:pPr>
      <w:r>
        <w:tab/>
        <w:t xml:space="preserve">Le module Communication &amp; Traitement est l'élément indispensable à la gestion du réseau. L'objectif premier de ce module est d'offrir une communication réseau suffisamment aboutie pour qu'elle paraisse transparente non seulement au joueur (utilisateur) mais aussi aux autres modules gérant l'application de façon locale. Il est donc primordial que le réseau n'entache en aucun cas la jouabilité de P2PChess. Le jeu en réseau est censé être un avantage et non un défaut apparent. Deux types de communications sont à développer dans ce module, la communication multicast et la communication point à point. Ce module faisant partie d'un ensemble de 4 modules, il y a évidemment toute une partie interfaçage avec les autres modules à mettre en place. </w:t>
      </w:r>
    </w:p>
    <w:p w:rsidR="00343DE6" w:rsidRDefault="00343DE6" w:rsidP="00343DE6">
      <w:pPr>
        <w:jc w:val="both"/>
      </w:pPr>
      <w:r>
        <w:tab/>
        <w:t xml:space="preserve">Ce plan de management va donc présenter de façon synthétique le découpage du projet avant de mettre en avant des estimations, on l'espère, proches de la réalité. Dans le cas contraire, celles-ci seront bien évidemment commentées. Viendra ensuite un schéma d'ordonnancement qui permettra de visualiser d'éventuels chemins critiques ou encore des tâches </w:t>
      </w:r>
      <w:proofErr w:type="spellStart"/>
      <w:r>
        <w:t>parallèlisables</w:t>
      </w:r>
      <w:proofErr w:type="spellEnd"/>
      <w:r>
        <w:t>. Ensuite, le diagramme de Gantt donnera une vision globale sur les différentes périodes de travail en fonction des tâches à effectuée et de leur deadline. Une partie retracera brièvement et textuellement le projet et les remarques importantes le concernant. Une analyse des risques a également été effectuée lors de ce projet, ses résultats seront donc présentés. Enfin, toutes les fiches de suivi individuelles des participants au module sont incluses pour illustrer en détails le travail de chacun. Ce plan de management se terminera par un bilan reposant sur l'intérêt du projet, sa réussite et ses difficultés.</w:t>
      </w:r>
    </w:p>
    <w:p w:rsidR="00533098" w:rsidRDefault="00533098">
      <w:r>
        <w:br w:type="page"/>
      </w:r>
    </w:p>
    <w:p w:rsidR="00FE4BC0" w:rsidRDefault="00FE4BC0" w:rsidP="00FE4BC0">
      <w:pPr>
        <w:pStyle w:val="Titre2"/>
      </w:pPr>
      <w:bookmarkStart w:id="73" w:name="_Toc341188916"/>
      <w:r>
        <w:lastRenderedPageBreak/>
        <w:t>Découpage du projet</w:t>
      </w:r>
      <w:bookmarkEnd w:id="73"/>
    </w:p>
    <w:p w:rsidR="00F46610" w:rsidRDefault="00F46610"/>
    <w:p w:rsidR="00533098" w:rsidRDefault="00241FDD">
      <w:r>
        <w:rPr>
          <w:noProof/>
          <w:lang w:eastAsia="fr-FR"/>
        </w:rPr>
        <w:pict>
          <v:group id="Group 75" o:spid="_x0000_s1079" style="position:absolute;margin-left:-61.3pt;margin-top:10.8pt;width:8in;height:517.65pt;z-index:251739136" coordorigin="190,3108" coordsize="11520,103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">
            <v:roundrect id="AutoShape 76" o:spid="_x0000_s1080" style="position:absolute;left:4290;top:3108;width:3165;height:144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MrexAAA&#10;ANsAAAAPAAAAZHJzL2Rvd25yZXYueG1sRI9BawIxFITvBf9DeAUvpWZdpbRbo4jYohehVvD62Dw3&#10;WzcvSxJ1/fdGEHocZuYbZjLrbCPO5EPtWMFwkIEgLp2uuVKw+/16fQcRIrLGxjEpuFKA2bT3NMFC&#10;uwv/0HkbK5EgHApUYGJsCylDachiGLiWOHkH5y3GJH0ltcdLgttG5ln2Ji3WnBYMtrQwVB63J6sg&#10;d/nL/tCt/dh8bPj7b3O81qelUv3nbv4JIlIX/8OP9korGI/g/iX9AD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mDK3sQAAADbAAAADwAAAAAAAAAAAAAAAACXAgAAZHJzL2Rv&#10;d25yZXYueG1sUEsFBgAAAAAEAAQA9QAAAIgDAAAAAA==&#10;" fillcolor="#ccc [656]" strokecolor="black [3213]" strokeweight="1pt">
              <v:fill color2="#f2f2f2 [3052]" focus="50%" type="gradient"/>
              <v:shadow on="t" color="#7f7f7f [1601]" opacity=".5" offset="1pt"/>
              <v:textbox>
                <w:txbxContent>
                  <w:p w:rsidR="00306BCC" w:rsidRPr="004E6998" w:rsidRDefault="00306BCC" w:rsidP="00343DE6">
                    <w:pPr>
                      <w:jc w:val="center"/>
                      <w:rPr>
                        <w:b/>
                        <w:color w:val="404040" w:themeColor="text1" w:themeTint="BF"/>
                        <w:u w:val="single"/>
                      </w:rPr>
                    </w:pPr>
                    <w:r w:rsidRPr="004E6998">
                      <w:rPr>
                        <w:b/>
                        <w:color w:val="404040" w:themeColor="text1" w:themeTint="BF"/>
                        <w:u w:val="single"/>
                      </w:rPr>
                      <w:t>Module</w:t>
                    </w:r>
                  </w:p>
                  <w:p w:rsidR="00306BCC" w:rsidRPr="004E6998" w:rsidRDefault="00306BCC" w:rsidP="00343DE6">
                    <w:pPr>
                      <w:jc w:val="center"/>
                      <w:rPr>
                        <w:b/>
                        <w:color w:val="404040" w:themeColor="text1" w:themeTint="BF"/>
                        <w:u w:val="single"/>
                      </w:rPr>
                    </w:pPr>
                    <w:r w:rsidRPr="004E6998">
                      <w:rPr>
                        <w:b/>
                        <w:color w:val="404040" w:themeColor="text1" w:themeTint="BF"/>
                        <w:u w:val="single"/>
                      </w:rPr>
                      <w:t>Communication &amp; Traitement</w:t>
                    </w:r>
                  </w:p>
                </w:txbxContent>
              </v:textbox>
            </v:roundrect>
            <v:roundrect id="AutoShape 77" o:spid="_x0000_s1081" style="position:absolute;left:954;top:5689;width:3165;height:144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VKqxAAA&#10;ANsAAAAPAAAAZHJzL2Rvd25yZXYueG1sRI9BawIxFITvhf6H8Aq9SM26LGK3RhGxpV4E10Kvj81z&#10;s3XzsiRR139vCoUeh5n5hpkvB9uJC/nQOlYwGWcgiGunW24UfB3eX2YgQkTW2DkmBTcKsFw8Psyx&#10;1O7Ke7pUsREJwqFEBSbGvpQy1IYshrHriZN3dN5iTNI3Unu8JrjtZJ5lU2mx5bRgsKe1ofpUna2C&#10;3OWj7+Ow9YV53fHHz+50a88bpZ6fhtUbiEhD/A//tT+1gqKA3y/pB8jF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YlSqsQAAADbAAAADwAAAAAAAAAAAAAAAACXAgAAZHJzL2Rv&#10;d25yZXYueG1sUEsFBgAAAAAEAAQA9QAAAIgDAAAAAA==&#10;" fillcolor="#ccc [656]" strokecolor="black [3213]" strokeweight="1pt">
              <v:fill color2="#f2f2f2 [3052]" focus="50%" type="gradient"/>
              <v:shadow on="t" color="#7f7f7f [1601]" opacity=".5" offset="1pt"/>
              <v:textbox>
                <w:txbxContent>
                  <w:p w:rsidR="00306BCC" w:rsidRPr="004E6998" w:rsidRDefault="00306BCC" w:rsidP="00343DE6">
                    <w:pPr>
                      <w:jc w:val="center"/>
                      <w:rPr>
                        <w:b/>
                        <w:color w:val="404040" w:themeColor="text1" w:themeTint="BF"/>
                        <w:u w:val="single"/>
                      </w:rPr>
                    </w:pPr>
                    <w:r w:rsidRPr="004E6998">
                      <w:rPr>
                        <w:b/>
                        <w:color w:val="404040" w:themeColor="text1" w:themeTint="BF"/>
                        <w:u w:val="single"/>
                      </w:rPr>
                      <w:t>Interface d'entrée</w:t>
                    </w:r>
                  </w:p>
                  <w:p w:rsidR="00306BCC" w:rsidRPr="004E6998" w:rsidRDefault="00306BCC" w:rsidP="00343DE6">
                    <w:pPr>
                      <w:jc w:val="center"/>
                      <w:rPr>
                        <w:b/>
                        <w:color w:val="404040" w:themeColor="text1" w:themeTint="BF"/>
                      </w:rPr>
                    </w:pPr>
                    <w:r w:rsidRPr="004E6998">
                      <w:rPr>
                        <w:b/>
                        <w:color w:val="404040" w:themeColor="text1" w:themeTint="BF"/>
                      </w:rPr>
                      <w:t>Récupère et convertit les données</w:t>
                    </w:r>
                  </w:p>
                </w:txbxContent>
              </v:textbox>
            </v:roundrect>
            <v:roundrect id="AutoShape 78" o:spid="_x0000_s1082" style="position:absolute;left:4359;top:5689;width:3165;height:144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xfcxxAAA&#10;ANsAAAAPAAAAZHJzL2Rvd25yZXYueG1sRI9BawIxFITvBf9DeAUvpWa7aGm3RpFii14EreD1sXlu&#10;tm5eliTq+u+NIHgcZuYbZjztbCNO5EPtWMHbIANBXDpdc6Vg+/fz+gEiRGSNjWNScKEA00nvaYyF&#10;dmde02kTK5EgHApUYGJsCylDachiGLiWOHl75y3GJH0ltcdzgttG5ln2Li3WnBYMtvRtqDxsjlZB&#10;7vKX3b5b+qH5XPHv/+pwqY9zpfrP3ewLRKQuPsL39kIrGI7g9iX9AD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X3McQAAADbAAAADwAAAAAAAAAAAAAAAACXAgAAZHJzL2Rv&#10;d25yZXYueG1sUEsFBgAAAAAEAAQA9QAAAIgDAAAAAA==&#10;" fillcolor="#ccc [656]" strokecolor="black [3213]" strokeweight="1pt">
              <v:fill color2="#f2f2f2 [3052]" focus="50%" type="gradient"/>
              <v:shadow on="t" color="#7f7f7f [1601]" opacity=".5" offset="1pt"/>
              <v:textbox>
                <w:txbxContent>
                  <w:p w:rsidR="00306BCC" w:rsidRPr="004E6998" w:rsidRDefault="00306BCC" w:rsidP="00343DE6">
                    <w:pPr>
                      <w:jc w:val="center"/>
                      <w:rPr>
                        <w:b/>
                        <w:color w:val="404040" w:themeColor="text1" w:themeTint="BF"/>
                        <w:u w:val="single"/>
                      </w:rPr>
                    </w:pPr>
                    <w:r w:rsidRPr="004E6998">
                      <w:rPr>
                        <w:b/>
                        <w:color w:val="404040" w:themeColor="text1" w:themeTint="BF"/>
                        <w:u w:val="single"/>
                      </w:rPr>
                      <w:t xml:space="preserve">Module </w:t>
                    </w:r>
                  </w:p>
                  <w:p w:rsidR="00306BCC" w:rsidRPr="004E6998" w:rsidRDefault="00306BCC" w:rsidP="00343DE6">
                    <w:pPr>
                      <w:jc w:val="center"/>
                      <w:rPr>
                        <w:b/>
                        <w:color w:val="404040" w:themeColor="text1" w:themeTint="BF"/>
                        <w:u w:val="single"/>
                      </w:rPr>
                    </w:pPr>
                    <w:r w:rsidRPr="004E6998">
                      <w:rPr>
                        <w:b/>
                        <w:color w:val="404040" w:themeColor="text1" w:themeTint="BF"/>
                        <w:u w:val="single"/>
                      </w:rPr>
                      <w:t>Transit de données</w:t>
                    </w:r>
                  </w:p>
                </w:txbxContent>
              </v:textbox>
            </v:roundrect>
            <v:roundrect id="AutoShape 79" o:spid="_x0000_s1083" style="position:absolute;left:7696;top:5689;width:3165;height:144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2lGxAAA&#10;ANsAAAAPAAAAZHJzL2Rvd25yZXYueG1sRI9PawIxFMTvQr9DeIVeRLMuIro1SpG22IvgH+j1sXlu&#10;tm5eliTq+u1NQfA4zMxvmPmys424kA+1YwWjYQaCuHS65krBYf81mIIIEVlj45gU3CjAcvHSm2Oh&#10;3ZW3dNnFSiQIhwIVmBjbQspQGrIYhq4lTt7ReYsxSV9J7fGa4LaReZZNpMWa04LBllaGytPubBXk&#10;Lu//HrsfPzazDX//bU63+vyp1Ntr9/EOIlIXn+FHe60VjCfw/yX9AL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dpRsQAAADbAAAADwAAAAAAAAAAAAAAAACXAgAAZHJzL2Rv&#10;d25yZXYueG1sUEsFBgAAAAAEAAQA9QAAAIgDAAAAAA==&#10;" fillcolor="#ccc [656]" strokecolor="black [3213]" strokeweight="1pt">
              <v:fill color2="#f2f2f2 [3052]" focus="50%" type="gradient"/>
              <v:shadow on="t" color="#7f7f7f [1601]" opacity=".5" offset="1pt"/>
              <v:textbox>
                <w:txbxContent>
                  <w:p w:rsidR="00306BCC" w:rsidRPr="004E6998" w:rsidRDefault="00306BCC" w:rsidP="00343DE6">
                    <w:pPr>
                      <w:jc w:val="center"/>
                      <w:rPr>
                        <w:b/>
                        <w:color w:val="404040" w:themeColor="text1" w:themeTint="BF"/>
                        <w:u w:val="single"/>
                      </w:rPr>
                    </w:pPr>
                    <w:r w:rsidRPr="004E6998">
                      <w:rPr>
                        <w:b/>
                        <w:color w:val="404040" w:themeColor="text1" w:themeTint="BF"/>
                        <w:u w:val="single"/>
                      </w:rPr>
                      <w:t>Interface de sortie</w:t>
                    </w:r>
                  </w:p>
                  <w:p w:rsidR="00306BCC" w:rsidRPr="004E6998" w:rsidRDefault="00306BCC" w:rsidP="00343DE6">
                    <w:pPr>
                      <w:jc w:val="center"/>
                      <w:rPr>
                        <w:b/>
                        <w:color w:val="404040" w:themeColor="text1" w:themeTint="BF"/>
                      </w:rPr>
                    </w:pPr>
                    <w:r w:rsidRPr="004E6998">
                      <w:rPr>
                        <w:b/>
                        <w:color w:val="404040" w:themeColor="text1" w:themeTint="BF"/>
                      </w:rPr>
                      <w:t>Convertit et rend les données</w:t>
                    </w:r>
                  </w:p>
                </w:txbxContent>
              </v:textbox>
            </v:roundrect>
            <v:roundrect id="AutoShape 80" o:spid="_x0000_s1084" style="position:absolute;left:2928;top:8100;width:2936;height:120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W8zdxAAA&#10;ANsAAAAPAAAAZHJzL2Rvd25yZXYueG1sRI9BawIxFITvBf9DeAUvpWa7iG23RpFii14EreD1sXlu&#10;tm5eliTq+u+NIHgcZuYbZjztbCNO5EPtWMHbIANBXDpdc6Vg+/fz+gEiRGSNjWNScKEA00nvaYyF&#10;dmde02kTK5EgHApUYGJsCylDachiGLiWOHl75y3GJH0ltcdzgttG5lk2khZrTgsGW/o2VB42R6sg&#10;d/nLbt8t/dB8rvj3f3W41Me5Uv3nbvYFIlIXH+F7e6EVDN/h9iX9AD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VvM3cQAAADbAAAADwAAAAAAAAAAAAAAAACXAgAAZHJzL2Rv&#10;d25yZXYueG1sUEsFBgAAAAAEAAQA9QAAAIgDAAAAAA==&#10;" fillcolor="#ccc [656]" strokecolor="black [3213]" strokeweight="1pt">
              <v:fill color2="#f2f2f2 [3052]" focus="50%" type="gradient"/>
              <v:shadow on="t" color="#7f7f7f [1601]" opacity=".5" offset="1pt"/>
              <v:textbox>
                <w:txbxContent>
                  <w:p w:rsidR="00306BCC" w:rsidRPr="004E6998" w:rsidRDefault="00306BCC" w:rsidP="00343DE6">
                    <w:pPr>
                      <w:jc w:val="center"/>
                      <w:rPr>
                        <w:b/>
                        <w:color w:val="404040" w:themeColor="text1" w:themeTint="BF"/>
                        <w:u w:val="single"/>
                      </w:rPr>
                    </w:pPr>
                    <w:r w:rsidRPr="004E6998">
                      <w:rPr>
                        <w:b/>
                        <w:color w:val="404040" w:themeColor="text1" w:themeTint="BF"/>
                        <w:u w:val="single"/>
                      </w:rPr>
                      <w:t>Communication P2P</w:t>
                    </w:r>
                  </w:p>
                  <w:p w:rsidR="00306BCC" w:rsidRPr="004E6998" w:rsidRDefault="00306BCC" w:rsidP="00343DE6">
                    <w:pPr>
                      <w:jc w:val="center"/>
                      <w:rPr>
                        <w:b/>
                        <w:color w:val="404040" w:themeColor="text1" w:themeTint="BF"/>
                      </w:rPr>
                    </w:pPr>
                    <w:r w:rsidRPr="004E6998">
                      <w:rPr>
                        <w:b/>
                        <w:color w:val="404040" w:themeColor="text1" w:themeTint="BF"/>
                      </w:rPr>
                      <w:t>Envoi &amp; Réception</w:t>
                    </w:r>
                  </w:p>
                </w:txbxContent>
              </v:textbox>
            </v:roundrect>
            <v:roundrect id="AutoShape 81" o:spid="_x0000_s1085" style="position:absolute;left:5968;top:8100;width:2913;height:120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xFivwQAA&#10;ANsAAAAPAAAAZHJzL2Rvd25yZXYueG1sRE/Pa8IwFL4L+x/CG+wiM7WIuM4oQ3ToRbAb7Pponk1n&#10;81KSqPW/NwfB48f3e77sbSsu5EPjWMF4lIEgrpxuuFbw+7N5n4EIEVlj65gU3CjAcvEymGOh3ZUP&#10;dCljLVIIhwIVmBi7QspQGbIYRq4jTtzReYsxQV9L7fGawm0r8yybSosNpwaDHa0MVafybBXkLh/+&#10;Hfudn5iPPX//70+35rxW6u21//oEEamPT/HDvdUKJmls+pJ+gFz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MRYr8EAAADbAAAADwAAAAAAAAAAAAAAAACXAgAAZHJzL2Rvd25y&#10;ZXYueG1sUEsFBgAAAAAEAAQA9QAAAIUDAAAAAA==&#10;" fillcolor="#ccc [656]" strokecolor="black [3213]" strokeweight="1pt">
              <v:fill color2="#f2f2f2 [3052]" focus="50%" type="gradient"/>
              <v:shadow on="t" color="#7f7f7f [1601]" opacity=".5" offset="1pt"/>
              <v:textbox>
                <w:txbxContent>
                  <w:p w:rsidR="00306BCC" w:rsidRPr="004E6998" w:rsidRDefault="00306BCC" w:rsidP="00343DE6">
                    <w:pPr>
                      <w:jc w:val="center"/>
                      <w:rPr>
                        <w:b/>
                        <w:color w:val="404040" w:themeColor="text1" w:themeTint="BF"/>
                        <w:u w:val="single"/>
                      </w:rPr>
                    </w:pPr>
                    <w:r w:rsidRPr="004E6998">
                      <w:rPr>
                        <w:b/>
                        <w:color w:val="404040" w:themeColor="text1" w:themeTint="BF"/>
                        <w:u w:val="single"/>
                      </w:rPr>
                      <w:t xml:space="preserve">Découverte / </w:t>
                    </w:r>
                    <w:r>
                      <w:rPr>
                        <w:b/>
                        <w:color w:val="404040" w:themeColor="text1" w:themeTint="BF"/>
                        <w:u w:val="single"/>
                      </w:rPr>
                      <w:t>Multicast</w:t>
                    </w:r>
                  </w:p>
                  <w:p w:rsidR="00306BCC" w:rsidRPr="004E6998" w:rsidRDefault="00306BCC" w:rsidP="00343DE6">
                    <w:pPr>
                      <w:jc w:val="center"/>
                      <w:rPr>
                        <w:b/>
                        <w:color w:val="404040" w:themeColor="text1" w:themeTint="BF"/>
                      </w:rPr>
                    </w:pPr>
                    <w:r w:rsidRPr="004E6998">
                      <w:rPr>
                        <w:b/>
                        <w:color w:val="404040" w:themeColor="text1" w:themeTint="BF"/>
                      </w:rPr>
                      <w:t>Envoi &amp; Réception</w:t>
                    </w:r>
                  </w:p>
                </w:txbxContent>
              </v:textbox>
            </v:roundrect>
            <v:shape id="AutoShape 82" o:spid="_x0000_s1086" type="#_x0000_t32" style="position:absolute;left:5889;top:4548;width:0;height:68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snOMUAAADbAAAADwAAAGRycy9kb3ducmV2LnhtbESPy07DMBBF95X4B2uQ2KDWgaKWhrgV&#10;D6F2AQtC1fUkHuKIeBxs04a/ryshdXl1H0e3WA22E3vyoXWs4GaSgSCunW65UbD9fB3fgwgRWWPn&#10;mBT8UYDV8mJUYK7dgT9oX8ZGpBEOOSowMfa5lKE2ZDFMXE+cvC/nLcYkfSO1x0Mat528zbKZtNhy&#10;Ihjs6dlQ/V3+2sR9mz5VLBfvczO8sF/vfq6rOFPq6nJ4fAARaYjn8H97oxXcLeD0Jf0AuT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gsnOMUAAADbAAAADwAAAAAAAAAA&#10;AAAAAAChAgAAZHJzL2Rvd25yZXYueG1sUEsFBgAAAAAEAAQA+QAAAJMDAAAAAA==&#10;" strokeweight="2.5pt"/>
            <v:shape id="AutoShape 83" o:spid="_x0000_s1087" type="#_x0000_t32" style="position:absolute;left:2378;top:5237;width:6915;height: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HWr8AAADbAAAADwAAAGRycy9kb3ducmV2LnhtbERPy4rCMBTdD/gP4QruxlRBGapRRBBU&#10;RKiP/bW5ttXmpiRRO/P1ZiHM8nDe03lravEk5yvLCgb9BARxbnXFhYLTcfX9A8IHZI21ZVLwSx7m&#10;s87XFFNtX5zR8xAKEUPYp6igDKFJpfR5SQZ93zbEkbtaZzBE6AqpHb5iuKnlMEnG0mDFsaHEhpYl&#10;5ffDwyigLLm5S8jdPhvU210xas73v41SvW67mIAI1IZ/8ce91gpGcX38En+AnL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DHWr8AAADbAAAADwAAAAAAAAAAAAAAAACh&#10;AgAAZHJzL2Rvd25yZXYueG1sUEsFBgAAAAAEAAQA+QAAAI0DAAAAAA==&#10;" strokeweight="2.5pt"/>
            <v:shape id="AutoShape 84" o:spid="_x0000_s1088" type="#_x0000_t32" style="position:absolute;left:2412;top:5237;width:0;height:452;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S948QAAADbAAAADwAAAGRycy9kb3ducmV2LnhtbESPzU4CMRSF9yS8Q3NJ3BjpIBFloBDU&#10;GFngwtG4vkwv0wnT26GtML49NSFheXJ+vpz5srONOJIPtWMFo2EGgrh0uuZKwffX290TiBCRNTaO&#10;ScEfBVgu+r055tqd+JOORaxEGuGQowITY5tLGUpDFsPQtcTJ2zlvMSbpK6k9ntK4beR9lk2kxZoT&#10;wWBLL4bKffFrE3czft6ynH48mu6V/fvP4XYbJ0rdDLrVDESkLl7Dl/ZaK3gYwf+X9APk4gw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pL3jxAAAANsAAAAPAAAAAAAAAAAA&#10;AAAAAKECAABkcnMvZG93bnJldi54bWxQSwUGAAAAAAQABAD5AAAAkgMAAAAA&#10;" strokeweight="2.5pt"/>
            <v:shape id="AutoShape 85" o:spid="_x0000_s1089" type="#_x0000_t32" style="position:absolute;left:5889;top:5237;width:0;height:452;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XYjlMQAAADbAAAADwAAAGRycy9kb3ducmV2LnhtbESPX0vDMBTF3wd+h3AFX8Sm23BqXTam&#10;Iu5BH6zi821zbYrNTU1iW7/9Igh7PJw/P856O9lODORD61jBPMtBENdOt9woeH97vLgGESKyxs4x&#10;KfilANvNyWyNhXYjv9JQxkakEQ4FKjAx9oWUoTZkMWSuJ07ep/MWY5K+kdrjmMZtJxd5vpIWW04E&#10;gz3dG6q/yh+buM/Lu4rlzcuVmR7YP318n1dxpdTZ6bS7BRFpisfwf3uvFVwu4O9L+gFy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diOUxAAAANsAAAAPAAAAAAAAAAAA&#10;AAAAAKECAABkcnMvZG93bnJldi54bWxQSwUGAAAAAAQABAD5AAAAkgMAAAAA&#10;" strokeweight="2.5pt"/>
            <v:shape id="AutoShape 86" o:spid="_x0000_s1090" type="#_x0000_t32" style="position:absolute;left:9259;top:5237;width:0;height:452;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qGD8QAAADbAAAADwAAAGRycy9kb3ducmV2LnhtbESPzU4CMRSF9yS8Q3NJ3BjpKBFloBDB&#10;GFngwtG4vkwv0wnT26EtML69NSFheXJ+vpzZorONOJEPtWMF98MMBHHpdM2Vgu+vt7tnECEia2wc&#10;k4JfCrCY93szzLU78yediliJNMIhRwUmxjaXMpSGLIaha4mTt3PeYkzSV1J7PKdx28iHLBtLizUn&#10;gsGWVobKfXG0ibsZLbcsJx9Ppntl//5zuN3GsVI3g+5lCiJSF6/hS3utFTyO4P9L+gFy/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OoYPxAAAANsAAAAPAAAAAAAAAAAA&#10;AAAAAKECAABkcnMvZG93bnJldi54bWxQSwUGAAAAAAQABAD5AAAAkgMAAAAA&#10;" strokeweight="2.5pt"/>
            <v:shape id="AutoShape 87" o:spid="_x0000_s1091" type="#_x0000_t32" style="position:absolute;left:5889;top:7129;width:0;height:68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Mee8UAAADbAAAADwAAAGRycy9kb3ducmV2LnhtbESPy07DMBBF90j8gzVIbBB1eJU2xImA&#10;qiqLdkGpup7GQxwRj4Nt0vD3GAmJ5dV9HN2iGm0nBvKhdazgapKBIK6dbrlRsHtbXs5AhIissXNM&#10;Cr4pQFWenhSYa3fkVxq2sRFphEOOCkyMfS5lqA1ZDBPXEyfv3XmLMUnfSO3xmMZtJ6+zbCottpwI&#10;Bnt6NlR/bL9s4q5vng4s55t7My7Yr/afF4c4Ver8bHx8ABFpjP/hv/aLVnB3C79f0g+Q5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dMee8UAAADbAAAADwAAAAAAAAAA&#10;AAAAAAChAgAAZHJzL2Rvd25yZXYueG1sUEsFBgAAAAAEAAQA+QAAAJMDAAAAAA==&#10;" strokeweight="2.5pt"/>
            <v:shape id="AutoShape 88" o:spid="_x0000_s1092" type="#_x0000_t32" style="position:absolute;left:4359;top:7818;width:3096;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X6tcIAAADbAAAADwAAAGRycy9kb3ducmV2LnhtbESP3YrCMBSE7wXfIRzBuzV1QVmqUURY&#10;2BUR6s/9sTm21eakJFGrT28WFrwcZuYbZjpvTS1u5HxlWcFwkIAgzq2uuFCw331/fIHwAVljbZkU&#10;PMjDfNbtTDHV9s4Z3bahEBHCPkUFZQhNKqXPSzLoB7Yhjt7JOoMhSldI7fAe4aaWn0kylgYrjgsl&#10;NrQsKb9sr0YBZcnZHUPuNtmwXq2LUXO4PH+V6vfaxQREoDa8w//tH61gNIa/L/EHyN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sX6tcIAAADbAAAADwAAAAAAAAAAAAAA&#10;AAChAgAAZHJzL2Rvd25yZXYueG1sUEsFBgAAAAAEAAQA+QAAAJADAAAAAA==&#10;" strokeweight="2.5pt"/>
            <v:shape id="AutoShape 89" o:spid="_x0000_s1093" type="#_x0000_t32" style="position:absolute;left:7445;top:7819;width:0;height:28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Kx5cUAAADbAAAADwAAAGRycy9kb3ducmV2LnhtbESPy07DMBBF95X4B2uQ2KDWgYqWhrgV&#10;D6F2AQtC1fUkHuKIeBxs04a/ryshdXl1H0e3WA22E3vyoXWs4GaSgSCunW65UbD9fB3fgwgRWWPn&#10;mBT8UYDV8mJUYK7dgT9oX8ZGpBEOOSowMfa5lKE2ZDFMXE+cvC/nLcYkfSO1x0Mat528zbKZtNhy&#10;Ihjs6dlQ/V3+2sR9mz5VLBfvczO8sF/vfq6rOFPq6nJ4fAARaYjn8H97oxXcLeD0Jf0AuT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9Kx5cUAAADbAAAADwAAAAAAAAAA&#10;AAAAAAChAgAAZHJzL2Rvd25yZXYueG1sUEsFBgAAAAAEAAQA+QAAAJMDAAAAAA==&#10;" strokeweight="2.5pt"/>
            <v:shape id="AutoShape 90" o:spid="_x0000_s1094" type="#_x0000_t32" style="position:absolute;left:4376;top:7819;width:0;height:28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TSxcEAAADbAAAADwAAAGRycy9kb3ducmV2LnhtbERPTU8CMRC9m/gfmjHxYqCLJiusFCIY&#10;owc9CITzsB23G7fTpa2w/nvnYOLx5X3Pl4Pv1IliagMbmIwLUMR1sC03Bnbb59EUVMrIFrvAZOCH&#10;EiwXlxdzrGw48wedNrlREsKpQgMu577SOtWOPKZx6ImF+wzRYxYYG20jniXcd/q2KErtsWVpcNjT&#10;2lH9tfn20vt2tzqwnr3fu+GJ48v+eHPIpTHXV8PjA6hMQ/4X/7lfrYFS1ssX+QF6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hNLFwQAAANsAAAAPAAAAAAAAAAAAAAAA&#10;AKECAABkcnMvZG93bnJldi54bWxQSwUGAAAAAAQABAD5AAAAjwMAAAAA&#10;" strokeweight="2.5pt"/>
            <v:roundrect id="AutoShape 91" o:spid="_x0000_s1095" style="position:absolute;left:190;top:7819;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Y8UIwwAA&#10;ANsAAAAPAAAAZHJzL2Rvd25yZXYueG1sRI9BawIxFITvBf9DeEJvNVkPUlajlILgRUqtYHt7bl6z&#10;SzcvS5Jdt/31jSB4HGbmG2a1GV0rBgqx8ayhmCkQxJU3DVsNx4/t0zOImJANtp5Jwy9F2KwnDyss&#10;jb/wOw2HZEWGcCxRQ51SV0oZq5ocxpnviLP37YPDlGWw0gS8ZLhr5VyphXTYcF6osaPXmqqfQ+80&#10;KFXZr7/U7/25N5+nEw82FG9aP07HlyWIRGO6h2/tndGwKOD6Jf8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Y8UI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306BCC" w:rsidRPr="004E6998" w:rsidRDefault="00306BCC" w:rsidP="00343DE6">
                    <w:pPr>
                      <w:jc w:val="center"/>
                      <w:rPr>
                        <w:b/>
                        <w:color w:val="404040" w:themeColor="text1" w:themeTint="BF"/>
                      </w:rPr>
                    </w:pPr>
                    <w:r w:rsidRPr="004E6998">
                      <w:rPr>
                        <w:b/>
                        <w:color w:val="404040" w:themeColor="text1" w:themeTint="BF"/>
                      </w:rPr>
                      <w:t>Conception IE</w:t>
                    </w:r>
                  </w:p>
                  <w:p w:rsidR="00306BCC" w:rsidRPr="004E6998" w:rsidRDefault="00306BCC" w:rsidP="00343DE6">
                    <w:pPr>
                      <w:jc w:val="center"/>
                      <w:rPr>
                        <w:b/>
                        <w:color w:val="404040" w:themeColor="text1" w:themeTint="BF"/>
                      </w:rPr>
                    </w:pPr>
                  </w:p>
                </w:txbxContent>
              </v:textbox>
            </v:roundrect>
            <v:roundrect id="AutoShape 92" o:spid="_x0000_s1096" style="position:absolute;left:190;top:9055;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Vt/wwAA&#10;ANsAAAAPAAAAZHJzL2Rvd25yZXYueG1sRI9PawIxFMTvBb9DeEJvNdGDyGqUUij0UsQ/oN5eN6/Z&#10;pZuXJcmuWz+9KRQ8DjPzG2a1GVwjegqx9qxhOlEgiEtvarYajof3lwWImJANNp5Jwy9F2KxHTyss&#10;jL/yjvp9siJDOBaooUqpLaSMZUUO48S3xNn79sFhyjJYaQJeM9w1cqbUXDqsOS9U2NJbReXPvnMa&#10;lCrt5Za6T//VmfPpxL0N063Wz+PhdQki0ZAe4f/2h9Ewn8Hfl/wD5P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sVt/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306BCC" w:rsidRPr="004E6998" w:rsidRDefault="00306BCC" w:rsidP="00343DE6">
                    <w:pPr>
                      <w:jc w:val="center"/>
                      <w:rPr>
                        <w:b/>
                        <w:color w:val="404040" w:themeColor="text1" w:themeTint="BF"/>
                      </w:rPr>
                    </w:pPr>
                    <w:r w:rsidRPr="004E6998">
                      <w:rPr>
                        <w:b/>
                        <w:color w:val="404040" w:themeColor="text1" w:themeTint="BF"/>
                      </w:rPr>
                      <w:t>Développement IE</w:t>
                    </w:r>
                  </w:p>
                  <w:p w:rsidR="00306BCC" w:rsidRPr="004E6998" w:rsidRDefault="00306BCC" w:rsidP="00343DE6">
                    <w:pPr>
                      <w:jc w:val="center"/>
                      <w:rPr>
                        <w:b/>
                        <w:color w:val="404040" w:themeColor="text1" w:themeTint="BF"/>
                      </w:rPr>
                    </w:pPr>
                  </w:p>
                </w:txbxContent>
              </v:textbox>
            </v:roundrect>
            <v:roundrect id="AutoShape 93" o:spid="_x0000_s1097" style="position:absolute;left:190;top:10293;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7kwwAA&#10;ANsAAAAPAAAAZHJzL2Rvd25yZXYueG1sRI9BawIxFITvhf6H8ITeaqIF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f7k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306BCC" w:rsidRPr="004E6998" w:rsidRDefault="00306BCC" w:rsidP="00343DE6">
                    <w:pPr>
                      <w:jc w:val="center"/>
                      <w:rPr>
                        <w:b/>
                        <w:color w:val="404040" w:themeColor="text1" w:themeTint="BF"/>
                      </w:rPr>
                    </w:pPr>
                    <w:r w:rsidRPr="004E6998">
                      <w:rPr>
                        <w:b/>
                        <w:color w:val="404040" w:themeColor="text1" w:themeTint="BF"/>
                      </w:rPr>
                      <w:t>Tests IE</w:t>
                    </w:r>
                  </w:p>
                  <w:p w:rsidR="00306BCC" w:rsidRPr="00A96A4F" w:rsidRDefault="00306BCC" w:rsidP="00343DE6">
                    <w:pPr>
                      <w:jc w:val="center"/>
                      <w:rPr>
                        <w:b/>
                      </w:rPr>
                    </w:pPr>
                  </w:p>
                </w:txbxContent>
              </v:textbox>
            </v:roundrect>
            <v:roundrect id="AutoShape 94" o:spid="_x0000_s1098" style="position:absolute;left:3098;top:9947;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GaQwwAA&#10;ANsAAAAPAAAAZHJzL2Rvd25yZXYueG1sRI9BawIxFITvhf6H8ITeaqIU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FGaQ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306BCC" w:rsidRPr="004E6998" w:rsidRDefault="00306BCC" w:rsidP="00343DE6">
                    <w:pPr>
                      <w:jc w:val="center"/>
                      <w:rPr>
                        <w:b/>
                        <w:color w:val="404040" w:themeColor="text1" w:themeTint="BF"/>
                      </w:rPr>
                    </w:pPr>
                    <w:r w:rsidRPr="004E6998">
                      <w:rPr>
                        <w:b/>
                        <w:color w:val="404040" w:themeColor="text1" w:themeTint="BF"/>
                      </w:rPr>
                      <w:t>Conception P2P</w:t>
                    </w:r>
                  </w:p>
                  <w:p w:rsidR="00306BCC" w:rsidRPr="00A96A4F" w:rsidRDefault="00306BCC" w:rsidP="00343DE6">
                    <w:pPr>
                      <w:jc w:val="center"/>
                      <w:rPr>
                        <w:b/>
                      </w:rPr>
                    </w:pPr>
                  </w:p>
                </w:txbxContent>
              </v:textbox>
            </v:roundrect>
            <v:roundrect id="AutoShape 95" o:spid="_x0000_s1099" style="position:absolute;left:3098;top:11183;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WMMLwwAA&#10;ANsAAAAPAAAAZHJzL2Rvd25yZXYueG1sRI9BawIxFITvhf6H8ITeaqJQ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WMML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306BCC" w:rsidRPr="004E6998" w:rsidRDefault="00306BCC" w:rsidP="00343DE6">
                    <w:pPr>
                      <w:jc w:val="center"/>
                      <w:rPr>
                        <w:b/>
                        <w:color w:val="404040" w:themeColor="text1" w:themeTint="BF"/>
                      </w:rPr>
                    </w:pPr>
                    <w:r w:rsidRPr="004E6998">
                      <w:rPr>
                        <w:b/>
                        <w:color w:val="404040" w:themeColor="text1" w:themeTint="BF"/>
                      </w:rPr>
                      <w:t>Développement P2P</w:t>
                    </w:r>
                  </w:p>
                  <w:p w:rsidR="00306BCC" w:rsidRPr="00A96A4F" w:rsidRDefault="00306BCC" w:rsidP="00343DE6">
                    <w:pPr>
                      <w:jc w:val="center"/>
                      <w:rPr>
                        <w:b/>
                      </w:rPr>
                    </w:pPr>
                  </w:p>
                </w:txbxContent>
              </v:textbox>
            </v:roundrect>
            <v:roundrect id="AutoShape 96" o:spid="_x0000_s1100" style="position:absolute;left:3098;top:12421;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18wwAA&#10;ANsAAAAPAAAAZHJzL2Rvd25yZXYueG1sRI9BawIxFITvBf9DeEJvNdHDUlajlILgRUqtYHt7bl6z&#10;SzcvS5Jdt/31jSB4HGbmG2a1GV0rBgqx8axhPlMgiCtvGrYajh/bp2cQMSEbbD2Thl+KsFlPHlZY&#10;Gn/hdxoOyYoM4ViihjqlrpQyVjU5jDPfEWfv2weHKctgpQl4yXDXyoVShXTYcF6osaPXmqqfQ+80&#10;KFXZr7/U7/25N5+nEw82zN+0fpyOL0sQicZ0D9/aO6OhKOD6Jf8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l18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306BCC" w:rsidRPr="004E6998" w:rsidRDefault="00306BCC" w:rsidP="00343DE6">
                    <w:pPr>
                      <w:jc w:val="center"/>
                      <w:rPr>
                        <w:b/>
                        <w:color w:val="404040" w:themeColor="text1" w:themeTint="BF"/>
                      </w:rPr>
                    </w:pPr>
                    <w:r w:rsidRPr="004E6998">
                      <w:rPr>
                        <w:b/>
                        <w:color w:val="404040" w:themeColor="text1" w:themeTint="BF"/>
                      </w:rPr>
                      <w:t>Tests P2P</w:t>
                    </w:r>
                  </w:p>
                  <w:p w:rsidR="00306BCC" w:rsidRPr="00A96A4F" w:rsidRDefault="00306BCC" w:rsidP="00343DE6">
                    <w:pPr>
                      <w:jc w:val="center"/>
                      <w:rPr>
                        <w:b/>
                      </w:rPr>
                    </w:pPr>
                  </w:p>
                </w:txbxContent>
              </v:textbox>
            </v:roundrect>
            <v:roundrect id="AutoShape 97" o:spid="_x0000_s1101" style="position:absolute;left:6565;top:9947;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vjnwwAA&#10;ANsAAAAPAAAAZHJzL2Rvd25yZXYueG1sRI9BawIxFITvQv9DeEJvmujBymqUIhS8lFIrqLfXzWt2&#10;6eZlSbLrtr++KQgeh5n5hllvB9eInkKsPWuYTRUI4tKbmq2G48fLZAkiJmSDjWfS8EMRtpuH0RoL&#10;46/8Tv0hWZEhHAvUUKXUFlLGsiKHcepb4ux9+eAwZRmsNAGvGe4aOVdqIR3WnBcqbGlXUfl96JwG&#10;pUp7+U3dq//szPl04t6G2ZvWj+PheQUi0ZDu4Vt7bzQsnuD/S/4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vjn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306BCC" w:rsidRPr="004E6998" w:rsidRDefault="00306BCC" w:rsidP="00343DE6">
                    <w:pPr>
                      <w:jc w:val="center"/>
                      <w:rPr>
                        <w:b/>
                        <w:color w:val="404040" w:themeColor="text1" w:themeTint="BF"/>
                      </w:rPr>
                    </w:pPr>
                    <w:r>
                      <w:rPr>
                        <w:b/>
                        <w:color w:val="404040" w:themeColor="text1" w:themeTint="BF"/>
                      </w:rPr>
                      <w:t>Conception DM</w:t>
                    </w:r>
                  </w:p>
                  <w:p w:rsidR="00306BCC" w:rsidRPr="00A96A4F" w:rsidRDefault="00306BCC" w:rsidP="00343DE6">
                    <w:pPr>
                      <w:jc w:val="center"/>
                      <w:rPr>
                        <w:b/>
                      </w:rPr>
                    </w:pPr>
                  </w:p>
                </w:txbxContent>
              </v:textbox>
            </v:roundrect>
            <v:roundrect id="AutoShape 98" o:spid="_x0000_s1102" style="position:absolute;left:6565;top:11183;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WyVwAAA&#10;ANsAAAAPAAAAZHJzL2Rvd25yZXYueG1sRE9NawIxEL0X/A9hBG81sQcpq1FEELxI0RbU27gZs4ub&#10;yZJk121/fXMo9Ph438v14BrRU4i1Zw2zqQJBXHpTs9Xw9bl7fQcRE7LBxjNp+KYI69XoZYmF8U8+&#10;Un9KVuQQjgVqqFJqCyljWZHDOPUtcebuPjhMGQYrTcBnDneNfFNqLh3WnBsqbGlbUfk4dU6DUqW9&#10;/qTu4G+duZzP3Nsw+9B6Mh42CxCJhvQv/nPvjYZ5Hpu/5B8gV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WWyVwAAAANsAAAAPAAAAAAAAAAAAAAAAAJcCAABkcnMvZG93bnJl&#10;di54bWxQSwUGAAAAAAQABAD1AAAAhAMAAAAA&#10;" fillcolor="white [3201]" strokecolor="black [3213]" strokeweight="1pt">
              <v:fill color2="#ccc0d9 [1303]" focus="100%" type="gradient"/>
              <v:stroke dashstyle="dash"/>
              <v:shadow on="t" color="#3f3151 [1607]" opacity=".5" offset="1pt"/>
              <v:textbox>
                <w:txbxContent>
                  <w:p w:rsidR="00306BCC" w:rsidRPr="004E6998" w:rsidRDefault="00306BCC" w:rsidP="00343DE6">
                    <w:pPr>
                      <w:jc w:val="center"/>
                      <w:rPr>
                        <w:b/>
                        <w:color w:val="404040" w:themeColor="text1" w:themeTint="BF"/>
                      </w:rPr>
                    </w:pPr>
                    <w:r>
                      <w:rPr>
                        <w:b/>
                        <w:color w:val="404040" w:themeColor="text1" w:themeTint="BF"/>
                      </w:rPr>
                      <w:t>Développement DM</w:t>
                    </w:r>
                  </w:p>
                  <w:p w:rsidR="00306BCC" w:rsidRPr="00A96A4F" w:rsidRDefault="00306BCC" w:rsidP="00343DE6">
                    <w:pPr>
                      <w:jc w:val="center"/>
                      <w:rPr>
                        <w:b/>
                      </w:rPr>
                    </w:pPr>
                  </w:p>
                </w:txbxContent>
              </v:textbox>
            </v:roundrect>
            <v:roundrect id="AutoShape 99" o:spid="_x0000_s1103" style="position:absolute;left:6565;top:12421;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ckOwwAA&#10;ANsAAAAPAAAAZHJzL2Rvd25yZXYueG1sRI9BawIxFITvQv9DeEJvmuhB6mqUIhS8lFIrqLfXzWt2&#10;6eZlSbLrtr++KQgeh5n5hllvB9eInkKsPWuYTRUI4tKbmq2G48fL5AlETMgGG8+k4YcibDcPozUW&#10;xl/5nfpDsiJDOBaooUqpLaSMZUUO49S3xNn78sFhyjJYaQJeM9w1cq7UQjqsOS9U2NKuovL70DkN&#10;SpX28pu6V//ZmfPpxL0NszetH8fD8wpEoiHdw7f23mhYLOH/S/4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FckO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306BCC" w:rsidRPr="004E6998" w:rsidRDefault="00306BCC" w:rsidP="00343DE6">
                    <w:pPr>
                      <w:jc w:val="center"/>
                      <w:rPr>
                        <w:b/>
                        <w:color w:val="404040" w:themeColor="text1" w:themeTint="BF"/>
                      </w:rPr>
                    </w:pPr>
                    <w:r>
                      <w:rPr>
                        <w:b/>
                        <w:color w:val="404040" w:themeColor="text1" w:themeTint="BF"/>
                      </w:rPr>
                      <w:t>Tests DM</w:t>
                    </w:r>
                  </w:p>
                  <w:p w:rsidR="00306BCC" w:rsidRPr="00A96A4F" w:rsidRDefault="00306BCC" w:rsidP="00343DE6">
                    <w:pPr>
                      <w:jc w:val="center"/>
                      <w:rPr>
                        <w:b/>
                      </w:rPr>
                    </w:pPr>
                  </w:p>
                </w:txbxContent>
              </v:textbox>
            </v:roundrect>
            <v:roundrect id="AutoShape 100" o:spid="_x0000_s1104" style="position:absolute;left:9394;top:7669;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9vZOwQAA&#10;ANsAAAAPAAAAZHJzL2Rvd25yZXYueG1sRE/Pa8IwFL4L/g/hCbtpoodNOqOIIHgZY06ou701b2mx&#10;eSlJWrv99cthsOPH93uzG10rBgqx8axhuVAgiCtvGrYaLu/H+RpETMgGW8+k4Zsi7LbTyQYL4+/8&#10;RsM5WZFDOBaooU6pK6SMVU0O48J3xJn78sFhyjBYaQLec7hr5UqpR+mw4dxQY0eHmqrbuXcalKrs&#10;x0/qX/xnb65lyYMNy1etH2bj/hlEojH9i//cJ6PhKa/PX/IP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b2TsEAAADbAAAADwAAAAAAAAAAAAAAAACXAgAAZHJzL2Rvd25y&#10;ZXYueG1sUEsFBgAAAAAEAAQA9QAAAIUDAAAAAA==&#10;" fillcolor="white [3201]" strokecolor="black [3213]" strokeweight="1pt">
              <v:fill color2="#ccc0d9 [1303]" focus="100%" type="gradient"/>
              <v:stroke dashstyle="dash"/>
              <v:shadow on="t" color="#3f3151 [1607]" opacity=".5" offset="1pt"/>
              <v:textbox>
                <w:txbxContent>
                  <w:p w:rsidR="00306BCC" w:rsidRPr="004E6998" w:rsidRDefault="00306BCC" w:rsidP="00343DE6">
                    <w:pPr>
                      <w:jc w:val="center"/>
                      <w:rPr>
                        <w:b/>
                        <w:color w:val="404040" w:themeColor="text1" w:themeTint="BF"/>
                      </w:rPr>
                    </w:pPr>
                    <w:r w:rsidRPr="004E6998">
                      <w:rPr>
                        <w:b/>
                        <w:color w:val="404040" w:themeColor="text1" w:themeTint="BF"/>
                      </w:rPr>
                      <w:t>Conception IS</w:t>
                    </w:r>
                  </w:p>
                  <w:p w:rsidR="00306BCC" w:rsidRPr="004E6998" w:rsidRDefault="00306BCC" w:rsidP="00343DE6">
                    <w:pPr>
                      <w:jc w:val="center"/>
                      <w:rPr>
                        <w:b/>
                        <w:color w:val="404040" w:themeColor="text1" w:themeTint="BF"/>
                      </w:rPr>
                    </w:pPr>
                  </w:p>
                </w:txbxContent>
              </v:textbox>
            </v:roundrect>
            <v:roundrect id="AutoShape 101" o:spid="_x0000_s1105" style="position:absolute;left:9394;top:8905;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ulPVxAAA&#10;ANsAAAAPAAAAZHJzL2Rvd25yZXYueG1sRI9BawIxFITvhf6H8Aq91WQ91LI1igiCFynVgnp73bxm&#10;l25eliS7bvvrjVDocZiZb5j5cnStGCjExrOGYqJAEFfeNGw1fBw2Ty8gYkI22HomDT8UYbm4v5tj&#10;afyF32nYJysyhGOJGuqUulLKWNXkME58R5y9Lx8cpiyDlSbgJcNdK6dKPUuHDeeFGjta11R973un&#10;QanKnn9Tv/OfvTkdjzzYULxp/fgwrl5BJBrTf/ivvTUaZgXcvuQf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bpT1cQAAADbAAAADwAAAAAAAAAAAAAAAACXAgAAZHJzL2Rv&#10;d25yZXYueG1sUEsFBgAAAAAEAAQA9QAAAIgDAAAAAA==&#10;" fillcolor="white [3201]" strokecolor="black [3213]" strokeweight="1pt">
              <v:fill color2="#ccc0d9 [1303]" focus="100%" type="gradient"/>
              <v:stroke dashstyle="dash"/>
              <v:shadow on="t" color="#3f3151 [1607]" opacity=".5" offset="1pt"/>
              <v:textbox>
                <w:txbxContent>
                  <w:p w:rsidR="00306BCC" w:rsidRPr="004E6998" w:rsidRDefault="00306BCC" w:rsidP="00343DE6">
                    <w:pPr>
                      <w:jc w:val="center"/>
                      <w:rPr>
                        <w:b/>
                        <w:color w:val="404040" w:themeColor="text1" w:themeTint="BF"/>
                      </w:rPr>
                    </w:pPr>
                    <w:r w:rsidRPr="004E6998">
                      <w:rPr>
                        <w:b/>
                        <w:color w:val="404040" w:themeColor="text1" w:themeTint="BF"/>
                      </w:rPr>
                      <w:t>Développement IS</w:t>
                    </w:r>
                  </w:p>
                  <w:p w:rsidR="00306BCC" w:rsidRPr="00A96A4F" w:rsidRDefault="00306BCC" w:rsidP="00343DE6">
                    <w:pPr>
                      <w:jc w:val="center"/>
                      <w:rPr>
                        <w:b/>
                      </w:rPr>
                    </w:pPr>
                  </w:p>
                </w:txbxContent>
              </v:textbox>
            </v:roundrect>
            <v:roundrect id="AutoShape 102" o:spid="_x0000_s1106" style="position:absolute;left:9394;top:10143;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M2iwwAA&#10;ANsAAAAPAAAAZHJzL2Rvd25yZXYueG1sRI9BawIxFITvhf6H8ITeaqKHWlajiFDopZRqQb09N8/s&#10;4uZlSbLrtr/eCIUeh5n5hlmsBteInkKsPWuYjBUI4tKbmq2G793b8yuImJANNp5Jww9FWC0fHxZY&#10;GH/lL+q3yYoM4VighiqltpAylhU5jGPfEmfv7IPDlGWw0gS8Zrhr5FSpF+mw5rxQYUubisrLtnMa&#10;lCrt8Td1H/7UmcN+z70Nk0+tn0bDeg4i0ZD+w3/td6NhNoX7l/wD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aM2i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306BCC" w:rsidRPr="004E6998" w:rsidRDefault="00306BCC" w:rsidP="00343DE6">
                    <w:pPr>
                      <w:jc w:val="center"/>
                      <w:rPr>
                        <w:b/>
                        <w:color w:val="404040" w:themeColor="text1" w:themeTint="BF"/>
                      </w:rPr>
                    </w:pPr>
                    <w:r w:rsidRPr="004E6998">
                      <w:rPr>
                        <w:b/>
                        <w:color w:val="404040" w:themeColor="text1" w:themeTint="BF"/>
                      </w:rPr>
                      <w:t>Tests IS</w:t>
                    </w:r>
                  </w:p>
                  <w:p w:rsidR="00306BCC" w:rsidRPr="004E6998" w:rsidRDefault="00306BCC" w:rsidP="00343DE6">
                    <w:pPr>
                      <w:jc w:val="center"/>
                      <w:rPr>
                        <w:b/>
                        <w:color w:val="404040" w:themeColor="text1" w:themeTint="BF"/>
                      </w:rPr>
                    </w:pPr>
                  </w:p>
                </w:txbxContent>
              </v:textbox>
            </v:roundrect>
            <v:shape id="AutoShape 103" o:spid="_x0000_s1107" type="#_x0000_t32" style="position:absolute;left:5576;top:9306;width:0;height:344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f0asMAAADbAAAADwAAAGRycy9kb3ducmV2LnhtbESPwWrDMBBE74X8g9hAbo3cBNrgWjZO&#10;IZBLD01zyW2x1paxtXItxXH+PioUehxm5g2TFbPtxUSjbx0reFknIIgrp1tuFJy/D887ED4ga+wd&#10;k4I7eSjyxVOGqXY3/qLpFBoRIexTVGBCGFIpfWXIol+7gTh6tRsthijHRuoRbxFue7lJkldpseW4&#10;YHCgD0NVd7paBXbQ9ufTGX3p2m2/p2Nd7pNJqdVyLt9BBJrDf/ivfdQK3rbw+yX+AJ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wn9GrDAAAA2wAAAA8AAAAAAAAAAAAA&#10;AAAAoQIAAGRycy9kb3ducmV2LnhtbFBLBQYAAAAABAAEAPkAAACRAwAAAAA=&#10;" strokeweight="1.5pt"/>
            <v:shape id="AutoShape 104" o:spid="_x0000_s1108" type="#_x0000_t32" style="position:absolute;left:6414;top:9306;width:0;height:344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85sHsIAAADbAAAADwAAAGRycy9kb3ducmV2LnhtbESPQYvCMBSE7wv+h/AEb2uqLiq1UXRB&#10;8OJh1Yu3R/NsSpuX2mRr/fdmYcHjMDPfMNmmt7XoqPWlYwWTcQKCOHe65ELB5bz/XILwAVlj7ZgU&#10;PMnDZj34yDDV7sE/1J1CISKEfYoKTAhNKqXPDVn0Y9cQR+/mWoshyraQusVHhNtaTpNkLi2WHBcM&#10;NvRtKK9Ov1aBbbS9H53R16qc1Ts63La7pFNqNOy3KxCB+vAO/7cPWsHiC/6+xB8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85sHsIAAADbAAAADwAAAAAAAAAAAAAA&#10;AAChAgAAZHJzL2Rvd25yZXYueG1sUEsFBgAAAAAEAAQA+QAAAJADAAAAAA==&#10;" strokeweight="1.5pt"/>
            <v:shape id="AutoShape 105" o:spid="_x0000_s1109" type="#_x0000_t32" style="position:absolute;left:2729;top:7129;width:0;height:344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LJhcIAAADbAAAADwAAAGRycy9kb3ducmV2LnhtbESPQYvCMBSE7wv+h/AEb2uqsiq1UXRB&#10;8OJh1Yu3R/NsSpuX2mRr/fdmYcHjMDPfMNmmt7XoqPWlYwWTcQKCOHe65ELB5bz/XILwAVlj7ZgU&#10;PMnDZj34yDDV7sE/1J1CISKEfYoKTAhNKqXPDVn0Y9cQR+/mWoshyraQusVHhNtaTpNkLi2WHBcM&#10;NvRtKK9Ov1aBbbS9H53R16qc1Ts63La7pFNqNOy3KxCB+vAO/7cPWsHiC/6+xB8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ILJhcIAAADbAAAADwAAAAAAAAAAAAAA&#10;AAChAgAAZHJzL2Rvd25yZXYueG1sUEsFBgAAAAAEAAQA+QAAAJADAAAAAA==&#10;" strokeweight="1.5pt"/>
            <v:shape id="AutoShape 106" o:spid="_x0000_s1110" type="#_x0000_t32" style="position:absolute;left:9142;top:7129;width:0;height:344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BX8sIAAADbAAAADwAAAGRycy9kb3ducmV2LnhtbESPQWvCQBSE7wX/w/IEb3VjBSsxa4iC&#10;4MVDrRdvj+xLNph9G7PbGP+9Wyj0OMzMN0yWj7YVA/W+caxgMU9AEJdON1wruHwf3tcgfEDW2Dom&#10;BU/ykG8nbxmm2j34i4ZzqEWEsE9RgQmhS6X0pSGLfu464uhVrrcYouxrqXt8RLht5UeSrKTFhuOC&#10;wY72hsrb+ccqsJ2295Mz+nprlu2OjlWxSwalZtOx2IAINIb/8F/7qBV8ruD3S/wBcvs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FBX8sIAAADbAAAADwAAAAAAAAAAAAAA&#10;AAChAgAAZHJzL2Rvd25yZXYueG1sUEsFBgAAAAAEAAQA+QAAAJADAAAAAA==&#10;" strokeweight="1.5pt"/>
            <v:shape id="AutoShape 107" o:spid="_x0000_s1111" type="#_x0000_t32" style="position:absolute;left:2506;top:8100;width:223;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C2A8AAAADbAAAADwAAAGRycy9kb3ducmV2LnhtbESPQYvCMBSE7wv+h/AEb2uqwlaqUURQ&#10;vFoFr4/m2VSbl7aJWv+9WVjY4zAz3zDLdW9r8aTOV44VTMYJCOLC6YpLBefT7nsOwgdkjbVjUvAm&#10;D+vV4GuJmXYvPtIzD6WIEPYZKjAhNJmUvjBk0Y9dQxy9q+sshii7UuoOXxFuazlNkh9pseK4YLCh&#10;raHinj+sgtn51p6SSzq57FvT7vHhD3k7V2o07DcLEIH68B/+ax+0gjSF3y/xB8jV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zQtgPAAAAA2wAAAA8AAAAAAAAAAAAAAAAA&#10;oQIAAGRycy9kb3ducmV2LnhtbFBLBQYAAAAABAAEAPkAAACOAwAAAAA=&#10;" strokeweight="1.5pt"/>
            <v:shape id="AutoShape 108" o:spid="_x0000_s1112" type="#_x0000_t32" style="position:absolute;left:2506;top:9306;width:223;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8icb8AAADbAAAADwAAAGRycy9kb3ducmV2LnhtbERPTYvCMBC9C/sfwizsTVNdUKmmsiwo&#10;Xq1Cr0MzNtVm0jaxdv/95iB4fLzv7W60jRio97VjBfNZAoK4dLrmSsHlvJ+uQfiArLFxTAr+yMMu&#10;+5hsMdXuySca8lCJGMI+RQUmhDaV0peGLPqZa4kjd3W9xRBhX0nd4zOG20YukmQpLdYcGwy29Guo&#10;vOcPq+D7cuvOSbGaF4fOdAd8+GPerZX6+hx/NiACjeEtfrmPWsEqjo1f4g+Q2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3U8icb8AAADbAAAADwAAAAAAAAAAAAAAAACh&#10;AgAAZHJzL2Rvd25yZXYueG1sUEsFBgAAAAAEAAQA+QAAAI0DAAAAAA==&#10;" strokeweight="1.5pt"/>
            <v:shape id="AutoShape 109" o:spid="_x0000_s1113" type="#_x0000_t32" style="position:absolute;left:2506;top:10576;width:223;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OH6sMAAADbAAAADwAAAGRycy9kb3ducmV2LnhtbESPwWrDMBBE74H+g9hCb4mcFBrHjRJK&#10;oMbXOgZfF2tjubVWtqUk7t9XhUKPw8y8YfbH2fbiRpPvHCtYrxIQxI3THbcKqvP7MgXhA7LG3jEp&#10;+CYPx8PDYo+Zdnf+oFsZWhEh7DNUYEIYMil9Y8iiX7mBOHoXN1kMUU6t1BPeI9z2cpMkL9Jix3HB&#10;4EAnQ81XebUKnqvP8ZzU23Wdj2bM8eqLckyVenqc315BBJrDf/ivXWgF2x38fo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IDh+rDAAAA2wAAAA8AAAAAAAAAAAAA&#10;AAAAoQIAAGRycy9kb3ducmV2LnhtbFBLBQYAAAAABAAEAPkAAACRAwAAAAA=&#10;" strokeweight="1.5pt"/>
            <v:shape id="AutoShape 110" o:spid="_x0000_s1114" type="#_x0000_t32" style="position:absolute;left:5414;top:10292;width:162;height: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xeUL8AAADbAAAADwAAAGRycy9kb3ducmV2LnhtbERPz2vCMBS+D/Y/hDfwtqYqbKUaZQhK&#10;r2uFXh/Ns6lrXtomav3vl8Ngx4/v93Y/217cafKdYwXLJAVB3DjdcavgXB3fMxA+IGvsHZOCJ3nY&#10;715ftphr9+BvupehFTGEfY4KTAhDLqVvDFn0iRuII3dxk8UQ4dRKPeEjhttertL0Q1rsODYYHOhg&#10;qPkpb1bB+nwdq7T+XNan0YwnvPmiHDOlFm/z1wZEoDn8i//chVaQxfXxS/wBcvc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uxeUL8AAADbAAAADwAAAAAAAAAAAAAAAACh&#10;AgAAZHJzL2Rvd25yZXYueG1sUEsFBgAAAAAEAAQA+QAAAI0DAAAAAA==&#10;" strokeweight="1.5pt"/>
            <v:shape id="AutoShape 111" o:spid="_x0000_s1115" type="#_x0000_t32" style="position:absolute;left:5414;top:11499;width:162;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D7y8EAAADbAAAADwAAAGRycy9kb3ducmV2LnhtbESPQYvCMBSE7wv+h/AEb2vaFbR0jSLC&#10;itetgtdH87apNi9tE7X+e7MgeBxm5htmuR5sI27U+9qxgnSagCAuna65UnA8/HxmIHxA1tg4JgUP&#10;8rBejT6WmGt351+6FaESEcI+RwUmhDaX0peGLPqpa4mj9+d6iyHKvpK6x3uE20Z+JclcWqw5Lhhs&#10;aWuovBRXq2B2PHeH5LRIT7vOdDu8+n3RZUpNxsPmG0SgIbzDr/ZeK8hS+P8Sf4BcP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5oPvLwQAAANsAAAAPAAAAAAAAAAAAAAAA&#10;AKECAABkcnMvZG93bnJldi54bWxQSwUGAAAAAAQABAD5AAAAjwMAAAAA&#10;" strokeweight="1.5pt"/>
            <v:shape id="AutoShape 112" o:spid="_x0000_s1116" type="#_x0000_t32" style="position:absolute;left:5414;top:12752;width:162;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JlvMAAAADbAAAADwAAAGRycy9kb3ducmV2LnhtbESPQYvCMBSE7wv+h/CEva2pLrilGkUE&#10;xatV8Pponk21eWmbqPXfG0HY4zAz3zDzZW9rcafOV44VjEcJCOLC6YpLBcfD5icF4QOyxtoxKXiS&#10;h+Vi8DXHTLsH7+meh1JECPsMFZgQmkxKXxiy6EeuIY7e2XUWQ5RdKXWHjwi3tZwkyVRarDguGGxo&#10;bai45jer4Pd4aQ/J6W982ram3eLN7/I2Vep72K9mIAL14T/8ae+0gnQC7y/xB8jF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lyZbzAAAAA2wAAAA8AAAAAAAAAAAAAAAAA&#10;oQIAAGRycy9kb3ducmV2LnhtbFBLBQYAAAAABAAEAPkAAACOAwAAAAA=&#10;" strokeweight="1.5pt"/>
            <v:shape id="AutoShape 113" o:spid="_x0000_s1117" type="#_x0000_t32" style="position:absolute;left:6414;top:10293;width:151;height: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7AJ8AAAADbAAAADwAAAGRycy9kb3ducmV2LnhtbESPQYvCMBSE7wv+h/AEb2uqwlqqUURQ&#10;vG4VvD6aZ1NtXtomav33ZmHB4zAz3zDLdW9r8aDOV44VTMYJCOLC6YpLBafj7jsF4QOyxtoxKXiR&#10;h/Vq8LXETLsn/9IjD6WIEPYZKjAhNJmUvjBk0Y9dQxy9i+sshii7UuoOnxFuazlNkh9pseK4YLCh&#10;raHilt+tgtnp2h6T83xy3rem3ePdH/I2VWo07DcLEIH68An/tw9aQTqDvy/xB8jVG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Y+wCfAAAAA2wAAAA8AAAAAAAAAAAAAAAAA&#10;oQIAAGRycy9kb3ducmV2LnhtbFBLBQYAAAAABAAEAPkAAACOAwAAAAA=&#10;" strokeweight="1.5pt"/>
            <v:shape id="AutoShape 114" o:spid="_x0000_s1118" type="#_x0000_t32" style="position:absolute;left:6414;top:11498;width:151;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ddYU8EAAADbAAAADwAAAGRycy9kb3ducmV2LnhtbESPQYvCMBSE7wv+h/AEb2uqLmupRhFB&#10;8bpV8Pponk21eWmbqN1/vxGEPQ4z8w2zXPe2Fg/qfOVYwWScgCAunK64VHA67j5TED4ga6wdk4Jf&#10;8rBeDT6WmGn35B965KEUEcI+QwUmhCaT0heGLPqxa4ijd3GdxRBlV0rd4TPCbS2nSfItLVYcFww2&#10;tDVU3PK7VTA7Xdtjcp5PzvvWtHu8+0PepkqNhv1mASJQH/7D7/ZBK0i/4PUl/gC5+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p11hTwQAAANsAAAAPAAAAAAAAAAAAAAAA&#10;AKECAABkcnMvZG93bnJldi54bWxQSwUGAAAAAAQABAD5AAAAjwMAAAAA&#10;" strokeweight="1.5pt"/>
            <v:shape id="AutoShape 115" o:spid="_x0000_s1119" type="#_x0000_t32" style="position:absolute;left:6414;top:12751;width:151;height:2;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v9yMEAAADbAAAADwAAAGRycy9kb3ducmV2LnhtbESPQYvCMBSE7wv+h/AEb2uqsmupRhFB&#10;8bpV8Pponk21eWmbqN1/vxGEPQ4z8w2zXPe2Fg/qfOVYwWScgCAunK64VHA67j5TED4ga6wdk4Jf&#10;8rBeDT6WmGn35B965KEUEcI+QwUmhCaT0heGLPqxa4ijd3GdxRBlV0rd4TPCbS2nSfItLVYcFww2&#10;tDVU3PK7VTA7Xdtjcp5PzvvWtHu8+0PepkqNhv1mASJQH/7D7/ZBK0i/4PUl/gC5+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m/3IwQAAANsAAAAPAAAAAAAAAAAAAAAA&#10;AKECAABkcnMvZG93bnJldi54bWxQSwUGAAAAAAQABAD5AAAAjwMAAAAA&#10;" strokeweight="1.5pt"/>
            <v:shape id="AutoShape 116" o:spid="_x0000_s1120" type="#_x0000_t32" style="position:absolute;left:9142;top:10567;width:223;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kljv8AAAADbAAAADwAAAGRycy9kb3ducmV2LnhtbESPQYvCMBSE7wv+h/AEb2uqgluqUURQ&#10;vFoFr4/m2VSbl7aJWv+9WVjY4zAz3zDLdW9r8aTOV44VTMYJCOLC6YpLBefT7jsF4QOyxtoxKXiT&#10;h/Vq8LXETLsXH+mZh1JECPsMFZgQmkxKXxiy6MeuIY7e1XUWQ5RdKXWHrwi3tZwmyVxarDguGGxo&#10;a6i45w+rYHa+tafk8jO57FvT7vHhD3mbKjUa9psFiEB9+A//tQ9aQTqH3y/xB8jV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JY7/AAAAA2wAAAA8AAAAAAAAAAAAAAAAA&#10;oQIAAGRycy9kb3ducmV2LnhtbFBLBQYAAAAABAAEAPkAAACOAwAAAAA=&#10;" strokeweight="1.5pt"/>
            <v:shape id="AutoShape 117" o:spid="_x0000_s1121" type="#_x0000_t32" style="position:absolute;left:9138;top:9204;width:223;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XGJMEAAADbAAAADwAAAGRycy9kb3ducmV2LnhtbESPQYvCMBSE78L+h/AWvGmqgpauUWRh&#10;xetWoddH82y6Ni9tE7X++40geBxm5htmvR1sI27U+9qxgtk0AUFcOl1zpeB0/JmkIHxA1tg4JgUP&#10;8rDdfIzWmGl351+65aESEcI+QwUmhDaT0peGLPqpa4mjd3a9xRBlX0nd4z3CbSPnSbKUFmuOCwZb&#10;+jZUXvKrVbA4/XXHpFjNin1nuj1e/SHvUqXGn8PuC0SgIbzDr/ZBK0hX8PwSf4Dc/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BcYkwQAAANsAAAAPAAAAAAAAAAAAAAAA&#10;AKECAABkcnMvZG93bnJldi54bWxQSwUGAAAAAAQABAD5AAAAjwMAAAAA&#10;" strokeweight="1.5pt"/>
            <v:shape id="AutoShape 118" o:spid="_x0000_s1122" type="#_x0000_t32" style="position:absolute;left:9138;top:7950;width:223;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pSVr8AAADbAAAADwAAAGRycy9kb3ducmV2LnhtbERPz2vCMBS+D/Y/hDfwtqYqbKUaZQhK&#10;r2uFXh/Ns6lrXtomav3vl8Ngx4/v93Y/217cafKdYwXLJAVB3DjdcavgXB3fMxA+IGvsHZOCJ3nY&#10;715ftphr9+BvupehFTGEfY4KTAhDLqVvDFn0iRuII3dxk8UQ4dRKPeEjhttertL0Q1rsODYYHOhg&#10;qPkpb1bB+nwdq7T+XNan0YwnvPmiHDOlFm/z1wZEoDn8i//chVaQxbHxS/wBcvc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JpSVr8AAADbAAAADwAAAAAAAAAAAAAAAACh&#10;AgAAZHJzL2Rvd25yZXYueG1sUEsFBgAAAAAEAAQA+QAAAI0DAAAAAA==&#10;" strokeweight="1.5pt"/>
            <v:shapetype id="_x0000_t202" coordsize="21600,21600" o:spt="202" path="m,l,21600r21600,l21600,xe">
              <v:stroke joinstyle="miter"/>
              <v:path gradientshapeok="t" o:connecttype="rect"/>
            </v:shapetype>
            <v:shape id="Text Box 119" o:spid="_x0000_s1123" type="#_x0000_t202" style="position:absolute;left:6266;top:4818;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OnjwgAA&#10;ANsAAAAPAAAAZHJzL2Rvd25yZXYueG1sRI9Pi8IwFMTvC36H8IS9rYmyK1qNIoqwpxX/grdH82yL&#10;zUtpou1+eyMIHoeZ+Q0znbe2FHeqfeFYQ7+nQBCnzhScaTjs118jED4gGywdk4Z/8jCfdT6mmBjX&#10;8Jbuu5CJCGGfoIY8hCqR0qc5WfQ9VxFH7+JqiyHKOpOmxibCbSkHSg2lxYLjQo4VLXNKr7ub1XD8&#10;u5xP32qTrexP1bhWSbZjqfVnt11MQARqwzv8av8aDaMx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w6ePCAAAA2wAAAA8AAAAAAAAAAAAAAAAAlwIAAGRycy9kb3du&#10;cmV2LnhtbFBLBQYAAAAABAAEAPUAAACGAwAAAAA=&#10;" filled="f" stroked="f">
              <v:textbox>
                <w:txbxContent>
                  <w:p w:rsidR="00306BCC" w:rsidRPr="004E6998" w:rsidRDefault="00306BCC"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Text Box 120" o:spid="_x0000_s1124" type="#_x0000_t202" style="position:absolute;left:4188;top:4818;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U9ajvwAA&#10;ANsAAAAPAAAAZHJzL2Rvd25yZXYueG1sRE/LisIwFN0L/kO4wuw0cRhFq1HEQXDlYH2Au0tzbYvN&#10;TWmirX8/WQzM8nDey3VnK/GixpeONYxHCgRx5kzJuYbzaTecgfAB2WDlmDS8ycN61e8tMTGu5SO9&#10;0pCLGMI+QQ1FCHUipc8KsuhHriaO3N01FkOETS5Ng20Mt5X8VGoqLZYcGwqsaVtQ9kifVsPlcL9d&#10;v9RP/m0ndes6JdnOpdYfg26zABGoC//iP/feaJjH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T1qO/AAAA2wAAAA8AAAAAAAAAAAAAAAAAlwIAAGRycy9kb3ducmV2&#10;LnhtbFBLBQYAAAAABAAEAPUAAACDAwAAAAA=&#10;" filled="f" stroked="f">
              <v:textbox>
                <w:txbxContent>
                  <w:p w:rsidR="00306BCC" w:rsidRPr="004E6998" w:rsidRDefault="00306BCC" w:rsidP="00343DE6">
                    <w:pPr>
                      <w:rPr>
                        <w:i/>
                        <w:color w:val="404040" w:themeColor="text1" w:themeTint="BF"/>
                      </w:rPr>
                    </w:pPr>
                    <w:r w:rsidRPr="004E6998">
                      <w:rPr>
                        <w:i/>
                        <w:color w:val="404040" w:themeColor="text1" w:themeTint="BF"/>
                      </w:rPr>
                      <w:t>V. Penot</w:t>
                    </w:r>
                  </w:p>
                </w:txbxContent>
              </v:textbox>
            </v:shape>
            <v:shape id="Text Box 121" o:spid="_x0000_s1125" type="#_x0000_t202" style="position:absolute;left:757;top:8374;width:1169;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3M4wwAA&#10;ANsAAAAPAAAAZHJzL2Rvd25yZXYueG1sRI9Ba8JAFITvgv9heYI3s2vRYlI3obQUPFmqreDtkX0m&#10;odm3Ibs18d93CwWPw8x8w2yL0bbiSr1vHGtYJgoEcelMw5WGz+PbYgPCB2SDrWPScCMPRT6dbDEz&#10;buAPuh5CJSKEfYYa6hC6TEpf1mTRJ64jjt7F9RZDlH0lTY9DhNtWPij1KC02HBdq7OilpvL78GM1&#10;fO0v59NKvVevdt0NblSSbSq1ns/G5ycQgcZwD/+3d0ZDuoS/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H3M4wwAAANsAAAAPAAAAAAAAAAAAAAAAAJcCAABkcnMvZG93&#10;bnJldi54bWxQSwUGAAAAAAQABAD1AAAAhwMAAAAA&#10;" filled="f" stroked="f">
              <v:textbox>
                <w:txbxContent>
                  <w:p w:rsidR="00306BCC" w:rsidRPr="004E6998" w:rsidRDefault="00306BCC" w:rsidP="00343DE6">
                    <w:pPr>
                      <w:rPr>
                        <w:i/>
                        <w:color w:val="404040" w:themeColor="text1" w:themeTint="BF"/>
                      </w:rPr>
                    </w:pPr>
                    <w:r w:rsidRPr="004E6998">
                      <w:rPr>
                        <w:i/>
                        <w:color w:val="404040" w:themeColor="text1" w:themeTint="BF"/>
                      </w:rPr>
                      <w:t>B. Poirier</w:t>
                    </w:r>
                  </w:p>
                </w:txbxContent>
              </v:textbox>
            </v:shape>
            <v:shape id="Text Box 122" o:spid="_x0000_s1126" type="#_x0000_t202" style="position:absolute;left:774;top:9610;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e1PwwAA&#10;ANsAAAAPAAAAZHJzL2Rvd25yZXYueG1sRI/NasMwEITvhbyD2EBvtZTQltiJbEJLoKeW5g9yW6yN&#10;bWKtjKXE7ttXhUKOw8x8w6yK0bbiRr1vHGuYJQoEcelMw5WG/W7ztADhA7LB1jFp+CEPRT55WGFm&#10;3MDfdNuGSkQI+ww11CF0mZS+rMmiT1xHHL2z6y2GKPtKmh6HCLetnCv1Ki02HBdq7OitpvKyvVoN&#10;h8/z6fisvqp3+9INblSSbSq1fpyO6yWIQGO4h//bH0ZDOoe/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ze1PwwAAANsAAAAPAAAAAAAAAAAAAAAAAJcCAABkcnMvZG93&#10;bnJldi54bWxQSwUGAAAAAAQABAD1AAAAhwMAAAAA&#10;" filled="f" stroked="f">
              <v:textbox>
                <w:txbxContent>
                  <w:p w:rsidR="00306BCC" w:rsidRPr="004E6998" w:rsidRDefault="00306BCC"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23" o:spid="_x0000_s1127" type="#_x0000_t202" style="position:absolute;left:774;top:10879;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UjUwgAA&#10;ANsAAAAPAAAAZHJzL2Rvd25yZXYueG1sRI9Pi8IwFMTvgt8hPMHbmqiraDWKKAt7WvEveHs0z7bY&#10;vJQma7vffrOw4HGYmd8wy3VrS/Gk2heONQwHCgRx6kzBmYbz6eNtBsIHZIOlY9LwQx7Wq25niYlx&#10;DR/oeQyZiBD2CWrIQ6gSKX2ak0U/cBVx9O6uthiirDNpamwi3JZypNRUWiw4LuRY0Tan9HH8thou&#10;X/fb9V3ts52dVI1rlWQ7l1r3e+1mASJQG17h//an0TAf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BSNTCAAAA2wAAAA8AAAAAAAAAAAAAAAAAlwIAAGRycy9kb3du&#10;cmV2LnhtbFBLBQYAAAAABAAEAPUAAACGAwAAAAA=&#10;" filled="f" stroked="f">
              <v:textbox>
                <w:txbxContent>
                  <w:p w:rsidR="00306BCC" w:rsidRPr="004E6998" w:rsidRDefault="00306BCC"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24" o:spid="_x0000_s1128" type="#_x0000_t202" style="position:absolute;left:1702;top:7061;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NCgwwAA&#10;ANsAAAAPAAAAZHJzL2Rvd25yZXYueG1sRI/NasMwEITvhbyD2EButZSSltiJbEJLoKeW5g9yW6yN&#10;bWKtjKXG7ttXhUKOw8x8w6yL0bbiRr1vHGuYJwoEcelMw5WGw377uAThA7LB1jFp+CEPRT55WGNm&#10;3MBfdNuFSkQI+ww11CF0mZS+rMmiT1xHHL2L6y2GKPtKmh6HCLetfFLqRVpsOC7U2NFrTeV19201&#10;HD8u59NCfVZv9rkb3Kgk21R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aNCgwwAAANsAAAAPAAAAAAAAAAAAAAAAAJcCAABkcnMvZG93&#10;bnJldi54bWxQSwUGAAAAAAQABAD1AAAAhwMAAAAA&#10;" filled="f" stroked="f">
              <v:textbox>
                <w:txbxContent>
                  <w:p w:rsidR="00306BCC" w:rsidRPr="004E6998" w:rsidRDefault="00306BCC" w:rsidP="00343DE6">
                    <w:pPr>
                      <w:rPr>
                        <w:i/>
                        <w:color w:val="404040" w:themeColor="text1" w:themeTint="BF"/>
                      </w:rPr>
                    </w:pPr>
                    <w:r w:rsidRPr="004E6998">
                      <w:rPr>
                        <w:i/>
                        <w:color w:val="404040" w:themeColor="text1" w:themeTint="BF"/>
                      </w:rPr>
                      <w:t>V. Penot</w:t>
                    </w:r>
                  </w:p>
                </w:txbxContent>
              </v:textbox>
            </v:shape>
            <v:shape id="Text Box 125" o:spid="_x0000_s1129" type="#_x0000_t202" style="position:absolute;left:8084;top:7061;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rsidR="00306BCC" w:rsidRPr="004E6998" w:rsidRDefault="00306BCC" w:rsidP="00343DE6">
                    <w:pPr>
                      <w:rPr>
                        <w:i/>
                        <w:color w:val="404040" w:themeColor="text1" w:themeTint="BF"/>
                      </w:rPr>
                    </w:pPr>
                    <w:r w:rsidRPr="004E6998">
                      <w:rPr>
                        <w:i/>
                        <w:color w:val="404040" w:themeColor="text1" w:themeTint="BF"/>
                      </w:rPr>
                      <w:t>V. Penot</w:t>
                    </w:r>
                  </w:p>
                </w:txbxContent>
              </v:textbox>
            </v:shape>
            <v:shape id="Text Box 126" o:spid="_x0000_s1130" type="#_x0000_t202" style="position:absolute;left:3684;top:9239;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9utMwgAA&#10;ANsAAAAPAAAAZHJzL2Rvd25yZXYueG1sRI9Bi8IwFITvgv8hPMGbJsoqa9cooix4UnR3BW+P5tmW&#10;bV5KE23990YQPA4z8w0zX7a2FDeqfeFYw2ioQBCnzhScafj9+R58gvAB2WDpmDTcycNy0e3MMTGu&#10;4QPdjiETEcI+QQ15CFUipU9zsuiHriKO3sXVFkOUdSZNjU2E21KOlZpKiwXHhRwrWueU/h+vVsPf&#10;7nI+fah9trGTqnGtkmxnUut+r119gQjUhnf41d4aDbMp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260zCAAAA2wAAAA8AAAAAAAAAAAAAAAAAlwIAAGRycy9kb3du&#10;cmV2LnhtbFBLBQYAAAAABAAEAPUAAACGAwAAAAA=&#10;" filled="f" stroked="f">
              <v:textbox>
                <w:txbxContent>
                  <w:p w:rsidR="00306BCC" w:rsidRPr="004E6998" w:rsidRDefault="00306BCC"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Text Box 127" o:spid="_x0000_s1131" type="#_x0000_t202" style="position:absolute;left:6797;top:9222;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7XwwAA&#10;ANsAAAAPAAAAZHJzL2Rvd25yZXYueG1sRI9bi8IwFITfBf9DOIJva6K4XqpRRFnYpxWv4NuhObbF&#10;5qQ0Wdv995uFBR+HmfmGWa5bW4on1b5wrGE4UCCIU2cKzjScTx9vMxA+IBssHZOGH/KwXnU7S0yM&#10;a/hAz2PIRISwT1BDHkKVSOnTnCz6gauIo3d3tcUQZZ1JU2MT4baUI6Um0mLBcSHHirY5pY/jt9Vw&#10;+brfrmO1z3b2vWpcqyTbudS632s3CxCB2vAK/7c/jYb5F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7XwwAAANsAAAAPAAAAAAAAAAAAAAAAAJcCAABkcnMvZG93&#10;bnJldi54bWxQSwUGAAAAAAQABAD1AAAAhwMAAAAA&#10;" filled="f" stroked="f">
              <v:textbox>
                <w:txbxContent>
                  <w:p w:rsidR="00306BCC" w:rsidRPr="004E6998" w:rsidRDefault="00306BCC"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Text Box 128" o:spid="_x0000_s1132" type="#_x0000_t202" style="position:absolute;left:3826;top:10482;width:1169;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dqlvwAA&#10;ANsAAAAPAAAAZHJzL2Rvd25yZXYueG1sRE/LisIwFN0L/kO4wuw0cRhFq1HEQXDlYH2Au0tzbYvN&#10;TWmirX8/WQzM8nDey3VnK/GixpeONYxHCgRx5kzJuYbzaTecgfAB2WDlmDS8ycN61e8tMTGu5SO9&#10;0pCLGMI+QQ1FCHUipc8KsuhHriaO3N01FkOETS5Ng20Mt5X8VGoqLZYcGwqsaVtQ9kifVsPlcL9d&#10;v9RP/m0ndes6JdnOpdYfg26zABGoC//iP/feaJjH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8l2qW/AAAA2wAAAA8AAAAAAAAAAAAAAAAAlwIAAGRycy9kb3ducmV2&#10;LnhtbFBLBQYAAAAABAAEAPUAAACDAwAAAAA=&#10;" filled="f" stroked="f">
              <v:textbox>
                <w:txbxContent>
                  <w:p w:rsidR="00306BCC" w:rsidRPr="004E6998" w:rsidRDefault="00306BCC" w:rsidP="00343DE6">
                    <w:pPr>
                      <w:rPr>
                        <w:i/>
                        <w:color w:val="404040" w:themeColor="text1" w:themeTint="BF"/>
                      </w:rPr>
                    </w:pPr>
                    <w:r w:rsidRPr="004E6998">
                      <w:rPr>
                        <w:i/>
                        <w:color w:val="404040" w:themeColor="text1" w:themeTint="BF"/>
                      </w:rPr>
                      <w:t>B. Poirier</w:t>
                    </w:r>
                  </w:p>
                </w:txbxContent>
              </v:textbox>
            </v:shape>
            <v:shape id="Text Box 129" o:spid="_x0000_s1133" type="#_x0000_t202" style="position:absolute;left:7175;top:10482;width:1169;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X8+wgAA&#10;ANsAAAAPAAAAZHJzL2Rvd25yZXYueG1sRI9Ba8JAFITvgv9heYI33bVoMdFVxCJ4stSq4O2RfSbB&#10;7NuQXU38991CocdhZr5hluvOVuJJjS8da5iMFQjizJmScw2n791oDsIHZIOVY9LwIg/rVb+3xNS4&#10;lr/oeQy5iBD2KWooQqhTKX1WkEU/djVx9G6usRiibHJpGmwj3FbyTal3abHkuFBgTduCsvvxYTWc&#10;D7frZao+8w87q1vXKck2kVoPB91mASJQF/7Df+290ZAk8Psl/g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pfz7CAAAA2wAAAA8AAAAAAAAAAAAAAAAAlwIAAGRycy9kb3du&#10;cmV2LnhtbFBLBQYAAAAABAAEAPUAAACGAwAAAAA=&#10;" filled="f" stroked="f">
              <v:textbox>
                <w:txbxContent>
                  <w:p w:rsidR="00306BCC" w:rsidRPr="004E6998" w:rsidRDefault="00306BCC" w:rsidP="00343DE6">
                    <w:pPr>
                      <w:rPr>
                        <w:i/>
                        <w:color w:val="404040" w:themeColor="text1" w:themeTint="BF"/>
                      </w:rPr>
                    </w:pPr>
                    <w:r w:rsidRPr="004E6998">
                      <w:rPr>
                        <w:i/>
                        <w:color w:val="404040" w:themeColor="text1" w:themeTint="BF"/>
                      </w:rPr>
                      <w:t>B. Poirier</w:t>
                    </w:r>
                  </w:p>
                </w:txbxContent>
              </v:textbox>
            </v:shape>
            <v:shape id="Text Box 130" o:spid="_x0000_s1134" type="#_x0000_t202" style="position:absolute;left:3778;top:11710;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B/gxAAA&#10;ANwAAAAPAAAAZHJzL2Rvd25yZXYueG1sRI9Ba8JAEIXvQv/DMoXedLdSRVNXKZVCT4qxFXobsmMS&#10;mp0N2a1J/71zELzN8N68981qM/hGXaiLdWALzxMDirgIrubSwtfxY7wAFROywyYwWfinCJv1w2iF&#10;mQs9H+iSp1JJCMcMLVQptZnWsajIY5yElli0c+g8Jlm7UrsOewn3jZ4aM9cea5aGClt6r6j4zf+8&#10;he/d+ef0Yvbl1s/aPgxGs19qa58eh7dXUImGdDffrj+d4BvBl2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Af4MQAAADcAAAADwAAAAAAAAAAAAAAAACXAgAAZHJzL2Rv&#10;d25yZXYueG1sUEsFBgAAAAAEAAQA9QAAAIgDAAAAAA==&#10;" filled="f" stroked="f">
              <v:textbox>
                <w:txbxContent>
                  <w:p w:rsidR="00306BCC" w:rsidRPr="004E6998" w:rsidRDefault="00306BCC"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31" o:spid="_x0000_s1135" type="#_x0000_t202" style="position:absolute;left:7059;top:11710;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Lp7wAAA&#10;ANwAAAAPAAAAZHJzL2Rvd25yZXYueG1sRE9Li8IwEL4L+x/CLHjTRFHRapRlZWFPik/wNjRjW2wm&#10;pcna7r83guBtPr7nLFatLcWdal841jDoKxDEqTMFZxqOh5/eFIQPyAZLx6Thnzyslh+dBSbGNbyj&#10;+z5kIoawT1BDHkKVSOnTnCz6vquII3d1tcUQYZ1JU2MTw20ph0pNpMWCY0OOFX3nlN72f1bDaXO9&#10;nEdqm63tuGpcqyTbmdS6+9l+zUEEasNb/HL/mjhfDeD5TLx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HLp7wAAAANwAAAAPAAAAAAAAAAAAAAAAAJcCAABkcnMvZG93bnJl&#10;di54bWxQSwUGAAAAAAQABAD1AAAAhAMAAAAA&#10;" filled="f" stroked="f">
              <v:textbox>
                <w:txbxContent>
                  <w:p w:rsidR="00306BCC" w:rsidRPr="004E6998" w:rsidRDefault="00306BCC"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32" o:spid="_x0000_s1136" type="#_x0000_t202" style="position:absolute;left:3727;top:12973;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rsidR="00306BCC" w:rsidRPr="004E6998" w:rsidRDefault="00306BCC"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33" o:spid="_x0000_s1137" type="#_x0000_t202" style="position:absolute;left:7059;top:12973;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oGXwgAA&#10;ANwAAAAPAAAAZHJzL2Rvd25yZXYueG1sRE9Na8JAEL0X/A/LCN50V22lxmxEWgo9tZi2grchOybB&#10;7GzIbk38925B6G0e73PS7WAbcaHO1441zGcKBHHhTM2lhu+vt+kzCB+QDTaOScOVPGyz0UOKiXE9&#10;7+mSh1LEEPYJaqhCaBMpfVGRRT9zLXHkTq6zGCLsSmk67GO4beRCqZW0WHNsqLCll4qKc/5rNfx8&#10;nI6HR/VZvtqntneDkmzXUuvJeNhtQAQawr/47n43cb5awt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CgZfCAAAA3AAAAA8AAAAAAAAAAAAAAAAAlwIAAGRycy9kb3du&#10;cmV2LnhtbFBLBQYAAAAABAAEAPUAAACGAwAAAAA=&#10;" filled="f" stroked="f">
              <v:textbox>
                <w:txbxContent>
                  <w:p w:rsidR="00306BCC" w:rsidRPr="004E6998" w:rsidRDefault="00306BCC"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34" o:spid="_x0000_s1138" type="#_x0000_t202" style="position:absolute;left:9855;top:10695;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xnjwgAA&#10;ANwAAAAPAAAAZHJzL2Rvd25yZXYueG1sRE9La8JAEL4X+h+WKfRWdytp0egmFEvBU6VWBW9DdvLA&#10;7GzIbk38964g9DYf33OW+WhbcabeN441vE4UCOLCmYYrDbvfr5cZCB+QDbaOScOFPOTZ48MSU+MG&#10;/qHzNlQihrBPUUMdQpdK6YuaLPqJ64gjV7reYoiwr6TpcYjhtpVTpd6lxYZjQ40drWoqTts/q2H/&#10;XR4PidpUn/atG9yoJNu51Pr5afxYgAg0hn/x3b02cb5K4PZMvE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rGePCAAAA3AAAAA8AAAAAAAAAAAAAAAAAlwIAAGRycy9kb3du&#10;cmV2LnhtbFBLBQYAAAAABAAEAPUAAACGAwAAAAA=&#10;" filled="f" stroked="f">
              <v:textbox>
                <w:txbxContent>
                  <w:p w:rsidR="00306BCC" w:rsidRPr="004E6998" w:rsidRDefault="00306BCC"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35" o:spid="_x0000_s1139" type="#_x0000_t202" style="position:absolute;left:9903;top:8221;width:1169;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7x4wgAA&#10;ANwAAAAPAAAAZHJzL2Rvd25yZXYueG1sRE9La8JAEL4X+h+WKXiru5VabHQTiqXgSanaQm9DdvLA&#10;7GzIbpP4711B8DYf33NW2Wgb0VPna8caXqYKBHHuTM2lhuPh63kBwgdkg41j0nAmD1n6+LDCxLiB&#10;v6nfh1LEEPYJaqhCaBMpfV6RRT91LXHkCtdZDBF2pTQdDjHcNnKm1Ju0WHNsqLCldUX5af9vNfxs&#10;i7/fV7UrP+28HdyoJNt3qfXkafxYggg0hrv45t6YOF/N4fpMvECm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nvHjCAAAA3AAAAA8AAAAAAAAAAAAAAAAAlwIAAGRycy9kb3du&#10;cmV2LnhtbFBLBQYAAAAABAAEAPUAAACGAwAAAAA=&#10;" filled="f" stroked="f">
              <v:textbox>
                <w:txbxContent>
                  <w:p w:rsidR="00306BCC" w:rsidRPr="004E6998" w:rsidRDefault="00306BCC" w:rsidP="00343DE6">
                    <w:pPr>
                      <w:rPr>
                        <w:i/>
                        <w:color w:val="404040" w:themeColor="text1" w:themeTint="BF"/>
                      </w:rPr>
                    </w:pPr>
                    <w:r w:rsidRPr="004E6998">
                      <w:rPr>
                        <w:i/>
                        <w:color w:val="404040" w:themeColor="text1" w:themeTint="BF"/>
                      </w:rPr>
                      <w:t>B. Poirier</w:t>
                    </w:r>
                  </w:p>
                </w:txbxContent>
              </v:textbox>
            </v:shape>
            <v:shape id="Text Box 136" o:spid="_x0000_s1140" type="#_x0000_t202" style="position:absolute;left:9903;top:9457;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SIPwAAA&#10;ANwAAAAPAAAAZHJzL2Rvd25yZXYueG1sRE9Li8IwEL4L/ocwwt40UVTcahRRhD2t+NiFvQ3N2Bab&#10;SWmi7f57Iwje5uN7zmLV2lLcqfaFYw3DgQJBnDpTcKbhfNr1ZyB8QDZYOiYN/+Rhtex2FpgY1/CB&#10;7seQiRjCPkENeQhVIqVPc7LoB64ijtzF1RZDhHUmTY1NDLelHCk1lRYLjg05VrTJKb0eb1bDz/fl&#10;73es9tnWTqrGtUqy/ZRaf/Ta9RxEoDa8xS/3l4nz1RSez8QL5P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9SIPwAAAANwAAAAPAAAAAAAAAAAAAAAAAJcCAABkcnMvZG93bnJl&#10;di54bWxQSwUGAAAAAAQABAD1AAAAhAMAAAAA&#10;" filled="f" stroked="f">
              <v:textbox>
                <w:txbxContent>
                  <w:p w:rsidR="00306BCC" w:rsidRPr="004E6998" w:rsidRDefault="00306BCC"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37" o:spid="_x0000_s1141" type="#_x0000_t202" style="position:absolute;left:4845;top:7061;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YeUwgAA&#10;ANwAAAAPAAAAZHJzL2Rvd25yZXYueG1sRE9Na8JAEL0X/A/LCN50V7G1xmxEWgo9tZi2grchOybB&#10;7GzIbk38925B6G0e73PS7WAbcaHO1441zGcKBHHhTM2lhu+vt+kzCB+QDTaOScOVPGyz0UOKiXE9&#10;7+mSh1LEEPYJaqhCaBMpfVGRRT9zLXHkTq6zGCLsSmk67GO4beRCqSdpsebYUGFLLxUV5/zXavj5&#10;OB0PS/VZvtrHtneDkmzXUuvJeNhtQAQawr/47n43cb5awd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5h5TCAAAA3AAAAA8AAAAAAAAAAAAAAAAAlwIAAGRycy9kb3du&#10;cmV2LnhtbFBLBQYAAAAABAAEAPUAAACGAwAAAAA=&#10;" filled="f" stroked="f">
              <v:textbox>
                <w:txbxContent>
                  <w:p w:rsidR="00306BCC" w:rsidRPr="004E6998" w:rsidRDefault="00306BCC" w:rsidP="00343DE6">
                    <w:pPr>
                      <w:rPr>
                        <w:i/>
                        <w:color w:val="404040" w:themeColor="text1" w:themeTint="BF"/>
                      </w:rPr>
                    </w:pPr>
                    <w:r w:rsidRPr="004E6998">
                      <w:rPr>
                        <w:i/>
                        <w:color w:val="404040" w:themeColor="text1" w:themeTint="BF"/>
                      </w:rPr>
                      <w:t>V. Penot</w:t>
                    </w:r>
                  </w:p>
                </w:txbxContent>
              </v:textbox>
            </v:shape>
          </v:group>
        </w:pict>
      </w:r>
      <w:r w:rsidR="00533098">
        <w:br w:type="page"/>
      </w:r>
    </w:p>
    <w:p w:rsidR="00FE4BC0" w:rsidRDefault="00F46610" w:rsidP="00FE4BC0">
      <w:pPr>
        <w:pStyle w:val="Titre2"/>
      </w:pPr>
      <w:bookmarkStart w:id="74" w:name="_Toc341188917"/>
      <w:r>
        <w:lastRenderedPageBreak/>
        <w:t>E</w:t>
      </w:r>
      <w:r w:rsidR="00FE4BC0">
        <w:t>stimation des charges</w:t>
      </w:r>
      <w:bookmarkEnd w:id="74"/>
    </w:p>
    <w:p w:rsidR="00343DE6" w:rsidRPr="00343DE6" w:rsidRDefault="00343DE6" w:rsidP="00343DE6"/>
    <w:tbl>
      <w:tblPr>
        <w:tblStyle w:val="Tramemoyenne12"/>
        <w:tblW w:w="9747" w:type="dxa"/>
        <w:tblLook w:val="04A0"/>
      </w:tblPr>
      <w:tblGrid>
        <w:gridCol w:w="5920"/>
        <w:gridCol w:w="1392"/>
        <w:gridCol w:w="236"/>
        <w:gridCol w:w="2199"/>
      </w:tblGrid>
      <w:tr w:rsidR="00343DE6" w:rsidTr="007C4719">
        <w:trPr>
          <w:cnfStyle w:val="100000000000"/>
        </w:trPr>
        <w:tc>
          <w:tcPr>
            <w:cnfStyle w:val="001000000000"/>
            <w:tcW w:w="5920" w:type="dxa"/>
            <w:vAlign w:val="center"/>
          </w:tcPr>
          <w:p w:rsidR="00343DE6" w:rsidRPr="004E6998" w:rsidRDefault="00343DE6" w:rsidP="007C4719">
            <w:pPr>
              <w:rPr>
                <w:color w:val="404040" w:themeColor="text1" w:themeTint="BF"/>
              </w:rPr>
            </w:pPr>
            <w:r w:rsidRPr="004E6998">
              <w:rPr>
                <w:color w:val="404040" w:themeColor="text1" w:themeTint="BF"/>
              </w:rPr>
              <w:t>Phase</w:t>
            </w:r>
          </w:p>
        </w:tc>
        <w:tc>
          <w:tcPr>
            <w:tcW w:w="1392" w:type="dxa"/>
            <w:vAlign w:val="center"/>
          </w:tcPr>
          <w:p w:rsidR="00343DE6" w:rsidRPr="004E6998" w:rsidRDefault="00343DE6" w:rsidP="007C4719">
            <w:pPr>
              <w:cnfStyle w:val="100000000000"/>
              <w:rPr>
                <w:color w:val="404040" w:themeColor="text1" w:themeTint="BF"/>
              </w:rPr>
            </w:pPr>
            <w:r w:rsidRPr="004E6998">
              <w:rPr>
                <w:color w:val="404040" w:themeColor="text1" w:themeTint="BF"/>
              </w:rPr>
              <w:t>Ratio</w:t>
            </w:r>
          </w:p>
        </w:tc>
        <w:tc>
          <w:tcPr>
            <w:tcW w:w="236" w:type="dxa"/>
            <w:vAlign w:val="center"/>
          </w:tcPr>
          <w:p w:rsidR="00343DE6" w:rsidRPr="004E6998" w:rsidRDefault="00343DE6" w:rsidP="007C4719">
            <w:pPr>
              <w:cnfStyle w:val="100000000000"/>
              <w:rPr>
                <w:color w:val="404040" w:themeColor="text1" w:themeTint="BF"/>
              </w:rPr>
            </w:pPr>
          </w:p>
        </w:tc>
        <w:tc>
          <w:tcPr>
            <w:tcW w:w="2199" w:type="dxa"/>
            <w:vAlign w:val="center"/>
          </w:tcPr>
          <w:p w:rsidR="00343DE6" w:rsidRPr="004E6998" w:rsidRDefault="00343DE6" w:rsidP="007C4719">
            <w:pPr>
              <w:cnfStyle w:val="100000000000"/>
              <w:rPr>
                <w:color w:val="404040" w:themeColor="text1" w:themeTint="BF"/>
              </w:rPr>
            </w:pPr>
            <w:r w:rsidRPr="004E6998">
              <w:rPr>
                <w:color w:val="404040" w:themeColor="text1" w:themeTint="BF"/>
              </w:rPr>
              <w:t xml:space="preserve">Charge </w:t>
            </w:r>
          </w:p>
          <w:p w:rsidR="00343DE6" w:rsidRPr="004E6998" w:rsidRDefault="00343DE6" w:rsidP="007C4719">
            <w:pPr>
              <w:cnfStyle w:val="100000000000"/>
              <w:rPr>
                <w:color w:val="404040" w:themeColor="text1" w:themeTint="BF"/>
              </w:rPr>
            </w:pPr>
            <w:r w:rsidRPr="004E6998">
              <w:rPr>
                <w:color w:val="404040" w:themeColor="text1" w:themeTint="BF"/>
              </w:rPr>
              <w:t>(en heure-personne)</w:t>
            </w:r>
          </w:p>
        </w:tc>
      </w:tr>
      <w:tr w:rsidR="00343DE6" w:rsidTr="007C4719">
        <w:trPr>
          <w:cnfStyle w:val="000000100000"/>
          <w:trHeight w:val="1135"/>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Etude préalable</w:t>
            </w:r>
          </w:p>
          <w:p w:rsidR="00343DE6" w:rsidRPr="004E6998" w:rsidRDefault="00343DE6" w:rsidP="007C4719">
            <w:pPr>
              <w:rPr>
                <w:color w:val="404040" w:themeColor="text1" w:themeTint="BF"/>
              </w:rPr>
            </w:pP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découverte du cahier des charges et découpage structurel global</w:t>
            </w: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création/organisation d'une équipe</w:t>
            </w: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 xml:space="preserve">découverte environnement technique (SVN, </w:t>
            </w:r>
            <w:proofErr w:type="spellStart"/>
            <w:r w:rsidRPr="004E6998">
              <w:rPr>
                <w:b w:val="0"/>
                <w:color w:val="404040" w:themeColor="text1" w:themeTint="BF"/>
              </w:rPr>
              <w:t>Netbeans</w:t>
            </w:r>
            <w:proofErr w:type="spellEnd"/>
            <w:r w:rsidRPr="004E6998">
              <w:rPr>
                <w:b w:val="0"/>
                <w:color w:val="404040" w:themeColor="text1" w:themeTint="BF"/>
              </w:rPr>
              <w:t>)</w:t>
            </w:r>
          </w:p>
          <w:p w:rsidR="00343DE6" w:rsidRPr="004E6998" w:rsidRDefault="00343DE6" w:rsidP="007C4719">
            <w:pPr>
              <w:pStyle w:val="Paragraphedeliste"/>
              <w:numPr>
                <w:ilvl w:val="0"/>
                <w:numId w:val="14"/>
              </w:numPr>
              <w:rPr>
                <w:color w:val="404040" w:themeColor="text1" w:themeTint="BF"/>
              </w:rPr>
            </w:pPr>
            <w:r w:rsidRPr="004E6998">
              <w:rPr>
                <w:b w:val="0"/>
                <w:color w:val="404040" w:themeColor="text1" w:themeTint="BF"/>
              </w:rPr>
              <w:t>premiers problèmes/choix de conception</w:t>
            </w:r>
          </w:p>
          <w:p w:rsidR="00343DE6" w:rsidRPr="004E6998" w:rsidRDefault="00343DE6" w:rsidP="007C4719">
            <w:pPr>
              <w:pStyle w:val="Paragraphedeliste"/>
              <w:rPr>
                <w:color w:val="404040" w:themeColor="text1" w:themeTint="BF"/>
              </w:rPr>
            </w:pPr>
          </w:p>
        </w:tc>
        <w:tc>
          <w:tcPr>
            <w:tcW w:w="1392" w:type="dxa"/>
          </w:tcPr>
          <w:p w:rsidR="00343DE6" w:rsidRPr="004E6998" w:rsidRDefault="00343DE6" w:rsidP="007C4719">
            <w:pPr>
              <w:cnfStyle w:val="000000100000"/>
              <w:rPr>
                <w:b/>
                <w:color w:val="404040" w:themeColor="text1" w:themeTint="BF"/>
              </w:rPr>
            </w:pPr>
            <w:r w:rsidRPr="004E6998">
              <w:rPr>
                <w:b/>
                <w:color w:val="404040" w:themeColor="text1" w:themeTint="BF"/>
              </w:rPr>
              <w:t>5%</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r w:rsidRPr="004E6998">
              <w:rPr>
                <w:color w:val="404040" w:themeColor="text1" w:themeTint="BF"/>
              </w:rPr>
              <w:t>2%</w:t>
            </w:r>
          </w:p>
        </w:tc>
        <w:tc>
          <w:tcPr>
            <w:tcW w:w="236" w:type="dxa"/>
          </w:tcPr>
          <w:p w:rsidR="00343DE6" w:rsidRPr="004E6998" w:rsidRDefault="00343DE6" w:rsidP="007C4719">
            <w:pPr>
              <w:cnfStyle w:val="000000100000"/>
              <w:rPr>
                <w:b/>
                <w:color w:val="404040" w:themeColor="text1" w:themeTint="BF"/>
              </w:rPr>
            </w:pPr>
          </w:p>
        </w:tc>
        <w:tc>
          <w:tcPr>
            <w:tcW w:w="2199" w:type="dxa"/>
          </w:tcPr>
          <w:p w:rsidR="00343DE6" w:rsidRPr="004E6998" w:rsidRDefault="00343DE6" w:rsidP="007C4719">
            <w:pPr>
              <w:cnfStyle w:val="000000100000"/>
              <w:rPr>
                <w:b/>
                <w:color w:val="404040" w:themeColor="text1" w:themeTint="BF"/>
              </w:rPr>
            </w:pPr>
            <w:r w:rsidRPr="004E6998">
              <w:rPr>
                <w:b/>
                <w:color w:val="404040" w:themeColor="text1" w:themeTint="BF"/>
              </w:rPr>
              <w:t>10</w:t>
            </w:r>
          </w:p>
          <w:p w:rsidR="00343DE6" w:rsidRPr="004E6998" w:rsidRDefault="00343DE6" w:rsidP="007C4719">
            <w:pPr>
              <w:cnfStyle w:val="000000100000"/>
              <w:rPr>
                <w:b/>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2</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2</w:t>
            </w:r>
          </w:p>
          <w:p w:rsidR="00343DE6" w:rsidRPr="004E6998" w:rsidRDefault="00343DE6" w:rsidP="007C4719">
            <w:pPr>
              <w:cnfStyle w:val="000000100000"/>
              <w:rPr>
                <w:color w:val="404040" w:themeColor="text1" w:themeTint="BF"/>
              </w:rPr>
            </w:pPr>
            <w:r w:rsidRPr="004E6998">
              <w:rPr>
                <w:color w:val="404040" w:themeColor="text1" w:themeTint="BF"/>
              </w:rPr>
              <w:t>3</w:t>
            </w:r>
          </w:p>
          <w:p w:rsidR="00343DE6" w:rsidRPr="004E6998" w:rsidRDefault="00343DE6" w:rsidP="007C4719">
            <w:pPr>
              <w:cnfStyle w:val="000000100000"/>
              <w:rPr>
                <w:b/>
                <w:color w:val="404040" w:themeColor="text1" w:themeTint="BF"/>
              </w:rPr>
            </w:pPr>
            <w:r w:rsidRPr="004E6998">
              <w:rPr>
                <w:color w:val="404040" w:themeColor="text1" w:themeTint="BF"/>
              </w:rPr>
              <w:t>3</w:t>
            </w:r>
          </w:p>
        </w:tc>
      </w:tr>
      <w:tr w:rsidR="00343DE6" w:rsidTr="007C4719">
        <w:trPr>
          <w:cnfStyle w:val="00000001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Etude détaillée</w:t>
            </w:r>
          </w:p>
          <w:p w:rsidR="00343DE6" w:rsidRPr="004E6998" w:rsidRDefault="00343DE6" w:rsidP="007C4719">
            <w:pPr>
              <w:rPr>
                <w:color w:val="404040" w:themeColor="text1" w:themeTint="BF"/>
              </w:rPr>
            </w:pPr>
          </w:p>
          <w:p w:rsidR="00343DE6" w:rsidRPr="004E6998" w:rsidRDefault="00343DE6" w:rsidP="007C4719">
            <w:pPr>
              <w:pStyle w:val="Paragraphedeliste"/>
              <w:numPr>
                <w:ilvl w:val="0"/>
                <w:numId w:val="16"/>
              </w:numPr>
              <w:rPr>
                <w:i/>
                <w:color w:val="404040" w:themeColor="text1" w:themeTint="BF"/>
              </w:rPr>
            </w:pPr>
            <w:r w:rsidRPr="004E6998">
              <w:rPr>
                <w:i/>
                <w:color w:val="404040" w:themeColor="text1" w:themeTint="BF"/>
              </w:rPr>
              <w:t>Conception</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modèle des interactions/interfaces entre modules</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cas d'utilisation</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séquences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choix de conception</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diagramme de classe</w:t>
            </w:r>
          </w:p>
          <w:p w:rsidR="00343DE6" w:rsidRPr="004E6998" w:rsidRDefault="00343DE6" w:rsidP="007C4719">
            <w:pPr>
              <w:pStyle w:val="Paragraphedeliste"/>
              <w:ind w:left="360"/>
              <w:jc w:val="both"/>
              <w:rPr>
                <w:i/>
                <w:color w:val="404040" w:themeColor="text1" w:themeTint="BF"/>
              </w:rPr>
            </w:pPr>
          </w:p>
          <w:p w:rsidR="00343DE6" w:rsidRPr="004E6998" w:rsidRDefault="00343DE6" w:rsidP="007C4719">
            <w:pPr>
              <w:pStyle w:val="Paragraphedeliste"/>
              <w:numPr>
                <w:ilvl w:val="0"/>
                <w:numId w:val="17"/>
              </w:numPr>
              <w:jc w:val="both"/>
              <w:rPr>
                <w:i/>
                <w:color w:val="404040" w:themeColor="text1" w:themeTint="BF"/>
              </w:rPr>
            </w:pPr>
            <w:r w:rsidRPr="004E6998">
              <w:rPr>
                <w:i/>
                <w:color w:val="404040" w:themeColor="text1" w:themeTint="BF"/>
              </w:rPr>
              <w:t>Management</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découpage structurel du module</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estimation des charges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 xml:space="preserve">planification </w:t>
            </w:r>
          </w:p>
          <w:p w:rsidR="00343DE6" w:rsidRPr="004E6998" w:rsidRDefault="00343DE6" w:rsidP="007C4719">
            <w:pPr>
              <w:pStyle w:val="Paragraphedeliste"/>
              <w:rPr>
                <w:b w:val="0"/>
                <w:color w:val="404040" w:themeColor="text1" w:themeTint="BF"/>
              </w:rPr>
            </w:pPr>
            <w:r w:rsidRPr="004E6998">
              <w:rPr>
                <w:b w:val="0"/>
                <w:color w:val="404040" w:themeColor="text1" w:themeTint="BF"/>
              </w:rPr>
              <w:t>(Gantt &amp; méthodes des antécédents)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Déroulement du projet</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Analyse de risque</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Actions qualités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Fiches de travail individuelles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Bilan</w:t>
            </w:r>
          </w:p>
          <w:p w:rsidR="00343DE6" w:rsidRPr="004E6998" w:rsidRDefault="00343DE6" w:rsidP="007C4719">
            <w:pPr>
              <w:pStyle w:val="Paragraphedeliste"/>
              <w:rPr>
                <w:color w:val="404040" w:themeColor="text1" w:themeTint="BF"/>
              </w:rPr>
            </w:pPr>
          </w:p>
        </w:tc>
        <w:tc>
          <w:tcPr>
            <w:tcW w:w="1392" w:type="dxa"/>
          </w:tcPr>
          <w:p w:rsidR="00343DE6" w:rsidRPr="004E6998" w:rsidRDefault="00343DE6" w:rsidP="007C4719">
            <w:pPr>
              <w:cnfStyle w:val="000000010000"/>
              <w:rPr>
                <w:b/>
                <w:color w:val="404040" w:themeColor="text1" w:themeTint="BF"/>
              </w:rPr>
            </w:pPr>
            <w:r w:rsidRPr="004E6998">
              <w:rPr>
                <w:b/>
                <w:color w:val="404040" w:themeColor="text1" w:themeTint="BF"/>
              </w:rPr>
              <w:t>35%</w:t>
            </w:r>
          </w:p>
          <w:p w:rsidR="00343DE6" w:rsidRPr="004E6998" w:rsidRDefault="00343DE6" w:rsidP="007C4719">
            <w:pPr>
              <w:cnfStyle w:val="000000010000"/>
              <w:rPr>
                <w:b/>
                <w:color w:val="404040" w:themeColor="text1" w:themeTint="BF"/>
              </w:rPr>
            </w:pPr>
          </w:p>
          <w:p w:rsidR="00343DE6" w:rsidRPr="004E6998" w:rsidRDefault="00343DE6" w:rsidP="007C4719">
            <w:pPr>
              <w:cnfStyle w:val="000000010000"/>
              <w:rPr>
                <w:color w:val="404040" w:themeColor="text1" w:themeTint="BF"/>
              </w:rPr>
            </w:pPr>
            <w:r w:rsidRPr="004E6998">
              <w:rPr>
                <w:b/>
                <w:color w:val="404040" w:themeColor="text1" w:themeTint="BF"/>
              </w:rPr>
              <w:t>20%</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spacing w:line="360" w:lineRule="auto"/>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15%</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w:t>
            </w:r>
          </w:p>
          <w:p w:rsidR="00343DE6" w:rsidRPr="004E6998" w:rsidRDefault="00343DE6" w:rsidP="007C4719">
            <w:pPr>
              <w:cnfStyle w:val="000000010000"/>
              <w:rPr>
                <w:b/>
                <w:color w:val="404040" w:themeColor="text1" w:themeTint="BF"/>
              </w:rPr>
            </w:pPr>
          </w:p>
        </w:tc>
        <w:tc>
          <w:tcPr>
            <w:tcW w:w="236" w:type="dxa"/>
          </w:tcPr>
          <w:p w:rsidR="00343DE6" w:rsidRPr="004E6998" w:rsidRDefault="00343DE6" w:rsidP="007C4719">
            <w:pPr>
              <w:cnfStyle w:val="000000010000"/>
              <w:rPr>
                <w:b/>
                <w:color w:val="404040" w:themeColor="text1" w:themeTint="BF"/>
              </w:rPr>
            </w:pPr>
          </w:p>
        </w:tc>
        <w:tc>
          <w:tcPr>
            <w:tcW w:w="2199" w:type="dxa"/>
          </w:tcPr>
          <w:p w:rsidR="00343DE6" w:rsidRPr="004E6998" w:rsidRDefault="00343DE6" w:rsidP="007C4719">
            <w:pPr>
              <w:cnfStyle w:val="000000010000"/>
              <w:rPr>
                <w:b/>
                <w:color w:val="404040" w:themeColor="text1" w:themeTint="BF"/>
              </w:rPr>
            </w:pPr>
            <w:r w:rsidRPr="004E6998">
              <w:rPr>
                <w:b/>
                <w:color w:val="404040" w:themeColor="text1" w:themeTint="BF"/>
              </w:rPr>
              <w:t>60</w:t>
            </w:r>
          </w:p>
          <w:p w:rsidR="00343DE6" w:rsidRPr="004E6998" w:rsidRDefault="00343DE6" w:rsidP="007C4719">
            <w:pPr>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35</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spacing w:line="360" w:lineRule="auto"/>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25</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r w:rsidRPr="004E6998">
              <w:rPr>
                <w:color w:val="404040" w:themeColor="text1" w:themeTint="BF"/>
              </w:rPr>
              <w:t>5</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b/>
                <w:color w:val="404040" w:themeColor="text1" w:themeTint="BF"/>
              </w:rPr>
            </w:pPr>
            <w:r w:rsidRPr="004E6998">
              <w:rPr>
                <w:color w:val="404040" w:themeColor="text1" w:themeTint="BF"/>
              </w:rPr>
              <w:t>2</w:t>
            </w:r>
          </w:p>
        </w:tc>
      </w:tr>
      <w:tr w:rsidR="00343DE6" w:rsidTr="007C4719">
        <w:trPr>
          <w:cnfStyle w:val="000000100000"/>
          <w:trHeight w:val="514"/>
        </w:trPr>
        <w:tc>
          <w:tcPr>
            <w:cnfStyle w:val="001000000000"/>
            <w:tcW w:w="5920" w:type="dxa"/>
            <w:vAlign w:val="center"/>
          </w:tcPr>
          <w:p w:rsidR="00343DE6" w:rsidRPr="004E6998" w:rsidRDefault="00343DE6" w:rsidP="007C4719">
            <w:pPr>
              <w:rPr>
                <w:color w:val="404040" w:themeColor="text1" w:themeTint="BF"/>
              </w:rPr>
            </w:pPr>
            <w:r w:rsidRPr="004E6998">
              <w:rPr>
                <w:color w:val="404040" w:themeColor="text1" w:themeTint="BF"/>
              </w:rPr>
              <w:t>Etude technique</w:t>
            </w:r>
          </w:p>
        </w:tc>
        <w:tc>
          <w:tcPr>
            <w:tcW w:w="1392" w:type="dxa"/>
            <w:vAlign w:val="center"/>
          </w:tcPr>
          <w:p w:rsidR="00343DE6" w:rsidRPr="004E6998" w:rsidRDefault="00343DE6" w:rsidP="007C4719">
            <w:pPr>
              <w:cnfStyle w:val="000000100000"/>
              <w:rPr>
                <w:b/>
                <w:color w:val="404040" w:themeColor="text1" w:themeTint="BF"/>
              </w:rPr>
            </w:pPr>
            <w:r w:rsidRPr="004E6998">
              <w:rPr>
                <w:b/>
                <w:color w:val="404040" w:themeColor="text1" w:themeTint="BF"/>
              </w:rPr>
              <w:t>10%</w:t>
            </w:r>
          </w:p>
        </w:tc>
        <w:tc>
          <w:tcPr>
            <w:tcW w:w="236" w:type="dxa"/>
            <w:vAlign w:val="center"/>
          </w:tcPr>
          <w:p w:rsidR="00343DE6" w:rsidRPr="004E6998" w:rsidRDefault="00343DE6" w:rsidP="007C4719">
            <w:pPr>
              <w:cnfStyle w:val="000000100000"/>
              <w:rPr>
                <w:b/>
                <w:color w:val="404040" w:themeColor="text1" w:themeTint="BF"/>
              </w:rPr>
            </w:pPr>
          </w:p>
        </w:tc>
        <w:tc>
          <w:tcPr>
            <w:tcW w:w="2199" w:type="dxa"/>
            <w:vAlign w:val="center"/>
          </w:tcPr>
          <w:p w:rsidR="00343DE6" w:rsidRPr="004E6998" w:rsidRDefault="00343DE6" w:rsidP="007C4719">
            <w:pPr>
              <w:cnfStyle w:val="000000100000"/>
              <w:rPr>
                <w:b/>
                <w:color w:val="404040" w:themeColor="text1" w:themeTint="BF"/>
              </w:rPr>
            </w:pPr>
            <w:r w:rsidRPr="004E6998">
              <w:rPr>
                <w:b/>
                <w:color w:val="404040" w:themeColor="text1" w:themeTint="BF"/>
              </w:rPr>
              <w:t>20</w:t>
            </w:r>
          </w:p>
        </w:tc>
      </w:tr>
      <w:tr w:rsidR="00343DE6" w:rsidTr="007C4719">
        <w:trPr>
          <w:cnfStyle w:val="00000001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Réalisation</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Développement</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Tests unitaires</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Intégration</w:t>
            </w:r>
          </w:p>
          <w:p w:rsidR="00343DE6" w:rsidRPr="004E6998" w:rsidRDefault="00343DE6" w:rsidP="007C4719">
            <w:pPr>
              <w:pStyle w:val="Paragraphedeliste"/>
              <w:numPr>
                <w:ilvl w:val="0"/>
                <w:numId w:val="19"/>
              </w:numPr>
              <w:spacing w:line="360" w:lineRule="auto"/>
              <w:rPr>
                <w:color w:val="404040" w:themeColor="text1" w:themeTint="BF"/>
              </w:rPr>
            </w:pPr>
            <w:r w:rsidRPr="004E6998">
              <w:rPr>
                <w:i/>
                <w:color w:val="404040" w:themeColor="text1" w:themeTint="BF"/>
              </w:rPr>
              <w:t>Tests d'intégration</w:t>
            </w:r>
          </w:p>
        </w:tc>
        <w:tc>
          <w:tcPr>
            <w:tcW w:w="1392" w:type="dxa"/>
          </w:tcPr>
          <w:p w:rsidR="00343DE6" w:rsidRPr="004E6998" w:rsidRDefault="00343DE6" w:rsidP="007C4719">
            <w:pPr>
              <w:cnfStyle w:val="000000010000"/>
              <w:rPr>
                <w:b/>
                <w:color w:val="404040" w:themeColor="text1" w:themeTint="BF"/>
              </w:rPr>
            </w:pPr>
            <w:r w:rsidRPr="004E6998">
              <w:rPr>
                <w:b/>
                <w:color w:val="404040" w:themeColor="text1" w:themeTint="BF"/>
              </w:rPr>
              <w:t>50%</w:t>
            </w:r>
          </w:p>
          <w:p w:rsidR="00343DE6" w:rsidRPr="004E6998" w:rsidRDefault="00343DE6" w:rsidP="007C4719">
            <w:pPr>
              <w:cnfStyle w:val="000000010000"/>
              <w:rPr>
                <w:color w:val="404040" w:themeColor="text1" w:themeTint="BF"/>
              </w:rPr>
            </w:pPr>
            <w:r w:rsidRPr="004E6998">
              <w:rPr>
                <w:color w:val="404040" w:themeColor="text1" w:themeTint="BF"/>
              </w:rPr>
              <w:t>33%</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14%</w:t>
            </w:r>
          </w:p>
          <w:p w:rsidR="00343DE6" w:rsidRPr="004E6998" w:rsidRDefault="00343DE6" w:rsidP="007C4719">
            <w:pPr>
              <w:spacing w:line="360" w:lineRule="auto"/>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p>
        </w:tc>
        <w:tc>
          <w:tcPr>
            <w:tcW w:w="236" w:type="dxa"/>
          </w:tcPr>
          <w:p w:rsidR="00343DE6" w:rsidRPr="004E6998" w:rsidRDefault="00343DE6" w:rsidP="007C4719">
            <w:pPr>
              <w:cnfStyle w:val="000000010000"/>
              <w:rPr>
                <w:b/>
                <w:color w:val="404040" w:themeColor="text1" w:themeTint="BF"/>
              </w:rPr>
            </w:pPr>
          </w:p>
        </w:tc>
        <w:tc>
          <w:tcPr>
            <w:tcW w:w="2199" w:type="dxa"/>
          </w:tcPr>
          <w:p w:rsidR="00343DE6" w:rsidRPr="004E6998" w:rsidRDefault="00343DE6" w:rsidP="007C4719">
            <w:pPr>
              <w:cnfStyle w:val="000000010000"/>
              <w:rPr>
                <w:b/>
                <w:color w:val="404040" w:themeColor="text1" w:themeTint="BF"/>
              </w:rPr>
            </w:pPr>
            <w:r w:rsidRPr="004E6998">
              <w:rPr>
                <w:b/>
                <w:color w:val="404040" w:themeColor="text1" w:themeTint="BF"/>
              </w:rPr>
              <w:t>93</w:t>
            </w:r>
          </w:p>
          <w:p w:rsidR="00343DE6" w:rsidRPr="004E6998" w:rsidRDefault="00343DE6" w:rsidP="007C4719">
            <w:pPr>
              <w:cnfStyle w:val="000000010000"/>
              <w:rPr>
                <w:color w:val="404040" w:themeColor="text1" w:themeTint="BF"/>
              </w:rPr>
            </w:pPr>
            <w:r w:rsidRPr="004E6998">
              <w:rPr>
                <w:color w:val="404040" w:themeColor="text1" w:themeTint="BF"/>
              </w:rPr>
              <w:t>60</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25</w:t>
            </w:r>
          </w:p>
          <w:p w:rsidR="00343DE6" w:rsidRPr="004E6998" w:rsidRDefault="00343DE6" w:rsidP="007C4719">
            <w:pPr>
              <w:spacing w:line="360" w:lineRule="auto"/>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p>
        </w:tc>
      </w:tr>
      <w:tr w:rsidR="00343DE6" w:rsidTr="007C4719">
        <w:trPr>
          <w:cnfStyle w:val="00000010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TOTAL</w:t>
            </w:r>
          </w:p>
        </w:tc>
        <w:tc>
          <w:tcPr>
            <w:tcW w:w="1392" w:type="dxa"/>
          </w:tcPr>
          <w:p w:rsidR="00343DE6" w:rsidRPr="004E6998" w:rsidRDefault="00343DE6" w:rsidP="007C4719">
            <w:pPr>
              <w:cnfStyle w:val="000000100000"/>
              <w:rPr>
                <w:b/>
                <w:color w:val="404040" w:themeColor="text1" w:themeTint="BF"/>
              </w:rPr>
            </w:pPr>
            <w:r w:rsidRPr="004E6998">
              <w:rPr>
                <w:b/>
                <w:color w:val="404040" w:themeColor="text1" w:themeTint="BF"/>
              </w:rPr>
              <w:t>100%</w:t>
            </w:r>
          </w:p>
        </w:tc>
        <w:tc>
          <w:tcPr>
            <w:tcW w:w="236" w:type="dxa"/>
          </w:tcPr>
          <w:p w:rsidR="00343DE6" w:rsidRPr="004E6998" w:rsidRDefault="00343DE6" w:rsidP="007C4719">
            <w:pPr>
              <w:cnfStyle w:val="000000100000"/>
              <w:rPr>
                <w:b/>
                <w:color w:val="404040" w:themeColor="text1" w:themeTint="BF"/>
              </w:rPr>
            </w:pPr>
          </w:p>
        </w:tc>
        <w:tc>
          <w:tcPr>
            <w:tcW w:w="2199" w:type="dxa"/>
          </w:tcPr>
          <w:p w:rsidR="00343DE6" w:rsidRPr="004E6998" w:rsidRDefault="00343DE6" w:rsidP="007C4719">
            <w:pPr>
              <w:cnfStyle w:val="000000100000"/>
              <w:rPr>
                <w:b/>
                <w:color w:val="404040" w:themeColor="text1" w:themeTint="BF"/>
              </w:rPr>
            </w:pPr>
            <w:r w:rsidRPr="004E6998">
              <w:rPr>
                <w:b/>
                <w:color w:val="404040" w:themeColor="text1" w:themeTint="BF"/>
              </w:rPr>
              <w:t>183</w:t>
            </w:r>
          </w:p>
        </w:tc>
      </w:tr>
    </w:tbl>
    <w:p w:rsidR="00343DE6" w:rsidRDefault="00343DE6" w:rsidP="001B14BF">
      <w:pPr>
        <w:jc w:val="both"/>
      </w:pPr>
    </w:p>
    <w:p w:rsidR="00533098" w:rsidRDefault="00B822F7" w:rsidP="001B14BF">
      <w:pPr>
        <w:jc w:val="both"/>
      </w:pPr>
      <w:r>
        <w:t xml:space="preserve">On a donc une charge totale de 183 heures-personnes, avec une équipe de 5 personnes et des séances de 3h, cela équivaut à 12 séances de travail à 5, autrement dit un semestre de LO23 à l'UTC. </w:t>
      </w:r>
      <w:r w:rsidR="00533098">
        <w:br w:type="page"/>
      </w:r>
    </w:p>
    <w:p w:rsidR="00FE4BC0" w:rsidRDefault="00FE4BC0" w:rsidP="00FE4BC0">
      <w:pPr>
        <w:pStyle w:val="Titre2"/>
      </w:pPr>
      <w:bookmarkStart w:id="75" w:name="_Toc341188918"/>
      <w:r>
        <w:lastRenderedPageBreak/>
        <w:t>Planification</w:t>
      </w:r>
      <w:bookmarkEnd w:id="75"/>
    </w:p>
    <w:p w:rsidR="00533098" w:rsidRDefault="00533098"/>
    <w:p w:rsidR="00533098" w:rsidRDefault="00533098" w:rsidP="00533098">
      <w:pPr>
        <w:pStyle w:val="Titre3"/>
      </w:pPr>
      <w:bookmarkStart w:id="76" w:name="_Toc341188919"/>
      <w:r>
        <w:t>Diagramme d’ordonnancement</w:t>
      </w:r>
      <w:bookmarkEnd w:id="76"/>
    </w:p>
    <w:p w:rsidR="00533098" w:rsidRDefault="00241FDD" w:rsidP="00533098">
      <w:r>
        <w:rPr>
          <w:noProof/>
          <w:lang w:eastAsia="fr-FR"/>
        </w:rPr>
        <w:pict>
          <v:group id="Group 138" o:spid="_x0000_s1142" style="position:absolute;margin-left:-67.05pt;margin-top:76.75pt;width:591pt;height:317.8pt;z-index:251740160" coordorigin="75,4305" coordsize="11820,63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">
            <v:roundrect id="AutoShape 139" o:spid="_x0000_s1143" style="position:absolute;left:1229;top:5995;width:1480;height:105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rjAvgAA&#10;ANoAAAAPAAAAZHJzL2Rvd25yZXYueG1sRI/NCsIwEITvgu8QVvCmqRatVKOIIHj1B70uzdpWm01p&#10;ota3N4LgcZiZb5jFqjWVeFLjSssKRsMIBHFmdcm5gtNxO5iBcB5ZY2WZFLzJwWrZ7Sww1fbFe3oe&#10;fC4ChF2KCgrv61RKlxVk0A1tTRy8q20M+iCbXOoGXwFuKjmOoqk0WHJYKLCmTUHZ/fAwCqbJZHu7&#10;HvNknyWXUsvxJd6dY6X6vXY9B+Gp9f/wr73TCmL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ma4wL4AAADaAAAADwAAAAAAAAAAAAAAAACXAgAAZHJzL2Rvd25yZXYu&#10;eG1sUEsFBgAAAAAEAAQA9QAAAIIDA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Découverte du cahier des charges et découpage structurel global</w:t>
                    </w:r>
                  </w:p>
                </w:txbxContent>
              </v:textbox>
            </v:roundrect>
            <v:roundrect id="AutoShape 140" o:spid="_x0000_s1144" style="position:absolute;left:4271;top:4305;width:1197;height:108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4UvvgAA&#10;ANoAAAAPAAAAZHJzL2Rvd25yZXYueG1sRI/NCsIwEITvgu8QVvCmqYpWqlFEELz6g70uzdpWm01p&#10;ota3N4LgcZiZb5jlujWVeFLjSssKRsMIBHFmdcm5gvNpN5iDcB5ZY2WZFLzJwXrV7Swx0fbFB3oe&#10;fS4ChF2CCgrv60RKlxVk0A1tTRy8q20M+iCbXOoGXwFuKjmOopk0WHJYKLCmbUHZ/fgwCmbxdHe7&#10;nvL4kMVpqeU4newvE6X6vXazAOGp9f/wr73XCqbwvRJugFx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jsOFL74AAADaAAAADwAAAAAAAAAAAAAAAACXAgAAZHJzL2Rvd25yZXYu&#10;eG1sUEsFBgAAAAAEAAQA9QAAAIIDA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Modèle des interfaces entre modules</w:t>
                    </w:r>
                  </w:p>
                </w:txbxContent>
              </v:textbox>
            </v:roundrect>
            <v:roundrect id="AutoShape 141" o:spid="_x0000_s1145" style="position:absolute;left:4239;top:8036;width:1158;height:859;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QjTvQAA&#10;ANsAAAAPAAAAZHJzL2Rvd25yZXYueG1sRE9LCsIwEN0L3iGM4E5TFa1Uo4gguPWD3Q7N2FabSWmi&#10;1tsbQXA3j/ed5bo1lXhS40rLCkbDCARxZnXJuYLzaTeYg3AeWWNlmRS8ycF61e0sMdH2xQd6Hn0u&#10;Qgi7BBUU3teJlC4ryKAb2po4cFfbGPQBNrnUDb5CuKnkOIpm0mDJoaHAmrYFZffjwyiYxdPd7XrK&#10;40MWp6WW43Syv0yU6vfazQKEp9b/xT/3Xof5I/j+Eg6Q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ulQjTvQAAANsAAAAPAAAAAAAAAAAAAAAAAJcCAABkcnMvZG93bnJldi54&#10;bWxQSwUGAAAAAAQABAD1AAAAgQM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Diagrammes de cas d'utilisation</w:t>
                    </w:r>
                  </w:p>
                </w:txbxContent>
              </v:textbox>
            </v:roundrect>
            <v:roundrect id="AutoShape 142" o:spid="_x0000_s1146" style="position:absolute;left:4224;top:6970;width:1158;height:62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5akvAAA&#10;ANsAAAAPAAAAZHJzL2Rvd25yZXYueG1sRE9LCsIwEN0L3iGM4E5TK1qpRhFBcOsH3Q7N2FabSWmi&#10;1tsbQXA3j/edxao1lXhS40rLCkbDCARxZnXJuYLTcTuYgXAeWWNlmRS8ycFq2e0sMNX2xXt6Hnwu&#10;Qgi7FBUU3teplC4ryKAb2po4cFfbGPQBNrnUDb5CuKlkHEVTabDk0FBgTZuCsvvhYRRMk8n2dj3m&#10;yT5LLqWW8WW8O4+V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F5HlqS8AAAA2wAAAA8AAAAAAAAAAAAAAAAAlwIAAGRycy9kb3ducmV2Lnht&#10;bFBLBQYAAAAABAAEAPUAAACAAw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Diagrammes de séquence</w:t>
                    </w:r>
                  </w:p>
                </w:txbxContent>
              </v:textbox>
            </v:roundrect>
            <v:roundrect id="AutoShape 143" o:spid="_x0000_s1147" style="position:absolute;left:2767;top:5385;width:1442;height:83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zM/vAAA&#10;ANsAAAAPAAAAZHJzL2Rvd25yZXYueG1sRE9LCsIwEN0L3iGM4E5TLVqpRhFBcOsH3Q7N2FabSWmi&#10;1tsbQXA3j/edxao1lXhS40rLCkbDCARxZnXJuYLTcTuYgXAeWWNlmRS8ycFq2e0sMNX2xXt6Hnwu&#10;Qgi7FBUU3teplC4ryKAb2po4cFfbGPQBNrnUDb5CuKnkOIqm0mDJoaHAmjYFZffDwyiYJpPt7XrM&#10;k32WXEotx5d4d46V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ELMz+8AAAA2wAAAA8AAAAAAAAAAAAAAAAAlwIAAGRycy9kb3ducmV2Lnht&#10;bFBLBQYAAAAABAAEAPUAAACAAw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Création / organisation d'une équipe</w:t>
                    </w:r>
                  </w:p>
                </w:txbxContent>
              </v:textbox>
            </v:roundrect>
            <v:roundrect id="AutoShape 144" o:spid="_x0000_s1148" style="position:absolute;left:2812;top:6707;width:1341;height:853;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tLvAAA&#10;ANsAAAAPAAAAZHJzL2Rvd25yZXYueG1sRE/JCsIwEL0L/kMYwZumrpVqFBEEry7odWjGttpMShO1&#10;/r0RBG/zeOssVo0pxZNqV1hWMOhHIIhTqwvOFJyO294MhPPIGkvLpOBNDlbLdmuBibYv3tPz4DMR&#10;QtglqCD3vkqkdGlOBl3fVsSBu9raoA+wzqSu8RXCTSmHUTSVBgsODTlWtMkpvR8eRsE0nmxv12MW&#10;79P4Umg5vIx255FS3U6znoPw1Pi/+Ofe6TB/DN9fwgFy+Q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7iq0u8AAAA2wAAAA8AAAAAAAAAAAAAAAAAlwIAAGRycy9kb3ducmV2Lnht&#10;bFBLBQYAAAAABAAEAPUAAACAAw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Découverte environnement technique</w:t>
                    </w:r>
                  </w:p>
                </w:txbxContent>
              </v:textbox>
            </v:roundrect>
            <v:roundrect id="AutoShape 145" o:spid="_x0000_s1149" style="position:absolute;left:4316;top:5799;width:1036;height:63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g7QvQAA&#10;ANsAAAAPAAAAZHJzL2Rvd25yZXYueG1sRE9LCsIwEN0L3iGM4E5TFa1Uo4gguPWD3Q7N2FabSWmi&#10;1tsbQXA3j/ed5bo1lXhS40rLCkbDCARxZnXJuYLzaTeYg3AeWWNlmRS8ycF61e0sMdH2xQd6Hn0u&#10;Qgi7BBUU3teJlC4ryKAb2po4cFfbGPQBNrnUDb5CuKnkOIpm0mDJoaHAmrYFZffjwyiYxdPd7XrK&#10;40MWp6WW43Syv0yU6vfazQKEp9b/xT/3Xof5U/j+Eg6Q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Rrg7QvQAAANsAAAAPAAAAAAAAAAAAAAAAAJcCAABkcnMvZG93bnJldi54&#10;bWxQSwUGAAAAAAQABAD1AAAAgQM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Choix de conception</w:t>
                    </w:r>
                  </w:p>
                </w:txbxContent>
              </v:textbox>
            </v:roundrect>
            <v:roundrect id="AutoShape 146" o:spid="_x0000_s1150" style="position:absolute;left:5382;top:6400;width:1078;height:615;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fJCnvAAA&#10;ANsAAAAPAAAAZHJzL2Rvd25yZXYueG1sRE9LCsIwEN0L3iGM4E5TFVupRhFBcOsH3Q7N2FabSWmi&#10;1tsbQXA3j/edxao1lXhS40rLCkbDCARxZnXJuYLTcTuYgXAeWWNlmRS8ycFq2e0sMNX2xXt6Hnwu&#10;Qgi7FBUU3teplC4ryKAb2po4cFfbGPQBNrnUDb5CuKnkOIpiabDk0FBgTZuCsvvhYRTEyXR7ux7z&#10;ZJ8ll1LL8WWyO0+U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F8kKe8AAAA2wAAAA8AAAAAAAAAAAAAAAAAlwIAAGRycy9kb3ducmV2Lnht&#10;bFBLBQYAAAAABAAEAPUAAACAAw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Diagramme de classe</w:t>
                    </w:r>
                  </w:p>
                </w:txbxContent>
              </v:textbox>
            </v:roundrect>
            <v:roundrect id="AutoShape 147" o:spid="_x0000_s1151" style="position:absolute;left:141;top:9705;width:11533;height:95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MDU8vAAA&#10;ANsAAAAPAAAAZHJzL2Rvd25yZXYueG1sRE9LCsIwEN0L3iGM4E5TFa1Uo4gguPWD3Q7N2FabSWmi&#10;1tsbQXA3j/ed5bo1lXhS40rLCkbDCARxZnXJuYLzaTeYg3AeWWNlmRS8ycF61e0sMdH2xQd6Hn0u&#10;Qgi7BBUU3teJlC4ryKAb2po4cFfbGPQBNrnUDb5CuKnkOIpm0mDJoaHAmrYFZffjwyiYxdPd7XrK&#10;40MWp6WW43Syv0yU6vfazQKEp9b/xT/3Xof5MXx/CQfI1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E4wNTy8AAAA2wAAAA8AAAAAAAAAAAAAAAAAlwIAAGRycy9kb3ducmV2Lnht&#10;bFBLBQYAAAAABAAEAPUAAACAAwAAAAA=&#10;" fillcolor="#d8d8d8 [2732]" strokecolor="#bfbfbf [2412]" strokeweight="1pt">
              <v:fill color2="#d8d8d8 [2732]" angle="-45" focus="-50%" type="gradient"/>
              <v:shadow color="#7f7f7f [1601]" opacity=".5" offset="1pt"/>
              <v:textbox>
                <w:txbxContent>
                  <w:p w:rsidR="00306BCC" w:rsidRPr="0024181A" w:rsidRDefault="00306BCC" w:rsidP="00343DE6">
                    <w:pPr>
                      <w:spacing w:line="240" w:lineRule="auto"/>
                      <w:jc w:val="center"/>
                      <w:rPr>
                        <w:color w:val="404040" w:themeColor="text1" w:themeTint="BF"/>
                        <w:sz w:val="16"/>
                      </w:rPr>
                    </w:pPr>
                    <w:r w:rsidRPr="0024181A">
                      <w:rPr>
                        <w:color w:val="404040" w:themeColor="text1" w:themeTint="BF"/>
                        <w:sz w:val="16"/>
                      </w:rPr>
                      <w:t>PLAN DE MANAGEMENT DE PROJET (actualisé tout au long du projet)</w:t>
                    </w:r>
                  </w:p>
                  <w:p w:rsidR="00306BCC" w:rsidRPr="0024181A" w:rsidRDefault="00306BCC" w:rsidP="00343DE6">
                    <w:pPr>
                      <w:spacing w:line="240" w:lineRule="auto"/>
                      <w:jc w:val="center"/>
                      <w:rPr>
                        <w:color w:val="404040" w:themeColor="text1" w:themeTint="BF"/>
                        <w:sz w:val="16"/>
                      </w:rPr>
                    </w:pPr>
                    <w:r w:rsidRPr="0024181A">
                      <w:rPr>
                        <w:color w:val="404040" w:themeColor="text1" w:themeTint="BF"/>
                        <w:sz w:val="16"/>
                      </w:rPr>
                      <w:t>Découpage du projet, estimation des charges, planification, analyse de risque, actions qualités, fiches de travail individuelles, …</w:t>
                    </w:r>
                  </w:p>
                </w:txbxContent>
              </v:textbox>
            </v:roundrect>
            <v:roundrect id="AutoShape 148" o:spid="_x0000_s1152" style="position:absolute;left:6501;top:6337;width:941;height:75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6FOwgAA&#10;ANsAAAAPAAAAZHJzL2Rvd25yZXYueG1sRI9Bi8JADIXvwv6HIQvedKqildqpLAuCV3XRa+jEttrJ&#10;lM6o3X+/OQh7S3gv733Jt4Nr1ZP60Hg2MJsmoIhLbxuuDPycdpM1qBCRLbaeycAvBdgWH6McM+tf&#10;fKDnMVZKQjhkaKCOscu0DmVNDsPUd8SiXX3vMMraV9r2+JJw1+p5kqy0w4alocaOvmsq78eHM7BK&#10;l7vb9VSlhzK9NFbPL4v9eWHM+HP42oCKNMR/8/t6bwVfYOUXGUA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oU7CAAAA2wAAAA8AAAAAAAAAAAAAAAAAlwIAAGRycy9kb3du&#10;cmV2LnhtbFBLBQYAAAAABAAEAPUAAACGAw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Etude technique</w:t>
                    </w:r>
                  </w:p>
                </w:txbxContent>
              </v:textbox>
            </v:roundrect>
            <v:roundrect id="AutoShape 149" o:spid="_x0000_s1153" style="position:absolute;left:7459;top:6194;width:1332;height:1073;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4wTVvQAA&#10;ANsAAAAPAAAAZHJzL2Rvd25yZXYueG1sRE9LCsIwEN0L3iGM4E5TFa1Wo4gguPWDbodmbKvNpDRR&#10;6+2NILibx/vOYtWYUjypdoVlBYN+BII4tbrgTMHpuO1NQTiPrLG0TAre5GC1bLcWmGj74j09Dz4T&#10;IYRdggpy76tESpfmZND1bUUcuKutDfoA60zqGl8h3JRyGEUTabDg0JBjRZuc0vvhYRRM4vH2dj1m&#10;8T6NL4WWw8todx4p1e006zkIT43/i3/unQ7zZ/D9JRwgl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4wTVvQAAANsAAAAPAAAAAAAAAAAAAAAAAJcCAABkcnMvZG93bnJldi54&#10;bWxQSwUGAAAAAAQABAD1AAAAgQM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Développement  et Tests : Module Transit de données</w:t>
                    </w:r>
                  </w:p>
                </w:txbxContent>
              </v:textbox>
            </v:roundrect>
            <v:roundrect id="AutoShape 150" o:spid="_x0000_s1154" style="position:absolute;left:8825;top:6119;width:1387;height:1243;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Wf1vAAA&#10;ANsAAAAPAAAAZHJzL2Rvd25yZXYueG1sRE9LCsIwEN0L3iGM4E5TK1qpRhFBcOsHux2asa02k9JE&#10;rbc3C8Hl4/1Xm87U4kWtqywrmIwjEMS51RUXCi7n/WgBwnlkjbVlUvAhB5t1v7fCVNs3H+l18oUI&#10;IexSVFB636RSurwkg25sG+LA3Wxr0AfYFlK3+A7hppZxFM2lwYpDQ4kN7UrKH6enUTBPZvv77Vwk&#10;xzzJKi3jbHq4TpUaDrrtEoSnzv/FP/dBK4jD+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A+1Z/W8AAAA2wAAAA8AAAAAAAAAAAAAAAAAlwIAAGRycy9kb3ducmV2Lnht&#10;bFBLBQYAAAAABAAEAPUAAACAAw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Développement  et Tests : Interfaces d'entrée et de sortie</w:t>
                    </w:r>
                  </w:p>
                </w:txbxContent>
              </v:textbox>
            </v:roundrect>
            <v:roundrect id="AutoShape 151" o:spid="_x0000_s1155" style="position:absolute;left:10238;top:6434;width:992;height:60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JuvwAA&#10;ANsAAAAPAAAAZHJzL2Rvd25yZXYueG1sRI/NCsIwEITvgu8QVvCmqRWtVKOIIHj1B70uzdpWm01p&#10;ota3N4LgcZiZb5jFqjWVeFLjSssKRsMIBHFmdcm5gtNxO5iBcB5ZY2WZFLzJwWrZ7Sww1fbFe3oe&#10;fC4ChF2KCgrv61RKlxVk0A1tTRy8q20M+iCbXOoGXwFuKhlH0VQaLDksFFjTpqDsfngYBdNksr1d&#10;j3myz5JLqWV8Ge/OY6X6vXY9B+Gp9f/wr73TCuIRfL+EHyC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D5wm6/AAAA2wAAAA8AAAAAAAAAAAAAAAAAlwIAAGRycy9kb3ducmV2&#10;LnhtbFBLBQYAAAAABAAEAPUAAACDAw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Intégration et Tests</w:t>
                    </w:r>
                  </w:p>
                </w:txbxContent>
              </v:textbox>
            </v:roundrect>
            <v:oval id="Oval 152" o:spid="_x0000_s1156" style="position:absolute;left:11082;top:6305;width:813;height:8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alCwwAA&#10;ANsAAAAPAAAAZHJzL2Rvd25yZXYueG1sRI9BSwMxFITvgv8hPMGL2GwXanVtWoogFDy1296fm+dm&#10;MXlZk9im/94UCh6HmfmGWayys+JIIQ6eFUwnFQjizuuBewX79v3xGURMyBqtZ1Jwpgir5e3NAhvt&#10;T7yl4y71okA4NqjApDQ2UsbOkMM48SNx8b58cJiKDL3UAU8F7qysq+pJOhy4LBgc6c1Q9737dQr0&#10;/NMe8uHl4yH7vQ3z1vzM2qzU/V1ev4JIlNN/+NreaAV1DZcv5QfI5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OalCwwAAANsAAAAPAAAAAAAAAAAAAAAAAJcCAABkcnMvZG93&#10;bnJldi54bWxQSwUGAAAAAAQABAD1AAAAhwM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Fin du projet</w:t>
                    </w:r>
                  </w:p>
                </w:txbxContent>
              </v:textbox>
            </v:oval>
            <v:shape id="AutoShape 153" o:spid="_x0000_s1157" type="#_x0000_t32" style="position:absolute;left:2694;top:5920;width:181;height:537;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Uy8sYAAADbAAAADwAAAGRycy9kb3ducmV2LnhtbESP3WrCQBSE7wXfYTmF3ummFotEV1Gx&#10;+IMUahVvD9ljEsyejdltjD59Vyh4OczMN8xo0phC1FS53LKCt24EgjixOudUwf7nszMA4TyyxsIy&#10;KbiRg8m43RphrO2Vv6ne+VQECLsYFWTel7GULsnIoOvakjh4J1sZ9EFWqdQVXgPcFLIXRR/SYM5h&#10;IcOS5hkl592vUTC7LO+3etk/yMV5PTtsN8ev05aVen1ppkMQnhr/DP+3V1pB7x0eX8IPkO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SFMvLGAAAA2wAAAA8AAAAAAAAA&#10;AAAAAAAAoQIAAGRycy9kb3ducmV2LnhtbFBLBQYAAAAABAAEAPkAAACUAwAAAAA=&#10;" strokecolor="#bfbfbf [2412]" strokeweight="1pt">
              <v:stroke endarrow="block"/>
              <v:shadow color="#7f7f7f [1601]" opacity=".5" offset="1pt"/>
            </v:shape>
            <v:shape id="AutoShape 154" o:spid="_x0000_s1158" type="#_x0000_t32" style="position:absolute;left:2694;top:6457;width:181;height:7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rPMMAAADbAAAADwAAAGRycy9kb3ducmV2LnhtbESPT4vCMBTE74LfITzBm6ZW0dI1igjL&#10;Cp78swt7ezTPttq8lCZq/fZGEDwOM/MbZr5sTSVu1LjSsoLRMAJBnFldcq7gePgeJCCcR9ZYWSYF&#10;D3KwXHQ7c0y1vfOObnufiwBhl6KCwvs6ldJlBRl0Q1sTB+9kG4M+yCaXusF7gJtKxlE0lQZLDgsF&#10;1rQuKLvsr0aBvh6zJD6vquT3//yX7+LtePazVarfa1dfIDy1/hN+tzdaQTyB15fwA+Ti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VvqzzDAAAA2wAAAA8AAAAAAAAAAAAA&#10;AAAAoQIAAGRycy9kb3ducmV2LnhtbFBLBQYAAAAABAAEAPkAAACRAwAAAAA=&#10;" strokecolor="#bfbfbf [2412]" strokeweight="1pt">
              <v:stroke endarrow="block"/>
              <v:shadow color="#7f7f7f [1601]" opacity=".5" offset="1pt"/>
            </v:shape>
            <v:shape id="AutoShape 155" o:spid="_x0000_s1159" type="#_x0000_t32" style="position:absolute;left:4123;top:5920;width:71;height:67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ehtsUAAADbAAAADwAAAGRycy9kb3ducmV2LnhtbESPT4vCMBTE78J+h/AW9iKaWlCWahQR&#10;FjzI+m8Pens2b9ti81KaVKuf3giCx2FmfsNMZq0pxYVqV1hWMOhHIIhTqwvOFPztf3rfIJxH1lha&#10;JgU3cjCbfnQmmGh75S1ddj4TAcIuQQW591UipUtzMuj6tiIO3r+tDfog60zqGq8BbkoZR9FIGiw4&#10;LORY0SKn9LxrjILN+R4P5seDva8PI+8Wp2b1222U+vps52MQnlr/Dr/aS60gHsLzS/gBcvo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2ehtsUAAADbAAAADwAAAAAAAAAA&#10;AAAAAAChAgAAZHJzL2Rvd25yZXYueG1sUEsFBgAAAAAEAAQA+QAAAJMDAAAAAA==&#10;" strokecolor="#bfbfbf [2412]" strokeweight="1pt">
              <v:shadow color="#7f7f7f [1601]" opacity=".5" offset="1pt"/>
            </v:shape>
            <v:shape id="AutoShape 156" o:spid="_x0000_s1160" type="#_x0000_t32" style="position:absolute;left:4035;top:6595;width:159;height:492;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HtG+cYAAADbAAAADwAAAGRycy9kb3ducmV2LnhtbESP3WrCQBSE7wXfYTlCb4puaqlK6ipF&#10;KRRR8A/b3h2yxySYPRuy25i8fVcQvBxm5htmOm9MIWqqXG5ZwcsgAkGcWJ1zquB4+OxPQDiPrLGw&#10;TApacjCfdTtTjLW98o7qvU9FgLCLUUHmfRlL6ZKMDLqBLYmDd7aVQR9klUpd4TXATSGHUTSSBnMO&#10;CxmWtMgouez/jILld520v5t19DxO8fSzet22b5OtUk+95uMdhKfGP8L39pdWMBzB7Uv4AXL2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x7RvnGAAAA2wAAAA8AAAAAAAAA&#10;AAAAAAAAoQIAAGRycy9kb3ducmV2LnhtbFBLBQYAAAAABAAEAPkAAACUAwAAAAA=&#10;" strokecolor="#bfbfbf [2412]" strokeweight="1pt">
              <v:shadow color="#7f7f7f [1601]" opacity=".5" offset="1pt"/>
            </v:shape>
            <v:shape id="AutoShape 157" o:spid="_x0000_s1161" type="#_x0000_t32" style="position:absolute;left:4194;top:4854;width:188;height:171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408cYAAADbAAAADwAAAGRycy9kb3ducmV2LnhtbESP3WrCQBSE7wXfYTmF3ummQq1EV1Gx&#10;+IMUahVvD9ljEsyejdltjD59Vyh4OczMN8xo0phC1FS53LKCt24EgjixOudUwf7nszMA4TyyxsIy&#10;KbiRg8m43RphrO2Vv6ne+VQECLsYFWTel7GULsnIoOvakjh4J1sZ9EFWqdQVXgPcFLIXRX1pMOew&#10;kGFJ84yS8+7XKJhdlvdbvXw/yMV5PTtsN8ev05aVen1ppkMQnhr/DP+3V1pB7wMeX8IPkO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u+NPHGAAAA2wAAAA8AAAAAAAAA&#10;AAAAAAAAoQIAAGRycy9kb3ducmV2LnhtbFBLBQYAAAAABAAEAPkAAACUAwAAAAA=&#10;" strokecolor="#bfbfbf [2412]" strokeweight="1pt">
              <v:stroke endarrow="block"/>
              <v:shadow color="#7f7f7f [1601]" opacity=".5" offset="1pt"/>
            </v:shape>
            <v:shape id="AutoShape 158" o:spid="_x0000_s1162" type="#_x0000_t32" style="position:absolute;left:4194;top:6220;width:188;height:352;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Ggg8IAAADbAAAADwAAAGRycy9kb3ducmV2LnhtbERPy4rCMBTdD/gP4QruxlRBkY5RRlF8&#10;IAPqyGwvzbUtNje1ibX69WYhzPJw3uNpYwpRU+Vyywp63QgEcWJ1zqmC3+PycwTCeWSNhWVS8CAH&#10;00nrY4yxtnfeU33wqQgh7GJUkHlfxlK6JCODrmtL4sCdbWXQB1ilUld4D+GmkP0oGkqDOYeGDEua&#10;Z5RcDjejYHZdPR/1anCSi8tmdtpt/37OO1aq026+v0B4avy/+O1eawX9MDZ8CT9AT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iGgg8IAAADbAAAADwAAAAAAAAAAAAAA&#10;AAChAgAAZHJzL2Rvd25yZXYueG1sUEsFBgAAAAAEAAQA+QAAAJADAAAAAA==&#10;" strokecolor="#bfbfbf [2412]" strokeweight="1pt">
              <v:stroke endarrow="block"/>
              <v:shadow color="#7f7f7f [1601]" opacity=".5" offset="1pt"/>
            </v:shape>
            <v:shape id="AutoShape 159" o:spid="_x0000_s1163" type="#_x0000_t32" style="position:absolute;left:4194;top:6572;width:188;height:76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4EosMAAADbAAAADwAAAGRycy9kb3ducmV2LnhtbESPT4vCMBTE7wt+h/CEva2pXdBajSKC&#10;7IIn/4K3R/Nsq81LaaLWb28EweMwM79hJrPWVOJGjSstK+j3IhDEmdUl5wp22+VPAsJ5ZI2VZVLw&#10;IAezaedrgqm2d17TbeNzESDsUlRQeF+nUrqsIIOuZ2vi4J1sY9AH2eRSN3gPcFPJOIoG0mDJYaHA&#10;mhYFZZfN1SjQ112WxOd5leyP50O+jle/w7+VUt/ddj4G4an1n/C7/a8VxCN4fQk/QE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tuBKLDAAAA2wAAAA8AAAAAAAAAAAAA&#10;AAAAoQIAAGRycy9kb3ducmV2LnhtbFBLBQYAAAAABAAEAPkAAACRAwAAAAA=&#10;" strokecolor="#bfbfbf [2412]" strokeweight="1pt">
              <v:stroke endarrow="block"/>
              <v:shadow color="#7f7f7f [1601]" opacity=".5" offset="1pt"/>
            </v:shape>
            <v:shape id="AutoShape 160" o:spid="_x0000_s1164" type="#_x0000_t32" style="position:absolute;left:4194;top:6572;width:188;height:184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074sAAAADbAAAADwAAAGRycy9kb3ducmV2LnhtbERPy4rCMBTdD/gP4QruxnQqaOkYRQRR&#10;cOUT3F2aO22d5qY0aa1/bxaCy8N5z5e9qURHjSstK/gZRyCIM6tLzhWcT5vvBITzyBory6TgSQ6W&#10;i8HXHFNtH3yg7uhzEULYpaig8L5OpXRZQQbd2NbEgfuzjUEfYJNL3eAjhJtKxlE0lQZLDg0F1rQu&#10;KPs/tkaBbs9ZEt9XVXK53a/5Id5PZtu9UqNhv/oF4an3H/HbvdMKJmF9+BJ+gFy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NO+LAAAAA2wAAAA8AAAAAAAAAAAAAAAAA&#10;oQIAAGRycy9kb3ducmV2LnhtbFBLBQYAAAAABAAEAPkAAACOAwAAAAA=&#10;" strokecolor="#bfbfbf [2412]" strokeweight="1pt">
              <v:stroke endarrow="block"/>
              <v:shadow color="#7f7f7f [1601]" opacity=".5" offset="1pt"/>
            </v:shape>
            <v:shape id="AutoShape 161" o:spid="_x0000_s1165" type="#_x0000_t32" style="position:absolute;left:5449;top:4854;width:206;height:154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GeecQAAADbAAAADwAAAGRycy9kb3ducmV2LnhtbESPS4vCQBCE78L+h6EFbzoxgoasY5AF&#10;UfDka2FvTaY3DzM9ITNq9t/vCILHoqq+opZZbxpxp85VlhVMJxEI4tzqigsF59NmnIBwHlljY5kU&#10;/JGDbPUxWGKq7YMPdD/6QgQIuxQVlN63qZQuL8mgm9iWOHi/tjPog+wKqTt8BLhpZBxFc2mw4rBQ&#10;YktfJeXX480o0LdznsT1ukkuP/V3cYj3s8V2r9Ro2K8/QXjq/Tv8au+0gtkUnl/CD5C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wZ55xAAAANsAAAAPAAAAAAAAAAAA&#10;AAAAAKECAABkcnMvZG93bnJldi54bWxQSwUGAAAAAAQABAD5AAAAkgMAAAAA&#10;" strokecolor="#bfbfbf [2412]" strokeweight="1pt">
              <v:stroke endarrow="block"/>
              <v:shadow color="#7f7f7f [1601]" opacity=".5" offset="1pt"/>
            </v:shape>
            <v:shape id="AutoShape 162" o:spid="_x0000_s1166" type="#_x0000_t32" style="position:absolute;left:5352;top:6089;width:161;height:483;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MADsMAAADbAAAADwAAAGRycy9kb3ducmV2LnhtbESPT4vCMBTE7wt+h/AEb2tqhd1SjUUE&#10;UfCkq4K3R/PsH5uX0kSt394sLOxxmJnfMPOsN414UOcqywom4wgEcW51xYWC48/6MwHhPLLGxjIp&#10;eJGDbDH4mGOq7ZP39Dj4QgQIuxQVlN63qZQuL8mgG9uWOHhX2xn0QXaF1B0+A9w0Mo6iL2mw4rBQ&#10;YkurkvLb4W4U6PsxT+J62SSnS30u9vFu+r3ZKTUa9ssZCE+9/w//tbdawTSG3y/hB8jFG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ATAA7DAAAA2wAAAA8AAAAAAAAAAAAA&#10;AAAAoQIAAGRycy9kb3ducmV2LnhtbFBLBQYAAAAABAAEAPkAAACRAwAAAAA=&#10;" strokecolor="#bfbfbf [2412]" strokeweight="1pt">
              <v:stroke endarrow="block"/>
              <v:shadow color="#7f7f7f [1601]" opacity=".5" offset="1pt"/>
            </v:shape>
            <v:shape id="AutoShape 163" o:spid="_x0000_s1167" type="#_x0000_t32" style="position:absolute;left:5352;top:6835;width:161;height:39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ykL8YAAADbAAAADwAAAGRycy9kb3ducmV2LnhtbESP3WrCQBSE7wXfYTkF73RTxVKiq1RR&#10;/EEKtUpvD9ljEsyejdk1Rp++KxR6OczMN8x42phC1FS53LKC114EgjixOudUweF72X0H4TyyxsIy&#10;KbiTg+mk3RpjrO2Nv6je+1QECLsYFWTel7GULsnIoOvZkjh4J1sZ9EFWqdQV3gLcFLIfRW/SYM5h&#10;IcOS5hkl5/3VKJhdVo97vRoe5eK8mR1325/P046V6rw0HyMQnhr/H/5rr7WCwQCeX8IPkJ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FcpC/GAAAA2wAAAA8AAAAAAAAA&#10;AAAAAAAAoQIAAGRycy9kb3ducmV2LnhtbFBLBQYAAAAABAAEAPkAAACUAwAAAAA=&#10;" strokecolor="#bfbfbf [2412]" strokeweight="1pt">
              <v:stroke endarrow="block"/>
              <v:shadow color="#7f7f7f [1601]" opacity=".5" offset="1pt"/>
            </v:shape>
            <v:shape id="AutoShape 164" o:spid="_x0000_s1168" type="#_x0000_t32" style="position:absolute;left:5382;top:7015;width:273;height:1397;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U8W8YAAADbAAAADwAAAGRycy9kb3ducmV2LnhtbESP3WrCQBSE74W+w3IK3tVNay0SXaUW&#10;xSpS8A9vD9ljEsyejdltjD59Vyh4OczMN8xw3JhC1FS53LKC104EgjixOudUwW47e+mDcB5ZY2GZ&#10;FFzJwXj01BpirO2F11RvfCoChF2MCjLvy1hKl2Rk0HVsSRy8o60M+iCrVOoKLwFuCvkWRR/SYM5h&#10;IcOSvjJKTptfo2Bynt+u9by3l9PTYrJfLQ8/xxUr1X5uPgcgPDX+Ef5vf2sF3Xe4fwk/QI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61PFvGAAAA2wAAAA8AAAAAAAAA&#10;AAAAAAAAoQIAAGRycy9kb3ducmV2LnhtbFBLBQYAAAAABAAEAPkAAACUAwAAAAA=&#10;" strokecolor="#bfbfbf [2412]" strokeweight="1pt">
              <v:stroke endarrow="block"/>
              <v:shadow color="#7f7f7f [1601]" opacity=".5" offset="1pt"/>
            </v:shape>
            <v:shape id="AutoShape 165" o:spid="_x0000_s1169" type="#_x0000_t32" style="position:absolute;left:6376;top:6743;width:189;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YesQAAADbAAAADwAAAGRycy9kb3ducmV2LnhtbESPQYvCMBSE7wv+h/AEb5pa0S3VKLKw&#10;KHhSu4K3R/Nsq81LaaLWf28WFvY4zMw3zGLVmVo8qHWVZQXjUQSCOLe64kJBdvweJiCcR9ZYWyYF&#10;L3KwWvY+Fphq++Q9PQ6+EAHCLkUFpfdNKqXLSzLoRrYhDt7FtgZ9kG0hdYvPADe1jKNoJg1WHBZK&#10;bOirpPx2uBsF+p7lSXxd18nP+Xoq9vFu8rnZKTXod+s5CE+d/w//tbdawWQKv1/CD5DL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ph6xAAAANsAAAAPAAAAAAAAAAAA&#10;AAAAAKECAABkcnMvZG93bnJldi54bWxQSwUGAAAAAAQABAD5AAAAkgMAAAAA&#10;" strokecolor="#bfbfbf [2412]" strokeweight="1pt">
              <v:stroke endarrow="block"/>
              <v:shadow color="#7f7f7f [1601]" opacity=".5" offset="1pt"/>
            </v:shape>
            <v:shape id="AutoShape 166" o:spid="_x0000_s1170" type="#_x0000_t32" style="position:absolute;left:7431;top:6744;width:189;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gGDcQAAADbAAAADwAAAGRycy9kb3ducmV2LnhtbESPQWvCQBSE7wX/w/IEb3XTBNKQuooI&#10;opBTrAreHtnXJDb7NmRXjf++Wyj0OMzMN8xiNZpO3GlwrWUFb/MIBHFldcu1guPn9jUD4Tyyxs4y&#10;KXiSg9Vy8rLAXNsHl3Q/+FoECLscFTTe97mUrmrIoJvbnjh4X3Yw6IMcaqkHfAS46WQcRak02HJY&#10;aLCnTUPV9+FmFOjbscri67rLTpfruS7jInnfFUrNpuP6A4Sn0f+H/9p7rSBJ4fdL+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KAYNxAAAANsAAAAPAAAAAAAAAAAA&#10;AAAAAKECAABkcnMvZG93bnJldi54bWxQSwUGAAAAAAQABAD5AAAAkgMAAAAA&#10;" strokecolor="#bfbfbf [2412]" strokeweight="1pt">
              <v:stroke endarrow="block"/>
              <v:shadow color="#7f7f7f [1601]" opacity=".5" offset="1pt"/>
            </v:shape>
            <v:shape id="AutoShape 167" o:spid="_x0000_s1171" type="#_x0000_t32" style="position:absolute;left:8770;top:6759;width:189;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SjlsQAAADbAAAADwAAAGRycy9kb3ducmV2LnhtbESPQWvCQBSE74L/YXlCb2bTBGpIXUUE&#10;UchJGwVvj+xrEpt9G7Krpv++Wyj0OMzMN8xyPZpOPGhwrWUFr1EMgriyuuVaQfmxm2cgnEfW2Fkm&#10;Bd/kYL2aTpaYa/vkIz1OvhYBwi5HBY33fS6lqxoy6CLbEwfv0w4GfZBDLfWAzwA3nUzi+E0abDks&#10;NNjTtqHq63Q3CvS9rLLktumy8/V2qY9JkS72hVIvs3HzDsLT6P/Df+2DVpAu4PdL+AFy9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ZKOWxAAAANsAAAAPAAAAAAAAAAAA&#10;AAAAAKECAABkcnMvZG93bnJldi54bWxQSwUGAAAAAAQABAD5AAAAkgMAAAAA&#10;" strokecolor="#bfbfbf [2412]" strokeweight="1pt">
              <v:stroke endarrow="block"/>
              <v:shadow color="#7f7f7f [1601]" opacity=".5" offset="1pt"/>
            </v:shape>
            <v:shape id="AutoShape 168" o:spid="_x0000_s1172" type="#_x0000_t32" style="position:absolute;left:10154;top:6774;width:189;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s35MAAAADbAAAADwAAAGRycy9kb3ducmV2LnhtbERPy4rCMBTdD/gP4QruxnQqaOkYRQRR&#10;cOUT3F2aO22d5qY0aa1/bxaCy8N5z5e9qURHjSstK/gZRyCIM6tLzhWcT5vvBITzyBory6TgSQ6W&#10;i8HXHFNtH3yg7uhzEULYpaig8L5OpXRZQQbd2NbEgfuzjUEfYJNL3eAjhJtKxlE0lQZLDg0F1rQu&#10;KPs/tkaBbs9ZEt9XVXK53a/5Id5PZtu9UqNhv/oF4an3H/HbvdMKJmFs+BJ+gFy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H7N+TAAAAA2wAAAA8AAAAAAAAAAAAAAAAA&#10;oQIAAGRycy9kb3ducmV2LnhtbFBLBQYAAAAABAAEAPkAAACOAwAAAAA=&#10;" strokecolor="#bfbfbf [2412]" strokeweight="1pt">
              <v:stroke endarrow="block"/>
              <v:shadow color="#7f7f7f [1601]" opacity=".5" offset="1pt"/>
            </v:shape>
            <v:shape id="AutoShape 169" o:spid="_x0000_s1173" type="#_x0000_t32" style="position:absolute;left:11081;top:6744;width:190;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eSf8MAAADbAAAADwAAAGRycy9kb3ducmV2LnhtbESPT4vCMBTE74LfITzBm6ZW2K3VKCIs&#10;K3jyL3h7NM+22ryUJmr32xthweMwM79hZovWVOJBjSstKxgNIxDEmdUl5woO+59BAsJ5ZI2VZVLw&#10;Rw4W825nhqm2T97SY+dzESDsUlRQeF+nUrqsIINuaGvi4F1sY9AH2eRSN/gMcFPJOIq+pMGSw0KB&#10;Na0Kym67u1Gg74csia/LKjmer6d8G2/G378bpfq9djkF4an1n/B/e60VjCfw/h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63kn/DAAAA2wAAAA8AAAAAAAAAAAAA&#10;AAAAoQIAAGRycy9kb3ducmV2LnhtbFBLBQYAAAAABAAEAPkAAACRAwAAAAA=&#10;" strokecolor="#bfbfbf [2412]" strokeweight="1pt">
              <v:stroke endarrow="block"/>
              <v:shadow color="#7f7f7f [1601]" opacity=".5" offset="1pt"/>
            </v:shape>
            <v:oval id="Oval 170" o:spid="_x0000_s1174" style="position:absolute;left:75;top:6175;width:1244;height:7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HcOwAAA&#10;ANsAAAAPAAAAZHJzL2Rvd25yZXYueG1sRE/LagIxFN0X/IdwC25KzVRaH6NRSkEodFVH97eT62Ro&#10;cjMmqca/bxaFLg/nvd5mZ8WFQuw9K3iaVCCIW6977hQcmt3jAkRMyBqtZ1JwowjbzehujbX2V/6k&#10;yz51ooRwrFGBSWmopYytIYdx4gfiwp18cJgKDJ3UAa8l3Fk5raqZdNhzaTA40Juh9nv/4xTo+Zc9&#10;5uPy4yH7gw3zxpxfmqzU+D6/rkAkyulf/Od+1wqey/rypfwAufk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eHcOwAAAANsAAAAPAAAAAAAAAAAAAAAAAJcCAABkcnMvZG93bnJl&#10;di54bWxQSwUGAAAAAAQABAD1AAAAhAMAAAAA&#10;" fillcolor="#d8d8d8 [2732]" strokecolor="#bfbfbf [2412]" strokeweight="1pt">
              <v:fill color2="#d8d8d8 [2732]" angle="-45" focus="-50%" type="gradient"/>
              <v:shadow color="#7f7f7f [1601]" opacity=".5" offset="1pt"/>
              <v:textbox>
                <w:txbxContent>
                  <w:p w:rsidR="00306BCC" w:rsidRPr="0024181A" w:rsidRDefault="00306BCC" w:rsidP="00343DE6">
                    <w:pPr>
                      <w:jc w:val="center"/>
                      <w:rPr>
                        <w:color w:val="404040" w:themeColor="text1" w:themeTint="BF"/>
                        <w:sz w:val="14"/>
                      </w:rPr>
                    </w:pPr>
                    <w:r w:rsidRPr="0024181A">
                      <w:rPr>
                        <w:color w:val="404040" w:themeColor="text1" w:themeTint="BF"/>
                        <w:sz w:val="14"/>
                      </w:rPr>
                      <w:t>Lancement projet</w:t>
                    </w:r>
                  </w:p>
                </w:txbxContent>
              </v:textbox>
            </v:oval>
            <v:shape id="AutoShape 171" o:spid="_x0000_s1175" type="#_x0000_t32" style="position:absolute;left:1319;top:6528;width:130;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ftBMMAAADbAAAADwAAAGRycy9kb3ducmV2LnhtbESPT4vCMBTE7wt+h/AEb5paRUs1igjL&#10;LnjyL3h7NM+22ryUJmr32xtB2OMwM79h5svWVOJBjSstKxgOIhDEmdUl5woO++9+AsJ5ZI2VZVLw&#10;Rw6Wi87XHFNtn7ylx87nIkDYpaig8L5OpXRZQQbdwNbEwbvYxqAPssmlbvAZ4KaScRRNpMGSw0KB&#10;Na0Lym67u1Gg74csia+rKjmer6d8G29G05+NUr1uu5qB8NT6//Cn/asVjIfw/hJ+gFy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H7QTDAAAA2wAAAA8AAAAAAAAAAAAA&#10;AAAAoQIAAGRycy9kb3ducmV2LnhtbFBLBQYAAAAABAAEAPkAAACRAwAAAAA=&#10;" strokecolor="#bfbfbf [2412]" strokeweight="1pt">
              <v:stroke endarrow="block"/>
              <v:shadow color="#7f7f7f [1601]" opacity=".5" offset="1pt"/>
            </v:shape>
          </v:group>
        </w:pict>
      </w:r>
    </w:p>
    <w:p w:rsidR="00513B1E" w:rsidRDefault="00513B1E" w:rsidP="00533098"/>
    <w:p w:rsidR="00513B1E" w:rsidRDefault="00513B1E" w:rsidP="00533098">
      <w:r>
        <w:br w:type="page"/>
      </w:r>
    </w:p>
    <w:p w:rsidR="00533098" w:rsidRPr="00396610" w:rsidRDefault="00343DE6" w:rsidP="00533098">
      <w:pPr>
        <w:pStyle w:val="Titre3"/>
      </w:pPr>
      <w:r>
        <w:rPr>
          <w:noProof/>
          <w:lang w:eastAsia="fr-FR"/>
        </w:rPr>
        <w:lastRenderedPageBreak/>
        <w:drawing>
          <wp:anchor distT="0" distB="0" distL="114300" distR="114300" simplePos="0" relativeHeight="251742208" behindDoc="0" locked="0" layoutInCell="1" allowOverlap="1">
            <wp:simplePos x="0" y="0"/>
            <wp:positionH relativeFrom="margin">
              <wp:posOffset>-871220</wp:posOffset>
            </wp:positionH>
            <wp:positionV relativeFrom="margin">
              <wp:posOffset>528955</wp:posOffset>
            </wp:positionV>
            <wp:extent cx="7496175" cy="2533650"/>
            <wp:effectExtent l="19050" t="0" r="9525" b="0"/>
            <wp:wrapSquare wrapText="bothSides"/>
            <wp:docPr id="10" name="Image 1" descr="C:\Users\DV7 1299\Desktop\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V7 1299\Desktop\Gantt.jpg"/>
                    <pic:cNvPicPr>
                      <a:picLocks noChangeAspect="1" noChangeArrowheads="1"/>
                    </pic:cNvPicPr>
                  </pic:nvPicPr>
                  <pic:blipFill>
                    <a:blip r:embed="rId25"/>
                    <a:srcRect/>
                    <a:stretch>
                      <a:fillRect/>
                    </a:stretch>
                  </pic:blipFill>
                  <pic:spPr bwMode="auto">
                    <a:xfrm>
                      <a:off x="0" y="0"/>
                      <a:ext cx="7496175" cy="2533650"/>
                    </a:xfrm>
                    <a:prstGeom prst="rect">
                      <a:avLst/>
                    </a:prstGeom>
                    <a:noFill/>
                    <a:ln w="9525">
                      <a:noFill/>
                      <a:miter lim="800000"/>
                      <a:headEnd/>
                      <a:tailEnd/>
                    </a:ln>
                  </pic:spPr>
                </pic:pic>
              </a:graphicData>
            </a:graphic>
          </wp:anchor>
        </w:drawing>
      </w:r>
      <w:bookmarkStart w:id="77" w:name="_Toc341188920"/>
      <w:r w:rsidR="00533098">
        <w:t>Diagramme de Gantt</w:t>
      </w:r>
      <w:bookmarkEnd w:id="77"/>
    </w:p>
    <w:p w:rsidR="00533098" w:rsidRPr="00533098" w:rsidRDefault="00533098" w:rsidP="00533098"/>
    <w:p w:rsidR="00343DE6" w:rsidRPr="001079E3" w:rsidRDefault="00343DE6" w:rsidP="00343DE6">
      <w:pPr>
        <w:rPr>
          <w:u w:val="single"/>
        </w:rPr>
      </w:pPr>
      <w:r w:rsidRPr="001079E3">
        <w:tab/>
      </w:r>
      <w:r w:rsidRPr="001079E3">
        <w:rPr>
          <w:u w:val="single"/>
        </w:rPr>
        <w:t>Certaines étapes ont été clairement sous estimées su</w:t>
      </w:r>
      <w:r>
        <w:rPr>
          <w:u w:val="single"/>
        </w:rPr>
        <w:t>r ce diagramme de Gantt :</w:t>
      </w:r>
    </w:p>
    <w:p w:rsidR="00343DE6" w:rsidRDefault="00343DE6" w:rsidP="00343DE6">
      <w:r>
        <w:tab/>
        <w:t>Tout d'abord, la modélisation des interactions s'est finalement étalée du mardi 25 septembre au mardi 16 octobre contrairement à la deadline préalablement fixée le mardi 02 octobre.</w:t>
      </w:r>
    </w:p>
    <w:p w:rsidR="00343DE6" w:rsidRDefault="00343DE6" w:rsidP="00343DE6">
      <w:pPr>
        <w:jc w:val="both"/>
      </w:pPr>
      <w:r>
        <w:tab/>
        <w:t>De la même façon, les diagrammes de séquences et de cas d'utilisation ont été constamment modifiés. Cela est dû à la difficulté d'avoir une équipe ayant les mêmes idées en tête concernant l'utilisation de P2PChess. Il a fallu se mettre au clair et ceci non sans mal. Ces diagrammes ont donc seulement été finalisés le mardi 16 octobre, soit 2 semaines après la date limite estimée.</w:t>
      </w:r>
    </w:p>
    <w:p w:rsidR="00343DE6" w:rsidRDefault="00343DE6" w:rsidP="00343DE6">
      <w:pPr>
        <w:jc w:val="both"/>
      </w:pPr>
      <w:r>
        <w:tab/>
        <w:t>Une dernière estimation assez différente de la réalité est celle concernant l'étude technique. Cette étude technique a commencée beaucoup plus tôt. En effet, le diagramme de Gantt prévoyait d'attendre la fin de la conception pour débuter une étude technique. En réalité, il a été très facile de démarrer des études techniques sans avoir complètement aboutit la conception. Par exemple, l'étude des différents sockets disponibles en java a pu être réalisée bien avant la fin de la conception. Pour résumé, cette étude technique s'est donc étalée du mardi 02 octobre au mardi 23 octobre.</w:t>
      </w:r>
    </w:p>
    <w:p w:rsidR="00343DE6" w:rsidRDefault="00343DE6" w:rsidP="00343DE6">
      <w:pPr>
        <w:jc w:val="both"/>
      </w:pPr>
      <w:r>
        <w:tab/>
        <w:t>La période de développe</w:t>
      </w:r>
      <w:r w:rsidR="00632311">
        <w:t>ment ainsi que</w:t>
      </w:r>
      <w:r w:rsidR="00B02F02">
        <w:t xml:space="preserve"> celle d</w:t>
      </w:r>
      <w:r w:rsidR="00632311">
        <w:t>’intég</w:t>
      </w:r>
      <w:r w:rsidR="00B02F02">
        <w:t>ration ont été bien respectées en termes de délais.</w:t>
      </w:r>
    </w:p>
    <w:p w:rsidR="00533098" w:rsidRDefault="00533098">
      <w:r>
        <w:br w:type="page"/>
      </w:r>
    </w:p>
    <w:p w:rsidR="00FE4BC0" w:rsidRDefault="00FE4BC0" w:rsidP="00FE4BC0">
      <w:pPr>
        <w:pStyle w:val="Titre2"/>
      </w:pPr>
      <w:bookmarkStart w:id="78" w:name="_Toc341188921"/>
      <w:r>
        <w:lastRenderedPageBreak/>
        <w:t>Déroulement du projet</w:t>
      </w:r>
      <w:bookmarkEnd w:id="78"/>
    </w:p>
    <w:p w:rsidR="00533098" w:rsidRDefault="00533098" w:rsidP="00533098"/>
    <w:p w:rsidR="008B25D2" w:rsidRDefault="008B25D2" w:rsidP="008B25D2">
      <w:pPr>
        <w:ind w:firstLine="708"/>
        <w:jc w:val="both"/>
      </w:pPr>
      <w:r>
        <w:t>Dans cette partie, nous allons retracer de façon détaillée, le déroulement du projet, de la phase de réception du cahier des charges à celle de la présentation du produit fini.</w:t>
      </w:r>
    </w:p>
    <w:p w:rsidR="008B25D2" w:rsidRDefault="008B25D2" w:rsidP="008B25D2">
      <w:pPr>
        <w:ind w:firstLine="708"/>
        <w:jc w:val="both"/>
      </w:pPr>
      <w:r>
        <w:t>Mardi 18 septembre 2012, le MOA fait parvenir le cahier des charges à une équipe de 23 étudiants qui ont, alors, pour objectif, la conception et la réalisation d’un jeu d’échec décentralisé. Ce projet doit aboutir pour le mardi 8 janvier 2013, date à laquelle une présentation doit être effectuée devant le MOA. Le projet a été, préalablement et exceptionnellement, découpé structurellement par le MOA. Le groupe de 23 élèves se scinde alors en 4 sous équipes que l’on appellera également module. Chaque module gère une partie structurelle du projet. 2 modules gèrent l’IHM (Grille et connexion), un autre s’occupe de la gestion des données tandis que le nôtre se dédiera entièrement à la partie communication et traitement, soit toute la partie réseau de cette application décentralisée. Une fois les modules définis, nous avons choisi, au sein du notre, l’organisation des rôles de chacun : le directeur, le manager, le responsable conception, le responsable développement et le chef qualité. Après concertation, l’équipe s’est donc mise d’accord sur cette organisation.</w:t>
      </w:r>
    </w:p>
    <w:p w:rsidR="008B25D2" w:rsidRDefault="008B25D2" w:rsidP="008B25D2">
      <w:pPr>
        <w:ind w:firstLine="708"/>
        <w:jc w:val="both"/>
      </w:pPr>
      <w:r>
        <w:t>Mardi 25 septembre, les premières réunions entre même responsable ont eu lieu. Ainsi, les directeurs ont débuté la communication inter module. Ils sont suivis par les responsables conception qui se sont confrontés aux premiers problèmes de conception ainsi que les managers qui se sont mis d’accord sur la façon de gérer le projet.</w:t>
      </w:r>
      <w:r>
        <w:tab/>
        <w:t xml:space="preserve"> Les chefs qualité, ont, quant à eux, participé à une réunion dans le but d’imposer certains standards et certaines pratiques. Ainsi, suite à cette séance et ces réunions, tout le monde s’est alors entendu sur l’utilisation de l’environnement </w:t>
      </w:r>
      <w:proofErr w:type="spellStart"/>
      <w:r>
        <w:t>NetBeans</w:t>
      </w:r>
      <w:proofErr w:type="spellEnd"/>
      <w:r>
        <w:t>, du langage Java, du SVN à utiliser et des conventions d’écriture de rapport ou  de nommage des paquets. On a, également, essayé, pendant, cette séance, de déterminer avec quel(s) module(s), nous devrions nous interfacer dans l’avenir. La décision, a donc été prise, par notre module Communication et Traitement de ne communiquer seulement avec le module Gestion de Données. Les diagrammes de cas d’utilisation et de séquences étaient à l’état d’ébauche à la fin de cette séance et nous nous sommes rendu compte de la difficulté de partager une même pensée sur le déroulement de l’utilisation qu’un joueur ferait du jeu d’échec. Le cahier des charges laissait paraître des incertitudes qui furent les sources de quiproquo et d’incompréhension. Ces problèmes d’interprétation ont perdurés pendant plusieurs semaines. Le plan de management a ensuite été débuté, notamment le découpage structurel du module.</w:t>
      </w:r>
    </w:p>
    <w:p w:rsidR="008B25D2" w:rsidRDefault="008B25D2" w:rsidP="008B25D2">
      <w:pPr>
        <w:ind w:firstLine="708"/>
        <w:jc w:val="both"/>
      </w:pPr>
      <w:r>
        <w:t xml:space="preserve">Durant le mardi 02, le mardi 09 et le mardi 16 Octobre, le manager de notre module s’est chargé de planifier à l’aide d’un diagramme de Gantt la suite du projet et d’estimer les charges de travail restantes. Dans le même temps, certains membres de l’équipe commencèrent déjà des études techniques en comparant, par exemple, le multicast </w:t>
      </w:r>
      <w:r w:rsidR="00D34823">
        <w:t>au</w:t>
      </w:r>
      <w:r>
        <w:t xml:space="preserve"> </w:t>
      </w:r>
      <w:proofErr w:type="spellStart"/>
      <w:r>
        <w:t>broadcast</w:t>
      </w:r>
      <w:proofErr w:type="spellEnd"/>
      <w:r>
        <w:t xml:space="preserve">. D’autres ont testé la réalisation d’une communication TCP et UDP et les sockets associés. Enfin, les diagrammes de séquences et les diagrammes de cas d’utilisation ont été finalisés et validés par l’ensemble des modules. A noté qu’à partir du mardi 02, chaque membre a informé le manager du travail fait tout au long de la séance. Ceci a permis la création de fiches individuelles de travail. Le responsable conception  a ensuite débuté le diagramme de classe du module. Un des membres de l’équipe a également commencé le développement en implémentant le squelette de l’application ainsi que les interfaces appelées par le module Gestion de Données et les interfaces que nous devrions, par la suite, appeler. Le dossier de </w:t>
      </w:r>
      <w:proofErr w:type="gramStart"/>
      <w:r>
        <w:lastRenderedPageBreak/>
        <w:t>conception</w:t>
      </w:r>
      <w:proofErr w:type="gramEnd"/>
      <w:r>
        <w:t xml:space="preserve"> étant à rendre pour le mardi 23 Octobre, notre diagramme de classe et notre dossier de conception a donc été finalisé avant cette date.</w:t>
      </w:r>
    </w:p>
    <w:p w:rsidR="008B25D2" w:rsidRDefault="008B25D2" w:rsidP="008B25D2">
      <w:pPr>
        <w:ind w:firstLine="708"/>
        <w:jc w:val="both"/>
      </w:pPr>
      <w:r>
        <w:t>Mardi 23 Octobre, le rapport de conception rendu, notre équipe a donc pu s’appuyer sur cette étude conceptuelle pour démarrer réellement le développement. L’équipe s’est alors réuni pour s’entendre sur les façons de coder et d’utiliser le SVN au sein de notre module.</w:t>
      </w:r>
    </w:p>
    <w:p w:rsidR="008B25D2" w:rsidRDefault="008B25D2" w:rsidP="008B25D2">
      <w:pPr>
        <w:ind w:firstLine="708"/>
        <w:jc w:val="both"/>
      </w:pPr>
      <w:r>
        <w:t xml:space="preserve">A partir du 24 Octobre et jusqu’au mardi 13 Novembre, l’équipe s’est donc attelé au développement. Chacun d’entre nous a passé ses séances entières au développement et a aussi fourni un travail supplémentaire (hors séance) pour conclure rapidement le développement du module même. Tous les membres de l’équipe ont participé au développement dans le but que chacun puisse expliquer la totalité du code. En effet, même si une personne développe une partie seulement (quelques classes), il est obligé, par la force des choses, de comprendre le reste du code. On s’est aperçu, ici, de la difficulté de lire et comprendre un code inconnu même si celui-ci est proprement indenté et commenté. L’équipe a, par contre, grandement apprécié l’utilité du logiciel de </w:t>
      </w:r>
      <w:proofErr w:type="spellStart"/>
      <w:r>
        <w:t>versionning</w:t>
      </w:r>
      <w:proofErr w:type="spellEnd"/>
      <w:r>
        <w:t xml:space="preserve"> qu’elle utilisait pour la toute première fois. Le développement a été largement facilité par le fait qu’une partie de l’équipe avait déjà développé un module réseau en java dans une précédente UV, d’où une utilisation plus aisée des sockets et des threads par exemple.</w:t>
      </w:r>
    </w:p>
    <w:p w:rsidR="008B25D2" w:rsidRDefault="008B25D2" w:rsidP="008B25D2">
      <w:pPr>
        <w:ind w:firstLine="708"/>
        <w:jc w:val="both"/>
      </w:pPr>
      <w:r>
        <w:t xml:space="preserve">Le mardi 20 Novembre, l’équipe s’est chargée de réaliser des tests concernant le module même. Elle a, par exemple, testé la découverte de joueurs à l’aide de 2 terminaux de l’UTC. Lors de cette séance, le plan de management a également été avancé et le dossier de réalisation a été créé et démarré. </w:t>
      </w:r>
    </w:p>
    <w:p w:rsidR="008B25D2" w:rsidRDefault="008B25D2" w:rsidP="008B25D2">
      <w:pPr>
        <w:ind w:firstLine="708"/>
        <w:jc w:val="both"/>
      </w:pPr>
      <w:r>
        <w:t>A partir du mardi 27 Novembre et jusqu’à la fin de l’année 2012, la phase d’intégration a perduré</w:t>
      </w:r>
      <w:r w:rsidRPr="006B694D">
        <w:t>. A partir de ce moment, nous avons travaillé de façon moins autonome et étions continuellement en communication et en collaboration avec les autres modules.</w:t>
      </w:r>
      <w:r>
        <w:t xml:space="preserve"> </w:t>
      </w:r>
    </w:p>
    <w:p w:rsidR="00B02F02" w:rsidRDefault="00B02F02" w:rsidP="008B25D2">
      <w:pPr>
        <w:ind w:firstLine="708"/>
        <w:jc w:val="both"/>
      </w:pPr>
      <w:r>
        <w:t>Une première étape a été de travailler en collaboration avec le module Gestion de données dans le but de déterminer si nos méthodes d’interfaçage répondaient bien à leurs besoins et vice-versa.</w:t>
      </w:r>
    </w:p>
    <w:p w:rsidR="00B02F02" w:rsidRDefault="00B02F02" w:rsidP="00B02F02">
      <w:pPr>
        <w:ind w:firstLine="708"/>
        <w:jc w:val="both"/>
      </w:pPr>
      <w:r>
        <w:t>Ensuite, une intégration chronologique a été mise en place : L’application était lancée à chaque fois et les connexions ont été faites entre les différents modules au fur et à mesure de l’utilisation du logiciel. La découverte de joueurs a donc été testée de prime abord. Puis, la connexio</w:t>
      </w:r>
      <w:r w:rsidR="00EA4794">
        <w:t>n à un joueur en particulier et ainsi de suite.</w:t>
      </w:r>
      <w:r>
        <w:t xml:space="preserve"> </w:t>
      </w:r>
    </w:p>
    <w:p w:rsidR="008B25D2" w:rsidRDefault="00B02F02" w:rsidP="00EE3921">
      <w:pPr>
        <w:ind w:firstLine="708"/>
        <w:jc w:val="both"/>
      </w:pPr>
      <w:r>
        <w:t>Le problème de cette intégration chronologique est qu’elle ne représente pas une méthode de travail parallèle. Peu de collaborateurs peuvent travailler en même temps sur l’intégration. Pour résoudre ce problème majeur, l’intégration est, en fait, une intégration hybride, un peu chronologique et un peu en parallèle selon les fonctions d</w:t>
      </w:r>
      <w:r w:rsidR="00EE3921">
        <w:t>u jeu. Par exemple, certaines fonctionnalités comme l’envoi de message à travers le chat ont été intégrées simultanément à l’intégration globale chronologique par d’autres équipes. Vînt alors la fin de l’intégration, fin 2012.</w:t>
      </w:r>
    </w:p>
    <w:p w:rsidR="008B25D2" w:rsidRDefault="008B25D2" w:rsidP="00EE3921">
      <w:pPr>
        <w:ind w:firstLine="708"/>
        <w:jc w:val="both"/>
      </w:pPr>
      <w:r>
        <w:t>La rédaction du dossier de réalisation et du plan de management s’est finalisée et l’équipe s’est ensuite, au début du mois de janvier, préparée à présenter le projet au maître d’ouvrage.</w:t>
      </w:r>
    </w:p>
    <w:p w:rsidR="00533098" w:rsidRDefault="00533098" w:rsidP="008B25D2">
      <w:pPr>
        <w:pStyle w:val="Paragraphedeliste"/>
      </w:pPr>
      <w:r>
        <w:br w:type="page"/>
      </w:r>
    </w:p>
    <w:p w:rsidR="00FE4BC0" w:rsidRDefault="00FE4BC0" w:rsidP="00FE4BC0">
      <w:pPr>
        <w:pStyle w:val="Titre2"/>
      </w:pPr>
      <w:bookmarkStart w:id="79" w:name="_Toc341188922"/>
      <w:r>
        <w:lastRenderedPageBreak/>
        <w:t>Analyse de risque</w:t>
      </w:r>
      <w:bookmarkEnd w:id="79"/>
    </w:p>
    <w:p w:rsidR="00ED54CB" w:rsidRDefault="00ED54CB" w:rsidP="00ED54CB"/>
    <w:p w:rsidR="00ED54CB" w:rsidRPr="00ED54CB" w:rsidRDefault="00ED54CB" w:rsidP="00ED54CB"/>
    <w:tbl>
      <w:tblPr>
        <w:tblW w:w="0" w:type="auto"/>
        <w:tblCellMar>
          <w:top w:w="15" w:type="dxa"/>
          <w:left w:w="15" w:type="dxa"/>
          <w:bottom w:w="15" w:type="dxa"/>
          <w:right w:w="15" w:type="dxa"/>
        </w:tblCellMar>
        <w:tblLook w:val="04A0"/>
      </w:tblPr>
      <w:tblGrid>
        <w:gridCol w:w="879"/>
        <w:gridCol w:w="2801"/>
        <w:gridCol w:w="2801"/>
        <w:gridCol w:w="2801"/>
      </w:tblGrid>
      <w:tr w:rsidR="00ED54CB" w:rsidRPr="00692131" w:rsidTr="00190D7D">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ED54CB" w:rsidRPr="00692131" w:rsidTr="00190D7D">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xml:space="preserve">Code défectueux </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Rapports de bugs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Perte de données sur le réseau</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de connexion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xml:space="preserve">Données </w:t>
            </w:r>
            <w:proofErr w:type="gramStart"/>
            <w:r w:rsidRPr="00692131">
              <w:rPr>
                <w:rFonts w:asciiTheme="minorHAnsi" w:hAnsiTheme="minorHAnsi"/>
              </w:rPr>
              <w:t>erronées(</w:t>
            </w:r>
            <w:proofErr w:type="gramEnd"/>
            <w:r w:rsidRPr="00692131">
              <w:rPr>
                <w:rFonts w:asciiTheme="minorHAnsi" w:hAnsiTheme="minorHAnsi"/>
              </w:rPr>
              <w:t>~perturbées)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Temps d’envoi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Choix du timeout - des valeurs par défaut sont définies par les protocoles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Déconnexion abrupte d’un joueur (plantage par exemple)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Assimilé à une déconnexion classique</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Interface avec gestion de données</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discussions régulières avec le module gestion de données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demander à gestion de données de modifier leur données</w:t>
            </w:r>
            <w:r w:rsidRPr="00692131">
              <w:rPr>
                <w:rFonts w:asciiTheme="minorHAnsi" w:hAnsiTheme="minorHAnsi"/>
              </w:rPr>
              <w:br/>
              <w:t xml:space="preserve">- transformer les données </w:t>
            </w:r>
          </w:p>
        </w:tc>
      </w:tr>
    </w:tbl>
    <w:p w:rsidR="00F95155" w:rsidRDefault="00F95155" w:rsidP="00ED54CB">
      <w:pPr>
        <w:pStyle w:val="Paragraphedeliste"/>
      </w:pPr>
    </w:p>
    <w:p w:rsidR="00ED54CB" w:rsidRDefault="00ED54CB">
      <w:r>
        <w:br w:type="page"/>
      </w:r>
    </w:p>
    <w:p w:rsidR="00FE4BC0" w:rsidRDefault="00FE4BC0" w:rsidP="00FE4BC0">
      <w:pPr>
        <w:pStyle w:val="Titre2"/>
      </w:pPr>
      <w:bookmarkStart w:id="80" w:name="_Toc341188923"/>
      <w:r>
        <w:lastRenderedPageBreak/>
        <w:t>Fiches de travail</w:t>
      </w:r>
      <w:bookmarkEnd w:id="80"/>
    </w:p>
    <w:p w:rsidR="00FE4BC0" w:rsidRDefault="00FE4BC0" w:rsidP="00FE4BC0"/>
    <w:p w:rsidR="001B02C8" w:rsidRDefault="00132C5B" w:rsidP="001B02C8">
      <w:pPr>
        <w:pStyle w:val="Titre3"/>
      </w:pPr>
      <w:bookmarkStart w:id="81" w:name="_Toc341188924"/>
      <w:r>
        <w:t xml:space="preserve">Luc </w:t>
      </w:r>
      <w:r w:rsidR="00F95155">
        <w:t>BERTELOOT :</w:t>
      </w:r>
      <w:r w:rsidR="00FE4BC0">
        <w:t xml:space="preserve"> Directeur de projet</w:t>
      </w:r>
      <w:bookmarkEnd w:id="81"/>
    </w:p>
    <w:tbl>
      <w:tblPr>
        <w:tblStyle w:val="Grilleclaire-Accent3"/>
        <w:tblpPr w:leftFromText="141" w:rightFromText="141" w:vertAnchor="text" w:horzAnchor="margin" w:tblpXSpec="center" w:tblpY="359"/>
        <w:tblW w:w="0" w:type="auto"/>
        <w:tblLook w:val="04A0"/>
      </w:tblPr>
      <w:tblGrid>
        <w:gridCol w:w="1361"/>
        <w:gridCol w:w="2593"/>
        <w:gridCol w:w="1391"/>
        <w:gridCol w:w="1324"/>
        <w:gridCol w:w="1246"/>
        <w:gridCol w:w="1373"/>
      </w:tblGrid>
      <w:tr w:rsidR="001B02C8" w:rsidTr="007C4719">
        <w:trPr>
          <w:cnfStyle w:val="100000000000"/>
        </w:trPr>
        <w:tc>
          <w:tcPr>
            <w:cnfStyle w:val="001000000000"/>
            <w:tcW w:w="1361" w:type="dxa"/>
          </w:tcPr>
          <w:p w:rsidR="001B02C8" w:rsidRDefault="001B02C8" w:rsidP="007C4719">
            <w:pPr>
              <w:jc w:val="center"/>
            </w:pPr>
            <w:r>
              <w:t>Semaine</w:t>
            </w:r>
          </w:p>
        </w:tc>
        <w:tc>
          <w:tcPr>
            <w:tcW w:w="2593" w:type="dxa"/>
          </w:tcPr>
          <w:p w:rsidR="001B02C8" w:rsidRDefault="001B02C8" w:rsidP="007C4719">
            <w:pPr>
              <w:jc w:val="center"/>
              <w:cnfStyle w:val="100000000000"/>
            </w:pPr>
            <w:r>
              <w:t>Tâche</w:t>
            </w:r>
          </w:p>
        </w:tc>
        <w:tc>
          <w:tcPr>
            <w:tcW w:w="1391" w:type="dxa"/>
          </w:tcPr>
          <w:p w:rsidR="001B02C8" w:rsidRDefault="001B02C8" w:rsidP="007C4719">
            <w:pPr>
              <w:jc w:val="center"/>
              <w:cnfStyle w:val="100000000000"/>
            </w:pPr>
            <w:r>
              <w:t>Durée estimée</w:t>
            </w:r>
          </w:p>
        </w:tc>
        <w:tc>
          <w:tcPr>
            <w:tcW w:w="1324" w:type="dxa"/>
          </w:tcPr>
          <w:p w:rsidR="001B02C8" w:rsidRDefault="001B02C8" w:rsidP="007C4719">
            <w:pPr>
              <w:jc w:val="center"/>
              <w:cnfStyle w:val="100000000000"/>
            </w:pPr>
            <w:r>
              <w:t>Temps passé</w:t>
            </w:r>
          </w:p>
        </w:tc>
        <w:tc>
          <w:tcPr>
            <w:tcW w:w="1246" w:type="dxa"/>
          </w:tcPr>
          <w:p w:rsidR="001B02C8" w:rsidRDefault="001B02C8" w:rsidP="007C4719">
            <w:pPr>
              <w:jc w:val="center"/>
              <w:cnfStyle w:val="100000000000"/>
            </w:pPr>
            <w:r>
              <w:t>Reste à faire</w:t>
            </w:r>
          </w:p>
        </w:tc>
        <w:tc>
          <w:tcPr>
            <w:tcW w:w="1373" w:type="dxa"/>
          </w:tcPr>
          <w:p w:rsidR="001B02C8" w:rsidRDefault="001B02C8" w:rsidP="007C4719">
            <w:pPr>
              <w:jc w:val="center"/>
              <w:cnfStyle w:val="100000000000"/>
            </w:pPr>
            <w:r>
              <w:t>Remarques</w:t>
            </w:r>
          </w:p>
        </w:tc>
      </w:tr>
      <w:tr w:rsidR="001B02C8" w:rsidTr="007C4719">
        <w:trPr>
          <w:cnfStyle w:val="000000100000"/>
        </w:trPr>
        <w:tc>
          <w:tcPr>
            <w:cnfStyle w:val="001000000000"/>
            <w:tcW w:w="1361" w:type="dxa"/>
          </w:tcPr>
          <w:p w:rsidR="001B02C8" w:rsidRPr="00C66BCF" w:rsidRDefault="001B02C8" w:rsidP="007C4719">
            <w:pPr>
              <w:jc w:val="center"/>
            </w:pPr>
            <w:r w:rsidRPr="00C66BCF">
              <w:t>18/09</w:t>
            </w:r>
          </w:p>
        </w:tc>
        <w:tc>
          <w:tcPr>
            <w:tcW w:w="2593" w:type="dxa"/>
          </w:tcPr>
          <w:p w:rsidR="001B02C8" w:rsidRPr="00C66BCF" w:rsidRDefault="001B02C8" w:rsidP="007C4719">
            <w:pPr>
              <w:cnfStyle w:val="000000100000"/>
            </w:pPr>
            <w:r w:rsidRPr="00C66BCF">
              <w:t xml:space="preserve">- Découverte du cahier des charges. </w:t>
            </w:r>
          </w:p>
          <w:p w:rsidR="001B02C8" w:rsidRPr="00C66BCF" w:rsidRDefault="001B02C8" w:rsidP="007C4719">
            <w:pPr>
              <w:cnfStyle w:val="000000100000"/>
            </w:pPr>
            <w:r w:rsidRPr="00C66BCF">
              <w:t xml:space="preserve">- Découpage global </w:t>
            </w:r>
          </w:p>
          <w:p w:rsidR="001B02C8" w:rsidRPr="00C66BCF" w:rsidRDefault="001B02C8" w:rsidP="007C4719">
            <w:pPr>
              <w:cnfStyle w:val="000000100000"/>
            </w:pPr>
            <w:r w:rsidRPr="00C66BCF">
              <w:t xml:space="preserve">&amp; Choix des équipes. </w:t>
            </w:r>
          </w:p>
          <w:p w:rsidR="001B02C8" w:rsidRPr="00C66BCF" w:rsidRDefault="001B02C8" w:rsidP="007C4719">
            <w:pPr>
              <w:cnfStyle w:val="000000100000"/>
            </w:pPr>
            <w:r w:rsidRPr="00C66BCF">
              <w:t>- Découverte SVN</w:t>
            </w:r>
          </w:p>
        </w:tc>
        <w:tc>
          <w:tcPr>
            <w:tcW w:w="1391"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324"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246" w:type="dxa"/>
          </w:tcPr>
          <w:p w:rsidR="001B02C8"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rsidRPr="00C66BCF">
              <w:t>25/09</w:t>
            </w:r>
          </w:p>
        </w:tc>
        <w:tc>
          <w:tcPr>
            <w:tcW w:w="2593" w:type="dxa"/>
          </w:tcPr>
          <w:p w:rsidR="001B02C8" w:rsidRDefault="001B02C8" w:rsidP="007C4719">
            <w:pPr>
              <w:cnfStyle w:val="000000010000"/>
            </w:pPr>
            <w:r w:rsidRPr="00C66BCF">
              <w:t xml:space="preserve">- Réunion </w:t>
            </w:r>
            <w:r>
              <w:t>direction</w:t>
            </w:r>
          </w:p>
          <w:p w:rsidR="001B02C8" w:rsidRPr="00C66BCF" w:rsidRDefault="001B02C8" w:rsidP="007C4719">
            <w:pPr>
              <w:cnfStyle w:val="000000010000"/>
            </w:pPr>
            <w:r>
              <w:t>- Choix de conception</w:t>
            </w:r>
          </w:p>
          <w:p w:rsidR="001B02C8" w:rsidRPr="00C66BCF" w:rsidRDefault="001B02C8" w:rsidP="007C4719">
            <w:pPr>
              <w:cnfStyle w:val="000000010000"/>
            </w:pPr>
            <w:r w:rsidRPr="00C66BCF">
              <w:t xml:space="preserve">- </w:t>
            </w:r>
            <w:r>
              <w:t>Modélisation des interactions entre modules</w:t>
            </w:r>
          </w:p>
        </w:tc>
        <w:tc>
          <w:tcPr>
            <w:tcW w:w="1391" w:type="dxa"/>
          </w:tcPr>
          <w:p w:rsidR="001B02C8" w:rsidRPr="00C66BCF" w:rsidRDefault="001B02C8" w:rsidP="007C4719">
            <w:pPr>
              <w:jc w:val="center"/>
              <w:cnfStyle w:val="000000010000"/>
            </w:pPr>
            <w:r>
              <w:t>1</w:t>
            </w:r>
            <w:r w:rsidRPr="00C66BCF">
              <w:t>h</w:t>
            </w:r>
          </w:p>
          <w:p w:rsidR="001B02C8" w:rsidRPr="00C66BCF" w:rsidRDefault="001B02C8" w:rsidP="007C4719">
            <w:pPr>
              <w:jc w:val="center"/>
              <w:cnfStyle w:val="000000010000"/>
            </w:pPr>
            <w:r w:rsidRPr="00C66BCF">
              <w:t>1h</w:t>
            </w:r>
          </w:p>
          <w:p w:rsidR="001B02C8" w:rsidRPr="00C66BCF" w:rsidRDefault="001B02C8" w:rsidP="007C4719">
            <w:pPr>
              <w:jc w:val="center"/>
              <w:cnfStyle w:val="000000010000"/>
            </w:pPr>
            <w:r w:rsidRPr="00C66BCF">
              <w:t>1h</w:t>
            </w:r>
          </w:p>
        </w:tc>
        <w:tc>
          <w:tcPr>
            <w:tcW w:w="1324" w:type="dxa"/>
          </w:tcPr>
          <w:p w:rsidR="001B02C8" w:rsidRPr="00C66BCF" w:rsidRDefault="001B02C8" w:rsidP="007C4719">
            <w:pPr>
              <w:jc w:val="center"/>
              <w:cnfStyle w:val="000000010000"/>
            </w:pPr>
            <w:r w:rsidRPr="00C66BCF">
              <w:t>2h</w:t>
            </w:r>
          </w:p>
          <w:p w:rsidR="001B02C8" w:rsidRPr="00C66BCF" w:rsidRDefault="001B02C8" w:rsidP="007C4719">
            <w:pPr>
              <w:jc w:val="center"/>
              <w:cnfStyle w:val="000000010000"/>
            </w:pPr>
            <w:r>
              <w:t>2h</w:t>
            </w:r>
          </w:p>
          <w:p w:rsidR="001B02C8" w:rsidRPr="00C66BCF" w:rsidRDefault="001B02C8" w:rsidP="007C4719">
            <w:pPr>
              <w:jc w:val="center"/>
              <w:cnfStyle w:val="000000010000"/>
            </w:pPr>
            <w:r>
              <w:t>2h</w:t>
            </w:r>
          </w:p>
        </w:tc>
        <w:tc>
          <w:tcPr>
            <w:tcW w:w="1246" w:type="dxa"/>
          </w:tcPr>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rsidRPr="00C66BCF">
              <w:t>0h</w:t>
            </w:r>
          </w:p>
        </w:tc>
        <w:tc>
          <w:tcPr>
            <w:tcW w:w="1373" w:type="dxa"/>
          </w:tcPr>
          <w:p w:rsidR="001B02C8" w:rsidRPr="00C66BCF" w:rsidRDefault="001B02C8" w:rsidP="007C4719">
            <w:pPr>
              <w:jc w:val="center"/>
              <w:cnfStyle w:val="000000010000"/>
            </w:pPr>
          </w:p>
        </w:tc>
      </w:tr>
      <w:tr w:rsidR="001B02C8" w:rsidTr="007C4719">
        <w:trPr>
          <w:cnfStyle w:val="000000100000"/>
        </w:trPr>
        <w:tc>
          <w:tcPr>
            <w:cnfStyle w:val="001000000000"/>
            <w:tcW w:w="1361" w:type="dxa"/>
          </w:tcPr>
          <w:p w:rsidR="001B02C8" w:rsidRPr="00C66BCF" w:rsidRDefault="001B02C8" w:rsidP="007C4719">
            <w:pPr>
              <w:jc w:val="center"/>
            </w:pPr>
            <w:r w:rsidRPr="00C66BCF">
              <w:t>02/10</w:t>
            </w:r>
          </w:p>
        </w:tc>
        <w:tc>
          <w:tcPr>
            <w:tcW w:w="2593" w:type="dxa"/>
          </w:tcPr>
          <w:p w:rsidR="001B02C8" w:rsidRPr="00C66BCF" w:rsidRDefault="001B02C8" w:rsidP="007C4719">
            <w:pPr>
              <w:cnfStyle w:val="000000100000"/>
            </w:pPr>
            <w:r w:rsidRPr="00C66BCF">
              <w:t xml:space="preserve">- Réunion </w:t>
            </w:r>
            <w:r>
              <w:t>direction</w:t>
            </w:r>
          </w:p>
          <w:p w:rsidR="001B02C8" w:rsidRDefault="001B02C8" w:rsidP="007C4719">
            <w:pPr>
              <w:cnfStyle w:val="000000100000"/>
            </w:pPr>
            <w:r w:rsidRPr="00C66BCF">
              <w:t xml:space="preserve">- </w:t>
            </w:r>
            <w:r>
              <w:t>Etude technique (Fonctionnement Multicast, Unicast)</w:t>
            </w:r>
          </w:p>
          <w:p w:rsidR="001B02C8" w:rsidRPr="00C66BCF" w:rsidRDefault="001B02C8" w:rsidP="007C4719">
            <w:pPr>
              <w:cnfStyle w:val="000000100000"/>
            </w:pPr>
            <w:r>
              <w:t>- Choix de conception (</w:t>
            </w:r>
            <w:proofErr w:type="spellStart"/>
            <w:r>
              <w:t>Broadcast</w:t>
            </w:r>
            <w:proofErr w:type="spellEnd"/>
            <w:r>
              <w:t xml:space="preserve"> Vs Multicast)</w:t>
            </w:r>
          </w:p>
        </w:tc>
        <w:tc>
          <w:tcPr>
            <w:tcW w:w="1391" w:type="dxa"/>
          </w:tcPr>
          <w:p w:rsidR="001B02C8" w:rsidRPr="00C66BCF" w:rsidRDefault="001B02C8" w:rsidP="007C4719">
            <w:pPr>
              <w:jc w:val="center"/>
              <w:cnfStyle w:val="000000100000"/>
            </w:pPr>
            <w:r w:rsidRPr="00C66BCF">
              <w:t>1h</w:t>
            </w:r>
          </w:p>
          <w:p w:rsidR="001B02C8" w:rsidRDefault="001B02C8" w:rsidP="007C4719">
            <w:pPr>
              <w:jc w:val="center"/>
              <w:cnfStyle w:val="000000100000"/>
            </w:pPr>
            <w:r>
              <w:t>2</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1h</w:t>
            </w:r>
          </w:p>
        </w:tc>
        <w:tc>
          <w:tcPr>
            <w:tcW w:w="1324" w:type="dxa"/>
          </w:tcPr>
          <w:p w:rsidR="001B02C8" w:rsidRPr="00C66BCF" w:rsidRDefault="001B02C8" w:rsidP="007C4719">
            <w:pPr>
              <w:jc w:val="center"/>
              <w:cnfStyle w:val="000000100000"/>
            </w:pPr>
            <w:r w:rsidRPr="00C66BCF">
              <w:t>1h</w:t>
            </w:r>
            <w:r>
              <w:t>30</w:t>
            </w:r>
          </w:p>
          <w:p w:rsidR="001B02C8" w:rsidRDefault="001B02C8" w:rsidP="007C4719">
            <w:pPr>
              <w:jc w:val="center"/>
              <w:cnfStyle w:val="000000100000"/>
            </w:pPr>
            <w:r>
              <w:t>4</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1h</w:t>
            </w:r>
          </w:p>
        </w:tc>
        <w:tc>
          <w:tcPr>
            <w:tcW w:w="1246" w:type="dxa"/>
          </w:tcPr>
          <w:p w:rsidR="001B02C8" w:rsidRPr="00C66BCF" w:rsidRDefault="001B02C8" w:rsidP="007C4719">
            <w:pPr>
              <w:jc w:val="center"/>
              <w:cnfStyle w:val="000000100000"/>
            </w:pPr>
            <w:r w:rsidRPr="00C66BCF">
              <w:t>0h</w:t>
            </w:r>
          </w:p>
          <w:p w:rsidR="001B02C8" w:rsidRDefault="001B02C8" w:rsidP="007C4719">
            <w:pPr>
              <w:jc w:val="center"/>
              <w:cnfStyle w:val="000000100000"/>
            </w:pPr>
            <w:r w:rsidRPr="00C66BCF">
              <w:t>0h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rsidRPr="00C66BCF">
              <w:t>09/10</w:t>
            </w:r>
          </w:p>
        </w:tc>
        <w:tc>
          <w:tcPr>
            <w:tcW w:w="2593" w:type="dxa"/>
          </w:tcPr>
          <w:p w:rsidR="001B02C8" w:rsidRDefault="001B02C8" w:rsidP="007C4719">
            <w:pPr>
              <w:cnfStyle w:val="000000010000"/>
            </w:pPr>
            <w:r w:rsidRPr="00C66BCF">
              <w:t xml:space="preserve">- </w:t>
            </w:r>
            <w:r>
              <w:t>Tests et recherche Multicast</w:t>
            </w:r>
          </w:p>
          <w:p w:rsidR="001B02C8" w:rsidRDefault="001B02C8" w:rsidP="007C4719">
            <w:pPr>
              <w:cnfStyle w:val="000000010000"/>
            </w:pPr>
            <w:r>
              <w:t>-Choix Interfaces</w:t>
            </w:r>
          </w:p>
          <w:p w:rsidR="001B02C8" w:rsidRPr="00C66BCF" w:rsidRDefault="001B02C8" w:rsidP="007C4719">
            <w:pPr>
              <w:cnfStyle w:val="000000010000"/>
            </w:pPr>
            <w:r>
              <w:t>-Développement Interfaces</w:t>
            </w:r>
          </w:p>
        </w:tc>
        <w:tc>
          <w:tcPr>
            <w:tcW w:w="1391" w:type="dxa"/>
          </w:tcPr>
          <w:p w:rsidR="001B02C8" w:rsidRDefault="001B02C8" w:rsidP="007C4719">
            <w:pPr>
              <w:jc w:val="center"/>
              <w:cnfStyle w:val="000000010000"/>
            </w:pPr>
            <w:r>
              <w:t>2h</w:t>
            </w:r>
          </w:p>
          <w:p w:rsidR="001B02C8" w:rsidRDefault="001B02C8" w:rsidP="007C4719">
            <w:pPr>
              <w:jc w:val="center"/>
              <w:cnfStyle w:val="000000010000"/>
            </w:pPr>
          </w:p>
          <w:p w:rsidR="001B02C8" w:rsidRDefault="001B02C8" w:rsidP="007C4719">
            <w:pPr>
              <w:jc w:val="center"/>
              <w:cnfStyle w:val="000000010000"/>
            </w:pPr>
            <w:r>
              <w:t>1h</w:t>
            </w:r>
          </w:p>
          <w:p w:rsidR="001B02C8" w:rsidRPr="00C66BCF" w:rsidRDefault="001B02C8" w:rsidP="007C4719">
            <w:pPr>
              <w:jc w:val="center"/>
              <w:cnfStyle w:val="000000010000"/>
            </w:pPr>
            <w:r>
              <w:t>1h</w:t>
            </w:r>
          </w:p>
        </w:tc>
        <w:tc>
          <w:tcPr>
            <w:tcW w:w="1324" w:type="dxa"/>
          </w:tcPr>
          <w:p w:rsidR="001B02C8" w:rsidRDefault="001B02C8" w:rsidP="007C4719">
            <w:pPr>
              <w:jc w:val="center"/>
              <w:cnfStyle w:val="000000010000"/>
            </w:pPr>
            <w:r>
              <w:t>3h</w:t>
            </w:r>
          </w:p>
          <w:p w:rsidR="001B02C8" w:rsidRDefault="001B02C8" w:rsidP="007C4719">
            <w:pPr>
              <w:jc w:val="center"/>
              <w:cnfStyle w:val="000000010000"/>
            </w:pPr>
          </w:p>
          <w:p w:rsidR="001B02C8" w:rsidRDefault="001B02C8" w:rsidP="007C4719">
            <w:pPr>
              <w:jc w:val="center"/>
              <w:cnfStyle w:val="000000010000"/>
            </w:pPr>
            <w:r>
              <w:t>1h30</w:t>
            </w:r>
          </w:p>
          <w:p w:rsidR="001B02C8" w:rsidRPr="00C66BCF" w:rsidRDefault="001B02C8" w:rsidP="007C4719">
            <w:pPr>
              <w:jc w:val="center"/>
              <w:cnfStyle w:val="000000010000"/>
            </w:pPr>
            <w:r>
              <w:t>1h</w:t>
            </w:r>
          </w:p>
        </w:tc>
        <w:tc>
          <w:tcPr>
            <w:tcW w:w="1246" w:type="dxa"/>
          </w:tcPr>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p w:rsidR="001B02C8" w:rsidRPr="00C66BCF" w:rsidRDefault="001B02C8" w:rsidP="007C4719">
            <w:pPr>
              <w:jc w:val="center"/>
              <w:cnfStyle w:val="000000010000"/>
            </w:pPr>
            <w:r>
              <w:t>0h</w:t>
            </w:r>
          </w:p>
        </w:tc>
        <w:tc>
          <w:tcPr>
            <w:tcW w:w="1373" w:type="dxa"/>
          </w:tcPr>
          <w:p w:rsidR="001B02C8" w:rsidRPr="00C66BCF" w:rsidRDefault="001B02C8" w:rsidP="007C4719">
            <w:pPr>
              <w:jc w:val="center"/>
              <w:cnfStyle w:val="000000010000"/>
            </w:pPr>
          </w:p>
        </w:tc>
      </w:tr>
      <w:tr w:rsidR="001B02C8" w:rsidTr="007C4719">
        <w:trPr>
          <w:cnfStyle w:val="000000100000"/>
        </w:trPr>
        <w:tc>
          <w:tcPr>
            <w:cnfStyle w:val="001000000000"/>
            <w:tcW w:w="1361" w:type="dxa"/>
          </w:tcPr>
          <w:p w:rsidR="001B02C8" w:rsidRPr="00C66BCF" w:rsidRDefault="001B02C8" w:rsidP="007C4719">
            <w:pPr>
              <w:jc w:val="center"/>
            </w:pPr>
            <w:r>
              <w:t>16/10</w:t>
            </w:r>
          </w:p>
        </w:tc>
        <w:tc>
          <w:tcPr>
            <w:tcW w:w="2593" w:type="dxa"/>
          </w:tcPr>
          <w:p w:rsidR="001B02C8" w:rsidRDefault="001B02C8" w:rsidP="007C4719">
            <w:pPr>
              <w:cnfStyle w:val="000000100000"/>
            </w:pPr>
            <w:r>
              <w:t>-Mise au point : méthodes de l'interface avec module Gestion de données</w:t>
            </w:r>
          </w:p>
          <w:p w:rsidR="001B02C8" w:rsidRPr="00C66BCF" w:rsidRDefault="001B02C8" w:rsidP="007C4719">
            <w:pPr>
              <w:cnfStyle w:val="000000100000"/>
            </w:pPr>
            <w:r>
              <w:t>-Architecture de base du module (</w:t>
            </w:r>
            <w:proofErr w:type="spellStart"/>
            <w:r>
              <w:t>dév</w:t>
            </w:r>
            <w:proofErr w:type="spellEnd"/>
            <w:r>
              <w:t>. Squelette)</w:t>
            </w:r>
          </w:p>
        </w:tc>
        <w:tc>
          <w:tcPr>
            <w:tcW w:w="1391" w:type="dxa"/>
          </w:tcPr>
          <w:p w:rsidR="001B02C8" w:rsidRDefault="001B02C8" w:rsidP="007C4719">
            <w:pPr>
              <w:jc w:val="center"/>
              <w:cnfStyle w:val="000000100000"/>
            </w:pPr>
            <w:r>
              <w:t>1h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2h</w:t>
            </w:r>
          </w:p>
          <w:p w:rsidR="001B02C8" w:rsidRDefault="001B02C8" w:rsidP="007C4719">
            <w:pPr>
              <w:jc w:val="center"/>
              <w:cnfStyle w:val="000000100000"/>
            </w:pPr>
          </w:p>
        </w:tc>
        <w:tc>
          <w:tcPr>
            <w:tcW w:w="1324" w:type="dxa"/>
          </w:tcPr>
          <w:p w:rsidR="001B02C8" w:rsidRDefault="001B02C8" w:rsidP="007C4719">
            <w:pPr>
              <w:jc w:val="center"/>
              <w:cnfStyle w:val="000000100000"/>
            </w:pPr>
            <w:r>
              <w:t>1h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2h30</w:t>
            </w:r>
          </w:p>
        </w:tc>
        <w:tc>
          <w:tcPr>
            <w:tcW w:w="1246" w:type="dxa"/>
          </w:tcPr>
          <w:p w:rsidR="001B02C8" w:rsidRDefault="001B02C8" w:rsidP="007C4719">
            <w:pPr>
              <w:jc w:val="center"/>
              <w:cnfStyle w:val="000000100000"/>
            </w:pPr>
            <w:r>
              <w:t>0h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t>23/10</w:t>
            </w:r>
          </w:p>
        </w:tc>
        <w:tc>
          <w:tcPr>
            <w:tcW w:w="2593" w:type="dxa"/>
          </w:tcPr>
          <w:p w:rsidR="001B02C8" w:rsidRDefault="001B02C8" w:rsidP="007C4719">
            <w:pPr>
              <w:cnfStyle w:val="000000010000"/>
            </w:pPr>
            <w:r>
              <w:t>-Réunion Module</w:t>
            </w:r>
          </w:p>
          <w:p w:rsidR="001B02C8" w:rsidRDefault="001B02C8" w:rsidP="007C4719">
            <w:pPr>
              <w:cnfStyle w:val="000000010000"/>
            </w:pPr>
            <w:r>
              <w:t>-Préparation au développement *</w:t>
            </w:r>
          </w:p>
          <w:p w:rsidR="001B02C8" w:rsidRPr="00C66BCF" w:rsidRDefault="001B02C8" w:rsidP="007C4719">
            <w:pPr>
              <w:cnfStyle w:val="000000010000"/>
            </w:pPr>
          </w:p>
        </w:tc>
        <w:tc>
          <w:tcPr>
            <w:tcW w:w="1391" w:type="dxa"/>
          </w:tcPr>
          <w:p w:rsidR="001B02C8" w:rsidRDefault="001B02C8" w:rsidP="007C4719">
            <w:pPr>
              <w:jc w:val="center"/>
              <w:cnfStyle w:val="000000010000"/>
            </w:pPr>
            <w:r>
              <w:t>1h</w:t>
            </w:r>
          </w:p>
          <w:p w:rsidR="001B02C8" w:rsidRDefault="001B02C8" w:rsidP="007C4719">
            <w:pPr>
              <w:jc w:val="center"/>
              <w:cnfStyle w:val="000000010000"/>
            </w:pPr>
            <w:r>
              <w:t>2h</w:t>
            </w:r>
          </w:p>
        </w:tc>
        <w:tc>
          <w:tcPr>
            <w:tcW w:w="1324" w:type="dxa"/>
          </w:tcPr>
          <w:p w:rsidR="001B02C8" w:rsidRDefault="001B02C8" w:rsidP="007C4719">
            <w:pPr>
              <w:jc w:val="center"/>
              <w:cnfStyle w:val="000000010000"/>
            </w:pPr>
            <w:r>
              <w:t>1h</w:t>
            </w:r>
          </w:p>
          <w:p w:rsidR="001B02C8" w:rsidRDefault="001B02C8" w:rsidP="007C4719">
            <w:pPr>
              <w:jc w:val="center"/>
              <w:cnfStyle w:val="000000010000"/>
            </w:pPr>
            <w:r>
              <w:t>2h</w:t>
            </w:r>
          </w:p>
        </w:tc>
        <w:tc>
          <w:tcPr>
            <w:tcW w:w="1246" w:type="dxa"/>
          </w:tcPr>
          <w:p w:rsidR="001B02C8" w:rsidRDefault="001B02C8" w:rsidP="007C4719">
            <w:pPr>
              <w:jc w:val="center"/>
              <w:cnfStyle w:val="000000010000"/>
            </w:pPr>
            <w:r>
              <w:t>0h</w:t>
            </w:r>
          </w:p>
          <w:p w:rsidR="001B02C8" w:rsidRDefault="001B02C8" w:rsidP="007C4719">
            <w:pPr>
              <w:jc w:val="center"/>
              <w:cnfStyle w:val="000000010000"/>
            </w:pPr>
            <w:r>
              <w:t>0h</w:t>
            </w:r>
          </w:p>
        </w:tc>
        <w:tc>
          <w:tcPr>
            <w:tcW w:w="1373" w:type="dxa"/>
          </w:tcPr>
          <w:p w:rsidR="001B02C8" w:rsidRPr="00C66BCF" w:rsidRDefault="001B02C8" w:rsidP="007C4719">
            <w:pPr>
              <w:jc w:val="center"/>
              <w:cnfStyle w:val="000000010000"/>
            </w:pPr>
            <w:r>
              <w:t>* Mise en place SVN, bonnes pratiques de codage, …</w:t>
            </w:r>
          </w:p>
        </w:tc>
      </w:tr>
      <w:tr w:rsidR="001B02C8" w:rsidTr="007C4719">
        <w:trPr>
          <w:cnfStyle w:val="000000100000"/>
        </w:trPr>
        <w:tc>
          <w:tcPr>
            <w:cnfStyle w:val="001000000000"/>
            <w:tcW w:w="1361" w:type="dxa"/>
          </w:tcPr>
          <w:p w:rsidR="001B02C8" w:rsidRDefault="001B02C8" w:rsidP="007C4719">
            <w:pPr>
              <w:jc w:val="center"/>
            </w:pPr>
            <w:r>
              <w:t>06/11</w:t>
            </w:r>
          </w:p>
        </w:tc>
        <w:tc>
          <w:tcPr>
            <w:tcW w:w="2593" w:type="dxa"/>
          </w:tcPr>
          <w:p w:rsidR="001B02C8" w:rsidRDefault="001B02C8" w:rsidP="007C4719">
            <w:pPr>
              <w:cnfStyle w:val="000000100000"/>
            </w:pPr>
            <w:r>
              <w:t>-Développement</w:t>
            </w:r>
          </w:p>
          <w:p w:rsidR="001B02C8" w:rsidRDefault="001B02C8" w:rsidP="007C4719">
            <w:pPr>
              <w:cnfStyle w:val="000000100000"/>
            </w:pPr>
            <w:r>
              <w:t>-Réunion Module</w:t>
            </w:r>
          </w:p>
        </w:tc>
        <w:tc>
          <w:tcPr>
            <w:tcW w:w="1391" w:type="dxa"/>
          </w:tcPr>
          <w:p w:rsidR="001B02C8" w:rsidRDefault="001B02C8" w:rsidP="007C4719">
            <w:pPr>
              <w:jc w:val="center"/>
              <w:cnfStyle w:val="000000100000"/>
            </w:pPr>
            <w:r>
              <w:t>2h30</w:t>
            </w:r>
          </w:p>
          <w:p w:rsidR="001B02C8" w:rsidRDefault="001B02C8" w:rsidP="007C4719">
            <w:pPr>
              <w:jc w:val="center"/>
              <w:cnfStyle w:val="000000100000"/>
            </w:pPr>
            <w:r>
              <w:t>30min</w:t>
            </w:r>
          </w:p>
        </w:tc>
        <w:tc>
          <w:tcPr>
            <w:tcW w:w="1324" w:type="dxa"/>
          </w:tcPr>
          <w:p w:rsidR="001B02C8" w:rsidRDefault="001B02C8" w:rsidP="007C4719">
            <w:pPr>
              <w:jc w:val="center"/>
              <w:cnfStyle w:val="000000100000"/>
            </w:pPr>
            <w:r>
              <w:t>4h</w:t>
            </w:r>
          </w:p>
          <w:p w:rsidR="001B02C8" w:rsidRDefault="001B02C8" w:rsidP="007C4719">
            <w:pPr>
              <w:jc w:val="center"/>
              <w:cnfStyle w:val="000000100000"/>
            </w:pPr>
            <w:r>
              <w:t>30min</w:t>
            </w:r>
          </w:p>
        </w:tc>
        <w:tc>
          <w:tcPr>
            <w:tcW w:w="1246" w:type="dxa"/>
          </w:tcPr>
          <w:p w:rsidR="001B02C8" w:rsidRDefault="001B02C8" w:rsidP="007C4719">
            <w:pPr>
              <w:jc w:val="center"/>
              <w:cnfStyle w:val="000000100000"/>
            </w:pPr>
            <w:r>
              <w:t>0h</w:t>
            </w:r>
          </w:p>
          <w:p w:rsidR="001B02C8" w:rsidRDefault="001B02C8" w:rsidP="007C4719">
            <w:pPr>
              <w:jc w:val="center"/>
              <w:cnfStyle w:val="000000100000"/>
            </w:pPr>
            <w:r>
              <w:t>0h</w:t>
            </w:r>
          </w:p>
        </w:tc>
        <w:tc>
          <w:tcPr>
            <w:tcW w:w="1373" w:type="dxa"/>
          </w:tcPr>
          <w:p w:rsidR="001B02C8" w:rsidRDefault="001B02C8" w:rsidP="007C4719">
            <w:pPr>
              <w:jc w:val="center"/>
              <w:cnfStyle w:val="000000100000"/>
            </w:pPr>
          </w:p>
        </w:tc>
      </w:tr>
      <w:tr w:rsidR="007C4719" w:rsidTr="007C4719">
        <w:trPr>
          <w:cnfStyle w:val="000000010000"/>
        </w:trPr>
        <w:tc>
          <w:tcPr>
            <w:cnfStyle w:val="001000000000"/>
            <w:tcW w:w="1361" w:type="dxa"/>
          </w:tcPr>
          <w:p w:rsidR="007C4719" w:rsidRDefault="007C4719" w:rsidP="007C4719">
            <w:pPr>
              <w:jc w:val="center"/>
            </w:pPr>
            <w:r>
              <w:t>13/11</w:t>
            </w:r>
          </w:p>
        </w:tc>
        <w:tc>
          <w:tcPr>
            <w:tcW w:w="2593" w:type="dxa"/>
          </w:tcPr>
          <w:p w:rsidR="007C4719" w:rsidRDefault="007C4719" w:rsidP="007C4719">
            <w:pPr>
              <w:cnfStyle w:val="000000010000"/>
            </w:pPr>
            <w:r>
              <w:t xml:space="preserve">-Développement (les </w:t>
            </w:r>
            <w:proofErr w:type="spellStart"/>
            <w:r>
              <w:t>Handles</w:t>
            </w:r>
            <w:proofErr w:type="spellEnd"/>
            <w:r>
              <w:t>)</w:t>
            </w:r>
          </w:p>
        </w:tc>
        <w:tc>
          <w:tcPr>
            <w:tcW w:w="1391" w:type="dxa"/>
          </w:tcPr>
          <w:p w:rsidR="007C4719" w:rsidRDefault="007C4719" w:rsidP="007C4719">
            <w:pPr>
              <w:jc w:val="center"/>
              <w:cnfStyle w:val="000000010000"/>
            </w:pPr>
            <w:r>
              <w:t>3h</w:t>
            </w:r>
          </w:p>
        </w:tc>
        <w:tc>
          <w:tcPr>
            <w:tcW w:w="1324" w:type="dxa"/>
          </w:tcPr>
          <w:p w:rsidR="007C4719" w:rsidRDefault="007C4719" w:rsidP="007C4719">
            <w:pPr>
              <w:jc w:val="center"/>
              <w:cnfStyle w:val="000000010000"/>
            </w:pPr>
            <w:r>
              <w:t>3h</w:t>
            </w:r>
          </w:p>
        </w:tc>
        <w:tc>
          <w:tcPr>
            <w:tcW w:w="1246" w:type="dxa"/>
          </w:tcPr>
          <w:p w:rsidR="007C4719" w:rsidRDefault="007C4719" w:rsidP="007C4719">
            <w:pPr>
              <w:jc w:val="center"/>
              <w:cnfStyle w:val="000000010000"/>
            </w:pPr>
            <w:r>
              <w:t>0h</w:t>
            </w:r>
          </w:p>
        </w:tc>
        <w:tc>
          <w:tcPr>
            <w:tcW w:w="1373" w:type="dxa"/>
          </w:tcPr>
          <w:p w:rsidR="007C4719" w:rsidRDefault="007C4719" w:rsidP="007C4719">
            <w:pPr>
              <w:jc w:val="center"/>
              <w:cnfStyle w:val="000000010000"/>
            </w:pPr>
          </w:p>
        </w:tc>
      </w:tr>
      <w:tr w:rsidR="008B25D2" w:rsidTr="007C4719">
        <w:trPr>
          <w:cnfStyle w:val="000000100000"/>
        </w:trPr>
        <w:tc>
          <w:tcPr>
            <w:cnfStyle w:val="001000000000"/>
            <w:tcW w:w="1361" w:type="dxa"/>
          </w:tcPr>
          <w:p w:rsidR="008B25D2" w:rsidRDefault="008B25D2" w:rsidP="007C4719">
            <w:pPr>
              <w:jc w:val="center"/>
            </w:pPr>
            <w:r>
              <w:t>20/11</w:t>
            </w:r>
          </w:p>
        </w:tc>
        <w:tc>
          <w:tcPr>
            <w:tcW w:w="2593" w:type="dxa"/>
          </w:tcPr>
          <w:p w:rsidR="008B25D2" w:rsidRDefault="008B25D2" w:rsidP="007C4719">
            <w:pPr>
              <w:cnfStyle w:val="000000100000"/>
            </w:pPr>
            <w:r>
              <w:t>-Tests</w:t>
            </w:r>
          </w:p>
        </w:tc>
        <w:tc>
          <w:tcPr>
            <w:tcW w:w="1391" w:type="dxa"/>
          </w:tcPr>
          <w:p w:rsidR="008B25D2" w:rsidRDefault="008B25D2" w:rsidP="007C4719">
            <w:pPr>
              <w:jc w:val="center"/>
              <w:cnfStyle w:val="000000100000"/>
            </w:pPr>
            <w:r>
              <w:t>3h</w:t>
            </w:r>
          </w:p>
        </w:tc>
        <w:tc>
          <w:tcPr>
            <w:tcW w:w="1324" w:type="dxa"/>
          </w:tcPr>
          <w:p w:rsidR="008B25D2" w:rsidRDefault="008B25D2" w:rsidP="007C4719">
            <w:pPr>
              <w:jc w:val="center"/>
              <w:cnfStyle w:val="000000100000"/>
            </w:pPr>
            <w:r>
              <w:t>3h</w:t>
            </w:r>
          </w:p>
        </w:tc>
        <w:tc>
          <w:tcPr>
            <w:tcW w:w="1246" w:type="dxa"/>
          </w:tcPr>
          <w:p w:rsidR="008B25D2" w:rsidRDefault="008B25D2" w:rsidP="007C4719">
            <w:pPr>
              <w:jc w:val="center"/>
              <w:cnfStyle w:val="000000100000"/>
            </w:pPr>
            <w:r>
              <w:t>0h</w:t>
            </w:r>
          </w:p>
        </w:tc>
        <w:tc>
          <w:tcPr>
            <w:tcW w:w="1373" w:type="dxa"/>
          </w:tcPr>
          <w:p w:rsidR="008B25D2" w:rsidRDefault="008B25D2" w:rsidP="007C4719">
            <w:pPr>
              <w:jc w:val="center"/>
              <w:cnfStyle w:val="000000100000"/>
            </w:pPr>
          </w:p>
        </w:tc>
      </w:tr>
      <w:tr w:rsidR="00632311" w:rsidTr="007C4719">
        <w:trPr>
          <w:cnfStyle w:val="000000010000"/>
        </w:trPr>
        <w:tc>
          <w:tcPr>
            <w:cnfStyle w:val="001000000000"/>
            <w:tcW w:w="1361" w:type="dxa"/>
          </w:tcPr>
          <w:p w:rsidR="00632311" w:rsidRDefault="00632311" w:rsidP="007C4719">
            <w:pPr>
              <w:jc w:val="center"/>
            </w:pPr>
            <w:r>
              <w:t>27/11</w:t>
            </w:r>
          </w:p>
        </w:tc>
        <w:tc>
          <w:tcPr>
            <w:tcW w:w="2593" w:type="dxa"/>
          </w:tcPr>
          <w:p w:rsidR="00632311" w:rsidRDefault="00632311" w:rsidP="007C4719">
            <w:pPr>
              <w:cnfStyle w:val="000000010000"/>
            </w:pPr>
            <w:r>
              <w:t>-Intégration</w:t>
            </w:r>
          </w:p>
        </w:tc>
        <w:tc>
          <w:tcPr>
            <w:tcW w:w="1391" w:type="dxa"/>
          </w:tcPr>
          <w:p w:rsidR="00632311" w:rsidRDefault="00632311" w:rsidP="007C4719">
            <w:pPr>
              <w:jc w:val="center"/>
              <w:cnfStyle w:val="000000010000"/>
            </w:pPr>
            <w:r>
              <w:t>3h</w:t>
            </w:r>
          </w:p>
        </w:tc>
        <w:tc>
          <w:tcPr>
            <w:tcW w:w="1324" w:type="dxa"/>
          </w:tcPr>
          <w:p w:rsidR="00632311" w:rsidRDefault="00632311" w:rsidP="007C4719">
            <w:pPr>
              <w:jc w:val="center"/>
              <w:cnfStyle w:val="000000010000"/>
            </w:pPr>
            <w:r>
              <w:t>3h</w:t>
            </w:r>
          </w:p>
        </w:tc>
        <w:tc>
          <w:tcPr>
            <w:tcW w:w="1246" w:type="dxa"/>
          </w:tcPr>
          <w:p w:rsidR="00632311" w:rsidRDefault="00632311" w:rsidP="007C4719">
            <w:pPr>
              <w:jc w:val="center"/>
              <w:cnfStyle w:val="000000010000"/>
            </w:pPr>
            <w:r>
              <w:t>0h</w:t>
            </w:r>
          </w:p>
        </w:tc>
        <w:tc>
          <w:tcPr>
            <w:tcW w:w="1373" w:type="dxa"/>
          </w:tcPr>
          <w:p w:rsidR="00632311" w:rsidRDefault="00632311" w:rsidP="007C4719">
            <w:pPr>
              <w:jc w:val="center"/>
              <w:cnfStyle w:val="000000010000"/>
            </w:pPr>
          </w:p>
        </w:tc>
      </w:tr>
      <w:tr w:rsidR="00632311" w:rsidTr="007C4719">
        <w:trPr>
          <w:cnfStyle w:val="000000100000"/>
        </w:trPr>
        <w:tc>
          <w:tcPr>
            <w:cnfStyle w:val="001000000000"/>
            <w:tcW w:w="1361" w:type="dxa"/>
          </w:tcPr>
          <w:p w:rsidR="00632311" w:rsidRDefault="00632311" w:rsidP="007C4719">
            <w:pPr>
              <w:jc w:val="center"/>
            </w:pPr>
            <w:r>
              <w:t>04/12</w:t>
            </w:r>
          </w:p>
        </w:tc>
        <w:tc>
          <w:tcPr>
            <w:tcW w:w="2593" w:type="dxa"/>
          </w:tcPr>
          <w:p w:rsidR="00632311" w:rsidRDefault="00632311" w:rsidP="007C4719">
            <w:pPr>
              <w:cnfStyle w:val="000000100000"/>
            </w:pPr>
            <w:r>
              <w:t>-Intégration</w:t>
            </w:r>
          </w:p>
        </w:tc>
        <w:tc>
          <w:tcPr>
            <w:tcW w:w="1391" w:type="dxa"/>
          </w:tcPr>
          <w:p w:rsidR="00632311" w:rsidRDefault="00632311" w:rsidP="007C4719">
            <w:pPr>
              <w:jc w:val="center"/>
              <w:cnfStyle w:val="000000100000"/>
            </w:pPr>
            <w:r>
              <w:t>3h</w:t>
            </w:r>
          </w:p>
        </w:tc>
        <w:tc>
          <w:tcPr>
            <w:tcW w:w="1324" w:type="dxa"/>
          </w:tcPr>
          <w:p w:rsidR="00632311" w:rsidRDefault="00632311" w:rsidP="007C4719">
            <w:pPr>
              <w:jc w:val="center"/>
              <w:cnfStyle w:val="000000100000"/>
            </w:pPr>
            <w:r>
              <w:t>3h</w:t>
            </w:r>
          </w:p>
        </w:tc>
        <w:tc>
          <w:tcPr>
            <w:tcW w:w="1246" w:type="dxa"/>
          </w:tcPr>
          <w:p w:rsidR="00632311" w:rsidRDefault="00632311" w:rsidP="007C4719">
            <w:pPr>
              <w:jc w:val="center"/>
              <w:cnfStyle w:val="000000100000"/>
            </w:pPr>
            <w:r>
              <w:t>0h</w:t>
            </w:r>
          </w:p>
        </w:tc>
        <w:tc>
          <w:tcPr>
            <w:tcW w:w="1373" w:type="dxa"/>
          </w:tcPr>
          <w:p w:rsidR="00632311" w:rsidRDefault="00632311" w:rsidP="007C4719">
            <w:pPr>
              <w:jc w:val="center"/>
              <w:cnfStyle w:val="000000100000"/>
            </w:pPr>
          </w:p>
        </w:tc>
      </w:tr>
      <w:tr w:rsidR="00306BCC" w:rsidTr="007C4719">
        <w:trPr>
          <w:cnfStyle w:val="000000010000"/>
        </w:trPr>
        <w:tc>
          <w:tcPr>
            <w:cnfStyle w:val="001000000000"/>
            <w:tcW w:w="1361" w:type="dxa"/>
          </w:tcPr>
          <w:p w:rsidR="00306BCC" w:rsidRDefault="00306BCC" w:rsidP="007C4719">
            <w:pPr>
              <w:jc w:val="center"/>
            </w:pPr>
            <w:r>
              <w:t>11/12</w:t>
            </w:r>
          </w:p>
        </w:tc>
        <w:tc>
          <w:tcPr>
            <w:tcW w:w="2593" w:type="dxa"/>
          </w:tcPr>
          <w:p w:rsidR="00306BCC" w:rsidRDefault="00306BCC" w:rsidP="007C4719">
            <w:pPr>
              <w:cnfStyle w:val="000000010000"/>
            </w:pPr>
            <w:r>
              <w:t>-Intégration et Tests</w:t>
            </w:r>
          </w:p>
        </w:tc>
        <w:tc>
          <w:tcPr>
            <w:tcW w:w="1391" w:type="dxa"/>
          </w:tcPr>
          <w:p w:rsidR="00306BCC" w:rsidRDefault="00306BCC" w:rsidP="007C4719">
            <w:pPr>
              <w:jc w:val="center"/>
              <w:cnfStyle w:val="000000010000"/>
            </w:pPr>
            <w:r>
              <w:t>3h</w:t>
            </w:r>
          </w:p>
        </w:tc>
        <w:tc>
          <w:tcPr>
            <w:tcW w:w="1324" w:type="dxa"/>
          </w:tcPr>
          <w:p w:rsidR="00306BCC" w:rsidRDefault="00306BCC" w:rsidP="007C4719">
            <w:pPr>
              <w:jc w:val="center"/>
              <w:cnfStyle w:val="000000010000"/>
            </w:pPr>
            <w:r>
              <w:t>3h</w:t>
            </w:r>
          </w:p>
        </w:tc>
        <w:tc>
          <w:tcPr>
            <w:tcW w:w="1246" w:type="dxa"/>
          </w:tcPr>
          <w:p w:rsidR="00306BCC" w:rsidRDefault="00306BCC" w:rsidP="007C4719">
            <w:pPr>
              <w:jc w:val="center"/>
              <w:cnfStyle w:val="000000010000"/>
            </w:pPr>
            <w:r>
              <w:t>0h</w:t>
            </w:r>
          </w:p>
        </w:tc>
        <w:tc>
          <w:tcPr>
            <w:tcW w:w="1373" w:type="dxa"/>
          </w:tcPr>
          <w:p w:rsidR="00306BCC" w:rsidRDefault="00306BCC" w:rsidP="007C4719">
            <w:pPr>
              <w:jc w:val="center"/>
              <w:cnfStyle w:val="000000010000"/>
            </w:pPr>
          </w:p>
        </w:tc>
      </w:tr>
      <w:tr w:rsidR="00306BCC" w:rsidTr="007C4719">
        <w:trPr>
          <w:cnfStyle w:val="000000100000"/>
        </w:trPr>
        <w:tc>
          <w:tcPr>
            <w:cnfStyle w:val="001000000000"/>
            <w:tcW w:w="1361" w:type="dxa"/>
          </w:tcPr>
          <w:p w:rsidR="00306BCC" w:rsidRDefault="00306BCC" w:rsidP="007C4719">
            <w:pPr>
              <w:jc w:val="center"/>
            </w:pPr>
            <w:r>
              <w:t>18/12</w:t>
            </w:r>
          </w:p>
        </w:tc>
        <w:tc>
          <w:tcPr>
            <w:tcW w:w="2593" w:type="dxa"/>
          </w:tcPr>
          <w:p w:rsidR="00306BCC" w:rsidRDefault="00306BCC" w:rsidP="007C4719">
            <w:pPr>
              <w:cnfStyle w:val="000000100000"/>
            </w:pPr>
            <w:r>
              <w:t>-Réunion Intégration lundi</w:t>
            </w:r>
          </w:p>
          <w:p w:rsidR="00306BCC" w:rsidRDefault="00306BCC" w:rsidP="007C4719">
            <w:pPr>
              <w:cnfStyle w:val="000000100000"/>
            </w:pPr>
            <w:r>
              <w:t>-Intégration</w:t>
            </w:r>
          </w:p>
        </w:tc>
        <w:tc>
          <w:tcPr>
            <w:tcW w:w="1391" w:type="dxa"/>
          </w:tcPr>
          <w:p w:rsidR="00306BCC" w:rsidRDefault="00306BCC" w:rsidP="007C4719">
            <w:pPr>
              <w:jc w:val="center"/>
              <w:cnfStyle w:val="000000100000"/>
            </w:pPr>
            <w:r>
              <w:t>3h</w:t>
            </w:r>
          </w:p>
          <w:p w:rsidR="00306BCC" w:rsidRDefault="00306BCC" w:rsidP="007C4719">
            <w:pPr>
              <w:jc w:val="center"/>
              <w:cnfStyle w:val="000000100000"/>
            </w:pPr>
            <w:r>
              <w:t>3h</w:t>
            </w:r>
          </w:p>
        </w:tc>
        <w:tc>
          <w:tcPr>
            <w:tcW w:w="1324" w:type="dxa"/>
          </w:tcPr>
          <w:p w:rsidR="00306BCC" w:rsidRDefault="00306BCC" w:rsidP="007C4719">
            <w:pPr>
              <w:jc w:val="center"/>
              <w:cnfStyle w:val="000000100000"/>
            </w:pPr>
            <w:r>
              <w:t>3h</w:t>
            </w:r>
          </w:p>
          <w:p w:rsidR="00306BCC" w:rsidRDefault="00306BCC" w:rsidP="007C4719">
            <w:pPr>
              <w:jc w:val="center"/>
              <w:cnfStyle w:val="000000100000"/>
            </w:pPr>
            <w:r>
              <w:t>3h</w:t>
            </w:r>
          </w:p>
        </w:tc>
        <w:tc>
          <w:tcPr>
            <w:tcW w:w="1246" w:type="dxa"/>
          </w:tcPr>
          <w:p w:rsidR="00306BCC" w:rsidRDefault="00306BCC" w:rsidP="007C4719">
            <w:pPr>
              <w:jc w:val="center"/>
              <w:cnfStyle w:val="000000100000"/>
            </w:pPr>
            <w:r>
              <w:t>0h</w:t>
            </w:r>
          </w:p>
          <w:p w:rsidR="00306BCC" w:rsidRDefault="00306BCC" w:rsidP="007C4719">
            <w:pPr>
              <w:jc w:val="center"/>
              <w:cnfStyle w:val="000000100000"/>
            </w:pPr>
            <w:r>
              <w:t>0h</w:t>
            </w:r>
          </w:p>
        </w:tc>
        <w:tc>
          <w:tcPr>
            <w:tcW w:w="1373" w:type="dxa"/>
          </w:tcPr>
          <w:p w:rsidR="00306BCC" w:rsidRDefault="00306BCC" w:rsidP="007C4719">
            <w:pPr>
              <w:jc w:val="center"/>
              <w:cnfStyle w:val="000000100000"/>
            </w:pPr>
          </w:p>
        </w:tc>
      </w:tr>
    </w:tbl>
    <w:p w:rsidR="001B02C8" w:rsidRDefault="00132C5B" w:rsidP="008D05AB">
      <w:pPr>
        <w:pStyle w:val="Titre3"/>
      </w:pPr>
      <w:bookmarkStart w:id="82" w:name="_Toc341188925"/>
      <w:r>
        <w:lastRenderedPageBreak/>
        <w:t>Vincent PENOT</w:t>
      </w:r>
      <w:r w:rsidR="00FE4BC0">
        <w:t>: Manager</w:t>
      </w:r>
      <w:bookmarkEnd w:id="82"/>
    </w:p>
    <w:tbl>
      <w:tblPr>
        <w:tblStyle w:val="Grilleclaire-Accent3"/>
        <w:tblpPr w:leftFromText="141" w:rightFromText="141" w:vertAnchor="text" w:horzAnchor="margin" w:tblpXSpec="center" w:tblpY="359"/>
        <w:tblW w:w="0" w:type="auto"/>
        <w:tblLook w:val="04A0"/>
      </w:tblPr>
      <w:tblGrid>
        <w:gridCol w:w="1242"/>
        <w:gridCol w:w="2694"/>
        <w:gridCol w:w="1373"/>
        <w:gridCol w:w="1248"/>
        <w:gridCol w:w="1163"/>
        <w:gridCol w:w="1568"/>
      </w:tblGrid>
      <w:tr w:rsidR="001B02C8" w:rsidTr="007C4719">
        <w:trPr>
          <w:cnfStyle w:val="100000000000"/>
        </w:trPr>
        <w:tc>
          <w:tcPr>
            <w:cnfStyle w:val="001000000000"/>
            <w:tcW w:w="1242" w:type="dxa"/>
          </w:tcPr>
          <w:p w:rsidR="001B02C8" w:rsidRDefault="001B02C8" w:rsidP="007C4719">
            <w:pPr>
              <w:jc w:val="center"/>
            </w:pPr>
            <w:r>
              <w:t>Semaine</w:t>
            </w:r>
          </w:p>
        </w:tc>
        <w:tc>
          <w:tcPr>
            <w:tcW w:w="2694" w:type="dxa"/>
          </w:tcPr>
          <w:p w:rsidR="001B02C8" w:rsidRDefault="001B02C8" w:rsidP="007C4719">
            <w:pPr>
              <w:jc w:val="center"/>
              <w:cnfStyle w:val="100000000000"/>
            </w:pPr>
            <w:r>
              <w:t>Tâche</w:t>
            </w:r>
          </w:p>
        </w:tc>
        <w:tc>
          <w:tcPr>
            <w:tcW w:w="1373" w:type="dxa"/>
          </w:tcPr>
          <w:p w:rsidR="001B02C8" w:rsidRDefault="001B02C8" w:rsidP="007C4719">
            <w:pPr>
              <w:jc w:val="center"/>
              <w:cnfStyle w:val="100000000000"/>
            </w:pPr>
            <w:r>
              <w:t>Durée estimée</w:t>
            </w:r>
          </w:p>
        </w:tc>
        <w:tc>
          <w:tcPr>
            <w:tcW w:w="1248" w:type="dxa"/>
          </w:tcPr>
          <w:p w:rsidR="001B02C8" w:rsidRDefault="001B02C8" w:rsidP="007C4719">
            <w:pPr>
              <w:jc w:val="center"/>
              <w:cnfStyle w:val="100000000000"/>
            </w:pPr>
            <w:r>
              <w:t>Temps passé</w:t>
            </w:r>
          </w:p>
        </w:tc>
        <w:tc>
          <w:tcPr>
            <w:tcW w:w="1163" w:type="dxa"/>
          </w:tcPr>
          <w:p w:rsidR="001B02C8" w:rsidRDefault="001B02C8" w:rsidP="007C4719">
            <w:pPr>
              <w:jc w:val="center"/>
              <w:cnfStyle w:val="100000000000"/>
            </w:pPr>
            <w:r>
              <w:t>Reste à faire</w:t>
            </w:r>
          </w:p>
        </w:tc>
        <w:tc>
          <w:tcPr>
            <w:tcW w:w="1568" w:type="dxa"/>
          </w:tcPr>
          <w:p w:rsidR="001B02C8" w:rsidRDefault="001B02C8" w:rsidP="007C4719">
            <w:pPr>
              <w:jc w:val="center"/>
              <w:cnfStyle w:val="100000000000"/>
            </w:pPr>
            <w:r>
              <w:t>Remarques</w:t>
            </w:r>
          </w:p>
        </w:tc>
      </w:tr>
      <w:tr w:rsidR="001B02C8" w:rsidTr="007C4719">
        <w:trPr>
          <w:cnfStyle w:val="000000100000"/>
        </w:trPr>
        <w:tc>
          <w:tcPr>
            <w:cnfStyle w:val="001000000000"/>
            <w:tcW w:w="1242" w:type="dxa"/>
          </w:tcPr>
          <w:p w:rsidR="001B02C8" w:rsidRPr="00C66BCF" w:rsidRDefault="001B02C8" w:rsidP="007C4719">
            <w:pPr>
              <w:jc w:val="center"/>
            </w:pPr>
            <w:r w:rsidRPr="00C66BCF">
              <w:t>18/09</w:t>
            </w:r>
          </w:p>
        </w:tc>
        <w:tc>
          <w:tcPr>
            <w:tcW w:w="2694" w:type="dxa"/>
          </w:tcPr>
          <w:p w:rsidR="001B02C8" w:rsidRPr="00C66BCF" w:rsidRDefault="001B02C8" w:rsidP="007C4719">
            <w:pPr>
              <w:cnfStyle w:val="000000100000"/>
            </w:pPr>
            <w:r w:rsidRPr="00C66BCF">
              <w:t xml:space="preserve">- Découverte du cahier des charges. </w:t>
            </w:r>
          </w:p>
          <w:p w:rsidR="001B02C8" w:rsidRPr="00C66BCF" w:rsidRDefault="001B02C8" w:rsidP="007C4719">
            <w:pPr>
              <w:cnfStyle w:val="000000100000"/>
            </w:pPr>
            <w:r w:rsidRPr="00C66BCF">
              <w:t xml:space="preserve">- Découpage global </w:t>
            </w:r>
          </w:p>
          <w:p w:rsidR="001B02C8" w:rsidRPr="00C66BCF" w:rsidRDefault="001B02C8" w:rsidP="007C4719">
            <w:pPr>
              <w:cnfStyle w:val="000000100000"/>
            </w:pPr>
            <w:r w:rsidRPr="00C66BCF">
              <w:t xml:space="preserve">&amp; Choix des équipes. </w:t>
            </w:r>
          </w:p>
          <w:p w:rsidR="001B02C8" w:rsidRPr="00C66BCF" w:rsidRDefault="001B02C8" w:rsidP="007C4719">
            <w:pPr>
              <w:cnfStyle w:val="000000100000"/>
            </w:pPr>
            <w:r w:rsidRPr="00C66BCF">
              <w:t>- Découverte SVN</w:t>
            </w:r>
          </w:p>
        </w:tc>
        <w:tc>
          <w:tcPr>
            <w:tcW w:w="1373"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248"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163" w:type="dxa"/>
          </w:tcPr>
          <w:p w:rsidR="001B02C8"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tc>
        <w:tc>
          <w:tcPr>
            <w:tcW w:w="1568" w:type="dxa"/>
          </w:tcPr>
          <w:p w:rsidR="001B02C8" w:rsidRPr="00C66BCF" w:rsidRDefault="001B02C8" w:rsidP="007C4719">
            <w:pPr>
              <w:jc w:val="center"/>
              <w:cnfStyle w:val="000000100000"/>
            </w:pPr>
          </w:p>
        </w:tc>
      </w:tr>
      <w:tr w:rsidR="001B02C8" w:rsidTr="007C4719">
        <w:trPr>
          <w:cnfStyle w:val="000000010000"/>
        </w:trPr>
        <w:tc>
          <w:tcPr>
            <w:cnfStyle w:val="001000000000"/>
            <w:tcW w:w="1242" w:type="dxa"/>
          </w:tcPr>
          <w:p w:rsidR="001B02C8" w:rsidRPr="00C66BCF" w:rsidRDefault="001B02C8" w:rsidP="007C4719">
            <w:pPr>
              <w:jc w:val="center"/>
            </w:pPr>
            <w:r w:rsidRPr="00C66BCF">
              <w:t>25/09</w:t>
            </w:r>
          </w:p>
        </w:tc>
        <w:tc>
          <w:tcPr>
            <w:tcW w:w="2694" w:type="dxa"/>
          </w:tcPr>
          <w:p w:rsidR="001B02C8" w:rsidRDefault="001B02C8" w:rsidP="007C4719">
            <w:pPr>
              <w:cnfStyle w:val="000000010000"/>
            </w:pPr>
            <w:r w:rsidRPr="00C66BCF">
              <w:t xml:space="preserve">- </w:t>
            </w:r>
            <w:r>
              <w:t>Réunion manageur</w:t>
            </w:r>
          </w:p>
          <w:p w:rsidR="001B02C8" w:rsidRDefault="001B02C8" w:rsidP="007C4719">
            <w:pPr>
              <w:cnfStyle w:val="000000010000"/>
            </w:pPr>
            <w:r>
              <w:t>- Choix de conception</w:t>
            </w:r>
          </w:p>
          <w:p w:rsidR="001B02C8" w:rsidRDefault="001B02C8" w:rsidP="007C4719">
            <w:pPr>
              <w:cnfStyle w:val="000000010000"/>
            </w:pPr>
            <w:r>
              <w:t xml:space="preserve">- Début du Plan de Management de Projet </w:t>
            </w:r>
          </w:p>
          <w:p w:rsidR="001B02C8" w:rsidRPr="00C66BCF" w:rsidRDefault="001B02C8" w:rsidP="007C4719">
            <w:pPr>
              <w:cnfStyle w:val="000000010000"/>
            </w:pPr>
            <w:r>
              <w:t>Découpage structurel</w:t>
            </w:r>
          </w:p>
        </w:tc>
        <w:tc>
          <w:tcPr>
            <w:tcW w:w="1373" w:type="dxa"/>
          </w:tcPr>
          <w:p w:rsidR="001B02C8" w:rsidRPr="00C66BCF" w:rsidRDefault="001B02C8" w:rsidP="007C4719">
            <w:pPr>
              <w:jc w:val="center"/>
              <w:cnfStyle w:val="000000010000"/>
            </w:pPr>
            <w:r w:rsidRPr="00C66BCF">
              <w:t>1h</w:t>
            </w:r>
          </w:p>
          <w:p w:rsidR="001B02C8" w:rsidRDefault="001B02C8" w:rsidP="007C4719">
            <w:pPr>
              <w:jc w:val="center"/>
              <w:cnfStyle w:val="000000010000"/>
            </w:pPr>
            <w:r>
              <w:t>1</w:t>
            </w:r>
            <w:r w:rsidRPr="00C66BCF">
              <w:t>h</w:t>
            </w:r>
          </w:p>
          <w:p w:rsidR="001B02C8" w:rsidRPr="00C66BCF" w:rsidRDefault="001B02C8" w:rsidP="007C4719">
            <w:pPr>
              <w:jc w:val="center"/>
              <w:cnfStyle w:val="000000010000"/>
            </w:pPr>
            <w:r>
              <w:t>1h</w:t>
            </w:r>
          </w:p>
          <w:p w:rsidR="001B02C8" w:rsidRPr="00C66BCF" w:rsidRDefault="001B02C8" w:rsidP="007C4719">
            <w:pPr>
              <w:jc w:val="center"/>
              <w:cnfStyle w:val="000000010000"/>
            </w:pPr>
          </w:p>
        </w:tc>
        <w:tc>
          <w:tcPr>
            <w:tcW w:w="1248" w:type="dxa"/>
          </w:tcPr>
          <w:p w:rsidR="001B02C8" w:rsidRPr="00C66BCF" w:rsidRDefault="001B02C8" w:rsidP="007C4719">
            <w:pPr>
              <w:jc w:val="center"/>
              <w:cnfStyle w:val="000000010000"/>
            </w:pPr>
            <w:r>
              <w:t>1</w:t>
            </w:r>
            <w:r w:rsidRPr="00C66BCF">
              <w:t>h</w:t>
            </w:r>
            <w:r>
              <w:t>30</w:t>
            </w:r>
          </w:p>
          <w:p w:rsidR="001B02C8" w:rsidRPr="00C66BCF" w:rsidRDefault="001B02C8" w:rsidP="007C4719">
            <w:pPr>
              <w:jc w:val="center"/>
              <w:cnfStyle w:val="000000010000"/>
            </w:pPr>
            <w:r>
              <w:t>2h</w:t>
            </w:r>
          </w:p>
          <w:p w:rsidR="001B02C8" w:rsidRPr="00C66BCF" w:rsidRDefault="001B02C8" w:rsidP="007C4719">
            <w:pPr>
              <w:jc w:val="center"/>
              <w:cnfStyle w:val="000000010000"/>
            </w:pPr>
            <w:r>
              <w:t>1h30</w:t>
            </w:r>
          </w:p>
        </w:tc>
        <w:tc>
          <w:tcPr>
            <w:tcW w:w="1163" w:type="dxa"/>
          </w:tcPr>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t>0</w:t>
            </w:r>
            <w:r w:rsidRPr="00C66BCF">
              <w:t>h</w:t>
            </w:r>
          </w:p>
          <w:p w:rsidR="001B02C8" w:rsidRPr="00C66BCF" w:rsidRDefault="001B02C8" w:rsidP="007C4719">
            <w:pPr>
              <w:jc w:val="center"/>
              <w:cnfStyle w:val="000000010000"/>
            </w:pPr>
            <w:r w:rsidRPr="00C66BCF">
              <w:t>0h</w:t>
            </w:r>
          </w:p>
        </w:tc>
        <w:tc>
          <w:tcPr>
            <w:tcW w:w="1568" w:type="dxa"/>
          </w:tcPr>
          <w:p w:rsidR="001B02C8" w:rsidRDefault="001B02C8" w:rsidP="007C4719">
            <w:pPr>
              <w:jc w:val="center"/>
              <w:cnfStyle w:val="000000010000"/>
            </w:pPr>
          </w:p>
          <w:p w:rsidR="001B02C8" w:rsidRPr="00C66BCF" w:rsidRDefault="001B02C8" w:rsidP="007C4719">
            <w:pPr>
              <w:jc w:val="center"/>
              <w:cnfStyle w:val="000000010000"/>
            </w:pPr>
            <w:r>
              <w:t>Difficulté de se mettre en accord et du découpage</w:t>
            </w:r>
          </w:p>
        </w:tc>
      </w:tr>
      <w:tr w:rsidR="001B02C8" w:rsidTr="007C4719">
        <w:trPr>
          <w:cnfStyle w:val="000000100000"/>
        </w:trPr>
        <w:tc>
          <w:tcPr>
            <w:cnfStyle w:val="001000000000"/>
            <w:tcW w:w="1242" w:type="dxa"/>
          </w:tcPr>
          <w:p w:rsidR="001B02C8" w:rsidRPr="00C66BCF" w:rsidRDefault="001B02C8" w:rsidP="007C4719">
            <w:pPr>
              <w:jc w:val="center"/>
            </w:pPr>
            <w:r w:rsidRPr="00C66BCF">
              <w:t>02/10</w:t>
            </w:r>
          </w:p>
        </w:tc>
        <w:tc>
          <w:tcPr>
            <w:tcW w:w="2694" w:type="dxa"/>
          </w:tcPr>
          <w:p w:rsidR="001B02C8" w:rsidRPr="00C66BCF" w:rsidRDefault="001B02C8" w:rsidP="007C4719">
            <w:pPr>
              <w:cnfStyle w:val="000000100000"/>
            </w:pPr>
            <w:r w:rsidRPr="00C66BCF">
              <w:t xml:space="preserve">- Réunion </w:t>
            </w:r>
            <w:r>
              <w:t>manageur</w:t>
            </w:r>
          </w:p>
          <w:p w:rsidR="001B02C8" w:rsidRDefault="001B02C8" w:rsidP="007C4719">
            <w:pPr>
              <w:cnfStyle w:val="000000100000"/>
            </w:pPr>
            <w:r>
              <w:t>- Estimation des charges</w:t>
            </w:r>
          </w:p>
          <w:p w:rsidR="001B02C8" w:rsidRDefault="001B02C8" w:rsidP="007C4719">
            <w:pPr>
              <w:cnfStyle w:val="000000100000"/>
            </w:pPr>
            <w:r>
              <w:t>Planification (Gantt &amp; Ordonnancement)</w:t>
            </w:r>
          </w:p>
          <w:p w:rsidR="001B02C8" w:rsidRPr="00C66BCF" w:rsidRDefault="001B02C8" w:rsidP="007C4719">
            <w:pPr>
              <w:cnfStyle w:val="000000100000"/>
            </w:pPr>
            <w:r>
              <w:t>- Choix de conception des interfaces</w:t>
            </w:r>
          </w:p>
        </w:tc>
        <w:tc>
          <w:tcPr>
            <w:tcW w:w="1373" w:type="dxa"/>
          </w:tcPr>
          <w:p w:rsidR="001B02C8" w:rsidRPr="00C66BCF" w:rsidRDefault="001B02C8" w:rsidP="007C4719">
            <w:pPr>
              <w:jc w:val="center"/>
              <w:cnfStyle w:val="000000100000"/>
            </w:pPr>
            <w:r w:rsidRPr="00C66BCF">
              <w:t>1h</w:t>
            </w:r>
          </w:p>
          <w:p w:rsidR="001B02C8" w:rsidRDefault="001B02C8" w:rsidP="007C4719">
            <w:pPr>
              <w:jc w:val="center"/>
              <w:cnfStyle w:val="000000100000"/>
            </w:pPr>
            <w:r w:rsidRPr="00C66BCF">
              <w:t>2h</w:t>
            </w:r>
          </w:p>
          <w:p w:rsidR="001B02C8" w:rsidRDefault="001B02C8" w:rsidP="007C4719">
            <w:pPr>
              <w:jc w:val="center"/>
              <w:cnfStyle w:val="000000100000"/>
            </w:pPr>
          </w:p>
          <w:p w:rsidR="001B02C8" w:rsidRPr="00C66BCF" w:rsidRDefault="001B02C8" w:rsidP="007C4719">
            <w:pPr>
              <w:jc w:val="center"/>
              <w:cnfStyle w:val="000000100000"/>
            </w:pPr>
          </w:p>
          <w:p w:rsidR="001B02C8" w:rsidRPr="00C66BCF" w:rsidRDefault="001B02C8" w:rsidP="007C4719">
            <w:pPr>
              <w:jc w:val="center"/>
              <w:cnfStyle w:val="000000100000"/>
            </w:pPr>
            <w:r>
              <w:t>30min</w:t>
            </w:r>
          </w:p>
        </w:tc>
        <w:tc>
          <w:tcPr>
            <w:tcW w:w="1248" w:type="dxa"/>
          </w:tcPr>
          <w:p w:rsidR="001B02C8" w:rsidRPr="00C66BCF" w:rsidRDefault="001B02C8" w:rsidP="007C4719">
            <w:pPr>
              <w:jc w:val="center"/>
              <w:cnfStyle w:val="000000100000"/>
            </w:pPr>
            <w:r>
              <w:t>2h</w:t>
            </w:r>
          </w:p>
          <w:p w:rsidR="001B02C8" w:rsidRPr="00C66BCF" w:rsidRDefault="001B02C8" w:rsidP="007C4719">
            <w:pPr>
              <w:jc w:val="center"/>
              <w:cnfStyle w:val="000000100000"/>
            </w:pPr>
            <w:r>
              <w:t>4</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30min</w:t>
            </w:r>
          </w:p>
        </w:tc>
        <w:tc>
          <w:tcPr>
            <w:tcW w:w="1163" w:type="dxa"/>
          </w:tcPr>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r w:rsidRPr="00C66BCF">
              <w:t>0h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0h</w:t>
            </w:r>
          </w:p>
        </w:tc>
        <w:tc>
          <w:tcPr>
            <w:tcW w:w="1568" w:type="dxa"/>
          </w:tcPr>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Difficulté de visualiser les interfaces</w:t>
            </w:r>
          </w:p>
        </w:tc>
      </w:tr>
      <w:tr w:rsidR="001B02C8" w:rsidTr="007C4719">
        <w:trPr>
          <w:cnfStyle w:val="000000010000"/>
        </w:trPr>
        <w:tc>
          <w:tcPr>
            <w:cnfStyle w:val="001000000000"/>
            <w:tcW w:w="1242" w:type="dxa"/>
          </w:tcPr>
          <w:p w:rsidR="001B02C8" w:rsidRPr="00C66BCF" w:rsidRDefault="001B02C8" w:rsidP="007C4719">
            <w:pPr>
              <w:jc w:val="center"/>
            </w:pPr>
            <w:r w:rsidRPr="00C66BCF">
              <w:t>09/10</w:t>
            </w:r>
          </w:p>
        </w:tc>
        <w:tc>
          <w:tcPr>
            <w:tcW w:w="2694" w:type="dxa"/>
          </w:tcPr>
          <w:p w:rsidR="001B02C8" w:rsidRDefault="001B02C8" w:rsidP="007C4719">
            <w:pPr>
              <w:cnfStyle w:val="000000010000"/>
            </w:pPr>
            <w:r w:rsidRPr="00C66BCF">
              <w:t xml:space="preserve">- </w:t>
            </w:r>
            <w:r>
              <w:t>Réunion manageur</w:t>
            </w:r>
            <w:r w:rsidRPr="00C66BCF">
              <w:t xml:space="preserve"> </w:t>
            </w:r>
          </w:p>
          <w:p w:rsidR="001B02C8" w:rsidRDefault="001B02C8" w:rsidP="007C4719">
            <w:pPr>
              <w:cnfStyle w:val="000000010000"/>
            </w:pPr>
            <w:r>
              <w:t>- Fiche de compte rendu d'activité de chacun</w:t>
            </w:r>
          </w:p>
          <w:p w:rsidR="001B02C8" w:rsidRDefault="001B02C8" w:rsidP="007C4719">
            <w:pPr>
              <w:cnfStyle w:val="000000010000"/>
            </w:pPr>
            <w:r>
              <w:t xml:space="preserve">- Etude technique </w:t>
            </w:r>
          </w:p>
          <w:p w:rsidR="001B02C8" w:rsidRDefault="001B02C8" w:rsidP="007C4719">
            <w:pPr>
              <w:cnfStyle w:val="000000010000"/>
            </w:pPr>
            <w:r>
              <w:t>-Début du Plan de Management Général (tous modules)</w:t>
            </w:r>
          </w:p>
          <w:p w:rsidR="001B02C8" w:rsidRPr="00C66BCF" w:rsidRDefault="001B02C8" w:rsidP="007C4719">
            <w:pPr>
              <w:cnfStyle w:val="000000010000"/>
            </w:pPr>
            <w:r>
              <w:t>- Choix Interfaces</w:t>
            </w:r>
          </w:p>
        </w:tc>
        <w:tc>
          <w:tcPr>
            <w:tcW w:w="1373" w:type="dxa"/>
          </w:tcPr>
          <w:p w:rsidR="001B02C8" w:rsidRDefault="001B02C8" w:rsidP="007C4719">
            <w:pPr>
              <w:jc w:val="center"/>
              <w:cnfStyle w:val="000000010000"/>
            </w:pPr>
            <w:r>
              <w:t>1</w:t>
            </w:r>
            <w:r w:rsidRPr="00C66BCF">
              <w:t>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r>
              <w:t>2h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1h</w:t>
            </w:r>
          </w:p>
        </w:tc>
        <w:tc>
          <w:tcPr>
            <w:tcW w:w="1248" w:type="dxa"/>
          </w:tcPr>
          <w:p w:rsidR="001B02C8" w:rsidRDefault="001B02C8" w:rsidP="007C4719">
            <w:pPr>
              <w:jc w:val="center"/>
              <w:cnfStyle w:val="000000010000"/>
            </w:pPr>
            <w:r>
              <w:t>30min</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r>
              <w:t>3h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1h</w:t>
            </w:r>
          </w:p>
        </w:tc>
        <w:tc>
          <w:tcPr>
            <w:tcW w:w="1163" w:type="dxa"/>
          </w:tcPr>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0h</w:t>
            </w:r>
          </w:p>
        </w:tc>
        <w:tc>
          <w:tcPr>
            <w:tcW w:w="1568" w:type="dxa"/>
          </w:tcPr>
          <w:p w:rsidR="001B02C8" w:rsidRPr="00C66BCF" w:rsidRDefault="001B02C8" w:rsidP="007C4719">
            <w:pPr>
              <w:jc w:val="center"/>
              <w:cnfStyle w:val="000000010000"/>
            </w:pPr>
          </w:p>
        </w:tc>
      </w:tr>
      <w:tr w:rsidR="001B02C8" w:rsidTr="007C4719">
        <w:trPr>
          <w:cnfStyle w:val="000000100000"/>
        </w:trPr>
        <w:tc>
          <w:tcPr>
            <w:cnfStyle w:val="001000000000"/>
            <w:tcW w:w="1242" w:type="dxa"/>
          </w:tcPr>
          <w:p w:rsidR="001B02C8" w:rsidRPr="00C66BCF" w:rsidRDefault="001B02C8" w:rsidP="007C4719">
            <w:pPr>
              <w:jc w:val="center"/>
            </w:pPr>
            <w:r>
              <w:t>16/10</w:t>
            </w:r>
          </w:p>
        </w:tc>
        <w:tc>
          <w:tcPr>
            <w:tcW w:w="2694" w:type="dxa"/>
          </w:tcPr>
          <w:p w:rsidR="001B02C8" w:rsidRDefault="001B02C8" w:rsidP="007C4719">
            <w:pPr>
              <w:cnfStyle w:val="000000100000"/>
            </w:pPr>
            <w:r>
              <w:t>-Réunion Manager</w:t>
            </w:r>
          </w:p>
          <w:p w:rsidR="001B02C8" w:rsidRDefault="001B02C8" w:rsidP="007C4719">
            <w:pPr>
              <w:cnfStyle w:val="000000100000"/>
            </w:pPr>
            <w:r>
              <w:t>-Etude architecture technique globale</w:t>
            </w:r>
          </w:p>
          <w:p w:rsidR="001B02C8" w:rsidRPr="00C66BCF" w:rsidRDefault="001B02C8" w:rsidP="007C4719">
            <w:pPr>
              <w:cnfStyle w:val="000000100000"/>
            </w:pPr>
            <w:r>
              <w:t>-Fiches de suivi</w:t>
            </w:r>
          </w:p>
        </w:tc>
        <w:tc>
          <w:tcPr>
            <w:tcW w:w="1373" w:type="dxa"/>
          </w:tcPr>
          <w:p w:rsidR="001B02C8" w:rsidRDefault="001B02C8" w:rsidP="007C4719">
            <w:pPr>
              <w:jc w:val="center"/>
              <w:cnfStyle w:val="000000100000"/>
            </w:pPr>
            <w:r>
              <w:t>30min</w:t>
            </w:r>
          </w:p>
          <w:p w:rsidR="001B02C8" w:rsidRDefault="001B02C8" w:rsidP="007C4719">
            <w:pPr>
              <w:jc w:val="center"/>
              <w:cnfStyle w:val="000000100000"/>
            </w:pPr>
            <w:r>
              <w:t>1h30</w:t>
            </w:r>
          </w:p>
          <w:p w:rsidR="001B02C8" w:rsidRDefault="001B02C8" w:rsidP="007C4719">
            <w:pPr>
              <w:jc w:val="center"/>
              <w:cnfStyle w:val="000000100000"/>
            </w:pPr>
          </w:p>
          <w:p w:rsidR="001B02C8" w:rsidRDefault="001B02C8" w:rsidP="007C4719">
            <w:pPr>
              <w:jc w:val="center"/>
              <w:cnfStyle w:val="000000100000"/>
            </w:pPr>
            <w:r>
              <w:t>1h</w:t>
            </w:r>
          </w:p>
        </w:tc>
        <w:tc>
          <w:tcPr>
            <w:tcW w:w="1248" w:type="dxa"/>
          </w:tcPr>
          <w:p w:rsidR="001B02C8" w:rsidRDefault="001B02C8" w:rsidP="007C4719">
            <w:pPr>
              <w:jc w:val="center"/>
              <w:cnfStyle w:val="000000100000"/>
            </w:pPr>
            <w:r>
              <w:t>1h</w:t>
            </w:r>
          </w:p>
          <w:p w:rsidR="001B02C8" w:rsidRDefault="001B02C8" w:rsidP="007C4719">
            <w:pPr>
              <w:jc w:val="center"/>
              <w:cnfStyle w:val="000000100000"/>
            </w:pPr>
            <w:r>
              <w:t>1h30</w:t>
            </w:r>
          </w:p>
          <w:p w:rsidR="001B02C8" w:rsidRDefault="001B02C8" w:rsidP="007C4719">
            <w:pPr>
              <w:jc w:val="center"/>
              <w:cnfStyle w:val="000000100000"/>
            </w:pPr>
          </w:p>
          <w:p w:rsidR="001B02C8" w:rsidRDefault="001B02C8" w:rsidP="007C4719">
            <w:pPr>
              <w:jc w:val="center"/>
              <w:cnfStyle w:val="000000100000"/>
            </w:pPr>
            <w:r>
              <w:t>30min</w:t>
            </w:r>
          </w:p>
        </w:tc>
        <w:tc>
          <w:tcPr>
            <w:tcW w:w="1163" w:type="dxa"/>
          </w:tcPr>
          <w:p w:rsidR="001B02C8" w:rsidRDefault="001B02C8" w:rsidP="007C4719">
            <w:pPr>
              <w:jc w:val="center"/>
              <w:cnfStyle w:val="000000100000"/>
            </w:pPr>
            <w:r>
              <w:t>0h</w:t>
            </w:r>
          </w:p>
          <w:p w:rsidR="001B02C8" w:rsidRDefault="001B02C8" w:rsidP="007C4719">
            <w:pPr>
              <w:jc w:val="center"/>
              <w:cnfStyle w:val="000000100000"/>
            </w:pPr>
            <w:r>
              <w:t>0h</w:t>
            </w:r>
          </w:p>
          <w:p w:rsidR="001B02C8" w:rsidRDefault="001B02C8" w:rsidP="007C4719">
            <w:pPr>
              <w:jc w:val="center"/>
              <w:cnfStyle w:val="000000100000"/>
            </w:pPr>
          </w:p>
          <w:p w:rsidR="001B02C8" w:rsidRDefault="001B02C8" w:rsidP="007C4719">
            <w:pPr>
              <w:jc w:val="center"/>
              <w:cnfStyle w:val="000000100000"/>
            </w:pPr>
            <w:r>
              <w:t>0h</w:t>
            </w:r>
          </w:p>
        </w:tc>
        <w:tc>
          <w:tcPr>
            <w:tcW w:w="1568" w:type="dxa"/>
          </w:tcPr>
          <w:p w:rsidR="001B02C8" w:rsidRPr="00C66BCF" w:rsidRDefault="001B02C8" w:rsidP="007C4719">
            <w:pPr>
              <w:jc w:val="center"/>
              <w:cnfStyle w:val="000000100000"/>
            </w:pPr>
          </w:p>
        </w:tc>
      </w:tr>
      <w:tr w:rsidR="001B02C8" w:rsidTr="007C4719">
        <w:trPr>
          <w:cnfStyle w:val="000000010000"/>
        </w:trPr>
        <w:tc>
          <w:tcPr>
            <w:cnfStyle w:val="001000000000"/>
            <w:tcW w:w="1242" w:type="dxa"/>
          </w:tcPr>
          <w:p w:rsidR="001B02C8" w:rsidRPr="00C66BCF" w:rsidRDefault="001B02C8" w:rsidP="007C4719">
            <w:pPr>
              <w:jc w:val="center"/>
            </w:pPr>
            <w:r>
              <w:t>23/10</w:t>
            </w:r>
          </w:p>
        </w:tc>
        <w:tc>
          <w:tcPr>
            <w:tcW w:w="2694" w:type="dxa"/>
          </w:tcPr>
          <w:p w:rsidR="001B02C8" w:rsidRDefault="001B02C8" w:rsidP="007C4719">
            <w:pPr>
              <w:cnfStyle w:val="000000010000"/>
            </w:pPr>
            <w:r>
              <w:t>-Réunion Module</w:t>
            </w:r>
          </w:p>
          <w:p w:rsidR="001B02C8" w:rsidRDefault="001B02C8" w:rsidP="007C4719">
            <w:pPr>
              <w:cnfStyle w:val="000000010000"/>
            </w:pPr>
            <w:r>
              <w:t>-Préparation au développement *</w:t>
            </w:r>
          </w:p>
          <w:p w:rsidR="001B02C8" w:rsidRPr="00C66BCF" w:rsidRDefault="001B02C8" w:rsidP="007C4719">
            <w:pPr>
              <w:cnfStyle w:val="000000010000"/>
            </w:pPr>
            <w:r>
              <w:t>-Fiches de suivi</w:t>
            </w:r>
          </w:p>
        </w:tc>
        <w:tc>
          <w:tcPr>
            <w:tcW w:w="1373" w:type="dxa"/>
          </w:tcPr>
          <w:p w:rsidR="001B02C8" w:rsidRDefault="001B02C8" w:rsidP="007C4719">
            <w:pPr>
              <w:jc w:val="center"/>
              <w:cnfStyle w:val="000000010000"/>
            </w:pPr>
            <w:r>
              <w:t>1h</w:t>
            </w:r>
          </w:p>
          <w:p w:rsidR="001B02C8" w:rsidRDefault="001B02C8" w:rsidP="007C4719">
            <w:pPr>
              <w:jc w:val="center"/>
              <w:cnfStyle w:val="000000010000"/>
            </w:pPr>
            <w:r>
              <w:t>1h30</w:t>
            </w:r>
          </w:p>
          <w:p w:rsidR="001B02C8" w:rsidRDefault="001B02C8" w:rsidP="007C4719">
            <w:pPr>
              <w:jc w:val="center"/>
              <w:cnfStyle w:val="000000010000"/>
            </w:pPr>
          </w:p>
          <w:p w:rsidR="001B02C8" w:rsidRDefault="001B02C8" w:rsidP="007C4719">
            <w:pPr>
              <w:jc w:val="center"/>
              <w:cnfStyle w:val="000000010000"/>
            </w:pPr>
            <w:r>
              <w:t>30min</w:t>
            </w:r>
          </w:p>
        </w:tc>
        <w:tc>
          <w:tcPr>
            <w:tcW w:w="1248" w:type="dxa"/>
          </w:tcPr>
          <w:p w:rsidR="001B02C8" w:rsidRDefault="001B02C8" w:rsidP="007C4719">
            <w:pPr>
              <w:jc w:val="center"/>
              <w:cnfStyle w:val="000000010000"/>
            </w:pPr>
            <w:r>
              <w:t>1h</w:t>
            </w:r>
          </w:p>
          <w:p w:rsidR="001B02C8" w:rsidRDefault="001B02C8" w:rsidP="007C4719">
            <w:pPr>
              <w:jc w:val="center"/>
              <w:cnfStyle w:val="000000010000"/>
            </w:pPr>
            <w:r>
              <w:t>2h</w:t>
            </w:r>
          </w:p>
          <w:p w:rsidR="001B02C8" w:rsidRDefault="001B02C8" w:rsidP="007C4719">
            <w:pPr>
              <w:jc w:val="center"/>
              <w:cnfStyle w:val="000000010000"/>
            </w:pPr>
          </w:p>
          <w:p w:rsidR="001B02C8" w:rsidRDefault="001B02C8" w:rsidP="007C4719">
            <w:pPr>
              <w:jc w:val="center"/>
              <w:cnfStyle w:val="000000010000"/>
            </w:pPr>
            <w:r>
              <w:t>30min</w:t>
            </w:r>
          </w:p>
        </w:tc>
        <w:tc>
          <w:tcPr>
            <w:tcW w:w="1163" w:type="dxa"/>
          </w:tcPr>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tc>
        <w:tc>
          <w:tcPr>
            <w:tcW w:w="1568" w:type="dxa"/>
          </w:tcPr>
          <w:p w:rsidR="001B02C8" w:rsidRPr="00C66BCF" w:rsidRDefault="001B02C8" w:rsidP="007C4719">
            <w:pPr>
              <w:jc w:val="center"/>
              <w:cnfStyle w:val="000000010000"/>
            </w:pPr>
            <w:r>
              <w:t>* Mise en place SVN, bonnes pratiques de codage, …</w:t>
            </w:r>
          </w:p>
        </w:tc>
      </w:tr>
      <w:tr w:rsidR="001B02C8" w:rsidTr="007C4719">
        <w:trPr>
          <w:cnfStyle w:val="000000100000"/>
        </w:trPr>
        <w:tc>
          <w:tcPr>
            <w:cnfStyle w:val="001000000000"/>
            <w:tcW w:w="1242" w:type="dxa"/>
          </w:tcPr>
          <w:p w:rsidR="001B02C8" w:rsidRDefault="001B02C8" w:rsidP="007C4719">
            <w:pPr>
              <w:jc w:val="center"/>
            </w:pPr>
            <w:r>
              <w:t>06/11</w:t>
            </w:r>
          </w:p>
        </w:tc>
        <w:tc>
          <w:tcPr>
            <w:tcW w:w="2694" w:type="dxa"/>
          </w:tcPr>
          <w:p w:rsidR="001B02C8" w:rsidRDefault="001B02C8" w:rsidP="007C4719">
            <w:pPr>
              <w:cnfStyle w:val="000000100000"/>
            </w:pPr>
            <w:r>
              <w:t>-Développement</w:t>
            </w:r>
          </w:p>
          <w:p w:rsidR="001B02C8" w:rsidRDefault="001B02C8" w:rsidP="007C4719">
            <w:pPr>
              <w:cnfStyle w:val="000000100000"/>
            </w:pPr>
            <w:r>
              <w:t>-Réunion Module</w:t>
            </w:r>
          </w:p>
          <w:p w:rsidR="001B02C8" w:rsidRDefault="001B02C8" w:rsidP="007C4719">
            <w:pPr>
              <w:cnfStyle w:val="000000100000"/>
            </w:pPr>
            <w:r>
              <w:t>-Réunion Manager</w:t>
            </w:r>
          </w:p>
        </w:tc>
        <w:tc>
          <w:tcPr>
            <w:tcW w:w="1373" w:type="dxa"/>
          </w:tcPr>
          <w:p w:rsidR="001B02C8" w:rsidRDefault="001B02C8" w:rsidP="007C4719">
            <w:pPr>
              <w:jc w:val="center"/>
              <w:cnfStyle w:val="000000100000"/>
            </w:pPr>
            <w:r>
              <w:t>2h</w:t>
            </w:r>
          </w:p>
          <w:p w:rsidR="001B02C8" w:rsidRDefault="001B02C8" w:rsidP="007C4719">
            <w:pPr>
              <w:jc w:val="center"/>
              <w:cnfStyle w:val="000000100000"/>
            </w:pPr>
            <w:r>
              <w:t>30min</w:t>
            </w:r>
          </w:p>
          <w:p w:rsidR="001B02C8" w:rsidRDefault="001B02C8" w:rsidP="007C4719">
            <w:pPr>
              <w:jc w:val="center"/>
              <w:cnfStyle w:val="000000100000"/>
            </w:pPr>
            <w:r>
              <w:t>30min</w:t>
            </w:r>
          </w:p>
        </w:tc>
        <w:tc>
          <w:tcPr>
            <w:tcW w:w="1248" w:type="dxa"/>
          </w:tcPr>
          <w:p w:rsidR="001B02C8" w:rsidRDefault="001B02C8" w:rsidP="007C4719">
            <w:pPr>
              <w:jc w:val="center"/>
              <w:cnfStyle w:val="000000100000"/>
            </w:pPr>
            <w:r>
              <w:t>3h30</w:t>
            </w:r>
          </w:p>
          <w:p w:rsidR="001B02C8" w:rsidRDefault="001B02C8" w:rsidP="007C4719">
            <w:pPr>
              <w:jc w:val="center"/>
              <w:cnfStyle w:val="000000100000"/>
            </w:pPr>
            <w:r>
              <w:t>30min</w:t>
            </w:r>
          </w:p>
          <w:p w:rsidR="001B02C8" w:rsidRDefault="001B02C8" w:rsidP="007C4719">
            <w:pPr>
              <w:jc w:val="center"/>
              <w:cnfStyle w:val="000000100000"/>
            </w:pPr>
            <w:r>
              <w:t>30min</w:t>
            </w:r>
          </w:p>
        </w:tc>
        <w:tc>
          <w:tcPr>
            <w:tcW w:w="1163" w:type="dxa"/>
          </w:tcPr>
          <w:p w:rsidR="001B02C8" w:rsidRDefault="001B02C8" w:rsidP="007C4719">
            <w:pPr>
              <w:jc w:val="center"/>
              <w:cnfStyle w:val="000000100000"/>
            </w:pPr>
            <w:r>
              <w:t>0h</w:t>
            </w:r>
          </w:p>
          <w:p w:rsidR="001B02C8" w:rsidRDefault="001B02C8" w:rsidP="007C4719">
            <w:pPr>
              <w:jc w:val="center"/>
              <w:cnfStyle w:val="000000100000"/>
            </w:pPr>
            <w:r>
              <w:t>0h</w:t>
            </w:r>
          </w:p>
          <w:p w:rsidR="001B02C8" w:rsidRDefault="001B02C8" w:rsidP="007C4719">
            <w:pPr>
              <w:jc w:val="center"/>
              <w:cnfStyle w:val="000000100000"/>
            </w:pPr>
            <w:r>
              <w:t>0h</w:t>
            </w:r>
          </w:p>
        </w:tc>
        <w:tc>
          <w:tcPr>
            <w:tcW w:w="1568" w:type="dxa"/>
          </w:tcPr>
          <w:p w:rsidR="001B02C8" w:rsidRDefault="001B02C8" w:rsidP="007C4719">
            <w:pPr>
              <w:jc w:val="center"/>
              <w:cnfStyle w:val="000000100000"/>
            </w:pPr>
          </w:p>
        </w:tc>
      </w:tr>
      <w:tr w:rsidR="007C4719" w:rsidTr="007C4719">
        <w:trPr>
          <w:cnfStyle w:val="000000010000"/>
        </w:trPr>
        <w:tc>
          <w:tcPr>
            <w:cnfStyle w:val="001000000000"/>
            <w:tcW w:w="1242" w:type="dxa"/>
          </w:tcPr>
          <w:p w:rsidR="007C4719" w:rsidRDefault="007C4719" w:rsidP="007C4719">
            <w:pPr>
              <w:jc w:val="center"/>
            </w:pPr>
            <w:r>
              <w:t>13/11</w:t>
            </w:r>
          </w:p>
        </w:tc>
        <w:tc>
          <w:tcPr>
            <w:tcW w:w="2694" w:type="dxa"/>
          </w:tcPr>
          <w:p w:rsidR="007C4719" w:rsidRDefault="007C4719" w:rsidP="007C4719">
            <w:pPr>
              <w:cnfStyle w:val="000000010000"/>
            </w:pPr>
            <w:r>
              <w:t>-Développement (</w:t>
            </w:r>
            <w:proofErr w:type="spellStart"/>
            <w:r>
              <w:t>sendMoveMsg</w:t>
            </w:r>
            <w:proofErr w:type="spellEnd"/>
            <w:r>
              <w:t xml:space="preserve">, </w:t>
            </w:r>
            <w:proofErr w:type="spellStart"/>
            <w:r>
              <w:t>sendConstantMsg</w:t>
            </w:r>
            <w:proofErr w:type="spellEnd"/>
            <w:r>
              <w:t xml:space="preserve"> &amp; </w:t>
            </w:r>
            <w:proofErr w:type="spellStart"/>
            <w:r>
              <w:t>send</w:t>
            </w:r>
            <w:proofErr w:type="spellEnd"/>
            <w:r>
              <w:t xml:space="preserve"> </w:t>
            </w:r>
            <w:proofErr w:type="spellStart"/>
            <w:r>
              <w:t>ChatMsg</w:t>
            </w:r>
            <w:proofErr w:type="spellEnd"/>
            <w:r>
              <w:t>)</w:t>
            </w:r>
          </w:p>
        </w:tc>
        <w:tc>
          <w:tcPr>
            <w:tcW w:w="1373" w:type="dxa"/>
          </w:tcPr>
          <w:p w:rsidR="007C4719" w:rsidRDefault="007C4719" w:rsidP="007C4719">
            <w:pPr>
              <w:jc w:val="center"/>
              <w:cnfStyle w:val="000000010000"/>
            </w:pPr>
            <w:r>
              <w:t>3h</w:t>
            </w:r>
          </w:p>
        </w:tc>
        <w:tc>
          <w:tcPr>
            <w:tcW w:w="1248" w:type="dxa"/>
          </w:tcPr>
          <w:p w:rsidR="007C4719" w:rsidRDefault="007C4719" w:rsidP="007C4719">
            <w:pPr>
              <w:jc w:val="center"/>
              <w:cnfStyle w:val="000000010000"/>
            </w:pPr>
            <w:r>
              <w:t>3h</w:t>
            </w:r>
          </w:p>
        </w:tc>
        <w:tc>
          <w:tcPr>
            <w:tcW w:w="1163" w:type="dxa"/>
          </w:tcPr>
          <w:p w:rsidR="007C4719" w:rsidRDefault="007C4719" w:rsidP="007C4719">
            <w:pPr>
              <w:jc w:val="center"/>
              <w:cnfStyle w:val="000000010000"/>
            </w:pPr>
            <w:r>
              <w:t>0h</w:t>
            </w:r>
          </w:p>
        </w:tc>
        <w:tc>
          <w:tcPr>
            <w:tcW w:w="1568" w:type="dxa"/>
          </w:tcPr>
          <w:p w:rsidR="007C4719" w:rsidRDefault="007C4719" w:rsidP="007C4719">
            <w:pPr>
              <w:jc w:val="center"/>
              <w:cnfStyle w:val="000000010000"/>
            </w:pPr>
          </w:p>
        </w:tc>
      </w:tr>
      <w:tr w:rsidR="008B25D2" w:rsidTr="007C4719">
        <w:trPr>
          <w:cnfStyle w:val="000000100000"/>
        </w:trPr>
        <w:tc>
          <w:tcPr>
            <w:cnfStyle w:val="001000000000"/>
            <w:tcW w:w="1242" w:type="dxa"/>
          </w:tcPr>
          <w:p w:rsidR="008B25D2" w:rsidRDefault="008B25D2" w:rsidP="007C4719">
            <w:pPr>
              <w:jc w:val="center"/>
            </w:pPr>
            <w:r>
              <w:t>20/11</w:t>
            </w:r>
          </w:p>
        </w:tc>
        <w:tc>
          <w:tcPr>
            <w:tcW w:w="2694" w:type="dxa"/>
          </w:tcPr>
          <w:p w:rsidR="008B25D2" w:rsidRDefault="008B25D2" w:rsidP="007C4719">
            <w:pPr>
              <w:cnfStyle w:val="000000100000"/>
            </w:pPr>
            <w:r>
              <w:t>-Rédaction Déroulement du projet (dans le PMP)</w:t>
            </w:r>
          </w:p>
        </w:tc>
        <w:tc>
          <w:tcPr>
            <w:tcW w:w="1373" w:type="dxa"/>
          </w:tcPr>
          <w:p w:rsidR="008B25D2" w:rsidRDefault="008B25D2" w:rsidP="007C4719">
            <w:pPr>
              <w:jc w:val="center"/>
              <w:cnfStyle w:val="000000100000"/>
            </w:pPr>
            <w:r>
              <w:t>3h</w:t>
            </w:r>
          </w:p>
        </w:tc>
        <w:tc>
          <w:tcPr>
            <w:tcW w:w="1248" w:type="dxa"/>
          </w:tcPr>
          <w:p w:rsidR="008B25D2" w:rsidRDefault="008B25D2" w:rsidP="007C4719">
            <w:pPr>
              <w:jc w:val="center"/>
              <w:cnfStyle w:val="000000100000"/>
            </w:pPr>
            <w:r>
              <w:t>3h</w:t>
            </w:r>
          </w:p>
        </w:tc>
        <w:tc>
          <w:tcPr>
            <w:tcW w:w="1163" w:type="dxa"/>
          </w:tcPr>
          <w:p w:rsidR="008B25D2" w:rsidRDefault="008B25D2" w:rsidP="007C4719">
            <w:pPr>
              <w:jc w:val="center"/>
              <w:cnfStyle w:val="000000100000"/>
            </w:pPr>
            <w:r>
              <w:t>0h</w:t>
            </w:r>
          </w:p>
        </w:tc>
        <w:tc>
          <w:tcPr>
            <w:tcW w:w="1568" w:type="dxa"/>
          </w:tcPr>
          <w:p w:rsidR="008B25D2" w:rsidRDefault="008B25D2" w:rsidP="007C4719">
            <w:pPr>
              <w:jc w:val="center"/>
              <w:cnfStyle w:val="000000100000"/>
            </w:pPr>
          </w:p>
        </w:tc>
      </w:tr>
      <w:tr w:rsidR="00632311" w:rsidTr="007C4719">
        <w:trPr>
          <w:cnfStyle w:val="000000010000"/>
        </w:trPr>
        <w:tc>
          <w:tcPr>
            <w:cnfStyle w:val="001000000000"/>
            <w:tcW w:w="1242" w:type="dxa"/>
          </w:tcPr>
          <w:p w:rsidR="00632311" w:rsidRDefault="00632311" w:rsidP="007C4719">
            <w:pPr>
              <w:jc w:val="center"/>
            </w:pPr>
            <w:r>
              <w:t>27/11</w:t>
            </w:r>
          </w:p>
        </w:tc>
        <w:tc>
          <w:tcPr>
            <w:tcW w:w="2694" w:type="dxa"/>
          </w:tcPr>
          <w:p w:rsidR="00632311" w:rsidRDefault="00632311" w:rsidP="007C4719">
            <w:pPr>
              <w:cnfStyle w:val="000000010000"/>
            </w:pPr>
            <w:r>
              <w:t>-Intégration</w:t>
            </w:r>
          </w:p>
        </w:tc>
        <w:tc>
          <w:tcPr>
            <w:tcW w:w="1373" w:type="dxa"/>
          </w:tcPr>
          <w:p w:rsidR="00632311" w:rsidRDefault="00632311" w:rsidP="007C4719">
            <w:pPr>
              <w:jc w:val="center"/>
              <w:cnfStyle w:val="000000010000"/>
            </w:pPr>
            <w:r>
              <w:t>3h</w:t>
            </w:r>
          </w:p>
        </w:tc>
        <w:tc>
          <w:tcPr>
            <w:tcW w:w="1248" w:type="dxa"/>
          </w:tcPr>
          <w:p w:rsidR="00632311" w:rsidRDefault="00632311" w:rsidP="007C4719">
            <w:pPr>
              <w:jc w:val="center"/>
              <w:cnfStyle w:val="000000010000"/>
            </w:pPr>
            <w:r>
              <w:t>3h</w:t>
            </w:r>
          </w:p>
        </w:tc>
        <w:tc>
          <w:tcPr>
            <w:tcW w:w="1163" w:type="dxa"/>
          </w:tcPr>
          <w:p w:rsidR="00632311" w:rsidRDefault="00632311" w:rsidP="007C4719">
            <w:pPr>
              <w:jc w:val="center"/>
              <w:cnfStyle w:val="000000010000"/>
            </w:pPr>
            <w:r>
              <w:t>0h</w:t>
            </w:r>
          </w:p>
        </w:tc>
        <w:tc>
          <w:tcPr>
            <w:tcW w:w="1568" w:type="dxa"/>
          </w:tcPr>
          <w:p w:rsidR="00632311" w:rsidRDefault="00632311" w:rsidP="007C4719">
            <w:pPr>
              <w:jc w:val="center"/>
              <w:cnfStyle w:val="000000010000"/>
            </w:pPr>
          </w:p>
        </w:tc>
      </w:tr>
      <w:tr w:rsidR="00632311" w:rsidTr="007C4719">
        <w:trPr>
          <w:cnfStyle w:val="000000100000"/>
        </w:trPr>
        <w:tc>
          <w:tcPr>
            <w:cnfStyle w:val="001000000000"/>
            <w:tcW w:w="1242" w:type="dxa"/>
          </w:tcPr>
          <w:p w:rsidR="00632311" w:rsidRDefault="00632311" w:rsidP="007C4719">
            <w:pPr>
              <w:jc w:val="center"/>
            </w:pPr>
            <w:r>
              <w:t>04/12</w:t>
            </w:r>
          </w:p>
        </w:tc>
        <w:tc>
          <w:tcPr>
            <w:tcW w:w="2694" w:type="dxa"/>
          </w:tcPr>
          <w:p w:rsidR="00632311" w:rsidRDefault="00632311" w:rsidP="007C4719">
            <w:pPr>
              <w:cnfStyle w:val="000000100000"/>
            </w:pPr>
            <w:r>
              <w:t>-Intégration</w:t>
            </w:r>
          </w:p>
        </w:tc>
        <w:tc>
          <w:tcPr>
            <w:tcW w:w="1373" w:type="dxa"/>
          </w:tcPr>
          <w:p w:rsidR="00632311" w:rsidRDefault="00632311" w:rsidP="007C4719">
            <w:pPr>
              <w:jc w:val="center"/>
              <w:cnfStyle w:val="000000100000"/>
            </w:pPr>
            <w:r>
              <w:t>3h</w:t>
            </w:r>
          </w:p>
        </w:tc>
        <w:tc>
          <w:tcPr>
            <w:tcW w:w="1248" w:type="dxa"/>
          </w:tcPr>
          <w:p w:rsidR="00632311" w:rsidRDefault="00632311" w:rsidP="007C4719">
            <w:pPr>
              <w:jc w:val="center"/>
              <w:cnfStyle w:val="000000100000"/>
            </w:pPr>
            <w:r>
              <w:t>3h</w:t>
            </w:r>
          </w:p>
        </w:tc>
        <w:tc>
          <w:tcPr>
            <w:tcW w:w="1163" w:type="dxa"/>
          </w:tcPr>
          <w:p w:rsidR="00632311" w:rsidRDefault="00632311" w:rsidP="007C4719">
            <w:pPr>
              <w:jc w:val="center"/>
              <w:cnfStyle w:val="000000100000"/>
            </w:pPr>
            <w:r>
              <w:t>0h</w:t>
            </w:r>
          </w:p>
        </w:tc>
        <w:tc>
          <w:tcPr>
            <w:tcW w:w="1568" w:type="dxa"/>
          </w:tcPr>
          <w:p w:rsidR="00632311" w:rsidRDefault="00632311" w:rsidP="007C4719">
            <w:pPr>
              <w:jc w:val="center"/>
              <w:cnfStyle w:val="000000100000"/>
            </w:pPr>
          </w:p>
        </w:tc>
      </w:tr>
      <w:tr w:rsidR="00306BCC" w:rsidTr="007C4719">
        <w:trPr>
          <w:cnfStyle w:val="000000010000"/>
        </w:trPr>
        <w:tc>
          <w:tcPr>
            <w:cnfStyle w:val="001000000000"/>
            <w:tcW w:w="1242" w:type="dxa"/>
          </w:tcPr>
          <w:p w:rsidR="00306BCC" w:rsidRDefault="00306BCC" w:rsidP="007C4719">
            <w:pPr>
              <w:jc w:val="center"/>
            </w:pPr>
            <w:r>
              <w:t>11/12</w:t>
            </w:r>
          </w:p>
        </w:tc>
        <w:tc>
          <w:tcPr>
            <w:tcW w:w="2694" w:type="dxa"/>
          </w:tcPr>
          <w:p w:rsidR="00306BCC" w:rsidRDefault="00306BCC" w:rsidP="007C4719">
            <w:pPr>
              <w:cnfStyle w:val="000000010000"/>
            </w:pPr>
            <w:r>
              <w:t>-Intégration</w:t>
            </w:r>
          </w:p>
        </w:tc>
        <w:tc>
          <w:tcPr>
            <w:tcW w:w="1373" w:type="dxa"/>
          </w:tcPr>
          <w:p w:rsidR="00306BCC" w:rsidRDefault="00306BCC" w:rsidP="007C4719">
            <w:pPr>
              <w:jc w:val="center"/>
              <w:cnfStyle w:val="000000010000"/>
            </w:pPr>
            <w:r>
              <w:t>3h</w:t>
            </w:r>
          </w:p>
        </w:tc>
        <w:tc>
          <w:tcPr>
            <w:tcW w:w="1248" w:type="dxa"/>
          </w:tcPr>
          <w:p w:rsidR="00306BCC" w:rsidRDefault="00306BCC" w:rsidP="007C4719">
            <w:pPr>
              <w:jc w:val="center"/>
              <w:cnfStyle w:val="000000010000"/>
            </w:pPr>
            <w:r>
              <w:t>3h</w:t>
            </w:r>
          </w:p>
        </w:tc>
        <w:tc>
          <w:tcPr>
            <w:tcW w:w="1163" w:type="dxa"/>
          </w:tcPr>
          <w:p w:rsidR="00306BCC" w:rsidRDefault="00306BCC" w:rsidP="007C4719">
            <w:pPr>
              <w:jc w:val="center"/>
              <w:cnfStyle w:val="000000010000"/>
            </w:pPr>
            <w:r>
              <w:t>0h</w:t>
            </w:r>
          </w:p>
        </w:tc>
        <w:tc>
          <w:tcPr>
            <w:tcW w:w="1568" w:type="dxa"/>
          </w:tcPr>
          <w:p w:rsidR="00306BCC" w:rsidRDefault="00306BCC" w:rsidP="007C4719">
            <w:pPr>
              <w:jc w:val="center"/>
              <w:cnfStyle w:val="000000010000"/>
            </w:pPr>
          </w:p>
        </w:tc>
      </w:tr>
      <w:tr w:rsidR="00306BCC" w:rsidTr="007C4719">
        <w:trPr>
          <w:cnfStyle w:val="000000100000"/>
        </w:trPr>
        <w:tc>
          <w:tcPr>
            <w:cnfStyle w:val="001000000000"/>
            <w:tcW w:w="1242" w:type="dxa"/>
          </w:tcPr>
          <w:p w:rsidR="00306BCC" w:rsidRDefault="00306BCC" w:rsidP="007C4719">
            <w:pPr>
              <w:jc w:val="center"/>
            </w:pPr>
            <w:r>
              <w:t>18/12</w:t>
            </w:r>
          </w:p>
        </w:tc>
        <w:tc>
          <w:tcPr>
            <w:tcW w:w="2694" w:type="dxa"/>
          </w:tcPr>
          <w:p w:rsidR="00306BCC" w:rsidRDefault="00306BCC" w:rsidP="007C4719">
            <w:pPr>
              <w:cnfStyle w:val="000000100000"/>
            </w:pPr>
            <w:r>
              <w:t>-Intégration</w:t>
            </w:r>
          </w:p>
        </w:tc>
        <w:tc>
          <w:tcPr>
            <w:tcW w:w="1373" w:type="dxa"/>
          </w:tcPr>
          <w:p w:rsidR="00306BCC" w:rsidRDefault="00306BCC" w:rsidP="007C4719">
            <w:pPr>
              <w:jc w:val="center"/>
              <w:cnfStyle w:val="000000100000"/>
            </w:pPr>
            <w:r>
              <w:t>3h</w:t>
            </w:r>
          </w:p>
        </w:tc>
        <w:tc>
          <w:tcPr>
            <w:tcW w:w="1248" w:type="dxa"/>
          </w:tcPr>
          <w:p w:rsidR="00306BCC" w:rsidRDefault="00306BCC" w:rsidP="007C4719">
            <w:pPr>
              <w:jc w:val="center"/>
              <w:cnfStyle w:val="000000100000"/>
            </w:pPr>
            <w:r>
              <w:t>3h</w:t>
            </w:r>
          </w:p>
        </w:tc>
        <w:tc>
          <w:tcPr>
            <w:tcW w:w="1163" w:type="dxa"/>
          </w:tcPr>
          <w:p w:rsidR="00306BCC" w:rsidRDefault="00306BCC" w:rsidP="007C4719">
            <w:pPr>
              <w:jc w:val="center"/>
              <w:cnfStyle w:val="000000100000"/>
            </w:pPr>
            <w:r>
              <w:t>0h</w:t>
            </w:r>
          </w:p>
        </w:tc>
        <w:tc>
          <w:tcPr>
            <w:tcW w:w="1568" w:type="dxa"/>
          </w:tcPr>
          <w:p w:rsidR="00306BCC" w:rsidRDefault="00306BCC" w:rsidP="007C4719">
            <w:pPr>
              <w:jc w:val="center"/>
              <w:cnfStyle w:val="000000100000"/>
            </w:pPr>
          </w:p>
        </w:tc>
      </w:tr>
    </w:tbl>
    <w:p w:rsidR="00F95155" w:rsidRDefault="00132C5B" w:rsidP="00A5252F">
      <w:pPr>
        <w:pStyle w:val="Titre3"/>
      </w:pPr>
      <w:bookmarkStart w:id="83" w:name="_Toc341188926"/>
      <w:r>
        <w:lastRenderedPageBreak/>
        <w:t>Benjamin POIRIER</w:t>
      </w:r>
      <w:r w:rsidR="00FE4BC0">
        <w:t xml:space="preserve"> : Chef conception</w:t>
      </w:r>
      <w:bookmarkEnd w:id="83"/>
    </w:p>
    <w:tbl>
      <w:tblPr>
        <w:tblStyle w:val="Grilleclaire-Accent3"/>
        <w:tblpPr w:leftFromText="141" w:rightFromText="141" w:vertAnchor="text" w:horzAnchor="margin" w:tblpXSpec="center" w:tblpY="359"/>
        <w:tblW w:w="0" w:type="auto"/>
        <w:tblLook w:val="04A0"/>
      </w:tblPr>
      <w:tblGrid>
        <w:gridCol w:w="1343"/>
        <w:gridCol w:w="2401"/>
        <w:gridCol w:w="1418"/>
        <w:gridCol w:w="1296"/>
        <w:gridCol w:w="1217"/>
        <w:gridCol w:w="1613"/>
      </w:tblGrid>
      <w:tr w:rsidR="00A5252F" w:rsidTr="007C4719">
        <w:trPr>
          <w:cnfStyle w:val="100000000000"/>
        </w:trPr>
        <w:tc>
          <w:tcPr>
            <w:cnfStyle w:val="001000000000"/>
            <w:tcW w:w="1343" w:type="dxa"/>
          </w:tcPr>
          <w:p w:rsidR="00A5252F" w:rsidRDefault="00A5252F" w:rsidP="007C4719">
            <w:pPr>
              <w:jc w:val="center"/>
            </w:pPr>
            <w:r>
              <w:t>Semaine</w:t>
            </w:r>
          </w:p>
        </w:tc>
        <w:tc>
          <w:tcPr>
            <w:tcW w:w="2401" w:type="dxa"/>
          </w:tcPr>
          <w:p w:rsidR="00A5252F" w:rsidRDefault="00A5252F" w:rsidP="007C4719">
            <w:pPr>
              <w:jc w:val="center"/>
              <w:cnfStyle w:val="100000000000"/>
            </w:pPr>
            <w:r>
              <w:t>Tâche</w:t>
            </w:r>
          </w:p>
        </w:tc>
        <w:tc>
          <w:tcPr>
            <w:tcW w:w="1418" w:type="dxa"/>
          </w:tcPr>
          <w:p w:rsidR="00A5252F" w:rsidRDefault="00A5252F" w:rsidP="007C4719">
            <w:pPr>
              <w:jc w:val="center"/>
              <w:cnfStyle w:val="100000000000"/>
            </w:pPr>
            <w:r>
              <w:t>Durée estimée</w:t>
            </w:r>
          </w:p>
        </w:tc>
        <w:tc>
          <w:tcPr>
            <w:tcW w:w="1296" w:type="dxa"/>
          </w:tcPr>
          <w:p w:rsidR="00A5252F" w:rsidRDefault="00A5252F" w:rsidP="007C4719">
            <w:pPr>
              <w:jc w:val="center"/>
              <w:cnfStyle w:val="100000000000"/>
            </w:pPr>
            <w:r>
              <w:t>Temps passé</w:t>
            </w:r>
          </w:p>
        </w:tc>
        <w:tc>
          <w:tcPr>
            <w:tcW w:w="1217" w:type="dxa"/>
          </w:tcPr>
          <w:p w:rsidR="00A5252F" w:rsidRDefault="00A5252F" w:rsidP="007C4719">
            <w:pPr>
              <w:jc w:val="center"/>
              <w:cnfStyle w:val="100000000000"/>
            </w:pPr>
            <w:r>
              <w:t>Reste à faire</w:t>
            </w:r>
          </w:p>
        </w:tc>
        <w:tc>
          <w:tcPr>
            <w:tcW w:w="1613" w:type="dxa"/>
          </w:tcPr>
          <w:p w:rsidR="00A5252F" w:rsidRDefault="00A5252F" w:rsidP="007C4719">
            <w:pPr>
              <w:jc w:val="center"/>
              <w:cnfStyle w:val="100000000000"/>
            </w:pPr>
            <w:r>
              <w:t>Remarques</w:t>
            </w:r>
          </w:p>
        </w:tc>
      </w:tr>
      <w:tr w:rsidR="00A5252F" w:rsidTr="007C4719">
        <w:trPr>
          <w:cnfStyle w:val="000000100000"/>
        </w:trPr>
        <w:tc>
          <w:tcPr>
            <w:cnfStyle w:val="001000000000"/>
            <w:tcW w:w="1343" w:type="dxa"/>
          </w:tcPr>
          <w:p w:rsidR="00A5252F" w:rsidRPr="00C66BCF" w:rsidRDefault="00A5252F" w:rsidP="007C4719">
            <w:pPr>
              <w:jc w:val="center"/>
            </w:pPr>
            <w:r w:rsidRPr="00C66BCF">
              <w:t>18/09</w:t>
            </w:r>
          </w:p>
        </w:tc>
        <w:tc>
          <w:tcPr>
            <w:tcW w:w="2401"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18"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96"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17"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613" w:type="dxa"/>
          </w:tcPr>
          <w:p w:rsidR="00A5252F" w:rsidRPr="00C66BCF" w:rsidRDefault="00A5252F" w:rsidP="007C4719">
            <w:pPr>
              <w:jc w:val="center"/>
              <w:cnfStyle w:val="000000100000"/>
            </w:pPr>
          </w:p>
        </w:tc>
      </w:tr>
      <w:tr w:rsidR="00A5252F" w:rsidTr="007C4719">
        <w:trPr>
          <w:cnfStyle w:val="000000010000"/>
        </w:trPr>
        <w:tc>
          <w:tcPr>
            <w:cnfStyle w:val="001000000000"/>
            <w:tcW w:w="1343" w:type="dxa"/>
          </w:tcPr>
          <w:p w:rsidR="00A5252F" w:rsidRPr="00C66BCF" w:rsidRDefault="00A5252F" w:rsidP="007C4719">
            <w:pPr>
              <w:jc w:val="center"/>
            </w:pPr>
            <w:r w:rsidRPr="00C66BCF">
              <w:t>25/09</w:t>
            </w:r>
          </w:p>
        </w:tc>
        <w:tc>
          <w:tcPr>
            <w:tcW w:w="2401" w:type="dxa"/>
          </w:tcPr>
          <w:p w:rsidR="00A5252F" w:rsidRPr="00C66BCF" w:rsidRDefault="00A5252F" w:rsidP="007C4719">
            <w:pPr>
              <w:cnfStyle w:val="000000010000"/>
            </w:pPr>
            <w:r w:rsidRPr="00C66BCF">
              <w:t>- Réunion conception</w:t>
            </w:r>
          </w:p>
          <w:p w:rsidR="00A5252F" w:rsidRPr="00C66BCF" w:rsidRDefault="00A5252F" w:rsidP="007C4719">
            <w:pPr>
              <w:cnfStyle w:val="000000010000"/>
            </w:pPr>
            <w:r w:rsidRPr="00C66BCF">
              <w:t>- Diagrammes de séquences</w:t>
            </w:r>
          </w:p>
          <w:p w:rsidR="00A5252F" w:rsidRPr="00C66BCF" w:rsidRDefault="00A5252F" w:rsidP="007C4719">
            <w:pPr>
              <w:cnfStyle w:val="000000010000"/>
            </w:pPr>
            <w:r w:rsidRPr="00C66BCF">
              <w:t>- Diagrammes de cas d'utilisation</w:t>
            </w:r>
          </w:p>
        </w:tc>
        <w:tc>
          <w:tcPr>
            <w:tcW w:w="1418" w:type="dxa"/>
          </w:tcPr>
          <w:p w:rsidR="00A5252F" w:rsidRPr="00C66BCF" w:rsidRDefault="00A5252F" w:rsidP="007C4719">
            <w:pPr>
              <w:jc w:val="center"/>
              <w:cnfStyle w:val="000000010000"/>
            </w:pPr>
            <w:r w:rsidRPr="00C66BCF">
              <w:t>1h</w:t>
            </w:r>
          </w:p>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Default="00A5252F" w:rsidP="007C4719">
            <w:pPr>
              <w:jc w:val="center"/>
              <w:cnfStyle w:val="000000010000"/>
            </w:pPr>
            <w:r w:rsidRPr="00C66BCF">
              <w:t>1h</w:t>
            </w:r>
          </w:p>
          <w:p w:rsidR="00A5252F" w:rsidRPr="00C66BCF" w:rsidRDefault="00A5252F" w:rsidP="007C4719">
            <w:pPr>
              <w:jc w:val="center"/>
              <w:cnfStyle w:val="000000010000"/>
            </w:pPr>
          </w:p>
        </w:tc>
        <w:tc>
          <w:tcPr>
            <w:tcW w:w="1296" w:type="dxa"/>
          </w:tcPr>
          <w:p w:rsidR="00A5252F" w:rsidRPr="00C66BCF" w:rsidRDefault="00A5252F" w:rsidP="007C4719">
            <w:pPr>
              <w:jc w:val="center"/>
              <w:cnfStyle w:val="000000010000"/>
            </w:pPr>
            <w:r w:rsidRPr="00C66BCF">
              <w:t>2h</w:t>
            </w:r>
          </w:p>
          <w:p w:rsidR="00A5252F" w:rsidRDefault="00A5252F" w:rsidP="007C4719">
            <w:pPr>
              <w:jc w:val="center"/>
              <w:cnfStyle w:val="000000010000"/>
            </w:pPr>
            <w:r w:rsidRPr="00C66BCF">
              <w:t>2h</w:t>
            </w:r>
            <w:r>
              <w:t>30</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2h</w:t>
            </w:r>
          </w:p>
        </w:tc>
        <w:tc>
          <w:tcPr>
            <w:tcW w:w="1217" w:type="dxa"/>
          </w:tcPr>
          <w:p w:rsidR="00A5252F" w:rsidRPr="00C66BCF" w:rsidRDefault="00A5252F" w:rsidP="007C4719">
            <w:pPr>
              <w:jc w:val="center"/>
              <w:cnfStyle w:val="000000010000"/>
            </w:pPr>
            <w:r w:rsidRPr="00C66BCF">
              <w:t>0h</w:t>
            </w:r>
          </w:p>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0h</w:t>
            </w:r>
          </w:p>
        </w:tc>
        <w:tc>
          <w:tcPr>
            <w:tcW w:w="1613" w:type="dxa"/>
          </w:tcPr>
          <w:p w:rsidR="00A5252F" w:rsidRPr="00C66BCF" w:rsidRDefault="00A5252F" w:rsidP="007C4719">
            <w:pPr>
              <w:jc w:val="center"/>
              <w:cnfStyle w:val="000000010000"/>
            </w:pPr>
          </w:p>
        </w:tc>
      </w:tr>
      <w:tr w:rsidR="00A5252F" w:rsidTr="007C4719">
        <w:trPr>
          <w:cnfStyle w:val="000000100000"/>
        </w:trPr>
        <w:tc>
          <w:tcPr>
            <w:cnfStyle w:val="001000000000"/>
            <w:tcW w:w="1343" w:type="dxa"/>
          </w:tcPr>
          <w:p w:rsidR="00A5252F" w:rsidRPr="00C66BCF" w:rsidRDefault="00A5252F" w:rsidP="007C4719">
            <w:pPr>
              <w:jc w:val="center"/>
            </w:pPr>
            <w:r w:rsidRPr="00C66BCF">
              <w:t>02/10</w:t>
            </w:r>
          </w:p>
        </w:tc>
        <w:tc>
          <w:tcPr>
            <w:tcW w:w="2401" w:type="dxa"/>
          </w:tcPr>
          <w:p w:rsidR="00A5252F" w:rsidRPr="00C66BCF" w:rsidRDefault="00A5252F" w:rsidP="007C4719">
            <w:pPr>
              <w:cnfStyle w:val="000000100000"/>
            </w:pPr>
            <w:r w:rsidRPr="00C66BCF">
              <w:t>- Réunion conception</w:t>
            </w:r>
          </w:p>
          <w:p w:rsidR="00A5252F" w:rsidRPr="00C66BCF" w:rsidRDefault="00A5252F" w:rsidP="007C4719">
            <w:pPr>
              <w:cnfStyle w:val="000000100000"/>
            </w:pPr>
            <w:r w:rsidRPr="00C66BCF">
              <w:t>- Diagrammes de séquences</w:t>
            </w:r>
          </w:p>
          <w:p w:rsidR="00A5252F" w:rsidRDefault="00A5252F" w:rsidP="007C4719">
            <w:pPr>
              <w:cnfStyle w:val="000000100000"/>
            </w:pPr>
            <w:r w:rsidRPr="00C66BCF">
              <w:t>- Diagrammes d'utilisation</w:t>
            </w:r>
          </w:p>
          <w:p w:rsidR="00A5252F" w:rsidRPr="00C66BCF" w:rsidRDefault="00A5252F" w:rsidP="007C4719">
            <w:pPr>
              <w:cnfStyle w:val="000000100000"/>
            </w:pPr>
            <w:r>
              <w:t>-Dossier de conception</w:t>
            </w:r>
          </w:p>
        </w:tc>
        <w:tc>
          <w:tcPr>
            <w:tcW w:w="1418" w:type="dxa"/>
          </w:tcPr>
          <w:p w:rsidR="00A5252F" w:rsidRPr="00C66BCF" w:rsidRDefault="00A5252F" w:rsidP="007C4719">
            <w:pPr>
              <w:jc w:val="center"/>
              <w:cnfStyle w:val="000000100000"/>
            </w:pPr>
            <w:r w:rsidRPr="00C66BCF">
              <w:t>1h</w:t>
            </w:r>
          </w:p>
          <w:p w:rsidR="00A5252F" w:rsidRDefault="00A5252F" w:rsidP="007C4719">
            <w:pPr>
              <w:jc w:val="center"/>
              <w:cnfStyle w:val="000000100000"/>
            </w:pPr>
            <w:r>
              <w:t>1</w:t>
            </w:r>
            <w:r w:rsidRPr="00C66BCF">
              <w:t>h</w:t>
            </w:r>
          </w:p>
          <w:p w:rsidR="00A5252F" w:rsidRDefault="00A5252F" w:rsidP="007C4719">
            <w:pPr>
              <w:jc w:val="center"/>
              <w:cnfStyle w:val="000000100000"/>
            </w:pPr>
          </w:p>
          <w:p w:rsidR="00A5252F" w:rsidRDefault="00A5252F" w:rsidP="007C4719">
            <w:pPr>
              <w:jc w:val="center"/>
              <w:cnfStyle w:val="000000100000"/>
            </w:pPr>
            <w:r>
              <w:t>1</w:t>
            </w:r>
            <w:r w:rsidRPr="00C66BCF">
              <w:t>h</w:t>
            </w:r>
          </w:p>
          <w:p w:rsidR="00A5252F" w:rsidRDefault="00A5252F" w:rsidP="007C4719">
            <w:pPr>
              <w:jc w:val="center"/>
              <w:cnfStyle w:val="000000100000"/>
            </w:pPr>
          </w:p>
          <w:p w:rsidR="00A5252F" w:rsidRPr="00C66BCF" w:rsidRDefault="00A5252F" w:rsidP="007C4719">
            <w:pPr>
              <w:jc w:val="center"/>
              <w:cnfStyle w:val="000000100000"/>
            </w:pPr>
            <w:r>
              <w:t>1h</w:t>
            </w:r>
          </w:p>
        </w:tc>
        <w:tc>
          <w:tcPr>
            <w:tcW w:w="1296" w:type="dxa"/>
          </w:tcPr>
          <w:p w:rsidR="00A5252F" w:rsidRPr="00C66BCF" w:rsidRDefault="00A5252F" w:rsidP="007C4719">
            <w:pPr>
              <w:jc w:val="center"/>
              <w:cnfStyle w:val="000000100000"/>
            </w:pPr>
            <w:r w:rsidRPr="00C66BCF">
              <w:t>1h</w:t>
            </w:r>
          </w:p>
          <w:p w:rsidR="00A5252F" w:rsidRDefault="00A5252F" w:rsidP="007C4719">
            <w:pPr>
              <w:jc w:val="center"/>
              <w:cnfStyle w:val="000000100000"/>
            </w:pPr>
            <w:r>
              <w:t>2h</w:t>
            </w:r>
          </w:p>
          <w:p w:rsidR="00A5252F" w:rsidRDefault="00A5252F" w:rsidP="007C4719">
            <w:pPr>
              <w:jc w:val="center"/>
              <w:cnfStyle w:val="000000100000"/>
            </w:pPr>
          </w:p>
          <w:p w:rsidR="00A5252F" w:rsidRDefault="00A5252F" w:rsidP="007C4719">
            <w:pPr>
              <w:jc w:val="center"/>
              <w:cnfStyle w:val="000000100000"/>
            </w:pPr>
            <w:r>
              <w:t>1</w:t>
            </w:r>
            <w:r w:rsidRPr="00C66BCF">
              <w:t>h</w:t>
            </w:r>
            <w:r>
              <w:t>30</w:t>
            </w:r>
          </w:p>
          <w:p w:rsidR="00A5252F" w:rsidRDefault="00A5252F" w:rsidP="007C4719">
            <w:pPr>
              <w:jc w:val="center"/>
              <w:cnfStyle w:val="000000100000"/>
            </w:pPr>
          </w:p>
          <w:p w:rsidR="00A5252F" w:rsidRPr="00C66BCF" w:rsidRDefault="00A5252F" w:rsidP="007C4719">
            <w:pPr>
              <w:jc w:val="center"/>
              <w:cnfStyle w:val="000000100000"/>
            </w:pPr>
            <w:r>
              <w:t>1h</w:t>
            </w:r>
          </w:p>
        </w:tc>
        <w:tc>
          <w:tcPr>
            <w:tcW w:w="1217" w:type="dxa"/>
          </w:tcPr>
          <w:p w:rsidR="00A5252F" w:rsidRPr="00C66BCF" w:rsidRDefault="00A5252F" w:rsidP="007C4719">
            <w:pPr>
              <w:jc w:val="center"/>
              <w:cnfStyle w:val="000000100000"/>
            </w:pPr>
            <w:r w:rsidRPr="00C66BCF">
              <w:t>0h</w:t>
            </w:r>
          </w:p>
          <w:p w:rsidR="00A5252F" w:rsidRDefault="00A5252F" w:rsidP="007C4719">
            <w:pPr>
              <w:jc w:val="center"/>
              <w:cnfStyle w:val="000000100000"/>
            </w:pPr>
            <w:r w:rsidRPr="00C66BCF">
              <w:t>0h</w:t>
            </w:r>
          </w:p>
          <w:p w:rsidR="00A5252F" w:rsidRDefault="00A5252F" w:rsidP="007C4719">
            <w:pPr>
              <w:jc w:val="center"/>
              <w:cnfStyle w:val="000000100000"/>
            </w:pPr>
          </w:p>
          <w:p w:rsidR="00A5252F" w:rsidRDefault="00A5252F" w:rsidP="007C4719">
            <w:pPr>
              <w:jc w:val="center"/>
              <w:cnfStyle w:val="000000100000"/>
            </w:pPr>
            <w:r w:rsidRPr="00C66BCF">
              <w:t>0h</w:t>
            </w:r>
          </w:p>
          <w:p w:rsidR="00A5252F" w:rsidRDefault="00A5252F" w:rsidP="007C4719">
            <w:pPr>
              <w:jc w:val="center"/>
              <w:cnfStyle w:val="000000100000"/>
            </w:pPr>
          </w:p>
          <w:p w:rsidR="00A5252F" w:rsidRPr="00C66BCF" w:rsidRDefault="00A5252F" w:rsidP="007C4719">
            <w:pPr>
              <w:jc w:val="center"/>
              <w:cnfStyle w:val="000000100000"/>
            </w:pPr>
            <w:r>
              <w:t>0h</w:t>
            </w:r>
          </w:p>
        </w:tc>
        <w:tc>
          <w:tcPr>
            <w:tcW w:w="1613" w:type="dxa"/>
          </w:tcPr>
          <w:p w:rsidR="00A5252F" w:rsidRPr="00C66BCF" w:rsidRDefault="00A5252F" w:rsidP="007C4719">
            <w:pPr>
              <w:jc w:val="center"/>
              <w:cnfStyle w:val="000000100000"/>
            </w:pPr>
          </w:p>
        </w:tc>
      </w:tr>
      <w:tr w:rsidR="00A5252F" w:rsidTr="007C4719">
        <w:trPr>
          <w:cnfStyle w:val="000000010000"/>
        </w:trPr>
        <w:tc>
          <w:tcPr>
            <w:cnfStyle w:val="001000000000"/>
            <w:tcW w:w="1343" w:type="dxa"/>
          </w:tcPr>
          <w:p w:rsidR="00A5252F" w:rsidRPr="00C66BCF" w:rsidRDefault="00A5252F" w:rsidP="007C4719">
            <w:pPr>
              <w:jc w:val="center"/>
            </w:pPr>
            <w:r w:rsidRPr="00C66BCF">
              <w:t>09/10</w:t>
            </w:r>
          </w:p>
        </w:tc>
        <w:tc>
          <w:tcPr>
            <w:tcW w:w="2401" w:type="dxa"/>
          </w:tcPr>
          <w:p w:rsidR="00A5252F" w:rsidRDefault="00A5252F" w:rsidP="007C4719">
            <w:pPr>
              <w:cnfStyle w:val="000000010000"/>
            </w:pPr>
            <w:r w:rsidRPr="00C66BCF">
              <w:t xml:space="preserve">- Diagramme de classe </w:t>
            </w:r>
          </w:p>
          <w:p w:rsidR="00A5252F" w:rsidRDefault="00A5252F" w:rsidP="007C4719">
            <w:pPr>
              <w:cnfStyle w:val="000000010000"/>
            </w:pPr>
            <w:r>
              <w:t>- Choix Interfaces</w:t>
            </w:r>
          </w:p>
          <w:p w:rsidR="00A5252F" w:rsidRPr="00C66BCF" w:rsidRDefault="00A5252F" w:rsidP="007C4719">
            <w:pPr>
              <w:cnfStyle w:val="000000010000"/>
            </w:pPr>
            <w:r>
              <w:t>-Diagrammes de séquences</w:t>
            </w:r>
          </w:p>
        </w:tc>
        <w:tc>
          <w:tcPr>
            <w:tcW w:w="1418" w:type="dxa"/>
          </w:tcPr>
          <w:p w:rsidR="00A5252F" w:rsidRDefault="00A5252F" w:rsidP="007C4719">
            <w:pPr>
              <w:jc w:val="center"/>
              <w:cnfStyle w:val="000000010000"/>
            </w:pPr>
            <w:r>
              <w:t>2</w:t>
            </w:r>
            <w:r w:rsidRPr="00C66BCF">
              <w:t>h</w:t>
            </w:r>
          </w:p>
          <w:p w:rsidR="00A5252F" w:rsidRDefault="00A5252F" w:rsidP="007C4719">
            <w:pPr>
              <w:jc w:val="center"/>
              <w:cnfStyle w:val="000000010000"/>
            </w:pPr>
            <w:r>
              <w:t>1h</w:t>
            </w:r>
          </w:p>
          <w:p w:rsidR="00A5252F" w:rsidRDefault="00A5252F" w:rsidP="007C4719">
            <w:pPr>
              <w:jc w:val="center"/>
              <w:cnfStyle w:val="000000010000"/>
            </w:pPr>
            <w:r>
              <w:t>1h</w:t>
            </w:r>
          </w:p>
          <w:p w:rsidR="00A5252F" w:rsidRPr="00C66BCF" w:rsidRDefault="00A5252F" w:rsidP="007C4719">
            <w:pPr>
              <w:jc w:val="center"/>
              <w:cnfStyle w:val="000000010000"/>
            </w:pPr>
          </w:p>
        </w:tc>
        <w:tc>
          <w:tcPr>
            <w:tcW w:w="1296" w:type="dxa"/>
          </w:tcPr>
          <w:p w:rsidR="00A5252F" w:rsidRPr="00977B3C" w:rsidRDefault="00A5252F" w:rsidP="007C4719">
            <w:pPr>
              <w:jc w:val="center"/>
              <w:cnfStyle w:val="000000010000"/>
            </w:pPr>
            <w:r w:rsidRPr="00977B3C">
              <w:t>2h</w:t>
            </w:r>
          </w:p>
          <w:p w:rsidR="00A5252F" w:rsidRPr="00977B3C" w:rsidRDefault="00A5252F" w:rsidP="007C4719">
            <w:pPr>
              <w:jc w:val="center"/>
              <w:cnfStyle w:val="000000010000"/>
            </w:pPr>
            <w:r w:rsidRPr="00977B3C">
              <w:t>2h</w:t>
            </w:r>
          </w:p>
          <w:p w:rsidR="00A5252F" w:rsidRPr="00977B3C" w:rsidRDefault="00A5252F" w:rsidP="007C4719">
            <w:pPr>
              <w:jc w:val="center"/>
              <w:cnfStyle w:val="000000010000"/>
            </w:pPr>
            <w:r w:rsidRPr="00977B3C">
              <w:t>2h</w:t>
            </w:r>
          </w:p>
        </w:tc>
        <w:tc>
          <w:tcPr>
            <w:tcW w:w="1217"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Pr="00C66BCF" w:rsidRDefault="00A5252F" w:rsidP="007C4719">
            <w:pPr>
              <w:jc w:val="center"/>
              <w:cnfStyle w:val="000000010000"/>
            </w:pPr>
            <w:r>
              <w:t>0h</w:t>
            </w:r>
          </w:p>
        </w:tc>
        <w:tc>
          <w:tcPr>
            <w:tcW w:w="1613" w:type="dxa"/>
          </w:tcPr>
          <w:p w:rsidR="00A5252F" w:rsidRPr="00C66BCF" w:rsidRDefault="00A5252F" w:rsidP="007C4719">
            <w:pPr>
              <w:jc w:val="center"/>
              <w:cnfStyle w:val="000000010000"/>
            </w:pPr>
          </w:p>
        </w:tc>
      </w:tr>
      <w:tr w:rsidR="00A5252F" w:rsidTr="007C4719">
        <w:trPr>
          <w:cnfStyle w:val="000000100000"/>
        </w:trPr>
        <w:tc>
          <w:tcPr>
            <w:cnfStyle w:val="001000000000"/>
            <w:tcW w:w="1343" w:type="dxa"/>
          </w:tcPr>
          <w:p w:rsidR="00A5252F" w:rsidRPr="00C66BCF" w:rsidRDefault="00A5252F" w:rsidP="007C4719">
            <w:pPr>
              <w:jc w:val="center"/>
            </w:pPr>
            <w:r>
              <w:t>16/10</w:t>
            </w:r>
          </w:p>
        </w:tc>
        <w:tc>
          <w:tcPr>
            <w:tcW w:w="2401" w:type="dxa"/>
          </w:tcPr>
          <w:p w:rsidR="00A5252F" w:rsidRDefault="00A5252F" w:rsidP="007C4719">
            <w:pPr>
              <w:cnfStyle w:val="000000100000"/>
            </w:pPr>
            <w:r>
              <w:t>-Finalisation UML Classe</w:t>
            </w:r>
          </w:p>
          <w:p w:rsidR="00A5252F" w:rsidRDefault="00A5252F" w:rsidP="007C4719">
            <w:pPr>
              <w:cnfStyle w:val="000000100000"/>
            </w:pPr>
            <w:r>
              <w:t>-Retouches diagrammes de séquence</w:t>
            </w:r>
          </w:p>
          <w:p w:rsidR="00A5252F" w:rsidRPr="00C66BCF" w:rsidRDefault="00A5252F" w:rsidP="007C4719">
            <w:pPr>
              <w:cnfStyle w:val="000000100000"/>
            </w:pPr>
            <w:r>
              <w:t>-Choix de conception (Conflit : certaines différences de point de vue ont été relevées seulement au dernier moment)</w:t>
            </w:r>
          </w:p>
        </w:tc>
        <w:tc>
          <w:tcPr>
            <w:tcW w:w="1418" w:type="dxa"/>
          </w:tcPr>
          <w:p w:rsidR="00A5252F" w:rsidRDefault="00A5252F" w:rsidP="007C4719">
            <w:pPr>
              <w:jc w:val="center"/>
              <w:cnfStyle w:val="000000100000"/>
            </w:pPr>
            <w:r>
              <w:t>2h</w:t>
            </w:r>
          </w:p>
          <w:p w:rsidR="00A5252F" w:rsidRDefault="00A5252F" w:rsidP="007C4719">
            <w:pPr>
              <w:jc w:val="center"/>
              <w:cnfStyle w:val="000000100000"/>
            </w:pPr>
            <w:r>
              <w:t>1h</w:t>
            </w:r>
          </w:p>
          <w:p w:rsidR="00A5252F" w:rsidRDefault="00A5252F" w:rsidP="007C4719">
            <w:pPr>
              <w:jc w:val="center"/>
              <w:cnfStyle w:val="000000100000"/>
            </w:pPr>
          </w:p>
          <w:p w:rsidR="00A5252F" w:rsidRDefault="00A5252F" w:rsidP="007C4719">
            <w:pPr>
              <w:jc w:val="center"/>
              <w:cnfStyle w:val="000000100000"/>
            </w:pPr>
            <w:r>
              <w:t>0h (imprévu total)</w:t>
            </w:r>
          </w:p>
        </w:tc>
        <w:tc>
          <w:tcPr>
            <w:tcW w:w="1296" w:type="dxa"/>
          </w:tcPr>
          <w:p w:rsidR="00A5252F" w:rsidRDefault="00A5252F" w:rsidP="007C4719">
            <w:pPr>
              <w:jc w:val="center"/>
              <w:cnfStyle w:val="000000100000"/>
            </w:pPr>
            <w:r>
              <w:t>1h</w:t>
            </w:r>
          </w:p>
          <w:p w:rsidR="00A5252F" w:rsidRDefault="00A5252F" w:rsidP="007C4719">
            <w:pPr>
              <w:jc w:val="center"/>
              <w:cnfStyle w:val="000000100000"/>
            </w:pPr>
            <w:r>
              <w:t>2h</w:t>
            </w:r>
          </w:p>
          <w:p w:rsidR="00A5252F" w:rsidRDefault="00A5252F" w:rsidP="007C4719">
            <w:pPr>
              <w:jc w:val="center"/>
              <w:cnfStyle w:val="000000100000"/>
            </w:pPr>
          </w:p>
          <w:p w:rsidR="00A5252F" w:rsidRPr="00977B3C" w:rsidRDefault="00A5252F" w:rsidP="007C4719">
            <w:pPr>
              <w:jc w:val="center"/>
              <w:cnfStyle w:val="000000100000"/>
            </w:pPr>
            <w:r>
              <w:t>1h</w:t>
            </w:r>
          </w:p>
        </w:tc>
        <w:tc>
          <w:tcPr>
            <w:tcW w:w="1217" w:type="dxa"/>
          </w:tcPr>
          <w:p w:rsidR="00A5252F" w:rsidRDefault="00A5252F" w:rsidP="007C4719">
            <w:pPr>
              <w:jc w:val="center"/>
              <w:cnfStyle w:val="000000100000"/>
            </w:pPr>
            <w:r>
              <w:t>0h</w:t>
            </w:r>
          </w:p>
          <w:p w:rsidR="00A5252F" w:rsidRDefault="00A5252F" w:rsidP="007C4719">
            <w:pPr>
              <w:jc w:val="center"/>
              <w:cnfStyle w:val="000000100000"/>
            </w:pPr>
            <w:r>
              <w:t>0h</w:t>
            </w:r>
          </w:p>
          <w:p w:rsidR="00A5252F" w:rsidRDefault="00A5252F" w:rsidP="007C4719">
            <w:pPr>
              <w:jc w:val="center"/>
              <w:cnfStyle w:val="000000100000"/>
            </w:pPr>
          </w:p>
          <w:p w:rsidR="00A5252F" w:rsidRDefault="00A5252F" w:rsidP="007C4719">
            <w:pPr>
              <w:jc w:val="center"/>
              <w:cnfStyle w:val="000000100000"/>
            </w:pPr>
            <w:r>
              <w:t>0h</w:t>
            </w:r>
          </w:p>
        </w:tc>
        <w:tc>
          <w:tcPr>
            <w:tcW w:w="1613" w:type="dxa"/>
          </w:tcPr>
          <w:p w:rsidR="00A5252F" w:rsidRDefault="00A5252F" w:rsidP="007C4719">
            <w:pPr>
              <w:jc w:val="center"/>
              <w:cnfStyle w:val="000000100000"/>
            </w:pPr>
            <w:r>
              <w:t xml:space="preserve"> Les diagrammes de séquence ont encore été modifiés.</w:t>
            </w:r>
          </w:p>
          <w:p w:rsidR="00A5252F" w:rsidRPr="00C66BCF" w:rsidRDefault="00A5252F" w:rsidP="007C4719">
            <w:pPr>
              <w:jc w:val="center"/>
              <w:cnfStyle w:val="000000100000"/>
            </w:pPr>
            <w:r>
              <w:t xml:space="preserve"> </w:t>
            </w:r>
            <w:proofErr w:type="spellStart"/>
            <w:r>
              <w:t>Pbm</w:t>
            </w:r>
            <w:proofErr w:type="spellEnd"/>
            <w:r>
              <w:t xml:space="preserve"> de communication entre les modules</w:t>
            </w:r>
          </w:p>
        </w:tc>
      </w:tr>
      <w:tr w:rsidR="00A5252F" w:rsidTr="007C4719">
        <w:trPr>
          <w:cnfStyle w:val="000000010000"/>
        </w:trPr>
        <w:tc>
          <w:tcPr>
            <w:cnfStyle w:val="001000000000"/>
            <w:tcW w:w="1343" w:type="dxa"/>
          </w:tcPr>
          <w:p w:rsidR="00A5252F" w:rsidRPr="00C66BCF" w:rsidRDefault="00A5252F" w:rsidP="007C4719">
            <w:pPr>
              <w:jc w:val="center"/>
            </w:pPr>
            <w:r>
              <w:t>23/10</w:t>
            </w:r>
          </w:p>
        </w:tc>
        <w:tc>
          <w:tcPr>
            <w:tcW w:w="2401" w:type="dxa"/>
          </w:tcPr>
          <w:p w:rsidR="00A5252F" w:rsidRDefault="00A5252F" w:rsidP="007C4719">
            <w:pPr>
              <w:cnfStyle w:val="000000010000"/>
            </w:pPr>
            <w:r>
              <w:t>-Réunion Module</w:t>
            </w:r>
          </w:p>
          <w:p w:rsidR="00A5252F" w:rsidRPr="00C66BCF" w:rsidRDefault="00A5252F" w:rsidP="007C4719">
            <w:pPr>
              <w:cnfStyle w:val="000000010000"/>
            </w:pPr>
            <w:r>
              <w:t>-Préparation au développement *</w:t>
            </w:r>
          </w:p>
        </w:tc>
        <w:tc>
          <w:tcPr>
            <w:tcW w:w="1418" w:type="dxa"/>
          </w:tcPr>
          <w:p w:rsidR="00A5252F" w:rsidRDefault="00A5252F" w:rsidP="007C4719">
            <w:pPr>
              <w:jc w:val="center"/>
              <w:cnfStyle w:val="000000010000"/>
            </w:pPr>
            <w:r>
              <w:t>1h</w:t>
            </w:r>
          </w:p>
          <w:p w:rsidR="00A5252F" w:rsidRDefault="00A5252F" w:rsidP="007C4719">
            <w:pPr>
              <w:jc w:val="center"/>
              <w:cnfStyle w:val="000000010000"/>
            </w:pPr>
            <w:r>
              <w:t>2h</w:t>
            </w:r>
          </w:p>
        </w:tc>
        <w:tc>
          <w:tcPr>
            <w:tcW w:w="1296" w:type="dxa"/>
          </w:tcPr>
          <w:p w:rsidR="00A5252F" w:rsidRDefault="00A5252F" w:rsidP="007C4719">
            <w:pPr>
              <w:jc w:val="center"/>
              <w:cnfStyle w:val="000000010000"/>
            </w:pPr>
            <w:r>
              <w:t>1h</w:t>
            </w:r>
          </w:p>
          <w:p w:rsidR="00A5252F" w:rsidRPr="00977B3C" w:rsidRDefault="00A5252F" w:rsidP="007C4719">
            <w:pPr>
              <w:jc w:val="center"/>
              <w:cnfStyle w:val="000000010000"/>
            </w:pPr>
            <w:r>
              <w:t>2h</w:t>
            </w:r>
          </w:p>
        </w:tc>
        <w:tc>
          <w:tcPr>
            <w:tcW w:w="1217" w:type="dxa"/>
          </w:tcPr>
          <w:p w:rsidR="00A5252F" w:rsidRDefault="00A5252F" w:rsidP="007C4719">
            <w:pPr>
              <w:jc w:val="center"/>
              <w:cnfStyle w:val="000000010000"/>
            </w:pPr>
            <w:r>
              <w:t>0h</w:t>
            </w:r>
          </w:p>
          <w:p w:rsidR="00A5252F" w:rsidRDefault="00A5252F" w:rsidP="007C4719">
            <w:pPr>
              <w:jc w:val="center"/>
              <w:cnfStyle w:val="000000010000"/>
            </w:pPr>
            <w:r>
              <w:t>0h</w:t>
            </w:r>
          </w:p>
        </w:tc>
        <w:tc>
          <w:tcPr>
            <w:tcW w:w="1613" w:type="dxa"/>
          </w:tcPr>
          <w:p w:rsidR="00A5252F" w:rsidRPr="00C66BCF" w:rsidRDefault="00A5252F" w:rsidP="007C4719">
            <w:pPr>
              <w:jc w:val="center"/>
              <w:cnfStyle w:val="000000010000"/>
            </w:pPr>
            <w:r>
              <w:t>* Mise en place SVN, bonnes pratiques de codage, …</w:t>
            </w:r>
          </w:p>
        </w:tc>
      </w:tr>
      <w:tr w:rsidR="00A5252F" w:rsidTr="007C4719">
        <w:trPr>
          <w:cnfStyle w:val="000000100000"/>
        </w:trPr>
        <w:tc>
          <w:tcPr>
            <w:cnfStyle w:val="001000000000"/>
            <w:tcW w:w="1343" w:type="dxa"/>
          </w:tcPr>
          <w:p w:rsidR="00A5252F" w:rsidRDefault="00A5252F" w:rsidP="007C4719">
            <w:pPr>
              <w:jc w:val="center"/>
            </w:pPr>
            <w:r>
              <w:t>06/11</w:t>
            </w:r>
          </w:p>
        </w:tc>
        <w:tc>
          <w:tcPr>
            <w:tcW w:w="2401"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18"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296"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17"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613" w:type="dxa"/>
          </w:tcPr>
          <w:p w:rsidR="00A5252F" w:rsidRDefault="00A5252F" w:rsidP="007C4719">
            <w:pPr>
              <w:jc w:val="center"/>
              <w:cnfStyle w:val="000000100000"/>
            </w:pPr>
          </w:p>
        </w:tc>
      </w:tr>
      <w:tr w:rsidR="007C4719" w:rsidTr="007C4719">
        <w:trPr>
          <w:cnfStyle w:val="000000010000"/>
        </w:trPr>
        <w:tc>
          <w:tcPr>
            <w:cnfStyle w:val="001000000000"/>
            <w:tcW w:w="1343" w:type="dxa"/>
          </w:tcPr>
          <w:p w:rsidR="007C4719" w:rsidRDefault="007C4719" w:rsidP="007C4719">
            <w:pPr>
              <w:jc w:val="center"/>
            </w:pPr>
            <w:r>
              <w:t>13/11</w:t>
            </w:r>
          </w:p>
        </w:tc>
        <w:tc>
          <w:tcPr>
            <w:tcW w:w="2401" w:type="dxa"/>
          </w:tcPr>
          <w:p w:rsidR="007C4719" w:rsidRDefault="007C4719" w:rsidP="007C4719">
            <w:pPr>
              <w:cnfStyle w:val="000000010000"/>
            </w:pPr>
            <w:r>
              <w:t>-Développement (</w:t>
            </w:r>
            <w:proofErr w:type="spellStart"/>
            <w:r>
              <w:t>sendGameStarted</w:t>
            </w:r>
            <w:proofErr w:type="spellEnd"/>
            <w:r>
              <w:t xml:space="preserve"> &amp; </w:t>
            </w:r>
            <w:proofErr w:type="spellStart"/>
            <w:r>
              <w:t>sendGameEnded</w:t>
            </w:r>
            <w:proofErr w:type="spellEnd"/>
            <w:r>
              <w:t>)</w:t>
            </w:r>
          </w:p>
        </w:tc>
        <w:tc>
          <w:tcPr>
            <w:tcW w:w="1418" w:type="dxa"/>
          </w:tcPr>
          <w:p w:rsidR="007C4719" w:rsidRDefault="007C4719" w:rsidP="007C4719">
            <w:pPr>
              <w:jc w:val="center"/>
              <w:cnfStyle w:val="000000010000"/>
            </w:pPr>
            <w:r>
              <w:t>3h</w:t>
            </w:r>
          </w:p>
        </w:tc>
        <w:tc>
          <w:tcPr>
            <w:tcW w:w="1296" w:type="dxa"/>
          </w:tcPr>
          <w:p w:rsidR="007C4719" w:rsidRDefault="007C4719" w:rsidP="007C4719">
            <w:pPr>
              <w:jc w:val="center"/>
              <w:cnfStyle w:val="000000010000"/>
            </w:pPr>
            <w:r>
              <w:t>3h</w:t>
            </w:r>
          </w:p>
        </w:tc>
        <w:tc>
          <w:tcPr>
            <w:tcW w:w="1217" w:type="dxa"/>
          </w:tcPr>
          <w:p w:rsidR="007C4719" w:rsidRDefault="007C4719" w:rsidP="007C4719">
            <w:pPr>
              <w:jc w:val="center"/>
              <w:cnfStyle w:val="000000010000"/>
            </w:pPr>
            <w:r>
              <w:t>0h</w:t>
            </w:r>
          </w:p>
        </w:tc>
        <w:tc>
          <w:tcPr>
            <w:tcW w:w="1613" w:type="dxa"/>
          </w:tcPr>
          <w:p w:rsidR="007C4719" w:rsidRDefault="007C4719" w:rsidP="007C4719">
            <w:pPr>
              <w:jc w:val="center"/>
              <w:cnfStyle w:val="000000010000"/>
            </w:pPr>
          </w:p>
        </w:tc>
      </w:tr>
      <w:tr w:rsidR="008B25D2" w:rsidTr="007C4719">
        <w:trPr>
          <w:cnfStyle w:val="000000100000"/>
        </w:trPr>
        <w:tc>
          <w:tcPr>
            <w:cnfStyle w:val="001000000000"/>
            <w:tcW w:w="1343" w:type="dxa"/>
          </w:tcPr>
          <w:p w:rsidR="008B25D2" w:rsidRDefault="008B25D2" w:rsidP="007C4719">
            <w:pPr>
              <w:jc w:val="center"/>
            </w:pPr>
            <w:r>
              <w:t>20/11</w:t>
            </w:r>
          </w:p>
        </w:tc>
        <w:tc>
          <w:tcPr>
            <w:tcW w:w="2401" w:type="dxa"/>
          </w:tcPr>
          <w:p w:rsidR="008B25D2" w:rsidRDefault="008B25D2" w:rsidP="007C4719">
            <w:pPr>
              <w:cnfStyle w:val="000000100000"/>
            </w:pPr>
            <w:r>
              <w:t>-Rédaction (début) du dossier de réalisation</w:t>
            </w:r>
          </w:p>
        </w:tc>
        <w:tc>
          <w:tcPr>
            <w:tcW w:w="1418" w:type="dxa"/>
          </w:tcPr>
          <w:p w:rsidR="008B25D2" w:rsidRDefault="008B25D2" w:rsidP="007C4719">
            <w:pPr>
              <w:jc w:val="center"/>
              <w:cnfStyle w:val="000000100000"/>
            </w:pPr>
            <w:r>
              <w:t>3h</w:t>
            </w:r>
          </w:p>
        </w:tc>
        <w:tc>
          <w:tcPr>
            <w:tcW w:w="1296" w:type="dxa"/>
          </w:tcPr>
          <w:p w:rsidR="008B25D2" w:rsidRDefault="008B25D2" w:rsidP="007C4719">
            <w:pPr>
              <w:jc w:val="center"/>
              <w:cnfStyle w:val="000000100000"/>
            </w:pPr>
            <w:r>
              <w:t>3h</w:t>
            </w:r>
          </w:p>
        </w:tc>
        <w:tc>
          <w:tcPr>
            <w:tcW w:w="1217" w:type="dxa"/>
          </w:tcPr>
          <w:p w:rsidR="008B25D2" w:rsidRDefault="008B25D2" w:rsidP="007C4719">
            <w:pPr>
              <w:jc w:val="center"/>
              <w:cnfStyle w:val="000000100000"/>
            </w:pPr>
            <w:r>
              <w:t>0h</w:t>
            </w:r>
          </w:p>
        </w:tc>
        <w:tc>
          <w:tcPr>
            <w:tcW w:w="1613" w:type="dxa"/>
          </w:tcPr>
          <w:p w:rsidR="008B25D2" w:rsidRDefault="008B25D2" w:rsidP="007C4719">
            <w:pPr>
              <w:jc w:val="center"/>
              <w:cnfStyle w:val="000000100000"/>
            </w:pPr>
          </w:p>
        </w:tc>
      </w:tr>
      <w:tr w:rsidR="00632311" w:rsidTr="007C4719">
        <w:trPr>
          <w:cnfStyle w:val="000000010000"/>
        </w:trPr>
        <w:tc>
          <w:tcPr>
            <w:cnfStyle w:val="001000000000"/>
            <w:tcW w:w="1343" w:type="dxa"/>
          </w:tcPr>
          <w:p w:rsidR="00632311" w:rsidRDefault="00632311" w:rsidP="007C4719">
            <w:pPr>
              <w:jc w:val="center"/>
            </w:pPr>
            <w:r>
              <w:t>27/11</w:t>
            </w:r>
          </w:p>
        </w:tc>
        <w:tc>
          <w:tcPr>
            <w:tcW w:w="2401" w:type="dxa"/>
          </w:tcPr>
          <w:p w:rsidR="00632311" w:rsidRDefault="00632311" w:rsidP="007C4719">
            <w:pPr>
              <w:cnfStyle w:val="000000010000"/>
            </w:pPr>
            <w:r>
              <w:t>-Intégration</w:t>
            </w:r>
          </w:p>
        </w:tc>
        <w:tc>
          <w:tcPr>
            <w:tcW w:w="1418" w:type="dxa"/>
          </w:tcPr>
          <w:p w:rsidR="00632311" w:rsidRDefault="00632311" w:rsidP="007C4719">
            <w:pPr>
              <w:jc w:val="center"/>
              <w:cnfStyle w:val="000000010000"/>
            </w:pPr>
            <w:r>
              <w:t>3h</w:t>
            </w:r>
          </w:p>
        </w:tc>
        <w:tc>
          <w:tcPr>
            <w:tcW w:w="1296" w:type="dxa"/>
          </w:tcPr>
          <w:p w:rsidR="00632311" w:rsidRDefault="00632311" w:rsidP="007C4719">
            <w:pPr>
              <w:jc w:val="center"/>
              <w:cnfStyle w:val="000000010000"/>
            </w:pPr>
            <w:r>
              <w:t>3h</w:t>
            </w:r>
          </w:p>
        </w:tc>
        <w:tc>
          <w:tcPr>
            <w:tcW w:w="1217" w:type="dxa"/>
          </w:tcPr>
          <w:p w:rsidR="00632311" w:rsidRDefault="00632311" w:rsidP="007C4719">
            <w:pPr>
              <w:jc w:val="center"/>
              <w:cnfStyle w:val="000000010000"/>
            </w:pPr>
            <w:r>
              <w:t>0h</w:t>
            </w:r>
          </w:p>
        </w:tc>
        <w:tc>
          <w:tcPr>
            <w:tcW w:w="1613" w:type="dxa"/>
          </w:tcPr>
          <w:p w:rsidR="00632311" w:rsidRDefault="00632311" w:rsidP="007C4719">
            <w:pPr>
              <w:jc w:val="center"/>
              <w:cnfStyle w:val="000000010000"/>
            </w:pPr>
          </w:p>
        </w:tc>
      </w:tr>
      <w:tr w:rsidR="00632311" w:rsidTr="007C4719">
        <w:trPr>
          <w:cnfStyle w:val="000000100000"/>
        </w:trPr>
        <w:tc>
          <w:tcPr>
            <w:cnfStyle w:val="001000000000"/>
            <w:tcW w:w="1343" w:type="dxa"/>
          </w:tcPr>
          <w:p w:rsidR="00632311" w:rsidRDefault="00632311" w:rsidP="007C4719">
            <w:pPr>
              <w:jc w:val="center"/>
            </w:pPr>
            <w:r>
              <w:t>04/12</w:t>
            </w:r>
          </w:p>
        </w:tc>
        <w:tc>
          <w:tcPr>
            <w:tcW w:w="2401" w:type="dxa"/>
          </w:tcPr>
          <w:p w:rsidR="00632311" w:rsidRDefault="00632311" w:rsidP="007C4719">
            <w:pPr>
              <w:cnfStyle w:val="000000100000"/>
            </w:pPr>
            <w:r>
              <w:t>-Intégration</w:t>
            </w:r>
          </w:p>
        </w:tc>
        <w:tc>
          <w:tcPr>
            <w:tcW w:w="1418" w:type="dxa"/>
          </w:tcPr>
          <w:p w:rsidR="00632311" w:rsidRDefault="00632311" w:rsidP="007C4719">
            <w:pPr>
              <w:jc w:val="center"/>
              <w:cnfStyle w:val="000000100000"/>
            </w:pPr>
            <w:r>
              <w:t>3h</w:t>
            </w:r>
          </w:p>
        </w:tc>
        <w:tc>
          <w:tcPr>
            <w:tcW w:w="1296" w:type="dxa"/>
          </w:tcPr>
          <w:p w:rsidR="00632311" w:rsidRDefault="00632311" w:rsidP="007C4719">
            <w:pPr>
              <w:jc w:val="center"/>
              <w:cnfStyle w:val="000000100000"/>
            </w:pPr>
            <w:r>
              <w:t>3h</w:t>
            </w:r>
          </w:p>
        </w:tc>
        <w:tc>
          <w:tcPr>
            <w:tcW w:w="1217" w:type="dxa"/>
          </w:tcPr>
          <w:p w:rsidR="00632311" w:rsidRDefault="00632311" w:rsidP="007C4719">
            <w:pPr>
              <w:jc w:val="center"/>
              <w:cnfStyle w:val="000000100000"/>
            </w:pPr>
            <w:r>
              <w:t>0h</w:t>
            </w:r>
          </w:p>
        </w:tc>
        <w:tc>
          <w:tcPr>
            <w:tcW w:w="1613" w:type="dxa"/>
          </w:tcPr>
          <w:p w:rsidR="00632311" w:rsidRDefault="00632311" w:rsidP="007C4719">
            <w:pPr>
              <w:jc w:val="center"/>
              <w:cnfStyle w:val="000000100000"/>
            </w:pPr>
          </w:p>
        </w:tc>
      </w:tr>
      <w:tr w:rsidR="00306BCC" w:rsidTr="007C4719">
        <w:trPr>
          <w:cnfStyle w:val="000000010000"/>
        </w:trPr>
        <w:tc>
          <w:tcPr>
            <w:cnfStyle w:val="001000000000"/>
            <w:tcW w:w="1343" w:type="dxa"/>
          </w:tcPr>
          <w:p w:rsidR="00306BCC" w:rsidRDefault="00306BCC" w:rsidP="00306BCC">
            <w:pPr>
              <w:jc w:val="center"/>
            </w:pPr>
            <w:r>
              <w:t>11/12</w:t>
            </w:r>
          </w:p>
        </w:tc>
        <w:tc>
          <w:tcPr>
            <w:tcW w:w="2401" w:type="dxa"/>
          </w:tcPr>
          <w:p w:rsidR="00306BCC" w:rsidRDefault="00306BCC" w:rsidP="00306BCC">
            <w:pPr>
              <w:cnfStyle w:val="000000010000"/>
            </w:pPr>
            <w:r>
              <w:t>-Intégration</w:t>
            </w:r>
          </w:p>
        </w:tc>
        <w:tc>
          <w:tcPr>
            <w:tcW w:w="1418" w:type="dxa"/>
          </w:tcPr>
          <w:p w:rsidR="00306BCC" w:rsidRDefault="00306BCC" w:rsidP="00306BCC">
            <w:pPr>
              <w:jc w:val="center"/>
              <w:cnfStyle w:val="000000010000"/>
            </w:pPr>
            <w:r>
              <w:t>3h</w:t>
            </w:r>
          </w:p>
        </w:tc>
        <w:tc>
          <w:tcPr>
            <w:tcW w:w="1296" w:type="dxa"/>
          </w:tcPr>
          <w:p w:rsidR="00306BCC" w:rsidRDefault="00306BCC" w:rsidP="00306BCC">
            <w:pPr>
              <w:jc w:val="center"/>
              <w:cnfStyle w:val="000000010000"/>
            </w:pPr>
            <w:r>
              <w:t>3h</w:t>
            </w:r>
          </w:p>
        </w:tc>
        <w:tc>
          <w:tcPr>
            <w:tcW w:w="1217" w:type="dxa"/>
          </w:tcPr>
          <w:p w:rsidR="00306BCC" w:rsidRDefault="00306BCC" w:rsidP="00306BCC">
            <w:pPr>
              <w:jc w:val="center"/>
              <w:cnfStyle w:val="000000010000"/>
            </w:pPr>
            <w:r>
              <w:t>0h</w:t>
            </w:r>
          </w:p>
        </w:tc>
        <w:tc>
          <w:tcPr>
            <w:tcW w:w="1613" w:type="dxa"/>
          </w:tcPr>
          <w:p w:rsidR="00306BCC" w:rsidRDefault="00306BCC" w:rsidP="00306BCC">
            <w:pPr>
              <w:jc w:val="center"/>
              <w:cnfStyle w:val="000000010000"/>
            </w:pPr>
          </w:p>
        </w:tc>
      </w:tr>
      <w:tr w:rsidR="00306BCC" w:rsidTr="007C4719">
        <w:trPr>
          <w:cnfStyle w:val="000000100000"/>
        </w:trPr>
        <w:tc>
          <w:tcPr>
            <w:cnfStyle w:val="001000000000"/>
            <w:tcW w:w="1343" w:type="dxa"/>
          </w:tcPr>
          <w:p w:rsidR="00306BCC" w:rsidRDefault="00306BCC" w:rsidP="00306BCC">
            <w:pPr>
              <w:jc w:val="center"/>
            </w:pPr>
            <w:r>
              <w:t>18/12</w:t>
            </w:r>
          </w:p>
        </w:tc>
        <w:tc>
          <w:tcPr>
            <w:tcW w:w="2401" w:type="dxa"/>
          </w:tcPr>
          <w:p w:rsidR="00306BCC" w:rsidRDefault="00306BCC" w:rsidP="00306BCC">
            <w:pPr>
              <w:cnfStyle w:val="000000100000"/>
            </w:pPr>
            <w:r>
              <w:t xml:space="preserve">-Intégration : </w:t>
            </w:r>
            <w:r>
              <w:br/>
              <w:t>Correction d’un problème sur @IP</w:t>
            </w:r>
          </w:p>
        </w:tc>
        <w:tc>
          <w:tcPr>
            <w:tcW w:w="1418" w:type="dxa"/>
          </w:tcPr>
          <w:p w:rsidR="00306BCC" w:rsidRDefault="00306BCC" w:rsidP="00306BCC">
            <w:pPr>
              <w:jc w:val="center"/>
              <w:cnfStyle w:val="000000100000"/>
            </w:pPr>
            <w:r>
              <w:t>3h</w:t>
            </w:r>
          </w:p>
        </w:tc>
        <w:tc>
          <w:tcPr>
            <w:tcW w:w="1296" w:type="dxa"/>
          </w:tcPr>
          <w:p w:rsidR="00306BCC" w:rsidRDefault="00306BCC" w:rsidP="00306BCC">
            <w:pPr>
              <w:jc w:val="center"/>
              <w:cnfStyle w:val="000000100000"/>
            </w:pPr>
            <w:r>
              <w:t>3h</w:t>
            </w:r>
          </w:p>
        </w:tc>
        <w:tc>
          <w:tcPr>
            <w:tcW w:w="1217" w:type="dxa"/>
          </w:tcPr>
          <w:p w:rsidR="00306BCC" w:rsidRDefault="00306BCC" w:rsidP="00306BCC">
            <w:pPr>
              <w:jc w:val="center"/>
              <w:cnfStyle w:val="000000100000"/>
            </w:pPr>
            <w:r>
              <w:t>0h</w:t>
            </w:r>
          </w:p>
        </w:tc>
        <w:tc>
          <w:tcPr>
            <w:tcW w:w="1613" w:type="dxa"/>
          </w:tcPr>
          <w:p w:rsidR="00306BCC" w:rsidRDefault="00306BCC" w:rsidP="00306BCC">
            <w:pPr>
              <w:jc w:val="center"/>
              <w:cnfStyle w:val="000000100000"/>
            </w:pPr>
          </w:p>
        </w:tc>
      </w:tr>
    </w:tbl>
    <w:p w:rsidR="00FE4BC0" w:rsidRDefault="00132C5B" w:rsidP="00FE4BC0">
      <w:pPr>
        <w:pStyle w:val="Titre3"/>
      </w:pPr>
      <w:bookmarkStart w:id="84" w:name="_Toc341188927"/>
      <w:r>
        <w:lastRenderedPageBreak/>
        <w:t>François GUILPAIN</w:t>
      </w:r>
      <w:r w:rsidR="00FE4BC0">
        <w:t xml:space="preserve"> : Responsable développement</w:t>
      </w:r>
      <w:bookmarkEnd w:id="84"/>
    </w:p>
    <w:tbl>
      <w:tblPr>
        <w:tblStyle w:val="Grilleclaire-Accent3"/>
        <w:tblpPr w:leftFromText="141" w:rightFromText="141" w:vertAnchor="text" w:horzAnchor="margin" w:tblpXSpec="center" w:tblpY="359"/>
        <w:tblW w:w="0" w:type="auto"/>
        <w:tblLook w:val="04A0"/>
      </w:tblPr>
      <w:tblGrid>
        <w:gridCol w:w="1359"/>
        <w:gridCol w:w="2500"/>
        <w:gridCol w:w="1440"/>
        <w:gridCol w:w="1375"/>
        <w:gridCol w:w="1241"/>
        <w:gridCol w:w="1373"/>
      </w:tblGrid>
      <w:tr w:rsidR="00A5252F" w:rsidTr="007C4719">
        <w:trPr>
          <w:cnfStyle w:val="100000000000"/>
        </w:trPr>
        <w:tc>
          <w:tcPr>
            <w:cnfStyle w:val="001000000000"/>
            <w:tcW w:w="1359" w:type="dxa"/>
          </w:tcPr>
          <w:p w:rsidR="00A5252F" w:rsidRDefault="00A5252F" w:rsidP="007C4719">
            <w:pPr>
              <w:jc w:val="center"/>
            </w:pPr>
            <w:r>
              <w:t>Semaine</w:t>
            </w:r>
          </w:p>
        </w:tc>
        <w:tc>
          <w:tcPr>
            <w:tcW w:w="2500" w:type="dxa"/>
          </w:tcPr>
          <w:p w:rsidR="00A5252F" w:rsidRDefault="00A5252F" w:rsidP="007C4719">
            <w:pPr>
              <w:jc w:val="center"/>
              <w:cnfStyle w:val="100000000000"/>
            </w:pPr>
            <w:r>
              <w:t>Tâche</w:t>
            </w:r>
          </w:p>
        </w:tc>
        <w:tc>
          <w:tcPr>
            <w:tcW w:w="1440" w:type="dxa"/>
          </w:tcPr>
          <w:p w:rsidR="00A5252F" w:rsidRDefault="00A5252F" w:rsidP="007C4719">
            <w:pPr>
              <w:jc w:val="center"/>
              <w:cnfStyle w:val="100000000000"/>
            </w:pPr>
            <w:r>
              <w:t>Durée estimée</w:t>
            </w:r>
          </w:p>
        </w:tc>
        <w:tc>
          <w:tcPr>
            <w:tcW w:w="1375" w:type="dxa"/>
          </w:tcPr>
          <w:p w:rsidR="00A5252F" w:rsidRDefault="00A5252F" w:rsidP="007C4719">
            <w:pPr>
              <w:jc w:val="center"/>
              <w:cnfStyle w:val="100000000000"/>
            </w:pPr>
            <w:r>
              <w:t>Temps passé</w:t>
            </w:r>
          </w:p>
        </w:tc>
        <w:tc>
          <w:tcPr>
            <w:tcW w:w="1241" w:type="dxa"/>
          </w:tcPr>
          <w:p w:rsidR="00A5252F" w:rsidRDefault="00A5252F" w:rsidP="007C4719">
            <w:pPr>
              <w:jc w:val="center"/>
              <w:cnfStyle w:val="100000000000"/>
            </w:pPr>
            <w:r>
              <w:t>Reste à faire</w:t>
            </w:r>
          </w:p>
        </w:tc>
        <w:tc>
          <w:tcPr>
            <w:tcW w:w="1373" w:type="dxa"/>
          </w:tcPr>
          <w:p w:rsidR="00A5252F" w:rsidRDefault="00A5252F" w:rsidP="007C4719">
            <w:pPr>
              <w:jc w:val="center"/>
              <w:cnfStyle w:val="100000000000"/>
            </w:pPr>
            <w:r>
              <w:t>Remarques</w:t>
            </w:r>
          </w:p>
        </w:tc>
      </w:tr>
      <w:tr w:rsidR="00A5252F" w:rsidTr="007C4719">
        <w:trPr>
          <w:cnfStyle w:val="000000100000"/>
        </w:trPr>
        <w:tc>
          <w:tcPr>
            <w:cnfStyle w:val="001000000000"/>
            <w:tcW w:w="1359" w:type="dxa"/>
          </w:tcPr>
          <w:p w:rsidR="00A5252F" w:rsidRPr="00C66BCF" w:rsidRDefault="00A5252F" w:rsidP="007C4719">
            <w:pPr>
              <w:jc w:val="center"/>
            </w:pPr>
            <w:r w:rsidRPr="00C66BCF">
              <w:t>18/09</w:t>
            </w:r>
          </w:p>
        </w:tc>
        <w:tc>
          <w:tcPr>
            <w:tcW w:w="2500"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40"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375"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41"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7C4719">
        <w:trPr>
          <w:cnfStyle w:val="000000010000"/>
        </w:trPr>
        <w:tc>
          <w:tcPr>
            <w:cnfStyle w:val="001000000000"/>
            <w:tcW w:w="1359" w:type="dxa"/>
          </w:tcPr>
          <w:p w:rsidR="00A5252F" w:rsidRPr="00C66BCF" w:rsidRDefault="00A5252F" w:rsidP="007C4719">
            <w:pPr>
              <w:jc w:val="center"/>
            </w:pPr>
            <w:r w:rsidRPr="00C66BCF">
              <w:t>25/09</w:t>
            </w:r>
          </w:p>
        </w:tc>
        <w:tc>
          <w:tcPr>
            <w:tcW w:w="2500" w:type="dxa"/>
          </w:tcPr>
          <w:p w:rsidR="00A5252F" w:rsidRPr="00C66BCF" w:rsidRDefault="00A5252F" w:rsidP="007C4719">
            <w:pPr>
              <w:cnfStyle w:val="000000010000"/>
            </w:pPr>
            <w:r w:rsidRPr="00C66BCF">
              <w:t>- Diagrammes de séquences</w:t>
            </w:r>
          </w:p>
          <w:p w:rsidR="00A5252F" w:rsidRDefault="00A5252F" w:rsidP="007C4719">
            <w:pPr>
              <w:cnfStyle w:val="000000010000"/>
            </w:pPr>
            <w:r w:rsidRPr="00C66BCF">
              <w:t>- Diagrammes de cas d'utilisation</w:t>
            </w:r>
          </w:p>
          <w:p w:rsidR="00A5252F" w:rsidRPr="00C66BCF" w:rsidRDefault="00A5252F" w:rsidP="007C4719">
            <w:pPr>
              <w:cnfStyle w:val="000000010000"/>
            </w:pPr>
            <w:r>
              <w:t>- Modélisation des interfaces entre modules</w:t>
            </w:r>
          </w:p>
        </w:tc>
        <w:tc>
          <w:tcPr>
            <w:tcW w:w="1440" w:type="dxa"/>
          </w:tcPr>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1h</w:t>
            </w:r>
          </w:p>
        </w:tc>
        <w:tc>
          <w:tcPr>
            <w:tcW w:w="1375" w:type="dxa"/>
          </w:tcPr>
          <w:p w:rsidR="00A5252F" w:rsidRDefault="00A5252F" w:rsidP="007C4719">
            <w:pPr>
              <w:jc w:val="center"/>
              <w:cnfStyle w:val="000000010000"/>
            </w:pPr>
            <w:r>
              <w:t>1</w:t>
            </w:r>
            <w:r w:rsidRPr="00C66BCF">
              <w:t>h</w:t>
            </w:r>
            <w:r>
              <w:t>30</w:t>
            </w:r>
          </w:p>
          <w:p w:rsidR="00A5252F" w:rsidRPr="00C66BCF" w:rsidRDefault="00A5252F" w:rsidP="007C4719">
            <w:pPr>
              <w:jc w:val="center"/>
              <w:cnfStyle w:val="000000010000"/>
            </w:pPr>
          </w:p>
          <w:p w:rsidR="00A5252F" w:rsidRDefault="00A5252F" w:rsidP="007C4719">
            <w:pPr>
              <w:jc w:val="center"/>
              <w:cnfStyle w:val="000000010000"/>
            </w:pPr>
            <w:r>
              <w:t>1</w:t>
            </w:r>
            <w:r w:rsidRPr="00C66BCF">
              <w:t>h</w:t>
            </w:r>
            <w:r>
              <w:t>30</w:t>
            </w:r>
          </w:p>
          <w:p w:rsidR="00A5252F" w:rsidRPr="00C66BCF" w:rsidRDefault="00A5252F" w:rsidP="007C4719">
            <w:pPr>
              <w:jc w:val="center"/>
              <w:cnfStyle w:val="000000010000"/>
            </w:pPr>
          </w:p>
          <w:p w:rsidR="00A5252F" w:rsidRPr="00C66BCF" w:rsidRDefault="00A5252F" w:rsidP="007C4719">
            <w:pPr>
              <w:jc w:val="center"/>
              <w:cnfStyle w:val="000000010000"/>
            </w:pPr>
            <w:r>
              <w:t>1h</w:t>
            </w:r>
          </w:p>
        </w:tc>
        <w:tc>
          <w:tcPr>
            <w:tcW w:w="1241" w:type="dxa"/>
          </w:tcPr>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0h</w:t>
            </w:r>
          </w:p>
        </w:tc>
        <w:tc>
          <w:tcPr>
            <w:tcW w:w="1373" w:type="dxa"/>
          </w:tcPr>
          <w:p w:rsidR="00A5252F" w:rsidRPr="00C66BCF" w:rsidRDefault="00A5252F" w:rsidP="007C4719">
            <w:pPr>
              <w:jc w:val="center"/>
              <w:cnfStyle w:val="000000010000"/>
            </w:pPr>
          </w:p>
        </w:tc>
      </w:tr>
      <w:tr w:rsidR="00A5252F" w:rsidTr="007C4719">
        <w:trPr>
          <w:cnfStyle w:val="000000100000"/>
        </w:trPr>
        <w:tc>
          <w:tcPr>
            <w:cnfStyle w:val="001000000000"/>
            <w:tcW w:w="1359" w:type="dxa"/>
          </w:tcPr>
          <w:p w:rsidR="00A5252F" w:rsidRPr="00C66BCF" w:rsidRDefault="00A5252F" w:rsidP="007C4719">
            <w:pPr>
              <w:jc w:val="center"/>
            </w:pPr>
            <w:r w:rsidRPr="00C66BCF">
              <w:t>02/10</w:t>
            </w:r>
          </w:p>
        </w:tc>
        <w:tc>
          <w:tcPr>
            <w:tcW w:w="2500" w:type="dxa"/>
          </w:tcPr>
          <w:p w:rsidR="00A5252F" w:rsidRPr="00C66BCF" w:rsidRDefault="00A5252F" w:rsidP="007C4719">
            <w:pPr>
              <w:cnfStyle w:val="000000100000"/>
            </w:pPr>
            <w:r w:rsidRPr="00C66BCF">
              <w:t>- Diagrammes de séquences</w:t>
            </w:r>
          </w:p>
          <w:p w:rsidR="00A5252F" w:rsidRDefault="00A5252F" w:rsidP="007C4719">
            <w:pPr>
              <w:cnfStyle w:val="000000100000"/>
            </w:pPr>
            <w:r w:rsidRPr="00C66BCF">
              <w:t xml:space="preserve">- </w:t>
            </w:r>
            <w:r>
              <w:t>Recherche</w:t>
            </w:r>
            <w:r w:rsidRPr="00C66BCF">
              <w:t xml:space="preserve"> Diagrammes d'utilisation</w:t>
            </w:r>
          </w:p>
          <w:p w:rsidR="00A5252F" w:rsidRPr="00C66BCF" w:rsidRDefault="00A5252F" w:rsidP="007C4719">
            <w:pPr>
              <w:cnfStyle w:val="000000100000"/>
            </w:pPr>
            <w:r>
              <w:t>- Etude technique</w:t>
            </w:r>
          </w:p>
        </w:tc>
        <w:tc>
          <w:tcPr>
            <w:tcW w:w="1440"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Default="00A5252F" w:rsidP="007C4719">
            <w:pPr>
              <w:jc w:val="center"/>
              <w:cnfStyle w:val="000000100000"/>
            </w:pPr>
            <w:r>
              <w:t>1</w:t>
            </w:r>
            <w:r w:rsidRPr="00C66BCF">
              <w:t>h</w:t>
            </w:r>
          </w:p>
          <w:p w:rsidR="00A5252F" w:rsidRPr="00C66BCF" w:rsidRDefault="00A5252F" w:rsidP="007C4719">
            <w:pPr>
              <w:jc w:val="center"/>
              <w:cnfStyle w:val="000000100000"/>
            </w:pPr>
          </w:p>
          <w:p w:rsidR="00A5252F" w:rsidRPr="00C66BCF" w:rsidRDefault="00A5252F" w:rsidP="007C4719">
            <w:pPr>
              <w:jc w:val="center"/>
              <w:cnfStyle w:val="000000100000"/>
            </w:pPr>
            <w:r>
              <w:t>3</w:t>
            </w:r>
            <w:r w:rsidRPr="00C66BCF">
              <w:t>h</w:t>
            </w:r>
          </w:p>
        </w:tc>
        <w:tc>
          <w:tcPr>
            <w:tcW w:w="1375" w:type="dxa"/>
          </w:tcPr>
          <w:p w:rsidR="00A5252F" w:rsidRDefault="00A5252F" w:rsidP="007C4719">
            <w:pPr>
              <w:jc w:val="center"/>
              <w:cnfStyle w:val="000000100000"/>
            </w:pPr>
            <w:r>
              <w:t>Malade*</w:t>
            </w:r>
          </w:p>
          <w:p w:rsidR="00A5252F" w:rsidRDefault="00A5252F" w:rsidP="007C4719">
            <w:pPr>
              <w:jc w:val="center"/>
              <w:cnfStyle w:val="000000100000"/>
            </w:pPr>
          </w:p>
          <w:p w:rsidR="00A5252F" w:rsidRDefault="00A5252F" w:rsidP="007C4719">
            <w:pPr>
              <w:jc w:val="center"/>
              <w:cnfStyle w:val="000000100000"/>
            </w:pPr>
            <w:r>
              <w:t xml:space="preserve">2h* </w:t>
            </w:r>
          </w:p>
          <w:p w:rsidR="00A5252F" w:rsidRDefault="00A5252F" w:rsidP="007C4719">
            <w:pPr>
              <w:jc w:val="center"/>
              <w:cnfStyle w:val="000000100000"/>
            </w:pPr>
          </w:p>
          <w:p w:rsidR="00A5252F" w:rsidRPr="00C66BCF" w:rsidRDefault="00A5252F" w:rsidP="007C4719">
            <w:pPr>
              <w:jc w:val="center"/>
              <w:cnfStyle w:val="000000100000"/>
            </w:pPr>
            <w:r>
              <w:t>Malade*</w:t>
            </w:r>
          </w:p>
        </w:tc>
        <w:tc>
          <w:tcPr>
            <w:tcW w:w="1241"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7C4719">
        <w:trPr>
          <w:cnfStyle w:val="000000010000"/>
          <w:trHeight w:val="60"/>
        </w:trPr>
        <w:tc>
          <w:tcPr>
            <w:cnfStyle w:val="001000000000"/>
            <w:tcW w:w="1359" w:type="dxa"/>
          </w:tcPr>
          <w:p w:rsidR="00A5252F" w:rsidRPr="00C66BCF" w:rsidRDefault="00A5252F" w:rsidP="007C4719">
            <w:pPr>
              <w:jc w:val="center"/>
            </w:pPr>
            <w:r w:rsidRPr="00C66BCF">
              <w:t>09/10</w:t>
            </w:r>
          </w:p>
        </w:tc>
        <w:tc>
          <w:tcPr>
            <w:tcW w:w="2500" w:type="dxa"/>
          </w:tcPr>
          <w:p w:rsidR="00A5252F" w:rsidRDefault="00A5252F" w:rsidP="007C4719">
            <w:pPr>
              <w:cnfStyle w:val="000000010000"/>
            </w:pPr>
            <w:r w:rsidRPr="00C66BCF">
              <w:t xml:space="preserve">- </w:t>
            </w:r>
            <w:r>
              <w:t>Etude des solutions techniques liées au multicast.</w:t>
            </w:r>
          </w:p>
          <w:p w:rsidR="00A5252F" w:rsidRPr="00C66BCF" w:rsidRDefault="00A5252F" w:rsidP="007C4719">
            <w:pPr>
              <w:cnfStyle w:val="000000010000"/>
            </w:pPr>
            <w:r>
              <w:t>- Apprentissage de Java</w:t>
            </w:r>
          </w:p>
        </w:tc>
        <w:tc>
          <w:tcPr>
            <w:tcW w:w="1440" w:type="dxa"/>
          </w:tcPr>
          <w:p w:rsidR="00A5252F" w:rsidRDefault="00A5252F" w:rsidP="007C4719">
            <w:pPr>
              <w:jc w:val="center"/>
              <w:cnfStyle w:val="000000010000"/>
            </w:pPr>
            <w:r>
              <w:t>2h</w:t>
            </w:r>
          </w:p>
          <w:p w:rsidR="00A5252F" w:rsidRDefault="00A5252F" w:rsidP="007C4719">
            <w:pPr>
              <w:jc w:val="center"/>
              <w:cnfStyle w:val="000000010000"/>
            </w:pPr>
          </w:p>
          <w:p w:rsidR="00A5252F" w:rsidRDefault="00A5252F" w:rsidP="007C4719">
            <w:pPr>
              <w:jc w:val="center"/>
              <w:cnfStyle w:val="000000010000"/>
            </w:pPr>
          </w:p>
          <w:p w:rsidR="00A5252F" w:rsidRPr="00C66BCF" w:rsidRDefault="00A5252F" w:rsidP="007C4719">
            <w:pPr>
              <w:jc w:val="center"/>
              <w:cnfStyle w:val="000000010000"/>
            </w:pPr>
            <w:r>
              <w:t>2h</w:t>
            </w:r>
          </w:p>
        </w:tc>
        <w:tc>
          <w:tcPr>
            <w:tcW w:w="1375" w:type="dxa"/>
          </w:tcPr>
          <w:p w:rsidR="00A5252F" w:rsidRPr="00977B3C" w:rsidRDefault="00A5252F" w:rsidP="007C4719">
            <w:pPr>
              <w:jc w:val="center"/>
              <w:cnfStyle w:val="000000010000"/>
            </w:pPr>
            <w:r w:rsidRPr="00977B3C">
              <w:t>3h</w:t>
            </w:r>
          </w:p>
          <w:p w:rsidR="00A5252F" w:rsidRPr="00977B3C" w:rsidRDefault="00A5252F" w:rsidP="007C4719">
            <w:pPr>
              <w:jc w:val="center"/>
              <w:cnfStyle w:val="000000010000"/>
            </w:pPr>
          </w:p>
          <w:p w:rsidR="00A5252F" w:rsidRPr="00977B3C" w:rsidRDefault="00A5252F" w:rsidP="007C4719">
            <w:pPr>
              <w:jc w:val="center"/>
              <w:cnfStyle w:val="000000010000"/>
            </w:pPr>
          </w:p>
          <w:p w:rsidR="00A5252F" w:rsidRPr="00977B3C" w:rsidRDefault="00A5252F" w:rsidP="007C4719">
            <w:pPr>
              <w:jc w:val="center"/>
              <w:cnfStyle w:val="000000010000"/>
            </w:pPr>
            <w:r>
              <w:t>4</w:t>
            </w:r>
            <w:r w:rsidRPr="00977B3C">
              <w:t>h</w:t>
            </w:r>
          </w:p>
        </w:tc>
        <w:tc>
          <w:tcPr>
            <w:tcW w:w="1241" w:type="dxa"/>
          </w:tcPr>
          <w:p w:rsidR="00A5252F" w:rsidRDefault="00A5252F" w:rsidP="007C4719">
            <w:pPr>
              <w:jc w:val="center"/>
              <w:cnfStyle w:val="000000010000"/>
            </w:pPr>
            <w:r>
              <w:t>0h</w:t>
            </w:r>
          </w:p>
          <w:p w:rsidR="00A5252F" w:rsidRDefault="00A5252F" w:rsidP="007C4719">
            <w:pPr>
              <w:jc w:val="center"/>
              <w:cnfStyle w:val="000000010000"/>
            </w:pPr>
          </w:p>
          <w:p w:rsidR="00A5252F" w:rsidRDefault="00A5252F" w:rsidP="007C4719">
            <w:pPr>
              <w:jc w:val="center"/>
              <w:cnfStyle w:val="000000010000"/>
            </w:pPr>
          </w:p>
          <w:p w:rsidR="00A5252F" w:rsidRPr="00C66BCF" w:rsidRDefault="00A5252F" w:rsidP="007C4719">
            <w:pPr>
              <w:jc w:val="center"/>
              <w:cnfStyle w:val="000000010000"/>
            </w:pPr>
            <w:r>
              <w:t>0h</w:t>
            </w:r>
          </w:p>
        </w:tc>
        <w:tc>
          <w:tcPr>
            <w:tcW w:w="1373" w:type="dxa"/>
          </w:tcPr>
          <w:p w:rsidR="00A5252F" w:rsidRPr="00C66BCF" w:rsidRDefault="00A5252F" w:rsidP="007C4719">
            <w:pPr>
              <w:jc w:val="center"/>
              <w:cnfStyle w:val="000000010000"/>
            </w:pPr>
          </w:p>
        </w:tc>
      </w:tr>
      <w:tr w:rsidR="00A5252F" w:rsidTr="007C4719">
        <w:trPr>
          <w:cnfStyle w:val="000000100000"/>
          <w:trHeight w:val="60"/>
        </w:trPr>
        <w:tc>
          <w:tcPr>
            <w:cnfStyle w:val="001000000000"/>
            <w:tcW w:w="1359" w:type="dxa"/>
          </w:tcPr>
          <w:p w:rsidR="00A5252F" w:rsidRPr="00C66BCF" w:rsidRDefault="00A5252F" w:rsidP="007C4719">
            <w:pPr>
              <w:jc w:val="center"/>
            </w:pPr>
            <w:r>
              <w:t>16/10</w:t>
            </w:r>
          </w:p>
        </w:tc>
        <w:tc>
          <w:tcPr>
            <w:tcW w:w="2500" w:type="dxa"/>
          </w:tcPr>
          <w:p w:rsidR="00A5252F" w:rsidRDefault="00A5252F" w:rsidP="007C4719">
            <w:pPr>
              <w:cnfStyle w:val="000000100000"/>
            </w:pPr>
            <w:r>
              <w:t>-Etude sérialisation, UDP</w:t>
            </w:r>
          </w:p>
          <w:p w:rsidR="00A5252F" w:rsidRPr="00C66BCF" w:rsidRDefault="00A5252F" w:rsidP="007C4719">
            <w:pPr>
              <w:cnfStyle w:val="000000100000"/>
            </w:pPr>
            <w:r>
              <w:t>-</w:t>
            </w:r>
            <w:proofErr w:type="spellStart"/>
            <w:r>
              <w:t>NetBeans</w:t>
            </w:r>
            <w:proofErr w:type="spellEnd"/>
            <w:r>
              <w:t xml:space="preserve"> SVN (Rédaction d'une aide pour le module sur l'utilisation du </w:t>
            </w:r>
            <w:proofErr w:type="spellStart"/>
            <w:r>
              <w:t>svn</w:t>
            </w:r>
            <w:proofErr w:type="spellEnd"/>
            <w:r>
              <w:t>).</w:t>
            </w:r>
          </w:p>
        </w:tc>
        <w:tc>
          <w:tcPr>
            <w:tcW w:w="1440" w:type="dxa"/>
          </w:tcPr>
          <w:p w:rsidR="00A5252F" w:rsidRDefault="00A5252F" w:rsidP="007C4719">
            <w:pPr>
              <w:jc w:val="center"/>
              <w:cnfStyle w:val="000000100000"/>
            </w:pPr>
            <w:r>
              <w:t>3h</w:t>
            </w:r>
          </w:p>
          <w:p w:rsidR="00A5252F" w:rsidRDefault="00A5252F" w:rsidP="007C4719">
            <w:pPr>
              <w:jc w:val="center"/>
              <w:cnfStyle w:val="000000100000"/>
            </w:pPr>
            <w:r>
              <w:t>1h</w:t>
            </w:r>
          </w:p>
        </w:tc>
        <w:tc>
          <w:tcPr>
            <w:tcW w:w="1375" w:type="dxa"/>
          </w:tcPr>
          <w:p w:rsidR="00A5252F" w:rsidRDefault="00A5252F" w:rsidP="007C4719">
            <w:pPr>
              <w:jc w:val="center"/>
              <w:cnfStyle w:val="000000100000"/>
            </w:pPr>
            <w:r>
              <w:t>4h</w:t>
            </w:r>
          </w:p>
          <w:p w:rsidR="00A5252F" w:rsidRPr="00977B3C" w:rsidRDefault="00A5252F" w:rsidP="007C4719">
            <w:pPr>
              <w:jc w:val="center"/>
              <w:cnfStyle w:val="000000100000"/>
            </w:pPr>
            <w:r>
              <w:t>1h</w:t>
            </w:r>
          </w:p>
        </w:tc>
        <w:tc>
          <w:tcPr>
            <w:tcW w:w="1241"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Pr="00C66BCF" w:rsidRDefault="00A5252F" w:rsidP="007C4719">
            <w:pPr>
              <w:jc w:val="center"/>
              <w:cnfStyle w:val="000000100000"/>
            </w:pPr>
          </w:p>
        </w:tc>
      </w:tr>
      <w:tr w:rsidR="00A5252F" w:rsidTr="007C4719">
        <w:trPr>
          <w:cnfStyle w:val="000000010000"/>
          <w:trHeight w:val="60"/>
        </w:trPr>
        <w:tc>
          <w:tcPr>
            <w:cnfStyle w:val="001000000000"/>
            <w:tcW w:w="1359" w:type="dxa"/>
          </w:tcPr>
          <w:p w:rsidR="00A5252F" w:rsidRPr="00C66BCF" w:rsidRDefault="00A5252F" w:rsidP="007C4719">
            <w:pPr>
              <w:jc w:val="center"/>
            </w:pPr>
            <w:r>
              <w:t>23/10</w:t>
            </w:r>
          </w:p>
        </w:tc>
        <w:tc>
          <w:tcPr>
            <w:tcW w:w="2500" w:type="dxa"/>
          </w:tcPr>
          <w:p w:rsidR="00A5252F" w:rsidRDefault="00A5252F" w:rsidP="007C4719">
            <w:pPr>
              <w:cnfStyle w:val="000000010000"/>
            </w:pPr>
            <w:r>
              <w:t>-Réunion Module</w:t>
            </w:r>
          </w:p>
          <w:p w:rsidR="00A5252F" w:rsidRDefault="00A5252F" w:rsidP="007C4719">
            <w:pPr>
              <w:cnfStyle w:val="000000010000"/>
            </w:pPr>
            <w:r>
              <w:t>-Etude sérialisation</w:t>
            </w:r>
          </w:p>
          <w:p w:rsidR="00A5252F" w:rsidRPr="00C66BCF" w:rsidRDefault="00A5252F" w:rsidP="007C4719">
            <w:pPr>
              <w:cnfStyle w:val="000000010000"/>
            </w:pPr>
            <w:r>
              <w:t>-Préparation au développement *</w:t>
            </w:r>
          </w:p>
        </w:tc>
        <w:tc>
          <w:tcPr>
            <w:tcW w:w="1440"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Default="00A5252F" w:rsidP="007C4719">
            <w:pPr>
              <w:jc w:val="center"/>
              <w:cnfStyle w:val="000000010000"/>
            </w:pPr>
            <w:r>
              <w:t>1h</w:t>
            </w:r>
          </w:p>
        </w:tc>
        <w:tc>
          <w:tcPr>
            <w:tcW w:w="1375"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Pr="00977B3C" w:rsidRDefault="00A5252F" w:rsidP="007C4719">
            <w:pPr>
              <w:jc w:val="center"/>
              <w:cnfStyle w:val="000000010000"/>
            </w:pPr>
            <w:r>
              <w:t>1h</w:t>
            </w:r>
          </w:p>
        </w:tc>
        <w:tc>
          <w:tcPr>
            <w:tcW w:w="1241"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Default="00A5252F" w:rsidP="007C4719">
            <w:pPr>
              <w:jc w:val="center"/>
              <w:cnfStyle w:val="000000010000"/>
            </w:pPr>
            <w:r>
              <w:t>0h</w:t>
            </w:r>
          </w:p>
        </w:tc>
        <w:tc>
          <w:tcPr>
            <w:tcW w:w="1373" w:type="dxa"/>
          </w:tcPr>
          <w:p w:rsidR="00A5252F" w:rsidRPr="00C66BCF" w:rsidRDefault="00A5252F" w:rsidP="007C4719">
            <w:pPr>
              <w:jc w:val="center"/>
              <w:cnfStyle w:val="000000010000"/>
            </w:pPr>
            <w:r>
              <w:t>* Mise en place SVN, bonnes pratiques de codage, …</w:t>
            </w:r>
          </w:p>
        </w:tc>
      </w:tr>
      <w:tr w:rsidR="00A5252F" w:rsidTr="007C4719">
        <w:trPr>
          <w:cnfStyle w:val="000000100000"/>
          <w:trHeight w:val="60"/>
        </w:trPr>
        <w:tc>
          <w:tcPr>
            <w:cnfStyle w:val="001000000000"/>
            <w:tcW w:w="1359" w:type="dxa"/>
          </w:tcPr>
          <w:p w:rsidR="00A5252F" w:rsidRDefault="00A5252F" w:rsidP="007C4719">
            <w:pPr>
              <w:jc w:val="center"/>
            </w:pPr>
            <w:r>
              <w:t>06/11</w:t>
            </w:r>
          </w:p>
        </w:tc>
        <w:tc>
          <w:tcPr>
            <w:tcW w:w="2500"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40"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375"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41"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Default="00A5252F" w:rsidP="007C4719">
            <w:pPr>
              <w:jc w:val="center"/>
              <w:cnfStyle w:val="000000100000"/>
            </w:pPr>
          </w:p>
        </w:tc>
      </w:tr>
      <w:tr w:rsidR="007C4719" w:rsidTr="007C4719">
        <w:trPr>
          <w:cnfStyle w:val="000000010000"/>
          <w:trHeight w:val="60"/>
        </w:trPr>
        <w:tc>
          <w:tcPr>
            <w:cnfStyle w:val="001000000000"/>
            <w:tcW w:w="1359" w:type="dxa"/>
          </w:tcPr>
          <w:p w:rsidR="007C4719" w:rsidRDefault="007C4719" w:rsidP="007C4719">
            <w:pPr>
              <w:jc w:val="center"/>
            </w:pPr>
            <w:r>
              <w:t>13/11</w:t>
            </w:r>
          </w:p>
        </w:tc>
        <w:tc>
          <w:tcPr>
            <w:tcW w:w="2500" w:type="dxa"/>
          </w:tcPr>
          <w:p w:rsidR="007C4719" w:rsidRDefault="007C4719" w:rsidP="007C4719">
            <w:pPr>
              <w:cnfStyle w:val="000000010000"/>
            </w:pPr>
            <w:r>
              <w:t>-Dévelo</w:t>
            </w:r>
            <w:r w:rsidR="007C6DD7">
              <w:t>ppement (Tout ce qui concerne</w:t>
            </w:r>
            <w:r>
              <w:t xml:space="preserve"> multicast)</w:t>
            </w:r>
          </w:p>
        </w:tc>
        <w:tc>
          <w:tcPr>
            <w:tcW w:w="1440" w:type="dxa"/>
          </w:tcPr>
          <w:p w:rsidR="007C4719" w:rsidRDefault="007C6DD7" w:rsidP="007C4719">
            <w:pPr>
              <w:jc w:val="center"/>
              <w:cnfStyle w:val="000000010000"/>
            </w:pPr>
            <w:r>
              <w:t>3h</w:t>
            </w:r>
          </w:p>
        </w:tc>
        <w:tc>
          <w:tcPr>
            <w:tcW w:w="1375" w:type="dxa"/>
          </w:tcPr>
          <w:p w:rsidR="007C4719" w:rsidRDefault="007C6DD7" w:rsidP="007C4719">
            <w:pPr>
              <w:jc w:val="center"/>
              <w:cnfStyle w:val="000000010000"/>
            </w:pPr>
            <w:r>
              <w:t>3h</w:t>
            </w:r>
          </w:p>
        </w:tc>
        <w:tc>
          <w:tcPr>
            <w:tcW w:w="1241" w:type="dxa"/>
          </w:tcPr>
          <w:p w:rsidR="007C4719" w:rsidRDefault="007C6DD7" w:rsidP="007C4719">
            <w:pPr>
              <w:jc w:val="center"/>
              <w:cnfStyle w:val="000000010000"/>
            </w:pPr>
            <w:r>
              <w:t>0h</w:t>
            </w:r>
          </w:p>
        </w:tc>
        <w:tc>
          <w:tcPr>
            <w:tcW w:w="1373" w:type="dxa"/>
          </w:tcPr>
          <w:p w:rsidR="007C4719" w:rsidRDefault="007C4719" w:rsidP="007C4719">
            <w:pPr>
              <w:jc w:val="center"/>
              <w:cnfStyle w:val="000000010000"/>
            </w:pPr>
          </w:p>
        </w:tc>
      </w:tr>
      <w:tr w:rsidR="008B25D2" w:rsidTr="007C4719">
        <w:trPr>
          <w:cnfStyle w:val="000000100000"/>
          <w:trHeight w:val="60"/>
        </w:trPr>
        <w:tc>
          <w:tcPr>
            <w:cnfStyle w:val="001000000000"/>
            <w:tcW w:w="1359" w:type="dxa"/>
          </w:tcPr>
          <w:p w:rsidR="008B25D2" w:rsidRDefault="008B25D2" w:rsidP="007C4719">
            <w:pPr>
              <w:jc w:val="center"/>
            </w:pPr>
            <w:r>
              <w:t>20/11</w:t>
            </w:r>
          </w:p>
        </w:tc>
        <w:tc>
          <w:tcPr>
            <w:tcW w:w="2500" w:type="dxa"/>
          </w:tcPr>
          <w:p w:rsidR="008B25D2" w:rsidRDefault="008B25D2" w:rsidP="007C4719">
            <w:pPr>
              <w:cnfStyle w:val="000000100000"/>
            </w:pPr>
            <w:r>
              <w:t>-Rédaction (début) du dossier de réalisation</w:t>
            </w:r>
          </w:p>
        </w:tc>
        <w:tc>
          <w:tcPr>
            <w:tcW w:w="1440" w:type="dxa"/>
          </w:tcPr>
          <w:p w:rsidR="008B25D2" w:rsidRDefault="008B25D2" w:rsidP="007C4719">
            <w:pPr>
              <w:jc w:val="center"/>
              <w:cnfStyle w:val="000000100000"/>
            </w:pPr>
            <w:r>
              <w:t>3h</w:t>
            </w:r>
          </w:p>
        </w:tc>
        <w:tc>
          <w:tcPr>
            <w:tcW w:w="1375" w:type="dxa"/>
          </w:tcPr>
          <w:p w:rsidR="008B25D2" w:rsidRDefault="008B25D2" w:rsidP="007C4719">
            <w:pPr>
              <w:jc w:val="center"/>
              <w:cnfStyle w:val="000000100000"/>
            </w:pPr>
            <w:r>
              <w:t>Absent**</w:t>
            </w:r>
          </w:p>
        </w:tc>
        <w:tc>
          <w:tcPr>
            <w:tcW w:w="1241" w:type="dxa"/>
          </w:tcPr>
          <w:p w:rsidR="008B25D2" w:rsidRDefault="008B25D2" w:rsidP="007C4719">
            <w:pPr>
              <w:jc w:val="center"/>
              <w:cnfStyle w:val="000000100000"/>
            </w:pPr>
            <w:r>
              <w:t>3h</w:t>
            </w:r>
          </w:p>
        </w:tc>
        <w:tc>
          <w:tcPr>
            <w:tcW w:w="1373" w:type="dxa"/>
          </w:tcPr>
          <w:p w:rsidR="008B25D2" w:rsidRDefault="008B25D2" w:rsidP="007C4719">
            <w:pPr>
              <w:jc w:val="center"/>
              <w:cnfStyle w:val="000000100000"/>
            </w:pPr>
          </w:p>
        </w:tc>
      </w:tr>
      <w:tr w:rsidR="00632311" w:rsidTr="007C4719">
        <w:trPr>
          <w:cnfStyle w:val="000000010000"/>
          <w:trHeight w:val="60"/>
        </w:trPr>
        <w:tc>
          <w:tcPr>
            <w:cnfStyle w:val="001000000000"/>
            <w:tcW w:w="1359" w:type="dxa"/>
          </w:tcPr>
          <w:p w:rsidR="00632311" w:rsidRDefault="00632311" w:rsidP="007C4719">
            <w:pPr>
              <w:jc w:val="center"/>
            </w:pPr>
            <w:r>
              <w:t>27/11</w:t>
            </w:r>
          </w:p>
        </w:tc>
        <w:tc>
          <w:tcPr>
            <w:tcW w:w="2500" w:type="dxa"/>
          </w:tcPr>
          <w:p w:rsidR="00632311" w:rsidRDefault="00632311" w:rsidP="007C4719">
            <w:pPr>
              <w:cnfStyle w:val="000000010000"/>
            </w:pPr>
            <w:r>
              <w:t>-Dossier de réalisation</w:t>
            </w:r>
          </w:p>
          <w:p w:rsidR="00632311" w:rsidRDefault="00632311" w:rsidP="007C4719">
            <w:pPr>
              <w:cnfStyle w:val="000000010000"/>
            </w:pPr>
            <w:r>
              <w:t>-Etude technique compression image profil</w:t>
            </w:r>
          </w:p>
        </w:tc>
        <w:tc>
          <w:tcPr>
            <w:tcW w:w="1440" w:type="dxa"/>
          </w:tcPr>
          <w:p w:rsidR="00632311" w:rsidRDefault="00632311" w:rsidP="007C4719">
            <w:pPr>
              <w:jc w:val="center"/>
              <w:cnfStyle w:val="000000010000"/>
            </w:pPr>
            <w:r>
              <w:t>1h30</w:t>
            </w:r>
          </w:p>
          <w:p w:rsidR="00632311" w:rsidRDefault="00632311" w:rsidP="007C4719">
            <w:pPr>
              <w:jc w:val="center"/>
              <w:cnfStyle w:val="000000010000"/>
            </w:pPr>
            <w:r>
              <w:t>1h30</w:t>
            </w:r>
          </w:p>
          <w:p w:rsidR="00632311" w:rsidRDefault="00632311" w:rsidP="00632311">
            <w:pPr>
              <w:cnfStyle w:val="000000010000"/>
            </w:pPr>
          </w:p>
        </w:tc>
        <w:tc>
          <w:tcPr>
            <w:tcW w:w="1375" w:type="dxa"/>
          </w:tcPr>
          <w:p w:rsidR="00632311" w:rsidRDefault="00632311" w:rsidP="007C4719">
            <w:pPr>
              <w:jc w:val="center"/>
              <w:cnfStyle w:val="000000010000"/>
            </w:pPr>
            <w:r>
              <w:t>2h</w:t>
            </w:r>
          </w:p>
          <w:p w:rsidR="00632311" w:rsidRDefault="00632311" w:rsidP="007C4719">
            <w:pPr>
              <w:jc w:val="center"/>
              <w:cnfStyle w:val="000000010000"/>
            </w:pPr>
            <w:r>
              <w:t>2h</w:t>
            </w:r>
          </w:p>
        </w:tc>
        <w:tc>
          <w:tcPr>
            <w:tcW w:w="1241" w:type="dxa"/>
          </w:tcPr>
          <w:p w:rsidR="00632311" w:rsidRDefault="00632311" w:rsidP="007C4719">
            <w:pPr>
              <w:jc w:val="center"/>
              <w:cnfStyle w:val="000000010000"/>
            </w:pPr>
            <w:r>
              <w:t>0h</w:t>
            </w:r>
          </w:p>
          <w:p w:rsidR="00632311" w:rsidRDefault="00632311" w:rsidP="007C4719">
            <w:pPr>
              <w:jc w:val="center"/>
              <w:cnfStyle w:val="000000010000"/>
            </w:pPr>
            <w:r>
              <w:t>0h</w:t>
            </w:r>
          </w:p>
        </w:tc>
        <w:tc>
          <w:tcPr>
            <w:tcW w:w="1373" w:type="dxa"/>
          </w:tcPr>
          <w:p w:rsidR="00632311" w:rsidRDefault="00632311" w:rsidP="007C4719">
            <w:pPr>
              <w:jc w:val="center"/>
              <w:cnfStyle w:val="000000010000"/>
            </w:pPr>
          </w:p>
        </w:tc>
      </w:tr>
      <w:tr w:rsidR="00632311" w:rsidTr="007C4719">
        <w:trPr>
          <w:cnfStyle w:val="000000100000"/>
          <w:trHeight w:val="60"/>
        </w:trPr>
        <w:tc>
          <w:tcPr>
            <w:cnfStyle w:val="001000000000"/>
            <w:tcW w:w="1359" w:type="dxa"/>
          </w:tcPr>
          <w:p w:rsidR="00632311" w:rsidRDefault="00632311" w:rsidP="007C4719">
            <w:pPr>
              <w:jc w:val="center"/>
            </w:pPr>
            <w:r>
              <w:t>04/12</w:t>
            </w:r>
          </w:p>
        </w:tc>
        <w:tc>
          <w:tcPr>
            <w:tcW w:w="2500" w:type="dxa"/>
          </w:tcPr>
          <w:p w:rsidR="00632311" w:rsidRDefault="00632311" w:rsidP="007C4719">
            <w:pPr>
              <w:cnfStyle w:val="000000100000"/>
            </w:pPr>
            <w:r>
              <w:t>-Intégration</w:t>
            </w:r>
          </w:p>
        </w:tc>
        <w:tc>
          <w:tcPr>
            <w:tcW w:w="1440" w:type="dxa"/>
          </w:tcPr>
          <w:p w:rsidR="00632311" w:rsidRDefault="00632311" w:rsidP="007C4719">
            <w:pPr>
              <w:jc w:val="center"/>
              <w:cnfStyle w:val="000000100000"/>
            </w:pPr>
            <w:r>
              <w:t>3h</w:t>
            </w:r>
          </w:p>
        </w:tc>
        <w:tc>
          <w:tcPr>
            <w:tcW w:w="1375" w:type="dxa"/>
          </w:tcPr>
          <w:p w:rsidR="00632311" w:rsidRDefault="00632311" w:rsidP="007C4719">
            <w:pPr>
              <w:jc w:val="center"/>
              <w:cnfStyle w:val="000000100000"/>
            </w:pPr>
            <w:r>
              <w:t>3h</w:t>
            </w:r>
          </w:p>
        </w:tc>
        <w:tc>
          <w:tcPr>
            <w:tcW w:w="1241" w:type="dxa"/>
          </w:tcPr>
          <w:p w:rsidR="00632311" w:rsidRDefault="00632311" w:rsidP="007C4719">
            <w:pPr>
              <w:jc w:val="center"/>
              <w:cnfStyle w:val="000000100000"/>
            </w:pPr>
            <w:r>
              <w:t>0h</w:t>
            </w:r>
          </w:p>
        </w:tc>
        <w:tc>
          <w:tcPr>
            <w:tcW w:w="1373" w:type="dxa"/>
          </w:tcPr>
          <w:p w:rsidR="00632311" w:rsidRDefault="00632311" w:rsidP="007C4719">
            <w:pPr>
              <w:jc w:val="center"/>
              <w:cnfStyle w:val="000000100000"/>
            </w:pPr>
          </w:p>
        </w:tc>
      </w:tr>
      <w:tr w:rsidR="00306BCC" w:rsidTr="007C4719">
        <w:trPr>
          <w:cnfStyle w:val="000000010000"/>
          <w:trHeight w:val="60"/>
        </w:trPr>
        <w:tc>
          <w:tcPr>
            <w:cnfStyle w:val="001000000000"/>
            <w:tcW w:w="1359" w:type="dxa"/>
          </w:tcPr>
          <w:p w:rsidR="00306BCC" w:rsidRDefault="00306BCC" w:rsidP="00306BCC">
            <w:pPr>
              <w:jc w:val="center"/>
            </w:pPr>
            <w:r>
              <w:t>11/12</w:t>
            </w:r>
          </w:p>
        </w:tc>
        <w:tc>
          <w:tcPr>
            <w:tcW w:w="2500" w:type="dxa"/>
          </w:tcPr>
          <w:p w:rsidR="00306BCC" w:rsidRDefault="00306BCC" w:rsidP="00306BCC">
            <w:pPr>
              <w:cnfStyle w:val="000000010000"/>
            </w:pPr>
            <w:r>
              <w:t>-Intégration</w:t>
            </w:r>
          </w:p>
        </w:tc>
        <w:tc>
          <w:tcPr>
            <w:tcW w:w="1440" w:type="dxa"/>
          </w:tcPr>
          <w:p w:rsidR="00306BCC" w:rsidRDefault="00306BCC" w:rsidP="00306BCC">
            <w:pPr>
              <w:jc w:val="center"/>
              <w:cnfStyle w:val="000000010000"/>
            </w:pPr>
            <w:r>
              <w:t>3h</w:t>
            </w:r>
          </w:p>
        </w:tc>
        <w:tc>
          <w:tcPr>
            <w:tcW w:w="1375" w:type="dxa"/>
          </w:tcPr>
          <w:p w:rsidR="00306BCC" w:rsidRDefault="00306BCC" w:rsidP="00306BCC">
            <w:pPr>
              <w:jc w:val="center"/>
              <w:cnfStyle w:val="000000010000"/>
            </w:pPr>
            <w:r>
              <w:t>3h</w:t>
            </w:r>
          </w:p>
        </w:tc>
        <w:tc>
          <w:tcPr>
            <w:tcW w:w="1241" w:type="dxa"/>
          </w:tcPr>
          <w:p w:rsidR="00306BCC" w:rsidRDefault="00306BCC" w:rsidP="00306BCC">
            <w:pPr>
              <w:jc w:val="center"/>
              <w:cnfStyle w:val="000000010000"/>
            </w:pPr>
            <w:r>
              <w:t>0h</w:t>
            </w:r>
          </w:p>
        </w:tc>
        <w:tc>
          <w:tcPr>
            <w:tcW w:w="1373" w:type="dxa"/>
          </w:tcPr>
          <w:p w:rsidR="00306BCC" w:rsidRDefault="00306BCC" w:rsidP="00306BCC">
            <w:pPr>
              <w:jc w:val="center"/>
              <w:cnfStyle w:val="000000010000"/>
            </w:pPr>
          </w:p>
        </w:tc>
      </w:tr>
      <w:tr w:rsidR="00306BCC" w:rsidTr="007C4719">
        <w:trPr>
          <w:cnfStyle w:val="000000100000"/>
          <w:trHeight w:val="60"/>
        </w:trPr>
        <w:tc>
          <w:tcPr>
            <w:cnfStyle w:val="001000000000"/>
            <w:tcW w:w="1359" w:type="dxa"/>
          </w:tcPr>
          <w:p w:rsidR="00306BCC" w:rsidRDefault="00306BCC" w:rsidP="00306BCC">
            <w:pPr>
              <w:jc w:val="center"/>
            </w:pPr>
            <w:r>
              <w:t>18/12</w:t>
            </w:r>
          </w:p>
        </w:tc>
        <w:tc>
          <w:tcPr>
            <w:tcW w:w="2500" w:type="dxa"/>
          </w:tcPr>
          <w:p w:rsidR="00306BCC" w:rsidRDefault="00306BCC" w:rsidP="00306BCC">
            <w:pPr>
              <w:cnfStyle w:val="000000100000"/>
            </w:pPr>
            <w:r>
              <w:t>-Intégration</w:t>
            </w:r>
          </w:p>
        </w:tc>
        <w:tc>
          <w:tcPr>
            <w:tcW w:w="1440" w:type="dxa"/>
          </w:tcPr>
          <w:p w:rsidR="00306BCC" w:rsidRDefault="00306BCC" w:rsidP="00306BCC">
            <w:pPr>
              <w:jc w:val="center"/>
              <w:cnfStyle w:val="000000100000"/>
            </w:pPr>
            <w:r>
              <w:t>3h</w:t>
            </w:r>
          </w:p>
        </w:tc>
        <w:tc>
          <w:tcPr>
            <w:tcW w:w="1375" w:type="dxa"/>
          </w:tcPr>
          <w:p w:rsidR="00306BCC" w:rsidRDefault="00306BCC" w:rsidP="00306BCC">
            <w:pPr>
              <w:jc w:val="center"/>
              <w:cnfStyle w:val="000000100000"/>
            </w:pPr>
            <w:r>
              <w:t>3h</w:t>
            </w:r>
          </w:p>
        </w:tc>
        <w:tc>
          <w:tcPr>
            <w:tcW w:w="1241" w:type="dxa"/>
          </w:tcPr>
          <w:p w:rsidR="00306BCC" w:rsidRDefault="00306BCC" w:rsidP="00306BCC">
            <w:pPr>
              <w:jc w:val="center"/>
              <w:cnfStyle w:val="000000100000"/>
            </w:pPr>
            <w:r>
              <w:t>0h</w:t>
            </w:r>
          </w:p>
        </w:tc>
        <w:tc>
          <w:tcPr>
            <w:tcW w:w="1373" w:type="dxa"/>
          </w:tcPr>
          <w:p w:rsidR="00306BCC" w:rsidRDefault="00306BCC" w:rsidP="00306BCC">
            <w:pPr>
              <w:jc w:val="center"/>
              <w:cnfStyle w:val="000000100000"/>
            </w:pPr>
          </w:p>
        </w:tc>
      </w:tr>
    </w:tbl>
    <w:p w:rsidR="008B25D2" w:rsidRDefault="00771E60">
      <w:r>
        <w:t>* Malade lors de la séance du mardi 02/10 mais productif en dehors de ce créneau.</w:t>
      </w:r>
    </w:p>
    <w:p w:rsidR="00F95155" w:rsidRDefault="008B25D2">
      <w:r>
        <w:t>** Absent lors de la séance du mardi 20/11 mais productif en dehors de ce créneau.</w:t>
      </w:r>
      <w:r w:rsidR="00F95155">
        <w:br w:type="page"/>
      </w:r>
    </w:p>
    <w:p w:rsidR="00FE4BC0" w:rsidRDefault="00132C5B" w:rsidP="00FE4BC0">
      <w:pPr>
        <w:pStyle w:val="Titre3"/>
      </w:pPr>
      <w:bookmarkStart w:id="85" w:name="_Toc341188928"/>
      <w:r>
        <w:lastRenderedPageBreak/>
        <w:t>Caroline ZAWADA</w:t>
      </w:r>
      <w:r w:rsidR="00FE4BC0">
        <w:t> : Chef qualité</w:t>
      </w:r>
      <w:bookmarkEnd w:id="85"/>
    </w:p>
    <w:tbl>
      <w:tblPr>
        <w:tblStyle w:val="Grilleclaire-Accent3"/>
        <w:tblpPr w:leftFromText="141" w:rightFromText="141" w:vertAnchor="text" w:horzAnchor="margin" w:tblpXSpec="center" w:tblpY="359"/>
        <w:tblW w:w="0" w:type="auto"/>
        <w:tblLook w:val="04A0"/>
      </w:tblPr>
      <w:tblGrid>
        <w:gridCol w:w="1362"/>
        <w:gridCol w:w="2549"/>
        <w:gridCol w:w="1442"/>
        <w:gridCol w:w="1319"/>
        <w:gridCol w:w="1243"/>
        <w:gridCol w:w="1373"/>
      </w:tblGrid>
      <w:tr w:rsidR="00A5252F" w:rsidTr="00306BCC">
        <w:trPr>
          <w:cnfStyle w:val="100000000000"/>
        </w:trPr>
        <w:tc>
          <w:tcPr>
            <w:cnfStyle w:val="001000000000"/>
            <w:tcW w:w="1362" w:type="dxa"/>
          </w:tcPr>
          <w:p w:rsidR="00A5252F" w:rsidRDefault="00A5252F" w:rsidP="007C4719">
            <w:pPr>
              <w:jc w:val="center"/>
            </w:pPr>
            <w:r>
              <w:t>Semaine</w:t>
            </w:r>
          </w:p>
        </w:tc>
        <w:tc>
          <w:tcPr>
            <w:tcW w:w="2549" w:type="dxa"/>
          </w:tcPr>
          <w:p w:rsidR="00A5252F" w:rsidRDefault="00A5252F" w:rsidP="007C4719">
            <w:pPr>
              <w:jc w:val="center"/>
              <w:cnfStyle w:val="100000000000"/>
            </w:pPr>
            <w:r>
              <w:t>Tâche</w:t>
            </w:r>
          </w:p>
        </w:tc>
        <w:tc>
          <w:tcPr>
            <w:tcW w:w="1442" w:type="dxa"/>
          </w:tcPr>
          <w:p w:rsidR="00A5252F" w:rsidRDefault="00A5252F" w:rsidP="007C4719">
            <w:pPr>
              <w:jc w:val="center"/>
              <w:cnfStyle w:val="100000000000"/>
            </w:pPr>
            <w:r>
              <w:t>Durée estimée</w:t>
            </w:r>
          </w:p>
        </w:tc>
        <w:tc>
          <w:tcPr>
            <w:tcW w:w="1319" w:type="dxa"/>
          </w:tcPr>
          <w:p w:rsidR="00A5252F" w:rsidRDefault="00A5252F" w:rsidP="007C4719">
            <w:pPr>
              <w:jc w:val="center"/>
              <w:cnfStyle w:val="100000000000"/>
            </w:pPr>
            <w:r>
              <w:t>Temps passé</w:t>
            </w:r>
          </w:p>
        </w:tc>
        <w:tc>
          <w:tcPr>
            <w:tcW w:w="1243" w:type="dxa"/>
          </w:tcPr>
          <w:p w:rsidR="00A5252F" w:rsidRDefault="00A5252F" w:rsidP="007C4719">
            <w:pPr>
              <w:jc w:val="center"/>
              <w:cnfStyle w:val="100000000000"/>
            </w:pPr>
            <w:r>
              <w:t>Reste à faire</w:t>
            </w:r>
          </w:p>
        </w:tc>
        <w:tc>
          <w:tcPr>
            <w:tcW w:w="1373" w:type="dxa"/>
          </w:tcPr>
          <w:p w:rsidR="00A5252F" w:rsidRDefault="00A5252F" w:rsidP="007C4719">
            <w:pPr>
              <w:jc w:val="center"/>
              <w:cnfStyle w:val="100000000000"/>
            </w:pPr>
            <w:r>
              <w:t>Remarques</w:t>
            </w:r>
          </w:p>
        </w:tc>
      </w:tr>
      <w:tr w:rsidR="00A5252F" w:rsidTr="00306BCC">
        <w:trPr>
          <w:cnfStyle w:val="000000100000"/>
        </w:trPr>
        <w:tc>
          <w:tcPr>
            <w:cnfStyle w:val="001000000000"/>
            <w:tcW w:w="1362" w:type="dxa"/>
          </w:tcPr>
          <w:p w:rsidR="00A5252F" w:rsidRPr="00C66BCF" w:rsidRDefault="00A5252F" w:rsidP="007C4719">
            <w:pPr>
              <w:jc w:val="center"/>
            </w:pPr>
            <w:r w:rsidRPr="00C66BCF">
              <w:t>18/09</w:t>
            </w:r>
          </w:p>
        </w:tc>
        <w:tc>
          <w:tcPr>
            <w:tcW w:w="2549"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42"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319"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43"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306BCC">
        <w:trPr>
          <w:cnfStyle w:val="000000010000"/>
        </w:trPr>
        <w:tc>
          <w:tcPr>
            <w:cnfStyle w:val="001000000000"/>
            <w:tcW w:w="1362" w:type="dxa"/>
          </w:tcPr>
          <w:p w:rsidR="00A5252F" w:rsidRPr="00C66BCF" w:rsidRDefault="00A5252F" w:rsidP="007C4719">
            <w:pPr>
              <w:jc w:val="center"/>
            </w:pPr>
            <w:r w:rsidRPr="00C66BCF">
              <w:t>25/09</w:t>
            </w:r>
          </w:p>
        </w:tc>
        <w:tc>
          <w:tcPr>
            <w:tcW w:w="2549" w:type="dxa"/>
          </w:tcPr>
          <w:p w:rsidR="00A5252F" w:rsidRPr="00C66BCF" w:rsidRDefault="00A5252F" w:rsidP="007C4719">
            <w:pPr>
              <w:cnfStyle w:val="000000010000"/>
            </w:pPr>
            <w:r w:rsidRPr="00C66BCF">
              <w:t xml:space="preserve">- Réunion </w:t>
            </w:r>
            <w:r>
              <w:t>qualité</w:t>
            </w:r>
          </w:p>
          <w:p w:rsidR="00A5252F" w:rsidRPr="00C66BCF" w:rsidRDefault="00A5252F" w:rsidP="007C4719">
            <w:pPr>
              <w:cnfStyle w:val="000000010000"/>
            </w:pPr>
            <w:r>
              <w:t>- Mise en place de normes, de spécifications</w:t>
            </w:r>
          </w:p>
        </w:tc>
        <w:tc>
          <w:tcPr>
            <w:tcW w:w="1442" w:type="dxa"/>
          </w:tcPr>
          <w:p w:rsidR="00A5252F" w:rsidRPr="00C66BCF" w:rsidRDefault="00A5252F" w:rsidP="007C4719">
            <w:pPr>
              <w:jc w:val="center"/>
              <w:cnfStyle w:val="000000010000"/>
            </w:pPr>
            <w:r>
              <w:t>2</w:t>
            </w:r>
            <w:r w:rsidRPr="00C66BCF">
              <w:t>h</w:t>
            </w:r>
          </w:p>
          <w:p w:rsidR="00A5252F" w:rsidRPr="00C66BCF" w:rsidRDefault="00A5252F" w:rsidP="007C4719">
            <w:pPr>
              <w:jc w:val="center"/>
              <w:cnfStyle w:val="000000010000"/>
            </w:pPr>
            <w:r w:rsidRPr="00C66BCF">
              <w:t>1</w:t>
            </w:r>
            <w:r>
              <w:t>h</w:t>
            </w:r>
          </w:p>
        </w:tc>
        <w:tc>
          <w:tcPr>
            <w:tcW w:w="1319" w:type="dxa"/>
          </w:tcPr>
          <w:p w:rsidR="00A5252F" w:rsidRPr="00C66BCF" w:rsidRDefault="00A5252F" w:rsidP="007C4719">
            <w:pPr>
              <w:jc w:val="center"/>
              <w:cnfStyle w:val="000000010000"/>
            </w:pPr>
            <w:r>
              <w:t>3</w:t>
            </w:r>
            <w:r w:rsidRPr="00C66BCF">
              <w:t>h</w:t>
            </w:r>
          </w:p>
          <w:p w:rsidR="00A5252F" w:rsidRPr="00C66BCF" w:rsidRDefault="00A5252F" w:rsidP="007C4719">
            <w:pPr>
              <w:jc w:val="center"/>
              <w:cnfStyle w:val="000000010000"/>
            </w:pPr>
            <w:r>
              <w:t>1h</w:t>
            </w:r>
          </w:p>
        </w:tc>
        <w:tc>
          <w:tcPr>
            <w:tcW w:w="1243" w:type="dxa"/>
          </w:tcPr>
          <w:p w:rsidR="00A5252F" w:rsidRPr="00C66BCF" w:rsidRDefault="00A5252F" w:rsidP="007C4719">
            <w:pPr>
              <w:jc w:val="center"/>
              <w:cnfStyle w:val="000000010000"/>
            </w:pPr>
            <w:r w:rsidRPr="00C66BCF">
              <w:t>0h</w:t>
            </w:r>
          </w:p>
          <w:p w:rsidR="00A5252F" w:rsidRPr="00C66BCF" w:rsidRDefault="00A5252F" w:rsidP="007C4719">
            <w:pPr>
              <w:jc w:val="center"/>
              <w:cnfStyle w:val="000000010000"/>
            </w:pPr>
            <w:r w:rsidRPr="00C66BCF">
              <w:t>0h</w:t>
            </w:r>
          </w:p>
        </w:tc>
        <w:tc>
          <w:tcPr>
            <w:tcW w:w="1373" w:type="dxa"/>
          </w:tcPr>
          <w:p w:rsidR="00A5252F" w:rsidRPr="00C66BCF" w:rsidRDefault="00A5252F" w:rsidP="007C4719">
            <w:pPr>
              <w:jc w:val="center"/>
              <w:cnfStyle w:val="000000010000"/>
            </w:pPr>
          </w:p>
        </w:tc>
      </w:tr>
      <w:tr w:rsidR="00A5252F" w:rsidTr="00306BCC">
        <w:trPr>
          <w:cnfStyle w:val="000000100000"/>
        </w:trPr>
        <w:tc>
          <w:tcPr>
            <w:cnfStyle w:val="001000000000"/>
            <w:tcW w:w="1362" w:type="dxa"/>
          </w:tcPr>
          <w:p w:rsidR="00A5252F" w:rsidRPr="00C66BCF" w:rsidRDefault="00A5252F" w:rsidP="007C4719">
            <w:pPr>
              <w:jc w:val="center"/>
            </w:pPr>
            <w:r w:rsidRPr="00C66BCF">
              <w:t>02/10</w:t>
            </w:r>
          </w:p>
        </w:tc>
        <w:tc>
          <w:tcPr>
            <w:tcW w:w="2549" w:type="dxa"/>
          </w:tcPr>
          <w:p w:rsidR="00A5252F" w:rsidRPr="00C66BCF" w:rsidRDefault="00A5252F" w:rsidP="007C4719">
            <w:pPr>
              <w:cnfStyle w:val="000000100000"/>
            </w:pPr>
            <w:r w:rsidRPr="00C66BCF">
              <w:t xml:space="preserve">- Réunion </w:t>
            </w:r>
            <w:r>
              <w:t>qualité</w:t>
            </w:r>
          </w:p>
          <w:p w:rsidR="00A5252F" w:rsidRPr="00C66BCF" w:rsidRDefault="00A5252F" w:rsidP="007C4719">
            <w:pPr>
              <w:cnfStyle w:val="000000100000"/>
            </w:pPr>
            <w:r w:rsidRPr="00C66BCF">
              <w:t xml:space="preserve">- </w:t>
            </w:r>
            <w:r>
              <w:t>Rédaction documents modèles</w:t>
            </w:r>
          </w:p>
        </w:tc>
        <w:tc>
          <w:tcPr>
            <w:tcW w:w="1442" w:type="dxa"/>
          </w:tcPr>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r>
              <w:t>1</w:t>
            </w:r>
            <w:r w:rsidRPr="00C66BCF">
              <w:t>h</w:t>
            </w:r>
          </w:p>
        </w:tc>
        <w:tc>
          <w:tcPr>
            <w:tcW w:w="1319" w:type="dxa"/>
          </w:tcPr>
          <w:p w:rsidR="00A5252F" w:rsidRPr="00C66BCF" w:rsidRDefault="00A5252F" w:rsidP="007C4719">
            <w:pPr>
              <w:jc w:val="center"/>
              <w:cnfStyle w:val="000000100000"/>
            </w:pPr>
            <w:r>
              <w:t>2</w:t>
            </w:r>
            <w:r w:rsidRPr="00C66BCF">
              <w:t>h</w:t>
            </w:r>
          </w:p>
          <w:p w:rsidR="00A5252F" w:rsidRPr="00C66BCF" w:rsidRDefault="00A5252F" w:rsidP="007C4719">
            <w:pPr>
              <w:jc w:val="center"/>
              <w:cnfStyle w:val="000000100000"/>
            </w:pPr>
            <w:r>
              <w:t>2</w:t>
            </w:r>
            <w:r w:rsidRPr="00C66BCF">
              <w:t>h</w:t>
            </w:r>
          </w:p>
        </w:tc>
        <w:tc>
          <w:tcPr>
            <w:tcW w:w="1243" w:type="dxa"/>
          </w:tcPr>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306BCC">
        <w:trPr>
          <w:cnfStyle w:val="000000010000"/>
        </w:trPr>
        <w:tc>
          <w:tcPr>
            <w:cnfStyle w:val="001000000000"/>
            <w:tcW w:w="1362" w:type="dxa"/>
          </w:tcPr>
          <w:p w:rsidR="00A5252F" w:rsidRPr="00C66BCF" w:rsidRDefault="00A5252F" w:rsidP="007C4719">
            <w:pPr>
              <w:jc w:val="center"/>
            </w:pPr>
            <w:r w:rsidRPr="00C66BCF">
              <w:t>09/10</w:t>
            </w:r>
          </w:p>
        </w:tc>
        <w:tc>
          <w:tcPr>
            <w:tcW w:w="2549" w:type="dxa"/>
          </w:tcPr>
          <w:p w:rsidR="00A5252F" w:rsidRDefault="00A5252F" w:rsidP="007C4719">
            <w:pPr>
              <w:cnfStyle w:val="000000010000"/>
            </w:pPr>
            <w:r w:rsidRPr="00C66BCF">
              <w:t xml:space="preserve">- </w:t>
            </w:r>
            <w:r>
              <w:t>Dossier de conception général (tous modules)</w:t>
            </w:r>
          </w:p>
          <w:p w:rsidR="00A5252F" w:rsidRDefault="00A5252F" w:rsidP="007C4719">
            <w:pPr>
              <w:cnfStyle w:val="000000010000"/>
            </w:pPr>
            <w:r>
              <w:t>- Réunion qualité</w:t>
            </w:r>
          </w:p>
          <w:p w:rsidR="00A5252F" w:rsidRPr="00C66BCF" w:rsidRDefault="00A5252F" w:rsidP="007C4719">
            <w:pPr>
              <w:cnfStyle w:val="000000010000"/>
            </w:pPr>
            <w:r>
              <w:t>- Actions qualité</w:t>
            </w:r>
          </w:p>
        </w:tc>
        <w:tc>
          <w:tcPr>
            <w:tcW w:w="1442" w:type="dxa"/>
          </w:tcPr>
          <w:p w:rsidR="00A5252F" w:rsidRDefault="00A5252F" w:rsidP="007C4719">
            <w:pPr>
              <w:jc w:val="center"/>
              <w:cnfStyle w:val="000000010000"/>
            </w:pPr>
            <w:r>
              <w:t>3h</w:t>
            </w:r>
          </w:p>
          <w:p w:rsidR="00A5252F" w:rsidRDefault="00A5252F" w:rsidP="007C4719">
            <w:pPr>
              <w:jc w:val="center"/>
              <w:cnfStyle w:val="000000010000"/>
            </w:pPr>
          </w:p>
          <w:p w:rsidR="00A5252F" w:rsidRDefault="00A5252F" w:rsidP="007C4719">
            <w:pPr>
              <w:jc w:val="center"/>
              <w:cnfStyle w:val="000000010000"/>
            </w:pPr>
            <w:r>
              <w:t>1h</w:t>
            </w:r>
          </w:p>
          <w:p w:rsidR="00A5252F" w:rsidRPr="00C66BCF" w:rsidRDefault="00A5252F" w:rsidP="007C4719">
            <w:pPr>
              <w:jc w:val="center"/>
              <w:cnfStyle w:val="000000010000"/>
            </w:pPr>
            <w:r>
              <w:t>2h</w:t>
            </w:r>
          </w:p>
        </w:tc>
        <w:tc>
          <w:tcPr>
            <w:tcW w:w="1319" w:type="dxa"/>
          </w:tcPr>
          <w:p w:rsidR="00A5252F" w:rsidRPr="00977B3C" w:rsidRDefault="00A5252F" w:rsidP="007C4719">
            <w:pPr>
              <w:jc w:val="center"/>
              <w:cnfStyle w:val="000000010000"/>
            </w:pPr>
            <w:r w:rsidRPr="00977B3C">
              <w:t>3h</w:t>
            </w:r>
          </w:p>
          <w:p w:rsidR="00A5252F" w:rsidRPr="00977B3C" w:rsidRDefault="00A5252F" w:rsidP="007C4719">
            <w:pPr>
              <w:jc w:val="center"/>
              <w:cnfStyle w:val="000000010000"/>
            </w:pPr>
          </w:p>
          <w:p w:rsidR="00A5252F" w:rsidRDefault="00A5252F" w:rsidP="007C4719">
            <w:pPr>
              <w:jc w:val="center"/>
              <w:cnfStyle w:val="000000010000"/>
            </w:pPr>
            <w:r w:rsidRPr="00977B3C">
              <w:t>30min</w:t>
            </w:r>
          </w:p>
          <w:p w:rsidR="00A5252F" w:rsidRPr="00977B3C" w:rsidRDefault="00A5252F" w:rsidP="007C4719">
            <w:pPr>
              <w:jc w:val="center"/>
              <w:cnfStyle w:val="000000010000"/>
            </w:pPr>
            <w:r>
              <w:t>2h30</w:t>
            </w:r>
          </w:p>
        </w:tc>
        <w:tc>
          <w:tcPr>
            <w:tcW w:w="1243" w:type="dxa"/>
          </w:tcPr>
          <w:p w:rsidR="00A5252F" w:rsidRDefault="00A5252F" w:rsidP="007C4719">
            <w:pPr>
              <w:jc w:val="center"/>
              <w:cnfStyle w:val="000000010000"/>
            </w:pPr>
            <w:r>
              <w:t>0h</w:t>
            </w:r>
          </w:p>
          <w:p w:rsidR="00A5252F" w:rsidRDefault="00A5252F" w:rsidP="007C4719">
            <w:pPr>
              <w:jc w:val="center"/>
              <w:cnfStyle w:val="000000010000"/>
            </w:pPr>
          </w:p>
          <w:p w:rsidR="00A5252F" w:rsidRDefault="00A5252F" w:rsidP="007C4719">
            <w:pPr>
              <w:jc w:val="center"/>
              <w:cnfStyle w:val="000000010000"/>
            </w:pPr>
            <w:r>
              <w:t>0h</w:t>
            </w:r>
          </w:p>
          <w:p w:rsidR="00A5252F" w:rsidRPr="00C66BCF" w:rsidRDefault="00A5252F" w:rsidP="007C4719">
            <w:pPr>
              <w:jc w:val="center"/>
              <w:cnfStyle w:val="000000010000"/>
            </w:pPr>
            <w:r>
              <w:t>0h</w:t>
            </w:r>
          </w:p>
        </w:tc>
        <w:tc>
          <w:tcPr>
            <w:tcW w:w="1373" w:type="dxa"/>
          </w:tcPr>
          <w:p w:rsidR="00A5252F" w:rsidRPr="00C66BCF" w:rsidRDefault="00A5252F" w:rsidP="007C4719">
            <w:pPr>
              <w:jc w:val="center"/>
              <w:cnfStyle w:val="000000010000"/>
            </w:pPr>
          </w:p>
        </w:tc>
      </w:tr>
      <w:tr w:rsidR="00A5252F" w:rsidTr="00306BCC">
        <w:trPr>
          <w:cnfStyle w:val="000000100000"/>
        </w:trPr>
        <w:tc>
          <w:tcPr>
            <w:cnfStyle w:val="001000000000"/>
            <w:tcW w:w="1362" w:type="dxa"/>
          </w:tcPr>
          <w:p w:rsidR="00A5252F" w:rsidRPr="00C66BCF" w:rsidRDefault="00A5252F" w:rsidP="007C4719">
            <w:pPr>
              <w:jc w:val="center"/>
            </w:pPr>
            <w:r>
              <w:t>16/10</w:t>
            </w:r>
          </w:p>
        </w:tc>
        <w:tc>
          <w:tcPr>
            <w:tcW w:w="2549" w:type="dxa"/>
          </w:tcPr>
          <w:p w:rsidR="00A5252F" w:rsidRDefault="00A5252F" w:rsidP="007C4719">
            <w:pPr>
              <w:cnfStyle w:val="000000100000"/>
            </w:pPr>
            <w:r>
              <w:t>-Rédaction/mise en forme du document de conception globale</w:t>
            </w:r>
          </w:p>
          <w:p w:rsidR="00A5252F" w:rsidRDefault="00A5252F" w:rsidP="007C4719">
            <w:pPr>
              <w:cnfStyle w:val="000000100000"/>
            </w:pPr>
            <w:r>
              <w:t>-Réunion Chefs qualité</w:t>
            </w:r>
          </w:p>
          <w:p w:rsidR="00A5252F" w:rsidRPr="00C66BCF" w:rsidRDefault="00A5252F" w:rsidP="007C4719">
            <w:pPr>
              <w:cnfStyle w:val="000000100000"/>
            </w:pPr>
            <w:r>
              <w:t>-Actions qualité</w:t>
            </w:r>
          </w:p>
        </w:tc>
        <w:tc>
          <w:tcPr>
            <w:tcW w:w="1442" w:type="dxa"/>
          </w:tcPr>
          <w:p w:rsidR="00A5252F" w:rsidRDefault="00A5252F" w:rsidP="007C4719">
            <w:pPr>
              <w:jc w:val="center"/>
              <w:cnfStyle w:val="000000100000"/>
            </w:pPr>
            <w:r>
              <w:t>2h</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1h</w:t>
            </w:r>
          </w:p>
          <w:p w:rsidR="00A5252F" w:rsidRDefault="00A5252F" w:rsidP="007C4719">
            <w:pPr>
              <w:jc w:val="center"/>
              <w:cnfStyle w:val="000000100000"/>
            </w:pPr>
            <w:r>
              <w:t>30min</w:t>
            </w:r>
          </w:p>
        </w:tc>
        <w:tc>
          <w:tcPr>
            <w:tcW w:w="1319" w:type="dxa"/>
          </w:tcPr>
          <w:p w:rsidR="00A5252F" w:rsidRDefault="00A5252F" w:rsidP="007C4719">
            <w:pPr>
              <w:jc w:val="center"/>
              <w:cnfStyle w:val="000000100000"/>
            </w:pPr>
            <w:r>
              <w:t>2h30</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30min</w:t>
            </w:r>
          </w:p>
          <w:p w:rsidR="00A5252F" w:rsidRPr="00977B3C" w:rsidRDefault="00A5252F" w:rsidP="007C4719">
            <w:pPr>
              <w:jc w:val="center"/>
              <w:cnfStyle w:val="000000100000"/>
            </w:pPr>
            <w:r>
              <w:t>1h</w:t>
            </w:r>
          </w:p>
        </w:tc>
        <w:tc>
          <w:tcPr>
            <w:tcW w:w="1243" w:type="dxa"/>
          </w:tcPr>
          <w:p w:rsidR="00A5252F" w:rsidRDefault="00A5252F" w:rsidP="007C4719">
            <w:pPr>
              <w:jc w:val="center"/>
              <w:cnfStyle w:val="000000100000"/>
            </w:pPr>
            <w:r>
              <w:t>0h</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Pr="00C66BCF" w:rsidRDefault="00A5252F" w:rsidP="007C4719">
            <w:pPr>
              <w:jc w:val="center"/>
              <w:cnfStyle w:val="000000100000"/>
            </w:pPr>
          </w:p>
        </w:tc>
      </w:tr>
      <w:tr w:rsidR="00A5252F" w:rsidTr="00306BCC">
        <w:trPr>
          <w:cnfStyle w:val="000000010000"/>
        </w:trPr>
        <w:tc>
          <w:tcPr>
            <w:cnfStyle w:val="001000000000"/>
            <w:tcW w:w="1362" w:type="dxa"/>
          </w:tcPr>
          <w:p w:rsidR="00A5252F" w:rsidRPr="00C66BCF" w:rsidRDefault="00A5252F" w:rsidP="007C4719">
            <w:pPr>
              <w:jc w:val="center"/>
            </w:pPr>
            <w:r>
              <w:t>23/10</w:t>
            </w:r>
          </w:p>
        </w:tc>
        <w:tc>
          <w:tcPr>
            <w:tcW w:w="2549" w:type="dxa"/>
          </w:tcPr>
          <w:p w:rsidR="00A5252F" w:rsidRDefault="00A5252F" w:rsidP="007C4719">
            <w:pPr>
              <w:cnfStyle w:val="000000010000"/>
            </w:pPr>
            <w:r>
              <w:t>-Analyse de risque</w:t>
            </w:r>
          </w:p>
          <w:p w:rsidR="00A5252F" w:rsidRDefault="00A5252F" w:rsidP="007C4719">
            <w:pPr>
              <w:cnfStyle w:val="000000010000"/>
            </w:pPr>
            <w:r>
              <w:t>-Actions qualité</w:t>
            </w:r>
          </w:p>
          <w:p w:rsidR="00A5252F" w:rsidRPr="00C66BCF" w:rsidRDefault="00A5252F" w:rsidP="007C4719">
            <w:pPr>
              <w:cnfStyle w:val="000000010000"/>
            </w:pPr>
            <w:r>
              <w:t>-Réunion Module</w:t>
            </w:r>
          </w:p>
        </w:tc>
        <w:tc>
          <w:tcPr>
            <w:tcW w:w="1442"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Default="00A5252F" w:rsidP="007C4719">
            <w:pPr>
              <w:jc w:val="center"/>
              <w:cnfStyle w:val="000000010000"/>
            </w:pPr>
            <w:r>
              <w:t>1h</w:t>
            </w:r>
          </w:p>
        </w:tc>
        <w:tc>
          <w:tcPr>
            <w:tcW w:w="1319"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Pr="00977B3C" w:rsidRDefault="00A5252F" w:rsidP="007C4719">
            <w:pPr>
              <w:jc w:val="center"/>
              <w:cnfStyle w:val="000000010000"/>
            </w:pPr>
            <w:r>
              <w:t>1h</w:t>
            </w:r>
          </w:p>
        </w:tc>
        <w:tc>
          <w:tcPr>
            <w:tcW w:w="1243"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Default="00A5252F" w:rsidP="007C4719">
            <w:pPr>
              <w:jc w:val="center"/>
              <w:cnfStyle w:val="000000010000"/>
            </w:pPr>
            <w:r>
              <w:t>0h</w:t>
            </w:r>
          </w:p>
        </w:tc>
        <w:tc>
          <w:tcPr>
            <w:tcW w:w="1373" w:type="dxa"/>
          </w:tcPr>
          <w:p w:rsidR="00A5252F" w:rsidRPr="00C66BCF" w:rsidRDefault="00A5252F" w:rsidP="007C4719">
            <w:pPr>
              <w:jc w:val="center"/>
              <w:cnfStyle w:val="000000010000"/>
            </w:pPr>
          </w:p>
        </w:tc>
      </w:tr>
      <w:tr w:rsidR="00A5252F" w:rsidTr="00306BCC">
        <w:trPr>
          <w:cnfStyle w:val="000000100000"/>
        </w:trPr>
        <w:tc>
          <w:tcPr>
            <w:cnfStyle w:val="001000000000"/>
            <w:tcW w:w="1362" w:type="dxa"/>
          </w:tcPr>
          <w:p w:rsidR="00A5252F" w:rsidRDefault="00A5252F" w:rsidP="007C4719">
            <w:pPr>
              <w:jc w:val="center"/>
            </w:pPr>
            <w:r>
              <w:t>06/11</w:t>
            </w:r>
          </w:p>
        </w:tc>
        <w:tc>
          <w:tcPr>
            <w:tcW w:w="2549"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42"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319"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43"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Pr="00C66BCF" w:rsidRDefault="00A5252F" w:rsidP="007C4719">
            <w:pPr>
              <w:jc w:val="center"/>
              <w:cnfStyle w:val="000000100000"/>
            </w:pPr>
          </w:p>
        </w:tc>
      </w:tr>
      <w:tr w:rsidR="007C6DD7" w:rsidTr="00306BCC">
        <w:trPr>
          <w:cnfStyle w:val="000000010000"/>
        </w:trPr>
        <w:tc>
          <w:tcPr>
            <w:cnfStyle w:val="001000000000"/>
            <w:tcW w:w="1362" w:type="dxa"/>
          </w:tcPr>
          <w:p w:rsidR="007C6DD7" w:rsidRDefault="007C6DD7" w:rsidP="007C4719">
            <w:pPr>
              <w:jc w:val="center"/>
            </w:pPr>
            <w:r>
              <w:t>13/11</w:t>
            </w:r>
          </w:p>
        </w:tc>
        <w:tc>
          <w:tcPr>
            <w:tcW w:w="2549" w:type="dxa"/>
          </w:tcPr>
          <w:p w:rsidR="007C6DD7" w:rsidRDefault="007C6DD7" w:rsidP="007C4719">
            <w:pPr>
              <w:cnfStyle w:val="000000010000"/>
            </w:pPr>
            <w:r>
              <w:t>-Développement</w:t>
            </w:r>
          </w:p>
          <w:p w:rsidR="007C6DD7" w:rsidRDefault="007C6DD7" w:rsidP="007C4719">
            <w:pPr>
              <w:cnfStyle w:val="000000010000"/>
            </w:pPr>
            <w:r>
              <w:t>(</w:t>
            </w:r>
            <w:proofErr w:type="spellStart"/>
            <w:r>
              <w:t>sendInvitMsg</w:t>
            </w:r>
            <w:proofErr w:type="spellEnd"/>
            <w:r>
              <w:t xml:space="preserve"> &amp; </w:t>
            </w:r>
            <w:proofErr w:type="spellStart"/>
            <w:r>
              <w:t>sendAnswerMsg</w:t>
            </w:r>
            <w:proofErr w:type="spellEnd"/>
            <w:r>
              <w:t>)</w:t>
            </w:r>
          </w:p>
          <w:p w:rsidR="007C6DD7" w:rsidRDefault="007C6DD7" w:rsidP="007C4719">
            <w:pPr>
              <w:cnfStyle w:val="000000010000"/>
            </w:pPr>
            <w:r>
              <w:t>-Rédaction Actions qualités du PMP</w:t>
            </w:r>
          </w:p>
        </w:tc>
        <w:tc>
          <w:tcPr>
            <w:tcW w:w="1442" w:type="dxa"/>
          </w:tcPr>
          <w:p w:rsidR="007C6DD7" w:rsidRDefault="007C6DD7" w:rsidP="007C4719">
            <w:pPr>
              <w:jc w:val="center"/>
              <w:cnfStyle w:val="000000010000"/>
            </w:pPr>
            <w:r>
              <w:t>1h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2h</w:t>
            </w:r>
          </w:p>
        </w:tc>
        <w:tc>
          <w:tcPr>
            <w:tcW w:w="1319" w:type="dxa"/>
          </w:tcPr>
          <w:p w:rsidR="007C6DD7" w:rsidRDefault="007C6DD7" w:rsidP="007C4719">
            <w:pPr>
              <w:jc w:val="center"/>
              <w:cnfStyle w:val="000000010000"/>
            </w:pPr>
            <w:r>
              <w:t>2h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2h</w:t>
            </w:r>
          </w:p>
        </w:tc>
        <w:tc>
          <w:tcPr>
            <w:tcW w:w="1243" w:type="dxa"/>
          </w:tcPr>
          <w:p w:rsidR="007C6DD7" w:rsidRDefault="007C6DD7" w:rsidP="007C4719">
            <w:pPr>
              <w:jc w:val="center"/>
              <w:cnfStyle w:val="000000010000"/>
            </w:pPr>
            <w:r>
              <w:t>0h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0h</w:t>
            </w:r>
          </w:p>
        </w:tc>
        <w:tc>
          <w:tcPr>
            <w:tcW w:w="1373" w:type="dxa"/>
          </w:tcPr>
          <w:p w:rsidR="007C6DD7" w:rsidRPr="00C66BCF" w:rsidRDefault="007C6DD7" w:rsidP="007C4719">
            <w:pPr>
              <w:jc w:val="center"/>
              <w:cnfStyle w:val="000000010000"/>
            </w:pPr>
          </w:p>
        </w:tc>
      </w:tr>
      <w:tr w:rsidR="008B25D2" w:rsidTr="00306BCC">
        <w:trPr>
          <w:cnfStyle w:val="000000100000"/>
        </w:trPr>
        <w:tc>
          <w:tcPr>
            <w:cnfStyle w:val="001000000000"/>
            <w:tcW w:w="1362" w:type="dxa"/>
          </w:tcPr>
          <w:p w:rsidR="008B25D2" w:rsidRDefault="008B25D2" w:rsidP="007C4719">
            <w:pPr>
              <w:jc w:val="center"/>
            </w:pPr>
            <w:r>
              <w:t>20/11</w:t>
            </w:r>
          </w:p>
        </w:tc>
        <w:tc>
          <w:tcPr>
            <w:tcW w:w="2549" w:type="dxa"/>
          </w:tcPr>
          <w:p w:rsidR="008B25D2" w:rsidRDefault="008B25D2" w:rsidP="007C4719">
            <w:pPr>
              <w:cnfStyle w:val="000000100000"/>
            </w:pPr>
            <w:r>
              <w:t>-Rédaction analyse de risque du PMP</w:t>
            </w:r>
          </w:p>
        </w:tc>
        <w:tc>
          <w:tcPr>
            <w:tcW w:w="1442" w:type="dxa"/>
          </w:tcPr>
          <w:p w:rsidR="008B25D2" w:rsidRDefault="008B25D2" w:rsidP="007C4719">
            <w:pPr>
              <w:jc w:val="center"/>
              <w:cnfStyle w:val="000000100000"/>
            </w:pPr>
            <w:r>
              <w:t>3h</w:t>
            </w:r>
          </w:p>
        </w:tc>
        <w:tc>
          <w:tcPr>
            <w:tcW w:w="1319" w:type="dxa"/>
          </w:tcPr>
          <w:p w:rsidR="008B25D2" w:rsidRDefault="008B25D2" w:rsidP="007C4719">
            <w:pPr>
              <w:jc w:val="center"/>
              <w:cnfStyle w:val="000000100000"/>
            </w:pPr>
            <w:r>
              <w:t>3h</w:t>
            </w:r>
          </w:p>
        </w:tc>
        <w:tc>
          <w:tcPr>
            <w:tcW w:w="1243" w:type="dxa"/>
          </w:tcPr>
          <w:p w:rsidR="008B25D2" w:rsidRDefault="008B25D2" w:rsidP="007C4719">
            <w:pPr>
              <w:jc w:val="center"/>
              <w:cnfStyle w:val="000000100000"/>
            </w:pPr>
            <w:r>
              <w:t>0h</w:t>
            </w:r>
          </w:p>
        </w:tc>
        <w:tc>
          <w:tcPr>
            <w:tcW w:w="1373" w:type="dxa"/>
          </w:tcPr>
          <w:p w:rsidR="008B25D2" w:rsidRPr="00C66BCF" w:rsidRDefault="008B25D2" w:rsidP="007C4719">
            <w:pPr>
              <w:jc w:val="center"/>
              <w:cnfStyle w:val="000000100000"/>
            </w:pPr>
          </w:p>
        </w:tc>
      </w:tr>
      <w:tr w:rsidR="00632311" w:rsidTr="00306BCC">
        <w:trPr>
          <w:cnfStyle w:val="000000010000"/>
        </w:trPr>
        <w:tc>
          <w:tcPr>
            <w:cnfStyle w:val="001000000000"/>
            <w:tcW w:w="1362" w:type="dxa"/>
          </w:tcPr>
          <w:p w:rsidR="00632311" w:rsidRDefault="00632311" w:rsidP="007C4719">
            <w:pPr>
              <w:jc w:val="center"/>
            </w:pPr>
            <w:r>
              <w:t>27/11</w:t>
            </w:r>
          </w:p>
        </w:tc>
        <w:tc>
          <w:tcPr>
            <w:tcW w:w="2549" w:type="dxa"/>
          </w:tcPr>
          <w:p w:rsidR="00632311" w:rsidRDefault="00632311" w:rsidP="007C4719">
            <w:pPr>
              <w:cnfStyle w:val="000000010000"/>
            </w:pPr>
            <w:r>
              <w:t>-Doc Utilisateur</w:t>
            </w:r>
          </w:p>
          <w:p w:rsidR="00632311" w:rsidRDefault="00632311" w:rsidP="007C4719">
            <w:pPr>
              <w:cnfStyle w:val="000000010000"/>
            </w:pPr>
            <w:r>
              <w:t>-Etude technique compression image profil</w:t>
            </w:r>
          </w:p>
        </w:tc>
        <w:tc>
          <w:tcPr>
            <w:tcW w:w="1442" w:type="dxa"/>
          </w:tcPr>
          <w:p w:rsidR="00632311" w:rsidRDefault="00632311" w:rsidP="007C4719">
            <w:pPr>
              <w:jc w:val="center"/>
              <w:cnfStyle w:val="000000010000"/>
            </w:pPr>
            <w:r>
              <w:t>2h</w:t>
            </w:r>
          </w:p>
          <w:p w:rsidR="00632311" w:rsidRDefault="00632311" w:rsidP="007C4719">
            <w:pPr>
              <w:jc w:val="center"/>
              <w:cnfStyle w:val="000000010000"/>
            </w:pPr>
            <w:r>
              <w:t>1h</w:t>
            </w:r>
          </w:p>
        </w:tc>
        <w:tc>
          <w:tcPr>
            <w:tcW w:w="1319" w:type="dxa"/>
          </w:tcPr>
          <w:p w:rsidR="00632311" w:rsidRDefault="00632311" w:rsidP="007C4719">
            <w:pPr>
              <w:jc w:val="center"/>
              <w:cnfStyle w:val="000000010000"/>
            </w:pPr>
            <w:r>
              <w:t>1h</w:t>
            </w:r>
          </w:p>
          <w:p w:rsidR="00632311" w:rsidRDefault="00632311" w:rsidP="007C4719">
            <w:pPr>
              <w:jc w:val="center"/>
              <w:cnfStyle w:val="000000010000"/>
            </w:pPr>
            <w:r>
              <w:t>2h</w:t>
            </w:r>
          </w:p>
        </w:tc>
        <w:tc>
          <w:tcPr>
            <w:tcW w:w="1243" w:type="dxa"/>
          </w:tcPr>
          <w:p w:rsidR="00632311" w:rsidRDefault="00632311" w:rsidP="007C4719">
            <w:pPr>
              <w:jc w:val="center"/>
              <w:cnfStyle w:val="000000010000"/>
            </w:pPr>
            <w:r>
              <w:t>0h</w:t>
            </w:r>
          </w:p>
          <w:p w:rsidR="00632311" w:rsidRDefault="00632311" w:rsidP="007C4719">
            <w:pPr>
              <w:jc w:val="center"/>
              <w:cnfStyle w:val="000000010000"/>
            </w:pPr>
            <w:r>
              <w:t>0h</w:t>
            </w:r>
          </w:p>
        </w:tc>
        <w:tc>
          <w:tcPr>
            <w:tcW w:w="1373" w:type="dxa"/>
          </w:tcPr>
          <w:p w:rsidR="00632311" w:rsidRPr="00C66BCF" w:rsidRDefault="00632311" w:rsidP="007C4719">
            <w:pPr>
              <w:jc w:val="center"/>
              <w:cnfStyle w:val="000000010000"/>
            </w:pPr>
          </w:p>
        </w:tc>
      </w:tr>
      <w:tr w:rsidR="00632311" w:rsidTr="00306BCC">
        <w:trPr>
          <w:cnfStyle w:val="000000100000"/>
        </w:trPr>
        <w:tc>
          <w:tcPr>
            <w:cnfStyle w:val="001000000000"/>
            <w:tcW w:w="1362" w:type="dxa"/>
          </w:tcPr>
          <w:p w:rsidR="00632311" w:rsidRDefault="00632311" w:rsidP="007C4719">
            <w:pPr>
              <w:jc w:val="center"/>
            </w:pPr>
            <w:r>
              <w:t>04/12</w:t>
            </w:r>
          </w:p>
        </w:tc>
        <w:tc>
          <w:tcPr>
            <w:tcW w:w="2549" w:type="dxa"/>
          </w:tcPr>
          <w:p w:rsidR="00632311" w:rsidRDefault="00632311" w:rsidP="007C4719">
            <w:pPr>
              <w:cnfStyle w:val="000000100000"/>
            </w:pPr>
            <w:r>
              <w:t>-Intégration</w:t>
            </w:r>
          </w:p>
        </w:tc>
        <w:tc>
          <w:tcPr>
            <w:tcW w:w="1442" w:type="dxa"/>
          </w:tcPr>
          <w:p w:rsidR="00632311" w:rsidRDefault="00632311" w:rsidP="007C4719">
            <w:pPr>
              <w:jc w:val="center"/>
              <w:cnfStyle w:val="000000100000"/>
            </w:pPr>
            <w:r>
              <w:t>3h</w:t>
            </w:r>
          </w:p>
        </w:tc>
        <w:tc>
          <w:tcPr>
            <w:tcW w:w="1319" w:type="dxa"/>
          </w:tcPr>
          <w:p w:rsidR="00632311" w:rsidRDefault="00632311" w:rsidP="007C4719">
            <w:pPr>
              <w:jc w:val="center"/>
              <w:cnfStyle w:val="000000100000"/>
            </w:pPr>
            <w:r>
              <w:t>3h</w:t>
            </w:r>
          </w:p>
        </w:tc>
        <w:tc>
          <w:tcPr>
            <w:tcW w:w="1243" w:type="dxa"/>
          </w:tcPr>
          <w:p w:rsidR="00632311" w:rsidRDefault="00632311" w:rsidP="007C4719">
            <w:pPr>
              <w:jc w:val="center"/>
              <w:cnfStyle w:val="000000100000"/>
            </w:pPr>
            <w:r>
              <w:t>0h</w:t>
            </w:r>
          </w:p>
        </w:tc>
        <w:tc>
          <w:tcPr>
            <w:tcW w:w="1373" w:type="dxa"/>
          </w:tcPr>
          <w:p w:rsidR="00632311" w:rsidRPr="00C66BCF" w:rsidRDefault="00632311" w:rsidP="007C4719">
            <w:pPr>
              <w:jc w:val="center"/>
              <w:cnfStyle w:val="000000100000"/>
            </w:pPr>
          </w:p>
        </w:tc>
      </w:tr>
      <w:tr w:rsidR="00306BCC" w:rsidTr="00306BCC">
        <w:trPr>
          <w:cnfStyle w:val="000000010000"/>
        </w:trPr>
        <w:tc>
          <w:tcPr>
            <w:cnfStyle w:val="001000000000"/>
            <w:tcW w:w="1362" w:type="dxa"/>
          </w:tcPr>
          <w:p w:rsidR="00306BCC" w:rsidRDefault="00306BCC" w:rsidP="00306BCC">
            <w:pPr>
              <w:jc w:val="center"/>
            </w:pPr>
            <w:r>
              <w:t>11/12</w:t>
            </w:r>
          </w:p>
        </w:tc>
        <w:tc>
          <w:tcPr>
            <w:tcW w:w="2549" w:type="dxa"/>
          </w:tcPr>
          <w:p w:rsidR="00306BCC" w:rsidRDefault="00306BCC" w:rsidP="00306BCC">
            <w:pPr>
              <w:cnfStyle w:val="000000010000"/>
            </w:pPr>
            <w:r>
              <w:t>-Intégration</w:t>
            </w:r>
          </w:p>
        </w:tc>
        <w:tc>
          <w:tcPr>
            <w:tcW w:w="1442" w:type="dxa"/>
          </w:tcPr>
          <w:p w:rsidR="00306BCC" w:rsidRDefault="00306BCC" w:rsidP="00306BCC">
            <w:pPr>
              <w:jc w:val="center"/>
              <w:cnfStyle w:val="000000010000"/>
            </w:pPr>
            <w:r>
              <w:t>3h</w:t>
            </w:r>
          </w:p>
        </w:tc>
        <w:tc>
          <w:tcPr>
            <w:tcW w:w="1319" w:type="dxa"/>
          </w:tcPr>
          <w:p w:rsidR="00306BCC" w:rsidRDefault="00306BCC" w:rsidP="00306BCC">
            <w:pPr>
              <w:jc w:val="center"/>
              <w:cnfStyle w:val="000000010000"/>
            </w:pPr>
            <w:r>
              <w:t>Absente</w:t>
            </w:r>
          </w:p>
        </w:tc>
        <w:tc>
          <w:tcPr>
            <w:tcW w:w="1243" w:type="dxa"/>
          </w:tcPr>
          <w:p w:rsidR="00306BCC" w:rsidRDefault="00306BCC" w:rsidP="00306BCC">
            <w:pPr>
              <w:jc w:val="center"/>
              <w:cnfStyle w:val="000000010000"/>
            </w:pPr>
            <w:r>
              <w:t>0h</w:t>
            </w:r>
          </w:p>
        </w:tc>
        <w:tc>
          <w:tcPr>
            <w:tcW w:w="1373" w:type="dxa"/>
          </w:tcPr>
          <w:p w:rsidR="00306BCC" w:rsidRDefault="00306BCC" w:rsidP="00306BCC">
            <w:pPr>
              <w:jc w:val="center"/>
              <w:cnfStyle w:val="000000010000"/>
            </w:pPr>
          </w:p>
        </w:tc>
      </w:tr>
      <w:tr w:rsidR="00306BCC" w:rsidTr="00306BCC">
        <w:trPr>
          <w:cnfStyle w:val="000000100000"/>
        </w:trPr>
        <w:tc>
          <w:tcPr>
            <w:cnfStyle w:val="001000000000"/>
            <w:tcW w:w="1362" w:type="dxa"/>
          </w:tcPr>
          <w:p w:rsidR="00306BCC" w:rsidRDefault="00306BCC" w:rsidP="00306BCC">
            <w:pPr>
              <w:jc w:val="center"/>
            </w:pPr>
            <w:r>
              <w:t>18/12</w:t>
            </w:r>
          </w:p>
        </w:tc>
        <w:tc>
          <w:tcPr>
            <w:tcW w:w="2549" w:type="dxa"/>
          </w:tcPr>
          <w:p w:rsidR="00306BCC" w:rsidRDefault="00306BCC" w:rsidP="00306BCC">
            <w:pPr>
              <w:cnfStyle w:val="000000100000"/>
            </w:pPr>
            <w:r>
              <w:t>-Intégration</w:t>
            </w:r>
          </w:p>
        </w:tc>
        <w:tc>
          <w:tcPr>
            <w:tcW w:w="1442" w:type="dxa"/>
          </w:tcPr>
          <w:p w:rsidR="00306BCC" w:rsidRDefault="00306BCC" w:rsidP="00306BCC">
            <w:pPr>
              <w:jc w:val="center"/>
              <w:cnfStyle w:val="000000100000"/>
            </w:pPr>
            <w:r>
              <w:t>3h</w:t>
            </w:r>
          </w:p>
        </w:tc>
        <w:tc>
          <w:tcPr>
            <w:tcW w:w="1319" w:type="dxa"/>
          </w:tcPr>
          <w:p w:rsidR="00306BCC" w:rsidRDefault="00306BCC" w:rsidP="00306BCC">
            <w:pPr>
              <w:jc w:val="center"/>
              <w:cnfStyle w:val="000000100000"/>
            </w:pPr>
            <w:r>
              <w:t>3h</w:t>
            </w:r>
          </w:p>
        </w:tc>
        <w:tc>
          <w:tcPr>
            <w:tcW w:w="1243" w:type="dxa"/>
          </w:tcPr>
          <w:p w:rsidR="00306BCC" w:rsidRDefault="00306BCC" w:rsidP="00306BCC">
            <w:pPr>
              <w:jc w:val="center"/>
              <w:cnfStyle w:val="000000100000"/>
            </w:pPr>
            <w:r>
              <w:t>0h</w:t>
            </w:r>
          </w:p>
        </w:tc>
        <w:tc>
          <w:tcPr>
            <w:tcW w:w="1373" w:type="dxa"/>
          </w:tcPr>
          <w:p w:rsidR="00306BCC" w:rsidRDefault="00306BCC" w:rsidP="00306BCC">
            <w:pPr>
              <w:jc w:val="center"/>
              <w:cnfStyle w:val="000000100000"/>
            </w:pPr>
          </w:p>
        </w:tc>
      </w:tr>
    </w:tbl>
    <w:p w:rsidR="00EA4794" w:rsidRDefault="00EA4794"/>
    <w:p w:rsidR="00F95155" w:rsidRDefault="00F95155">
      <w:r>
        <w:br w:type="page"/>
      </w:r>
    </w:p>
    <w:p w:rsidR="00EA4794" w:rsidRPr="00FE4BC0" w:rsidRDefault="00EA4794" w:rsidP="00EA4794">
      <w:pPr>
        <w:pStyle w:val="Titre2"/>
      </w:pPr>
      <w:bookmarkStart w:id="86" w:name="_Toc341188929"/>
      <w:r>
        <w:lastRenderedPageBreak/>
        <w:t xml:space="preserve">Auto-notation </w:t>
      </w:r>
    </w:p>
    <w:p w:rsidR="00EA4794" w:rsidRDefault="00EA4794"/>
    <w:p w:rsidR="00EA4794" w:rsidRDefault="00EA4794" w:rsidP="00EA4794">
      <w:pPr>
        <w:ind w:firstLine="708"/>
      </w:pPr>
      <w:r>
        <w:t>Lors de l’auto-notation, chaque membre possédait 10 points et le partage a donc été établi de la façon suivante :</w:t>
      </w:r>
    </w:p>
    <w:p w:rsidR="00EA4794" w:rsidRDefault="00EA4794">
      <w:pPr>
        <w:rPr>
          <w:rFonts w:asciiTheme="majorHAnsi" w:eastAsiaTheme="majorEastAsia" w:hAnsiTheme="majorHAnsi" w:cstheme="majorBidi"/>
          <w:b/>
          <w:bCs/>
          <w:color w:val="548DD4" w:themeColor="text2" w:themeTint="99"/>
          <w:sz w:val="26"/>
          <w:szCs w:val="26"/>
        </w:rPr>
      </w:pPr>
      <w:r>
        <w:rPr>
          <w:noProof/>
          <w:lang w:eastAsia="fr-FR"/>
        </w:rPr>
        <w:drawing>
          <wp:inline distT="0" distB="0" distL="0" distR="0">
            <wp:extent cx="5486400" cy="3200400"/>
            <wp:effectExtent l="19050" t="0" r="1905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br w:type="page"/>
      </w:r>
    </w:p>
    <w:p w:rsidR="00FE4BC0" w:rsidRPr="00FE4BC0" w:rsidRDefault="00FE4BC0" w:rsidP="00FE4BC0">
      <w:pPr>
        <w:pStyle w:val="Titre2"/>
      </w:pPr>
      <w:r>
        <w:lastRenderedPageBreak/>
        <w:t>Bilan</w:t>
      </w:r>
      <w:bookmarkEnd w:id="86"/>
    </w:p>
    <w:p w:rsidR="00FE4BC0" w:rsidRDefault="00607FC6" w:rsidP="00E413CB">
      <w:pPr>
        <w:ind w:firstLine="708"/>
      </w:pPr>
      <w:r>
        <w:t>La gestion de projet pré</w:t>
      </w:r>
      <w:r w:rsidR="008A6735">
        <w:t>sente de nombreuses difficultés :</w:t>
      </w:r>
    </w:p>
    <w:p w:rsidR="00607FC6" w:rsidRDefault="00607FC6" w:rsidP="00E413CB">
      <w:pPr>
        <w:ind w:firstLine="708"/>
        <w:jc w:val="both"/>
      </w:pPr>
      <w:r>
        <w:t>Premièrement, le découpage structurel demande une expérience en technique ainsi qu’en conception. Structurer un projet d’une grande ampleur est une tâche délicate et ne doit pas être sous-estimé étant donné sa place chronologique par rapport aux autres tâches. En effet, si le projet est mal découpé, toutes les étapes suivantes s’en verront affectées.</w:t>
      </w:r>
    </w:p>
    <w:p w:rsidR="00607FC6" w:rsidRDefault="00607FC6" w:rsidP="00E413CB">
      <w:pPr>
        <w:ind w:firstLine="708"/>
        <w:jc w:val="both"/>
      </w:pPr>
      <w:r>
        <w:t>Ensuite, les estimations des tâches ont données lieu à de nombreuses réunions entre manager. Pour cause, certains managers furent plus pessimistes que le nôtre. L’estimation des tâches</w:t>
      </w:r>
      <w:r w:rsidR="00E413CB">
        <w:t>,</w:t>
      </w:r>
      <w:r>
        <w:t xml:space="preserve"> fournit par notre module</w:t>
      </w:r>
      <w:r w:rsidR="00E413CB">
        <w:t>, présente un total de 183heures-personne. Certains autres modules présentent des estimations atteignant environ les 260heures-personne. Par cette comparaison, on observe la grande différence d’estimation et le facteur très, voire trop aléatoire de cette tâche lorsque le manager manque grandement d’expérience projet. Après calcul du temps réellement passé sur ce projet, notre module se rend compte d’un temps 1 fois et demi plus grand que celui estimé. Ce chiffre n’est à proprement dit, pas choquant quand on observe le temps perdu lors de correctifs techniques</w:t>
      </w:r>
      <w:r w:rsidR="00041B3D">
        <w:t xml:space="preserve"> ou </w:t>
      </w:r>
      <w:r w:rsidR="00E413CB">
        <w:t>d’incohésions conceptuelles.</w:t>
      </w:r>
      <w:r w:rsidR="00041B3D">
        <w:t xml:space="preserve"> </w:t>
      </w:r>
    </w:p>
    <w:p w:rsidR="00396610" w:rsidRDefault="00041B3D" w:rsidP="00041B3D">
      <w:pPr>
        <w:ind w:firstLine="708"/>
        <w:jc w:val="both"/>
      </w:pPr>
      <w:r>
        <w:t xml:space="preserve">Le diagramme d’ordonnancement a permis une vision globale sur la succession des tâches et leur potentielle </w:t>
      </w:r>
      <w:proofErr w:type="spellStart"/>
      <w:r>
        <w:t>parallèlisation</w:t>
      </w:r>
      <w:proofErr w:type="spellEnd"/>
      <w:r>
        <w:t xml:space="preserve">. Ce rendu n’a donné lieu à aucune réelle difficulté du fait que celui-ci est resté superficiel. Un diagramme d’avancement aurai pu représenter toutes les sous-tâches (développement de telle ou telle classe par exemple). Dans ce cas, le manager aurai dû avoir une vision plus précise du projet mais cela permet à terme, une </w:t>
      </w:r>
      <w:proofErr w:type="spellStart"/>
      <w:r>
        <w:t>parallèlisation</w:t>
      </w:r>
      <w:proofErr w:type="spellEnd"/>
      <w:r>
        <w:t xml:space="preserve"> plus fine (Par exemple, telle personne peut développer telle classe pendant que son coéquipier peut développer une autre classe).</w:t>
      </w:r>
    </w:p>
    <w:p w:rsidR="006C718B" w:rsidRDefault="006C718B" w:rsidP="00041B3D">
      <w:pPr>
        <w:ind w:firstLine="708"/>
        <w:jc w:val="both"/>
      </w:pPr>
      <w:r>
        <w:t>Le diagramme de Gantt, a lui, permis, de contrôler l’avancement du projet, voir si à telle période, on devait en être à telle tâche. Ce diagramme de Gantt a donc véritablement eu le rôle de guide général pour l’équipé Communication et Traitement. L’affinement des tâches n’est pas présenté sur le Gantt mais le manager présentait quelle tâche faire à telle personne à chaque début de séance de manière orale. Dans le cas contraire, le diagramme de Gantt aurai été trop lourd à visualiser. Ici, il présente les deadlines importantes à ne pas dépasser pour rester en cohérence avec les autres modules. Tous les modules ont, par exemple, dû se mettre d’accord pour une date de finalisation de conception pour permettre un début de réalisation.</w:t>
      </w:r>
    </w:p>
    <w:p w:rsidR="006C718B" w:rsidRDefault="006C718B" w:rsidP="006C718B">
      <w:pPr>
        <w:jc w:val="both"/>
      </w:pPr>
      <w:r>
        <w:tab/>
        <w:t>Enfin, les fiches de suivi ont été précisément établies afin de niveler toutes les charges de travail de l’équipe Communication et Traitement. L’objectif secondaire est également de notifier d’éventuelles difficultés rencontré</w:t>
      </w:r>
      <w:r w:rsidR="008A6735">
        <w:t>e</w:t>
      </w:r>
      <w:r>
        <w:t xml:space="preserve">s pour qu’un collègue du module vienne en aide </w:t>
      </w:r>
      <w:r w:rsidR="008A6735">
        <w:t>à son collaborateur en difficulté. Enfin, ces fiches permettent de visualiser une synthèse du rôle de chacun au sein du projet.</w:t>
      </w:r>
    </w:p>
    <w:p w:rsidR="008A6735" w:rsidRPr="00396610" w:rsidRDefault="008A6735" w:rsidP="006C718B">
      <w:pPr>
        <w:jc w:val="both"/>
      </w:pPr>
      <w:r>
        <w:tab/>
        <w:t>Tous ces rendus ont apportés leur lot de difficultés mais également une véritable expérience professionnelle car ceux-ci sont très souvent utilisés dans la vie active. La gestion d’un projet et d’une équipe représente une discipline à part entière et le temps nécessaire à cette gestion peut nécessiter une ou plusieurs personnes compétentes à temps complet.</w:t>
      </w:r>
    </w:p>
    <w:p w:rsidR="00E5775C" w:rsidRDefault="00E5775C" w:rsidP="00FE4BC0">
      <w:pPr>
        <w:pStyle w:val="NormalWeb"/>
        <w:jc w:val="both"/>
      </w:pPr>
    </w:p>
    <w:sectPr w:rsidR="00E5775C" w:rsidSect="009E3D2D">
      <w:headerReference w:type="default" r:id="rId27"/>
      <w:footerReference w:type="default" r:id="rId28"/>
      <w:footerReference w:type="first" r:id="rId29"/>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F6C" w:rsidRDefault="00627F6C" w:rsidP="00AB78C1">
      <w:pPr>
        <w:spacing w:after="0" w:line="240" w:lineRule="auto"/>
      </w:pPr>
      <w:r>
        <w:separator/>
      </w:r>
    </w:p>
  </w:endnote>
  <w:endnote w:type="continuationSeparator" w:id="0">
    <w:p w:rsidR="00627F6C" w:rsidRDefault="00627F6C"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BCC" w:rsidRDefault="00306BCC" w:rsidP="00862957">
    <w:pPr>
      <w:jc w:val="center"/>
    </w:pPr>
    <w:sdt>
      <w:sdtPr>
        <w:id w:val="541905285"/>
        <w:docPartObj>
          <w:docPartGallery w:val="Page Numbers (Top of Page)"/>
          <w:docPartUnique/>
        </w:docPartObj>
      </w:sdtPr>
      <w:sdtContent>
        <w:r>
          <w:t xml:space="preserve">Page </w:t>
        </w:r>
        <w:fldSimple w:instr=" PAGE ">
          <w:r w:rsidR="00D34823">
            <w:rPr>
              <w:noProof/>
            </w:rPr>
            <w:t>48</w:t>
          </w:r>
        </w:fldSimple>
        <w:r>
          <w:t xml:space="preserve"> sur </w:t>
        </w:r>
        <w:fldSimple w:instr=" NUMPAGES  ">
          <w:r w:rsidR="00D34823">
            <w:rPr>
              <w:noProof/>
            </w:rPr>
            <w:t>57</w:t>
          </w:r>
        </w:fldSimple>
      </w:sdtContent>
    </w:sdt>
  </w:p>
  <w:p w:rsidR="00306BCC" w:rsidRDefault="00306BCC">
    <w:pPr>
      <w:pStyle w:val="Pieddepage"/>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BCC" w:rsidRDefault="00306BCC" w:rsidP="008C4DE1">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F6C" w:rsidRDefault="00627F6C" w:rsidP="00AB78C1">
      <w:pPr>
        <w:spacing w:after="0" w:line="240" w:lineRule="auto"/>
      </w:pPr>
      <w:r>
        <w:separator/>
      </w:r>
    </w:p>
  </w:footnote>
  <w:footnote w:type="continuationSeparator" w:id="0">
    <w:p w:rsidR="00627F6C" w:rsidRDefault="00627F6C"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BCC" w:rsidRDefault="00306BCC">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751D"/>
    <w:multiLevelType w:val="hybridMultilevel"/>
    <w:tmpl w:val="F9C4590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38659FA"/>
    <w:multiLevelType w:val="hybridMultilevel"/>
    <w:tmpl w:val="6CD00786"/>
    <w:lvl w:ilvl="0" w:tplc="305CAD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67E44"/>
    <w:multiLevelType w:val="hybridMultilevel"/>
    <w:tmpl w:val="BEB252D2"/>
    <w:lvl w:ilvl="0" w:tplc="1236EA5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D3568B"/>
    <w:multiLevelType w:val="hybridMultilevel"/>
    <w:tmpl w:val="AD42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D93253"/>
    <w:multiLevelType w:val="hybridMultilevel"/>
    <w:tmpl w:val="974827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876EAF"/>
    <w:multiLevelType w:val="hybridMultilevel"/>
    <w:tmpl w:val="8DEAAD78"/>
    <w:lvl w:ilvl="0" w:tplc="BDD40FD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3378D4"/>
    <w:multiLevelType w:val="hybridMultilevel"/>
    <w:tmpl w:val="846C8D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C0E5B9F"/>
    <w:multiLevelType w:val="multilevel"/>
    <w:tmpl w:val="11A2D51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2C77197C"/>
    <w:multiLevelType w:val="hybridMultilevel"/>
    <w:tmpl w:val="BECAFA0A"/>
    <w:lvl w:ilvl="0" w:tplc="390AA63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9B0B36"/>
    <w:multiLevelType w:val="hybridMultilevel"/>
    <w:tmpl w:val="D49E6CCA"/>
    <w:lvl w:ilvl="0" w:tplc="DAF6A036">
      <w:start w:val="30"/>
      <w:numFmt w:val="bullet"/>
      <w:lvlText w:val="-"/>
      <w:lvlJc w:val="left"/>
      <w:pPr>
        <w:ind w:left="390" w:hanging="360"/>
      </w:pPr>
      <w:rPr>
        <w:rFonts w:ascii="Calibri" w:eastAsiaTheme="minorHAnsi" w:hAnsi="Calibri" w:cs="Calibr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10">
    <w:nsid w:val="37585866"/>
    <w:multiLevelType w:val="hybridMultilevel"/>
    <w:tmpl w:val="F45C2F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9367E97"/>
    <w:multiLevelType w:val="hybridMultilevel"/>
    <w:tmpl w:val="C5BA23BC"/>
    <w:lvl w:ilvl="0" w:tplc="F5A8DC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695460"/>
    <w:multiLevelType w:val="hybridMultilevel"/>
    <w:tmpl w:val="F0847E84"/>
    <w:lvl w:ilvl="0" w:tplc="7BBC5FC2">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A2630A"/>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610544"/>
    <w:multiLevelType w:val="hybridMultilevel"/>
    <w:tmpl w:val="D3DAD970"/>
    <w:lvl w:ilvl="0" w:tplc="19588BE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0B4030"/>
    <w:multiLevelType w:val="hybridMultilevel"/>
    <w:tmpl w:val="87622300"/>
    <w:lvl w:ilvl="0" w:tplc="BAE434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840851"/>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DEF733B"/>
    <w:multiLevelType w:val="hybridMultilevel"/>
    <w:tmpl w:val="ADECE734"/>
    <w:lvl w:ilvl="0" w:tplc="7C78AA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3E4B47"/>
    <w:multiLevelType w:val="hybridMultilevel"/>
    <w:tmpl w:val="DD06D852"/>
    <w:lvl w:ilvl="0" w:tplc="7D08326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E155E06"/>
    <w:multiLevelType w:val="hybridMultilevel"/>
    <w:tmpl w:val="F47CCFB2"/>
    <w:lvl w:ilvl="0" w:tplc="517C7E1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06B1537"/>
    <w:multiLevelType w:val="hybridMultilevel"/>
    <w:tmpl w:val="1FD81A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8B10321"/>
    <w:multiLevelType w:val="hybridMultilevel"/>
    <w:tmpl w:val="C23AC37A"/>
    <w:lvl w:ilvl="0" w:tplc="A53A3E3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99C352E"/>
    <w:multiLevelType w:val="hybridMultilevel"/>
    <w:tmpl w:val="0074E274"/>
    <w:lvl w:ilvl="0" w:tplc="94C25E0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E415EBD"/>
    <w:multiLevelType w:val="hybridMultilevel"/>
    <w:tmpl w:val="26A614C2"/>
    <w:lvl w:ilvl="0" w:tplc="040C0001">
      <w:start w:val="1"/>
      <w:numFmt w:val="bullet"/>
      <w:lvlText w:val=""/>
      <w:lvlJc w:val="left"/>
      <w:pPr>
        <w:ind w:left="720" w:hanging="360"/>
      </w:pPr>
      <w:rPr>
        <w:rFonts w:ascii="Symbol" w:hAnsi="Symbol" w:hint="default"/>
      </w:rPr>
    </w:lvl>
    <w:lvl w:ilvl="1" w:tplc="1A1018BA">
      <w:start w:val="1"/>
      <w:numFmt w:val="bullet"/>
      <w:lvlText w:val="o"/>
      <w:lvlJc w:val="left"/>
      <w:pPr>
        <w:ind w:left="1440" w:hanging="360"/>
      </w:pPr>
      <w:rPr>
        <w:rFonts w:ascii="Courier New" w:hAnsi="Courier New" w:cs="Courier New" w:hint="default"/>
        <w:sz w:val="20"/>
        <w:szCs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2"/>
  </w:num>
  <w:num w:numId="8">
    <w:abstractNumId w:val="5"/>
  </w:num>
  <w:num w:numId="9">
    <w:abstractNumId w:val="19"/>
  </w:num>
  <w:num w:numId="10">
    <w:abstractNumId w:val="2"/>
  </w:num>
  <w:num w:numId="11">
    <w:abstractNumId w:val="24"/>
  </w:num>
  <w:num w:numId="12">
    <w:abstractNumId w:val="4"/>
  </w:num>
  <w:num w:numId="13">
    <w:abstractNumId w:val="21"/>
  </w:num>
  <w:num w:numId="14">
    <w:abstractNumId w:val="3"/>
  </w:num>
  <w:num w:numId="15">
    <w:abstractNumId w:val="13"/>
  </w:num>
  <w:num w:numId="16">
    <w:abstractNumId w:val="10"/>
  </w:num>
  <w:num w:numId="17">
    <w:abstractNumId w:val="0"/>
  </w:num>
  <w:num w:numId="18">
    <w:abstractNumId w:val="16"/>
  </w:num>
  <w:num w:numId="19">
    <w:abstractNumId w:val="6"/>
  </w:num>
  <w:num w:numId="20">
    <w:abstractNumId w:val="23"/>
  </w:num>
  <w:num w:numId="21">
    <w:abstractNumId w:val="12"/>
  </w:num>
  <w:num w:numId="22">
    <w:abstractNumId w:val="14"/>
  </w:num>
  <w:num w:numId="23">
    <w:abstractNumId w:val="15"/>
  </w:num>
  <w:num w:numId="24">
    <w:abstractNumId w:val="11"/>
  </w:num>
  <w:num w:numId="25">
    <w:abstractNumId w:val="8"/>
  </w:num>
  <w:num w:numId="26">
    <w:abstractNumId w:val="17"/>
  </w:num>
  <w:num w:numId="27">
    <w:abstractNumId w:val="1"/>
  </w:num>
  <w:num w:numId="28">
    <w:abstractNumId w:val="9"/>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1C6B49"/>
    <w:rsid w:val="000074E2"/>
    <w:rsid w:val="00017545"/>
    <w:rsid w:val="0002754A"/>
    <w:rsid w:val="0004140C"/>
    <w:rsid w:val="00041B3D"/>
    <w:rsid w:val="000600CE"/>
    <w:rsid w:val="00063EE2"/>
    <w:rsid w:val="000665E1"/>
    <w:rsid w:val="00081C82"/>
    <w:rsid w:val="00087688"/>
    <w:rsid w:val="000977F1"/>
    <w:rsid w:val="000A2485"/>
    <w:rsid w:val="000A7292"/>
    <w:rsid w:val="000B0AE9"/>
    <w:rsid w:val="000B4DA6"/>
    <w:rsid w:val="000C00C2"/>
    <w:rsid w:val="000E66E9"/>
    <w:rsid w:val="000F6739"/>
    <w:rsid w:val="00124344"/>
    <w:rsid w:val="00125B7A"/>
    <w:rsid w:val="001300CE"/>
    <w:rsid w:val="00132C5B"/>
    <w:rsid w:val="00135A06"/>
    <w:rsid w:val="00146B20"/>
    <w:rsid w:val="00152672"/>
    <w:rsid w:val="0016222F"/>
    <w:rsid w:val="00167054"/>
    <w:rsid w:val="0018386B"/>
    <w:rsid w:val="00185B00"/>
    <w:rsid w:val="00190D7D"/>
    <w:rsid w:val="00192B50"/>
    <w:rsid w:val="00194FCD"/>
    <w:rsid w:val="001A32B6"/>
    <w:rsid w:val="001A7DE1"/>
    <w:rsid w:val="001B02C8"/>
    <w:rsid w:val="001B14BF"/>
    <w:rsid w:val="001B4090"/>
    <w:rsid w:val="001C6B49"/>
    <w:rsid w:val="001C7C2F"/>
    <w:rsid w:val="001E1C4B"/>
    <w:rsid w:val="0021552B"/>
    <w:rsid w:val="0022486E"/>
    <w:rsid w:val="00241FDD"/>
    <w:rsid w:val="00242DCD"/>
    <w:rsid w:val="00244E17"/>
    <w:rsid w:val="00250955"/>
    <w:rsid w:val="00257ECD"/>
    <w:rsid w:val="00270378"/>
    <w:rsid w:val="00270605"/>
    <w:rsid w:val="002721FE"/>
    <w:rsid w:val="00283BF8"/>
    <w:rsid w:val="00284899"/>
    <w:rsid w:val="00294859"/>
    <w:rsid w:val="002A0EF0"/>
    <w:rsid w:val="002B642F"/>
    <w:rsid w:val="002E6258"/>
    <w:rsid w:val="002E7F0D"/>
    <w:rsid w:val="002F5B40"/>
    <w:rsid w:val="002F72DD"/>
    <w:rsid w:val="00305803"/>
    <w:rsid w:val="00306BCC"/>
    <w:rsid w:val="00317638"/>
    <w:rsid w:val="003212DA"/>
    <w:rsid w:val="00343DE6"/>
    <w:rsid w:val="00396610"/>
    <w:rsid w:val="003A3EB6"/>
    <w:rsid w:val="003A7948"/>
    <w:rsid w:val="003E585B"/>
    <w:rsid w:val="003E69C9"/>
    <w:rsid w:val="003F3550"/>
    <w:rsid w:val="0042729A"/>
    <w:rsid w:val="00430571"/>
    <w:rsid w:val="00481D27"/>
    <w:rsid w:val="00484053"/>
    <w:rsid w:val="0049242B"/>
    <w:rsid w:val="00494EB8"/>
    <w:rsid w:val="004961FB"/>
    <w:rsid w:val="004A0AD1"/>
    <w:rsid w:val="004A2ACC"/>
    <w:rsid w:val="004A5837"/>
    <w:rsid w:val="004C7510"/>
    <w:rsid w:val="004D4BD0"/>
    <w:rsid w:val="004E66D6"/>
    <w:rsid w:val="004F1D2F"/>
    <w:rsid w:val="004F5670"/>
    <w:rsid w:val="004F6539"/>
    <w:rsid w:val="00513B1E"/>
    <w:rsid w:val="00514F4E"/>
    <w:rsid w:val="00517643"/>
    <w:rsid w:val="00520CD9"/>
    <w:rsid w:val="0052620E"/>
    <w:rsid w:val="005317E9"/>
    <w:rsid w:val="00533098"/>
    <w:rsid w:val="00541920"/>
    <w:rsid w:val="00545790"/>
    <w:rsid w:val="00574D86"/>
    <w:rsid w:val="005823B8"/>
    <w:rsid w:val="00591A4F"/>
    <w:rsid w:val="005A51C3"/>
    <w:rsid w:val="005B608B"/>
    <w:rsid w:val="005B69FA"/>
    <w:rsid w:val="005E1186"/>
    <w:rsid w:val="005E7D75"/>
    <w:rsid w:val="00600314"/>
    <w:rsid w:val="00602840"/>
    <w:rsid w:val="006036E5"/>
    <w:rsid w:val="00606DA6"/>
    <w:rsid w:val="0060739A"/>
    <w:rsid w:val="00607FC6"/>
    <w:rsid w:val="00613650"/>
    <w:rsid w:val="006221E2"/>
    <w:rsid w:val="006224D1"/>
    <w:rsid w:val="0062772E"/>
    <w:rsid w:val="00627F6C"/>
    <w:rsid w:val="00632311"/>
    <w:rsid w:val="00652F80"/>
    <w:rsid w:val="00666908"/>
    <w:rsid w:val="006917F3"/>
    <w:rsid w:val="006A59B1"/>
    <w:rsid w:val="006C62F7"/>
    <w:rsid w:val="006C718B"/>
    <w:rsid w:val="006D1891"/>
    <w:rsid w:val="006D4B8D"/>
    <w:rsid w:val="006D78BC"/>
    <w:rsid w:val="006F3FDA"/>
    <w:rsid w:val="006F490E"/>
    <w:rsid w:val="00715679"/>
    <w:rsid w:val="00731989"/>
    <w:rsid w:val="0074382E"/>
    <w:rsid w:val="00771E60"/>
    <w:rsid w:val="00787D4B"/>
    <w:rsid w:val="00791EDE"/>
    <w:rsid w:val="0079675A"/>
    <w:rsid w:val="007C3414"/>
    <w:rsid w:val="007C4719"/>
    <w:rsid w:val="007C6DD7"/>
    <w:rsid w:val="007C7194"/>
    <w:rsid w:val="007D708E"/>
    <w:rsid w:val="007E19BC"/>
    <w:rsid w:val="007F36C7"/>
    <w:rsid w:val="00804A7C"/>
    <w:rsid w:val="0085069E"/>
    <w:rsid w:val="00851093"/>
    <w:rsid w:val="00851BB5"/>
    <w:rsid w:val="00853C1A"/>
    <w:rsid w:val="00853D47"/>
    <w:rsid w:val="0086054A"/>
    <w:rsid w:val="00862957"/>
    <w:rsid w:val="00873F7D"/>
    <w:rsid w:val="008767E2"/>
    <w:rsid w:val="008A4C57"/>
    <w:rsid w:val="008A6735"/>
    <w:rsid w:val="008B25D2"/>
    <w:rsid w:val="008B4811"/>
    <w:rsid w:val="008C4DE1"/>
    <w:rsid w:val="008D05AB"/>
    <w:rsid w:val="008D249D"/>
    <w:rsid w:val="008D2B34"/>
    <w:rsid w:val="009205B4"/>
    <w:rsid w:val="00924679"/>
    <w:rsid w:val="00932D63"/>
    <w:rsid w:val="00944D85"/>
    <w:rsid w:val="00954AD4"/>
    <w:rsid w:val="00954E67"/>
    <w:rsid w:val="00955D38"/>
    <w:rsid w:val="00963C5B"/>
    <w:rsid w:val="0097730D"/>
    <w:rsid w:val="0097782D"/>
    <w:rsid w:val="009A2367"/>
    <w:rsid w:val="009A449C"/>
    <w:rsid w:val="009B38FC"/>
    <w:rsid w:val="009D0777"/>
    <w:rsid w:val="009E3B19"/>
    <w:rsid w:val="009E3D2D"/>
    <w:rsid w:val="009E7CF8"/>
    <w:rsid w:val="00A03F0E"/>
    <w:rsid w:val="00A06615"/>
    <w:rsid w:val="00A075BA"/>
    <w:rsid w:val="00A11530"/>
    <w:rsid w:val="00A11C19"/>
    <w:rsid w:val="00A23A34"/>
    <w:rsid w:val="00A4098F"/>
    <w:rsid w:val="00A5252F"/>
    <w:rsid w:val="00A65329"/>
    <w:rsid w:val="00A724B6"/>
    <w:rsid w:val="00A810C9"/>
    <w:rsid w:val="00A872B3"/>
    <w:rsid w:val="00AB249F"/>
    <w:rsid w:val="00AB39B6"/>
    <w:rsid w:val="00AB5267"/>
    <w:rsid w:val="00AB78C1"/>
    <w:rsid w:val="00AC2C98"/>
    <w:rsid w:val="00AE3797"/>
    <w:rsid w:val="00AF3340"/>
    <w:rsid w:val="00B0293B"/>
    <w:rsid w:val="00B02F02"/>
    <w:rsid w:val="00B064A3"/>
    <w:rsid w:val="00B31295"/>
    <w:rsid w:val="00B63D85"/>
    <w:rsid w:val="00B822F7"/>
    <w:rsid w:val="00B83AFC"/>
    <w:rsid w:val="00B951FA"/>
    <w:rsid w:val="00B95828"/>
    <w:rsid w:val="00BA6454"/>
    <w:rsid w:val="00BC01AA"/>
    <w:rsid w:val="00BD40C0"/>
    <w:rsid w:val="00C04D62"/>
    <w:rsid w:val="00C07195"/>
    <w:rsid w:val="00C2618B"/>
    <w:rsid w:val="00C3251E"/>
    <w:rsid w:val="00C74A57"/>
    <w:rsid w:val="00C90666"/>
    <w:rsid w:val="00CB0EB4"/>
    <w:rsid w:val="00CB373D"/>
    <w:rsid w:val="00CD1CE1"/>
    <w:rsid w:val="00CF4E85"/>
    <w:rsid w:val="00CF5B6E"/>
    <w:rsid w:val="00CF7BEA"/>
    <w:rsid w:val="00D06B2E"/>
    <w:rsid w:val="00D134C4"/>
    <w:rsid w:val="00D276EB"/>
    <w:rsid w:val="00D34823"/>
    <w:rsid w:val="00D4357B"/>
    <w:rsid w:val="00D45EDB"/>
    <w:rsid w:val="00D62721"/>
    <w:rsid w:val="00D63720"/>
    <w:rsid w:val="00D93E53"/>
    <w:rsid w:val="00DA177D"/>
    <w:rsid w:val="00DB5BFE"/>
    <w:rsid w:val="00E03344"/>
    <w:rsid w:val="00E265F7"/>
    <w:rsid w:val="00E40D48"/>
    <w:rsid w:val="00E413CB"/>
    <w:rsid w:val="00E424B7"/>
    <w:rsid w:val="00E47487"/>
    <w:rsid w:val="00E50AF3"/>
    <w:rsid w:val="00E52190"/>
    <w:rsid w:val="00E52D3A"/>
    <w:rsid w:val="00E5775C"/>
    <w:rsid w:val="00E60215"/>
    <w:rsid w:val="00E7269B"/>
    <w:rsid w:val="00E820FB"/>
    <w:rsid w:val="00E9568F"/>
    <w:rsid w:val="00E96F74"/>
    <w:rsid w:val="00EA4794"/>
    <w:rsid w:val="00EB7A96"/>
    <w:rsid w:val="00EC3840"/>
    <w:rsid w:val="00EC52EB"/>
    <w:rsid w:val="00ED1D77"/>
    <w:rsid w:val="00ED54CB"/>
    <w:rsid w:val="00ED6273"/>
    <w:rsid w:val="00EE3921"/>
    <w:rsid w:val="00F00815"/>
    <w:rsid w:val="00F14675"/>
    <w:rsid w:val="00F20984"/>
    <w:rsid w:val="00F46610"/>
    <w:rsid w:val="00F559E1"/>
    <w:rsid w:val="00F55B66"/>
    <w:rsid w:val="00F637E0"/>
    <w:rsid w:val="00F92E20"/>
    <w:rsid w:val="00F95155"/>
    <w:rsid w:val="00FA4776"/>
    <w:rsid w:val="00FB679E"/>
    <w:rsid w:val="00FB73EA"/>
    <w:rsid w:val="00FE4B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rules v:ext="edit">
        <o:r id="V:Rule62" type="connector" idref="#AutoShape 63"/>
        <o:r id="V:Rule63" type="connector" idref="#AutoShape 68"/>
        <o:r id="V:Rule64" type="connector" idref="#AutoShape 106"/>
        <o:r id="V:Rule65" type="connector" idref="#AutoShape 112"/>
        <o:r id="V:Rule66" type="connector" idref="#AutoShape 118"/>
        <o:r id="V:Rule67" type="connector" idref="#AutoShape 105"/>
        <o:r id="V:Rule68" type="connector" idref="#AutoShape 65"/>
        <o:r id="V:Rule69" type="connector" idref="#AutoShape 159"/>
        <o:r id="V:Rule70" type="connector" idref="#AutoShape 83"/>
        <o:r id="V:Rule71" type="connector" idref="#AutoShape 61"/>
        <o:r id="V:Rule72" type="connector" idref="#AutoShape 89"/>
        <o:r id="V:Rule73" type="connector" idref="#AutoShape 69"/>
        <o:r id="V:Rule74" type="connector" idref="#AutoShape 57"/>
        <o:r id="V:Rule75" type="connector" idref="#AutoShape 87"/>
        <o:r id="V:Rule76" type="connector" idref="#AutoShape 58"/>
        <o:r id="V:Rule77" type="connector" idref="#AutoShape 117"/>
        <o:r id="V:Rule78" type="connector" idref="#AutoShape 116"/>
        <o:r id="V:Rule79" type="connector" idref="#AutoShape 114"/>
        <o:r id="V:Rule80" type="connector" idref="#AutoShape 153"/>
        <o:r id="V:Rule81" type="connector" idref="#AutoShape 158"/>
        <o:r id="V:Rule82" type="connector" idref="#AutoShape 115"/>
        <o:r id="V:Rule83" type="connector" idref="#AutoShape 17"/>
        <o:r id="V:Rule84" type="connector" idref="#AutoShape 59"/>
        <o:r id="V:Rule85" type="connector" idref="#AutoShape 107"/>
        <o:r id="V:Rule86" type="connector" idref="#AutoShape 161"/>
        <o:r id="V:Rule87" type="connector" idref="#AutoShape 67"/>
        <o:r id="V:Rule88" type="connector" idref="#AutoShape 56"/>
        <o:r id="V:Rule89" type="connector" idref="#AutoShape 84"/>
        <o:r id="V:Rule90" type="connector" idref="#AutoShape 109"/>
        <o:r id="V:Rule91" type="connector" idref="#AutoShape 73"/>
        <o:r id="V:Rule92" type="connector" idref="#AutoShape 60"/>
        <o:r id="V:Rule93" type="connector" idref="#AutoShape 82"/>
        <o:r id="V:Rule94" type="connector" idref="#AutoShape 88"/>
        <o:r id="V:Rule95" type="connector" idref="#AutoShape 22"/>
        <o:r id="V:Rule96" type="connector" idref="#AutoShape 163"/>
        <o:r id="V:Rule97" type="connector" idref="#AutoShape 165"/>
        <o:r id="V:Rule98" type="connector" idref="#AutoShape 168"/>
        <o:r id="V:Rule99" type="connector" idref="#_x0000_s1066"/>
        <o:r id="V:Rule100" type="connector" idref="#AutoShape 162"/>
        <o:r id="V:Rule101" type="connector" idref="#AutoShape 108"/>
        <o:r id="V:Rule102" type="connector" idref="#AutoShape 70"/>
        <o:r id="V:Rule103" type="connector" idref="#AutoShape 111"/>
        <o:r id="V:Rule104" type="connector" idref="#_x0000_s1065"/>
        <o:r id="V:Rule105" type="connector" idref="#AutoShape 110"/>
        <o:r id="V:Rule106" type="connector" idref="#AutoShape 85"/>
        <o:r id="V:Rule107" type="connector" idref="#AutoShape 103"/>
        <o:r id="V:Rule108" type="connector" idref="#AutoShape 23"/>
        <o:r id="V:Rule109" type="connector" idref="#AutoShape 113"/>
        <o:r id="V:Rule110" type="connector" idref="#AutoShape 160"/>
        <o:r id="V:Rule111" type="connector" idref="#AutoShape 164"/>
        <o:r id="V:Rule112" type="connector" idref="#AutoShape 167"/>
        <o:r id="V:Rule113" type="connector" idref="#AutoShape 171"/>
        <o:r id="V:Rule114" type="connector" idref="#_x0000_s1064"/>
        <o:r id="V:Rule115" type="connector" idref="#AutoShape 154"/>
        <o:r id="V:Rule116" type="connector" idref="#AutoShape 104"/>
        <o:r id="V:Rule117" type="connector" idref="#AutoShape 157"/>
        <o:r id="V:Rule118" type="connector" idref="#AutoShape 169"/>
        <o:r id="V:Rule119" type="connector" idref="#AutoShape 166"/>
        <o:r id="V:Rule120" type="connector" idref="#AutoShape 90"/>
        <o:r id="V:Rule121" type="connector" idref="#AutoShape 86"/>
        <o:r id="V:Rule122" type="connector" idref="#AutoShape 62"/>
        <o:r id="V:Rule123" type="connector" idref="#AutoShape 155"/>
        <o:r id="V:Rule124" type="connector" idref="#AutoShape 1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Ombrageclair1">
    <w:name w:val="Ombrage clair1"/>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customStyle="1" w:styleId="Tramemoyenne11">
    <w:name w:val="Trame moyenne 1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12">
    <w:name w:val="Trame moyenne 12"/>
    <w:aliases w:val="Black Style Perso"/>
    <w:basedOn w:val="TableauNormal"/>
    <w:uiPriority w:val="63"/>
    <w:rsid w:val="00343DE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F2F2" w:themeFill="background1" w:themeFillShade="F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annotation">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Ombrageclair1">
    <w:name w:val="Ombrage clair1"/>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customStyle="1" w:styleId="Tramemoyenne11">
    <w:name w:val="Trame moyenne 1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12">
    <w:name w:val="Trame moyenne 12"/>
    <w:aliases w:val="Black Style Perso"/>
    <w:basedOn w:val="TableauNormal"/>
    <w:uiPriority w:val="63"/>
    <w:rsid w:val="00343DE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F2F2" w:themeFill="background1" w:themeFillShade="F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29001658">
      <w:bodyDiv w:val="1"/>
      <w:marLeft w:val="0"/>
      <w:marRight w:val="0"/>
      <w:marTop w:val="0"/>
      <w:marBottom w:val="0"/>
      <w:divBdr>
        <w:top w:val="none" w:sz="0" w:space="0" w:color="auto"/>
        <w:left w:val="none" w:sz="0" w:space="0" w:color="auto"/>
        <w:bottom w:val="none" w:sz="0" w:space="0" w:color="auto"/>
        <w:right w:val="none" w:sz="0" w:space="0" w:color="auto"/>
      </w:divBdr>
      <w:divsChild>
        <w:div w:id="784230865">
          <w:marLeft w:val="0"/>
          <w:marRight w:val="0"/>
          <w:marTop w:val="0"/>
          <w:marBottom w:val="0"/>
          <w:divBdr>
            <w:top w:val="none" w:sz="0" w:space="0" w:color="auto"/>
            <w:left w:val="none" w:sz="0" w:space="0" w:color="auto"/>
            <w:bottom w:val="none" w:sz="0" w:space="0" w:color="auto"/>
            <w:right w:val="none" w:sz="0" w:space="0" w:color="auto"/>
          </w:divBdr>
        </w:div>
      </w:divsChild>
    </w:div>
    <w:div w:id="1108310092">
      <w:bodyDiv w:val="1"/>
      <w:marLeft w:val="0"/>
      <w:marRight w:val="0"/>
      <w:marTop w:val="0"/>
      <w:marBottom w:val="0"/>
      <w:divBdr>
        <w:top w:val="none" w:sz="0" w:space="0" w:color="auto"/>
        <w:left w:val="none" w:sz="0" w:space="0" w:color="auto"/>
        <w:bottom w:val="none" w:sz="0" w:space="0" w:color="auto"/>
        <w:right w:val="none" w:sz="0" w:space="0" w:color="auto"/>
      </w:divBdr>
      <w:divsChild>
        <w:div w:id="1367291209">
          <w:marLeft w:val="0"/>
          <w:marRight w:val="0"/>
          <w:marTop w:val="0"/>
          <w:marBottom w:val="0"/>
          <w:divBdr>
            <w:top w:val="none" w:sz="0" w:space="0" w:color="auto"/>
            <w:left w:val="none" w:sz="0" w:space="0" w:color="auto"/>
            <w:bottom w:val="none" w:sz="0" w:space="0" w:color="auto"/>
            <w:right w:val="none" w:sz="0" w:space="0" w:color="auto"/>
          </w:divBdr>
        </w:div>
      </w:divsChild>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531992240">
      <w:bodyDiv w:val="1"/>
      <w:marLeft w:val="0"/>
      <w:marRight w:val="0"/>
      <w:marTop w:val="0"/>
      <w:marBottom w:val="0"/>
      <w:divBdr>
        <w:top w:val="none" w:sz="0" w:space="0" w:color="auto"/>
        <w:left w:val="none" w:sz="0" w:space="0" w:color="auto"/>
        <w:bottom w:val="none" w:sz="0" w:space="0" w:color="auto"/>
        <w:right w:val="none" w:sz="0" w:space="0" w:color="auto"/>
      </w:divBdr>
      <w:divsChild>
        <w:div w:id="792791129">
          <w:marLeft w:val="0"/>
          <w:marRight w:val="0"/>
          <w:marTop w:val="0"/>
          <w:marBottom w:val="0"/>
          <w:divBdr>
            <w:top w:val="none" w:sz="0" w:space="0" w:color="auto"/>
            <w:left w:val="none" w:sz="0" w:space="0" w:color="auto"/>
            <w:bottom w:val="none" w:sz="0" w:space="0" w:color="auto"/>
            <w:right w:val="none" w:sz="0" w:space="0" w:color="auto"/>
          </w:divBdr>
        </w:div>
      </w:divsChild>
    </w:div>
    <w:div w:id="1775517656">
      <w:bodyDiv w:val="1"/>
      <w:marLeft w:val="0"/>
      <w:marRight w:val="0"/>
      <w:marTop w:val="0"/>
      <w:marBottom w:val="0"/>
      <w:divBdr>
        <w:top w:val="none" w:sz="0" w:space="0" w:color="auto"/>
        <w:left w:val="none" w:sz="0" w:space="0" w:color="auto"/>
        <w:bottom w:val="none" w:sz="0" w:space="0" w:color="auto"/>
        <w:right w:val="none" w:sz="0" w:space="0" w:color="auto"/>
      </w:divBdr>
      <w:divsChild>
        <w:div w:id="748818289">
          <w:marLeft w:val="0"/>
          <w:marRight w:val="0"/>
          <w:marTop w:val="0"/>
          <w:marBottom w:val="0"/>
          <w:divBdr>
            <w:top w:val="none" w:sz="0" w:space="0" w:color="auto"/>
            <w:left w:val="none" w:sz="0" w:space="0" w:color="auto"/>
            <w:bottom w:val="none" w:sz="0" w:space="0" w:color="auto"/>
            <w:right w:val="none" w:sz="0" w:space="0" w:color="auto"/>
          </w:divBdr>
        </w:div>
      </w:divsChild>
    </w:div>
    <w:div w:id="1782332121">
      <w:bodyDiv w:val="1"/>
      <w:marLeft w:val="0"/>
      <w:marRight w:val="0"/>
      <w:marTop w:val="0"/>
      <w:marBottom w:val="0"/>
      <w:divBdr>
        <w:top w:val="none" w:sz="0" w:space="0" w:color="auto"/>
        <w:left w:val="none" w:sz="0" w:space="0" w:color="auto"/>
        <w:bottom w:val="none" w:sz="0" w:space="0" w:color="auto"/>
        <w:right w:val="none" w:sz="0" w:space="0" w:color="auto"/>
      </w:divBdr>
      <w:divsChild>
        <w:div w:id="1151412099">
          <w:marLeft w:val="0"/>
          <w:marRight w:val="0"/>
          <w:marTop w:val="0"/>
          <w:marBottom w:val="0"/>
          <w:divBdr>
            <w:top w:val="none" w:sz="0" w:space="0" w:color="auto"/>
            <w:left w:val="none" w:sz="0" w:space="0" w:color="auto"/>
            <w:bottom w:val="none" w:sz="0" w:space="0" w:color="auto"/>
            <w:right w:val="none" w:sz="0" w:space="0" w:color="auto"/>
          </w:divBdr>
        </w:div>
      </w:divsChild>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2025546540">
      <w:bodyDiv w:val="1"/>
      <w:marLeft w:val="0"/>
      <w:marRight w:val="0"/>
      <w:marTop w:val="0"/>
      <w:marBottom w:val="0"/>
      <w:divBdr>
        <w:top w:val="none" w:sz="0" w:space="0" w:color="auto"/>
        <w:left w:val="none" w:sz="0" w:space="0" w:color="auto"/>
        <w:bottom w:val="none" w:sz="0" w:space="0" w:color="auto"/>
        <w:right w:val="none" w:sz="0" w:space="0" w:color="auto"/>
      </w:divBdr>
      <w:divsChild>
        <w:div w:id="1403796000">
          <w:marLeft w:val="0"/>
          <w:marRight w:val="0"/>
          <w:marTop w:val="0"/>
          <w:marBottom w:val="0"/>
          <w:divBdr>
            <w:top w:val="none" w:sz="0" w:space="0" w:color="auto"/>
            <w:left w:val="none" w:sz="0" w:space="0" w:color="auto"/>
            <w:bottom w:val="none" w:sz="0" w:space="0" w:color="auto"/>
            <w:right w:val="none" w:sz="0" w:space="0" w:color="auto"/>
          </w:divBdr>
        </w:div>
      </w:divsChild>
    </w:div>
    <w:div w:id="2092507967">
      <w:bodyDiv w:val="1"/>
      <w:marLeft w:val="0"/>
      <w:marRight w:val="0"/>
      <w:marTop w:val="0"/>
      <w:marBottom w:val="0"/>
      <w:divBdr>
        <w:top w:val="none" w:sz="0" w:space="0" w:color="auto"/>
        <w:left w:val="none" w:sz="0" w:space="0" w:color="auto"/>
        <w:bottom w:val="none" w:sz="0" w:space="0" w:color="auto"/>
        <w:right w:val="none" w:sz="0" w:space="0" w:color="auto"/>
      </w:divBdr>
      <w:divsChild>
        <w:div w:id="648637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QuickStyle" Target="diagrams/quickStyle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6.png"/><Relationship Id="rId32" Type="http://schemas.microsoft.com/office/2007/relationships/stylesWithEffects" Target="stylesWithEffects.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microsoft.com/office/2007/relationships/diagramDrawing" Target="diagrams/drawing2.xm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Mes%20documents\LO23.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lang val="fr-FR"/>
  <c:chart>
    <c:view3D>
      <c:rAngAx val="1"/>
    </c:view3D>
    <c:plotArea>
      <c:layout/>
      <c:bar3DChart>
        <c:barDir val="col"/>
        <c:grouping val="clustered"/>
        <c:ser>
          <c:idx val="0"/>
          <c:order val="0"/>
          <c:tx>
            <c:strRef>
              <c:f>Feuil1!$B$1</c:f>
              <c:strCache>
                <c:ptCount val="1"/>
                <c:pt idx="0">
                  <c:v>Points</c:v>
                </c:pt>
              </c:strCache>
            </c:strRef>
          </c:tx>
          <c:cat>
            <c:strRef>
              <c:f>Feuil1!$A$2:$A$6</c:f>
              <c:strCache>
                <c:ptCount val="5"/>
                <c:pt idx="0">
                  <c:v>Benjamin</c:v>
                </c:pt>
                <c:pt idx="1">
                  <c:v>François</c:v>
                </c:pt>
                <c:pt idx="2">
                  <c:v>Caroline</c:v>
                </c:pt>
                <c:pt idx="3">
                  <c:v>Luc</c:v>
                </c:pt>
                <c:pt idx="4">
                  <c:v>Vincent</c:v>
                </c:pt>
              </c:strCache>
            </c:strRef>
          </c:cat>
          <c:val>
            <c:numRef>
              <c:f>Feuil1!$B$2:$B$6</c:f>
              <c:numCache>
                <c:formatCode>General</c:formatCode>
                <c:ptCount val="5"/>
                <c:pt idx="0">
                  <c:v>9</c:v>
                </c:pt>
                <c:pt idx="1">
                  <c:v>9</c:v>
                </c:pt>
                <c:pt idx="2">
                  <c:v>9</c:v>
                </c:pt>
                <c:pt idx="3">
                  <c:v>14</c:v>
                </c:pt>
                <c:pt idx="4">
                  <c:v>9</c:v>
                </c:pt>
              </c:numCache>
            </c:numRef>
          </c:val>
        </c:ser>
        <c:ser>
          <c:idx val="1"/>
          <c:order val="1"/>
          <c:tx>
            <c:strRef>
              <c:f>Feuil1!$C$1</c:f>
              <c:strCache>
                <c:ptCount val="1"/>
                <c:pt idx="0">
                  <c:v>Colonne1</c:v>
                </c:pt>
              </c:strCache>
            </c:strRef>
          </c:tx>
          <c:cat>
            <c:strRef>
              <c:f>Feuil1!$A$2:$A$6</c:f>
              <c:strCache>
                <c:ptCount val="5"/>
                <c:pt idx="0">
                  <c:v>Benjamin</c:v>
                </c:pt>
                <c:pt idx="1">
                  <c:v>François</c:v>
                </c:pt>
                <c:pt idx="2">
                  <c:v>Caroline</c:v>
                </c:pt>
                <c:pt idx="3">
                  <c:v>Luc</c:v>
                </c:pt>
                <c:pt idx="4">
                  <c:v>Vincent</c:v>
                </c:pt>
              </c:strCache>
            </c:strRef>
          </c:cat>
          <c:val>
            <c:numRef>
              <c:f>Feuil1!$C$2:$C$6</c:f>
              <c:numCache>
                <c:formatCode>General</c:formatCode>
                <c:ptCount val="5"/>
              </c:numCache>
            </c:numRef>
          </c:val>
        </c:ser>
        <c:ser>
          <c:idx val="2"/>
          <c:order val="2"/>
          <c:tx>
            <c:strRef>
              <c:f>Feuil1!$D$1</c:f>
              <c:strCache>
                <c:ptCount val="1"/>
                <c:pt idx="0">
                  <c:v>Colonne2</c:v>
                </c:pt>
              </c:strCache>
            </c:strRef>
          </c:tx>
          <c:cat>
            <c:strRef>
              <c:f>Feuil1!$A$2:$A$6</c:f>
              <c:strCache>
                <c:ptCount val="5"/>
                <c:pt idx="0">
                  <c:v>Benjamin</c:v>
                </c:pt>
                <c:pt idx="1">
                  <c:v>François</c:v>
                </c:pt>
                <c:pt idx="2">
                  <c:v>Caroline</c:v>
                </c:pt>
                <c:pt idx="3">
                  <c:v>Luc</c:v>
                </c:pt>
                <c:pt idx="4">
                  <c:v>Vincent</c:v>
                </c:pt>
              </c:strCache>
            </c:strRef>
          </c:cat>
          <c:val>
            <c:numRef>
              <c:f>Feuil1!$D$2:$D$6</c:f>
              <c:numCache>
                <c:formatCode>General</c:formatCode>
                <c:ptCount val="5"/>
              </c:numCache>
            </c:numRef>
          </c:val>
        </c:ser>
        <c:shape val="cylinder"/>
        <c:axId val="159499008"/>
        <c:axId val="159500544"/>
        <c:axId val="0"/>
      </c:bar3DChart>
      <c:catAx>
        <c:axId val="159499008"/>
        <c:scaling>
          <c:orientation val="minMax"/>
        </c:scaling>
        <c:axPos val="b"/>
        <c:tickLblPos val="nextTo"/>
        <c:crossAx val="159500544"/>
        <c:crosses val="autoZero"/>
        <c:auto val="1"/>
        <c:lblAlgn val="ctr"/>
        <c:lblOffset val="100"/>
      </c:catAx>
      <c:valAx>
        <c:axId val="159500544"/>
        <c:scaling>
          <c:orientation val="minMax"/>
        </c:scaling>
        <c:axPos val="l"/>
        <c:majorGridlines/>
        <c:numFmt formatCode="General" sourceLinked="1"/>
        <c:tickLblPos val="nextTo"/>
        <c:crossAx val="159499008"/>
        <c:crosses val="autoZero"/>
        <c:crossBetween val="between"/>
      </c:valAx>
    </c:plotArea>
    <c:legend>
      <c:legendPos val="r"/>
      <c:legendEntry>
        <c:idx val="1"/>
        <c:delete val="1"/>
      </c:legendEntry>
      <c:legendEntry>
        <c:idx val="2"/>
        <c:delete val="1"/>
      </c:legendEntry>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IHM Login</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a:ln>
          <a:prstDash val="sysDash"/>
        </a:ln>
      </dgm:spPr>
      <dgm:t>
        <a:bodyPr/>
        <a:lstStyle/>
        <a:p>
          <a:r>
            <a:rPr lang="fr-FR"/>
            <a:t>Conception Générale</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Profil</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CFB3B713-EF60-BA4F-B4D0-2B2C1ED85534}">
      <dgm:prSet phldrT="[Texte]"/>
      <dgm:spPr/>
      <dgm:t>
        <a:bodyPr/>
        <a:lstStyle/>
        <a:p>
          <a:r>
            <a:rPr lang="fr-FR"/>
            <a:t>IHM Connexion</a:t>
          </a:r>
        </a:p>
      </dgm:t>
    </dgm:pt>
    <dgm:pt modelId="{E54C830D-E068-B64A-A8EC-D4F4B6EFA992}" type="parTrans" cxnId="{3CA0FC47-3C02-B849-BB12-4497901D3F35}">
      <dgm:prSet/>
      <dgm:spPr/>
      <dgm:t>
        <a:bodyPr/>
        <a:lstStyle/>
        <a:p>
          <a:endParaRPr lang="fr-FR"/>
        </a:p>
      </dgm:t>
    </dgm:pt>
    <dgm:pt modelId="{7AE74325-2FF1-1846-8BB4-BA272E1150E7}" type="sibTrans" cxnId="{3CA0FC47-3C02-B849-BB12-4497901D3F35}">
      <dgm:prSet/>
      <dgm:spPr/>
      <dgm:t>
        <a:bodyPr/>
        <a:lstStyle/>
        <a:p>
          <a:endParaRPr lang="fr-FR"/>
        </a:p>
      </dgm:t>
    </dgm:pt>
    <dgm:pt modelId="{08E8A83E-DBBD-4248-9B61-D146DAB1CBAF}">
      <dgm:prSet phldrT="[Texte]"/>
      <dgm:spPr/>
      <dgm:t>
        <a:bodyPr/>
        <a:lstStyle/>
        <a:p>
          <a:r>
            <a:rPr lang="fr-FR"/>
            <a:t>Partie</a:t>
          </a:r>
        </a:p>
      </dgm:t>
    </dgm:pt>
    <dgm:pt modelId="{608C723C-DD8C-DD4B-B1BC-14459F52F7FF}" type="parTrans" cxnId="{B7571EEB-2C6E-8B49-A032-4181ECE98238}">
      <dgm:prSet/>
      <dgm:spPr/>
      <dgm:t>
        <a:bodyPr/>
        <a:lstStyle/>
        <a:p>
          <a:endParaRPr lang="fr-FR"/>
        </a:p>
      </dgm:t>
    </dgm:pt>
    <dgm:pt modelId="{F4661858-1280-6042-9A7B-171675914BA8}" type="sibTrans" cxnId="{B7571EEB-2C6E-8B49-A032-4181ECE98238}">
      <dgm:prSet/>
      <dgm:spPr/>
      <dgm:t>
        <a:bodyPr/>
        <a:lstStyle/>
        <a:p>
          <a:endParaRPr lang="fr-FR"/>
        </a:p>
      </dgm:t>
    </dgm:pt>
    <dgm:pt modelId="{746A7539-880D-9245-905F-CE17AB875855}">
      <dgm:prSet phldrT="[Texte]"/>
      <dgm:spPr>
        <a:ln>
          <a:prstDash val="sysDash"/>
        </a:ln>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29E9CE2B-0A66-6045-AA09-0097FBC24A0B}">
      <dgm:prSet/>
      <dgm:spPr/>
      <dgm:t>
        <a:bodyPr/>
        <a:lstStyle/>
        <a:p>
          <a:r>
            <a:rPr lang="fr-FR"/>
            <a:t>IHM Profil</a:t>
          </a:r>
        </a:p>
      </dgm:t>
    </dgm:pt>
    <dgm:pt modelId="{E2D731E9-0AD1-7E4F-98D9-8C60281A8C81}" type="parTrans" cxnId="{5820CF13-B17B-BC46-92C3-4EEEB39C9799}">
      <dgm:prSet/>
      <dgm:spPr/>
      <dgm:t>
        <a:bodyPr/>
        <a:lstStyle/>
        <a:p>
          <a:endParaRPr lang="fr-FR"/>
        </a:p>
      </dgm:t>
    </dgm:pt>
    <dgm:pt modelId="{4E377F78-C0BF-6E40-912E-F85BCC6324B2}" type="sibTrans" cxnId="{5820CF13-B17B-BC46-92C3-4EEEB39C9799}">
      <dgm:prSet/>
      <dgm:spPr/>
      <dgm:t>
        <a:bodyPr/>
        <a:lstStyle/>
        <a:p>
          <a:endParaRPr lang="fr-FR"/>
        </a:p>
      </dgm:t>
    </dgm:pt>
    <dgm:pt modelId="{CC884CF9-8965-BB43-96C6-F72E9D0C2661}">
      <dgm:prSet/>
      <dgm:spPr/>
      <dgm:t>
        <a:bodyPr/>
        <a:lstStyle/>
        <a:p>
          <a:r>
            <a:rPr lang="fr-FR"/>
            <a:t>Gestion Profil</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A4078D33-522C-1549-B2A7-5E88DF585FF5}">
      <dgm:prSet/>
      <dgm:spPr>
        <a:ln>
          <a:prstDash val="sysDash"/>
        </a:ln>
      </dgm:spPr>
      <dgm:t>
        <a:bodyPr/>
        <a:lstStyle/>
        <a:p>
          <a:r>
            <a:rPr lang="fr-FR"/>
            <a:t>Conception</a:t>
          </a:r>
        </a:p>
        <a:p>
          <a:r>
            <a:rPr lang="fr-FR"/>
            <a:t>Conn.</a:t>
          </a:r>
        </a:p>
      </dgm:t>
    </dgm:pt>
    <dgm:pt modelId="{A34F1C26-1D09-4D4B-B14B-D7BD0796066A}" type="parTrans" cxnId="{04CDEB4F-F130-1943-AA34-E6C0B9B46000}">
      <dgm:prSet/>
      <dgm:spPr>
        <a:ln w="12700">
          <a:solidFill>
            <a:schemeClr val="accent1"/>
          </a:solidFill>
          <a:prstDash val="sysDot"/>
        </a:ln>
      </dgm:spPr>
      <dgm:t>
        <a:bodyPr/>
        <a:lstStyle/>
        <a:p>
          <a:endParaRPr lang="fr-FR"/>
        </a:p>
      </dgm:t>
    </dgm:pt>
    <dgm:pt modelId="{667E0884-9F3D-6B4B-BCA6-917DD6C51665}" type="sibTrans" cxnId="{04CDEB4F-F130-1943-AA34-E6C0B9B46000}">
      <dgm:prSet/>
      <dgm:spPr/>
      <dgm:t>
        <a:bodyPr/>
        <a:lstStyle/>
        <a:p>
          <a:endParaRPr lang="fr-FR"/>
        </a:p>
      </dgm:t>
    </dgm:pt>
    <dgm:pt modelId="{3C8EBB4A-F7F9-084F-97D4-B4F997093B56}">
      <dgm:prSet/>
      <dgm:spPr>
        <a:ln>
          <a:prstDash val="sysDash"/>
        </a:ln>
      </dgm:spPr>
      <dgm:t>
        <a:bodyPr/>
        <a:lstStyle/>
        <a:p>
          <a:r>
            <a:rPr lang="fr-FR"/>
            <a:t>Dév.</a:t>
          </a:r>
        </a:p>
        <a:p>
          <a:r>
            <a:rPr lang="fr-FR"/>
            <a:t>Conn.</a:t>
          </a:r>
        </a:p>
      </dgm:t>
    </dgm:pt>
    <dgm:pt modelId="{085F1894-E520-3044-A499-D68F760066D4}" type="parTrans" cxnId="{A73A5DD5-8C82-C542-A0B4-2325216F6848}">
      <dgm:prSet/>
      <dgm:spPr>
        <a:ln w="12700">
          <a:solidFill>
            <a:schemeClr val="accent1"/>
          </a:solidFill>
          <a:prstDash val="sysDot"/>
        </a:ln>
      </dgm:spPr>
      <dgm:t>
        <a:bodyPr/>
        <a:lstStyle/>
        <a:p>
          <a:endParaRPr lang="fr-FR"/>
        </a:p>
      </dgm:t>
    </dgm:pt>
    <dgm:pt modelId="{8360E457-7BA5-5F4A-826F-5094A4FB2543}" type="sibTrans" cxnId="{A73A5DD5-8C82-C542-A0B4-2325216F6848}">
      <dgm:prSet/>
      <dgm:spPr/>
      <dgm:t>
        <a:bodyPr/>
        <a:lstStyle/>
        <a:p>
          <a:endParaRPr lang="fr-FR"/>
        </a:p>
      </dgm:t>
    </dgm:pt>
    <dgm:pt modelId="{E746BBE6-AE77-904E-9D3A-EDE29DAFCD64}">
      <dgm:prSet/>
      <dgm:spPr/>
      <dgm:t>
        <a:bodyPr/>
        <a:lstStyle/>
        <a:p>
          <a:r>
            <a:rPr lang="fr-FR"/>
            <a:t>IHM Commencer Partie</a:t>
          </a:r>
        </a:p>
      </dgm:t>
    </dgm:pt>
    <dgm:pt modelId="{8C8A80BA-C8F7-B241-825A-6D8C3F8ED5F6}" type="parTrans" cxnId="{666F3989-B15E-874F-AAC3-C147E50BBAB3}">
      <dgm:prSet/>
      <dgm:spPr/>
      <dgm:t>
        <a:bodyPr/>
        <a:lstStyle/>
        <a:p>
          <a:endParaRPr lang="fr-FR"/>
        </a:p>
      </dgm:t>
    </dgm:pt>
    <dgm:pt modelId="{BDCBE453-50EC-284F-8876-D7CCE4F05E4F}" type="sibTrans" cxnId="{666F3989-B15E-874F-AAC3-C147E50BBAB3}">
      <dgm:prSet/>
      <dgm:spPr/>
      <dgm:t>
        <a:bodyPr/>
        <a:lstStyle/>
        <a:p>
          <a:endParaRPr lang="fr-FR"/>
        </a:p>
      </dgm:t>
    </dgm:pt>
    <dgm:pt modelId="{4955D85A-9B0C-8B41-93E7-2299761053E9}">
      <dgm:prSet/>
      <dgm:spPr/>
      <dgm:t>
        <a:bodyPr/>
        <a:lstStyle/>
        <a:p>
          <a:r>
            <a:rPr lang="fr-FR"/>
            <a:t>IHM Rejouer Partie</a:t>
          </a:r>
        </a:p>
      </dgm:t>
    </dgm:pt>
    <dgm:pt modelId="{20D4AB21-0EB4-774B-A533-1B15AAE0D260}" type="parTrans" cxnId="{876007A1-75A3-CE4E-927B-81C798F1E6B8}">
      <dgm:prSet/>
      <dgm:spPr/>
      <dgm:t>
        <a:bodyPr/>
        <a:lstStyle/>
        <a:p>
          <a:endParaRPr lang="fr-FR"/>
        </a:p>
      </dgm:t>
    </dgm:pt>
    <dgm:pt modelId="{B305540E-F63F-8542-A1E8-4982F70B6596}" type="sibTrans" cxnId="{876007A1-75A3-CE4E-927B-81C798F1E6B8}">
      <dgm:prSet/>
      <dgm:spPr/>
      <dgm:t>
        <a:bodyPr/>
        <a:lstStyle/>
        <a:p>
          <a:endParaRPr lang="fr-FR"/>
        </a:p>
      </dgm:t>
    </dgm:pt>
    <dgm:pt modelId="{08E9BE85-9704-CD4A-BD0D-8C7C447456DD}">
      <dgm:prSet/>
      <dgm:spPr>
        <a:ln>
          <a:prstDash val="sysDash"/>
        </a:ln>
      </dgm:spPr>
      <dgm:t>
        <a:bodyPr/>
        <a:lstStyle/>
        <a:p>
          <a:r>
            <a:rPr lang="fr-FR"/>
            <a:t>Conception</a:t>
          </a:r>
        </a:p>
        <a:p>
          <a:r>
            <a:rPr lang="fr-FR"/>
            <a:t>IHM Profil</a:t>
          </a:r>
        </a:p>
      </dgm:t>
    </dgm:pt>
    <dgm:pt modelId="{0CCACAFD-7BBE-454B-9AC7-16DC45254B59}" type="parTrans" cxnId="{71CBF33B-5C75-1C48-BCE5-1D3E604E904D}">
      <dgm:prSet/>
      <dgm:spPr>
        <a:ln w="12700">
          <a:solidFill>
            <a:schemeClr val="accent1"/>
          </a:solidFill>
          <a:prstDash val="sysDot"/>
        </a:ln>
      </dgm:spPr>
      <dgm:t>
        <a:bodyPr/>
        <a:lstStyle/>
        <a:p>
          <a:endParaRPr lang="fr-FR"/>
        </a:p>
      </dgm:t>
    </dgm:pt>
    <dgm:pt modelId="{FB0482BD-EB56-404D-8962-AF315593211D}" type="sibTrans" cxnId="{71CBF33B-5C75-1C48-BCE5-1D3E604E904D}">
      <dgm:prSet/>
      <dgm:spPr/>
      <dgm:t>
        <a:bodyPr/>
        <a:lstStyle/>
        <a:p>
          <a:endParaRPr lang="fr-FR"/>
        </a:p>
      </dgm:t>
    </dgm:pt>
    <dgm:pt modelId="{A06521A1-817D-244B-988A-EF278006F97A}">
      <dgm:prSet/>
      <dgm:spPr>
        <a:ln>
          <a:prstDash val="sysDash"/>
        </a:ln>
      </dgm:spPr>
      <dgm:t>
        <a:bodyPr/>
        <a:lstStyle/>
        <a:p>
          <a:r>
            <a:rPr lang="fr-FR"/>
            <a:t>Dév.</a:t>
          </a:r>
        </a:p>
        <a:p>
          <a:r>
            <a:rPr lang="fr-FR"/>
            <a:t>IHM Profil</a:t>
          </a:r>
        </a:p>
      </dgm:t>
    </dgm:pt>
    <dgm:pt modelId="{5F2CB4FD-354E-AC43-ABD7-5FD151664667}" type="parTrans" cxnId="{F2D0CB9B-DEE6-FC4C-8C87-6942FE37E2C5}">
      <dgm:prSet/>
      <dgm:spPr>
        <a:ln w="12700">
          <a:solidFill>
            <a:schemeClr val="accent1"/>
          </a:solidFill>
          <a:prstDash val="sysDot"/>
        </a:ln>
      </dgm:spPr>
      <dgm:t>
        <a:bodyPr/>
        <a:lstStyle/>
        <a:p>
          <a:endParaRPr lang="fr-FR"/>
        </a:p>
      </dgm:t>
    </dgm:pt>
    <dgm:pt modelId="{C0CEFD8E-074F-0A43-9D48-57EAD331E34A}" type="sibTrans" cxnId="{F2D0CB9B-DEE6-FC4C-8C87-6942FE37E2C5}">
      <dgm:prSet/>
      <dgm:spPr/>
      <dgm:t>
        <a:bodyPr/>
        <a:lstStyle/>
        <a:p>
          <a:endParaRPr lang="fr-FR"/>
        </a:p>
      </dgm:t>
    </dgm:pt>
    <dgm:pt modelId="{7BAA343C-260F-3245-8C10-43BDFF1A309C}">
      <dgm:prSet/>
      <dgm:spPr>
        <a:ln>
          <a:prstDash val="sysDash"/>
        </a:ln>
      </dgm:spPr>
      <dgm:t>
        <a:bodyPr/>
        <a:lstStyle/>
        <a:p>
          <a:r>
            <a:rPr lang="fr-FR"/>
            <a:t>Tests</a:t>
          </a:r>
        </a:p>
        <a:p>
          <a:r>
            <a:rPr lang="fr-FR"/>
            <a:t>Gestion Profil</a:t>
          </a:r>
        </a:p>
      </dgm:t>
    </dgm:pt>
    <dgm:pt modelId="{A4DFCA2C-95E4-9F44-8928-92167CE1BA8E}" type="parTrans" cxnId="{97FADDD6-7C49-754D-AEA4-0B5F6F647C52}">
      <dgm:prSet/>
      <dgm:spPr>
        <a:ln w="12700">
          <a:solidFill>
            <a:schemeClr val="accent1"/>
          </a:solidFill>
          <a:prstDash val="sysDot"/>
        </a:ln>
      </dgm:spPr>
      <dgm:t>
        <a:bodyPr/>
        <a:lstStyle/>
        <a:p>
          <a:endParaRPr lang="fr-FR"/>
        </a:p>
      </dgm:t>
    </dgm:pt>
    <dgm:pt modelId="{978F04EB-69E9-604D-B472-EFC9673C6332}" type="sibTrans" cxnId="{97FADDD6-7C49-754D-AEA4-0B5F6F647C52}">
      <dgm:prSet/>
      <dgm:spPr/>
      <dgm:t>
        <a:bodyPr/>
        <a:lstStyle/>
        <a:p>
          <a:endParaRPr lang="fr-FR"/>
        </a:p>
      </dgm:t>
    </dgm:pt>
    <dgm:pt modelId="{403A8063-864B-D947-B539-A4D7401FAA10}">
      <dgm:prSet/>
      <dgm:spPr>
        <a:ln>
          <a:prstDash val="sysDash"/>
        </a:ln>
      </dgm:spPr>
      <dgm:t>
        <a:bodyPr/>
        <a:lstStyle/>
        <a:p>
          <a:r>
            <a:rPr lang="fr-FR"/>
            <a:t>Conception</a:t>
          </a:r>
        </a:p>
        <a:p>
          <a:r>
            <a:rPr lang="fr-FR"/>
            <a:t>Gestion Profil</a:t>
          </a:r>
        </a:p>
      </dgm:t>
    </dgm:pt>
    <dgm:pt modelId="{BA0B5F49-8D66-944C-B7C1-FF027BC7C9EA}" type="parTrans" cxnId="{6F9CA8D3-AB24-5D47-944C-167EA880FE11}">
      <dgm:prSet/>
      <dgm:spPr>
        <a:ln w="12700">
          <a:solidFill>
            <a:schemeClr val="accent1"/>
          </a:solidFill>
          <a:prstDash val="sysDot"/>
        </a:ln>
      </dgm:spPr>
      <dgm:t>
        <a:bodyPr/>
        <a:lstStyle/>
        <a:p>
          <a:endParaRPr lang="fr-FR"/>
        </a:p>
      </dgm:t>
    </dgm:pt>
    <dgm:pt modelId="{5E03ADDC-8F77-D644-AE4A-E277EFBCFFB3}" type="sibTrans" cxnId="{6F9CA8D3-AB24-5D47-944C-167EA880FE11}">
      <dgm:prSet/>
      <dgm:spPr/>
      <dgm:t>
        <a:bodyPr/>
        <a:lstStyle/>
        <a:p>
          <a:endParaRPr lang="fr-FR"/>
        </a:p>
      </dgm:t>
    </dgm:pt>
    <dgm:pt modelId="{E2037A6A-0D3B-D742-9CDB-CE7DCD87BD9D}">
      <dgm:prSet/>
      <dgm:spPr>
        <a:ln>
          <a:prstDash val="sysDash"/>
        </a:ln>
      </dgm:spPr>
      <dgm:t>
        <a:bodyPr/>
        <a:lstStyle/>
        <a:p>
          <a:r>
            <a:rPr lang="fr-FR"/>
            <a:t>Dév.</a:t>
          </a:r>
        </a:p>
        <a:p>
          <a:r>
            <a:rPr lang="fr-FR"/>
            <a:t>Gestion Profil</a:t>
          </a:r>
        </a:p>
      </dgm:t>
    </dgm:pt>
    <dgm:pt modelId="{ED256227-3EF7-3440-9EC0-34EAA0C79297}" type="parTrans" cxnId="{D7BACC42-961C-F847-9EBE-EA5A21D0E3B5}">
      <dgm:prSet/>
      <dgm:spPr>
        <a:ln w="12700">
          <a:solidFill>
            <a:schemeClr val="accent1"/>
          </a:solidFill>
          <a:prstDash val="sysDot"/>
        </a:ln>
      </dgm:spPr>
      <dgm:t>
        <a:bodyPr/>
        <a:lstStyle/>
        <a:p>
          <a:endParaRPr lang="fr-FR"/>
        </a:p>
      </dgm:t>
    </dgm:pt>
    <dgm:pt modelId="{AEBADCF4-1A31-274E-8B5F-194E2A01AD4E}" type="sibTrans" cxnId="{D7BACC42-961C-F847-9EBE-EA5A21D0E3B5}">
      <dgm:prSet/>
      <dgm:spPr/>
      <dgm:t>
        <a:bodyPr/>
        <a:lstStyle/>
        <a:p>
          <a:endParaRPr lang="fr-FR"/>
        </a:p>
      </dgm:t>
    </dgm:pt>
    <dgm:pt modelId="{B6EBB26C-3C07-8B40-9DB3-B43131578CF3}">
      <dgm:prSet/>
      <dgm:spPr>
        <a:ln>
          <a:prstDash val="sysDash"/>
        </a:ln>
      </dgm:spPr>
      <dgm:t>
        <a:bodyPr/>
        <a:lstStyle/>
        <a:p>
          <a:r>
            <a:rPr lang="fr-FR"/>
            <a:t>Tests</a:t>
          </a:r>
        </a:p>
        <a:p>
          <a:r>
            <a:rPr lang="fr-FR"/>
            <a:t>Conn.</a:t>
          </a:r>
        </a:p>
      </dgm:t>
    </dgm:pt>
    <dgm:pt modelId="{AD94946B-F048-1C44-A056-D3A2F6ACD9ED}" type="parTrans" cxnId="{D96669B1-FA29-A946-A665-33968D38F2A0}">
      <dgm:prSet/>
      <dgm:spPr>
        <a:ln w="12700">
          <a:solidFill>
            <a:schemeClr val="accent1"/>
          </a:solidFill>
          <a:prstDash val="sysDot"/>
        </a:ln>
      </dgm:spPr>
      <dgm:t>
        <a:bodyPr/>
        <a:lstStyle/>
        <a:p>
          <a:endParaRPr lang="fr-FR"/>
        </a:p>
      </dgm:t>
    </dgm:pt>
    <dgm:pt modelId="{DD8A36A5-9716-5844-9143-04E446271394}" type="sibTrans" cxnId="{D96669B1-FA29-A946-A665-33968D38F2A0}">
      <dgm:prSet/>
      <dgm:spPr/>
      <dgm:t>
        <a:bodyPr/>
        <a:lstStyle/>
        <a:p>
          <a:endParaRPr lang="fr-FR"/>
        </a:p>
      </dgm:t>
    </dgm:pt>
    <dgm:pt modelId="{CA11BA84-6760-D149-B07A-5AF0B5CB8C5C}">
      <dgm:prSet/>
      <dgm:spPr>
        <a:ln>
          <a:prstDash val="sysDash"/>
        </a:ln>
      </dgm:spPr>
      <dgm:t>
        <a:bodyPr/>
        <a:lstStyle/>
        <a:p>
          <a:r>
            <a:rPr lang="fr-FR"/>
            <a:t>Tests</a:t>
          </a:r>
        </a:p>
        <a:p>
          <a:r>
            <a:rPr lang="fr-FR"/>
            <a:t>Gestion Profil</a:t>
          </a:r>
        </a:p>
      </dgm:t>
    </dgm:pt>
    <dgm:pt modelId="{1B6AFBAF-A9D2-1B45-8F38-FF673063ABF5}" type="parTrans" cxnId="{5DE6CCE2-2E2F-6F49-B87A-3C68D5CF762E}">
      <dgm:prSet/>
      <dgm:spPr>
        <a:ln w="12700">
          <a:solidFill>
            <a:schemeClr val="accent1"/>
          </a:solidFill>
          <a:prstDash val="sysDot"/>
        </a:ln>
      </dgm:spPr>
      <dgm:t>
        <a:bodyPr/>
        <a:lstStyle/>
        <a:p>
          <a:endParaRPr lang="fr-FR"/>
        </a:p>
      </dgm:t>
    </dgm:pt>
    <dgm:pt modelId="{769397F7-EFE2-B149-925A-93BF6C1E890D}" type="sibTrans" cxnId="{5DE6CCE2-2E2F-6F49-B87A-3C68D5CF762E}">
      <dgm:prSet/>
      <dgm:spPr/>
      <dgm:t>
        <a:bodyPr/>
        <a:lstStyle/>
        <a:p>
          <a:endParaRPr lang="fr-FR"/>
        </a:p>
      </dgm:t>
    </dgm:pt>
    <dgm:pt modelId="{55DF6ADA-756F-5549-84E0-48AE47EA5D12}">
      <dgm:prSet/>
      <dgm:spPr>
        <a:ln>
          <a:prstDash val="sysDash"/>
        </a:ln>
      </dgm:spPr>
      <dgm:t>
        <a:bodyPr/>
        <a:lstStyle/>
        <a:p>
          <a:r>
            <a:rPr lang="fr-FR"/>
            <a:t>Conception</a:t>
          </a:r>
        </a:p>
        <a:p>
          <a:r>
            <a:rPr lang="fr-FR"/>
            <a:t>IHM Commencer Partie</a:t>
          </a:r>
        </a:p>
      </dgm:t>
    </dgm:pt>
    <dgm:pt modelId="{B6FC3029-AB49-AA4A-A349-5DCC8CE7FCA7}" type="parTrans" cxnId="{5CD69084-825A-004A-80FD-2A168F427397}">
      <dgm:prSet/>
      <dgm:spPr>
        <a:ln w="12700">
          <a:solidFill>
            <a:schemeClr val="accent1"/>
          </a:solidFill>
          <a:prstDash val="sysDot"/>
        </a:ln>
      </dgm:spPr>
      <dgm:t>
        <a:bodyPr/>
        <a:lstStyle/>
        <a:p>
          <a:endParaRPr lang="fr-FR"/>
        </a:p>
      </dgm:t>
    </dgm:pt>
    <dgm:pt modelId="{24EE1747-573B-E641-943B-EC6F1EE1891C}" type="sibTrans" cxnId="{5CD69084-825A-004A-80FD-2A168F427397}">
      <dgm:prSet/>
      <dgm:spPr/>
      <dgm:t>
        <a:bodyPr/>
        <a:lstStyle/>
        <a:p>
          <a:endParaRPr lang="fr-FR"/>
        </a:p>
      </dgm:t>
    </dgm:pt>
    <dgm:pt modelId="{189AD8F2-C3D5-DC4F-81B1-578A0FFE5886}">
      <dgm:prSet/>
      <dgm:spPr>
        <a:ln>
          <a:prstDash val="sysDash"/>
        </a:ln>
      </dgm:spPr>
      <dgm:t>
        <a:bodyPr/>
        <a:lstStyle/>
        <a:p>
          <a:r>
            <a:rPr lang="fr-FR"/>
            <a:t>Dév.</a:t>
          </a:r>
        </a:p>
        <a:p>
          <a:r>
            <a:rPr lang="fr-FR"/>
            <a:t>IHM Commencer </a:t>
          </a:r>
        </a:p>
        <a:p>
          <a:r>
            <a:rPr lang="fr-FR"/>
            <a:t>Partie</a:t>
          </a:r>
        </a:p>
      </dgm:t>
    </dgm:pt>
    <dgm:pt modelId="{0225B642-140E-094C-9951-2ACDBBFCB9E5}" type="parTrans" cxnId="{CB95CA4E-55ED-2343-AB48-45E95AC49DC8}">
      <dgm:prSet/>
      <dgm:spPr>
        <a:ln w="12700">
          <a:solidFill>
            <a:schemeClr val="accent1"/>
          </a:solidFill>
          <a:prstDash val="sysDot"/>
        </a:ln>
      </dgm:spPr>
      <dgm:t>
        <a:bodyPr/>
        <a:lstStyle/>
        <a:p>
          <a:endParaRPr lang="fr-FR"/>
        </a:p>
      </dgm:t>
    </dgm:pt>
    <dgm:pt modelId="{5409B578-9A63-7444-B5E6-C38611AF9FA3}" type="sibTrans" cxnId="{CB95CA4E-55ED-2343-AB48-45E95AC49DC8}">
      <dgm:prSet/>
      <dgm:spPr/>
      <dgm:t>
        <a:bodyPr/>
        <a:lstStyle/>
        <a:p>
          <a:endParaRPr lang="fr-FR"/>
        </a:p>
      </dgm:t>
    </dgm:pt>
    <dgm:pt modelId="{80B8B605-2F44-0A4D-B738-59D652626D25}">
      <dgm:prSet/>
      <dgm:spPr>
        <a:ln>
          <a:prstDash val="sysDash"/>
        </a:ln>
      </dgm:spPr>
      <dgm:t>
        <a:bodyPr/>
        <a:lstStyle/>
        <a:p>
          <a:r>
            <a:rPr lang="fr-FR"/>
            <a:t>Tests</a:t>
          </a:r>
        </a:p>
        <a:p>
          <a:r>
            <a:rPr lang="fr-FR"/>
            <a:t>IHM Commencer</a:t>
          </a:r>
        </a:p>
        <a:p>
          <a:r>
            <a:rPr lang="fr-FR"/>
            <a:t>Partie</a:t>
          </a:r>
        </a:p>
      </dgm:t>
    </dgm:pt>
    <dgm:pt modelId="{3F660196-11C3-B64A-92FD-206949CE02ED}" type="parTrans" cxnId="{0BD879AF-F9E0-A74F-80E2-5D32F1CB3CB0}">
      <dgm:prSet/>
      <dgm:spPr>
        <a:ln w="12700">
          <a:solidFill>
            <a:schemeClr val="accent1"/>
          </a:solidFill>
          <a:prstDash val="sysDot"/>
        </a:ln>
      </dgm:spPr>
      <dgm:t>
        <a:bodyPr/>
        <a:lstStyle/>
        <a:p>
          <a:endParaRPr lang="fr-FR"/>
        </a:p>
      </dgm:t>
    </dgm:pt>
    <dgm:pt modelId="{7296FD4C-4103-6849-BAFE-A635B0E87B5C}" type="sibTrans" cxnId="{0BD879AF-F9E0-A74F-80E2-5D32F1CB3CB0}">
      <dgm:prSet/>
      <dgm:spPr/>
      <dgm:t>
        <a:bodyPr/>
        <a:lstStyle/>
        <a:p>
          <a:endParaRPr lang="fr-FR"/>
        </a:p>
      </dgm:t>
    </dgm:pt>
    <dgm:pt modelId="{541A3CD7-2591-4944-BBDB-A424E7725CA9}">
      <dgm:prSet/>
      <dgm:spPr>
        <a:ln>
          <a:prstDash val="sysDash"/>
        </a:ln>
      </dgm:spPr>
      <dgm:t>
        <a:bodyPr/>
        <a:lstStyle/>
        <a:p>
          <a:r>
            <a:rPr lang="fr-FR"/>
            <a:t>Conception</a:t>
          </a:r>
        </a:p>
        <a:p>
          <a:r>
            <a:rPr lang="fr-FR"/>
            <a:t>IHM Rejouer</a:t>
          </a:r>
        </a:p>
        <a:p>
          <a:r>
            <a:rPr lang="fr-FR"/>
            <a:t>Partie</a:t>
          </a:r>
        </a:p>
      </dgm:t>
    </dgm:pt>
    <dgm:pt modelId="{2EAB240E-9F7B-5A46-AD2A-A542DE190E5A}" type="parTrans" cxnId="{BA4E8B4E-FF7F-3242-988A-016ECBD7B120}">
      <dgm:prSet/>
      <dgm:spPr>
        <a:ln w="12700">
          <a:solidFill>
            <a:schemeClr val="accent1"/>
          </a:solidFill>
          <a:prstDash val="sysDot"/>
        </a:ln>
      </dgm:spPr>
      <dgm:t>
        <a:bodyPr/>
        <a:lstStyle/>
        <a:p>
          <a:endParaRPr lang="fr-FR"/>
        </a:p>
      </dgm:t>
    </dgm:pt>
    <dgm:pt modelId="{0EB4A857-6B60-3846-9793-353BAB75188A}" type="sibTrans" cxnId="{BA4E8B4E-FF7F-3242-988A-016ECBD7B120}">
      <dgm:prSet/>
      <dgm:spPr/>
      <dgm:t>
        <a:bodyPr/>
        <a:lstStyle/>
        <a:p>
          <a:endParaRPr lang="fr-FR"/>
        </a:p>
      </dgm:t>
    </dgm:pt>
    <dgm:pt modelId="{A5261632-34EB-5A45-8215-AC6FD5203AE1}">
      <dgm:prSet/>
      <dgm:spPr>
        <a:ln>
          <a:prstDash val="sysDash"/>
        </a:ln>
      </dgm:spPr>
      <dgm:t>
        <a:bodyPr/>
        <a:lstStyle/>
        <a:p>
          <a:r>
            <a:rPr lang="fr-FR"/>
            <a:t>Dév.</a:t>
          </a:r>
        </a:p>
        <a:p>
          <a:r>
            <a:rPr lang="fr-FR"/>
            <a:t>IHM Rejouer</a:t>
          </a:r>
        </a:p>
        <a:p>
          <a:r>
            <a:rPr lang="fr-FR"/>
            <a:t>Partie</a:t>
          </a:r>
        </a:p>
      </dgm:t>
    </dgm:pt>
    <dgm:pt modelId="{F768249E-812A-224E-9643-E42FD06588F3}" type="parTrans" cxnId="{6D7C0B79-D08F-2B43-B0EA-E467D2C1259B}">
      <dgm:prSet/>
      <dgm:spPr>
        <a:ln w="12700">
          <a:solidFill>
            <a:schemeClr val="accent1"/>
          </a:solidFill>
          <a:prstDash val="sysDot"/>
        </a:ln>
      </dgm:spPr>
      <dgm:t>
        <a:bodyPr/>
        <a:lstStyle/>
        <a:p>
          <a:endParaRPr lang="fr-FR"/>
        </a:p>
      </dgm:t>
    </dgm:pt>
    <dgm:pt modelId="{9F16B30D-9833-7744-BE44-A329A2C89AC4}" type="sibTrans" cxnId="{6D7C0B79-D08F-2B43-B0EA-E467D2C1259B}">
      <dgm:prSet/>
      <dgm:spPr/>
      <dgm:t>
        <a:bodyPr/>
        <a:lstStyle/>
        <a:p>
          <a:endParaRPr lang="fr-FR"/>
        </a:p>
      </dgm:t>
    </dgm:pt>
    <dgm:pt modelId="{3793495C-1F74-664F-9D61-157BFCC3E1F7}">
      <dgm:prSet/>
      <dgm:spPr>
        <a:ln>
          <a:prstDash val="sysDash"/>
        </a:ln>
      </dgm:spPr>
      <dgm:t>
        <a:bodyPr/>
        <a:lstStyle/>
        <a:p>
          <a:r>
            <a:rPr lang="fr-FR"/>
            <a:t>Tests</a:t>
          </a:r>
        </a:p>
        <a:p>
          <a:r>
            <a:rPr lang="fr-FR"/>
            <a:t>IHM Rejouer</a:t>
          </a:r>
        </a:p>
        <a:p>
          <a:r>
            <a:rPr lang="fr-FR"/>
            <a:t>Partie</a:t>
          </a:r>
        </a:p>
      </dgm:t>
    </dgm:pt>
    <dgm:pt modelId="{8A392FDA-041C-5647-9B93-D2EB53673A96}" type="parTrans" cxnId="{E30EC118-6DA2-D04A-A2D3-A5E14EF8E337}">
      <dgm:prSet/>
      <dgm:spPr>
        <a:ln w="12700">
          <a:solidFill>
            <a:schemeClr val="accent1"/>
          </a:solidFill>
          <a:prstDash val="sysDot"/>
        </a:ln>
      </dgm:spPr>
      <dgm:t>
        <a:bodyPr/>
        <a:lstStyle/>
        <a:p>
          <a:endParaRPr lang="fr-FR"/>
        </a:p>
      </dgm:t>
    </dgm:pt>
    <dgm:pt modelId="{ECDDE038-BBE5-0748-B061-C3FAD8A469F2}" type="sibTrans" cxnId="{E30EC118-6DA2-D04A-A2D3-A5E14EF8E337}">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pt>
    <dgm:pt modelId="{FDC14C35-4B38-7247-9E1E-E912F2C85FE8}" type="pres">
      <dgm:prSet presAssocID="{FC21427B-E8ED-154D-9E72-5F765FB7818D}" presName="composite" presStyleCnt="0"/>
      <dgm:spPr/>
    </dgm:pt>
    <dgm:pt modelId="{3564018E-DB31-E145-8E85-7D6D9293668C}" type="pres">
      <dgm:prSet presAssocID="{FC21427B-E8ED-154D-9E72-5F765FB7818D}" presName="background" presStyleLbl="node0" presStyleIdx="0" presStyleCnt="1"/>
      <dgm:spPr/>
    </dgm:pt>
    <dgm:pt modelId="{92F4F7B0-26CA-3744-9AB9-9394CBBEDC1A}" type="pres">
      <dgm:prSet presAssocID="{FC21427B-E8ED-154D-9E72-5F765FB7818D}" presName="text" presStyleLbl="fgAcc0" presStyleIdx="0" presStyleCnt="1" custLinFactX="-100000" custLinFactNeighborX="-156264" custLinFactNeighborY="-72570">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pt>
    <dgm:pt modelId="{35B98501-63A8-EB45-A329-988CBE2FF5F5}" type="pres">
      <dgm:prSet presAssocID="{51417664-1596-7F43-9423-78AED926D5E5}" presName="composite2" presStyleCnt="0"/>
      <dgm:spPr/>
    </dgm:pt>
    <dgm:pt modelId="{3473DFAD-0FC4-D048-B0DF-F28DF7DB199E}" type="pres">
      <dgm:prSet presAssocID="{51417664-1596-7F43-9423-78AED926D5E5}" presName="background2" presStyleLbl="node2" presStyleIdx="0" presStyleCnt="5"/>
      <dgm:spPr/>
    </dgm:pt>
    <dgm:pt modelId="{17D6855E-55F2-5947-932F-5EA116F54113}" type="pres">
      <dgm:prSet presAssocID="{51417664-1596-7F43-9423-78AED926D5E5}" presName="text2" presStyleLbl="fgAcc2" presStyleIdx="0" presStyleCnt="5" custLinFactNeighborX="-99380" custLinFactNeighborY="-71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pt>
    <dgm:pt modelId="{EB04646A-1132-1047-B155-B137EF842238}" type="pres">
      <dgm:prSet presAssocID="{6EC82648-DF8A-C846-AD22-FB0117D8EBF5}" presName="composite2" presStyleCnt="0"/>
      <dgm:spPr/>
    </dgm:pt>
    <dgm:pt modelId="{35E53E9C-FAE1-4A4C-B558-22DDFB3ED80C}" type="pres">
      <dgm:prSet presAssocID="{6EC82648-DF8A-C846-AD22-FB0117D8EBF5}" presName="background2" presStyleLbl="node2" presStyleIdx="1" presStyleCnt="5"/>
      <dgm:spPr/>
    </dgm:pt>
    <dgm:pt modelId="{04A0E571-49BB-0043-8C70-D6C259E69BC1}" type="pres">
      <dgm:prSet presAssocID="{6EC82648-DF8A-C846-AD22-FB0117D8EBF5}" presName="text2" presStyleLbl="fgAcc2" presStyleIdx="1" presStyleCnt="5" custLinFactNeighborX="-23461" custLinFactNeighborY="-71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pt>
    <dgm:pt modelId="{7FCE886F-40CD-6546-B53C-705E24B94FD9}" type="pres">
      <dgm:prSet presAssocID="{E2D731E9-0AD1-7E4F-98D9-8C60281A8C81}" presName="Name17" presStyleLbl="parChTrans1D3" presStyleIdx="0" presStyleCnt="5"/>
      <dgm:spPr/>
      <dgm:t>
        <a:bodyPr/>
        <a:lstStyle/>
        <a:p>
          <a:endParaRPr lang="fr-FR"/>
        </a:p>
      </dgm:t>
    </dgm:pt>
    <dgm:pt modelId="{C24AFEF2-FFC9-464A-9373-1BDD4ABB8174}" type="pres">
      <dgm:prSet presAssocID="{29E9CE2B-0A66-6045-AA09-0097FBC24A0B}" presName="hierRoot3" presStyleCnt="0"/>
      <dgm:spPr/>
    </dgm:pt>
    <dgm:pt modelId="{AB152665-60E0-024B-9ABA-FE4BB2944CCB}" type="pres">
      <dgm:prSet presAssocID="{29E9CE2B-0A66-6045-AA09-0097FBC24A0B}" presName="composite3" presStyleCnt="0"/>
      <dgm:spPr/>
    </dgm:pt>
    <dgm:pt modelId="{2E409454-3B34-B845-8763-0D01D12F25DC}" type="pres">
      <dgm:prSet presAssocID="{29E9CE2B-0A66-6045-AA09-0097FBC24A0B}" presName="background3" presStyleLbl="node3" presStyleIdx="0" presStyleCnt="5"/>
      <dgm:spPr/>
      <dgm:t>
        <a:bodyPr/>
        <a:lstStyle/>
        <a:p>
          <a:endParaRPr lang="fr-FR"/>
        </a:p>
      </dgm:t>
    </dgm:pt>
    <dgm:pt modelId="{89562406-FEB5-1242-B38E-6187060D4DFF}" type="pres">
      <dgm:prSet presAssocID="{29E9CE2B-0A66-6045-AA09-0097FBC24A0B}" presName="text3" presStyleLbl="fgAcc3" presStyleIdx="0" presStyleCnt="5" custLinFactNeighborX="-19876" custLinFactNeighborY="4469">
        <dgm:presLayoutVars>
          <dgm:chPref val="3"/>
        </dgm:presLayoutVars>
      </dgm:prSet>
      <dgm:spPr/>
      <dgm:t>
        <a:bodyPr/>
        <a:lstStyle/>
        <a:p>
          <a:endParaRPr lang="fr-FR"/>
        </a:p>
      </dgm:t>
    </dgm:pt>
    <dgm:pt modelId="{8CDE0EA4-F86D-4643-AA28-1F811EB65A02}" type="pres">
      <dgm:prSet presAssocID="{29E9CE2B-0A66-6045-AA09-0097FBC24A0B}" presName="hierChild4" presStyleCnt="0"/>
      <dgm:spPr/>
    </dgm:pt>
    <dgm:pt modelId="{C043E8E6-9AF5-8442-83E2-0196A968353F}" type="pres">
      <dgm:prSet presAssocID="{0CCACAFD-7BBE-454B-9AC7-16DC45254B59}" presName="Name23" presStyleLbl="parChTrans1D4" presStyleIdx="0" presStyleCnt="14"/>
      <dgm:spPr/>
      <dgm:t>
        <a:bodyPr/>
        <a:lstStyle/>
        <a:p>
          <a:endParaRPr lang="fr-FR"/>
        </a:p>
      </dgm:t>
    </dgm:pt>
    <dgm:pt modelId="{8B5E1366-7ADA-BB46-9DE7-0EFCFA47B8F6}" type="pres">
      <dgm:prSet presAssocID="{08E9BE85-9704-CD4A-BD0D-8C7C447456DD}" presName="hierRoot4" presStyleCnt="0"/>
      <dgm:spPr/>
    </dgm:pt>
    <dgm:pt modelId="{CA8BC3F0-DCE2-624F-B0D1-914B8ECCAD74}" type="pres">
      <dgm:prSet presAssocID="{08E9BE85-9704-CD4A-BD0D-8C7C447456DD}" presName="composite4" presStyleCnt="0"/>
      <dgm:spPr/>
    </dgm:pt>
    <dgm:pt modelId="{021EB0EC-F3F6-6E4F-81EE-717E2B38E6A1}" type="pres">
      <dgm:prSet presAssocID="{08E9BE85-9704-CD4A-BD0D-8C7C447456DD}" presName="background4" presStyleLbl="node4" presStyleIdx="0" presStyleCnt="14"/>
      <dgm:spPr>
        <a:ln w="12700" cap="sq" cmpd="sng">
          <a:prstDash val="sysDot"/>
          <a:round/>
        </a:ln>
        <a:scene3d>
          <a:camera prst="orthographicFront"/>
          <a:lightRig rig="flat" dir="t"/>
        </a:scene3d>
      </dgm:spPr>
    </dgm:pt>
    <dgm:pt modelId="{EF3290EF-BCA5-6E48-9AFC-8A8D408A2327}" type="pres">
      <dgm:prSet presAssocID="{08E9BE85-9704-CD4A-BD0D-8C7C447456DD}" presName="text4" presStyleLbl="fgAcc4" presStyleIdx="0" presStyleCnt="14" custLinFactNeighborX="-19876" custLinFactNeighborY="4469">
        <dgm:presLayoutVars>
          <dgm:chPref val="3"/>
        </dgm:presLayoutVars>
      </dgm:prSet>
      <dgm:spPr/>
      <dgm:t>
        <a:bodyPr/>
        <a:lstStyle/>
        <a:p>
          <a:endParaRPr lang="fr-FR"/>
        </a:p>
      </dgm:t>
    </dgm:pt>
    <dgm:pt modelId="{FB7AEB68-4C6A-8149-9055-220FF66633FB}" type="pres">
      <dgm:prSet presAssocID="{08E9BE85-9704-CD4A-BD0D-8C7C447456DD}" presName="hierChild5" presStyleCnt="0"/>
      <dgm:spPr/>
    </dgm:pt>
    <dgm:pt modelId="{CD896676-11FB-3B45-B4BE-77C3D7986A9E}" type="pres">
      <dgm:prSet presAssocID="{5F2CB4FD-354E-AC43-ABD7-5FD151664667}" presName="Name23" presStyleLbl="parChTrans1D4" presStyleIdx="1" presStyleCnt="14"/>
      <dgm:spPr/>
      <dgm:t>
        <a:bodyPr/>
        <a:lstStyle/>
        <a:p>
          <a:endParaRPr lang="fr-FR"/>
        </a:p>
      </dgm:t>
    </dgm:pt>
    <dgm:pt modelId="{3E1BDC7C-4B14-6647-93BF-8F49559C3C9D}" type="pres">
      <dgm:prSet presAssocID="{A06521A1-817D-244B-988A-EF278006F97A}" presName="hierRoot4" presStyleCnt="0"/>
      <dgm:spPr/>
    </dgm:pt>
    <dgm:pt modelId="{CE0090EE-57E7-7B49-830D-BC031C6F89D1}" type="pres">
      <dgm:prSet presAssocID="{A06521A1-817D-244B-988A-EF278006F97A}" presName="composite4" presStyleCnt="0"/>
      <dgm:spPr/>
    </dgm:pt>
    <dgm:pt modelId="{2158F93A-15DA-B242-A07F-A7014579956E}" type="pres">
      <dgm:prSet presAssocID="{A06521A1-817D-244B-988A-EF278006F97A}" presName="background4" presStyleLbl="node4" presStyleIdx="1" presStyleCnt="14"/>
      <dgm:spPr>
        <a:ln w="12700" cap="sq" cmpd="sng">
          <a:prstDash val="sysDot"/>
          <a:round/>
        </a:ln>
        <a:scene3d>
          <a:camera prst="orthographicFront"/>
          <a:lightRig rig="flat" dir="t"/>
        </a:scene3d>
      </dgm:spPr>
    </dgm:pt>
    <dgm:pt modelId="{B5D341B9-0F97-194A-AF51-0D896FF25295}" type="pres">
      <dgm:prSet presAssocID="{A06521A1-817D-244B-988A-EF278006F97A}" presName="text4" presStyleLbl="fgAcc4" presStyleIdx="1" presStyleCnt="14" custLinFactNeighborX="-19876" custLinFactNeighborY="4469">
        <dgm:presLayoutVars>
          <dgm:chPref val="3"/>
        </dgm:presLayoutVars>
      </dgm:prSet>
      <dgm:spPr/>
      <dgm:t>
        <a:bodyPr/>
        <a:lstStyle/>
        <a:p>
          <a:endParaRPr lang="fr-FR"/>
        </a:p>
      </dgm:t>
    </dgm:pt>
    <dgm:pt modelId="{5C600192-09CE-444E-8CE2-2679B2D92C12}" type="pres">
      <dgm:prSet presAssocID="{A06521A1-817D-244B-988A-EF278006F97A}" presName="hierChild5" presStyleCnt="0"/>
      <dgm:spPr/>
    </dgm:pt>
    <dgm:pt modelId="{6F1FED61-219F-6E4C-BE8D-4A296BEDEAFA}" type="pres">
      <dgm:prSet presAssocID="{A4DFCA2C-95E4-9F44-8928-92167CE1BA8E}" presName="Name23" presStyleLbl="parChTrans1D4" presStyleIdx="2" presStyleCnt="14"/>
      <dgm:spPr/>
      <dgm:t>
        <a:bodyPr/>
        <a:lstStyle/>
        <a:p>
          <a:endParaRPr lang="fr-FR"/>
        </a:p>
      </dgm:t>
    </dgm:pt>
    <dgm:pt modelId="{78A4B6CF-B12D-8F47-B639-2FB679F953FC}" type="pres">
      <dgm:prSet presAssocID="{7BAA343C-260F-3245-8C10-43BDFF1A309C}" presName="hierRoot4" presStyleCnt="0"/>
      <dgm:spPr/>
    </dgm:pt>
    <dgm:pt modelId="{A48DEDB8-FA46-7447-AC33-380D6121504B}" type="pres">
      <dgm:prSet presAssocID="{7BAA343C-260F-3245-8C10-43BDFF1A309C}" presName="composite4" presStyleCnt="0"/>
      <dgm:spPr/>
    </dgm:pt>
    <dgm:pt modelId="{D7D66FCD-3B79-8244-A90B-011C2637CF84}" type="pres">
      <dgm:prSet presAssocID="{7BAA343C-260F-3245-8C10-43BDFF1A309C}" presName="background4" presStyleLbl="node4" presStyleIdx="2" presStyleCnt="14"/>
      <dgm:spPr>
        <a:ln w="12700" cap="sq" cmpd="sng">
          <a:prstDash val="sysDot"/>
          <a:round/>
        </a:ln>
        <a:scene3d>
          <a:camera prst="orthographicFront"/>
          <a:lightRig rig="flat" dir="t"/>
        </a:scene3d>
      </dgm:spPr>
    </dgm:pt>
    <dgm:pt modelId="{0C86FB14-15D5-1042-ABDA-4EDEC26EE60B}" type="pres">
      <dgm:prSet presAssocID="{7BAA343C-260F-3245-8C10-43BDFF1A309C}" presName="text4" presStyleLbl="fgAcc4" presStyleIdx="2" presStyleCnt="14" custLinFactNeighborX="-19876" custLinFactNeighborY="363">
        <dgm:presLayoutVars>
          <dgm:chPref val="3"/>
        </dgm:presLayoutVars>
      </dgm:prSet>
      <dgm:spPr/>
      <dgm:t>
        <a:bodyPr/>
        <a:lstStyle/>
        <a:p>
          <a:endParaRPr lang="fr-FR"/>
        </a:p>
      </dgm:t>
    </dgm:pt>
    <dgm:pt modelId="{9F7128DC-5998-654E-A960-73F0FDEE3459}" type="pres">
      <dgm:prSet presAssocID="{7BAA343C-260F-3245-8C10-43BDFF1A309C}" presName="hierChild5" presStyleCnt="0"/>
      <dgm:spPr/>
    </dgm:pt>
    <dgm:pt modelId="{D411DC62-C808-1A48-BA3C-4D2A253262E7}" type="pres">
      <dgm:prSet presAssocID="{DA6BC2C7-50E7-EF4F-8D85-668424E103E5}" presName="Name17" presStyleLbl="parChTrans1D3" presStyleIdx="1" presStyleCnt="5"/>
      <dgm:spPr/>
      <dgm:t>
        <a:bodyPr/>
        <a:lstStyle/>
        <a:p>
          <a:endParaRPr lang="fr-FR"/>
        </a:p>
      </dgm:t>
    </dgm:pt>
    <dgm:pt modelId="{2AD56658-295F-6345-96D6-B1AF3B9BCE91}" type="pres">
      <dgm:prSet presAssocID="{CC884CF9-8965-BB43-96C6-F72E9D0C2661}" presName="hierRoot3" presStyleCnt="0"/>
      <dgm:spPr/>
    </dgm:pt>
    <dgm:pt modelId="{69446AA6-21A9-1447-822A-6FFBBE227F85}" type="pres">
      <dgm:prSet presAssocID="{CC884CF9-8965-BB43-96C6-F72E9D0C2661}" presName="composite3" presStyleCnt="0"/>
      <dgm:spPr/>
    </dgm:pt>
    <dgm:pt modelId="{4589FFE8-F218-0E48-B3DC-7D9B67E3D43A}" type="pres">
      <dgm:prSet presAssocID="{CC884CF9-8965-BB43-96C6-F72E9D0C2661}" presName="background3" presStyleLbl="node3" presStyleIdx="1" presStyleCnt="5"/>
      <dgm:spPr/>
      <dgm:t>
        <a:bodyPr/>
        <a:lstStyle/>
        <a:p>
          <a:endParaRPr lang="fr-FR"/>
        </a:p>
      </dgm:t>
    </dgm:pt>
    <dgm:pt modelId="{57814C1C-7A92-984F-A9F6-B6FBA4AE4328}" type="pres">
      <dgm:prSet presAssocID="{CC884CF9-8965-BB43-96C6-F72E9D0C2661}" presName="text3" presStyleLbl="fgAcc3" presStyleIdx="1" presStyleCnt="5" custLinFactNeighborX="-19876" custLinFactNeighborY="446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pt>
    <dgm:pt modelId="{2AF8E806-8DAD-874B-87FA-D7D16D9ACC6F}" type="pres">
      <dgm:prSet presAssocID="{BA0B5F49-8D66-944C-B7C1-FF027BC7C9EA}" presName="Name23" presStyleLbl="parChTrans1D4" presStyleIdx="3" presStyleCnt="14"/>
      <dgm:spPr/>
      <dgm:t>
        <a:bodyPr/>
        <a:lstStyle/>
        <a:p>
          <a:endParaRPr lang="fr-FR"/>
        </a:p>
      </dgm:t>
    </dgm:pt>
    <dgm:pt modelId="{F7EC9662-5F63-054A-9A95-D0E4830927E1}" type="pres">
      <dgm:prSet presAssocID="{403A8063-864B-D947-B539-A4D7401FAA10}" presName="hierRoot4" presStyleCnt="0"/>
      <dgm:spPr/>
    </dgm:pt>
    <dgm:pt modelId="{D25676EE-799C-7441-8A6F-CE07969377C4}" type="pres">
      <dgm:prSet presAssocID="{403A8063-864B-D947-B539-A4D7401FAA10}" presName="composite4" presStyleCnt="0"/>
      <dgm:spPr/>
    </dgm:pt>
    <dgm:pt modelId="{BB01A120-B46D-9849-B8BE-FA8989BACDF3}" type="pres">
      <dgm:prSet presAssocID="{403A8063-864B-D947-B539-A4D7401FAA10}" presName="background4" presStyleLbl="node4" presStyleIdx="3" presStyleCnt="14"/>
      <dgm:spPr>
        <a:ln w="12700" cap="sq" cmpd="sng">
          <a:prstDash val="sysDot"/>
          <a:round/>
        </a:ln>
        <a:scene3d>
          <a:camera prst="orthographicFront"/>
          <a:lightRig rig="flat" dir="t"/>
        </a:scene3d>
      </dgm:spPr>
    </dgm:pt>
    <dgm:pt modelId="{13715E84-7AE9-E844-8031-A8F626A7EA0D}" type="pres">
      <dgm:prSet presAssocID="{403A8063-864B-D947-B539-A4D7401FAA10}" presName="text4" presStyleLbl="fgAcc4" presStyleIdx="3" presStyleCnt="14" custLinFactNeighborX="-19876" custLinFactNeighborY="4469">
        <dgm:presLayoutVars>
          <dgm:chPref val="3"/>
        </dgm:presLayoutVars>
      </dgm:prSet>
      <dgm:spPr/>
      <dgm:t>
        <a:bodyPr/>
        <a:lstStyle/>
        <a:p>
          <a:endParaRPr lang="fr-FR"/>
        </a:p>
      </dgm:t>
    </dgm:pt>
    <dgm:pt modelId="{2D196402-1BDA-704A-BC88-22A619CEF4C5}" type="pres">
      <dgm:prSet presAssocID="{403A8063-864B-D947-B539-A4D7401FAA10}" presName="hierChild5" presStyleCnt="0"/>
      <dgm:spPr/>
    </dgm:pt>
    <dgm:pt modelId="{90766C61-9A47-2041-BD99-6791906D9FC2}" type="pres">
      <dgm:prSet presAssocID="{ED256227-3EF7-3440-9EC0-34EAA0C79297}" presName="Name23" presStyleLbl="parChTrans1D4" presStyleIdx="4" presStyleCnt="14"/>
      <dgm:spPr/>
      <dgm:t>
        <a:bodyPr/>
        <a:lstStyle/>
        <a:p>
          <a:endParaRPr lang="fr-FR"/>
        </a:p>
      </dgm:t>
    </dgm:pt>
    <dgm:pt modelId="{F095DBA4-DF6E-1249-BD6C-51797B9206FB}" type="pres">
      <dgm:prSet presAssocID="{E2037A6A-0D3B-D742-9CDB-CE7DCD87BD9D}" presName="hierRoot4" presStyleCnt="0"/>
      <dgm:spPr/>
    </dgm:pt>
    <dgm:pt modelId="{988F71A6-90AE-334A-A127-3BE7CA38B92F}" type="pres">
      <dgm:prSet presAssocID="{E2037A6A-0D3B-D742-9CDB-CE7DCD87BD9D}" presName="composite4" presStyleCnt="0"/>
      <dgm:spPr/>
    </dgm:pt>
    <dgm:pt modelId="{21A3246A-C688-7B45-AE70-DE0079EDBB63}" type="pres">
      <dgm:prSet presAssocID="{E2037A6A-0D3B-D742-9CDB-CE7DCD87BD9D}" presName="background4" presStyleLbl="node4" presStyleIdx="4" presStyleCnt="14"/>
      <dgm:spPr>
        <a:ln w="12700" cap="sq" cmpd="sng">
          <a:prstDash val="sysDot"/>
          <a:round/>
        </a:ln>
        <a:scene3d>
          <a:camera prst="orthographicFront"/>
          <a:lightRig rig="flat" dir="t"/>
        </a:scene3d>
      </dgm:spPr>
    </dgm:pt>
    <dgm:pt modelId="{0449A9DE-D1F0-A243-9F05-A9FF2C215C40}" type="pres">
      <dgm:prSet presAssocID="{E2037A6A-0D3B-D742-9CDB-CE7DCD87BD9D}" presName="text4" presStyleLbl="fgAcc4" presStyleIdx="4" presStyleCnt="14" custLinFactNeighborX="-19876" custLinFactNeighborY="4469">
        <dgm:presLayoutVars>
          <dgm:chPref val="3"/>
        </dgm:presLayoutVars>
      </dgm:prSet>
      <dgm:spPr/>
      <dgm:t>
        <a:bodyPr/>
        <a:lstStyle/>
        <a:p>
          <a:endParaRPr lang="fr-FR"/>
        </a:p>
      </dgm:t>
    </dgm:pt>
    <dgm:pt modelId="{D01FAB51-29AE-4145-AB62-B1D1129CDD35}" type="pres">
      <dgm:prSet presAssocID="{E2037A6A-0D3B-D742-9CDB-CE7DCD87BD9D}" presName="hierChild5" presStyleCnt="0"/>
      <dgm:spPr/>
    </dgm:pt>
    <dgm:pt modelId="{A0FC778E-695A-6740-81A9-F5C698265191}" type="pres">
      <dgm:prSet presAssocID="{1B6AFBAF-A9D2-1B45-8F38-FF673063ABF5}" presName="Name23" presStyleLbl="parChTrans1D4" presStyleIdx="5" presStyleCnt="14"/>
      <dgm:spPr/>
      <dgm:t>
        <a:bodyPr/>
        <a:lstStyle/>
        <a:p>
          <a:endParaRPr lang="fr-FR"/>
        </a:p>
      </dgm:t>
    </dgm:pt>
    <dgm:pt modelId="{C5E29F11-C21E-5545-9056-699DFC814EE6}" type="pres">
      <dgm:prSet presAssocID="{CA11BA84-6760-D149-B07A-5AF0B5CB8C5C}" presName="hierRoot4" presStyleCnt="0"/>
      <dgm:spPr/>
    </dgm:pt>
    <dgm:pt modelId="{FF32AEE8-76CA-2A4D-91F2-97E691E7073D}" type="pres">
      <dgm:prSet presAssocID="{CA11BA84-6760-D149-B07A-5AF0B5CB8C5C}" presName="composite4" presStyleCnt="0"/>
      <dgm:spPr/>
    </dgm:pt>
    <dgm:pt modelId="{FDB54CF4-78A4-E442-8383-8982BCA0F44E}" type="pres">
      <dgm:prSet presAssocID="{CA11BA84-6760-D149-B07A-5AF0B5CB8C5C}" presName="background4" presStyleLbl="node4" presStyleIdx="5" presStyleCnt="14"/>
      <dgm:spPr>
        <a:ln w="12700" cap="sq" cmpd="sng">
          <a:prstDash val="sysDot"/>
          <a:round/>
        </a:ln>
        <a:scene3d>
          <a:camera prst="orthographicFront"/>
          <a:lightRig rig="flat" dir="t"/>
        </a:scene3d>
      </dgm:spPr>
    </dgm:pt>
    <dgm:pt modelId="{3E62B800-CF10-F343-8950-817FB81E5CDC}" type="pres">
      <dgm:prSet presAssocID="{CA11BA84-6760-D149-B07A-5AF0B5CB8C5C}" presName="text4" presStyleLbl="fgAcc4" presStyleIdx="5" presStyleCnt="14" custLinFactNeighborX="-19876" custLinFactNeighborY="363">
        <dgm:presLayoutVars>
          <dgm:chPref val="3"/>
        </dgm:presLayoutVars>
      </dgm:prSet>
      <dgm:spPr/>
      <dgm:t>
        <a:bodyPr/>
        <a:lstStyle/>
        <a:p>
          <a:endParaRPr lang="fr-FR"/>
        </a:p>
      </dgm:t>
    </dgm:pt>
    <dgm:pt modelId="{2F069695-9158-CC43-AB23-68F39DF24158}" type="pres">
      <dgm:prSet presAssocID="{CA11BA84-6760-D149-B07A-5AF0B5CB8C5C}" presName="hierChild5" presStyleCnt="0"/>
      <dgm:spPr/>
    </dgm:pt>
    <dgm:pt modelId="{4D039933-4CB4-9046-A52D-96B5E2C09DFF}" type="pres">
      <dgm:prSet presAssocID="{E54C830D-E068-B64A-A8EC-D4F4B6EFA992}" presName="Name10" presStyleLbl="parChTrans1D2" presStyleIdx="2" presStyleCnt="5"/>
      <dgm:spPr/>
      <dgm:t>
        <a:bodyPr/>
        <a:lstStyle/>
        <a:p>
          <a:endParaRPr lang="fr-FR"/>
        </a:p>
      </dgm:t>
    </dgm:pt>
    <dgm:pt modelId="{6481264F-D218-F243-A472-957FA5578CF9}" type="pres">
      <dgm:prSet presAssocID="{CFB3B713-EF60-BA4F-B4D0-2B2C1ED85534}" presName="hierRoot2" presStyleCnt="0"/>
      <dgm:spPr/>
    </dgm:pt>
    <dgm:pt modelId="{6EB3E8F1-EE85-004A-84B1-94414BCF7643}" type="pres">
      <dgm:prSet presAssocID="{CFB3B713-EF60-BA4F-B4D0-2B2C1ED85534}" presName="composite2" presStyleCnt="0"/>
      <dgm:spPr/>
    </dgm:pt>
    <dgm:pt modelId="{B4CAAC48-F78D-F249-9FD5-7798C71B4F62}" type="pres">
      <dgm:prSet presAssocID="{CFB3B713-EF60-BA4F-B4D0-2B2C1ED85534}" presName="background2" presStyleLbl="node2" presStyleIdx="2" presStyleCnt="5"/>
      <dgm:spPr/>
    </dgm:pt>
    <dgm:pt modelId="{AAEE3559-415C-B34C-8BA2-3559BAD3EF53}" type="pres">
      <dgm:prSet presAssocID="{CFB3B713-EF60-BA4F-B4D0-2B2C1ED85534}" presName="text2" presStyleLbl="fgAcc2" presStyleIdx="2" presStyleCnt="5">
        <dgm:presLayoutVars>
          <dgm:chPref val="3"/>
        </dgm:presLayoutVars>
      </dgm:prSet>
      <dgm:spPr/>
      <dgm:t>
        <a:bodyPr/>
        <a:lstStyle/>
        <a:p>
          <a:endParaRPr lang="fr-FR"/>
        </a:p>
      </dgm:t>
    </dgm:pt>
    <dgm:pt modelId="{35E0304B-349B-4D4E-BF0A-C8310FBE09B8}" type="pres">
      <dgm:prSet presAssocID="{CFB3B713-EF60-BA4F-B4D0-2B2C1ED85534}" presName="hierChild3" presStyleCnt="0"/>
      <dgm:spPr/>
    </dgm:pt>
    <dgm:pt modelId="{D878EDA0-2F8A-5F4B-A9B3-8B33934E6C38}" type="pres">
      <dgm:prSet presAssocID="{A34F1C26-1D09-4D4B-B14B-D7BD0796066A}" presName="Name17" presStyleLbl="parChTrans1D3" presStyleIdx="2" presStyleCnt="5"/>
      <dgm:spPr/>
      <dgm:t>
        <a:bodyPr/>
        <a:lstStyle/>
        <a:p>
          <a:endParaRPr lang="fr-FR"/>
        </a:p>
      </dgm:t>
    </dgm:pt>
    <dgm:pt modelId="{B72DF54A-97E5-D34F-BAB1-668FC10391B0}" type="pres">
      <dgm:prSet presAssocID="{A4078D33-522C-1549-B2A7-5E88DF585FF5}" presName="hierRoot3" presStyleCnt="0"/>
      <dgm:spPr/>
    </dgm:pt>
    <dgm:pt modelId="{9880BFB0-ECC1-9047-9461-F0CF695B07E8}" type="pres">
      <dgm:prSet presAssocID="{A4078D33-522C-1549-B2A7-5E88DF585FF5}" presName="composite3" presStyleCnt="0"/>
      <dgm:spPr/>
    </dgm:pt>
    <dgm:pt modelId="{B4183605-6F3D-1648-BB99-29D493C1B67A}" type="pres">
      <dgm:prSet presAssocID="{A4078D33-522C-1549-B2A7-5E88DF585FF5}" presName="background3" presStyleLbl="node3" presStyleIdx="2" presStyleCnt="5"/>
      <dgm:spPr>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prstDash val="sysDash"/>
          <a:round/>
        </a:ln>
        <a:effectLst/>
        <a:scene3d>
          <a:camera prst="orthographicFront"/>
          <a:lightRig rig="flat" dir="t"/>
        </a:scene3d>
      </dgm:spPr>
    </dgm:pt>
    <dgm:pt modelId="{45273577-41AD-9941-80D2-A58CAA22E089}" type="pres">
      <dgm:prSet presAssocID="{A4078D33-522C-1549-B2A7-5E88DF585FF5}" presName="text3" presStyleLbl="fgAcc3" presStyleIdx="2" presStyleCnt="5">
        <dgm:presLayoutVars>
          <dgm:chPref val="3"/>
        </dgm:presLayoutVars>
      </dgm:prSet>
      <dgm:spPr/>
      <dgm:t>
        <a:bodyPr/>
        <a:lstStyle/>
        <a:p>
          <a:endParaRPr lang="fr-FR"/>
        </a:p>
      </dgm:t>
    </dgm:pt>
    <dgm:pt modelId="{E708D42B-901D-2848-86B2-D87DCB4ABEC9}" type="pres">
      <dgm:prSet presAssocID="{A4078D33-522C-1549-B2A7-5E88DF585FF5}" presName="hierChild4" presStyleCnt="0"/>
      <dgm:spPr/>
    </dgm:pt>
    <dgm:pt modelId="{029C6BFC-1D55-A448-901E-D02AB3E1D467}" type="pres">
      <dgm:prSet presAssocID="{085F1894-E520-3044-A499-D68F760066D4}" presName="Name23" presStyleLbl="parChTrans1D4" presStyleIdx="6" presStyleCnt="14"/>
      <dgm:spPr/>
      <dgm:t>
        <a:bodyPr/>
        <a:lstStyle/>
        <a:p>
          <a:endParaRPr lang="fr-FR"/>
        </a:p>
      </dgm:t>
    </dgm:pt>
    <dgm:pt modelId="{BA0F2591-1F63-064D-A815-8C4A633EBCF1}" type="pres">
      <dgm:prSet presAssocID="{3C8EBB4A-F7F9-084F-97D4-B4F997093B56}" presName="hierRoot4" presStyleCnt="0"/>
      <dgm:spPr/>
    </dgm:pt>
    <dgm:pt modelId="{F0C58420-0742-824A-99D5-4E913E48BF1A}" type="pres">
      <dgm:prSet presAssocID="{3C8EBB4A-F7F9-084F-97D4-B4F997093B56}" presName="composite4" presStyleCnt="0"/>
      <dgm:spPr/>
    </dgm:pt>
    <dgm:pt modelId="{B2270F8B-09A1-2E4F-BA5A-7C8AF7133E60}" type="pres">
      <dgm:prSet presAssocID="{3C8EBB4A-F7F9-084F-97D4-B4F997093B56}" presName="background4" presStyleLbl="node4" presStyleIdx="6" presStyleCnt="14"/>
      <dgm:spPr>
        <a:ln w="12700" cap="sq" cmpd="sng">
          <a:prstDash val="sysDot"/>
          <a:round/>
        </a:ln>
        <a:scene3d>
          <a:camera prst="orthographicFront"/>
          <a:lightRig rig="flat" dir="t"/>
        </a:scene3d>
      </dgm:spPr>
    </dgm:pt>
    <dgm:pt modelId="{D042FAAA-3E26-3244-A070-D86FDF260A1E}" type="pres">
      <dgm:prSet presAssocID="{3C8EBB4A-F7F9-084F-97D4-B4F997093B56}" presName="text4" presStyleLbl="fgAcc4" presStyleIdx="6" presStyleCnt="14">
        <dgm:presLayoutVars>
          <dgm:chPref val="3"/>
        </dgm:presLayoutVars>
      </dgm:prSet>
      <dgm:spPr/>
      <dgm:t>
        <a:bodyPr/>
        <a:lstStyle/>
        <a:p>
          <a:endParaRPr lang="fr-FR"/>
        </a:p>
      </dgm:t>
    </dgm:pt>
    <dgm:pt modelId="{458BF7AB-CEFA-E74B-9745-A1A12B15A1EA}" type="pres">
      <dgm:prSet presAssocID="{3C8EBB4A-F7F9-084F-97D4-B4F997093B56}" presName="hierChild5" presStyleCnt="0"/>
      <dgm:spPr/>
    </dgm:pt>
    <dgm:pt modelId="{3E0B4CA4-6112-1044-ABA8-038F302CA47C}" type="pres">
      <dgm:prSet presAssocID="{AD94946B-F048-1C44-A056-D3A2F6ACD9ED}" presName="Name23" presStyleLbl="parChTrans1D4" presStyleIdx="7" presStyleCnt="14"/>
      <dgm:spPr/>
      <dgm:t>
        <a:bodyPr/>
        <a:lstStyle/>
        <a:p>
          <a:endParaRPr lang="fr-FR"/>
        </a:p>
      </dgm:t>
    </dgm:pt>
    <dgm:pt modelId="{70EEA265-7567-EA40-9074-338F0D8404AD}" type="pres">
      <dgm:prSet presAssocID="{B6EBB26C-3C07-8B40-9DB3-B43131578CF3}" presName="hierRoot4" presStyleCnt="0"/>
      <dgm:spPr/>
    </dgm:pt>
    <dgm:pt modelId="{96908991-73F4-6F4E-AFEE-A1B2CAA672D7}" type="pres">
      <dgm:prSet presAssocID="{B6EBB26C-3C07-8B40-9DB3-B43131578CF3}" presName="composite4" presStyleCnt="0"/>
      <dgm:spPr/>
    </dgm:pt>
    <dgm:pt modelId="{FA156100-616A-ED46-897B-963A4779C5B6}" type="pres">
      <dgm:prSet presAssocID="{B6EBB26C-3C07-8B40-9DB3-B43131578CF3}" presName="background4" presStyleLbl="node4" presStyleIdx="7" presStyleCnt="14"/>
      <dgm:spPr>
        <a:ln w="12700" cap="sq" cmpd="sng">
          <a:prstDash val="sysDot"/>
          <a:round/>
        </a:ln>
        <a:scene3d>
          <a:camera prst="orthographicFront"/>
          <a:lightRig rig="flat" dir="t"/>
        </a:scene3d>
      </dgm:spPr>
    </dgm:pt>
    <dgm:pt modelId="{1D666745-04EC-4945-82A2-822523A27A97}" type="pres">
      <dgm:prSet presAssocID="{B6EBB26C-3C07-8B40-9DB3-B43131578CF3}" presName="text4" presStyleLbl="fgAcc4" presStyleIdx="7" presStyleCnt="14">
        <dgm:presLayoutVars>
          <dgm:chPref val="3"/>
        </dgm:presLayoutVars>
      </dgm:prSet>
      <dgm:spPr/>
      <dgm:t>
        <a:bodyPr/>
        <a:lstStyle/>
        <a:p>
          <a:endParaRPr lang="fr-FR"/>
        </a:p>
      </dgm:t>
    </dgm:pt>
    <dgm:pt modelId="{D12C8F29-85D7-5047-9607-20C2F42DE877}" type="pres">
      <dgm:prSet presAssocID="{B6EBB26C-3C07-8B40-9DB3-B43131578CF3}" presName="hierChild5" presStyleCnt="0"/>
      <dgm:spPr/>
    </dgm:pt>
    <dgm:pt modelId="{1ED38A3A-9F2B-AD45-B26C-5F67F2DE6FFA}" type="pres">
      <dgm:prSet presAssocID="{608C723C-DD8C-DD4B-B1BC-14459F52F7FF}" presName="Name10" presStyleLbl="parChTrans1D2" presStyleIdx="3" presStyleCnt="5"/>
      <dgm:spPr/>
      <dgm:t>
        <a:bodyPr/>
        <a:lstStyle/>
        <a:p>
          <a:endParaRPr lang="fr-FR"/>
        </a:p>
      </dgm:t>
    </dgm:pt>
    <dgm:pt modelId="{12674BF8-AC9F-E145-AE7D-44FFEB0C697F}" type="pres">
      <dgm:prSet presAssocID="{08E8A83E-DBBD-4248-9B61-D146DAB1CBAF}" presName="hierRoot2" presStyleCnt="0"/>
      <dgm:spPr/>
    </dgm:pt>
    <dgm:pt modelId="{C7160C02-8B70-1641-8ACB-D09BEF663FC9}" type="pres">
      <dgm:prSet presAssocID="{08E8A83E-DBBD-4248-9B61-D146DAB1CBAF}" presName="composite2" presStyleCnt="0"/>
      <dgm:spPr/>
    </dgm:pt>
    <dgm:pt modelId="{1B65592E-2DDF-484C-8152-728D38BB0076}" type="pres">
      <dgm:prSet presAssocID="{08E8A83E-DBBD-4248-9B61-D146DAB1CBAF}" presName="background2" presStyleLbl="node2" presStyleIdx="3" presStyleCnt="5"/>
      <dgm:spPr/>
    </dgm:pt>
    <dgm:pt modelId="{8D06FEC8-42D1-124A-A06A-00CCBF8B79AD}" type="pres">
      <dgm:prSet presAssocID="{08E8A83E-DBBD-4248-9B61-D146DAB1CBAF}" presName="text2" presStyleLbl="fgAcc2" presStyleIdx="3" presStyleCnt="5" custLinFactNeighborX="25331" custLinFactNeighborY="-714">
        <dgm:presLayoutVars>
          <dgm:chPref val="3"/>
        </dgm:presLayoutVars>
      </dgm:prSet>
      <dgm:spPr/>
      <dgm:t>
        <a:bodyPr/>
        <a:lstStyle/>
        <a:p>
          <a:endParaRPr lang="fr-FR"/>
        </a:p>
      </dgm:t>
    </dgm:pt>
    <dgm:pt modelId="{57B2ED78-1E6C-4848-B9DD-EF6A6392D2BF}" type="pres">
      <dgm:prSet presAssocID="{08E8A83E-DBBD-4248-9B61-D146DAB1CBAF}" presName="hierChild3" presStyleCnt="0"/>
      <dgm:spPr/>
    </dgm:pt>
    <dgm:pt modelId="{DCC65773-6A73-7343-8AA0-58F1F4BFF1DD}" type="pres">
      <dgm:prSet presAssocID="{8C8A80BA-C8F7-B241-825A-6D8C3F8ED5F6}" presName="Name17" presStyleLbl="parChTrans1D3" presStyleIdx="3" presStyleCnt="5"/>
      <dgm:spPr/>
      <dgm:t>
        <a:bodyPr/>
        <a:lstStyle/>
        <a:p>
          <a:endParaRPr lang="fr-FR"/>
        </a:p>
      </dgm:t>
    </dgm:pt>
    <dgm:pt modelId="{75CC1AC0-10E4-E24B-85F8-AE0B548D47CB}" type="pres">
      <dgm:prSet presAssocID="{E746BBE6-AE77-904E-9D3A-EDE29DAFCD64}" presName="hierRoot3" presStyleCnt="0"/>
      <dgm:spPr/>
    </dgm:pt>
    <dgm:pt modelId="{73ABEAE0-F364-1545-A388-A561557F7DBA}" type="pres">
      <dgm:prSet presAssocID="{E746BBE6-AE77-904E-9D3A-EDE29DAFCD64}" presName="composite3" presStyleCnt="0"/>
      <dgm:spPr/>
    </dgm:pt>
    <dgm:pt modelId="{0BFAC53F-7C5C-9542-BD63-29C63708AF51}" type="pres">
      <dgm:prSet presAssocID="{E746BBE6-AE77-904E-9D3A-EDE29DAFCD64}" presName="background3" presStyleLbl="node3" presStyleIdx="3" presStyleCnt="5"/>
      <dgm:spPr/>
      <dgm:t>
        <a:bodyPr/>
        <a:lstStyle/>
        <a:p>
          <a:endParaRPr lang="fr-FR"/>
        </a:p>
      </dgm:t>
    </dgm:pt>
    <dgm:pt modelId="{DF0E58FC-17CA-D54D-96E2-F8C75EAD5115}" type="pres">
      <dgm:prSet presAssocID="{E746BBE6-AE77-904E-9D3A-EDE29DAFCD64}" presName="text3" presStyleLbl="fgAcc3" presStyleIdx="3" presStyleCnt="5" custLinFactNeighborX="25331" custLinFactNeighborY="-714">
        <dgm:presLayoutVars>
          <dgm:chPref val="3"/>
        </dgm:presLayoutVars>
      </dgm:prSet>
      <dgm:spPr/>
      <dgm:t>
        <a:bodyPr/>
        <a:lstStyle/>
        <a:p>
          <a:endParaRPr lang="fr-FR"/>
        </a:p>
      </dgm:t>
    </dgm:pt>
    <dgm:pt modelId="{49773853-169F-F340-9A1C-BEA9057F997D}" type="pres">
      <dgm:prSet presAssocID="{E746BBE6-AE77-904E-9D3A-EDE29DAFCD64}" presName="hierChild4" presStyleCnt="0"/>
      <dgm:spPr/>
    </dgm:pt>
    <dgm:pt modelId="{A7626077-A1DF-1F40-A169-72504CAD8236}" type="pres">
      <dgm:prSet presAssocID="{B6FC3029-AB49-AA4A-A349-5DCC8CE7FCA7}" presName="Name23" presStyleLbl="parChTrans1D4" presStyleIdx="8" presStyleCnt="14"/>
      <dgm:spPr/>
      <dgm:t>
        <a:bodyPr/>
        <a:lstStyle/>
        <a:p>
          <a:endParaRPr lang="fr-FR"/>
        </a:p>
      </dgm:t>
    </dgm:pt>
    <dgm:pt modelId="{C654F2A6-42EF-364F-A84C-FD630B5C277C}" type="pres">
      <dgm:prSet presAssocID="{55DF6ADA-756F-5549-84E0-48AE47EA5D12}" presName="hierRoot4" presStyleCnt="0"/>
      <dgm:spPr/>
    </dgm:pt>
    <dgm:pt modelId="{7AEDB717-C7E2-2F48-9674-100737D432AA}" type="pres">
      <dgm:prSet presAssocID="{55DF6ADA-756F-5549-84E0-48AE47EA5D12}" presName="composite4" presStyleCnt="0"/>
      <dgm:spPr/>
    </dgm:pt>
    <dgm:pt modelId="{49A808BF-B2EC-D247-92B4-84FB1CDBD2BE}" type="pres">
      <dgm:prSet presAssocID="{55DF6ADA-756F-5549-84E0-48AE47EA5D12}" presName="background4" presStyleLbl="node4" presStyleIdx="8" presStyleCnt="14"/>
      <dgm:spPr>
        <a:ln w="12700" cap="sq" cmpd="sng">
          <a:prstDash val="sysDot"/>
          <a:round/>
        </a:ln>
        <a:scene3d>
          <a:camera prst="orthographicFront"/>
          <a:lightRig rig="flat" dir="t"/>
        </a:scene3d>
      </dgm:spPr>
    </dgm:pt>
    <dgm:pt modelId="{F5AB7F3A-F123-9244-A66D-DA35F25F7BAF}" type="pres">
      <dgm:prSet presAssocID="{55DF6ADA-756F-5549-84E0-48AE47EA5D12}" presName="text4" presStyleLbl="fgAcc4" presStyleIdx="8" presStyleCnt="14" custLinFactNeighborX="23962" custLinFactNeighborY="243">
        <dgm:presLayoutVars>
          <dgm:chPref val="3"/>
        </dgm:presLayoutVars>
      </dgm:prSet>
      <dgm:spPr/>
      <dgm:t>
        <a:bodyPr/>
        <a:lstStyle/>
        <a:p>
          <a:endParaRPr lang="fr-FR"/>
        </a:p>
      </dgm:t>
    </dgm:pt>
    <dgm:pt modelId="{D4C85508-F8BB-4846-BBF8-B784A5E8506F}" type="pres">
      <dgm:prSet presAssocID="{55DF6ADA-756F-5549-84E0-48AE47EA5D12}" presName="hierChild5" presStyleCnt="0"/>
      <dgm:spPr/>
    </dgm:pt>
    <dgm:pt modelId="{426B67BA-B975-CA40-BD39-9001891F384B}" type="pres">
      <dgm:prSet presAssocID="{0225B642-140E-094C-9951-2ACDBBFCB9E5}" presName="Name23" presStyleLbl="parChTrans1D4" presStyleIdx="9" presStyleCnt="14"/>
      <dgm:spPr/>
      <dgm:t>
        <a:bodyPr/>
        <a:lstStyle/>
        <a:p>
          <a:endParaRPr lang="fr-FR"/>
        </a:p>
      </dgm:t>
    </dgm:pt>
    <dgm:pt modelId="{5968B24B-DE8E-7D4E-9D82-BE1AFA5A49D6}" type="pres">
      <dgm:prSet presAssocID="{189AD8F2-C3D5-DC4F-81B1-578A0FFE5886}" presName="hierRoot4" presStyleCnt="0"/>
      <dgm:spPr/>
    </dgm:pt>
    <dgm:pt modelId="{1347A9EE-AC96-F94B-9B2B-409E38CFE626}" type="pres">
      <dgm:prSet presAssocID="{189AD8F2-C3D5-DC4F-81B1-578A0FFE5886}" presName="composite4" presStyleCnt="0"/>
      <dgm:spPr/>
    </dgm:pt>
    <dgm:pt modelId="{FECD2A82-1771-0B43-A51F-CBAF333302EA}" type="pres">
      <dgm:prSet presAssocID="{189AD8F2-C3D5-DC4F-81B1-578A0FFE5886}" presName="background4" presStyleLbl="node4" presStyleIdx="9" presStyleCnt="14"/>
      <dgm:spPr>
        <a:ln w="12700" cap="sq" cmpd="sng">
          <a:prstDash val="sysDot"/>
          <a:round/>
        </a:ln>
        <a:scene3d>
          <a:camera prst="orthographicFront"/>
          <a:lightRig rig="flat" dir="t"/>
        </a:scene3d>
      </dgm:spPr>
    </dgm:pt>
    <dgm:pt modelId="{D4CCD896-7E2F-4043-8979-9F4632FCAA67}" type="pres">
      <dgm:prSet presAssocID="{189AD8F2-C3D5-DC4F-81B1-578A0FFE5886}" presName="text4" presStyleLbl="fgAcc4" presStyleIdx="9" presStyleCnt="14" custLinFactNeighborX="25331" custLinFactNeighborY="-714">
        <dgm:presLayoutVars>
          <dgm:chPref val="3"/>
        </dgm:presLayoutVars>
      </dgm:prSet>
      <dgm:spPr/>
      <dgm:t>
        <a:bodyPr/>
        <a:lstStyle/>
        <a:p>
          <a:endParaRPr lang="fr-FR"/>
        </a:p>
      </dgm:t>
    </dgm:pt>
    <dgm:pt modelId="{81FE6B4E-03CB-604B-BFD6-5A66E53F5D40}" type="pres">
      <dgm:prSet presAssocID="{189AD8F2-C3D5-DC4F-81B1-578A0FFE5886}" presName="hierChild5" presStyleCnt="0"/>
      <dgm:spPr/>
    </dgm:pt>
    <dgm:pt modelId="{0D335551-F81A-A149-A48D-64128EC744EF}" type="pres">
      <dgm:prSet presAssocID="{3F660196-11C3-B64A-92FD-206949CE02ED}" presName="Name23" presStyleLbl="parChTrans1D4" presStyleIdx="10" presStyleCnt="14"/>
      <dgm:spPr/>
      <dgm:t>
        <a:bodyPr/>
        <a:lstStyle/>
        <a:p>
          <a:endParaRPr lang="fr-FR"/>
        </a:p>
      </dgm:t>
    </dgm:pt>
    <dgm:pt modelId="{EC68B6EA-0026-5040-92FC-0E442D327604}" type="pres">
      <dgm:prSet presAssocID="{80B8B605-2F44-0A4D-B738-59D652626D25}" presName="hierRoot4" presStyleCnt="0"/>
      <dgm:spPr/>
    </dgm:pt>
    <dgm:pt modelId="{1ED71E5F-1573-5540-8389-DF4B0D3C412B}" type="pres">
      <dgm:prSet presAssocID="{80B8B605-2F44-0A4D-B738-59D652626D25}" presName="composite4" presStyleCnt="0"/>
      <dgm:spPr/>
    </dgm:pt>
    <dgm:pt modelId="{1F950EBF-BF09-2046-8890-AF4529087A72}" type="pres">
      <dgm:prSet presAssocID="{80B8B605-2F44-0A4D-B738-59D652626D25}" presName="background4" presStyleLbl="node4" presStyleIdx="10" presStyleCnt="14"/>
      <dgm:spPr>
        <a:ln w="12700" cap="sq" cmpd="sng">
          <a:prstDash val="sysDot"/>
          <a:round/>
        </a:ln>
        <a:scene3d>
          <a:camera prst="orthographicFront"/>
          <a:lightRig rig="flat" dir="t"/>
        </a:scene3d>
      </dgm:spPr>
    </dgm:pt>
    <dgm:pt modelId="{C38031B3-933E-2F4E-926B-7101B01579A3}" type="pres">
      <dgm:prSet presAssocID="{80B8B605-2F44-0A4D-B738-59D652626D25}" presName="text4" presStyleLbl="fgAcc4" presStyleIdx="10" presStyleCnt="14" custLinFactNeighborX="25331" custLinFactNeighborY="10610">
        <dgm:presLayoutVars>
          <dgm:chPref val="3"/>
        </dgm:presLayoutVars>
      </dgm:prSet>
      <dgm:spPr/>
      <dgm:t>
        <a:bodyPr/>
        <a:lstStyle/>
        <a:p>
          <a:endParaRPr lang="fr-FR"/>
        </a:p>
      </dgm:t>
    </dgm:pt>
    <dgm:pt modelId="{26F8969D-E87B-5F47-A228-24BF314170CE}" type="pres">
      <dgm:prSet presAssocID="{80B8B605-2F44-0A4D-B738-59D652626D25}" presName="hierChild5" presStyleCnt="0"/>
      <dgm:spPr/>
    </dgm:pt>
    <dgm:pt modelId="{4652BA79-EEF6-0C43-81AE-CECEC37B47C6}" type="pres">
      <dgm:prSet presAssocID="{20D4AB21-0EB4-774B-A533-1B15AAE0D260}" presName="Name17" presStyleLbl="parChTrans1D3" presStyleIdx="4" presStyleCnt="5"/>
      <dgm:spPr/>
      <dgm:t>
        <a:bodyPr/>
        <a:lstStyle/>
        <a:p>
          <a:endParaRPr lang="fr-FR"/>
        </a:p>
      </dgm:t>
    </dgm:pt>
    <dgm:pt modelId="{C0A9AC52-DC50-954B-B685-0346B727A7E7}" type="pres">
      <dgm:prSet presAssocID="{4955D85A-9B0C-8B41-93E7-2299761053E9}" presName="hierRoot3" presStyleCnt="0"/>
      <dgm:spPr/>
    </dgm:pt>
    <dgm:pt modelId="{C36BC882-2E5A-D740-A848-2F25A124B693}" type="pres">
      <dgm:prSet presAssocID="{4955D85A-9B0C-8B41-93E7-2299761053E9}" presName="composite3" presStyleCnt="0"/>
      <dgm:spPr/>
    </dgm:pt>
    <dgm:pt modelId="{A190C135-8D0F-6E4A-8296-CA8CDAED8727}" type="pres">
      <dgm:prSet presAssocID="{4955D85A-9B0C-8B41-93E7-2299761053E9}" presName="background3" presStyleLbl="node3" presStyleIdx="4" presStyleCnt="5"/>
      <dgm:spPr/>
      <dgm:t>
        <a:bodyPr/>
        <a:lstStyle/>
        <a:p>
          <a:endParaRPr lang="fr-FR"/>
        </a:p>
      </dgm:t>
    </dgm:pt>
    <dgm:pt modelId="{2245830A-5F70-7E4F-ADA5-B4488DDBD424}" type="pres">
      <dgm:prSet presAssocID="{4955D85A-9B0C-8B41-93E7-2299761053E9}" presName="text3" presStyleLbl="fgAcc3" presStyleIdx="4" presStyleCnt="5" custLinFactNeighborX="25331" custLinFactNeighborY="-714">
        <dgm:presLayoutVars>
          <dgm:chPref val="3"/>
        </dgm:presLayoutVars>
      </dgm:prSet>
      <dgm:spPr/>
      <dgm:t>
        <a:bodyPr/>
        <a:lstStyle/>
        <a:p>
          <a:endParaRPr lang="fr-FR"/>
        </a:p>
      </dgm:t>
    </dgm:pt>
    <dgm:pt modelId="{1FED97C8-F554-5A4A-AC68-4108F77D1C77}" type="pres">
      <dgm:prSet presAssocID="{4955D85A-9B0C-8B41-93E7-2299761053E9}" presName="hierChild4" presStyleCnt="0"/>
      <dgm:spPr/>
    </dgm:pt>
    <dgm:pt modelId="{561D7059-BCFC-D748-B09F-38B793DF8932}" type="pres">
      <dgm:prSet presAssocID="{2EAB240E-9F7B-5A46-AD2A-A542DE190E5A}" presName="Name23" presStyleLbl="parChTrans1D4" presStyleIdx="11" presStyleCnt="14"/>
      <dgm:spPr/>
      <dgm:t>
        <a:bodyPr/>
        <a:lstStyle/>
        <a:p>
          <a:endParaRPr lang="fr-FR"/>
        </a:p>
      </dgm:t>
    </dgm:pt>
    <dgm:pt modelId="{81D2A290-1E0E-B747-AA16-AED74485E266}" type="pres">
      <dgm:prSet presAssocID="{541A3CD7-2591-4944-BBDB-A424E7725CA9}" presName="hierRoot4" presStyleCnt="0"/>
      <dgm:spPr/>
    </dgm:pt>
    <dgm:pt modelId="{E9D9A02B-4980-C34C-A428-AA3EB9DFD51C}" type="pres">
      <dgm:prSet presAssocID="{541A3CD7-2591-4944-BBDB-A424E7725CA9}" presName="composite4" presStyleCnt="0"/>
      <dgm:spPr/>
    </dgm:pt>
    <dgm:pt modelId="{DC0B542C-6053-9442-8966-CF69784FEED4}" type="pres">
      <dgm:prSet presAssocID="{541A3CD7-2591-4944-BBDB-A424E7725CA9}" presName="background4" presStyleLbl="node4" presStyleIdx="11" presStyleCnt="14"/>
      <dgm:spPr>
        <a:ln w="12700" cap="sq" cmpd="sng">
          <a:prstDash val="sysDot"/>
          <a:round/>
        </a:ln>
        <a:scene3d>
          <a:camera prst="orthographicFront"/>
          <a:lightRig rig="flat" dir="t"/>
        </a:scene3d>
      </dgm:spPr>
    </dgm:pt>
    <dgm:pt modelId="{30021042-FCC1-6D4E-82F4-9BE925488BB6}" type="pres">
      <dgm:prSet presAssocID="{541A3CD7-2591-4944-BBDB-A424E7725CA9}" presName="text4" presStyleLbl="fgAcc4" presStyleIdx="11" presStyleCnt="14" custLinFactNeighborX="25331" custLinFactNeighborY="-714">
        <dgm:presLayoutVars>
          <dgm:chPref val="3"/>
        </dgm:presLayoutVars>
      </dgm:prSet>
      <dgm:spPr/>
      <dgm:t>
        <a:bodyPr/>
        <a:lstStyle/>
        <a:p>
          <a:endParaRPr lang="fr-FR"/>
        </a:p>
      </dgm:t>
    </dgm:pt>
    <dgm:pt modelId="{4BBB1425-1D4F-6C4E-BF21-7C837F68A29E}" type="pres">
      <dgm:prSet presAssocID="{541A3CD7-2591-4944-BBDB-A424E7725CA9}" presName="hierChild5" presStyleCnt="0"/>
      <dgm:spPr/>
    </dgm:pt>
    <dgm:pt modelId="{27AEBFC6-480A-3B42-BE01-80C44ADD3AE3}" type="pres">
      <dgm:prSet presAssocID="{F768249E-812A-224E-9643-E42FD06588F3}" presName="Name23" presStyleLbl="parChTrans1D4" presStyleIdx="12" presStyleCnt="14"/>
      <dgm:spPr/>
      <dgm:t>
        <a:bodyPr/>
        <a:lstStyle/>
        <a:p>
          <a:endParaRPr lang="fr-FR"/>
        </a:p>
      </dgm:t>
    </dgm:pt>
    <dgm:pt modelId="{E638475F-0C10-C245-AB32-E0086763E6DA}" type="pres">
      <dgm:prSet presAssocID="{A5261632-34EB-5A45-8215-AC6FD5203AE1}" presName="hierRoot4" presStyleCnt="0"/>
      <dgm:spPr/>
    </dgm:pt>
    <dgm:pt modelId="{829AD930-5C22-D141-B822-873CC8ED2A10}" type="pres">
      <dgm:prSet presAssocID="{A5261632-34EB-5A45-8215-AC6FD5203AE1}" presName="composite4" presStyleCnt="0"/>
      <dgm:spPr/>
    </dgm:pt>
    <dgm:pt modelId="{86817047-AD9E-AF4C-9C59-A0D171E03B76}" type="pres">
      <dgm:prSet presAssocID="{A5261632-34EB-5A45-8215-AC6FD5203AE1}" presName="background4" presStyleLbl="node4" presStyleIdx="12" presStyleCnt="14"/>
      <dgm:spPr>
        <a:ln w="12700" cap="sq" cmpd="sng">
          <a:prstDash val="sysDot"/>
          <a:round/>
        </a:ln>
        <a:scene3d>
          <a:camera prst="orthographicFront"/>
          <a:lightRig rig="flat" dir="t"/>
        </a:scene3d>
      </dgm:spPr>
    </dgm:pt>
    <dgm:pt modelId="{A3D01FE9-69D1-354D-AEE2-A7ED0577971B}" type="pres">
      <dgm:prSet presAssocID="{A5261632-34EB-5A45-8215-AC6FD5203AE1}" presName="text4" presStyleLbl="fgAcc4" presStyleIdx="12" presStyleCnt="14" custLinFactNeighborX="25331" custLinFactNeighborY="-714">
        <dgm:presLayoutVars>
          <dgm:chPref val="3"/>
        </dgm:presLayoutVars>
      </dgm:prSet>
      <dgm:spPr/>
      <dgm:t>
        <a:bodyPr/>
        <a:lstStyle/>
        <a:p>
          <a:endParaRPr lang="fr-FR"/>
        </a:p>
      </dgm:t>
    </dgm:pt>
    <dgm:pt modelId="{B46B53BF-4499-7B4C-B0DC-B42530A08722}" type="pres">
      <dgm:prSet presAssocID="{A5261632-34EB-5A45-8215-AC6FD5203AE1}" presName="hierChild5" presStyleCnt="0"/>
      <dgm:spPr/>
    </dgm:pt>
    <dgm:pt modelId="{0A42112B-9989-D644-BFB6-0210B3240625}" type="pres">
      <dgm:prSet presAssocID="{8A392FDA-041C-5647-9B93-D2EB53673A96}" presName="Name23" presStyleLbl="parChTrans1D4" presStyleIdx="13" presStyleCnt="14"/>
      <dgm:spPr/>
      <dgm:t>
        <a:bodyPr/>
        <a:lstStyle/>
        <a:p>
          <a:endParaRPr lang="fr-FR"/>
        </a:p>
      </dgm:t>
    </dgm:pt>
    <dgm:pt modelId="{EFB08824-0559-0B44-9829-825EEF21336A}" type="pres">
      <dgm:prSet presAssocID="{3793495C-1F74-664F-9D61-157BFCC3E1F7}" presName="hierRoot4" presStyleCnt="0"/>
      <dgm:spPr/>
    </dgm:pt>
    <dgm:pt modelId="{13EDEC91-FAFC-044B-A0BB-519B9E30FC6B}" type="pres">
      <dgm:prSet presAssocID="{3793495C-1F74-664F-9D61-157BFCC3E1F7}" presName="composite4" presStyleCnt="0"/>
      <dgm:spPr/>
    </dgm:pt>
    <dgm:pt modelId="{95FACA97-9C3F-9147-B25A-221B90BE819D}" type="pres">
      <dgm:prSet presAssocID="{3793495C-1F74-664F-9D61-157BFCC3E1F7}" presName="background4" presStyleLbl="node4" presStyleIdx="13" presStyleCnt="14"/>
      <dgm:spPr>
        <a:ln w="12700" cap="sq" cmpd="sng">
          <a:prstDash val="sysDot"/>
          <a:round/>
        </a:ln>
        <a:scene3d>
          <a:camera prst="orthographicFront"/>
          <a:lightRig rig="flat" dir="t"/>
        </a:scene3d>
      </dgm:spPr>
    </dgm:pt>
    <dgm:pt modelId="{9376E966-D856-EE44-AD20-4684BDBF8627}" type="pres">
      <dgm:prSet presAssocID="{3793495C-1F74-664F-9D61-157BFCC3E1F7}" presName="text4" presStyleLbl="fgAcc4" presStyleIdx="13" presStyleCnt="14" custLinFactNeighborX="25331" custLinFactNeighborY="10610">
        <dgm:presLayoutVars>
          <dgm:chPref val="3"/>
        </dgm:presLayoutVars>
      </dgm:prSet>
      <dgm:spPr/>
      <dgm:t>
        <a:bodyPr/>
        <a:lstStyle/>
        <a:p>
          <a:endParaRPr lang="fr-FR"/>
        </a:p>
      </dgm:t>
    </dgm:pt>
    <dgm:pt modelId="{9818DCB0-3A52-1744-9A38-9F16F390ADCC}" type="pres">
      <dgm:prSet presAssocID="{3793495C-1F74-664F-9D61-157BFCC3E1F7}" presName="hierChild5" presStyleCnt="0"/>
      <dgm:spPr/>
    </dgm:pt>
    <dgm:pt modelId="{5B568620-EAD5-4743-A6AB-88378F03778A}" type="pres">
      <dgm:prSet presAssocID="{074F11E6-A7EA-534C-A720-356E24345446}" presName="Name10" presStyleLbl="parChTrans1D2" presStyleIdx="4" presStyleCnt="5"/>
      <dgm:spPr/>
      <dgm:t>
        <a:bodyPr/>
        <a:lstStyle/>
        <a:p>
          <a:endParaRPr lang="fr-FR"/>
        </a:p>
      </dgm:t>
    </dgm:pt>
    <dgm:pt modelId="{31303699-F4D1-724F-B7B1-66754870A143}" type="pres">
      <dgm:prSet presAssocID="{746A7539-880D-9245-905F-CE17AB875855}" presName="hierRoot2" presStyleCnt="0"/>
      <dgm:spPr/>
    </dgm:pt>
    <dgm:pt modelId="{112A29EC-E929-7B40-A85C-0C62CFF5DAC2}" type="pres">
      <dgm:prSet presAssocID="{746A7539-880D-9245-905F-CE17AB875855}" presName="composite2" presStyleCnt="0"/>
      <dgm:spPr/>
    </dgm:pt>
    <dgm:pt modelId="{83F49E87-495C-1541-84D8-ADDC9CEA0873}" type="pres">
      <dgm:prSet presAssocID="{746A7539-880D-9245-905F-CE17AB875855}" presName="background2" presStyleLbl="node2" presStyleIdx="4" presStyleCnt="5"/>
      <dgm:spPr/>
    </dgm:pt>
    <dgm:pt modelId="{2070A34F-DEA9-1A4D-97CB-413E419999FE}" type="pres">
      <dgm:prSet presAssocID="{746A7539-880D-9245-905F-CE17AB875855}" presName="text2" presStyleLbl="fgAcc2" presStyleIdx="4" presStyleCnt="5" custLinFactNeighborX="94853" custLinFactNeighborY="-71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pt>
  </dgm:ptLst>
  <dgm:cxnLst>
    <dgm:cxn modelId="{DBC12591-72ED-42C6-9468-C660D40F7212}" type="presOf" srcId="{E54C830D-E068-B64A-A8EC-D4F4B6EFA992}" destId="{4D039933-4CB4-9046-A52D-96B5E2C09DFF}" srcOrd="0" destOrd="0" presId="urn:microsoft.com/office/officeart/2005/8/layout/hierarchy1"/>
    <dgm:cxn modelId="{4441E019-2ED1-4AC2-B015-61B42379FE27}" type="presOf" srcId="{085F1894-E520-3044-A499-D68F760066D4}" destId="{029C6BFC-1D55-A448-901E-D02AB3E1D467}" srcOrd="0" destOrd="0" presId="urn:microsoft.com/office/officeart/2005/8/layout/hierarchy1"/>
    <dgm:cxn modelId="{85FD740C-617F-42E7-A03C-1AF73A3000DE}" type="presOf" srcId="{3F660196-11C3-B64A-92FD-206949CE02ED}" destId="{0D335551-F81A-A149-A48D-64128EC744EF}" srcOrd="0" destOrd="0" presId="urn:microsoft.com/office/officeart/2005/8/layout/hierarchy1"/>
    <dgm:cxn modelId="{8DC65096-3F49-4E90-AD79-479CE76747B4}" type="presOf" srcId="{AD94946B-F048-1C44-A056-D3A2F6ACD9ED}" destId="{3E0B4CA4-6112-1044-ABA8-038F302CA47C}" srcOrd="0" destOrd="0" presId="urn:microsoft.com/office/officeart/2005/8/layout/hierarchy1"/>
    <dgm:cxn modelId="{4D31C5AC-C76A-7746-85C4-C8CB553BA81E}" srcId="{6EC82648-DF8A-C846-AD22-FB0117D8EBF5}" destId="{CC884CF9-8965-BB43-96C6-F72E9D0C2661}" srcOrd="1" destOrd="0" parTransId="{DA6BC2C7-50E7-EF4F-8D85-668424E103E5}" sibTransId="{FD552688-8E1B-AF4F-AF02-093FF474B98E}"/>
    <dgm:cxn modelId="{760F435D-43A5-491E-A739-001679184DEE}" type="presOf" srcId="{36D378AE-7F11-E049-9D8C-B61BF617B861}" destId="{6D8933C4-F063-B348-885D-714C8A682ED8}" srcOrd="0" destOrd="0" presId="urn:microsoft.com/office/officeart/2005/8/layout/hierarchy1"/>
    <dgm:cxn modelId="{84809B58-5164-4D1D-A4A2-C261AA5F200C}" type="presOf" srcId="{BA0B5F49-8D66-944C-B7C1-FF027BC7C9EA}" destId="{2AF8E806-8DAD-874B-87FA-D7D16D9ACC6F}" srcOrd="0" destOrd="0" presId="urn:microsoft.com/office/officeart/2005/8/layout/hierarchy1"/>
    <dgm:cxn modelId="{6490E8BF-8202-4C97-98AD-FDEB623CF926}" type="presOf" srcId="{F768249E-812A-224E-9643-E42FD06588F3}" destId="{27AEBFC6-480A-3B42-BE01-80C44ADD3AE3}" srcOrd="0" destOrd="0" presId="urn:microsoft.com/office/officeart/2005/8/layout/hierarchy1"/>
    <dgm:cxn modelId="{E30EC118-6DA2-D04A-A2D3-A5E14EF8E337}" srcId="{A5261632-34EB-5A45-8215-AC6FD5203AE1}" destId="{3793495C-1F74-664F-9D61-157BFCC3E1F7}" srcOrd="0" destOrd="0" parTransId="{8A392FDA-041C-5647-9B93-D2EB53673A96}" sibTransId="{ECDDE038-BBE5-0748-B061-C3FAD8A469F2}"/>
    <dgm:cxn modelId="{C45EFBE0-BE80-004C-B946-4656FEFAFC55}" srcId="{FC21427B-E8ED-154D-9E72-5F765FB7818D}" destId="{6EC82648-DF8A-C846-AD22-FB0117D8EBF5}" srcOrd="1" destOrd="0" parTransId="{36D378AE-7F11-E049-9D8C-B61BF617B861}" sibTransId="{0AA8B5A8-2E25-8741-9FAA-F8555A55BD0A}"/>
    <dgm:cxn modelId="{552A044E-1546-4FBA-A66E-42CFC44118B0}" type="presOf" srcId="{80B8B605-2F44-0A4D-B738-59D652626D25}" destId="{C38031B3-933E-2F4E-926B-7101B01579A3}" srcOrd="0" destOrd="0" presId="urn:microsoft.com/office/officeart/2005/8/layout/hierarchy1"/>
    <dgm:cxn modelId="{1ED11B33-1EB0-4D58-B8D2-A2B1900863A7}" type="presOf" srcId="{541A3CD7-2591-4944-BBDB-A424E7725CA9}" destId="{30021042-FCC1-6D4E-82F4-9BE925488BB6}" srcOrd="0" destOrd="0" presId="urn:microsoft.com/office/officeart/2005/8/layout/hierarchy1"/>
    <dgm:cxn modelId="{5AD835C6-B480-4A2D-8D4B-276EB2B7810A}" type="presOf" srcId="{189AD8F2-C3D5-DC4F-81B1-578A0FFE5886}" destId="{D4CCD896-7E2F-4043-8979-9F4632FCAA67}" srcOrd="0" destOrd="0" presId="urn:microsoft.com/office/officeart/2005/8/layout/hierarchy1"/>
    <dgm:cxn modelId="{45A5DE05-056A-480D-BC7F-93B511B0261E}" type="presOf" srcId="{51417664-1596-7F43-9423-78AED926D5E5}" destId="{17D6855E-55F2-5947-932F-5EA116F54113}" srcOrd="0" destOrd="0" presId="urn:microsoft.com/office/officeart/2005/8/layout/hierarchy1"/>
    <dgm:cxn modelId="{666F3989-B15E-874F-AAC3-C147E50BBAB3}" srcId="{08E8A83E-DBBD-4248-9B61-D146DAB1CBAF}" destId="{E746BBE6-AE77-904E-9D3A-EDE29DAFCD64}" srcOrd="0" destOrd="0" parTransId="{8C8A80BA-C8F7-B241-825A-6D8C3F8ED5F6}" sibTransId="{BDCBE453-50EC-284F-8876-D7CCE4F05E4F}"/>
    <dgm:cxn modelId="{5820CF13-B17B-BC46-92C3-4EEEB39C9799}" srcId="{6EC82648-DF8A-C846-AD22-FB0117D8EBF5}" destId="{29E9CE2B-0A66-6045-AA09-0097FBC24A0B}" srcOrd="0" destOrd="0" parTransId="{E2D731E9-0AD1-7E4F-98D9-8C60281A8C81}" sibTransId="{4E377F78-C0BF-6E40-912E-F85BCC6324B2}"/>
    <dgm:cxn modelId="{380EBFF9-C5E0-3042-A8FC-3198B0D8E3DF}" srcId="{FC21427B-E8ED-154D-9E72-5F765FB7818D}" destId="{51417664-1596-7F43-9423-78AED926D5E5}" srcOrd="0" destOrd="0" parTransId="{759AFC23-BE02-F74E-AF10-80B74D422DC9}" sibTransId="{3A42F3D3-D95F-1749-BEAA-C2710CD53D4E}"/>
    <dgm:cxn modelId="{A53E864D-31F5-43CB-BFEC-2992C269C35D}" type="presOf" srcId="{29E9CE2B-0A66-6045-AA09-0097FBC24A0B}" destId="{89562406-FEB5-1242-B38E-6187060D4DFF}" srcOrd="0" destOrd="0" presId="urn:microsoft.com/office/officeart/2005/8/layout/hierarchy1"/>
    <dgm:cxn modelId="{AE259793-E402-4AD9-936F-C1450A3B130B}" type="presOf" srcId="{5F2CB4FD-354E-AC43-ABD7-5FD151664667}" destId="{CD896676-11FB-3B45-B4BE-77C3D7986A9E}" srcOrd="0" destOrd="0" presId="urn:microsoft.com/office/officeart/2005/8/layout/hierarchy1"/>
    <dgm:cxn modelId="{876007A1-75A3-CE4E-927B-81C798F1E6B8}" srcId="{08E8A83E-DBBD-4248-9B61-D146DAB1CBAF}" destId="{4955D85A-9B0C-8B41-93E7-2299761053E9}" srcOrd="1" destOrd="0" parTransId="{20D4AB21-0EB4-774B-A533-1B15AAE0D260}" sibTransId="{B305540E-F63F-8542-A1E8-4982F70B6596}"/>
    <dgm:cxn modelId="{5E255D93-0577-46BF-BB27-4907F761E8D9}" type="presOf" srcId="{8A392FDA-041C-5647-9B93-D2EB53673A96}" destId="{0A42112B-9989-D644-BFB6-0210B3240625}" srcOrd="0" destOrd="0" presId="urn:microsoft.com/office/officeart/2005/8/layout/hierarchy1"/>
    <dgm:cxn modelId="{71CBF33B-5C75-1C48-BCE5-1D3E604E904D}" srcId="{29E9CE2B-0A66-6045-AA09-0097FBC24A0B}" destId="{08E9BE85-9704-CD4A-BD0D-8C7C447456DD}" srcOrd="0" destOrd="0" parTransId="{0CCACAFD-7BBE-454B-9AC7-16DC45254B59}" sibTransId="{FB0482BD-EB56-404D-8962-AF315593211D}"/>
    <dgm:cxn modelId="{04CDEB4F-F130-1943-AA34-E6C0B9B46000}" srcId="{CFB3B713-EF60-BA4F-B4D0-2B2C1ED85534}" destId="{A4078D33-522C-1549-B2A7-5E88DF585FF5}" srcOrd="0" destOrd="0" parTransId="{A34F1C26-1D09-4D4B-B14B-D7BD0796066A}" sibTransId="{667E0884-9F3D-6B4B-BCA6-917DD6C51665}"/>
    <dgm:cxn modelId="{B4D2B367-A90F-44F6-AB73-45353E80E2ED}" type="presOf" srcId="{6EC82648-DF8A-C846-AD22-FB0117D8EBF5}" destId="{04A0E571-49BB-0043-8C70-D6C259E69BC1}" srcOrd="0" destOrd="0" presId="urn:microsoft.com/office/officeart/2005/8/layout/hierarchy1"/>
    <dgm:cxn modelId="{5EAA7C87-6570-344D-A337-652161C2061B}" srcId="{E9D5C92C-04B2-5E4B-BFB1-4D455A653791}" destId="{FC21427B-E8ED-154D-9E72-5F765FB7818D}" srcOrd="0" destOrd="0" parTransId="{17D40F65-1371-8F45-A221-674E383D6C3D}" sibTransId="{693C9871-0A7F-7D42-A000-7E869F1A442B}"/>
    <dgm:cxn modelId="{75F71E68-C82A-4334-99C7-ED1BE70893C9}" type="presOf" srcId="{CFB3B713-EF60-BA4F-B4D0-2B2C1ED85534}" destId="{AAEE3559-415C-B34C-8BA2-3559BAD3EF53}" srcOrd="0" destOrd="0" presId="urn:microsoft.com/office/officeart/2005/8/layout/hierarchy1"/>
    <dgm:cxn modelId="{96B3973D-43DA-46A5-9100-EE5CE4025F17}" type="presOf" srcId="{A4078D33-522C-1549-B2A7-5E88DF585FF5}" destId="{45273577-41AD-9941-80D2-A58CAA22E089}" srcOrd="0" destOrd="0" presId="urn:microsoft.com/office/officeart/2005/8/layout/hierarchy1"/>
    <dgm:cxn modelId="{3842171B-6FF5-4747-87CD-8156DE9C3FAB}" type="presOf" srcId="{8C8A80BA-C8F7-B241-825A-6D8C3F8ED5F6}" destId="{DCC65773-6A73-7343-8AA0-58F1F4BFF1DD}" srcOrd="0" destOrd="0" presId="urn:microsoft.com/office/officeart/2005/8/layout/hierarchy1"/>
    <dgm:cxn modelId="{D96669B1-FA29-A946-A665-33968D38F2A0}" srcId="{3C8EBB4A-F7F9-084F-97D4-B4F997093B56}" destId="{B6EBB26C-3C07-8B40-9DB3-B43131578CF3}" srcOrd="0" destOrd="0" parTransId="{AD94946B-F048-1C44-A056-D3A2F6ACD9ED}" sibTransId="{DD8A36A5-9716-5844-9143-04E446271394}"/>
    <dgm:cxn modelId="{5BB22EEC-D091-4546-AFD8-024D2C59D873}" type="presOf" srcId="{B6FC3029-AB49-AA4A-A349-5DCC8CE7FCA7}" destId="{A7626077-A1DF-1F40-A169-72504CAD8236}" srcOrd="0" destOrd="0" presId="urn:microsoft.com/office/officeart/2005/8/layout/hierarchy1"/>
    <dgm:cxn modelId="{6D7C0B79-D08F-2B43-B0EA-E467D2C1259B}" srcId="{541A3CD7-2591-4944-BBDB-A424E7725CA9}" destId="{A5261632-34EB-5A45-8215-AC6FD5203AE1}" srcOrd="0" destOrd="0" parTransId="{F768249E-812A-224E-9643-E42FD06588F3}" sibTransId="{9F16B30D-9833-7744-BE44-A329A2C89AC4}"/>
    <dgm:cxn modelId="{A0FB9CAA-B0DA-48B1-A648-B82A87469148}" type="presOf" srcId="{3C8EBB4A-F7F9-084F-97D4-B4F997093B56}" destId="{D042FAAA-3E26-3244-A070-D86FDF260A1E}" srcOrd="0" destOrd="0" presId="urn:microsoft.com/office/officeart/2005/8/layout/hierarchy1"/>
    <dgm:cxn modelId="{6F9CA8D3-AB24-5D47-944C-167EA880FE11}" srcId="{CC884CF9-8965-BB43-96C6-F72E9D0C2661}" destId="{403A8063-864B-D947-B539-A4D7401FAA10}" srcOrd="0" destOrd="0" parTransId="{BA0B5F49-8D66-944C-B7C1-FF027BC7C9EA}" sibTransId="{5E03ADDC-8F77-D644-AE4A-E277EFBCFFB3}"/>
    <dgm:cxn modelId="{1AA27D49-BD2C-4DB3-BD9B-381B095758B0}" type="presOf" srcId="{E9D5C92C-04B2-5E4B-BFB1-4D455A653791}" destId="{C1001743-9D80-5348-A483-17F3A5915952}" srcOrd="0" destOrd="0" presId="urn:microsoft.com/office/officeart/2005/8/layout/hierarchy1"/>
    <dgm:cxn modelId="{E3DF4F5D-1821-4CE6-94AA-CB64A1F10002}" type="presOf" srcId="{074F11E6-A7EA-534C-A720-356E24345446}" destId="{5B568620-EAD5-4743-A6AB-88378F03778A}" srcOrd="0" destOrd="0" presId="urn:microsoft.com/office/officeart/2005/8/layout/hierarchy1"/>
    <dgm:cxn modelId="{95107B38-81D6-4B8E-AEB3-58AEAAEFFC92}" type="presOf" srcId="{3793495C-1F74-664F-9D61-157BFCC3E1F7}" destId="{9376E966-D856-EE44-AD20-4684BDBF8627}" srcOrd="0" destOrd="0" presId="urn:microsoft.com/office/officeart/2005/8/layout/hierarchy1"/>
    <dgm:cxn modelId="{D640DD0C-FFF2-4BFD-87BD-1A0BC9826A51}" type="presOf" srcId="{A4DFCA2C-95E4-9F44-8928-92167CE1BA8E}" destId="{6F1FED61-219F-6E4C-BE8D-4A296BEDEAFA}" srcOrd="0" destOrd="0" presId="urn:microsoft.com/office/officeart/2005/8/layout/hierarchy1"/>
    <dgm:cxn modelId="{A0CC4237-2A26-4BF4-BA1E-04DD345FAE28}" type="presOf" srcId="{4955D85A-9B0C-8B41-93E7-2299761053E9}" destId="{2245830A-5F70-7E4F-ADA5-B4488DDBD424}" srcOrd="0" destOrd="0" presId="urn:microsoft.com/office/officeart/2005/8/layout/hierarchy1"/>
    <dgm:cxn modelId="{1387F517-FEFB-4713-8CCC-BEF9E3C094E6}" type="presOf" srcId="{DA6BC2C7-50E7-EF4F-8D85-668424E103E5}" destId="{D411DC62-C808-1A48-BA3C-4D2A253262E7}" srcOrd="0" destOrd="0" presId="urn:microsoft.com/office/officeart/2005/8/layout/hierarchy1"/>
    <dgm:cxn modelId="{FF6A4F7F-CC35-4346-85C4-426CC50902DD}" type="presOf" srcId="{CC884CF9-8965-BB43-96C6-F72E9D0C2661}" destId="{57814C1C-7A92-984F-A9F6-B6FBA4AE4328}" srcOrd="0" destOrd="0" presId="urn:microsoft.com/office/officeart/2005/8/layout/hierarchy1"/>
    <dgm:cxn modelId="{F2D0CB9B-DEE6-FC4C-8C87-6942FE37E2C5}" srcId="{08E9BE85-9704-CD4A-BD0D-8C7C447456DD}" destId="{A06521A1-817D-244B-988A-EF278006F97A}" srcOrd="0" destOrd="0" parTransId="{5F2CB4FD-354E-AC43-ABD7-5FD151664667}" sibTransId="{C0CEFD8E-074F-0A43-9D48-57EAD331E34A}"/>
    <dgm:cxn modelId="{E51772E8-43EE-4FF6-8EBB-F1402C2529F4}" type="presOf" srcId="{ED256227-3EF7-3440-9EC0-34EAA0C79297}" destId="{90766C61-9A47-2041-BD99-6791906D9FC2}" srcOrd="0" destOrd="0" presId="urn:microsoft.com/office/officeart/2005/8/layout/hierarchy1"/>
    <dgm:cxn modelId="{51B95E90-54F4-47E4-B2D5-E130B90176A2}" type="presOf" srcId="{A34F1C26-1D09-4D4B-B14B-D7BD0796066A}" destId="{D878EDA0-2F8A-5F4B-A9B3-8B33934E6C38}" srcOrd="0" destOrd="0" presId="urn:microsoft.com/office/officeart/2005/8/layout/hierarchy1"/>
    <dgm:cxn modelId="{D7BACC42-961C-F847-9EBE-EA5A21D0E3B5}" srcId="{403A8063-864B-D947-B539-A4D7401FAA10}" destId="{E2037A6A-0D3B-D742-9CDB-CE7DCD87BD9D}" srcOrd="0" destOrd="0" parTransId="{ED256227-3EF7-3440-9EC0-34EAA0C79297}" sibTransId="{AEBADCF4-1A31-274E-8B5F-194E2A01AD4E}"/>
    <dgm:cxn modelId="{A73A5DD5-8C82-C542-A0B4-2325216F6848}" srcId="{A4078D33-522C-1549-B2A7-5E88DF585FF5}" destId="{3C8EBB4A-F7F9-084F-97D4-B4F997093B56}" srcOrd="0" destOrd="0" parTransId="{085F1894-E520-3044-A499-D68F760066D4}" sibTransId="{8360E457-7BA5-5F4A-826F-5094A4FB2543}"/>
    <dgm:cxn modelId="{4D485A60-D4BE-4D96-BC6E-9C2EC636EE0C}" type="presOf" srcId="{2EAB240E-9F7B-5A46-AD2A-A542DE190E5A}" destId="{561D7059-BCFC-D748-B09F-38B793DF8932}" srcOrd="0" destOrd="0" presId="urn:microsoft.com/office/officeart/2005/8/layout/hierarchy1"/>
    <dgm:cxn modelId="{125D1824-CD3A-4BD7-874B-F0709BB5E483}" type="presOf" srcId="{FC21427B-E8ED-154D-9E72-5F765FB7818D}" destId="{92F4F7B0-26CA-3744-9AB9-9394CBBEDC1A}" srcOrd="0" destOrd="0" presId="urn:microsoft.com/office/officeart/2005/8/layout/hierarchy1"/>
    <dgm:cxn modelId="{18949F5D-37C4-4C41-A2E1-125BCA43FBDE}" type="presOf" srcId="{1B6AFBAF-A9D2-1B45-8F38-FF673063ABF5}" destId="{A0FC778E-695A-6740-81A9-F5C698265191}" srcOrd="0" destOrd="0" presId="urn:microsoft.com/office/officeart/2005/8/layout/hierarchy1"/>
    <dgm:cxn modelId="{BA4E8B4E-FF7F-3242-988A-016ECBD7B120}" srcId="{4955D85A-9B0C-8B41-93E7-2299761053E9}" destId="{541A3CD7-2591-4944-BBDB-A424E7725CA9}" srcOrd="0" destOrd="0" parTransId="{2EAB240E-9F7B-5A46-AD2A-A542DE190E5A}" sibTransId="{0EB4A857-6B60-3846-9793-353BAB75188A}"/>
    <dgm:cxn modelId="{3CA0FC47-3C02-B849-BB12-4497901D3F35}" srcId="{FC21427B-E8ED-154D-9E72-5F765FB7818D}" destId="{CFB3B713-EF60-BA4F-B4D0-2B2C1ED85534}" srcOrd="2" destOrd="0" parTransId="{E54C830D-E068-B64A-A8EC-D4F4B6EFA992}" sibTransId="{7AE74325-2FF1-1846-8BB4-BA272E1150E7}"/>
    <dgm:cxn modelId="{D99E7E5E-CF9C-4A39-98F4-90031C7CF245}" type="presOf" srcId="{08E8A83E-DBBD-4248-9B61-D146DAB1CBAF}" destId="{8D06FEC8-42D1-124A-A06A-00CCBF8B79AD}" srcOrd="0" destOrd="0" presId="urn:microsoft.com/office/officeart/2005/8/layout/hierarchy1"/>
    <dgm:cxn modelId="{0539A161-1015-4A00-94B2-825E0320F30A}" type="presOf" srcId="{CA11BA84-6760-D149-B07A-5AF0B5CB8C5C}" destId="{3E62B800-CF10-F343-8950-817FB81E5CDC}" srcOrd="0" destOrd="0" presId="urn:microsoft.com/office/officeart/2005/8/layout/hierarchy1"/>
    <dgm:cxn modelId="{1638B6E8-BE4A-4C2D-AD5B-888A068C0177}" type="presOf" srcId="{403A8063-864B-D947-B539-A4D7401FAA10}" destId="{13715E84-7AE9-E844-8031-A8F626A7EA0D}" srcOrd="0" destOrd="0" presId="urn:microsoft.com/office/officeart/2005/8/layout/hierarchy1"/>
    <dgm:cxn modelId="{97FADDD6-7C49-754D-AEA4-0B5F6F647C52}" srcId="{A06521A1-817D-244B-988A-EF278006F97A}" destId="{7BAA343C-260F-3245-8C10-43BDFF1A309C}" srcOrd="0" destOrd="0" parTransId="{A4DFCA2C-95E4-9F44-8928-92167CE1BA8E}" sibTransId="{978F04EB-69E9-604D-B472-EFC9673C6332}"/>
    <dgm:cxn modelId="{5CD69084-825A-004A-80FD-2A168F427397}" srcId="{E746BBE6-AE77-904E-9D3A-EDE29DAFCD64}" destId="{55DF6ADA-756F-5549-84E0-48AE47EA5D12}" srcOrd="0" destOrd="0" parTransId="{B6FC3029-AB49-AA4A-A349-5DCC8CE7FCA7}" sibTransId="{24EE1747-573B-E641-943B-EC6F1EE1891C}"/>
    <dgm:cxn modelId="{9AE88F87-1B6D-4545-8EC7-929392ED2C01}" type="presOf" srcId="{746A7539-880D-9245-905F-CE17AB875855}" destId="{2070A34F-DEA9-1A4D-97CB-413E419999FE}" srcOrd="0" destOrd="0" presId="urn:microsoft.com/office/officeart/2005/8/layout/hierarchy1"/>
    <dgm:cxn modelId="{4C58DB94-22FE-46C7-A7D3-F8544E796DDA}" type="presOf" srcId="{A06521A1-817D-244B-988A-EF278006F97A}" destId="{B5D341B9-0F97-194A-AF51-0D896FF25295}" srcOrd="0" destOrd="0" presId="urn:microsoft.com/office/officeart/2005/8/layout/hierarchy1"/>
    <dgm:cxn modelId="{5DE6CCE2-2E2F-6F49-B87A-3C68D5CF762E}" srcId="{E2037A6A-0D3B-D742-9CDB-CE7DCD87BD9D}" destId="{CA11BA84-6760-D149-B07A-5AF0B5CB8C5C}" srcOrd="0" destOrd="0" parTransId="{1B6AFBAF-A9D2-1B45-8F38-FF673063ABF5}" sibTransId="{769397F7-EFE2-B149-925A-93BF6C1E890D}"/>
    <dgm:cxn modelId="{C8663743-758C-6744-A606-47AB99B5FE8C}" srcId="{FC21427B-E8ED-154D-9E72-5F765FB7818D}" destId="{746A7539-880D-9245-905F-CE17AB875855}" srcOrd="4" destOrd="0" parTransId="{074F11E6-A7EA-534C-A720-356E24345446}" sibTransId="{81E9377C-CB99-7C40-872A-E7717C3737FA}"/>
    <dgm:cxn modelId="{4EB8FED0-C8F2-4AE6-BE59-B176C2F7D3BE}" type="presOf" srcId="{7BAA343C-260F-3245-8C10-43BDFF1A309C}" destId="{0C86FB14-15D5-1042-ABDA-4EDEC26EE60B}" srcOrd="0" destOrd="0" presId="urn:microsoft.com/office/officeart/2005/8/layout/hierarchy1"/>
    <dgm:cxn modelId="{1B89E0C8-2830-49D3-AD5D-2EED929DC46B}" type="presOf" srcId="{608C723C-DD8C-DD4B-B1BC-14459F52F7FF}" destId="{1ED38A3A-9F2B-AD45-B26C-5F67F2DE6FFA}" srcOrd="0" destOrd="0" presId="urn:microsoft.com/office/officeart/2005/8/layout/hierarchy1"/>
    <dgm:cxn modelId="{1E7137BB-77D9-433F-A0EA-8A3C15866BFA}" type="presOf" srcId="{0225B642-140E-094C-9951-2ACDBBFCB9E5}" destId="{426B67BA-B975-CA40-BD39-9001891F384B}" srcOrd="0" destOrd="0" presId="urn:microsoft.com/office/officeart/2005/8/layout/hierarchy1"/>
    <dgm:cxn modelId="{B7571EEB-2C6E-8B49-A032-4181ECE98238}" srcId="{FC21427B-E8ED-154D-9E72-5F765FB7818D}" destId="{08E8A83E-DBBD-4248-9B61-D146DAB1CBAF}" srcOrd="3" destOrd="0" parTransId="{608C723C-DD8C-DD4B-B1BC-14459F52F7FF}" sibTransId="{F4661858-1280-6042-9A7B-171675914BA8}"/>
    <dgm:cxn modelId="{BE616AD6-A811-42C6-9242-DA9F20B4DEDF}" type="presOf" srcId="{20D4AB21-0EB4-774B-A533-1B15AAE0D260}" destId="{4652BA79-EEF6-0C43-81AE-CECEC37B47C6}" srcOrd="0" destOrd="0" presId="urn:microsoft.com/office/officeart/2005/8/layout/hierarchy1"/>
    <dgm:cxn modelId="{A3981E5D-4245-4383-A7DA-50EEC1A1CDD0}" type="presOf" srcId="{A5261632-34EB-5A45-8215-AC6FD5203AE1}" destId="{A3D01FE9-69D1-354D-AEE2-A7ED0577971B}" srcOrd="0" destOrd="0" presId="urn:microsoft.com/office/officeart/2005/8/layout/hierarchy1"/>
    <dgm:cxn modelId="{CB95CA4E-55ED-2343-AB48-45E95AC49DC8}" srcId="{55DF6ADA-756F-5549-84E0-48AE47EA5D12}" destId="{189AD8F2-C3D5-DC4F-81B1-578A0FFE5886}" srcOrd="0" destOrd="0" parTransId="{0225B642-140E-094C-9951-2ACDBBFCB9E5}" sibTransId="{5409B578-9A63-7444-B5E6-C38611AF9FA3}"/>
    <dgm:cxn modelId="{EA3C5A46-1295-4178-9793-8D892707DFEF}" type="presOf" srcId="{08E9BE85-9704-CD4A-BD0D-8C7C447456DD}" destId="{EF3290EF-BCA5-6E48-9AFC-8A8D408A2327}" srcOrd="0" destOrd="0" presId="urn:microsoft.com/office/officeart/2005/8/layout/hierarchy1"/>
    <dgm:cxn modelId="{912D7047-2C8C-4296-953C-734AAA370095}" type="presOf" srcId="{E2037A6A-0D3B-D742-9CDB-CE7DCD87BD9D}" destId="{0449A9DE-D1F0-A243-9F05-A9FF2C215C40}" srcOrd="0" destOrd="0" presId="urn:microsoft.com/office/officeart/2005/8/layout/hierarchy1"/>
    <dgm:cxn modelId="{099CAB87-6CB5-4FE2-B141-BB49EA7AA8F0}" type="presOf" srcId="{B6EBB26C-3C07-8B40-9DB3-B43131578CF3}" destId="{1D666745-04EC-4945-82A2-822523A27A97}" srcOrd="0" destOrd="0" presId="urn:microsoft.com/office/officeart/2005/8/layout/hierarchy1"/>
    <dgm:cxn modelId="{BC4B92F0-6F16-4085-8E26-5D92BD196462}" type="presOf" srcId="{E2D731E9-0AD1-7E4F-98D9-8C60281A8C81}" destId="{7FCE886F-40CD-6546-B53C-705E24B94FD9}" srcOrd="0" destOrd="0" presId="urn:microsoft.com/office/officeart/2005/8/layout/hierarchy1"/>
    <dgm:cxn modelId="{576D0DE6-8ED9-4958-BC14-4BD193D88E9A}" type="presOf" srcId="{0CCACAFD-7BBE-454B-9AC7-16DC45254B59}" destId="{C043E8E6-9AF5-8442-83E2-0196A968353F}" srcOrd="0" destOrd="0" presId="urn:microsoft.com/office/officeart/2005/8/layout/hierarchy1"/>
    <dgm:cxn modelId="{06CDA71D-BA18-47DA-B059-E3A7138105B2}" type="presOf" srcId="{E746BBE6-AE77-904E-9D3A-EDE29DAFCD64}" destId="{DF0E58FC-17CA-D54D-96E2-F8C75EAD5115}" srcOrd="0" destOrd="0" presId="urn:microsoft.com/office/officeart/2005/8/layout/hierarchy1"/>
    <dgm:cxn modelId="{4E9073F4-83ED-4231-92E2-1D8765889420}" type="presOf" srcId="{759AFC23-BE02-F74E-AF10-80B74D422DC9}" destId="{526B4E4C-0560-7A4A-A30F-9FDF04FFC2A0}" srcOrd="0" destOrd="0" presId="urn:microsoft.com/office/officeart/2005/8/layout/hierarchy1"/>
    <dgm:cxn modelId="{4B943DA1-845F-40D9-8F1A-59ACDE03F28C}" type="presOf" srcId="{55DF6ADA-756F-5549-84E0-48AE47EA5D12}" destId="{F5AB7F3A-F123-9244-A66D-DA35F25F7BAF}" srcOrd="0" destOrd="0" presId="urn:microsoft.com/office/officeart/2005/8/layout/hierarchy1"/>
    <dgm:cxn modelId="{0BD879AF-F9E0-A74F-80E2-5D32F1CB3CB0}" srcId="{189AD8F2-C3D5-DC4F-81B1-578A0FFE5886}" destId="{80B8B605-2F44-0A4D-B738-59D652626D25}" srcOrd="0" destOrd="0" parTransId="{3F660196-11C3-B64A-92FD-206949CE02ED}" sibTransId="{7296FD4C-4103-6849-BAFE-A635B0E87B5C}"/>
    <dgm:cxn modelId="{214D7519-6F29-433D-996B-0DC2FF7A352A}" type="presParOf" srcId="{C1001743-9D80-5348-A483-17F3A5915952}" destId="{C2427445-F43B-614A-AC63-E6C519DCDA19}" srcOrd="0" destOrd="0" presId="urn:microsoft.com/office/officeart/2005/8/layout/hierarchy1"/>
    <dgm:cxn modelId="{B76E5183-6AA5-43C7-99DD-6F49FDC84367}" type="presParOf" srcId="{C2427445-F43B-614A-AC63-E6C519DCDA19}" destId="{FDC14C35-4B38-7247-9E1E-E912F2C85FE8}" srcOrd="0" destOrd="0" presId="urn:microsoft.com/office/officeart/2005/8/layout/hierarchy1"/>
    <dgm:cxn modelId="{09FBFEF1-4046-41A2-8E37-D5AB21A581F2}" type="presParOf" srcId="{FDC14C35-4B38-7247-9E1E-E912F2C85FE8}" destId="{3564018E-DB31-E145-8E85-7D6D9293668C}" srcOrd="0" destOrd="0" presId="urn:microsoft.com/office/officeart/2005/8/layout/hierarchy1"/>
    <dgm:cxn modelId="{DAD7D5F5-EE63-40F5-B3FC-65DF602F10D8}" type="presParOf" srcId="{FDC14C35-4B38-7247-9E1E-E912F2C85FE8}" destId="{92F4F7B0-26CA-3744-9AB9-9394CBBEDC1A}" srcOrd="1" destOrd="0" presId="urn:microsoft.com/office/officeart/2005/8/layout/hierarchy1"/>
    <dgm:cxn modelId="{5CC3674E-5050-41CF-8D32-09D050AEE64D}" type="presParOf" srcId="{C2427445-F43B-614A-AC63-E6C519DCDA19}" destId="{600F10B8-467B-5943-8EF0-3C096A7403D4}" srcOrd="1" destOrd="0" presId="urn:microsoft.com/office/officeart/2005/8/layout/hierarchy1"/>
    <dgm:cxn modelId="{D49E1C12-D288-4BC0-814E-112C9A18249C}" type="presParOf" srcId="{600F10B8-467B-5943-8EF0-3C096A7403D4}" destId="{526B4E4C-0560-7A4A-A30F-9FDF04FFC2A0}" srcOrd="0" destOrd="0" presId="urn:microsoft.com/office/officeart/2005/8/layout/hierarchy1"/>
    <dgm:cxn modelId="{7F79D8D1-055D-429E-A1A3-6C9ECB9EC7F1}" type="presParOf" srcId="{600F10B8-467B-5943-8EF0-3C096A7403D4}" destId="{2A048FCE-FB24-A84A-B0F3-63B6A1468F1E}" srcOrd="1" destOrd="0" presId="urn:microsoft.com/office/officeart/2005/8/layout/hierarchy1"/>
    <dgm:cxn modelId="{CAA44A03-2EA8-466A-BF50-3F288BC922DA}" type="presParOf" srcId="{2A048FCE-FB24-A84A-B0F3-63B6A1468F1E}" destId="{35B98501-63A8-EB45-A329-988CBE2FF5F5}" srcOrd="0" destOrd="0" presId="urn:microsoft.com/office/officeart/2005/8/layout/hierarchy1"/>
    <dgm:cxn modelId="{814F91C9-5A7A-45C4-8760-66C8BD2F5BE9}" type="presParOf" srcId="{35B98501-63A8-EB45-A329-988CBE2FF5F5}" destId="{3473DFAD-0FC4-D048-B0DF-F28DF7DB199E}" srcOrd="0" destOrd="0" presId="urn:microsoft.com/office/officeart/2005/8/layout/hierarchy1"/>
    <dgm:cxn modelId="{41BE3E09-E185-49E6-A919-88827F2470A0}" type="presParOf" srcId="{35B98501-63A8-EB45-A329-988CBE2FF5F5}" destId="{17D6855E-55F2-5947-932F-5EA116F54113}" srcOrd="1" destOrd="0" presId="urn:microsoft.com/office/officeart/2005/8/layout/hierarchy1"/>
    <dgm:cxn modelId="{B189D9C9-3DA9-4133-BE83-3E64650D4440}" type="presParOf" srcId="{2A048FCE-FB24-A84A-B0F3-63B6A1468F1E}" destId="{6F4AAE21-60E4-144F-9A59-7C11ACA38639}" srcOrd="1" destOrd="0" presId="urn:microsoft.com/office/officeart/2005/8/layout/hierarchy1"/>
    <dgm:cxn modelId="{D7B94B25-EA2B-45C9-9CEB-3395C332C1CB}" type="presParOf" srcId="{600F10B8-467B-5943-8EF0-3C096A7403D4}" destId="{6D8933C4-F063-B348-885D-714C8A682ED8}" srcOrd="2" destOrd="0" presId="urn:microsoft.com/office/officeart/2005/8/layout/hierarchy1"/>
    <dgm:cxn modelId="{B92CADA1-CA00-41B1-B842-397C802C5553}" type="presParOf" srcId="{600F10B8-467B-5943-8EF0-3C096A7403D4}" destId="{5E8F5247-9F16-2E41-AC33-6EDBAF137C84}" srcOrd="3" destOrd="0" presId="urn:microsoft.com/office/officeart/2005/8/layout/hierarchy1"/>
    <dgm:cxn modelId="{6EF1EF0A-7837-4791-A6CA-AE10F6803F96}" type="presParOf" srcId="{5E8F5247-9F16-2E41-AC33-6EDBAF137C84}" destId="{EB04646A-1132-1047-B155-B137EF842238}" srcOrd="0" destOrd="0" presId="urn:microsoft.com/office/officeart/2005/8/layout/hierarchy1"/>
    <dgm:cxn modelId="{4EE47072-5211-4301-A87C-1E3D6D887A34}" type="presParOf" srcId="{EB04646A-1132-1047-B155-B137EF842238}" destId="{35E53E9C-FAE1-4A4C-B558-22DDFB3ED80C}" srcOrd="0" destOrd="0" presId="urn:microsoft.com/office/officeart/2005/8/layout/hierarchy1"/>
    <dgm:cxn modelId="{5A01E772-0690-4A17-84D4-98C74BE70E4B}" type="presParOf" srcId="{EB04646A-1132-1047-B155-B137EF842238}" destId="{04A0E571-49BB-0043-8C70-D6C259E69BC1}" srcOrd="1" destOrd="0" presId="urn:microsoft.com/office/officeart/2005/8/layout/hierarchy1"/>
    <dgm:cxn modelId="{1D251E20-02A6-41FC-8A55-94D92FEB310C}" type="presParOf" srcId="{5E8F5247-9F16-2E41-AC33-6EDBAF137C84}" destId="{FD741B7C-0F9D-8E46-8670-10D0A37B933B}" srcOrd="1" destOrd="0" presId="urn:microsoft.com/office/officeart/2005/8/layout/hierarchy1"/>
    <dgm:cxn modelId="{A7A06509-BF63-46F8-9ED8-9C023AF0F0CC}" type="presParOf" srcId="{FD741B7C-0F9D-8E46-8670-10D0A37B933B}" destId="{7FCE886F-40CD-6546-B53C-705E24B94FD9}" srcOrd="0" destOrd="0" presId="urn:microsoft.com/office/officeart/2005/8/layout/hierarchy1"/>
    <dgm:cxn modelId="{FA1817B6-D5FD-44C1-9EA8-3BFB75F32445}" type="presParOf" srcId="{FD741B7C-0F9D-8E46-8670-10D0A37B933B}" destId="{C24AFEF2-FFC9-464A-9373-1BDD4ABB8174}" srcOrd="1" destOrd="0" presId="urn:microsoft.com/office/officeart/2005/8/layout/hierarchy1"/>
    <dgm:cxn modelId="{BC471C4B-860C-4BDD-92EB-733D1C382D82}" type="presParOf" srcId="{C24AFEF2-FFC9-464A-9373-1BDD4ABB8174}" destId="{AB152665-60E0-024B-9ABA-FE4BB2944CCB}" srcOrd="0" destOrd="0" presId="urn:microsoft.com/office/officeart/2005/8/layout/hierarchy1"/>
    <dgm:cxn modelId="{7B6E6F18-7600-4784-B92E-8143F5B8BC2E}" type="presParOf" srcId="{AB152665-60E0-024B-9ABA-FE4BB2944CCB}" destId="{2E409454-3B34-B845-8763-0D01D12F25DC}" srcOrd="0" destOrd="0" presId="urn:microsoft.com/office/officeart/2005/8/layout/hierarchy1"/>
    <dgm:cxn modelId="{B833E240-CC77-4DC1-B879-C93EC4897FCC}" type="presParOf" srcId="{AB152665-60E0-024B-9ABA-FE4BB2944CCB}" destId="{89562406-FEB5-1242-B38E-6187060D4DFF}" srcOrd="1" destOrd="0" presId="urn:microsoft.com/office/officeart/2005/8/layout/hierarchy1"/>
    <dgm:cxn modelId="{6777DC17-707D-4BA5-91B2-7E9AE717AAF2}" type="presParOf" srcId="{C24AFEF2-FFC9-464A-9373-1BDD4ABB8174}" destId="{8CDE0EA4-F86D-4643-AA28-1F811EB65A02}" srcOrd="1" destOrd="0" presId="urn:microsoft.com/office/officeart/2005/8/layout/hierarchy1"/>
    <dgm:cxn modelId="{B9694DF9-7389-4B45-AA1D-C0ECDE07D986}" type="presParOf" srcId="{8CDE0EA4-F86D-4643-AA28-1F811EB65A02}" destId="{C043E8E6-9AF5-8442-83E2-0196A968353F}" srcOrd="0" destOrd="0" presId="urn:microsoft.com/office/officeart/2005/8/layout/hierarchy1"/>
    <dgm:cxn modelId="{CC745062-7BED-48C7-BA1A-22FFAF2D3405}" type="presParOf" srcId="{8CDE0EA4-F86D-4643-AA28-1F811EB65A02}" destId="{8B5E1366-7ADA-BB46-9DE7-0EFCFA47B8F6}" srcOrd="1" destOrd="0" presId="urn:microsoft.com/office/officeart/2005/8/layout/hierarchy1"/>
    <dgm:cxn modelId="{D01225A0-4E69-49D0-AF90-D7964E13A6CF}" type="presParOf" srcId="{8B5E1366-7ADA-BB46-9DE7-0EFCFA47B8F6}" destId="{CA8BC3F0-DCE2-624F-B0D1-914B8ECCAD74}" srcOrd="0" destOrd="0" presId="urn:microsoft.com/office/officeart/2005/8/layout/hierarchy1"/>
    <dgm:cxn modelId="{0346E644-72DF-4667-83FF-1DA6A37C355D}" type="presParOf" srcId="{CA8BC3F0-DCE2-624F-B0D1-914B8ECCAD74}" destId="{021EB0EC-F3F6-6E4F-81EE-717E2B38E6A1}" srcOrd="0" destOrd="0" presId="urn:microsoft.com/office/officeart/2005/8/layout/hierarchy1"/>
    <dgm:cxn modelId="{9C6E267D-66E5-4123-9C69-4AF3009A4D9A}" type="presParOf" srcId="{CA8BC3F0-DCE2-624F-B0D1-914B8ECCAD74}" destId="{EF3290EF-BCA5-6E48-9AFC-8A8D408A2327}" srcOrd="1" destOrd="0" presId="urn:microsoft.com/office/officeart/2005/8/layout/hierarchy1"/>
    <dgm:cxn modelId="{5088534F-A10D-44EB-B47F-B982C165A6D6}" type="presParOf" srcId="{8B5E1366-7ADA-BB46-9DE7-0EFCFA47B8F6}" destId="{FB7AEB68-4C6A-8149-9055-220FF66633FB}" srcOrd="1" destOrd="0" presId="urn:microsoft.com/office/officeart/2005/8/layout/hierarchy1"/>
    <dgm:cxn modelId="{998FAA9D-8194-4DB5-ACFD-AAED0024F661}" type="presParOf" srcId="{FB7AEB68-4C6A-8149-9055-220FF66633FB}" destId="{CD896676-11FB-3B45-B4BE-77C3D7986A9E}" srcOrd="0" destOrd="0" presId="urn:microsoft.com/office/officeart/2005/8/layout/hierarchy1"/>
    <dgm:cxn modelId="{54C63CB4-F46A-45D1-A037-0D6F0753FA05}" type="presParOf" srcId="{FB7AEB68-4C6A-8149-9055-220FF66633FB}" destId="{3E1BDC7C-4B14-6647-93BF-8F49559C3C9D}" srcOrd="1" destOrd="0" presId="urn:microsoft.com/office/officeart/2005/8/layout/hierarchy1"/>
    <dgm:cxn modelId="{109EA921-130E-45B8-8E66-52B0ECDA2D34}" type="presParOf" srcId="{3E1BDC7C-4B14-6647-93BF-8F49559C3C9D}" destId="{CE0090EE-57E7-7B49-830D-BC031C6F89D1}" srcOrd="0" destOrd="0" presId="urn:microsoft.com/office/officeart/2005/8/layout/hierarchy1"/>
    <dgm:cxn modelId="{32D2D679-2284-4931-8A1D-72CD10D06C80}" type="presParOf" srcId="{CE0090EE-57E7-7B49-830D-BC031C6F89D1}" destId="{2158F93A-15DA-B242-A07F-A7014579956E}" srcOrd="0" destOrd="0" presId="urn:microsoft.com/office/officeart/2005/8/layout/hierarchy1"/>
    <dgm:cxn modelId="{05C12101-AC1C-4A27-91BA-01DE83EED2AD}" type="presParOf" srcId="{CE0090EE-57E7-7B49-830D-BC031C6F89D1}" destId="{B5D341B9-0F97-194A-AF51-0D896FF25295}" srcOrd="1" destOrd="0" presId="urn:microsoft.com/office/officeart/2005/8/layout/hierarchy1"/>
    <dgm:cxn modelId="{D3289D83-E9B4-46F5-9CE0-3210BAC4EF4B}" type="presParOf" srcId="{3E1BDC7C-4B14-6647-93BF-8F49559C3C9D}" destId="{5C600192-09CE-444E-8CE2-2679B2D92C12}" srcOrd="1" destOrd="0" presId="urn:microsoft.com/office/officeart/2005/8/layout/hierarchy1"/>
    <dgm:cxn modelId="{D5225A09-18B7-45A0-ACE9-58BB48CAECB2}" type="presParOf" srcId="{5C600192-09CE-444E-8CE2-2679B2D92C12}" destId="{6F1FED61-219F-6E4C-BE8D-4A296BEDEAFA}" srcOrd="0" destOrd="0" presId="urn:microsoft.com/office/officeart/2005/8/layout/hierarchy1"/>
    <dgm:cxn modelId="{BBC00332-46AB-45FE-8DF2-FAA485D4D910}" type="presParOf" srcId="{5C600192-09CE-444E-8CE2-2679B2D92C12}" destId="{78A4B6CF-B12D-8F47-B639-2FB679F953FC}" srcOrd="1" destOrd="0" presId="urn:microsoft.com/office/officeart/2005/8/layout/hierarchy1"/>
    <dgm:cxn modelId="{7BCDEECC-8BC9-45B6-A587-74690E5D2E43}" type="presParOf" srcId="{78A4B6CF-B12D-8F47-B639-2FB679F953FC}" destId="{A48DEDB8-FA46-7447-AC33-380D6121504B}" srcOrd="0" destOrd="0" presId="urn:microsoft.com/office/officeart/2005/8/layout/hierarchy1"/>
    <dgm:cxn modelId="{36CFAB4D-E7FD-41C9-9C2B-DB3B15722DD7}" type="presParOf" srcId="{A48DEDB8-FA46-7447-AC33-380D6121504B}" destId="{D7D66FCD-3B79-8244-A90B-011C2637CF84}" srcOrd="0" destOrd="0" presId="urn:microsoft.com/office/officeart/2005/8/layout/hierarchy1"/>
    <dgm:cxn modelId="{E4DE4E80-3A77-4102-9EB6-6CCA81F42FF1}" type="presParOf" srcId="{A48DEDB8-FA46-7447-AC33-380D6121504B}" destId="{0C86FB14-15D5-1042-ABDA-4EDEC26EE60B}" srcOrd="1" destOrd="0" presId="urn:microsoft.com/office/officeart/2005/8/layout/hierarchy1"/>
    <dgm:cxn modelId="{5C2A8BE7-4DA2-43DB-92F2-DBD2722ADF2A}" type="presParOf" srcId="{78A4B6CF-B12D-8F47-B639-2FB679F953FC}" destId="{9F7128DC-5998-654E-A960-73F0FDEE3459}" srcOrd="1" destOrd="0" presId="urn:microsoft.com/office/officeart/2005/8/layout/hierarchy1"/>
    <dgm:cxn modelId="{698287B5-7320-4BDB-BA79-3583625EF996}" type="presParOf" srcId="{FD741B7C-0F9D-8E46-8670-10D0A37B933B}" destId="{D411DC62-C808-1A48-BA3C-4D2A253262E7}" srcOrd="2" destOrd="0" presId="urn:microsoft.com/office/officeart/2005/8/layout/hierarchy1"/>
    <dgm:cxn modelId="{9F66093B-7A4D-485A-B9FB-D25CCBE05695}" type="presParOf" srcId="{FD741B7C-0F9D-8E46-8670-10D0A37B933B}" destId="{2AD56658-295F-6345-96D6-B1AF3B9BCE91}" srcOrd="3" destOrd="0" presId="urn:microsoft.com/office/officeart/2005/8/layout/hierarchy1"/>
    <dgm:cxn modelId="{154D737E-AA5A-4D36-9442-6520D379097B}" type="presParOf" srcId="{2AD56658-295F-6345-96D6-B1AF3B9BCE91}" destId="{69446AA6-21A9-1447-822A-6FFBBE227F85}" srcOrd="0" destOrd="0" presId="urn:microsoft.com/office/officeart/2005/8/layout/hierarchy1"/>
    <dgm:cxn modelId="{7CD44819-82C0-4F33-BF3A-352E3D9EC5B1}" type="presParOf" srcId="{69446AA6-21A9-1447-822A-6FFBBE227F85}" destId="{4589FFE8-F218-0E48-B3DC-7D9B67E3D43A}" srcOrd="0" destOrd="0" presId="urn:microsoft.com/office/officeart/2005/8/layout/hierarchy1"/>
    <dgm:cxn modelId="{48D5DAE0-A3A2-4140-B12E-6380AFB1BF6D}" type="presParOf" srcId="{69446AA6-21A9-1447-822A-6FFBBE227F85}" destId="{57814C1C-7A92-984F-A9F6-B6FBA4AE4328}" srcOrd="1" destOrd="0" presId="urn:microsoft.com/office/officeart/2005/8/layout/hierarchy1"/>
    <dgm:cxn modelId="{0A071745-E976-497F-8E3A-6E263C9FFD67}" type="presParOf" srcId="{2AD56658-295F-6345-96D6-B1AF3B9BCE91}" destId="{B0992FF5-566D-A949-A894-7DBE5470461A}" srcOrd="1" destOrd="0" presId="urn:microsoft.com/office/officeart/2005/8/layout/hierarchy1"/>
    <dgm:cxn modelId="{89D23DA5-0E49-4CDA-8DBF-18F1B115A09F}" type="presParOf" srcId="{B0992FF5-566D-A949-A894-7DBE5470461A}" destId="{2AF8E806-8DAD-874B-87FA-D7D16D9ACC6F}" srcOrd="0" destOrd="0" presId="urn:microsoft.com/office/officeart/2005/8/layout/hierarchy1"/>
    <dgm:cxn modelId="{25FDFA31-748C-43B8-AAA4-42553097D463}" type="presParOf" srcId="{B0992FF5-566D-A949-A894-7DBE5470461A}" destId="{F7EC9662-5F63-054A-9A95-D0E4830927E1}" srcOrd="1" destOrd="0" presId="urn:microsoft.com/office/officeart/2005/8/layout/hierarchy1"/>
    <dgm:cxn modelId="{665AF331-245E-4EFE-BAFF-0994613079DD}" type="presParOf" srcId="{F7EC9662-5F63-054A-9A95-D0E4830927E1}" destId="{D25676EE-799C-7441-8A6F-CE07969377C4}" srcOrd="0" destOrd="0" presId="urn:microsoft.com/office/officeart/2005/8/layout/hierarchy1"/>
    <dgm:cxn modelId="{46CF0680-61AC-4ECA-A9BE-0F955AC48932}" type="presParOf" srcId="{D25676EE-799C-7441-8A6F-CE07969377C4}" destId="{BB01A120-B46D-9849-B8BE-FA8989BACDF3}" srcOrd="0" destOrd="0" presId="urn:microsoft.com/office/officeart/2005/8/layout/hierarchy1"/>
    <dgm:cxn modelId="{1846D401-D325-4943-98C3-44A1CDFF0EFA}" type="presParOf" srcId="{D25676EE-799C-7441-8A6F-CE07969377C4}" destId="{13715E84-7AE9-E844-8031-A8F626A7EA0D}" srcOrd="1" destOrd="0" presId="urn:microsoft.com/office/officeart/2005/8/layout/hierarchy1"/>
    <dgm:cxn modelId="{52908A1D-FFAE-4BEC-BFD6-A1F5DD58FF83}" type="presParOf" srcId="{F7EC9662-5F63-054A-9A95-D0E4830927E1}" destId="{2D196402-1BDA-704A-BC88-22A619CEF4C5}" srcOrd="1" destOrd="0" presId="urn:microsoft.com/office/officeart/2005/8/layout/hierarchy1"/>
    <dgm:cxn modelId="{0D59586C-2F4A-408C-9A31-87F56E20EAB3}" type="presParOf" srcId="{2D196402-1BDA-704A-BC88-22A619CEF4C5}" destId="{90766C61-9A47-2041-BD99-6791906D9FC2}" srcOrd="0" destOrd="0" presId="urn:microsoft.com/office/officeart/2005/8/layout/hierarchy1"/>
    <dgm:cxn modelId="{9911E4AA-3163-4A69-8F8A-1D5C04200015}" type="presParOf" srcId="{2D196402-1BDA-704A-BC88-22A619CEF4C5}" destId="{F095DBA4-DF6E-1249-BD6C-51797B9206FB}" srcOrd="1" destOrd="0" presId="urn:microsoft.com/office/officeart/2005/8/layout/hierarchy1"/>
    <dgm:cxn modelId="{7BBE4154-C1CC-40CA-9A6D-E8FBC17DEF87}" type="presParOf" srcId="{F095DBA4-DF6E-1249-BD6C-51797B9206FB}" destId="{988F71A6-90AE-334A-A127-3BE7CA38B92F}" srcOrd="0" destOrd="0" presId="urn:microsoft.com/office/officeart/2005/8/layout/hierarchy1"/>
    <dgm:cxn modelId="{11578164-D563-4E0D-A33F-F7C53567175D}" type="presParOf" srcId="{988F71A6-90AE-334A-A127-3BE7CA38B92F}" destId="{21A3246A-C688-7B45-AE70-DE0079EDBB63}" srcOrd="0" destOrd="0" presId="urn:microsoft.com/office/officeart/2005/8/layout/hierarchy1"/>
    <dgm:cxn modelId="{812EBC7E-7251-4D95-890D-61C9B8E95B0A}" type="presParOf" srcId="{988F71A6-90AE-334A-A127-3BE7CA38B92F}" destId="{0449A9DE-D1F0-A243-9F05-A9FF2C215C40}" srcOrd="1" destOrd="0" presId="urn:microsoft.com/office/officeart/2005/8/layout/hierarchy1"/>
    <dgm:cxn modelId="{BA1F57BB-FBA5-4303-BB1C-9D23F921A6FB}" type="presParOf" srcId="{F095DBA4-DF6E-1249-BD6C-51797B9206FB}" destId="{D01FAB51-29AE-4145-AB62-B1D1129CDD35}" srcOrd="1" destOrd="0" presId="urn:microsoft.com/office/officeart/2005/8/layout/hierarchy1"/>
    <dgm:cxn modelId="{2F2A9D36-525E-421D-85F0-BE70805125F0}" type="presParOf" srcId="{D01FAB51-29AE-4145-AB62-B1D1129CDD35}" destId="{A0FC778E-695A-6740-81A9-F5C698265191}" srcOrd="0" destOrd="0" presId="urn:microsoft.com/office/officeart/2005/8/layout/hierarchy1"/>
    <dgm:cxn modelId="{6E5EEBF8-046E-4776-A1BE-47E8466D7F98}" type="presParOf" srcId="{D01FAB51-29AE-4145-AB62-B1D1129CDD35}" destId="{C5E29F11-C21E-5545-9056-699DFC814EE6}" srcOrd="1" destOrd="0" presId="urn:microsoft.com/office/officeart/2005/8/layout/hierarchy1"/>
    <dgm:cxn modelId="{C85F8B68-13FB-464E-AF2E-C1769A35137D}" type="presParOf" srcId="{C5E29F11-C21E-5545-9056-699DFC814EE6}" destId="{FF32AEE8-76CA-2A4D-91F2-97E691E7073D}" srcOrd="0" destOrd="0" presId="urn:microsoft.com/office/officeart/2005/8/layout/hierarchy1"/>
    <dgm:cxn modelId="{9095D056-DB20-4753-AD96-30F398F927FE}" type="presParOf" srcId="{FF32AEE8-76CA-2A4D-91F2-97E691E7073D}" destId="{FDB54CF4-78A4-E442-8383-8982BCA0F44E}" srcOrd="0" destOrd="0" presId="urn:microsoft.com/office/officeart/2005/8/layout/hierarchy1"/>
    <dgm:cxn modelId="{64A5A959-7872-4544-A888-35D34F3EF120}" type="presParOf" srcId="{FF32AEE8-76CA-2A4D-91F2-97E691E7073D}" destId="{3E62B800-CF10-F343-8950-817FB81E5CDC}" srcOrd="1" destOrd="0" presId="urn:microsoft.com/office/officeart/2005/8/layout/hierarchy1"/>
    <dgm:cxn modelId="{2B30664A-C656-4CF1-88DF-F667F47EF905}" type="presParOf" srcId="{C5E29F11-C21E-5545-9056-699DFC814EE6}" destId="{2F069695-9158-CC43-AB23-68F39DF24158}" srcOrd="1" destOrd="0" presId="urn:microsoft.com/office/officeart/2005/8/layout/hierarchy1"/>
    <dgm:cxn modelId="{8BE75F89-12A7-4820-8BC2-F832766B179B}" type="presParOf" srcId="{600F10B8-467B-5943-8EF0-3C096A7403D4}" destId="{4D039933-4CB4-9046-A52D-96B5E2C09DFF}" srcOrd="4" destOrd="0" presId="urn:microsoft.com/office/officeart/2005/8/layout/hierarchy1"/>
    <dgm:cxn modelId="{C646A00E-B5C1-4530-816E-DA8CF8AD3FF1}" type="presParOf" srcId="{600F10B8-467B-5943-8EF0-3C096A7403D4}" destId="{6481264F-D218-F243-A472-957FA5578CF9}" srcOrd="5" destOrd="0" presId="urn:microsoft.com/office/officeart/2005/8/layout/hierarchy1"/>
    <dgm:cxn modelId="{665CEE87-DE60-42F1-8A35-E6370D0A4B35}" type="presParOf" srcId="{6481264F-D218-F243-A472-957FA5578CF9}" destId="{6EB3E8F1-EE85-004A-84B1-94414BCF7643}" srcOrd="0" destOrd="0" presId="urn:microsoft.com/office/officeart/2005/8/layout/hierarchy1"/>
    <dgm:cxn modelId="{C71FB1BA-8A97-4792-B5FD-F5DEE9117260}" type="presParOf" srcId="{6EB3E8F1-EE85-004A-84B1-94414BCF7643}" destId="{B4CAAC48-F78D-F249-9FD5-7798C71B4F62}" srcOrd="0" destOrd="0" presId="urn:microsoft.com/office/officeart/2005/8/layout/hierarchy1"/>
    <dgm:cxn modelId="{3FABDEC3-8E83-4E5F-957D-0BEF99F811FA}" type="presParOf" srcId="{6EB3E8F1-EE85-004A-84B1-94414BCF7643}" destId="{AAEE3559-415C-B34C-8BA2-3559BAD3EF53}" srcOrd="1" destOrd="0" presId="urn:microsoft.com/office/officeart/2005/8/layout/hierarchy1"/>
    <dgm:cxn modelId="{FDD68FB1-A0EF-4146-96D5-A2FBFBE66074}" type="presParOf" srcId="{6481264F-D218-F243-A472-957FA5578CF9}" destId="{35E0304B-349B-4D4E-BF0A-C8310FBE09B8}" srcOrd="1" destOrd="0" presId="urn:microsoft.com/office/officeart/2005/8/layout/hierarchy1"/>
    <dgm:cxn modelId="{F9D70D2F-E70D-43D5-8444-49C7919D8CD5}" type="presParOf" srcId="{35E0304B-349B-4D4E-BF0A-C8310FBE09B8}" destId="{D878EDA0-2F8A-5F4B-A9B3-8B33934E6C38}" srcOrd="0" destOrd="0" presId="urn:microsoft.com/office/officeart/2005/8/layout/hierarchy1"/>
    <dgm:cxn modelId="{124BA15F-B864-4114-B266-5D5FC82B4146}" type="presParOf" srcId="{35E0304B-349B-4D4E-BF0A-C8310FBE09B8}" destId="{B72DF54A-97E5-D34F-BAB1-668FC10391B0}" srcOrd="1" destOrd="0" presId="urn:microsoft.com/office/officeart/2005/8/layout/hierarchy1"/>
    <dgm:cxn modelId="{D53565E2-3CB1-477A-A67C-252DE5C3376C}" type="presParOf" srcId="{B72DF54A-97E5-D34F-BAB1-668FC10391B0}" destId="{9880BFB0-ECC1-9047-9461-F0CF695B07E8}" srcOrd="0" destOrd="0" presId="urn:microsoft.com/office/officeart/2005/8/layout/hierarchy1"/>
    <dgm:cxn modelId="{80CB0FB3-FEC0-4AB1-9B66-96ECDD0F7DFA}" type="presParOf" srcId="{9880BFB0-ECC1-9047-9461-F0CF695B07E8}" destId="{B4183605-6F3D-1648-BB99-29D493C1B67A}" srcOrd="0" destOrd="0" presId="urn:microsoft.com/office/officeart/2005/8/layout/hierarchy1"/>
    <dgm:cxn modelId="{44E9F069-E262-42C1-A894-C7176BBF1AEB}" type="presParOf" srcId="{9880BFB0-ECC1-9047-9461-F0CF695B07E8}" destId="{45273577-41AD-9941-80D2-A58CAA22E089}" srcOrd="1" destOrd="0" presId="urn:microsoft.com/office/officeart/2005/8/layout/hierarchy1"/>
    <dgm:cxn modelId="{72802EB1-0AFB-4D3E-A12A-F93C41E6E011}" type="presParOf" srcId="{B72DF54A-97E5-D34F-BAB1-668FC10391B0}" destId="{E708D42B-901D-2848-86B2-D87DCB4ABEC9}" srcOrd="1" destOrd="0" presId="urn:microsoft.com/office/officeart/2005/8/layout/hierarchy1"/>
    <dgm:cxn modelId="{A361EA6B-A458-4FDB-876C-4F65E925F579}" type="presParOf" srcId="{E708D42B-901D-2848-86B2-D87DCB4ABEC9}" destId="{029C6BFC-1D55-A448-901E-D02AB3E1D467}" srcOrd="0" destOrd="0" presId="urn:microsoft.com/office/officeart/2005/8/layout/hierarchy1"/>
    <dgm:cxn modelId="{28D9AD3E-EE06-482D-B5E4-E4FEF8E8BBA3}" type="presParOf" srcId="{E708D42B-901D-2848-86B2-D87DCB4ABEC9}" destId="{BA0F2591-1F63-064D-A815-8C4A633EBCF1}" srcOrd="1" destOrd="0" presId="urn:microsoft.com/office/officeart/2005/8/layout/hierarchy1"/>
    <dgm:cxn modelId="{AAB017F7-4D0D-4C17-B71C-8580B56EE482}" type="presParOf" srcId="{BA0F2591-1F63-064D-A815-8C4A633EBCF1}" destId="{F0C58420-0742-824A-99D5-4E913E48BF1A}" srcOrd="0" destOrd="0" presId="urn:microsoft.com/office/officeart/2005/8/layout/hierarchy1"/>
    <dgm:cxn modelId="{26C52FC1-9711-4EA1-8F5F-37E588D65EE1}" type="presParOf" srcId="{F0C58420-0742-824A-99D5-4E913E48BF1A}" destId="{B2270F8B-09A1-2E4F-BA5A-7C8AF7133E60}" srcOrd="0" destOrd="0" presId="urn:microsoft.com/office/officeart/2005/8/layout/hierarchy1"/>
    <dgm:cxn modelId="{E1099BC1-4217-4859-9A9D-7EE6D30AD1D7}" type="presParOf" srcId="{F0C58420-0742-824A-99D5-4E913E48BF1A}" destId="{D042FAAA-3E26-3244-A070-D86FDF260A1E}" srcOrd="1" destOrd="0" presId="urn:microsoft.com/office/officeart/2005/8/layout/hierarchy1"/>
    <dgm:cxn modelId="{F6B31FDA-CE18-4BB0-83AE-94BABACFDE5D}" type="presParOf" srcId="{BA0F2591-1F63-064D-A815-8C4A633EBCF1}" destId="{458BF7AB-CEFA-E74B-9745-A1A12B15A1EA}" srcOrd="1" destOrd="0" presId="urn:microsoft.com/office/officeart/2005/8/layout/hierarchy1"/>
    <dgm:cxn modelId="{DA84B292-8D2C-483C-A267-74075D3CABE5}" type="presParOf" srcId="{458BF7AB-CEFA-E74B-9745-A1A12B15A1EA}" destId="{3E0B4CA4-6112-1044-ABA8-038F302CA47C}" srcOrd="0" destOrd="0" presId="urn:microsoft.com/office/officeart/2005/8/layout/hierarchy1"/>
    <dgm:cxn modelId="{7361D398-F7F0-4FE9-8BCB-293C4F173E38}" type="presParOf" srcId="{458BF7AB-CEFA-E74B-9745-A1A12B15A1EA}" destId="{70EEA265-7567-EA40-9074-338F0D8404AD}" srcOrd="1" destOrd="0" presId="urn:microsoft.com/office/officeart/2005/8/layout/hierarchy1"/>
    <dgm:cxn modelId="{18F9AB3A-992D-425B-B4E2-C608709975DD}" type="presParOf" srcId="{70EEA265-7567-EA40-9074-338F0D8404AD}" destId="{96908991-73F4-6F4E-AFEE-A1B2CAA672D7}" srcOrd="0" destOrd="0" presId="urn:microsoft.com/office/officeart/2005/8/layout/hierarchy1"/>
    <dgm:cxn modelId="{0AF6DC92-B197-4B27-9565-661B65C4D575}" type="presParOf" srcId="{96908991-73F4-6F4E-AFEE-A1B2CAA672D7}" destId="{FA156100-616A-ED46-897B-963A4779C5B6}" srcOrd="0" destOrd="0" presId="urn:microsoft.com/office/officeart/2005/8/layout/hierarchy1"/>
    <dgm:cxn modelId="{B02381D3-333D-489D-8402-1F28EBDDB5E2}" type="presParOf" srcId="{96908991-73F4-6F4E-AFEE-A1B2CAA672D7}" destId="{1D666745-04EC-4945-82A2-822523A27A97}" srcOrd="1" destOrd="0" presId="urn:microsoft.com/office/officeart/2005/8/layout/hierarchy1"/>
    <dgm:cxn modelId="{C8915BC9-185B-4787-A10C-BBDC26499076}" type="presParOf" srcId="{70EEA265-7567-EA40-9074-338F0D8404AD}" destId="{D12C8F29-85D7-5047-9607-20C2F42DE877}" srcOrd="1" destOrd="0" presId="urn:microsoft.com/office/officeart/2005/8/layout/hierarchy1"/>
    <dgm:cxn modelId="{E32FDFD1-B16E-4744-A87C-02D39B81573B}" type="presParOf" srcId="{600F10B8-467B-5943-8EF0-3C096A7403D4}" destId="{1ED38A3A-9F2B-AD45-B26C-5F67F2DE6FFA}" srcOrd="6" destOrd="0" presId="urn:microsoft.com/office/officeart/2005/8/layout/hierarchy1"/>
    <dgm:cxn modelId="{8DDA316B-467E-4E16-89F7-A5080E64A735}" type="presParOf" srcId="{600F10B8-467B-5943-8EF0-3C096A7403D4}" destId="{12674BF8-AC9F-E145-AE7D-44FFEB0C697F}" srcOrd="7" destOrd="0" presId="urn:microsoft.com/office/officeart/2005/8/layout/hierarchy1"/>
    <dgm:cxn modelId="{1FE9C6A9-0563-4E62-8537-1F7AC393E9A3}" type="presParOf" srcId="{12674BF8-AC9F-E145-AE7D-44FFEB0C697F}" destId="{C7160C02-8B70-1641-8ACB-D09BEF663FC9}" srcOrd="0" destOrd="0" presId="urn:microsoft.com/office/officeart/2005/8/layout/hierarchy1"/>
    <dgm:cxn modelId="{9DD4674E-112A-4DCC-A013-5023B07EC1C8}" type="presParOf" srcId="{C7160C02-8B70-1641-8ACB-D09BEF663FC9}" destId="{1B65592E-2DDF-484C-8152-728D38BB0076}" srcOrd="0" destOrd="0" presId="urn:microsoft.com/office/officeart/2005/8/layout/hierarchy1"/>
    <dgm:cxn modelId="{8A61E999-7534-48FC-B0DA-10B58CDB0369}" type="presParOf" srcId="{C7160C02-8B70-1641-8ACB-D09BEF663FC9}" destId="{8D06FEC8-42D1-124A-A06A-00CCBF8B79AD}" srcOrd="1" destOrd="0" presId="urn:microsoft.com/office/officeart/2005/8/layout/hierarchy1"/>
    <dgm:cxn modelId="{C037D372-B9B5-469E-AA8F-0CC41933DCCE}" type="presParOf" srcId="{12674BF8-AC9F-E145-AE7D-44FFEB0C697F}" destId="{57B2ED78-1E6C-4848-B9DD-EF6A6392D2BF}" srcOrd="1" destOrd="0" presId="urn:microsoft.com/office/officeart/2005/8/layout/hierarchy1"/>
    <dgm:cxn modelId="{FA13AF1A-4D8B-4123-80FE-A96DA334BA5C}" type="presParOf" srcId="{57B2ED78-1E6C-4848-B9DD-EF6A6392D2BF}" destId="{DCC65773-6A73-7343-8AA0-58F1F4BFF1DD}" srcOrd="0" destOrd="0" presId="urn:microsoft.com/office/officeart/2005/8/layout/hierarchy1"/>
    <dgm:cxn modelId="{27AB5FB6-6A67-433B-A719-36D1DAD2AF22}" type="presParOf" srcId="{57B2ED78-1E6C-4848-B9DD-EF6A6392D2BF}" destId="{75CC1AC0-10E4-E24B-85F8-AE0B548D47CB}" srcOrd="1" destOrd="0" presId="urn:microsoft.com/office/officeart/2005/8/layout/hierarchy1"/>
    <dgm:cxn modelId="{B9EBB9FA-0F65-407A-9769-678DDC49A0D2}" type="presParOf" srcId="{75CC1AC0-10E4-E24B-85F8-AE0B548D47CB}" destId="{73ABEAE0-F364-1545-A388-A561557F7DBA}" srcOrd="0" destOrd="0" presId="urn:microsoft.com/office/officeart/2005/8/layout/hierarchy1"/>
    <dgm:cxn modelId="{90623537-DF55-4D0B-8FAD-79DC130E015E}" type="presParOf" srcId="{73ABEAE0-F364-1545-A388-A561557F7DBA}" destId="{0BFAC53F-7C5C-9542-BD63-29C63708AF51}" srcOrd="0" destOrd="0" presId="urn:microsoft.com/office/officeart/2005/8/layout/hierarchy1"/>
    <dgm:cxn modelId="{9412DFE9-A09B-4AE6-B94F-208CA4B76329}" type="presParOf" srcId="{73ABEAE0-F364-1545-A388-A561557F7DBA}" destId="{DF0E58FC-17CA-D54D-96E2-F8C75EAD5115}" srcOrd="1" destOrd="0" presId="urn:microsoft.com/office/officeart/2005/8/layout/hierarchy1"/>
    <dgm:cxn modelId="{77EE8A9F-3E89-4241-96B1-B1636A2CE23F}" type="presParOf" srcId="{75CC1AC0-10E4-E24B-85F8-AE0B548D47CB}" destId="{49773853-169F-F340-9A1C-BEA9057F997D}" srcOrd="1" destOrd="0" presId="urn:microsoft.com/office/officeart/2005/8/layout/hierarchy1"/>
    <dgm:cxn modelId="{AA0510FA-91EA-4CE5-B743-620B452B461E}" type="presParOf" srcId="{49773853-169F-F340-9A1C-BEA9057F997D}" destId="{A7626077-A1DF-1F40-A169-72504CAD8236}" srcOrd="0" destOrd="0" presId="urn:microsoft.com/office/officeart/2005/8/layout/hierarchy1"/>
    <dgm:cxn modelId="{D0358673-AFC7-4D79-A5F6-1D0C16258715}" type="presParOf" srcId="{49773853-169F-F340-9A1C-BEA9057F997D}" destId="{C654F2A6-42EF-364F-A84C-FD630B5C277C}" srcOrd="1" destOrd="0" presId="urn:microsoft.com/office/officeart/2005/8/layout/hierarchy1"/>
    <dgm:cxn modelId="{5A8513D0-2A09-442C-A29C-083ED278E38F}" type="presParOf" srcId="{C654F2A6-42EF-364F-A84C-FD630B5C277C}" destId="{7AEDB717-C7E2-2F48-9674-100737D432AA}" srcOrd="0" destOrd="0" presId="urn:microsoft.com/office/officeart/2005/8/layout/hierarchy1"/>
    <dgm:cxn modelId="{565584DB-4792-456D-8276-5D8255E0F911}" type="presParOf" srcId="{7AEDB717-C7E2-2F48-9674-100737D432AA}" destId="{49A808BF-B2EC-D247-92B4-84FB1CDBD2BE}" srcOrd="0" destOrd="0" presId="urn:microsoft.com/office/officeart/2005/8/layout/hierarchy1"/>
    <dgm:cxn modelId="{FE374731-7940-4FCC-8044-53F2629AB1F3}" type="presParOf" srcId="{7AEDB717-C7E2-2F48-9674-100737D432AA}" destId="{F5AB7F3A-F123-9244-A66D-DA35F25F7BAF}" srcOrd="1" destOrd="0" presId="urn:microsoft.com/office/officeart/2005/8/layout/hierarchy1"/>
    <dgm:cxn modelId="{A6BED88A-D841-4014-9830-7AEF90C0B28E}" type="presParOf" srcId="{C654F2A6-42EF-364F-A84C-FD630B5C277C}" destId="{D4C85508-F8BB-4846-BBF8-B784A5E8506F}" srcOrd="1" destOrd="0" presId="urn:microsoft.com/office/officeart/2005/8/layout/hierarchy1"/>
    <dgm:cxn modelId="{0799E324-DED0-4734-9BD1-7462E4F8C299}" type="presParOf" srcId="{D4C85508-F8BB-4846-BBF8-B784A5E8506F}" destId="{426B67BA-B975-CA40-BD39-9001891F384B}" srcOrd="0" destOrd="0" presId="urn:microsoft.com/office/officeart/2005/8/layout/hierarchy1"/>
    <dgm:cxn modelId="{CEE1A6AF-D54A-4F1C-9A07-91FD1BD7AAA7}" type="presParOf" srcId="{D4C85508-F8BB-4846-BBF8-B784A5E8506F}" destId="{5968B24B-DE8E-7D4E-9D82-BE1AFA5A49D6}" srcOrd="1" destOrd="0" presId="urn:microsoft.com/office/officeart/2005/8/layout/hierarchy1"/>
    <dgm:cxn modelId="{F6706C6D-B875-47BB-8437-0C6BEA38A64E}" type="presParOf" srcId="{5968B24B-DE8E-7D4E-9D82-BE1AFA5A49D6}" destId="{1347A9EE-AC96-F94B-9B2B-409E38CFE626}" srcOrd="0" destOrd="0" presId="urn:microsoft.com/office/officeart/2005/8/layout/hierarchy1"/>
    <dgm:cxn modelId="{F2A117B5-6225-4FA1-AE20-238950133171}" type="presParOf" srcId="{1347A9EE-AC96-F94B-9B2B-409E38CFE626}" destId="{FECD2A82-1771-0B43-A51F-CBAF333302EA}" srcOrd="0" destOrd="0" presId="urn:microsoft.com/office/officeart/2005/8/layout/hierarchy1"/>
    <dgm:cxn modelId="{277E85C3-D2BB-49D7-B864-C43F494385A0}" type="presParOf" srcId="{1347A9EE-AC96-F94B-9B2B-409E38CFE626}" destId="{D4CCD896-7E2F-4043-8979-9F4632FCAA67}" srcOrd="1" destOrd="0" presId="urn:microsoft.com/office/officeart/2005/8/layout/hierarchy1"/>
    <dgm:cxn modelId="{E4EB540A-F9D9-4153-A7F1-1C835DF01740}" type="presParOf" srcId="{5968B24B-DE8E-7D4E-9D82-BE1AFA5A49D6}" destId="{81FE6B4E-03CB-604B-BFD6-5A66E53F5D40}" srcOrd="1" destOrd="0" presId="urn:microsoft.com/office/officeart/2005/8/layout/hierarchy1"/>
    <dgm:cxn modelId="{B302D880-C7BD-4E9D-816E-5301ECB89A5D}" type="presParOf" srcId="{81FE6B4E-03CB-604B-BFD6-5A66E53F5D40}" destId="{0D335551-F81A-A149-A48D-64128EC744EF}" srcOrd="0" destOrd="0" presId="urn:microsoft.com/office/officeart/2005/8/layout/hierarchy1"/>
    <dgm:cxn modelId="{9E4F58C5-A9B7-4421-9020-233DC9B314C7}" type="presParOf" srcId="{81FE6B4E-03CB-604B-BFD6-5A66E53F5D40}" destId="{EC68B6EA-0026-5040-92FC-0E442D327604}" srcOrd="1" destOrd="0" presId="urn:microsoft.com/office/officeart/2005/8/layout/hierarchy1"/>
    <dgm:cxn modelId="{1F09222E-2DA7-4D66-8E87-8BABFE516E6B}" type="presParOf" srcId="{EC68B6EA-0026-5040-92FC-0E442D327604}" destId="{1ED71E5F-1573-5540-8389-DF4B0D3C412B}" srcOrd="0" destOrd="0" presId="urn:microsoft.com/office/officeart/2005/8/layout/hierarchy1"/>
    <dgm:cxn modelId="{0822470E-3C95-4D7B-9339-A51C01CAAC68}" type="presParOf" srcId="{1ED71E5F-1573-5540-8389-DF4B0D3C412B}" destId="{1F950EBF-BF09-2046-8890-AF4529087A72}" srcOrd="0" destOrd="0" presId="urn:microsoft.com/office/officeart/2005/8/layout/hierarchy1"/>
    <dgm:cxn modelId="{AADC4F85-32D5-4D3F-8285-060C9F4EE833}" type="presParOf" srcId="{1ED71E5F-1573-5540-8389-DF4B0D3C412B}" destId="{C38031B3-933E-2F4E-926B-7101B01579A3}" srcOrd="1" destOrd="0" presId="urn:microsoft.com/office/officeart/2005/8/layout/hierarchy1"/>
    <dgm:cxn modelId="{8F74F57A-133B-4782-9DD4-33F66F0486EA}" type="presParOf" srcId="{EC68B6EA-0026-5040-92FC-0E442D327604}" destId="{26F8969D-E87B-5F47-A228-24BF314170CE}" srcOrd="1" destOrd="0" presId="urn:microsoft.com/office/officeart/2005/8/layout/hierarchy1"/>
    <dgm:cxn modelId="{CEA34357-A977-4412-B239-1E9A20D77951}" type="presParOf" srcId="{57B2ED78-1E6C-4848-B9DD-EF6A6392D2BF}" destId="{4652BA79-EEF6-0C43-81AE-CECEC37B47C6}" srcOrd="2" destOrd="0" presId="urn:microsoft.com/office/officeart/2005/8/layout/hierarchy1"/>
    <dgm:cxn modelId="{76537BDE-3BCB-46D9-8CBF-C8BAF9D0B260}" type="presParOf" srcId="{57B2ED78-1E6C-4848-B9DD-EF6A6392D2BF}" destId="{C0A9AC52-DC50-954B-B685-0346B727A7E7}" srcOrd="3" destOrd="0" presId="urn:microsoft.com/office/officeart/2005/8/layout/hierarchy1"/>
    <dgm:cxn modelId="{41578516-29A0-4095-A96F-9A0BBED6F83A}" type="presParOf" srcId="{C0A9AC52-DC50-954B-B685-0346B727A7E7}" destId="{C36BC882-2E5A-D740-A848-2F25A124B693}" srcOrd="0" destOrd="0" presId="urn:microsoft.com/office/officeart/2005/8/layout/hierarchy1"/>
    <dgm:cxn modelId="{186B105E-9252-40D6-8540-CE3B91E87051}" type="presParOf" srcId="{C36BC882-2E5A-D740-A848-2F25A124B693}" destId="{A190C135-8D0F-6E4A-8296-CA8CDAED8727}" srcOrd="0" destOrd="0" presId="urn:microsoft.com/office/officeart/2005/8/layout/hierarchy1"/>
    <dgm:cxn modelId="{2516A76C-596D-48DE-A33C-B5A870130C6F}" type="presParOf" srcId="{C36BC882-2E5A-D740-A848-2F25A124B693}" destId="{2245830A-5F70-7E4F-ADA5-B4488DDBD424}" srcOrd="1" destOrd="0" presId="urn:microsoft.com/office/officeart/2005/8/layout/hierarchy1"/>
    <dgm:cxn modelId="{CCA317D4-C78F-4D6F-B55B-5E8CE61B5E79}" type="presParOf" srcId="{C0A9AC52-DC50-954B-B685-0346B727A7E7}" destId="{1FED97C8-F554-5A4A-AC68-4108F77D1C77}" srcOrd="1" destOrd="0" presId="urn:microsoft.com/office/officeart/2005/8/layout/hierarchy1"/>
    <dgm:cxn modelId="{DE824200-0950-443F-8FED-56CB4F539E56}" type="presParOf" srcId="{1FED97C8-F554-5A4A-AC68-4108F77D1C77}" destId="{561D7059-BCFC-D748-B09F-38B793DF8932}" srcOrd="0" destOrd="0" presId="urn:microsoft.com/office/officeart/2005/8/layout/hierarchy1"/>
    <dgm:cxn modelId="{859E81C2-D01A-499C-8988-140516914BD9}" type="presParOf" srcId="{1FED97C8-F554-5A4A-AC68-4108F77D1C77}" destId="{81D2A290-1E0E-B747-AA16-AED74485E266}" srcOrd="1" destOrd="0" presId="urn:microsoft.com/office/officeart/2005/8/layout/hierarchy1"/>
    <dgm:cxn modelId="{84D79CCD-BD8F-4AAE-BAED-2E994FD7715B}" type="presParOf" srcId="{81D2A290-1E0E-B747-AA16-AED74485E266}" destId="{E9D9A02B-4980-C34C-A428-AA3EB9DFD51C}" srcOrd="0" destOrd="0" presId="urn:microsoft.com/office/officeart/2005/8/layout/hierarchy1"/>
    <dgm:cxn modelId="{B0DD895E-F59E-472E-81CF-DAA3ECCF3A89}" type="presParOf" srcId="{E9D9A02B-4980-C34C-A428-AA3EB9DFD51C}" destId="{DC0B542C-6053-9442-8966-CF69784FEED4}" srcOrd="0" destOrd="0" presId="urn:microsoft.com/office/officeart/2005/8/layout/hierarchy1"/>
    <dgm:cxn modelId="{F9340AAC-F68A-4FB5-A21C-7F3F897D37DC}" type="presParOf" srcId="{E9D9A02B-4980-C34C-A428-AA3EB9DFD51C}" destId="{30021042-FCC1-6D4E-82F4-9BE925488BB6}" srcOrd="1" destOrd="0" presId="urn:microsoft.com/office/officeart/2005/8/layout/hierarchy1"/>
    <dgm:cxn modelId="{345FFDC7-BDFA-45A7-A6A0-08035FE46FD0}" type="presParOf" srcId="{81D2A290-1E0E-B747-AA16-AED74485E266}" destId="{4BBB1425-1D4F-6C4E-BF21-7C837F68A29E}" srcOrd="1" destOrd="0" presId="urn:microsoft.com/office/officeart/2005/8/layout/hierarchy1"/>
    <dgm:cxn modelId="{FEA4FB66-5345-4692-B329-454C2CB4225E}" type="presParOf" srcId="{4BBB1425-1D4F-6C4E-BF21-7C837F68A29E}" destId="{27AEBFC6-480A-3B42-BE01-80C44ADD3AE3}" srcOrd="0" destOrd="0" presId="urn:microsoft.com/office/officeart/2005/8/layout/hierarchy1"/>
    <dgm:cxn modelId="{EFAB8B5B-D6B4-4763-A01B-2A7CFD40B71C}" type="presParOf" srcId="{4BBB1425-1D4F-6C4E-BF21-7C837F68A29E}" destId="{E638475F-0C10-C245-AB32-E0086763E6DA}" srcOrd="1" destOrd="0" presId="urn:microsoft.com/office/officeart/2005/8/layout/hierarchy1"/>
    <dgm:cxn modelId="{F8964BE8-BD80-495F-A717-8E2C00ADC013}" type="presParOf" srcId="{E638475F-0C10-C245-AB32-E0086763E6DA}" destId="{829AD930-5C22-D141-B822-873CC8ED2A10}" srcOrd="0" destOrd="0" presId="urn:microsoft.com/office/officeart/2005/8/layout/hierarchy1"/>
    <dgm:cxn modelId="{8ACD4DE3-92F8-445E-ACE1-476D384B1457}" type="presParOf" srcId="{829AD930-5C22-D141-B822-873CC8ED2A10}" destId="{86817047-AD9E-AF4C-9C59-A0D171E03B76}" srcOrd="0" destOrd="0" presId="urn:microsoft.com/office/officeart/2005/8/layout/hierarchy1"/>
    <dgm:cxn modelId="{0211ECFD-D267-490E-85F7-A2C2D6DBF5DC}" type="presParOf" srcId="{829AD930-5C22-D141-B822-873CC8ED2A10}" destId="{A3D01FE9-69D1-354D-AEE2-A7ED0577971B}" srcOrd="1" destOrd="0" presId="urn:microsoft.com/office/officeart/2005/8/layout/hierarchy1"/>
    <dgm:cxn modelId="{B462A71F-8355-4CF9-80C5-AAEE7ABC3ADF}" type="presParOf" srcId="{E638475F-0C10-C245-AB32-E0086763E6DA}" destId="{B46B53BF-4499-7B4C-B0DC-B42530A08722}" srcOrd="1" destOrd="0" presId="urn:microsoft.com/office/officeart/2005/8/layout/hierarchy1"/>
    <dgm:cxn modelId="{5899BCE2-6DE0-43E9-9F9E-BD13CBB57BEB}" type="presParOf" srcId="{B46B53BF-4499-7B4C-B0DC-B42530A08722}" destId="{0A42112B-9989-D644-BFB6-0210B3240625}" srcOrd="0" destOrd="0" presId="urn:microsoft.com/office/officeart/2005/8/layout/hierarchy1"/>
    <dgm:cxn modelId="{6F839B8D-932B-4B7B-AE4D-2F8F09A6E2A0}" type="presParOf" srcId="{B46B53BF-4499-7B4C-B0DC-B42530A08722}" destId="{EFB08824-0559-0B44-9829-825EEF21336A}" srcOrd="1" destOrd="0" presId="urn:microsoft.com/office/officeart/2005/8/layout/hierarchy1"/>
    <dgm:cxn modelId="{A3A2632D-631A-4477-A650-97D7AE16B16B}" type="presParOf" srcId="{EFB08824-0559-0B44-9829-825EEF21336A}" destId="{13EDEC91-FAFC-044B-A0BB-519B9E30FC6B}" srcOrd="0" destOrd="0" presId="urn:microsoft.com/office/officeart/2005/8/layout/hierarchy1"/>
    <dgm:cxn modelId="{E1BD5141-4E54-4A4F-AEB6-D79C3924FBDA}" type="presParOf" srcId="{13EDEC91-FAFC-044B-A0BB-519B9E30FC6B}" destId="{95FACA97-9C3F-9147-B25A-221B90BE819D}" srcOrd="0" destOrd="0" presId="urn:microsoft.com/office/officeart/2005/8/layout/hierarchy1"/>
    <dgm:cxn modelId="{1AD5E590-C379-4ED1-86BD-7DDB43C0EB2D}" type="presParOf" srcId="{13EDEC91-FAFC-044B-A0BB-519B9E30FC6B}" destId="{9376E966-D856-EE44-AD20-4684BDBF8627}" srcOrd="1" destOrd="0" presId="urn:microsoft.com/office/officeart/2005/8/layout/hierarchy1"/>
    <dgm:cxn modelId="{AEA17F1E-234F-4D75-B979-25CEED27C681}" type="presParOf" srcId="{EFB08824-0559-0B44-9829-825EEF21336A}" destId="{9818DCB0-3A52-1744-9A38-9F16F390ADCC}" srcOrd="1" destOrd="0" presId="urn:microsoft.com/office/officeart/2005/8/layout/hierarchy1"/>
    <dgm:cxn modelId="{77BD7FB3-2276-4A9F-AA84-3EBBDDDDBDF1}" type="presParOf" srcId="{600F10B8-467B-5943-8EF0-3C096A7403D4}" destId="{5B568620-EAD5-4743-A6AB-88378F03778A}" srcOrd="8" destOrd="0" presId="urn:microsoft.com/office/officeart/2005/8/layout/hierarchy1"/>
    <dgm:cxn modelId="{F53272E6-CA64-4009-9181-E4E8846B3E8A}" type="presParOf" srcId="{600F10B8-467B-5943-8EF0-3C096A7403D4}" destId="{31303699-F4D1-724F-B7B1-66754870A143}" srcOrd="9" destOrd="0" presId="urn:microsoft.com/office/officeart/2005/8/layout/hierarchy1"/>
    <dgm:cxn modelId="{FF8B1B78-1B90-44FA-9D4E-C00704801EA7}" type="presParOf" srcId="{31303699-F4D1-724F-B7B1-66754870A143}" destId="{112A29EC-E929-7B40-A85C-0C62CFF5DAC2}" srcOrd="0" destOrd="0" presId="urn:microsoft.com/office/officeart/2005/8/layout/hierarchy1"/>
    <dgm:cxn modelId="{81A62E43-809E-44A2-AD55-5287CD0AEABB}" type="presParOf" srcId="{112A29EC-E929-7B40-A85C-0C62CFF5DAC2}" destId="{83F49E87-495C-1541-84D8-ADDC9CEA0873}" srcOrd="0" destOrd="0" presId="urn:microsoft.com/office/officeart/2005/8/layout/hierarchy1"/>
    <dgm:cxn modelId="{D2AF5C70-A864-4931-8BD7-8D68EDE0F56B}" type="presParOf" srcId="{112A29EC-E929-7B40-A85C-0C62CFF5DAC2}" destId="{2070A34F-DEA9-1A4D-97CB-413E419999FE}" srcOrd="1" destOrd="0" presId="urn:microsoft.com/office/officeart/2005/8/layout/hierarchy1"/>
    <dgm:cxn modelId="{50290DD9-0B3B-4710-9129-3C41E97B33D6}" type="presParOf" srcId="{31303699-F4D1-724F-B7B1-66754870A143}" destId="{D4A640A7-073A-524F-B0C1-5166B720F838}" srcOrd="1" destOrd="0" presId="urn:microsoft.com/office/officeart/2005/8/layout/hierarchy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Gestion des données</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dgm:t>
        <a:bodyPr/>
        <a:lstStyle/>
        <a:p>
          <a:r>
            <a:rPr lang="fr-FR"/>
            <a:t>Modèle de données</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Interfaces modules</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746A7539-880D-9245-905F-CE17AB875855}">
      <dgm:prSet phldrT="[Texte]"/>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CC884CF9-8965-BB43-96C6-F72E9D0C2661}">
      <dgm:prSet/>
      <dgm:spPr/>
      <dgm:t>
        <a:bodyPr/>
        <a:lstStyle/>
        <a:p>
          <a:r>
            <a:rPr lang="fr-FR"/>
            <a:t>Gestion événements</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7BAA343C-260F-3245-8C10-43BDFF1A309C}">
      <dgm:prSet/>
      <dgm:spPr/>
      <dgm:t>
        <a:bodyPr/>
        <a:lstStyle/>
        <a:p>
          <a:r>
            <a:rPr lang="fr-FR"/>
            <a:t>Gestion profils</a:t>
          </a:r>
        </a:p>
      </dgm:t>
    </dgm:pt>
    <dgm:pt modelId="{A4DFCA2C-95E4-9F44-8928-92167CE1BA8E}" type="parTrans" cxnId="{97FADDD6-7C49-754D-AEA4-0B5F6F647C52}">
      <dgm:prSet/>
      <dgm:spPr/>
      <dgm:t>
        <a:bodyPr/>
        <a:lstStyle/>
        <a:p>
          <a:endParaRPr lang="fr-FR"/>
        </a:p>
      </dgm:t>
    </dgm:pt>
    <dgm:pt modelId="{978F04EB-69E9-604D-B472-EFC9673C6332}" type="sibTrans" cxnId="{97FADDD6-7C49-754D-AEA4-0B5F6F647C52}">
      <dgm:prSet/>
      <dgm:spPr/>
      <dgm:t>
        <a:bodyPr/>
        <a:lstStyle/>
        <a:p>
          <a:endParaRPr lang="fr-FR"/>
        </a:p>
      </dgm:t>
    </dgm:pt>
    <dgm:pt modelId="{33260C3E-81BC-4B6E-8F08-143DC1EDA5D0}">
      <dgm:prSet phldrT="[Texte]"/>
      <dgm:spPr/>
      <dgm:t>
        <a:bodyPr/>
        <a:lstStyle/>
        <a:p>
          <a:r>
            <a:rPr lang="fr-FR"/>
            <a:t>Profils</a:t>
          </a:r>
        </a:p>
      </dgm:t>
    </dgm:pt>
    <dgm:pt modelId="{01F6B233-DC0A-4F5B-B486-7ED3CCB67800}" type="parTrans" cxnId="{78E9BDF1-5953-4322-9816-B859A377C9B9}">
      <dgm:prSet/>
      <dgm:spPr/>
      <dgm:t>
        <a:bodyPr/>
        <a:lstStyle/>
        <a:p>
          <a:endParaRPr lang="fr-FR"/>
        </a:p>
      </dgm:t>
    </dgm:pt>
    <dgm:pt modelId="{184716BF-CB6C-4ABE-8350-E07CD04589DC}" type="sibTrans" cxnId="{78E9BDF1-5953-4322-9816-B859A377C9B9}">
      <dgm:prSet/>
      <dgm:spPr/>
      <dgm:t>
        <a:bodyPr/>
        <a:lstStyle/>
        <a:p>
          <a:endParaRPr lang="fr-FR"/>
        </a:p>
      </dgm:t>
    </dgm:pt>
    <dgm:pt modelId="{7EA17F42-3224-4871-9A04-71BA69AC8CF8}">
      <dgm:prSet phldrT="[Texte]"/>
      <dgm:spPr/>
      <dgm:t>
        <a:bodyPr/>
        <a:lstStyle/>
        <a:p>
          <a:r>
            <a:rPr lang="fr-FR"/>
            <a:t>Parties</a:t>
          </a:r>
        </a:p>
      </dgm:t>
    </dgm:pt>
    <dgm:pt modelId="{6AE99004-B77E-4549-B734-8220163EC152}" type="parTrans" cxnId="{2588DF8C-08A5-47C9-8D15-849AB6DB1361}">
      <dgm:prSet/>
      <dgm:spPr/>
      <dgm:t>
        <a:bodyPr/>
        <a:lstStyle/>
        <a:p>
          <a:endParaRPr lang="fr-FR"/>
        </a:p>
      </dgm:t>
    </dgm:pt>
    <dgm:pt modelId="{E4855CD8-8E41-4ECD-A78E-E7FCAC3CCD3A}" type="sibTrans" cxnId="{2588DF8C-08A5-47C9-8D15-849AB6DB1361}">
      <dgm:prSet/>
      <dgm:spPr/>
      <dgm:t>
        <a:bodyPr/>
        <a:lstStyle/>
        <a:p>
          <a:endParaRPr lang="fr-FR"/>
        </a:p>
      </dgm:t>
    </dgm:pt>
    <dgm:pt modelId="{57F38B51-E4C8-473F-A056-6268C72CE232}">
      <dgm:prSet phldrT="[Texte]"/>
      <dgm:spPr/>
      <dgm:t>
        <a:bodyPr/>
        <a:lstStyle/>
        <a:p>
          <a:r>
            <a:rPr lang="fr-FR"/>
            <a:t>Evénements</a:t>
          </a:r>
        </a:p>
      </dgm:t>
    </dgm:pt>
    <dgm:pt modelId="{0F2F2980-A804-47AA-BF97-4993B434D39C}" type="parTrans" cxnId="{6845BA4E-2DCC-4775-BC54-0997A649DE51}">
      <dgm:prSet/>
      <dgm:spPr/>
      <dgm:t>
        <a:bodyPr/>
        <a:lstStyle/>
        <a:p>
          <a:endParaRPr lang="fr-FR"/>
        </a:p>
      </dgm:t>
    </dgm:pt>
    <dgm:pt modelId="{7A53675A-3617-470A-96BB-00950A4B9BE4}" type="sibTrans" cxnId="{6845BA4E-2DCC-4775-BC54-0997A649DE51}">
      <dgm:prSet/>
      <dgm:spPr/>
      <dgm:t>
        <a:bodyPr/>
        <a:lstStyle/>
        <a:p>
          <a:endParaRPr lang="fr-FR"/>
        </a:p>
      </dgm:t>
    </dgm:pt>
    <dgm:pt modelId="{56B9BB6C-0777-4EC9-8EC6-BFFC2CF06808}">
      <dgm:prSet/>
      <dgm:spPr/>
      <dgm:t>
        <a:bodyPr/>
        <a:lstStyle/>
        <a:p>
          <a:r>
            <a:rPr lang="fr-FR"/>
            <a:t>Gestion parties</a:t>
          </a:r>
        </a:p>
      </dgm:t>
    </dgm:pt>
    <dgm:pt modelId="{AAB07C74-92B1-4C5F-BAED-BB54C7DFC61F}" type="parTrans" cxnId="{01420170-5AA4-4D72-97C4-88C6A6D45196}">
      <dgm:prSet/>
      <dgm:spPr/>
      <dgm:t>
        <a:bodyPr/>
        <a:lstStyle/>
        <a:p>
          <a:endParaRPr lang="fr-FR"/>
        </a:p>
      </dgm:t>
    </dgm:pt>
    <dgm:pt modelId="{4C812EB5-C568-457B-BAFF-CD110348CE22}" type="sibTrans" cxnId="{01420170-5AA4-4D72-97C4-88C6A6D45196}">
      <dgm:prSet/>
      <dgm:spPr/>
      <dgm:t>
        <a:bodyPr/>
        <a:lstStyle/>
        <a:p>
          <a:endParaRPr lang="fr-FR"/>
        </a:p>
      </dgm:t>
    </dgm:pt>
    <dgm:pt modelId="{C1A2DAEC-A064-4C68-8F82-483E457A9837}">
      <dgm:prSet phldrT="[Texte]"/>
      <dgm:spPr/>
      <dgm:t>
        <a:bodyPr/>
        <a:lstStyle/>
        <a:p>
          <a:r>
            <a:rPr lang="fr-FR"/>
            <a:t>Persistance</a:t>
          </a:r>
        </a:p>
      </dgm:t>
    </dgm:pt>
    <dgm:pt modelId="{F14B9844-371B-4C84-A7C7-0A045D3F0DE6}" type="parTrans" cxnId="{780A6D60-82D6-4013-A442-489836503989}">
      <dgm:prSet/>
      <dgm:spPr/>
      <dgm:t>
        <a:bodyPr/>
        <a:lstStyle/>
        <a:p>
          <a:endParaRPr lang="fr-FR"/>
        </a:p>
      </dgm:t>
    </dgm:pt>
    <dgm:pt modelId="{B79D98D1-8FE3-449D-BEB0-9D3905E03070}" type="sibTrans" cxnId="{780A6D60-82D6-4013-A442-489836503989}">
      <dgm:prSet/>
      <dgm:spPr/>
      <dgm:t>
        <a:bodyPr/>
        <a:lstStyle/>
        <a:p>
          <a:endParaRPr lang="fr-FR"/>
        </a:p>
      </dgm:t>
    </dgm:pt>
    <dgm:pt modelId="{7EE3A4A0-2731-43D5-B74D-FAF41A544FD4}">
      <dgm:prSet phldrT="[Texte]"/>
      <dgm:spPr/>
      <dgm:t>
        <a:bodyPr/>
        <a:lstStyle/>
        <a:p>
          <a:r>
            <a:rPr lang="fr-FR"/>
            <a:t>IHM Connexion</a:t>
          </a:r>
        </a:p>
      </dgm:t>
    </dgm:pt>
    <dgm:pt modelId="{D650B27A-297A-420F-BDEE-A71BD88B8399}" type="parTrans" cxnId="{A2BC8404-4140-4A0C-9B5E-AF0AE7CA249C}">
      <dgm:prSet/>
      <dgm:spPr/>
      <dgm:t>
        <a:bodyPr/>
        <a:lstStyle/>
        <a:p>
          <a:endParaRPr lang="fr-FR"/>
        </a:p>
      </dgm:t>
    </dgm:pt>
    <dgm:pt modelId="{BE2B732C-60F2-4ADB-B439-BB7FF9BA5265}" type="sibTrans" cxnId="{A2BC8404-4140-4A0C-9B5E-AF0AE7CA249C}">
      <dgm:prSet/>
      <dgm:spPr/>
      <dgm:t>
        <a:bodyPr/>
        <a:lstStyle/>
        <a:p>
          <a:endParaRPr lang="fr-FR"/>
        </a:p>
      </dgm:t>
    </dgm:pt>
    <dgm:pt modelId="{08058B84-13BC-41AB-B903-897A55E5D947}">
      <dgm:prSet phldrT="[Texte]"/>
      <dgm:spPr/>
      <dgm:t>
        <a:bodyPr/>
        <a:lstStyle/>
        <a:p>
          <a:r>
            <a:rPr lang="fr-FR"/>
            <a:t>IHM Grille</a:t>
          </a:r>
        </a:p>
      </dgm:t>
    </dgm:pt>
    <dgm:pt modelId="{61E05C97-455A-4B9B-AC69-EE0C1B261DB5}" type="parTrans" cxnId="{BE2A95E8-51EF-4930-8C59-A1C51E804963}">
      <dgm:prSet/>
      <dgm:spPr/>
      <dgm:t>
        <a:bodyPr/>
        <a:lstStyle/>
        <a:p>
          <a:endParaRPr lang="fr-FR"/>
        </a:p>
      </dgm:t>
    </dgm:pt>
    <dgm:pt modelId="{97487663-AA38-46C4-AD84-81A7B6D624F7}" type="sibTrans" cxnId="{BE2A95E8-51EF-4930-8C59-A1C51E804963}">
      <dgm:prSet/>
      <dgm:spPr/>
      <dgm:t>
        <a:bodyPr/>
        <a:lstStyle/>
        <a:p>
          <a:endParaRPr lang="fr-FR"/>
        </a:p>
      </dgm:t>
    </dgm:pt>
    <dgm:pt modelId="{BC4EA4E0-9D58-4A78-9ED4-FBEE7EE6057C}">
      <dgm:prSet phldrT="[Texte]"/>
      <dgm:spPr/>
      <dgm:t>
        <a:bodyPr/>
        <a:lstStyle/>
        <a:p>
          <a:r>
            <a:rPr lang="fr-FR"/>
            <a:t>Réseau</a:t>
          </a:r>
        </a:p>
      </dgm:t>
    </dgm:pt>
    <dgm:pt modelId="{B69448E9-F893-4D79-AA4F-30FBC11079BA}" type="parTrans" cxnId="{931156E8-B89D-4977-92F6-52D0A9DF2A2B}">
      <dgm:prSet/>
      <dgm:spPr/>
      <dgm:t>
        <a:bodyPr/>
        <a:lstStyle/>
        <a:p>
          <a:endParaRPr lang="fr-FR"/>
        </a:p>
      </dgm:t>
    </dgm:pt>
    <dgm:pt modelId="{6C0CFC3F-02C8-4FF9-A97B-68A81BB52A4A}" type="sibTrans" cxnId="{931156E8-B89D-4977-92F6-52D0A9DF2A2B}">
      <dgm:prSet/>
      <dgm:spPr/>
      <dgm:t>
        <a:bodyPr/>
        <a:lstStyle/>
        <a:p>
          <a:endParaRPr lang="fr-FR"/>
        </a:p>
      </dgm:t>
    </dgm:pt>
    <dgm:pt modelId="{D457C4F0-DE87-436A-8955-A60DB14E1264}">
      <dgm:prSet phldrT="[Texte]"/>
      <dgm:spPr/>
      <dgm:t>
        <a:bodyPr/>
        <a:lstStyle/>
        <a:p>
          <a:r>
            <a:rPr lang="fr-FR"/>
            <a:t>Tests</a:t>
          </a:r>
        </a:p>
      </dgm:t>
    </dgm:pt>
    <dgm:pt modelId="{EDC774D6-ADEF-485D-B6A2-E64553486738}" type="parTrans" cxnId="{16AD1933-CEE8-4F83-8E10-FA2E6993F76E}">
      <dgm:prSet/>
      <dgm:spPr/>
      <dgm:t>
        <a:bodyPr/>
        <a:lstStyle/>
        <a:p>
          <a:endParaRPr lang="fr-FR"/>
        </a:p>
      </dgm:t>
    </dgm:pt>
    <dgm:pt modelId="{F05743CA-14A3-46F1-8B86-47EDBEF0C9B5}" type="sibTrans" cxnId="{16AD1933-CEE8-4F83-8E10-FA2E6993F76E}">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t>
        <a:bodyPr/>
        <a:lstStyle/>
        <a:p>
          <a:endParaRPr lang="fr-FR"/>
        </a:p>
      </dgm:t>
    </dgm:pt>
    <dgm:pt modelId="{FDC14C35-4B38-7247-9E1E-E912F2C85FE8}" type="pres">
      <dgm:prSet presAssocID="{FC21427B-E8ED-154D-9E72-5F765FB7818D}" presName="composite" presStyleCnt="0"/>
      <dgm:spPr/>
      <dgm:t>
        <a:bodyPr/>
        <a:lstStyle/>
        <a:p>
          <a:endParaRPr lang="fr-FR"/>
        </a:p>
      </dgm:t>
    </dgm:pt>
    <dgm:pt modelId="{3564018E-DB31-E145-8E85-7D6D9293668C}" type="pres">
      <dgm:prSet presAssocID="{FC21427B-E8ED-154D-9E72-5F765FB7818D}" presName="background" presStyleLbl="node0" presStyleIdx="0" presStyleCnt="1"/>
      <dgm:spPr/>
      <dgm:t>
        <a:bodyPr/>
        <a:lstStyle/>
        <a:p>
          <a:endParaRPr lang="fr-FR"/>
        </a:p>
      </dgm:t>
    </dgm:pt>
    <dgm:pt modelId="{92F4F7B0-26CA-3744-9AB9-9394CBBEDC1A}" type="pres">
      <dgm:prSet presAssocID="{FC21427B-E8ED-154D-9E72-5F765FB7818D}" presName="text" presStyleLbl="fgAcc0" presStyleIdx="0" presStyleCnt="1">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t>
        <a:bodyPr/>
        <a:lstStyle/>
        <a:p>
          <a:endParaRPr lang="fr-FR"/>
        </a:p>
      </dgm:t>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t>
        <a:bodyPr/>
        <a:lstStyle/>
        <a:p>
          <a:endParaRPr lang="fr-FR"/>
        </a:p>
      </dgm:t>
    </dgm:pt>
    <dgm:pt modelId="{35B98501-63A8-EB45-A329-988CBE2FF5F5}" type="pres">
      <dgm:prSet presAssocID="{51417664-1596-7F43-9423-78AED926D5E5}" presName="composite2" presStyleCnt="0"/>
      <dgm:spPr/>
      <dgm:t>
        <a:bodyPr/>
        <a:lstStyle/>
        <a:p>
          <a:endParaRPr lang="fr-FR"/>
        </a:p>
      </dgm:t>
    </dgm:pt>
    <dgm:pt modelId="{3473DFAD-0FC4-D048-B0DF-F28DF7DB199E}" type="pres">
      <dgm:prSet presAssocID="{51417664-1596-7F43-9423-78AED926D5E5}" presName="background2" presStyleLbl="node2" presStyleIdx="0" presStyleCnt="5"/>
      <dgm:spPr/>
      <dgm:t>
        <a:bodyPr/>
        <a:lstStyle/>
        <a:p>
          <a:endParaRPr lang="fr-FR"/>
        </a:p>
      </dgm:t>
    </dgm:pt>
    <dgm:pt modelId="{17D6855E-55F2-5947-932F-5EA116F54113}" type="pres">
      <dgm:prSet presAssocID="{51417664-1596-7F43-9423-78AED926D5E5}" presName="text2" presStyleLbl="fgAcc2" presStyleIdx="0" presStyleCnt="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t>
        <a:bodyPr/>
        <a:lstStyle/>
        <a:p>
          <a:endParaRPr lang="fr-FR"/>
        </a:p>
      </dgm:t>
    </dgm:pt>
    <dgm:pt modelId="{E2DFCB95-5D21-41A8-AAC0-B68D461EF541}" type="pres">
      <dgm:prSet presAssocID="{01F6B233-DC0A-4F5B-B486-7ED3CCB67800}" presName="Name17" presStyleLbl="parChTrans1D3" presStyleIdx="0" presStyleCnt="9"/>
      <dgm:spPr/>
      <dgm:t>
        <a:bodyPr/>
        <a:lstStyle/>
        <a:p>
          <a:endParaRPr lang="fr-FR"/>
        </a:p>
      </dgm:t>
    </dgm:pt>
    <dgm:pt modelId="{7C20AB55-F805-4A4D-9560-B2494B5E19B4}" type="pres">
      <dgm:prSet presAssocID="{33260C3E-81BC-4B6E-8F08-143DC1EDA5D0}" presName="hierRoot3" presStyleCnt="0"/>
      <dgm:spPr/>
      <dgm:t>
        <a:bodyPr/>
        <a:lstStyle/>
        <a:p>
          <a:endParaRPr lang="fr-FR"/>
        </a:p>
      </dgm:t>
    </dgm:pt>
    <dgm:pt modelId="{7E524D53-F21F-408E-9F18-D84AA38FE9BC}" type="pres">
      <dgm:prSet presAssocID="{33260C3E-81BC-4B6E-8F08-143DC1EDA5D0}" presName="composite3" presStyleCnt="0"/>
      <dgm:spPr/>
      <dgm:t>
        <a:bodyPr/>
        <a:lstStyle/>
        <a:p>
          <a:endParaRPr lang="fr-FR"/>
        </a:p>
      </dgm:t>
    </dgm:pt>
    <dgm:pt modelId="{F0DB24CD-9556-430C-970A-7CAF1D99DE1D}" type="pres">
      <dgm:prSet presAssocID="{33260C3E-81BC-4B6E-8F08-143DC1EDA5D0}" presName="background3" presStyleLbl="node3" presStyleIdx="0" presStyleCnt="9"/>
      <dgm:spPr/>
      <dgm:t>
        <a:bodyPr/>
        <a:lstStyle/>
        <a:p>
          <a:endParaRPr lang="fr-FR"/>
        </a:p>
      </dgm:t>
    </dgm:pt>
    <dgm:pt modelId="{2C08FE25-CBB9-4D67-80CA-8DB8ACD3AEB7}" type="pres">
      <dgm:prSet presAssocID="{33260C3E-81BC-4B6E-8F08-143DC1EDA5D0}" presName="text3" presStyleLbl="fgAcc3" presStyleIdx="0" presStyleCnt="9">
        <dgm:presLayoutVars>
          <dgm:chPref val="3"/>
        </dgm:presLayoutVars>
      </dgm:prSet>
      <dgm:spPr/>
      <dgm:t>
        <a:bodyPr/>
        <a:lstStyle/>
        <a:p>
          <a:endParaRPr lang="fr-FR"/>
        </a:p>
      </dgm:t>
    </dgm:pt>
    <dgm:pt modelId="{61A93E57-97E7-48FF-83C0-EE4D44AA51EF}" type="pres">
      <dgm:prSet presAssocID="{33260C3E-81BC-4B6E-8F08-143DC1EDA5D0}" presName="hierChild4" presStyleCnt="0"/>
      <dgm:spPr/>
      <dgm:t>
        <a:bodyPr/>
        <a:lstStyle/>
        <a:p>
          <a:endParaRPr lang="fr-FR"/>
        </a:p>
      </dgm:t>
    </dgm:pt>
    <dgm:pt modelId="{148EE210-91C9-4D57-905E-394725AE033B}" type="pres">
      <dgm:prSet presAssocID="{6AE99004-B77E-4549-B734-8220163EC152}" presName="Name17" presStyleLbl="parChTrans1D3" presStyleIdx="1" presStyleCnt="9"/>
      <dgm:spPr/>
      <dgm:t>
        <a:bodyPr/>
        <a:lstStyle/>
        <a:p>
          <a:endParaRPr lang="fr-FR"/>
        </a:p>
      </dgm:t>
    </dgm:pt>
    <dgm:pt modelId="{15669AF4-0673-4115-8FF9-D82CFA1A8A88}" type="pres">
      <dgm:prSet presAssocID="{7EA17F42-3224-4871-9A04-71BA69AC8CF8}" presName="hierRoot3" presStyleCnt="0"/>
      <dgm:spPr/>
      <dgm:t>
        <a:bodyPr/>
        <a:lstStyle/>
        <a:p>
          <a:endParaRPr lang="fr-FR"/>
        </a:p>
      </dgm:t>
    </dgm:pt>
    <dgm:pt modelId="{0D6F3EF5-F4E6-45BC-86B8-5008BACE72B8}" type="pres">
      <dgm:prSet presAssocID="{7EA17F42-3224-4871-9A04-71BA69AC8CF8}" presName="composite3" presStyleCnt="0"/>
      <dgm:spPr/>
      <dgm:t>
        <a:bodyPr/>
        <a:lstStyle/>
        <a:p>
          <a:endParaRPr lang="fr-FR"/>
        </a:p>
      </dgm:t>
    </dgm:pt>
    <dgm:pt modelId="{CDB88ECC-D9B3-4143-9A10-30B617AC74BF}" type="pres">
      <dgm:prSet presAssocID="{7EA17F42-3224-4871-9A04-71BA69AC8CF8}" presName="background3" presStyleLbl="node3" presStyleIdx="1" presStyleCnt="9"/>
      <dgm:spPr/>
      <dgm:t>
        <a:bodyPr/>
        <a:lstStyle/>
        <a:p>
          <a:endParaRPr lang="fr-FR"/>
        </a:p>
      </dgm:t>
    </dgm:pt>
    <dgm:pt modelId="{74CB942A-AE6D-4B9E-B8C9-3311837CFBC1}" type="pres">
      <dgm:prSet presAssocID="{7EA17F42-3224-4871-9A04-71BA69AC8CF8}" presName="text3" presStyleLbl="fgAcc3" presStyleIdx="1" presStyleCnt="9">
        <dgm:presLayoutVars>
          <dgm:chPref val="3"/>
        </dgm:presLayoutVars>
      </dgm:prSet>
      <dgm:spPr/>
      <dgm:t>
        <a:bodyPr/>
        <a:lstStyle/>
        <a:p>
          <a:endParaRPr lang="fr-FR"/>
        </a:p>
      </dgm:t>
    </dgm:pt>
    <dgm:pt modelId="{BDAC3184-83D8-40C3-974B-D8C2A160F0EB}" type="pres">
      <dgm:prSet presAssocID="{7EA17F42-3224-4871-9A04-71BA69AC8CF8}" presName="hierChild4" presStyleCnt="0"/>
      <dgm:spPr/>
      <dgm:t>
        <a:bodyPr/>
        <a:lstStyle/>
        <a:p>
          <a:endParaRPr lang="fr-FR"/>
        </a:p>
      </dgm:t>
    </dgm:pt>
    <dgm:pt modelId="{89C2679E-A321-43D8-A6A7-B6719B4DBAD0}" type="pres">
      <dgm:prSet presAssocID="{0F2F2980-A804-47AA-BF97-4993B434D39C}" presName="Name17" presStyleLbl="parChTrans1D3" presStyleIdx="2" presStyleCnt="9"/>
      <dgm:spPr/>
      <dgm:t>
        <a:bodyPr/>
        <a:lstStyle/>
        <a:p>
          <a:endParaRPr lang="fr-FR"/>
        </a:p>
      </dgm:t>
    </dgm:pt>
    <dgm:pt modelId="{217D01B6-C098-4B9E-8A0A-C2C685376CD9}" type="pres">
      <dgm:prSet presAssocID="{57F38B51-E4C8-473F-A056-6268C72CE232}" presName="hierRoot3" presStyleCnt="0"/>
      <dgm:spPr/>
      <dgm:t>
        <a:bodyPr/>
        <a:lstStyle/>
        <a:p>
          <a:endParaRPr lang="fr-FR"/>
        </a:p>
      </dgm:t>
    </dgm:pt>
    <dgm:pt modelId="{A005BACE-5D32-4220-9ABF-59E02B035203}" type="pres">
      <dgm:prSet presAssocID="{57F38B51-E4C8-473F-A056-6268C72CE232}" presName="composite3" presStyleCnt="0"/>
      <dgm:spPr/>
      <dgm:t>
        <a:bodyPr/>
        <a:lstStyle/>
        <a:p>
          <a:endParaRPr lang="fr-FR"/>
        </a:p>
      </dgm:t>
    </dgm:pt>
    <dgm:pt modelId="{50763252-ECA4-426D-9B1A-B63CEF72BE99}" type="pres">
      <dgm:prSet presAssocID="{57F38B51-E4C8-473F-A056-6268C72CE232}" presName="background3" presStyleLbl="node3" presStyleIdx="2" presStyleCnt="9"/>
      <dgm:spPr/>
      <dgm:t>
        <a:bodyPr/>
        <a:lstStyle/>
        <a:p>
          <a:endParaRPr lang="fr-FR"/>
        </a:p>
      </dgm:t>
    </dgm:pt>
    <dgm:pt modelId="{A1B6DD7C-BA85-4F47-BD65-4C6344B68CD6}" type="pres">
      <dgm:prSet presAssocID="{57F38B51-E4C8-473F-A056-6268C72CE232}" presName="text3" presStyleLbl="fgAcc3" presStyleIdx="2" presStyleCnt="9">
        <dgm:presLayoutVars>
          <dgm:chPref val="3"/>
        </dgm:presLayoutVars>
      </dgm:prSet>
      <dgm:spPr/>
      <dgm:t>
        <a:bodyPr/>
        <a:lstStyle/>
        <a:p>
          <a:endParaRPr lang="fr-FR"/>
        </a:p>
      </dgm:t>
    </dgm:pt>
    <dgm:pt modelId="{B0F04822-9471-477A-925E-8622A8CC9CFD}" type="pres">
      <dgm:prSet presAssocID="{57F38B51-E4C8-473F-A056-6268C72CE232}" presName="hierChild4" presStyleCnt="0"/>
      <dgm:spPr/>
      <dgm:t>
        <a:bodyPr/>
        <a:lstStyle/>
        <a:p>
          <a:endParaRPr lang="fr-FR"/>
        </a:p>
      </dgm:t>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t>
        <a:bodyPr/>
        <a:lstStyle/>
        <a:p>
          <a:endParaRPr lang="fr-FR"/>
        </a:p>
      </dgm:t>
    </dgm:pt>
    <dgm:pt modelId="{EB04646A-1132-1047-B155-B137EF842238}" type="pres">
      <dgm:prSet presAssocID="{6EC82648-DF8A-C846-AD22-FB0117D8EBF5}" presName="composite2" presStyleCnt="0"/>
      <dgm:spPr/>
      <dgm:t>
        <a:bodyPr/>
        <a:lstStyle/>
        <a:p>
          <a:endParaRPr lang="fr-FR"/>
        </a:p>
      </dgm:t>
    </dgm:pt>
    <dgm:pt modelId="{35E53E9C-FAE1-4A4C-B558-22DDFB3ED80C}" type="pres">
      <dgm:prSet presAssocID="{6EC82648-DF8A-C846-AD22-FB0117D8EBF5}" presName="background2" presStyleLbl="node2" presStyleIdx="1" presStyleCnt="5"/>
      <dgm:spPr/>
      <dgm:t>
        <a:bodyPr/>
        <a:lstStyle/>
        <a:p>
          <a:endParaRPr lang="fr-FR"/>
        </a:p>
      </dgm:t>
    </dgm:pt>
    <dgm:pt modelId="{04A0E571-49BB-0043-8C70-D6C259E69BC1}" type="pres">
      <dgm:prSet presAssocID="{6EC82648-DF8A-C846-AD22-FB0117D8EBF5}" presName="text2" presStyleLbl="fgAcc2" presStyleIdx="1" presStyleCnt="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t>
        <a:bodyPr/>
        <a:lstStyle/>
        <a:p>
          <a:endParaRPr lang="fr-FR"/>
        </a:p>
      </dgm:t>
    </dgm:pt>
    <dgm:pt modelId="{11E10C42-7749-4E12-A295-10B9C2CC46E6}" type="pres">
      <dgm:prSet presAssocID="{A4DFCA2C-95E4-9F44-8928-92167CE1BA8E}" presName="Name17" presStyleLbl="parChTrans1D3" presStyleIdx="3" presStyleCnt="9"/>
      <dgm:spPr/>
      <dgm:t>
        <a:bodyPr/>
        <a:lstStyle/>
        <a:p>
          <a:endParaRPr lang="fr-FR"/>
        </a:p>
      </dgm:t>
    </dgm:pt>
    <dgm:pt modelId="{160897C2-00E8-40B6-8853-779074EDB3C8}" type="pres">
      <dgm:prSet presAssocID="{7BAA343C-260F-3245-8C10-43BDFF1A309C}" presName="hierRoot3" presStyleCnt="0"/>
      <dgm:spPr/>
      <dgm:t>
        <a:bodyPr/>
        <a:lstStyle/>
        <a:p>
          <a:endParaRPr lang="fr-FR"/>
        </a:p>
      </dgm:t>
    </dgm:pt>
    <dgm:pt modelId="{96B8DD7A-C83E-4BCA-A5FE-222703A54E5A}" type="pres">
      <dgm:prSet presAssocID="{7BAA343C-260F-3245-8C10-43BDFF1A309C}" presName="composite3" presStyleCnt="0"/>
      <dgm:spPr/>
      <dgm:t>
        <a:bodyPr/>
        <a:lstStyle/>
        <a:p>
          <a:endParaRPr lang="fr-FR"/>
        </a:p>
      </dgm:t>
    </dgm:pt>
    <dgm:pt modelId="{95D3807E-D022-4FC9-96BB-E73D1EF8AB35}" type="pres">
      <dgm:prSet presAssocID="{7BAA343C-260F-3245-8C10-43BDFF1A309C}" presName="background3" presStyleLbl="node3" presStyleIdx="3" presStyleCnt="9"/>
      <dgm:spPr/>
      <dgm:t>
        <a:bodyPr/>
        <a:lstStyle/>
        <a:p>
          <a:endParaRPr lang="fr-FR"/>
        </a:p>
      </dgm:t>
    </dgm:pt>
    <dgm:pt modelId="{25D16BC0-1057-454F-B0DA-972CD47F1F67}" type="pres">
      <dgm:prSet presAssocID="{7BAA343C-260F-3245-8C10-43BDFF1A309C}" presName="text3" presStyleLbl="fgAcc3" presStyleIdx="3" presStyleCnt="9">
        <dgm:presLayoutVars>
          <dgm:chPref val="3"/>
        </dgm:presLayoutVars>
      </dgm:prSet>
      <dgm:spPr/>
      <dgm:t>
        <a:bodyPr/>
        <a:lstStyle/>
        <a:p>
          <a:endParaRPr lang="fr-FR"/>
        </a:p>
      </dgm:t>
    </dgm:pt>
    <dgm:pt modelId="{8891FE69-C836-4166-9B80-D738D1B0F25E}" type="pres">
      <dgm:prSet presAssocID="{7BAA343C-260F-3245-8C10-43BDFF1A309C}" presName="hierChild4" presStyleCnt="0"/>
      <dgm:spPr/>
      <dgm:t>
        <a:bodyPr/>
        <a:lstStyle/>
        <a:p>
          <a:endParaRPr lang="fr-FR"/>
        </a:p>
      </dgm:t>
    </dgm:pt>
    <dgm:pt modelId="{C56FB6D0-8876-413E-8E0F-170B5DF8745C}" type="pres">
      <dgm:prSet presAssocID="{AAB07C74-92B1-4C5F-BAED-BB54C7DFC61F}" presName="Name17" presStyleLbl="parChTrans1D3" presStyleIdx="4" presStyleCnt="9"/>
      <dgm:spPr/>
      <dgm:t>
        <a:bodyPr/>
        <a:lstStyle/>
        <a:p>
          <a:endParaRPr lang="fr-FR"/>
        </a:p>
      </dgm:t>
    </dgm:pt>
    <dgm:pt modelId="{58F21358-3103-4ACA-8CF3-58FC31E99816}" type="pres">
      <dgm:prSet presAssocID="{56B9BB6C-0777-4EC9-8EC6-BFFC2CF06808}" presName="hierRoot3" presStyleCnt="0"/>
      <dgm:spPr/>
      <dgm:t>
        <a:bodyPr/>
        <a:lstStyle/>
        <a:p>
          <a:endParaRPr lang="fr-FR"/>
        </a:p>
      </dgm:t>
    </dgm:pt>
    <dgm:pt modelId="{4AE973DB-E7B5-4BBB-BF9B-BC4F1193593F}" type="pres">
      <dgm:prSet presAssocID="{56B9BB6C-0777-4EC9-8EC6-BFFC2CF06808}" presName="composite3" presStyleCnt="0"/>
      <dgm:spPr/>
      <dgm:t>
        <a:bodyPr/>
        <a:lstStyle/>
        <a:p>
          <a:endParaRPr lang="fr-FR"/>
        </a:p>
      </dgm:t>
    </dgm:pt>
    <dgm:pt modelId="{EA3BDF8D-2544-4D95-B039-F0E553B3BB73}" type="pres">
      <dgm:prSet presAssocID="{56B9BB6C-0777-4EC9-8EC6-BFFC2CF06808}" presName="background3" presStyleLbl="node3" presStyleIdx="4" presStyleCnt="9"/>
      <dgm:spPr/>
      <dgm:t>
        <a:bodyPr/>
        <a:lstStyle/>
        <a:p>
          <a:endParaRPr lang="fr-FR"/>
        </a:p>
      </dgm:t>
    </dgm:pt>
    <dgm:pt modelId="{E069DA0D-A17E-488D-B861-85BE25755700}" type="pres">
      <dgm:prSet presAssocID="{56B9BB6C-0777-4EC9-8EC6-BFFC2CF06808}" presName="text3" presStyleLbl="fgAcc3" presStyleIdx="4" presStyleCnt="9">
        <dgm:presLayoutVars>
          <dgm:chPref val="3"/>
        </dgm:presLayoutVars>
      </dgm:prSet>
      <dgm:spPr/>
      <dgm:t>
        <a:bodyPr/>
        <a:lstStyle/>
        <a:p>
          <a:endParaRPr lang="fr-FR"/>
        </a:p>
      </dgm:t>
    </dgm:pt>
    <dgm:pt modelId="{C4AC9C71-3F01-4FD0-BADE-100CCC514CB4}" type="pres">
      <dgm:prSet presAssocID="{56B9BB6C-0777-4EC9-8EC6-BFFC2CF06808}" presName="hierChild4" presStyleCnt="0"/>
      <dgm:spPr/>
      <dgm:t>
        <a:bodyPr/>
        <a:lstStyle/>
        <a:p>
          <a:endParaRPr lang="fr-FR"/>
        </a:p>
      </dgm:t>
    </dgm:pt>
    <dgm:pt modelId="{D411DC62-C808-1A48-BA3C-4D2A253262E7}" type="pres">
      <dgm:prSet presAssocID="{DA6BC2C7-50E7-EF4F-8D85-668424E103E5}" presName="Name17" presStyleLbl="parChTrans1D3" presStyleIdx="5" presStyleCnt="9"/>
      <dgm:spPr/>
      <dgm:t>
        <a:bodyPr/>
        <a:lstStyle/>
        <a:p>
          <a:endParaRPr lang="fr-FR"/>
        </a:p>
      </dgm:t>
    </dgm:pt>
    <dgm:pt modelId="{2AD56658-295F-6345-96D6-B1AF3B9BCE91}" type="pres">
      <dgm:prSet presAssocID="{CC884CF9-8965-BB43-96C6-F72E9D0C2661}" presName="hierRoot3" presStyleCnt="0"/>
      <dgm:spPr/>
      <dgm:t>
        <a:bodyPr/>
        <a:lstStyle/>
        <a:p>
          <a:endParaRPr lang="fr-FR"/>
        </a:p>
      </dgm:t>
    </dgm:pt>
    <dgm:pt modelId="{69446AA6-21A9-1447-822A-6FFBBE227F85}" type="pres">
      <dgm:prSet presAssocID="{CC884CF9-8965-BB43-96C6-F72E9D0C2661}" presName="composite3" presStyleCnt="0"/>
      <dgm:spPr/>
      <dgm:t>
        <a:bodyPr/>
        <a:lstStyle/>
        <a:p>
          <a:endParaRPr lang="fr-FR"/>
        </a:p>
      </dgm:t>
    </dgm:pt>
    <dgm:pt modelId="{4589FFE8-F218-0E48-B3DC-7D9B67E3D43A}" type="pres">
      <dgm:prSet presAssocID="{CC884CF9-8965-BB43-96C6-F72E9D0C2661}" presName="background3" presStyleLbl="node3" presStyleIdx="5" presStyleCnt="9"/>
      <dgm:spPr/>
      <dgm:t>
        <a:bodyPr/>
        <a:lstStyle/>
        <a:p>
          <a:endParaRPr lang="fr-FR"/>
        </a:p>
      </dgm:t>
    </dgm:pt>
    <dgm:pt modelId="{57814C1C-7A92-984F-A9F6-B6FBA4AE4328}" type="pres">
      <dgm:prSet presAssocID="{CC884CF9-8965-BB43-96C6-F72E9D0C2661}" presName="text3" presStyleLbl="fgAcc3" presStyleIdx="5" presStyleCnt="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t>
        <a:bodyPr/>
        <a:lstStyle/>
        <a:p>
          <a:endParaRPr lang="fr-FR"/>
        </a:p>
      </dgm:t>
    </dgm:pt>
    <dgm:pt modelId="{FB1DF849-FA14-4F6B-8FEE-26A61ADB25E9}" type="pres">
      <dgm:prSet presAssocID="{F14B9844-371B-4C84-A7C7-0A045D3F0DE6}" presName="Name10" presStyleLbl="parChTrans1D2" presStyleIdx="2" presStyleCnt="5"/>
      <dgm:spPr/>
      <dgm:t>
        <a:bodyPr/>
        <a:lstStyle/>
        <a:p>
          <a:endParaRPr lang="fr-FR"/>
        </a:p>
      </dgm:t>
    </dgm:pt>
    <dgm:pt modelId="{94924EF5-52F0-4289-AE95-89417BFAA68B}" type="pres">
      <dgm:prSet presAssocID="{C1A2DAEC-A064-4C68-8F82-483E457A9837}" presName="hierRoot2" presStyleCnt="0"/>
      <dgm:spPr/>
      <dgm:t>
        <a:bodyPr/>
        <a:lstStyle/>
        <a:p>
          <a:endParaRPr lang="fr-FR"/>
        </a:p>
      </dgm:t>
    </dgm:pt>
    <dgm:pt modelId="{D638054E-1642-40A6-AA28-6786F452AB2B}" type="pres">
      <dgm:prSet presAssocID="{C1A2DAEC-A064-4C68-8F82-483E457A9837}" presName="composite2" presStyleCnt="0"/>
      <dgm:spPr/>
      <dgm:t>
        <a:bodyPr/>
        <a:lstStyle/>
        <a:p>
          <a:endParaRPr lang="fr-FR"/>
        </a:p>
      </dgm:t>
    </dgm:pt>
    <dgm:pt modelId="{4A14C33D-BD7E-45D7-ACC3-3256FA27EC1E}" type="pres">
      <dgm:prSet presAssocID="{C1A2DAEC-A064-4C68-8F82-483E457A9837}" presName="background2" presStyleLbl="node2" presStyleIdx="2" presStyleCnt="5"/>
      <dgm:spPr/>
      <dgm:t>
        <a:bodyPr/>
        <a:lstStyle/>
        <a:p>
          <a:endParaRPr lang="fr-FR"/>
        </a:p>
      </dgm:t>
    </dgm:pt>
    <dgm:pt modelId="{D87C26E7-F522-4927-A763-BC0C3DA407BB}" type="pres">
      <dgm:prSet presAssocID="{C1A2DAEC-A064-4C68-8F82-483E457A9837}" presName="text2" presStyleLbl="fgAcc2" presStyleIdx="2" presStyleCnt="5">
        <dgm:presLayoutVars>
          <dgm:chPref val="3"/>
        </dgm:presLayoutVars>
      </dgm:prSet>
      <dgm:spPr/>
      <dgm:t>
        <a:bodyPr/>
        <a:lstStyle/>
        <a:p>
          <a:endParaRPr lang="fr-FR"/>
        </a:p>
      </dgm:t>
    </dgm:pt>
    <dgm:pt modelId="{345C3C67-F865-4EC2-B098-B8CC36C3E7C5}" type="pres">
      <dgm:prSet presAssocID="{C1A2DAEC-A064-4C68-8F82-483E457A9837}" presName="hierChild3" presStyleCnt="0"/>
      <dgm:spPr/>
      <dgm:t>
        <a:bodyPr/>
        <a:lstStyle/>
        <a:p>
          <a:endParaRPr lang="fr-FR"/>
        </a:p>
      </dgm:t>
    </dgm:pt>
    <dgm:pt modelId="{5B568620-EAD5-4743-A6AB-88378F03778A}" type="pres">
      <dgm:prSet presAssocID="{074F11E6-A7EA-534C-A720-356E24345446}" presName="Name10" presStyleLbl="parChTrans1D2" presStyleIdx="3" presStyleCnt="5"/>
      <dgm:spPr/>
      <dgm:t>
        <a:bodyPr/>
        <a:lstStyle/>
        <a:p>
          <a:endParaRPr lang="fr-FR"/>
        </a:p>
      </dgm:t>
    </dgm:pt>
    <dgm:pt modelId="{31303699-F4D1-724F-B7B1-66754870A143}" type="pres">
      <dgm:prSet presAssocID="{746A7539-880D-9245-905F-CE17AB875855}" presName="hierRoot2" presStyleCnt="0"/>
      <dgm:spPr/>
      <dgm:t>
        <a:bodyPr/>
        <a:lstStyle/>
        <a:p>
          <a:endParaRPr lang="fr-FR"/>
        </a:p>
      </dgm:t>
    </dgm:pt>
    <dgm:pt modelId="{112A29EC-E929-7B40-A85C-0C62CFF5DAC2}" type="pres">
      <dgm:prSet presAssocID="{746A7539-880D-9245-905F-CE17AB875855}" presName="composite2" presStyleCnt="0"/>
      <dgm:spPr/>
      <dgm:t>
        <a:bodyPr/>
        <a:lstStyle/>
        <a:p>
          <a:endParaRPr lang="fr-FR"/>
        </a:p>
      </dgm:t>
    </dgm:pt>
    <dgm:pt modelId="{83F49E87-495C-1541-84D8-ADDC9CEA0873}" type="pres">
      <dgm:prSet presAssocID="{746A7539-880D-9245-905F-CE17AB875855}" presName="background2" presStyleLbl="node2" presStyleIdx="3" presStyleCnt="5"/>
      <dgm:spPr/>
      <dgm:t>
        <a:bodyPr/>
        <a:lstStyle/>
        <a:p>
          <a:endParaRPr lang="fr-FR"/>
        </a:p>
      </dgm:t>
    </dgm:pt>
    <dgm:pt modelId="{2070A34F-DEA9-1A4D-97CB-413E419999FE}" type="pres">
      <dgm:prSet presAssocID="{746A7539-880D-9245-905F-CE17AB875855}" presName="text2" presStyleLbl="fgAcc2" presStyleIdx="3" presStyleCnt="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t>
        <a:bodyPr/>
        <a:lstStyle/>
        <a:p>
          <a:endParaRPr lang="fr-FR"/>
        </a:p>
      </dgm:t>
    </dgm:pt>
    <dgm:pt modelId="{91447769-5552-4B73-BFFE-3354210B2E9F}" type="pres">
      <dgm:prSet presAssocID="{D650B27A-297A-420F-BDEE-A71BD88B8399}" presName="Name17" presStyleLbl="parChTrans1D3" presStyleIdx="6" presStyleCnt="9"/>
      <dgm:spPr/>
      <dgm:t>
        <a:bodyPr/>
        <a:lstStyle/>
        <a:p>
          <a:endParaRPr lang="fr-FR"/>
        </a:p>
      </dgm:t>
    </dgm:pt>
    <dgm:pt modelId="{27C04AA4-F8CF-4033-86E6-B28FD56B3F16}" type="pres">
      <dgm:prSet presAssocID="{7EE3A4A0-2731-43D5-B74D-FAF41A544FD4}" presName="hierRoot3" presStyleCnt="0"/>
      <dgm:spPr/>
      <dgm:t>
        <a:bodyPr/>
        <a:lstStyle/>
        <a:p>
          <a:endParaRPr lang="fr-FR"/>
        </a:p>
      </dgm:t>
    </dgm:pt>
    <dgm:pt modelId="{A2D61288-B550-4DAD-9F8E-85DAF17AE577}" type="pres">
      <dgm:prSet presAssocID="{7EE3A4A0-2731-43D5-B74D-FAF41A544FD4}" presName="composite3" presStyleCnt="0"/>
      <dgm:spPr/>
      <dgm:t>
        <a:bodyPr/>
        <a:lstStyle/>
        <a:p>
          <a:endParaRPr lang="fr-FR"/>
        </a:p>
      </dgm:t>
    </dgm:pt>
    <dgm:pt modelId="{4B0C682C-60CB-4B40-9921-FA1FF3483BE1}" type="pres">
      <dgm:prSet presAssocID="{7EE3A4A0-2731-43D5-B74D-FAF41A544FD4}" presName="background3" presStyleLbl="node3" presStyleIdx="6" presStyleCnt="9"/>
      <dgm:spPr/>
      <dgm:t>
        <a:bodyPr/>
        <a:lstStyle/>
        <a:p>
          <a:endParaRPr lang="fr-FR"/>
        </a:p>
      </dgm:t>
    </dgm:pt>
    <dgm:pt modelId="{9A17941B-DEEF-475F-96BF-F27430A98C9B}" type="pres">
      <dgm:prSet presAssocID="{7EE3A4A0-2731-43D5-B74D-FAF41A544FD4}" presName="text3" presStyleLbl="fgAcc3" presStyleIdx="6" presStyleCnt="9">
        <dgm:presLayoutVars>
          <dgm:chPref val="3"/>
        </dgm:presLayoutVars>
      </dgm:prSet>
      <dgm:spPr/>
      <dgm:t>
        <a:bodyPr/>
        <a:lstStyle/>
        <a:p>
          <a:endParaRPr lang="fr-FR"/>
        </a:p>
      </dgm:t>
    </dgm:pt>
    <dgm:pt modelId="{A692BDC9-EB53-40A0-9D92-C17F118695E3}" type="pres">
      <dgm:prSet presAssocID="{7EE3A4A0-2731-43D5-B74D-FAF41A544FD4}" presName="hierChild4" presStyleCnt="0"/>
      <dgm:spPr/>
      <dgm:t>
        <a:bodyPr/>
        <a:lstStyle/>
        <a:p>
          <a:endParaRPr lang="fr-FR"/>
        </a:p>
      </dgm:t>
    </dgm:pt>
    <dgm:pt modelId="{BDC578B7-F701-434F-96CB-1491962C6B63}" type="pres">
      <dgm:prSet presAssocID="{61E05C97-455A-4B9B-AC69-EE0C1B261DB5}" presName="Name17" presStyleLbl="parChTrans1D3" presStyleIdx="7" presStyleCnt="9"/>
      <dgm:spPr/>
      <dgm:t>
        <a:bodyPr/>
        <a:lstStyle/>
        <a:p>
          <a:endParaRPr lang="fr-FR"/>
        </a:p>
      </dgm:t>
    </dgm:pt>
    <dgm:pt modelId="{8C645521-F944-4530-817D-B67411E6E236}" type="pres">
      <dgm:prSet presAssocID="{08058B84-13BC-41AB-B903-897A55E5D947}" presName="hierRoot3" presStyleCnt="0"/>
      <dgm:spPr/>
      <dgm:t>
        <a:bodyPr/>
        <a:lstStyle/>
        <a:p>
          <a:endParaRPr lang="fr-FR"/>
        </a:p>
      </dgm:t>
    </dgm:pt>
    <dgm:pt modelId="{5A3F20C8-DBA9-4551-A63F-9EA2CCC74FFA}" type="pres">
      <dgm:prSet presAssocID="{08058B84-13BC-41AB-B903-897A55E5D947}" presName="composite3" presStyleCnt="0"/>
      <dgm:spPr/>
      <dgm:t>
        <a:bodyPr/>
        <a:lstStyle/>
        <a:p>
          <a:endParaRPr lang="fr-FR"/>
        </a:p>
      </dgm:t>
    </dgm:pt>
    <dgm:pt modelId="{C290D20C-B6D6-44B5-8A91-1994F8696F81}" type="pres">
      <dgm:prSet presAssocID="{08058B84-13BC-41AB-B903-897A55E5D947}" presName="background3" presStyleLbl="node3" presStyleIdx="7" presStyleCnt="9"/>
      <dgm:spPr/>
      <dgm:t>
        <a:bodyPr/>
        <a:lstStyle/>
        <a:p>
          <a:endParaRPr lang="fr-FR"/>
        </a:p>
      </dgm:t>
    </dgm:pt>
    <dgm:pt modelId="{61C82F77-9E98-4A9E-B78F-FB4C295F9B34}" type="pres">
      <dgm:prSet presAssocID="{08058B84-13BC-41AB-B903-897A55E5D947}" presName="text3" presStyleLbl="fgAcc3" presStyleIdx="7" presStyleCnt="9">
        <dgm:presLayoutVars>
          <dgm:chPref val="3"/>
        </dgm:presLayoutVars>
      </dgm:prSet>
      <dgm:spPr/>
      <dgm:t>
        <a:bodyPr/>
        <a:lstStyle/>
        <a:p>
          <a:endParaRPr lang="fr-FR"/>
        </a:p>
      </dgm:t>
    </dgm:pt>
    <dgm:pt modelId="{6032B339-F6C5-4733-8D25-DCCEB2276C17}" type="pres">
      <dgm:prSet presAssocID="{08058B84-13BC-41AB-B903-897A55E5D947}" presName="hierChild4" presStyleCnt="0"/>
      <dgm:spPr/>
      <dgm:t>
        <a:bodyPr/>
        <a:lstStyle/>
        <a:p>
          <a:endParaRPr lang="fr-FR"/>
        </a:p>
      </dgm:t>
    </dgm:pt>
    <dgm:pt modelId="{AC689FEC-EE08-4C4B-8ED0-84984684A38B}" type="pres">
      <dgm:prSet presAssocID="{B69448E9-F893-4D79-AA4F-30FBC11079BA}" presName="Name17" presStyleLbl="parChTrans1D3" presStyleIdx="8" presStyleCnt="9"/>
      <dgm:spPr/>
      <dgm:t>
        <a:bodyPr/>
        <a:lstStyle/>
        <a:p>
          <a:endParaRPr lang="fr-FR"/>
        </a:p>
      </dgm:t>
    </dgm:pt>
    <dgm:pt modelId="{D279F67D-362D-453A-9F63-B79DD3A1282C}" type="pres">
      <dgm:prSet presAssocID="{BC4EA4E0-9D58-4A78-9ED4-FBEE7EE6057C}" presName="hierRoot3" presStyleCnt="0"/>
      <dgm:spPr/>
      <dgm:t>
        <a:bodyPr/>
        <a:lstStyle/>
        <a:p>
          <a:endParaRPr lang="fr-FR"/>
        </a:p>
      </dgm:t>
    </dgm:pt>
    <dgm:pt modelId="{70D842EA-DFC4-41B6-8ABA-D28A67F3BA9A}" type="pres">
      <dgm:prSet presAssocID="{BC4EA4E0-9D58-4A78-9ED4-FBEE7EE6057C}" presName="composite3" presStyleCnt="0"/>
      <dgm:spPr/>
      <dgm:t>
        <a:bodyPr/>
        <a:lstStyle/>
        <a:p>
          <a:endParaRPr lang="fr-FR"/>
        </a:p>
      </dgm:t>
    </dgm:pt>
    <dgm:pt modelId="{3BEFD747-B16A-496C-BFAF-0DD24D59D7FD}" type="pres">
      <dgm:prSet presAssocID="{BC4EA4E0-9D58-4A78-9ED4-FBEE7EE6057C}" presName="background3" presStyleLbl="node3" presStyleIdx="8" presStyleCnt="9"/>
      <dgm:spPr/>
      <dgm:t>
        <a:bodyPr/>
        <a:lstStyle/>
        <a:p>
          <a:endParaRPr lang="fr-FR"/>
        </a:p>
      </dgm:t>
    </dgm:pt>
    <dgm:pt modelId="{75507382-21F4-417C-93FB-036096DD02F0}" type="pres">
      <dgm:prSet presAssocID="{BC4EA4E0-9D58-4A78-9ED4-FBEE7EE6057C}" presName="text3" presStyleLbl="fgAcc3" presStyleIdx="8" presStyleCnt="9">
        <dgm:presLayoutVars>
          <dgm:chPref val="3"/>
        </dgm:presLayoutVars>
      </dgm:prSet>
      <dgm:spPr/>
      <dgm:t>
        <a:bodyPr/>
        <a:lstStyle/>
        <a:p>
          <a:endParaRPr lang="fr-FR"/>
        </a:p>
      </dgm:t>
    </dgm:pt>
    <dgm:pt modelId="{1BB1B41C-205F-473E-B7D2-B7012B5F8C84}" type="pres">
      <dgm:prSet presAssocID="{BC4EA4E0-9D58-4A78-9ED4-FBEE7EE6057C}" presName="hierChild4" presStyleCnt="0"/>
      <dgm:spPr/>
      <dgm:t>
        <a:bodyPr/>
        <a:lstStyle/>
        <a:p>
          <a:endParaRPr lang="fr-FR"/>
        </a:p>
      </dgm:t>
    </dgm:pt>
    <dgm:pt modelId="{A814A4C3-DAC8-48D3-9218-BCB3A831DA96}" type="pres">
      <dgm:prSet presAssocID="{EDC774D6-ADEF-485D-B6A2-E64553486738}" presName="Name10" presStyleLbl="parChTrans1D2" presStyleIdx="4" presStyleCnt="5"/>
      <dgm:spPr/>
      <dgm:t>
        <a:bodyPr/>
        <a:lstStyle/>
        <a:p>
          <a:endParaRPr lang="fr-FR"/>
        </a:p>
      </dgm:t>
    </dgm:pt>
    <dgm:pt modelId="{1E0B329F-B5F2-400C-B28B-8E35E512BFF4}" type="pres">
      <dgm:prSet presAssocID="{D457C4F0-DE87-436A-8955-A60DB14E1264}" presName="hierRoot2" presStyleCnt="0"/>
      <dgm:spPr/>
      <dgm:t>
        <a:bodyPr/>
        <a:lstStyle/>
        <a:p>
          <a:endParaRPr lang="fr-FR"/>
        </a:p>
      </dgm:t>
    </dgm:pt>
    <dgm:pt modelId="{21D879DF-9490-4219-9743-40AEAE00D5C4}" type="pres">
      <dgm:prSet presAssocID="{D457C4F0-DE87-436A-8955-A60DB14E1264}" presName="composite2" presStyleCnt="0"/>
      <dgm:spPr/>
      <dgm:t>
        <a:bodyPr/>
        <a:lstStyle/>
        <a:p>
          <a:endParaRPr lang="fr-FR"/>
        </a:p>
      </dgm:t>
    </dgm:pt>
    <dgm:pt modelId="{377A1DFA-FF91-43D3-9F6D-BD6057B761E4}" type="pres">
      <dgm:prSet presAssocID="{D457C4F0-DE87-436A-8955-A60DB14E1264}" presName="background2" presStyleLbl="node2" presStyleIdx="4" presStyleCnt="5"/>
      <dgm:spPr/>
      <dgm:t>
        <a:bodyPr/>
        <a:lstStyle/>
        <a:p>
          <a:endParaRPr lang="fr-FR"/>
        </a:p>
      </dgm:t>
    </dgm:pt>
    <dgm:pt modelId="{E3C24823-8A8F-400A-B90C-A9445522C93F}" type="pres">
      <dgm:prSet presAssocID="{D457C4F0-DE87-436A-8955-A60DB14E1264}" presName="text2" presStyleLbl="fgAcc2" presStyleIdx="4" presStyleCnt="5">
        <dgm:presLayoutVars>
          <dgm:chPref val="3"/>
        </dgm:presLayoutVars>
      </dgm:prSet>
      <dgm:spPr/>
      <dgm:t>
        <a:bodyPr/>
        <a:lstStyle/>
        <a:p>
          <a:endParaRPr lang="fr-FR"/>
        </a:p>
      </dgm:t>
    </dgm:pt>
    <dgm:pt modelId="{BEA6F433-DDE7-470E-AEBE-9297D66EF321}" type="pres">
      <dgm:prSet presAssocID="{D457C4F0-DE87-436A-8955-A60DB14E1264}" presName="hierChild3" presStyleCnt="0"/>
      <dgm:spPr/>
      <dgm:t>
        <a:bodyPr/>
        <a:lstStyle/>
        <a:p>
          <a:endParaRPr lang="fr-FR"/>
        </a:p>
      </dgm:t>
    </dgm:pt>
  </dgm:ptLst>
  <dgm:cxnLst>
    <dgm:cxn modelId="{26BA9F59-FDB3-47A9-ACFA-610FFAB9F733}" type="presOf" srcId="{A4DFCA2C-95E4-9F44-8928-92167CE1BA8E}" destId="{11E10C42-7749-4E12-A295-10B9C2CC46E6}" srcOrd="0" destOrd="0" presId="urn:microsoft.com/office/officeart/2005/8/layout/hierarchy1"/>
    <dgm:cxn modelId="{B2BC333C-7233-46DF-B44C-CF840E279638}" type="presOf" srcId="{7BAA343C-260F-3245-8C10-43BDFF1A309C}" destId="{25D16BC0-1057-454F-B0DA-972CD47F1F67}" srcOrd="0" destOrd="0" presId="urn:microsoft.com/office/officeart/2005/8/layout/hierarchy1"/>
    <dgm:cxn modelId="{478794DF-8CFC-47C0-8816-52336B40E3DF}" type="presOf" srcId="{D650B27A-297A-420F-BDEE-A71BD88B8399}" destId="{91447769-5552-4B73-BFFE-3354210B2E9F}" srcOrd="0" destOrd="0" presId="urn:microsoft.com/office/officeart/2005/8/layout/hierarchy1"/>
    <dgm:cxn modelId="{A2BC8404-4140-4A0C-9B5E-AF0AE7CA249C}" srcId="{746A7539-880D-9245-905F-CE17AB875855}" destId="{7EE3A4A0-2731-43D5-B74D-FAF41A544FD4}" srcOrd="0" destOrd="0" parTransId="{D650B27A-297A-420F-BDEE-A71BD88B8399}" sibTransId="{BE2B732C-60F2-4ADB-B439-BB7FF9BA5265}"/>
    <dgm:cxn modelId="{6845BA4E-2DCC-4775-BC54-0997A649DE51}" srcId="{51417664-1596-7F43-9423-78AED926D5E5}" destId="{57F38B51-E4C8-473F-A056-6268C72CE232}" srcOrd="2" destOrd="0" parTransId="{0F2F2980-A804-47AA-BF97-4993B434D39C}" sibTransId="{7A53675A-3617-470A-96BB-00950A4B9BE4}"/>
    <dgm:cxn modelId="{A7838798-4B19-4D1E-BF42-38057933C5A0}" type="presOf" srcId="{AAB07C74-92B1-4C5F-BAED-BB54C7DFC61F}" destId="{C56FB6D0-8876-413E-8E0F-170B5DF8745C}" srcOrd="0" destOrd="0" presId="urn:microsoft.com/office/officeart/2005/8/layout/hierarchy1"/>
    <dgm:cxn modelId="{FCC45161-F5BF-4C48-B361-B67A2B044624}" type="presOf" srcId="{EDC774D6-ADEF-485D-B6A2-E64553486738}" destId="{A814A4C3-DAC8-48D3-9218-BCB3A831DA96}" srcOrd="0" destOrd="0" presId="urn:microsoft.com/office/officeart/2005/8/layout/hierarchy1"/>
    <dgm:cxn modelId="{EFD06109-052D-4708-9294-377B72DB5841}" type="presOf" srcId="{0F2F2980-A804-47AA-BF97-4993B434D39C}" destId="{89C2679E-A321-43D8-A6A7-B6719B4DBAD0}" srcOrd="0" destOrd="0" presId="urn:microsoft.com/office/officeart/2005/8/layout/hierarchy1"/>
    <dgm:cxn modelId="{01420170-5AA4-4D72-97C4-88C6A6D45196}" srcId="{6EC82648-DF8A-C846-AD22-FB0117D8EBF5}" destId="{56B9BB6C-0777-4EC9-8EC6-BFFC2CF06808}" srcOrd="1" destOrd="0" parTransId="{AAB07C74-92B1-4C5F-BAED-BB54C7DFC61F}" sibTransId="{4C812EB5-C568-457B-BAFF-CD110348CE22}"/>
    <dgm:cxn modelId="{5EAA7C87-6570-344D-A337-652161C2061B}" srcId="{E9D5C92C-04B2-5E4B-BFB1-4D455A653791}" destId="{FC21427B-E8ED-154D-9E72-5F765FB7818D}" srcOrd="0" destOrd="0" parTransId="{17D40F65-1371-8F45-A221-674E383D6C3D}" sibTransId="{693C9871-0A7F-7D42-A000-7E869F1A442B}"/>
    <dgm:cxn modelId="{B658232C-3945-4C1B-961F-D5294CA118DA}" type="presOf" srcId="{BC4EA4E0-9D58-4A78-9ED4-FBEE7EE6057C}" destId="{75507382-21F4-417C-93FB-036096DD02F0}" srcOrd="0" destOrd="0" presId="urn:microsoft.com/office/officeart/2005/8/layout/hierarchy1"/>
    <dgm:cxn modelId="{1C29B1CA-F409-4511-B464-C05C13CE7227}" type="presOf" srcId="{6AE99004-B77E-4549-B734-8220163EC152}" destId="{148EE210-91C9-4D57-905E-394725AE033B}" srcOrd="0" destOrd="0" presId="urn:microsoft.com/office/officeart/2005/8/layout/hierarchy1"/>
    <dgm:cxn modelId="{340EADCA-21B7-49C9-8398-94B3D1038C91}" type="presOf" srcId="{746A7539-880D-9245-905F-CE17AB875855}" destId="{2070A34F-DEA9-1A4D-97CB-413E419999FE}" srcOrd="0" destOrd="0" presId="urn:microsoft.com/office/officeart/2005/8/layout/hierarchy1"/>
    <dgm:cxn modelId="{BE2A95E8-51EF-4930-8C59-A1C51E804963}" srcId="{746A7539-880D-9245-905F-CE17AB875855}" destId="{08058B84-13BC-41AB-B903-897A55E5D947}" srcOrd="1" destOrd="0" parTransId="{61E05C97-455A-4B9B-AC69-EE0C1B261DB5}" sibTransId="{97487663-AA38-46C4-AD84-81A7B6D624F7}"/>
    <dgm:cxn modelId="{CBAB27D7-493A-4726-924D-7BC958DF55A3}" type="presOf" srcId="{F14B9844-371B-4C84-A7C7-0A045D3F0DE6}" destId="{FB1DF849-FA14-4F6B-8FEE-26A61ADB25E9}" srcOrd="0" destOrd="0" presId="urn:microsoft.com/office/officeart/2005/8/layout/hierarchy1"/>
    <dgm:cxn modelId="{2588DF8C-08A5-47C9-8D15-849AB6DB1361}" srcId="{51417664-1596-7F43-9423-78AED926D5E5}" destId="{7EA17F42-3224-4871-9A04-71BA69AC8CF8}" srcOrd="1" destOrd="0" parTransId="{6AE99004-B77E-4549-B734-8220163EC152}" sibTransId="{E4855CD8-8E41-4ECD-A78E-E7FCAC3CCD3A}"/>
    <dgm:cxn modelId="{10486BA7-4AE3-442F-819F-B6BA931F5843}" type="presOf" srcId="{D457C4F0-DE87-436A-8955-A60DB14E1264}" destId="{E3C24823-8A8F-400A-B90C-A9445522C93F}" srcOrd="0" destOrd="0" presId="urn:microsoft.com/office/officeart/2005/8/layout/hierarchy1"/>
    <dgm:cxn modelId="{EFF3851C-43F3-4107-9C96-C7835F00F71B}" type="presOf" srcId="{CC884CF9-8965-BB43-96C6-F72E9D0C2661}" destId="{57814C1C-7A92-984F-A9F6-B6FBA4AE4328}" srcOrd="0" destOrd="0" presId="urn:microsoft.com/office/officeart/2005/8/layout/hierarchy1"/>
    <dgm:cxn modelId="{C45EFBE0-BE80-004C-B946-4656FEFAFC55}" srcId="{FC21427B-E8ED-154D-9E72-5F765FB7818D}" destId="{6EC82648-DF8A-C846-AD22-FB0117D8EBF5}" srcOrd="1" destOrd="0" parTransId="{36D378AE-7F11-E049-9D8C-B61BF617B861}" sibTransId="{0AA8B5A8-2E25-8741-9FAA-F8555A55BD0A}"/>
    <dgm:cxn modelId="{A8CD4ECA-AEE6-4E9A-B748-3CB2FD8D9DCA}" type="presOf" srcId="{FC21427B-E8ED-154D-9E72-5F765FB7818D}" destId="{92F4F7B0-26CA-3744-9AB9-9394CBBEDC1A}" srcOrd="0" destOrd="0" presId="urn:microsoft.com/office/officeart/2005/8/layout/hierarchy1"/>
    <dgm:cxn modelId="{C599097B-38C1-4846-9576-EAEB6BDE608F}" type="presOf" srcId="{6EC82648-DF8A-C846-AD22-FB0117D8EBF5}" destId="{04A0E571-49BB-0043-8C70-D6C259E69BC1}" srcOrd="0" destOrd="0" presId="urn:microsoft.com/office/officeart/2005/8/layout/hierarchy1"/>
    <dgm:cxn modelId="{02DA595C-E280-49A9-A7AA-658CF0AC1D8C}" type="presOf" srcId="{DA6BC2C7-50E7-EF4F-8D85-668424E103E5}" destId="{D411DC62-C808-1A48-BA3C-4D2A253262E7}" srcOrd="0" destOrd="0" presId="urn:microsoft.com/office/officeart/2005/8/layout/hierarchy1"/>
    <dgm:cxn modelId="{4D31C5AC-C76A-7746-85C4-C8CB553BA81E}" srcId="{6EC82648-DF8A-C846-AD22-FB0117D8EBF5}" destId="{CC884CF9-8965-BB43-96C6-F72E9D0C2661}" srcOrd="2" destOrd="0" parTransId="{DA6BC2C7-50E7-EF4F-8D85-668424E103E5}" sibTransId="{FD552688-8E1B-AF4F-AF02-093FF474B98E}"/>
    <dgm:cxn modelId="{B36DEAB1-F9CE-4506-B32E-D1FCBD642C0C}" type="presOf" srcId="{7EE3A4A0-2731-43D5-B74D-FAF41A544FD4}" destId="{9A17941B-DEEF-475F-96BF-F27430A98C9B}" srcOrd="0" destOrd="0" presId="urn:microsoft.com/office/officeart/2005/8/layout/hierarchy1"/>
    <dgm:cxn modelId="{90D98D6B-C06F-4327-8087-91AE1B3FE862}" type="presOf" srcId="{C1A2DAEC-A064-4C68-8F82-483E457A9837}" destId="{D87C26E7-F522-4927-A763-BC0C3DA407BB}" srcOrd="0" destOrd="0" presId="urn:microsoft.com/office/officeart/2005/8/layout/hierarchy1"/>
    <dgm:cxn modelId="{11C83625-8335-4F76-9302-5A0DC78CDFE5}" type="presOf" srcId="{56B9BB6C-0777-4EC9-8EC6-BFFC2CF06808}" destId="{E069DA0D-A17E-488D-B861-85BE25755700}" srcOrd="0" destOrd="0" presId="urn:microsoft.com/office/officeart/2005/8/layout/hierarchy1"/>
    <dgm:cxn modelId="{6077039B-4103-414C-B2D0-F15F5A154FDE}" type="presOf" srcId="{08058B84-13BC-41AB-B903-897A55E5D947}" destId="{61C82F77-9E98-4A9E-B78F-FB4C295F9B34}" srcOrd="0" destOrd="0" presId="urn:microsoft.com/office/officeart/2005/8/layout/hierarchy1"/>
    <dgm:cxn modelId="{7CE35FF5-7757-4513-B3C4-F07D0AE0218C}" type="presOf" srcId="{074F11E6-A7EA-534C-A720-356E24345446}" destId="{5B568620-EAD5-4743-A6AB-88378F03778A}" srcOrd="0" destOrd="0" presId="urn:microsoft.com/office/officeart/2005/8/layout/hierarchy1"/>
    <dgm:cxn modelId="{9708A27B-C36F-4C33-9496-A4BFECAEACFC}" type="presOf" srcId="{7EA17F42-3224-4871-9A04-71BA69AC8CF8}" destId="{74CB942A-AE6D-4B9E-B8C9-3311837CFBC1}" srcOrd="0" destOrd="0" presId="urn:microsoft.com/office/officeart/2005/8/layout/hierarchy1"/>
    <dgm:cxn modelId="{C8663743-758C-6744-A606-47AB99B5FE8C}" srcId="{FC21427B-E8ED-154D-9E72-5F765FB7818D}" destId="{746A7539-880D-9245-905F-CE17AB875855}" srcOrd="3" destOrd="0" parTransId="{074F11E6-A7EA-534C-A720-356E24345446}" sibTransId="{81E9377C-CB99-7C40-872A-E7717C3737FA}"/>
    <dgm:cxn modelId="{78E9BDF1-5953-4322-9816-B859A377C9B9}" srcId="{51417664-1596-7F43-9423-78AED926D5E5}" destId="{33260C3E-81BC-4B6E-8F08-143DC1EDA5D0}" srcOrd="0" destOrd="0" parTransId="{01F6B233-DC0A-4F5B-B486-7ED3CCB67800}" sibTransId="{184716BF-CB6C-4ABE-8350-E07CD04589DC}"/>
    <dgm:cxn modelId="{19C3C21E-9DE6-4989-B796-06C35A326E3D}" type="presOf" srcId="{33260C3E-81BC-4B6E-8F08-143DC1EDA5D0}" destId="{2C08FE25-CBB9-4D67-80CA-8DB8ACD3AEB7}" srcOrd="0" destOrd="0" presId="urn:microsoft.com/office/officeart/2005/8/layout/hierarchy1"/>
    <dgm:cxn modelId="{16AD1933-CEE8-4F83-8E10-FA2E6993F76E}" srcId="{FC21427B-E8ED-154D-9E72-5F765FB7818D}" destId="{D457C4F0-DE87-436A-8955-A60DB14E1264}" srcOrd="4" destOrd="0" parTransId="{EDC774D6-ADEF-485D-B6A2-E64553486738}" sibTransId="{F05743CA-14A3-46F1-8B86-47EDBEF0C9B5}"/>
    <dgm:cxn modelId="{780A6D60-82D6-4013-A442-489836503989}" srcId="{FC21427B-E8ED-154D-9E72-5F765FB7818D}" destId="{C1A2DAEC-A064-4C68-8F82-483E457A9837}" srcOrd="2" destOrd="0" parTransId="{F14B9844-371B-4C84-A7C7-0A045D3F0DE6}" sibTransId="{B79D98D1-8FE3-449D-BEB0-9D3905E03070}"/>
    <dgm:cxn modelId="{396EE59A-8D62-4534-B9BE-2E0E1ACE3AF9}" type="presOf" srcId="{E9D5C92C-04B2-5E4B-BFB1-4D455A653791}" destId="{C1001743-9D80-5348-A483-17F3A5915952}" srcOrd="0" destOrd="0" presId="urn:microsoft.com/office/officeart/2005/8/layout/hierarchy1"/>
    <dgm:cxn modelId="{E125A728-A598-4460-AEC2-97E91CDF6689}" type="presOf" srcId="{01F6B233-DC0A-4F5B-B486-7ED3CCB67800}" destId="{E2DFCB95-5D21-41A8-AAC0-B68D461EF541}" srcOrd="0" destOrd="0" presId="urn:microsoft.com/office/officeart/2005/8/layout/hierarchy1"/>
    <dgm:cxn modelId="{E598D088-9553-4AB9-A346-55C14894C0B3}" type="presOf" srcId="{36D378AE-7F11-E049-9D8C-B61BF617B861}" destId="{6D8933C4-F063-B348-885D-714C8A682ED8}" srcOrd="0" destOrd="0" presId="urn:microsoft.com/office/officeart/2005/8/layout/hierarchy1"/>
    <dgm:cxn modelId="{97FADDD6-7C49-754D-AEA4-0B5F6F647C52}" srcId="{6EC82648-DF8A-C846-AD22-FB0117D8EBF5}" destId="{7BAA343C-260F-3245-8C10-43BDFF1A309C}" srcOrd="0" destOrd="0" parTransId="{A4DFCA2C-95E4-9F44-8928-92167CE1BA8E}" sibTransId="{978F04EB-69E9-604D-B472-EFC9673C6332}"/>
    <dgm:cxn modelId="{5815D164-D15B-4DA5-ADC6-EE68AF4B9974}" type="presOf" srcId="{759AFC23-BE02-F74E-AF10-80B74D422DC9}" destId="{526B4E4C-0560-7A4A-A30F-9FDF04FFC2A0}" srcOrd="0" destOrd="0" presId="urn:microsoft.com/office/officeart/2005/8/layout/hierarchy1"/>
    <dgm:cxn modelId="{CD1BF938-9F8F-438B-8FC7-694E18E1E11F}" type="presOf" srcId="{57F38B51-E4C8-473F-A056-6268C72CE232}" destId="{A1B6DD7C-BA85-4F47-BD65-4C6344B68CD6}" srcOrd="0" destOrd="0" presId="urn:microsoft.com/office/officeart/2005/8/layout/hierarchy1"/>
    <dgm:cxn modelId="{0946A6AE-393D-41C4-97D6-5D5E7C98272C}" type="presOf" srcId="{51417664-1596-7F43-9423-78AED926D5E5}" destId="{17D6855E-55F2-5947-932F-5EA116F54113}" srcOrd="0" destOrd="0" presId="urn:microsoft.com/office/officeart/2005/8/layout/hierarchy1"/>
    <dgm:cxn modelId="{931156E8-B89D-4977-92F6-52D0A9DF2A2B}" srcId="{746A7539-880D-9245-905F-CE17AB875855}" destId="{BC4EA4E0-9D58-4A78-9ED4-FBEE7EE6057C}" srcOrd="2" destOrd="0" parTransId="{B69448E9-F893-4D79-AA4F-30FBC11079BA}" sibTransId="{6C0CFC3F-02C8-4FF9-A97B-68A81BB52A4A}"/>
    <dgm:cxn modelId="{2ADFB2FA-E064-4F72-9155-BD6BA8FA861E}" type="presOf" srcId="{B69448E9-F893-4D79-AA4F-30FBC11079BA}" destId="{AC689FEC-EE08-4C4B-8ED0-84984684A38B}" srcOrd="0" destOrd="0" presId="urn:microsoft.com/office/officeart/2005/8/layout/hierarchy1"/>
    <dgm:cxn modelId="{E7C73238-5D72-4C4A-99D3-B98E8123B943}" type="presOf" srcId="{61E05C97-455A-4B9B-AC69-EE0C1B261DB5}" destId="{BDC578B7-F701-434F-96CB-1491962C6B63}" srcOrd="0" destOrd="0" presId="urn:microsoft.com/office/officeart/2005/8/layout/hierarchy1"/>
    <dgm:cxn modelId="{380EBFF9-C5E0-3042-A8FC-3198B0D8E3DF}" srcId="{FC21427B-E8ED-154D-9E72-5F765FB7818D}" destId="{51417664-1596-7F43-9423-78AED926D5E5}" srcOrd="0" destOrd="0" parTransId="{759AFC23-BE02-F74E-AF10-80B74D422DC9}" sibTransId="{3A42F3D3-D95F-1749-BEAA-C2710CD53D4E}"/>
    <dgm:cxn modelId="{E0E9F5BD-DF85-4311-AC47-62957D00AF21}" type="presParOf" srcId="{C1001743-9D80-5348-A483-17F3A5915952}" destId="{C2427445-F43B-614A-AC63-E6C519DCDA19}" srcOrd="0" destOrd="0" presId="urn:microsoft.com/office/officeart/2005/8/layout/hierarchy1"/>
    <dgm:cxn modelId="{EF580F18-16BF-4685-8235-27E2DE88C624}" type="presParOf" srcId="{C2427445-F43B-614A-AC63-E6C519DCDA19}" destId="{FDC14C35-4B38-7247-9E1E-E912F2C85FE8}" srcOrd="0" destOrd="0" presId="urn:microsoft.com/office/officeart/2005/8/layout/hierarchy1"/>
    <dgm:cxn modelId="{29BB840C-7788-4EE1-A48F-31A3D045CDF5}" type="presParOf" srcId="{FDC14C35-4B38-7247-9E1E-E912F2C85FE8}" destId="{3564018E-DB31-E145-8E85-7D6D9293668C}" srcOrd="0" destOrd="0" presId="urn:microsoft.com/office/officeart/2005/8/layout/hierarchy1"/>
    <dgm:cxn modelId="{DEBA9029-437C-4D25-8DF6-AF4424A55B85}" type="presParOf" srcId="{FDC14C35-4B38-7247-9E1E-E912F2C85FE8}" destId="{92F4F7B0-26CA-3744-9AB9-9394CBBEDC1A}" srcOrd="1" destOrd="0" presId="urn:microsoft.com/office/officeart/2005/8/layout/hierarchy1"/>
    <dgm:cxn modelId="{C1CD4099-7492-4CF4-A1B7-E8FEB0B13103}" type="presParOf" srcId="{C2427445-F43B-614A-AC63-E6C519DCDA19}" destId="{600F10B8-467B-5943-8EF0-3C096A7403D4}" srcOrd="1" destOrd="0" presId="urn:microsoft.com/office/officeart/2005/8/layout/hierarchy1"/>
    <dgm:cxn modelId="{0422F612-F8B4-4581-B1C1-8B51FDBFA718}" type="presParOf" srcId="{600F10B8-467B-5943-8EF0-3C096A7403D4}" destId="{526B4E4C-0560-7A4A-A30F-9FDF04FFC2A0}" srcOrd="0" destOrd="0" presId="urn:microsoft.com/office/officeart/2005/8/layout/hierarchy1"/>
    <dgm:cxn modelId="{408D615B-C445-478E-A1FD-FA949CAC6BAE}" type="presParOf" srcId="{600F10B8-467B-5943-8EF0-3C096A7403D4}" destId="{2A048FCE-FB24-A84A-B0F3-63B6A1468F1E}" srcOrd="1" destOrd="0" presId="urn:microsoft.com/office/officeart/2005/8/layout/hierarchy1"/>
    <dgm:cxn modelId="{2128D631-9027-4486-B0DB-0B66B8AACCE1}" type="presParOf" srcId="{2A048FCE-FB24-A84A-B0F3-63B6A1468F1E}" destId="{35B98501-63A8-EB45-A329-988CBE2FF5F5}" srcOrd="0" destOrd="0" presId="urn:microsoft.com/office/officeart/2005/8/layout/hierarchy1"/>
    <dgm:cxn modelId="{7B2832A5-E40B-4980-9C85-91650F9DFB1F}" type="presParOf" srcId="{35B98501-63A8-EB45-A329-988CBE2FF5F5}" destId="{3473DFAD-0FC4-D048-B0DF-F28DF7DB199E}" srcOrd="0" destOrd="0" presId="urn:microsoft.com/office/officeart/2005/8/layout/hierarchy1"/>
    <dgm:cxn modelId="{061A5AF7-FA56-474D-976F-D5751B10B4B7}" type="presParOf" srcId="{35B98501-63A8-EB45-A329-988CBE2FF5F5}" destId="{17D6855E-55F2-5947-932F-5EA116F54113}" srcOrd="1" destOrd="0" presId="urn:microsoft.com/office/officeart/2005/8/layout/hierarchy1"/>
    <dgm:cxn modelId="{AFE82CC0-654C-4413-BFC3-C577AC5C4E2A}" type="presParOf" srcId="{2A048FCE-FB24-A84A-B0F3-63B6A1468F1E}" destId="{6F4AAE21-60E4-144F-9A59-7C11ACA38639}" srcOrd="1" destOrd="0" presId="urn:microsoft.com/office/officeart/2005/8/layout/hierarchy1"/>
    <dgm:cxn modelId="{A6A3D2BC-644F-4247-B764-D417D8948ABB}" type="presParOf" srcId="{6F4AAE21-60E4-144F-9A59-7C11ACA38639}" destId="{E2DFCB95-5D21-41A8-AAC0-B68D461EF541}" srcOrd="0" destOrd="0" presId="urn:microsoft.com/office/officeart/2005/8/layout/hierarchy1"/>
    <dgm:cxn modelId="{0FE065A5-554A-4DEC-93B6-6A1548F355F8}" type="presParOf" srcId="{6F4AAE21-60E4-144F-9A59-7C11ACA38639}" destId="{7C20AB55-F805-4A4D-9560-B2494B5E19B4}" srcOrd="1" destOrd="0" presId="urn:microsoft.com/office/officeart/2005/8/layout/hierarchy1"/>
    <dgm:cxn modelId="{B803E90E-3DDB-4066-A98F-C6D697AFE1E3}" type="presParOf" srcId="{7C20AB55-F805-4A4D-9560-B2494B5E19B4}" destId="{7E524D53-F21F-408E-9F18-D84AA38FE9BC}" srcOrd="0" destOrd="0" presId="urn:microsoft.com/office/officeart/2005/8/layout/hierarchy1"/>
    <dgm:cxn modelId="{2949906E-7F74-40A9-8E3D-561240161B71}" type="presParOf" srcId="{7E524D53-F21F-408E-9F18-D84AA38FE9BC}" destId="{F0DB24CD-9556-430C-970A-7CAF1D99DE1D}" srcOrd="0" destOrd="0" presId="urn:microsoft.com/office/officeart/2005/8/layout/hierarchy1"/>
    <dgm:cxn modelId="{753D96A7-8DCF-4499-86E2-49986ABF02C3}" type="presParOf" srcId="{7E524D53-F21F-408E-9F18-D84AA38FE9BC}" destId="{2C08FE25-CBB9-4D67-80CA-8DB8ACD3AEB7}" srcOrd="1" destOrd="0" presId="urn:microsoft.com/office/officeart/2005/8/layout/hierarchy1"/>
    <dgm:cxn modelId="{CC41B170-7909-4E46-99B4-AE68CE31AAFA}" type="presParOf" srcId="{7C20AB55-F805-4A4D-9560-B2494B5E19B4}" destId="{61A93E57-97E7-48FF-83C0-EE4D44AA51EF}" srcOrd="1" destOrd="0" presId="urn:microsoft.com/office/officeart/2005/8/layout/hierarchy1"/>
    <dgm:cxn modelId="{DA097EC7-BCFC-4645-B72F-7610523B8152}" type="presParOf" srcId="{6F4AAE21-60E4-144F-9A59-7C11ACA38639}" destId="{148EE210-91C9-4D57-905E-394725AE033B}" srcOrd="2" destOrd="0" presId="urn:microsoft.com/office/officeart/2005/8/layout/hierarchy1"/>
    <dgm:cxn modelId="{97680919-55DA-470D-83AC-112B2EA5E5FF}" type="presParOf" srcId="{6F4AAE21-60E4-144F-9A59-7C11ACA38639}" destId="{15669AF4-0673-4115-8FF9-D82CFA1A8A88}" srcOrd="3" destOrd="0" presId="urn:microsoft.com/office/officeart/2005/8/layout/hierarchy1"/>
    <dgm:cxn modelId="{238737C3-B464-475B-ABFC-90E18C7D3BC9}" type="presParOf" srcId="{15669AF4-0673-4115-8FF9-D82CFA1A8A88}" destId="{0D6F3EF5-F4E6-45BC-86B8-5008BACE72B8}" srcOrd="0" destOrd="0" presId="urn:microsoft.com/office/officeart/2005/8/layout/hierarchy1"/>
    <dgm:cxn modelId="{19DBDFFF-1AA7-436F-99DB-0DFCA6F03566}" type="presParOf" srcId="{0D6F3EF5-F4E6-45BC-86B8-5008BACE72B8}" destId="{CDB88ECC-D9B3-4143-9A10-30B617AC74BF}" srcOrd="0" destOrd="0" presId="urn:microsoft.com/office/officeart/2005/8/layout/hierarchy1"/>
    <dgm:cxn modelId="{C891AA5A-61D6-4B88-BEC8-190CAD8A5C81}" type="presParOf" srcId="{0D6F3EF5-F4E6-45BC-86B8-5008BACE72B8}" destId="{74CB942A-AE6D-4B9E-B8C9-3311837CFBC1}" srcOrd="1" destOrd="0" presId="urn:microsoft.com/office/officeart/2005/8/layout/hierarchy1"/>
    <dgm:cxn modelId="{855793C7-E926-4F67-9075-E09CCCAED618}" type="presParOf" srcId="{15669AF4-0673-4115-8FF9-D82CFA1A8A88}" destId="{BDAC3184-83D8-40C3-974B-D8C2A160F0EB}" srcOrd="1" destOrd="0" presId="urn:microsoft.com/office/officeart/2005/8/layout/hierarchy1"/>
    <dgm:cxn modelId="{BFFE258D-5C62-4824-AC8B-CC11E8F4C1E4}" type="presParOf" srcId="{6F4AAE21-60E4-144F-9A59-7C11ACA38639}" destId="{89C2679E-A321-43D8-A6A7-B6719B4DBAD0}" srcOrd="4" destOrd="0" presId="urn:microsoft.com/office/officeart/2005/8/layout/hierarchy1"/>
    <dgm:cxn modelId="{31458604-0B2F-4C5A-A5DE-87158F1DFEFB}" type="presParOf" srcId="{6F4AAE21-60E4-144F-9A59-7C11ACA38639}" destId="{217D01B6-C098-4B9E-8A0A-C2C685376CD9}" srcOrd="5" destOrd="0" presId="urn:microsoft.com/office/officeart/2005/8/layout/hierarchy1"/>
    <dgm:cxn modelId="{52845994-6EE4-4A9D-9592-9CDFB2549ECF}" type="presParOf" srcId="{217D01B6-C098-4B9E-8A0A-C2C685376CD9}" destId="{A005BACE-5D32-4220-9ABF-59E02B035203}" srcOrd="0" destOrd="0" presId="urn:microsoft.com/office/officeart/2005/8/layout/hierarchy1"/>
    <dgm:cxn modelId="{D438E01B-2662-4D5F-B523-02531337B36E}" type="presParOf" srcId="{A005BACE-5D32-4220-9ABF-59E02B035203}" destId="{50763252-ECA4-426D-9B1A-B63CEF72BE99}" srcOrd="0" destOrd="0" presId="urn:microsoft.com/office/officeart/2005/8/layout/hierarchy1"/>
    <dgm:cxn modelId="{00346996-872A-4AF7-8905-2B4605CEE5BC}" type="presParOf" srcId="{A005BACE-5D32-4220-9ABF-59E02B035203}" destId="{A1B6DD7C-BA85-4F47-BD65-4C6344B68CD6}" srcOrd="1" destOrd="0" presId="urn:microsoft.com/office/officeart/2005/8/layout/hierarchy1"/>
    <dgm:cxn modelId="{6C450387-84BE-43BC-900F-07E25C44FCC2}" type="presParOf" srcId="{217D01B6-C098-4B9E-8A0A-C2C685376CD9}" destId="{B0F04822-9471-477A-925E-8622A8CC9CFD}" srcOrd="1" destOrd="0" presId="urn:microsoft.com/office/officeart/2005/8/layout/hierarchy1"/>
    <dgm:cxn modelId="{E1E38A00-77AD-4BB8-8ECB-37788107C019}" type="presParOf" srcId="{600F10B8-467B-5943-8EF0-3C096A7403D4}" destId="{6D8933C4-F063-B348-885D-714C8A682ED8}" srcOrd="2" destOrd="0" presId="urn:microsoft.com/office/officeart/2005/8/layout/hierarchy1"/>
    <dgm:cxn modelId="{A7611120-4199-41E0-9300-36ED1B50EADD}" type="presParOf" srcId="{600F10B8-467B-5943-8EF0-3C096A7403D4}" destId="{5E8F5247-9F16-2E41-AC33-6EDBAF137C84}" srcOrd="3" destOrd="0" presId="urn:microsoft.com/office/officeart/2005/8/layout/hierarchy1"/>
    <dgm:cxn modelId="{4A3212C8-5EEC-4EC8-91F7-3EDF07411912}" type="presParOf" srcId="{5E8F5247-9F16-2E41-AC33-6EDBAF137C84}" destId="{EB04646A-1132-1047-B155-B137EF842238}" srcOrd="0" destOrd="0" presId="urn:microsoft.com/office/officeart/2005/8/layout/hierarchy1"/>
    <dgm:cxn modelId="{F6899E57-D84A-4A29-A715-0D372D373B12}" type="presParOf" srcId="{EB04646A-1132-1047-B155-B137EF842238}" destId="{35E53E9C-FAE1-4A4C-B558-22DDFB3ED80C}" srcOrd="0" destOrd="0" presId="urn:microsoft.com/office/officeart/2005/8/layout/hierarchy1"/>
    <dgm:cxn modelId="{012C971B-812F-4CEF-A278-E7EEDA47FA59}" type="presParOf" srcId="{EB04646A-1132-1047-B155-B137EF842238}" destId="{04A0E571-49BB-0043-8C70-D6C259E69BC1}" srcOrd="1" destOrd="0" presId="urn:microsoft.com/office/officeart/2005/8/layout/hierarchy1"/>
    <dgm:cxn modelId="{527952D7-D169-4D46-87D9-E8CA3CCB3C97}" type="presParOf" srcId="{5E8F5247-9F16-2E41-AC33-6EDBAF137C84}" destId="{FD741B7C-0F9D-8E46-8670-10D0A37B933B}" srcOrd="1" destOrd="0" presId="urn:microsoft.com/office/officeart/2005/8/layout/hierarchy1"/>
    <dgm:cxn modelId="{D4FA5951-84A0-4478-99C8-DBD931BB7D65}" type="presParOf" srcId="{FD741B7C-0F9D-8E46-8670-10D0A37B933B}" destId="{11E10C42-7749-4E12-A295-10B9C2CC46E6}" srcOrd="0" destOrd="0" presId="urn:microsoft.com/office/officeart/2005/8/layout/hierarchy1"/>
    <dgm:cxn modelId="{E2F03885-F3B0-453E-B122-96100B77762B}" type="presParOf" srcId="{FD741B7C-0F9D-8E46-8670-10D0A37B933B}" destId="{160897C2-00E8-40B6-8853-779074EDB3C8}" srcOrd="1" destOrd="0" presId="urn:microsoft.com/office/officeart/2005/8/layout/hierarchy1"/>
    <dgm:cxn modelId="{A026A16F-04D8-4951-96EC-68A92602CB50}" type="presParOf" srcId="{160897C2-00E8-40B6-8853-779074EDB3C8}" destId="{96B8DD7A-C83E-4BCA-A5FE-222703A54E5A}" srcOrd="0" destOrd="0" presId="urn:microsoft.com/office/officeart/2005/8/layout/hierarchy1"/>
    <dgm:cxn modelId="{F33FA565-CD5B-422F-AC7B-5A27BE592E08}" type="presParOf" srcId="{96B8DD7A-C83E-4BCA-A5FE-222703A54E5A}" destId="{95D3807E-D022-4FC9-96BB-E73D1EF8AB35}" srcOrd="0" destOrd="0" presId="urn:microsoft.com/office/officeart/2005/8/layout/hierarchy1"/>
    <dgm:cxn modelId="{CF83E548-2CE5-4447-88C6-B3B361679B35}" type="presParOf" srcId="{96B8DD7A-C83E-4BCA-A5FE-222703A54E5A}" destId="{25D16BC0-1057-454F-B0DA-972CD47F1F67}" srcOrd="1" destOrd="0" presId="urn:microsoft.com/office/officeart/2005/8/layout/hierarchy1"/>
    <dgm:cxn modelId="{591AC0A4-244F-4223-9505-8354522D9E3D}" type="presParOf" srcId="{160897C2-00E8-40B6-8853-779074EDB3C8}" destId="{8891FE69-C836-4166-9B80-D738D1B0F25E}" srcOrd="1" destOrd="0" presId="urn:microsoft.com/office/officeart/2005/8/layout/hierarchy1"/>
    <dgm:cxn modelId="{D4DD1704-7DEC-4D50-BAFB-4FFA72123643}" type="presParOf" srcId="{FD741B7C-0F9D-8E46-8670-10D0A37B933B}" destId="{C56FB6D0-8876-413E-8E0F-170B5DF8745C}" srcOrd="2" destOrd="0" presId="urn:microsoft.com/office/officeart/2005/8/layout/hierarchy1"/>
    <dgm:cxn modelId="{0DBE89B9-9480-40D2-BB3E-E504245E236E}" type="presParOf" srcId="{FD741B7C-0F9D-8E46-8670-10D0A37B933B}" destId="{58F21358-3103-4ACA-8CF3-58FC31E99816}" srcOrd="3" destOrd="0" presId="urn:microsoft.com/office/officeart/2005/8/layout/hierarchy1"/>
    <dgm:cxn modelId="{9808E13E-7E92-4F19-B9D4-B92AB44D9C98}" type="presParOf" srcId="{58F21358-3103-4ACA-8CF3-58FC31E99816}" destId="{4AE973DB-E7B5-4BBB-BF9B-BC4F1193593F}" srcOrd="0" destOrd="0" presId="urn:microsoft.com/office/officeart/2005/8/layout/hierarchy1"/>
    <dgm:cxn modelId="{0DB5A489-03FC-4A2C-B0E0-12419AD02FF7}" type="presParOf" srcId="{4AE973DB-E7B5-4BBB-BF9B-BC4F1193593F}" destId="{EA3BDF8D-2544-4D95-B039-F0E553B3BB73}" srcOrd="0" destOrd="0" presId="urn:microsoft.com/office/officeart/2005/8/layout/hierarchy1"/>
    <dgm:cxn modelId="{211470D4-80B8-4960-A02D-4C0F85517B31}" type="presParOf" srcId="{4AE973DB-E7B5-4BBB-BF9B-BC4F1193593F}" destId="{E069DA0D-A17E-488D-B861-85BE25755700}" srcOrd="1" destOrd="0" presId="urn:microsoft.com/office/officeart/2005/8/layout/hierarchy1"/>
    <dgm:cxn modelId="{CD539A36-391C-40E3-911D-35ACF1D45158}" type="presParOf" srcId="{58F21358-3103-4ACA-8CF3-58FC31E99816}" destId="{C4AC9C71-3F01-4FD0-BADE-100CCC514CB4}" srcOrd="1" destOrd="0" presId="urn:microsoft.com/office/officeart/2005/8/layout/hierarchy1"/>
    <dgm:cxn modelId="{8F1DEDA6-C3BA-4515-9EF5-F58530A3D206}" type="presParOf" srcId="{FD741B7C-0F9D-8E46-8670-10D0A37B933B}" destId="{D411DC62-C808-1A48-BA3C-4D2A253262E7}" srcOrd="4" destOrd="0" presId="urn:microsoft.com/office/officeart/2005/8/layout/hierarchy1"/>
    <dgm:cxn modelId="{8677FB60-8DCC-4265-8B45-B9C1330689D8}" type="presParOf" srcId="{FD741B7C-0F9D-8E46-8670-10D0A37B933B}" destId="{2AD56658-295F-6345-96D6-B1AF3B9BCE91}" srcOrd="5" destOrd="0" presId="urn:microsoft.com/office/officeart/2005/8/layout/hierarchy1"/>
    <dgm:cxn modelId="{A06FE198-AE71-4D7B-B349-59686F0B7DDF}" type="presParOf" srcId="{2AD56658-295F-6345-96D6-B1AF3B9BCE91}" destId="{69446AA6-21A9-1447-822A-6FFBBE227F85}" srcOrd="0" destOrd="0" presId="urn:microsoft.com/office/officeart/2005/8/layout/hierarchy1"/>
    <dgm:cxn modelId="{DA6BFD80-E48A-4F82-A611-00324FD1B7CD}" type="presParOf" srcId="{69446AA6-21A9-1447-822A-6FFBBE227F85}" destId="{4589FFE8-F218-0E48-B3DC-7D9B67E3D43A}" srcOrd="0" destOrd="0" presId="urn:microsoft.com/office/officeart/2005/8/layout/hierarchy1"/>
    <dgm:cxn modelId="{196C3B18-CE0C-4CB0-9A5B-9327340B7A70}" type="presParOf" srcId="{69446AA6-21A9-1447-822A-6FFBBE227F85}" destId="{57814C1C-7A92-984F-A9F6-B6FBA4AE4328}" srcOrd="1" destOrd="0" presId="urn:microsoft.com/office/officeart/2005/8/layout/hierarchy1"/>
    <dgm:cxn modelId="{8AA73598-DAC4-4611-BBA0-8394BF0F0792}" type="presParOf" srcId="{2AD56658-295F-6345-96D6-B1AF3B9BCE91}" destId="{B0992FF5-566D-A949-A894-7DBE5470461A}" srcOrd="1" destOrd="0" presId="urn:microsoft.com/office/officeart/2005/8/layout/hierarchy1"/>
    <dgm:cxn modelId="{4F899AF8-BE05-41C2-A3DC-CAAA071728DC}" type="presParOf" srcId="{600F10B8-467B-5943-8EF0-3C096A7403D4}" destId="{FB1DF849-FA14-4F6B-8FEE-26A61ADB25E9}" srcOrd="4" destOrd="0" presId="urn:microsoft.com/office/officeart/2005/8/layout/hierarchy1"/>
    <dgm:cxn modelId="{6F8CD483-EDBF-4BD0-90E0-86C9BC09A4D8}" type="presParOf" srcId="{600F10B8-467B-5943-8EF0-3C096A7403D4}" destId="{94924EF5-52F0-4289-AE95-89417BFAA68B}" srcOrd="5" destOrd="0" presId="urn:microsoft.com/office/officeart/2005/8/layout/hierarchy1"/>
    <dgm:cxn modelId="{096D955F-9E45-4952-8442-B18C3681E408}" type="presParOf" srcId="{94924EF5-52F0-4289-AE95-89417BFAA68B}" destId="{D638054E-1642-40A6-AA28-6786F452AB2B}" srcOrd="0" destOrd="0" presId="urn:microsoft.com/office/officeart/2005/8/layout/hierarchy1"/>
    <dgm:cxn modelId="{35523D95-EF27-4977-97A9-15200A5E2EB2}" type="presParOf" srcId="{D638054E-1642-40A6-AA28-6786F452AB2B}" destId="{4A14C33D-BD7E-45D7-ACC3-3256FA27EC1E}" srcOrd="0" destOrd="0" presId="urn:microsoft.com/office/officeart/2005/8/layout/hierarchy1"/>
    <dgm:cxn modelId="{85A488B2-CFE8-4834-B54D-356D2CDF2EB9}" type="presParOf" srcId="{D638054E-1642-40A6-AA28-6786F452AB2B}" destId="{D87C26E7-F522-4927-A763-BC0C3DA407BB}" srcOrd="1" destOrd="0" presId="urn:microsoft.com/office/officeart/2005/8/layout/hierarchy1"/>
    <dgm:cxn modelId="{E45281B3-FFB8-4AC0-B907-74AD9E5EC96C}" type="presParOf" srcId="{94924EF5-52F0-4289-AE95-89417BFAA68B}" destId="{345C3C67-F865-4EC2-B098-B8CC36C3E7C5}" srcOrd="1" destOrd="0" presId="urn:microsoft.com/office/officeart/2005/8/layout/hierarchy1"/>
    <dgm:cxn modelId="{966F30B7-0CBB-4611-86B4-5BCF49F6A4D5}" type="presParOf" srcId="{600F10B8-467B-5943-8EF0-3C096A7403D4}" destId="{5B568620-EAD5-4743-A6AB-88378F03778A}" srcOrd="6" destOrd="0" presId="urn:microsoft.com/office/officeart/2005/8/layout/hierarchy1"/>
    <dgm:cxn modelId="{C680E731-7CD6-412A-9AB7-AE0EE024BDC7}" type="presParOf" srcId="{600F10B8-467B-5943-8EF0-3C096A7403D4}" destId="{31303699-F4D1-724F-B7B1-66754870A143}" srcOrd="7" destOrd="0" presId="urn:microsoft.com/office/officeart/2005/8/layout/hierarchy1"/>
    <dgm:cxn modelId="{6A31A898-E607-4069-824E-04B780B650C4}" type="presParOf" srcId="{31303699-F4D1-724F-B7B1-66754870A143}" destId="{112A29EC-E929-7B40-A85C-0C62CFF5DAC2}" srcOrd="0" destOrd="0" presId="urn:microsoft.com/office/officeart/2005/8/layout/hierarchy1"/>
    <dgm:cxn modelId="{14BD5E05-425A-4620-B735-1D78E12C4E31}" type="presParOf" srcId="{112A29EC-E929-7B40-A85C-0C62CFF5DAC2}" destId="{83F49E87-495C-1541-84D8-ADDC9CEA0873}" srcOrd="0" destOrd="0" presId="urn:microsoft.com/office/officeart/2005/8/layout/hierarchy1"/>
    <dgm:cxn modelId="{B2E548D6-3591-49E7-A087-6238ABF8FDD0}" type="presParOf" srcId="{112A29EC-E929-7B40-A85C-0C62CFF5DAC2}" destId="{2070A34F-DEA9-1A4D-97CB-413E419999FE}" srcOrd="1" destOrd="0" presId="urn:microsoft.com/office/officeart/2005/8/layout/hierarchy1"/>
    <dgm:cxn modelId="{48A0CDD7-9010-41D8-B3CF-935BE9ED93FF}" type="presParOf" srcId="{31303699-F4D1-724F-B7B1-66754870A143}" destId="{D4A640A7-073A-524F-B0C1-5166B720F838}" srcOrd="1" destOrd="0" presId="urn:microsoft.com/office/officeart/2005/8/layout/hierarchy1"/>
    <dgm:cxn modelId="{48214DD6-DE63-432D-9321-F62A8ABD1060}" type="presParOf" srcId="{D4A640A7-073A-524F-B0C1-5166B720F838}" destId="{91447769-5552-4B73-BFFE-3354210B2E9F}" srcOrd="0" destOrd="0" presId="urn:microsoft.com/office/officeart/2005/8/layout/hierarchy1"/>
    <dgm:cxn modelId="{B41FE932-3DF4-4C8B-8BC5-83EE81F0808C}" type="presParOf" srcId="{D4A640A7-073A-524F-B0C1-5166B720F838}" destId="{27C04AA4-F8CF-4033-86E6-B28FD56B3F16}" srcOrd="1" destOrd="0" presId="urn:microsoft.com/office/officeart/2005/8/layout/hierarchy1"/>
    <dgm:cxn modelId="{D0EDB693-2837-43C6-A1E8-2D18CA4FA57B}" type="presParOf" srcId="{27C04AA4-F8CF-4033-86E6-B28FD56B3F16}" destId="{A2D61288-B550-4DAD-9F8E-85DAF17AE577}" srcOrd="0" destOrd="0" presId="urn:microsoft.com/office/officeart/2005/8/layout/hierarchy1"/>
    <dgm:cxn modelId="{0E88D5EF-FAFB-4F41-A7C6-C669B7A9F4B1}" type="presParOf" srcId="{A2D61288-B550-4DAD-9F8E-85DAF17AE577}" destId="{4B0C682C-60CB-4B40-9921-FA1FF3483BE1}" srcOrd="0" destOrd="0" presId="urn:microsoft.com/office/officeart/2005/8/layout/hierarchy1"/>
    <dgm:cxn modelId="{546CB81B-3D69-44A0-A480-34A8F99E6C5D}" type="presParOf" srcId="{A2D61288-B550-4DAD-9F8E-85DAF17AE577}" destId="{9A17941B-DEEF-475F-96BF-F27430A98C9B}" srcOrd="1" destOrd="0" presId="urn:microsoft.com/office/officeart/2005/8/layout/hierarchy1"/>
    <dgm:cxn modelId="{5F9DB053-E826-42E6-B279-6D9E2D711F87}" type="presParOf" srcId="{27C04AA4-F8CF-4033-86E6-B28FD56B3F16}" destId="{A692BDC9-EB53-40A0-9D92-C17F118695E3}" srcOrd="1" destOrd="0" presId="urn:microsoft.com/office/officeart/2005/8/layout/hierarchy1"/>
    <dgm:cxn modelId="{34C0ED62-8528-4D02-86DE-32B76F541425}" type="presParOf" srcId="{D4A640A7-073A-524F-B0C1-5166B720F838}" destId="{BDC578B7-F701-434F-96CB-1491962C6B63}" srcOrd="2" destOrd="0" presId="urn:microsoft.com/office/officeart/2005/8/layout/hierarchy1"/>
    <dgm:cxn modelId="{7FC6EDFC-7423-48D4-A4EA-E12F5D29575C}" type="presParOf" srcId="{D4A640A7-073A-524F-B0C1-5166B720F838}" destId="{8C645521-F944-4530-817D-B67411E6E236}" srcOrd="3" destOrd="0" presId="urn:microsoft.com/office/officeart/2005/8/layout/hierarchy1"/>
    <dgm:cxn modelId="{5DD94EAF-CC59-4C4D-B63F-5F0CFF72029D}" type="presParOf" srcId="{8C645521-F944-4530-817D-B67411E6E236}" destId="{5A3F20C8-DBA9-4551-A63F-9EA2CCC74FFA}" srcOrd="0" destOrd="0" presId="urn:microsoft.com/office/officeart/2005/8/layout/hierarchy1"/>
    <dgm:cxn modelId="{27FECE63-DEE9-4413-92D2-365897FB37BA}" type="presParOf" srcId="{5A3F20C8-DBA9-4551-A63F-9EA2CCC74FFA}" destId="{C290D20C-B6D6-44B5-8A91-1994F8696F81}" srcOrd="0" destOrd="0" presId="urn:microsoft.com/office/officeart/2005/8/layout/hierarchy1"/>
    <dgm:cxn modelId="{3BA8CB7A-20A6-4BC4-BB1C-26A8B01E1878}" type="presParOf" srcId="{5A3F20C8-DBA9-4551-A63F-9EA2CCC74FFA}" destId="{61C82F77-9E98-4A9E-B78F-FB4C295F9B34}" srcOrd="1" destOrd="0" presId="urn:microsoft.com/office/officeart/2005/8/layout/hierarchy1"/>
    <dgm:cxn modelId="{59F1C17E-EC60-4E04-859F-0E5D996651EC}" type="presParOf" srcId="{8C645521-F944-4530-817D-B67411E6E236}" destId="{6032B339-F6C5-4733-8D25-DCCEB2276C17}" srcOrd="1" destOrd="0" presId="urn:microsoft.com/office/officeart/2005/8/layout/hierarchy1"/>
    <dgm:cxn modelId="{110E50EA-E9FA-4C85-B2E8-80860B195BAC}" type="presParOf" srcId="{D4A640A7-073A-524F-B0C1-5166B720F838}" destId="{AC689FEC-EE08-4C4B-8ED0-84984684A38B}" srcOrd="4" destOrd="0" presId="urn:microsoft.com/office/officeart/2005/8/layout/hierarchy1"/>
    <dgm:cxn modelId="{FC0C4953-787A-42C5-8447-CA67B55FF8FD}" type="presParOf" srcId="{D4A640A7-073A-524F-B0C1-5166B720F838}" destId="{D279F67D-362D-453A-9F63-B79DD3A1282C}" srcOrd="5" destOrd="0" presId="urn:microsoft.com/office/officeart/2005/8/layout/hierarchy1"/>
    <dgm:cxn modelId="{16C43BFB-F2CF-4909-874F-C60F59940584}" type="presParOf" srcId="{D279F67D-362D-453A-9F63-B79DD3A1282C}" destId="{70D842EA-DFC4-41B6-8ABA-D28A67F3BA9A}" srcOrd="0" destOrd="0" presId="urn:microsoft.com/office/officeart/2005/8/layout/hierarchy1"/>
    <dgm:cxn modelId="{2ED7C629-DBEE-4EAB-8282-EA3A0726B33C}" type="presParOf" srcId="{70D842EA-DFC4-41B6-8ABA-D28A67F3BA9A}" destId="{3BEFD747-B16A-496C-BFAF-0DD24D59D7FD}" srcOrd="0" destOrd="0" presId="urn:microsoft.com/office/officeart/2005/8/layout/hierarchy1"/>
    <dgm:cxn modelId="{2708EC12-10BC-4816-B8AA-D3D8DB8AFBC7}" type="presParOf" srcId="{70D842EA-DFC4-41B6-8ABA-D28A67F3BA9A}" destId="{75507382-21F4-417C-93FB-036096DD02F0}" srcOrd="1" destOrd="0" presId="urn:microsoft.com/office/officeart/2005/8/layout/hierarchy1"/>
    <dgm:cxn modelId="{468F0DE8-D072-4786-8B3A-0F225CFB7FB1}" type="presParOf" srcId="{D279F67D-362D-453A-9F63-B79DD3A1282C}" destId="{1BB1B41C-205F-473E-B7D2-B7012B5F8C84}" srcOrd="1" destOrd="0" presId="urn:microsoft.com/office/officeart/2005/8/layout/hierarchy1"/>
    <dgm:cxn modelId="{9A865886-25B6-4B90-B300-E95EA42A9437}" type="presParOf" srcId="{600F10B8-467B-5943-8EF0-3C096A7403D4}" destId="{A814A4C3-DAC8-48D3-9218-BCB3A831DA96}" srcOrd="8" destOrd="0" presId="urn:microsoft.com/office/officeart/2005/8/layout/hierarchy1"/>
    <dgm:cxn modelId="{3243AFCE-0F19-4CCC-93FE-0A333007B701}" type="presParOf" srcId="{600F10B8-467B-5943-8EF0-3C096A7403D4}" destId="{1E0B329F-B5F2-400C-B28B-8E35E512BFF4}" srcOrd="9" destOrd="0" presId="urn:microsoft.com/office/officeart/2005/8/layout/hierarchy1"/>
    <dgm:cxn modelId="{FFE21E63-37BF-448C-AD37-F786F4EBF723}" type="presParOf" srcId="{1E0B329F-B5F2-400C-B28B-8E35E512BFF4}" destId="{21D879DF-9490-4219-9743-40AEAE00D5C4}" srcOrd="0" destOrd="0" presId="urn:microsoft.com/office/officeart/2005/8/layout/hierarchy1"/>
    <dgm:cxn modelId="{62B5A25D-56C8-4AB2-9409-4C835B82C11A}" type="presParOf" srcId="{21D879DF-9490-4219-9743-40AEAE00D5C4}" destId="{377A1DFA-FF91-43D3-9F6D-BD6057B761E4}" srcOrd="0" destOrd="0" presId="urn:microsoft.com/office/officeart/2005/8/layout/hierarchy1"/>
    <dgm:cxn modelId="{96441676-321A-4217-AD0F-AB65B3C6BD42}" type="presParOf" srcId="{21D879DF-9490-4219-9743-40AEAE00D5C4}" destId="{E3C24823-8A8F-400A-B90C-A9445522C93F}" srcOrd="1" destOrd="0" presId="urn:microsoft.com/office/officeart/2005/8/layout/hierarchy1"/>
    <dgm:cxn modelId="{2A27660E-31A1-4C00-9A06-9CBF6FCB5F9D}" type="presParOf" srcId="{1E0B329F-B5F2-400C-B28B-8E35E512BFF4}" destId="{BEA6F433-DDE7-470E-AEBE-9297D66EF321}" srcOrd="1" destOrd="0" presId="urn:microsoft.com/office/officeart/2005/8/layout/hierarchy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568620-EAD5-4743-A6AB-88378F03778A}">
      <dsp:nvSpPr>
        <dsp:cNvPr id="0" name=""/>
        <dsp:cNvSpPr/>
      </dsp:nvSpPr>
      <dsp:spPr>
        <a:xfrm>
          <a:off x="1182431" y="315614"/>
          <a:ext cx="3914580" cy="234965"/>
        </a:xfrm>
        <a:custGeom>
          <a:avLst/>
          <a:gdLst/>
          <a:ahLst/>
          <a:cxnLst/>
          <a:rect l="0" t="0" r="0" b="0"/>
          <a:pathLst>
            <a:path>
              <a:moveTo>
                <a:pt x="0" y="0"/>
              </a:moveTo>
              <a:lnTo>
                <a:pt x="0" y="179741"/>
              </a:lnTo>
              <a:lnTo>
                <a:pt x="3914580" y="179741"/>
              </a:lnTo>
              <a:lnTo>
                <a:pt x="391458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2112B-9989-D644-BFB6-0210B3240625}">
      <dsp:nvSpPr>
        <dsp:cNvPr id="0" name=""/>
        <dsp:cNvSpPr/>
      </dsp:nvSpPr>
      <dsp:spPr>
        <a:xfrm>
          <a:off x="4272557"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7AEBFC6-480A-3B42-BE01-80C44ADD3AE3}">
      <dsp:nvSpPr>
        <dsp:cNvPr id="0" name=""/>
        <dsp:cNvSpPr/>
      </dsp:nvSpPr>
      <dsp:spPr>
        <a:xfrm>
          <a:off x="4272557" y="203294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561D7059-BCFC-D748-B09F-38B793DF8932}">
      <dsp:nvSpPr>
        <dsp:cNvPr id="0" name=""/>
        <dsp:cNvSpPr/>
      </dsp:nvSpPr>
      <dsp:spPr>
        <a:xfrm>
          <a:off x="4272557" y="1481033"/>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652BA79-EEF6-0C43-81AE-CECEC37B47C6}">
      <dsp:nvSpPr>
        <dsp:cNvPr id="0" name=""/>
        <dsp:cNvSpPr/>
      </dsp:nvSpPr>
      <dsp:spPr>
        <a:xfrm>
          <a:off x="3953979" y="929122"/>
          <a:ext cx="364297" cy="173372"/>
        </a:xfrm>
        <a:custGeom>
          <a:avLst/>
          <a:gdLst/>
          <a:ahLst/>
          <a:cxnLst/>
          <a:rect l="0" t="0" r="0" b="0"/>
          <a:pathLst>
            <a:path>
              <a:moveTo>
                <a:pt x="0" y="0"/>
              </a:moveTo>
              <a:lnTo>
                <a:pt x="0" y="118148"/>
              </a:lnTo>
              <a:lnTo>
                <a:pt x="364297" y="118148"/>
              </a:lnTo>
              <a:lnTo>
                <a:pt x="364297"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335551-F81A-A149-A48D-64128EC744EF}">
      <dsp:nvSpPr>
        <dsp:cNvPr id="0" name=""/>
        <dsp:cNvSpPr/>
      </dsp:nvSpPr>
      <dsp:spPr>
        <a:xfrm>
          <a:off x="3543961"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26B67BA-B975-CA40-BD39-9001891F384B}">
      <dsp:nvSpPr>
        <dsp:cNvPr id="0" name=""/>
        <dsp:cNvSpPr/>
      </dsp:nvSpPr>
      <dsp:spPr>
        <a:xfrm>
          <a:off x="3535800" y="2036567"/>
          <a:ext cx="91440" cy="169750"/>
        </a:xfrm>
        <a:custGeom>
          <a:avLst/>
          <a:gdLst/>
          <a:ahLst/>
          <a:cxnLst/>
          <a:rect l="0" t="0" r="0" b="0"/>
          <a:pathLst>
            <a:path>
              <a:moveTo>
                <a:pt x="45720" y="0"/>
              </a:moveTo>
              <a:lnTo>
                <a:pt x="45720" y="114525"/>
              </a:lnTo>
              <a:lnTo>
                <a:pt x="53880" y="114525"/>
              </a:lnTo>
              <a:lnTo>
                <a:pt x="53880" y="1697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A7626077-A1DF-1F40-A169-72504CAD8236}">
      <dsp:nvSpPr>
        <dsp:cNvPr id="0" name=""/>
        <dsp:cNvSpPr/>
      </dsp:nvSpPr>
      <dsp:spPr>
        <a:xfrm>
          <a:off x="3535800" y="1481033"/>
          <a:ext cx="91440" cy="176995"/>
        </a:xfrm>
        <a:custGeom>
          <a:avLst/>
          <a:gdLst/>
          <a:ahLst/>
          <a:cxnLst/>
          <a:rect l="0" t="0" r="0" b="0"/>
          <a:pathLst>
            <a:path>
              <a:moveTo>
                <a:pt x="53880" y="0"/>
              </a:moveTo>
              <a:lnTo>
                <a:pt x="53880" y="121771"/>
              </a:lnTo>
              <a:lnTo>
                <a:pt x="45720" y="121771"/>
              </a:lnTo>
              <a:lnTo>
                <a:pt x="45720" y="176995"/>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CC65773-6A73-7343-8AA0-58F1F4BFF1DD}">
      <dsp:nvSpPr>
        <dsp:cNvPr id="0" name=""/>
        <dsp:cNvSpPr/>
      </dsp:nvSpPr>
      <dsp:spPr>
        <a:xfrm>
          <a:off x="3589681" y="929122"/>
          <a:ext cx="364297" cy="173372"/>
        </a:xfrm>
        <a:custGeom>
          <a:avLst/>
          <a:gdLst/>
          <a:ahLst/>
          <a:cxnLst/>
          <a:rect l="0" t="0" r="0" b="0"/>
          <a:pathLst>
            <a:path>
              <a:moveTo>
                <a:pt x="364297" y="0"/>
              </a:moveTo>
              <a:lnTo>
                <a:pt x="364297" y="118148"/>
              </a:lnTo>
              <a:lnTo>
                <a:pt x="0" y="118148"/>
              </a:lnTo>
              <a:lnTo>
                <a:pt x="0"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38A3A-9F2B-AD45-B26C-5F67F2DE6FFA}">
      <dsp:nvSpPr>
        <dsp:cNvPr id="0" name=""/>
        <dsp:cNvSpPr/>
      </dsp:nvSpPr>
      <dsp:spPr>
        <a:xfrm>
          <a:off x="1182431" y="315614"/>
          <a:ext cx="2771547" cy="234969"/>
        </a:xfrm>
        <a:custGeom>
          <a:avLst/>
          <a:gdLst/>
          <a:ahLst/>
          <a:cxnLst/>
          <a:rect l="0" t="0" r="0" b="0"/>
          <a:pathLst>
            <a:path>
              <a:moveTo>
                <a:pt x="0" y="0"/>
              </a:moveTo>
              <a:lnTo>
                <a:pt x="0" y="179745"/>
              </a:lnTo>
              <a:lnTo>
                <a:pt x="2771547" y="179745"/>
              </a:lnTo>
              <a:lnTo>
                <a:pt x="2771547" y="2349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B4CA4-6112-1044-ABA8-038F302CA47C}">
      <dsp:nvSpPr>
        <dsp:cNvPr id="0" name=""/>
        <dsp:cNvSpPr/>
      </dsp:nvSpPr>
      <dsp:spPr>
        <a:xfrm>
          <a:off x="2664362" y="2035647"/>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029C6BFC-1D55-A448-901E-D02AB3E1D467}">
      <dsp:nvSpPr>
        <dsp:cNvPr id="0" name=""/>
        <dsp:cNvSpPr/>
      </dsp:nvSpPr>
      <dsp:spPr>
        <a:xfrm>
          <a:off x="2664362" y="1483736"/>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878EDA0-2F8A-5F4B-A9B3-8B33934E6C38}">
      <dsp:nvSpPr>
        <dsp:cNvPr id="0" name=""/>
        <dsp:cNvSpPr/>
      </dsp:nvSpPr>
      <dsp:spPr>
        <a:xfrm>
          <a:off x="2664362" y="93182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D039933-4CB4-9046-A52D-96B5E2C09DFF}">
      <dsp:nvSpPr>
        <dsp:cNvPr id="0" name=""/>
        <dsp:cNvSpPr/>
      </dsp:nvSpPr>
      <dsp:spPr>
        <a:xfrm>
          <a:off x="1182431" y="315614"/>
          <a:ext cx="1527650" cy="237672"/>
        </a:xfrm>
        <a:custGeom>
          <a:avLst/>
          <a:gdLst/>
          <a:ahLst/>
          <a:cxnLst/>
          <a:rect l="0" t="0" r="0" b="0"/>
          <a:pathLst>
            <a:path>
              <a:moveTo>
                <a:pt x="0" y="0"/>
              </a:moveTo>
              <a:lnTo>
                <a:pt x="0" y="182447"/>
              </a:lnTo>
              <a:lnTo>
                <a:pt x="1527650" y="182447"/>
              </a:lnTo>
              <a:lnTo>
                <a:pt x="1527650" y="237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778E-695A-6740-81A9-F5C698265191}">
      <dsp:nvSpPr>
        <dsp:cNvPr id="0" name=""/>
        <dsp:cNvSpPr/>
      </dsp:nvSpPr>
      <dsp:spPr>
        <a:xfrm>
          <a:off x="1817280"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90766C61-9A47-2041-BD99-6791906D9FC2}">
      <dsp:nvSpPr>
        <dsp:cNvPr id="0" name=""/>
        <dsp:cNvSpPr/>
      </dsp:nvSpPr>
      <dsp:spPr>
        <a:xfrm>
          <a:off x="1817280"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AF8E806-8DAD-874B-87FA-D7D16D9ACC6F}">
      <dsp:nvSpPr>
        <dsp:cNvPr id="0" name=""/>
        <dsp:cNvSpPr/>
      </dsp:nvSpPr>
      <dsp:spPr>
        <a:xfrm>
          <a:off x="1817280"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1477332" y="929118"/>
          <a:ext cx="385668" cy="192996"/>
        </a:xfrm>
        <a:custGeom>
          <a:avLst/>
          <a:gdLst/>
          <a:ahLst/>
          <a:cxnLst/>
          <a:rect l="0" t="0" r="0" b="0"/>
          <a:pathLst>
            <a:path>
              <a:moveTo>
                <a:pt x="0" y="0"/>
              </a:moveTo>
              <a:lnTo>
                <a:pt x="0" y="137771"/>
              </a:lnTo>
              <a:lnTo>
                <a:pt x="385668" y="137771"/>
              </a:lnTo>
              <a:lnTo>
                <a:pt x="385668"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FED61-219F-6E4C-BE8D-4A296BEDEAFA}">
      <dsp:nvSpPr>
        <dsp:cNvPr id="0" name=""/>
        <dsp:cNvSpPr/>
      </dsp:nvSpPr>
      <dsp:spPr>
        <a:xfrm>
          <a:off x="1088685"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D896676-11FB-3B45-B4BE-77C3D7986A9E}">
      <dsp:nvSpPr>
        <dsp:cNvPr id="0" name=""/>
        <dsp:cNvSpPr/>
      </dsp:nvSpPr>
      <dsp:spPr>
        <a:xfrm>
          <a:off x="1088685"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043E8E6-9AF5-8442-83E2-0196A968353F}">
      <dsp:nvSpPr>
        <dsp:cNvPr id="0" name=""/>
        <dsp:cNvSpPr/>
      </dsp:nvSpPr>
      <dsp:spPr>
        <a:xfrm>
          <a:off x="1088685"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7FCE886F-40CD-6546-B53C-705E24B94FD9}">
      <dsp:nvSpPr>
        <dsp:cNvPr id="0" name=""/>
        <dsp:cNvSpPr/>
      </dsp:nvSpPr>
      <dsp:spPr>
        <a:xfrm>
          <a:off x="1134405" y="929118"/>
          <a:ext cx="342926" cy="192996"/>
        </a:xfrm>
        <a:custGeom>
          <a:avLst/>
          <a:gdLst/>
          <a:ahLst/>
          <a:cxnLst/>
          <a:rect l="0" t="0" r="0" b="0"/>
          <a:pathLst>
            <a:path>
              <a:moveTo>
                <a:pt x="342926" y="0"/>
              </a:moveTo>
              <a:lnTo>
                <a:pt x="342926" y="137771"/>
              </a:lnTo>
              <a:lnTo>
                <a:pt x="0" y="137771"/>
              </a:lnTo>
              <a:lnTo>
                <a:pt x="0"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1182431" y="315614"/>
          <a:ext cx="294900" cy="234965"/>
        </a:xfrm>
        <a:custGeom>
          <a:avLst/>
          <a:gdLst/>
          <a:ahLst/>
          <a:cxnLst/>
          <a:rect l="0" t="0" r="0" b="0"/>
          <a:pathLst>
            <a:path>
              <a:moveTo>
                <a:pt x="0" y="0"/>
              </a:moveTo>
              <a:lnTo>
                <a:pt x="0" y="179741"/>
              </a:lnTo>
              <a:lnTo>
                <a:pt x="294900" y="179741"/>
              </a:lnTo>
              <a:lnTo>
                <a:pt x="29490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296165" y="315614"/>
          <a:ext cx="886266" cy="234965"/>
        </a:xfrm>
        <a:custGeom>
          <a:avLst/>
          <a:gdLst/>
          <a:ahLst/>
          <a:cxnLst/>
          <a:rect l="0" t="0" r="0" b="0"/>
          <a:pathLst>
            <a:path>
              <a:moveTo>
                <a:pt x="886266" y="0"/>
              </a:moveTo>
              <a:lnTo>
                <a:pt x="886266" y="179741"/>
              </a:lnTo>
              <a:lnTo>
                <a:pt x="0" y="179741"/>
              </a:lnTo>
              <a:lnTo>
                <a:pt x="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884369" y="-6292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950605" y="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Login</a:t>
          </a:r>
        </a:p>
      </dsp:txBody>
      <dsp:txXfrm>
        <a:off x="950605" y="0"/>
        <a:ext cx="596123" cy="378538"/>
      </dsp:txXfrm>
    </dsp:sp>
    <dsp:sp modelId="{3473DFAD-0FC4-D048-B0DF-F28DF7DB199E}">
      <dsp:nvSpPr>
        <dsp:cNvPr id="0" name=""/>
        <dsp:cNvSpPr/>
      </dsp:nvSpPr>
      <dsp:spPr>
        <a:xfrm>
          <a:off x="-1896"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4339"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 Générale</a:t>
          </a:r>
        </a:p>
      </dsp:txBody>
      <dsp:txXfrm>
        <a:off x="64339" y="613504"/>
        <a:ext cx="596123" cy="378538"/>
      </dsp:txXfrm>
    </dsp:sp>
    <dsp:sp modelId="{35E53E9C-FAE1-4A4C-B558-22DDFB3ED80C}">
      <dsp:nvSpPr>
        <dsp:cNvPr id="0" name=""/>
        <dsp:cNvSpPr/>
      </dsp:nvSpPr>
      <dsp:spPr>
        <a:xfrm>
          <a:off x="117927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124550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Profil</a:t>
          </a:r>
        </a:p>
      </dsp:txBody>
      <dsp:txXfrm>
        <a:off x="1245506" y="613504"/>
        <a:ext cx="596123" cy="378538"/>
      </dsp:txXfrm>
    </dsp:sp>
    <dsp:sp modelId="{2E409454-3B34-B845-8763-0D01D12F25DC}">
      <dsp:nvSpPr>
        <dsp:cNvPr id="0" name=""/>
        <dsp:cNvSpPr/>
      </dsp:nvSpPr>
      <dsp:spPr>
        <a:xfrm>
          <a:off x="836343"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562406-FEB5-1242-B38E-6187060D4DFF}">
      <dsp:nvSpPr>
        <dsp:cNvPr id="0" name=""/>
        <dsp:cNvSpPr/>
      </dsp:nvSpPr>
      <dsp:spPr>
        <a:xfrm>
          <a:off x="902579"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Profil</a:t>
          </a:r>
        </a:p>
      </dsp:txBody>
      <dsp:txXfrm>
        <a:off x="902579" y="1185038"/>
        <a:ext cx="596123" cy="378538"/>
      </dsp:txXfrm>
    </dsp:sp>
    <dsp:sp modelId="{021EB0EC-F3F6-6E4F-81EE-717E2B38E6A1}">
      <dsp:nvSpPr>
        <dsp:cNvPr id="0" name=""/>
        <dsp:cNvSpPr/>
      </dsp:nvSpPr>
      <dsp:spPr>
        <a:xfrm>
          <a:off x="836343"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3290EF-BCA5-6E48-9AFC-8A8D408A2327}">
      <dsp:nvSpPr>
        <dsp:cNvPr id="0" name=""/>
        <dsp:cNvSpPr/>
      </dsp:nvSpPr>
      <dsp:spPr>
        <a:xfrm>
          <a:off x="902579"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Profil</a:t>
          </a:r>
        </a:p>
      </dsp:txBody>
      <dsp:txXfrm>
        <a:off x="902579" y="1736949"/>
        <a:ext cx="596123" cy="378538"/>
      </dsp:txXfrm>
    </dsp:sp>
    <dsp:sp modelId="{2158F93A-15DA-B242-A07F-A7014579956E}">
      <dsp:nvSpPr>
        <dsp:cNvPr id="0" name=""/>
        <dsp:cNvSpPr/>
      </dsp:nvSpPr>
      <dsp:spPr>
        <a:xfrm>
          <a:off x="836343"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5D341B9-0F97-194A-AF51-0D896FF25295}">
      <dsp:nvSpPr>
        <dsp:cNvPr id="0" name=""/>
        <dsp:cNvSpPr/>
      </dsp:nvSpPr>
      <dsp:spPr>
        <a:xfrm>
          <a:off x="902579"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Profil</a:t>
          </a:r>
        </a:p>
      </dsp:txBody>
      <dsp:txXfrm>
        <a:off x="902579" y="2288860"/>
        <a:ext cx="596123" cy="378538"/>
      </dsp:txXfrm>
    </dsp:sp>
    <dsp:sp modelId="{D7D66FCD-3B79-8244-A90B-011C2637CF84}">
      <dsp:nvSpPr>
        <dsp:cNvPr id="0" name=""/>
        <dsp:cNvSpPr/>
      </dsp:nvSpPr>
      <dsp:spPr>
        <a:xfrm>
          <a:off x="836343"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C86FB14-15D5-1042-ABDA-4EDEC26EE60B}">
      <dsp:nvSpPr>
        <dsp:cNvPr id="0" name=""/>
        <dsp:cNvSpPr/>
      </dsp:nvSpPr>
      <dsp:spPr>
        <a:xfrm>
          <a:off x="902579"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902579" y="2825229"/>
        <a:ext cx="596123" cy="378538"/>
      </dsp:txXfrm>
    </dsp:sp>
    <dsp:sp modelId="{4589FFE8-F218-0E48-B3DC-7D9B67E3D43A}">
      <dsp:nvSpPr>
        <dsp:cNvPr id="0" name=""/>
        <dsp:cNvSpPr/>
      </dsp:nvSpPr>
      <dsp:spPr>
        <a:xfrm>
          <a:off x="1564939"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1631175"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Gestion Profil</a:t>
          </a:r>
        </a:p>
      </dsp:txBody>
      <dsp:txXfrm>
        <a:off x="1631175" y="1185038"/>
        <a:ext cx="596123" cy="378538"/>
      </dsp:txXfrm>
    </dsp:sp>
    <dsp:sp modelId="{BB01A120-B46D-9849-B8BE-FA8989BACDF3}">
      <dsp:nvSpPr>
        <dsp:cNvPr id="0" name=""/>
        <dsp:cNvSpPr/>
      </dsp:nvSpPr>
      <dsp:spPr>
        <a:xfrm>
          <a:off x="1564939"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715E84-7AE9-E844-8031-A8F626A7EA0D}">
      <dsp:nvSpPr>
        <dsp:cNvPr id="0" name=""/>
        <dsp:cNvSpPr/>
      </dsp:nvSpPr>
      <dsp:spPr>
        <a:xfrm>
          <a:off x="1631175"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Gestion Profil</a:t>
          </a:r>
        </a:p>
      </dsp:txBody>
      <dsp:txXfrm>
        <a:off x="1631175" y="1736949"/>
        <a:ext cx="596123" cy="378538"/>
      </dsp:txXfrm>
    </dsp:sp>
    <dsp:sp modelId="{21A3246A-C688-7B45-AE70-DE0079EDBB63}">
      <dsp:nvSpPr>
        <dsp:cNvPr id="0" name=""/>
        <dsp:cNvSpPr/>
      </dsp:nvSpPr>
      <dsp:spPr>
        <a:xfrm>
          <a:off x="1564939"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49A9DE-D1F0-A243-9F05-A9FF2C215C40}">
      <dsp:nvSpPr>
        <dsp:cNvPr id="0" name=""/>
        <dsp:cNvSpPr/>
      </dsp:nvSpPr>
      <dsp:spPr>
        <a:xfrm>
          <a:off x="1631175"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Gestion Profil</a:t>
          </a:r>
        </a:p>
      </dsp:txBody>
      <dsp:txXfrm>
        <a:off x="1631175" y="2288860"/>
        <a:ext cx="596123" cy="378538"/>
      </dsp:txXfrm>
    </dsp:sp>
    <dsp:sp modelId="{FDB54CF4-78A4-E442-8383-8982BCA0F44E}">
      <dsp:nvSpPr>
        <dsp:cNvPr id="0" name=""/>
        <dsp:cNvSpPr/>
      </dsp:nvSpPr>
      <dsp:spPr>
        <a:xfrm>
          <a:off x="1564939"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E62B800-CF10-F343-8950-817FB81E5CDC}">
      <dsp:nvSpPr>
        <dsp:cNvPr id="0" name=""/>
        <dsp:cNvSpPr/>
      </dsp:nvSpPr>
      <dsp:spPr>
        <a:xfrm>
          <a:off x="1631175"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1631175" y="2825229"/>
        <a:ext cx="596123" cy="378538"/>
      </dsp:txXfrm>
    </dsp:sp>
    <dsp:sp modelId="{B4CAAC48-F78D-F249-9FD5-7798C71B4F62}">
      <dsp:nvSpPr>
        <dsp:cNvPr id="0" name=""/>
        <dsp:cNvSpPr/>
      </dsp:nvSpPr>
      <dsp:spPr>
        <a:xfrm>
          <a:off x="2412020" y="55328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EE3559-415C-B34C-8BA2-3559BAD3EF53}">
      <dsp:nvSpPr>
        <dsp:cNvPr id="0" name=""/>
        <dsp:cNvSpPr/>
      </dsp:nvSpPr>
      <dsp:spPr>
        <a:xfrm>
          <a:off x="2478256" y="61621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Connexion</a:t>
          </a:r>
        </a:p>
      </dsp:txBody>
      <dsp:txXfrm>
        <a:off x="2478256" y="616210"/>
        <a:ext cx="596123" cy="378538"/>
      </dsp:txXfrm>
    </dsp:sp>
    <dsp:sp modelId="{B4183605-6F3D-1648-BB99-29D493C1B67A}">
      <dsp:nvSpPr>
        <dsp:cNvPr id="0" name=""/>
        <dsp:cNvSpPr/>
      </dsp:nvSpPr>
      <dsp:spPr>
        <a:xfrm>
          <a:off x="2412020" y="1105197"/>
          <a:ext cx="596123" cy="378538"/>
        </a:xfrm>
        <a:prstGeom prst="roundRect">
          <a:avLst>
            <a:gd name="adj" fmla="val 10000"/>
          </a:avLst>
        </a:prstGeom>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noFill/>
          <a:prstDash val="sysDash"/>
          <a:round/>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273577-41AD-9941-80D2-A58CAA22E089}">
      <dsp:nvSpPr>
        <dsp:cNvPr id="0" name=""/>
        <dsp:cNvSpPr/>
      </dsp:nvSpPr>
      <dsp:spPr>
        <a:xfrm>
          <a:off x="2478256" y="116812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Conn.</a:t>
          </a:r>
        </a:p>
      </dsp:txBody>
      <dsp:txXfrm>
        <a:off x="2478256" y="1168121"/>
        <a:ext cx="596123" cy="378538"/>
      </dsp:txXfrm>
    </dsp:sp>
    <dsp:sp modelId="{B2270F8B-09A1-2E4F-BA5A-7C8AF7133E60}">
      <dsp:nvSpPr>
        <dsp:cNvPr id="0" name=""/>
        <dsp:cNvSpPr/>
      </dsp:nvSpPr>
      <dsp:spPr>
        <a:xfrm>
          <a:off x="2412020" y="165710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042FAAA-3E26-3244-A070-D86FDF260A1E}">
      <dsp:nvSpPr>
        <dsp:cNvPr id="0" name=""/>
        <dsp:cNvSpPr/>
      </dsp:nvSpPr>
      <dsp:spPr>
        <a:xfrm>
          <a:off x="2478256" y="172003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Conn.</a:t>
          </a:r>
        </a:p>
      </dsp:txBody>
      <dsp:txXfrm>
        <a:off x="2478256" y="1720032"/>
        <a:ext cx="596123" cy="378538"/>
      </dsp:txXfrm>
    </dsp:sp>
    <dsp:sp modelId="{FA156100-616A-ED46-897B-963A4779C5B6}">
      <dsp:nvSpPr>
        <dsp:cNvPr id="0" name=""/>
        <dsp:cNvSpPr/>
      </dsp:nvSpPr>
      <dsp:spPr>
        <a:xfrm>
          <a:off x="2412020" y="220901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D666745-04EC-4945-82A2-822523A27A97}">
      <dsp:nvSpPr>
        <dsp:cNvPr id="0" name=""/>
        <dsp:cNvSpPr/>
      </dsp:nvSpPr>
      <dsp:spPr>
        <a:xfrm>
          <a:off x="2478256" y="227194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Conn.</a:t>
          </a:r>
        </a:p>
      </dsp:txBody>
      <dsp:txXfrm>
        <a:off x="2478256" y="2271944"/>
        <a:ext cx="596123" cy="378538"/>
      </dsp:txXfrm>
    </dsp:sp>
    <dsp:sp modelId="{1B65592E-2DDF-484C-8152-728D38BB0076}">
      <dsp:nvSpPr>
        <dsp:cNvPr id="0" name=""/>
        <dsp:cNvSpPr/>
      </dsp:nvSpPr>
      <dsp:spPr>
        <a:xfrm>
          <a:off x="3655917" y="550583"/>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06FEC8-42D1-124A-A06A-00CCBF8B79AD}">
      <dsp:nvSpPr>
        <dsp:cNvPr id="0" name=""/>
        <dsp:cNvSpPr/>
      </dsp:nvSpPr>
      <dsp:spPr>
        <a:xfrm>
          <a:off x="3722153" y="613507"/>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Partie</a:t>
          </a:r>
        </a:p>
      </dsp:txBody>
      <dsp:txXfrm>
        <a:off x="3722153" y="613507"/>
        <a:ext cx="596123" cy="378538"/>
      </dsp:txXfrm>
    </dsp:sp>
    <dsp:sp modelId="{0BFAC53F-7C5C-9542-BD63-29C63708AF51}">
      <dsp:nvSpPr>
        <dsp:cNvPr id="0" name=""/>
        <dsp:cNvSpPr/>
      </dsp:nvSpPr>
      <dsp:spPr>
        <a:xfrm>
          <a:off x="3291619"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0E58FC-17CA-D54D-96E2-F8C75EAD5115}">
      <dsp:nvSpPr>
        <dsp:cNvPr id="0" name=""/>
        <dsp:cNvSpPr/>
      </dsp:nvSpPr>
      <dsp:spPr>
        <a:xfrm>
          <a:off x="3357855"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Commencer Partie</a:t>
          </a:r>
        </a:p>
      </dsp:txBody>
      <dsp:txXfrm>
        <a:off x="3357855" y="1165419"/>
        <a:ext cx="596123" cy="378538"/>
      </dsp:txXfrm>
    </dsp:sp>
    <dsp:sp modelId="{49A808BF-B2EC-D247-92B4-84FB1CDBD2BE}">
      <dsp:nvSpPr>
        <dsp:cNvPr id="0" name=""/>
        <dsp:cNvSpPr/>
      </dsp:nvSpPr>
      <dsp:spPr>
        <a:xfrm>
          <a:off x="3283458" y="165802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AB7F3A-F123-9244-A66D-DA35F25F7BAF}">
      <dsp:nvSpPr>
        <dsp:cNvPr id="0" name=""/>
        <dsp:cNvSpPr/>
      </dsp:nvSpPr>
      <dsp:spPr>
        <a:xfrm>
          <a:off x="3349694" y="172095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Commencer Partie</a:t>
          </a:r>
        </a:p>
      </dsp:txBody>
      <dsp:txXfrm>
        <a:off x="3349694" y="1720952"/>
        <a:ext cx="596123" cy="378538"/>
      </dsp:txXfrm>
    </dsp:sp>
    <dsp:sp modelId="{FECD2A82-1771-0B43-A51F-CBAF333302EA}">
      <dsp:nvSpPr>
        <dsp:cNvPr id="0" name=""/>
        <dsp:cNvSpPr/>
      </dsp:nvSpPr>
      <dsp:spPr>
        <a:xfrm>
          <a:off x="3291619"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4CCD896-7E2F-4043-8979-9F4632FCAA67}">
      <dsp:nvSpPr>
        <dsp:cNvPr id="0" name=""/>
        <dsp:cNvSpPr/>
      </dsp:nvSpPr>
      <dsp:spPr>
        <a:xfrm>
          <a:off x="3357855"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Commencer </a:t>
          </a:r>
        </a:p>
        <a:p>
          <a:pPr lvl="0" algn="ctr" defTabSz="222250">
            <a:lnSpc>
              <a:spcPct val="90000"/>
            </a:lnSpc>
            <a:spcBef>
              <a:spcPct val="0"/>
            </a:spcBef>
            <a:spcAft>
              <a:spcPct val="35000"/>
            </a:spcAft>
          </a:pPr>
          <a:r>
            <a:rPr lang="fr-FR" sz="500" kern="1200"/>
            <a:t>Partie</a:t>
          </a:r>
        </a:p>
      </dsp:txBody>
      <dsp:txXfrm>
        <a:off x="3357855" y="2269241"/>
        <a:ext cx="596123" cy="378538"/>
      </dsp:txXfrm>
    </dsp:sp>
    <dsp:sp modelId="{1F950EBF-BF09-2046-8890-AF4529087A72}">
      <dsp:nvSpPr>
        <dsp:cNvPr id="0" name=""/>
        <dsp:cNvSpPr/>
      </dsp:nvSpPr>
      <dsp:spPr>
        <a:xfrm>
          <a:off x="3291619"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8031B3-933E-2F4E-926B-7101B01579A3}">
      <dsp:nvSpPr>
        <dsp:cNvPr id="0" name=""/>
        <dsp:cNvSpPr/>
      </dsp:nvSpPr>
      <dsp:spPr>
        <a:xfrm>
          <a:off x="3357855"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Commencer</a:t>
          </a:r>
        </a:p>
        <a:p>
          <a:pPr lvl="0" algn="ctr" defTabSz="222250">
            <a:lnSpc>
              <a:spcPct val="90000"/>
            </a:lnSpc>
            <a:spcBef>
              <a:spcPct val="0"/>
            </a:spcBef>
            <a:spcAft>
              <a:spcPct val="35000"/>
            </a:spcAft>
          </a:pPr>
          <a:r>
            <a:rPr lang="fr-FR" sz="500" kern="1200"/>
            <a:t>Partie</a:t>
          </a:r>
        </a:p>
      </dsp:txBody>
      <dsp:txXfrm>
        <a:off x="3357855" y="2825230"/>
        <a:ext cx="596123" cy="378538"/>
      </dsp:txXfrm>
    </dsp:sp>
    <dsp:sp modelId="{A190C135-8D0F-6E4A-8296-CA8CDAED8727}">
      <dsp:nvSpPr>
        <dsp:cNvPr id="0" name=""/>
        <dsp:cNvSpPr/>
      </dsp:nvSpPr>
      <dsp:spPr>
        <a:xfrm>
          <a:off x="4020215"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245830A-5F70-7E4F-ADA5-B4488DDBD424}">
      <dsp:nvSpPr>
        <dsp:cNvPr id="0" name=""/>
        <dsp:cNvSpPr/>
      </dsp:nvSpPr>
      <dsp:spPr>
        <a:xfrm>
          <a:off x="4086451"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Rejouer Partie</a:t>
          </a:r>
        </a:p>
      </dsp:txBody>
      <dsp:txXfrm>
        <a:off x="4086451" y="1165419"/>
        <a:ext cx="596123" cy="378538"/>
      </dsp:txXfrm>
    </dsp:sp>
    <dsp:sp modelId="{DC0B542C-6053-9442-8966-CF69784FEED4}">
      <dsp:nvSpPr>
        <dsp:cNvPr id="0" name=""/>
        <dsp:cNvSpPr/>
      </dsp:nvSpPr>
      <dsp:spPr>
        <a:xfrm>
          <a:off x="4020215" y="16544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0021042-FCC1-6D4E-82F4-9BE925488BB6}">
      <dsp:nvSpPr>
        <dsp:cNvPr id="0" name=""/>
        <dsp:cNvSpPr/>
      </dsp:nvSpPr>
      <dsp:spPr>
        <a:xfrm>
          <a:off x="4086451" y="17173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1717330"/>
        <a:ext cx="596123" cy="378538"/>
      </dsp:txXfrm>
    </dsp:sp>
    <dsp:sp modelId="{86817047-AD9E-AF4C-9C59-A0D171E03B76}">
      <dsp:nvSpPr>
        <dsp:cNvPr id="0" name=""/>
        <dsp:cNvSpPr/>
      </dsp:nvSpPr>
      <dsp:spPr>
        <a:xfrm>
          <a:off x="4020215"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D01FE9-69D1-354D-AEE2-A7ED0577971B}">
      <dsp:nvSpPr>
        <dsp:cNvPr id="0" name=""/>
        <dsp:cNvSpPr/>
      </dsp:nvSpPr>
      <dsp:spPr>
        <a:xfrm>
          <a:off x="4086451"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2269241"/>
        <a:ext cx="596123" cy="378538"/>
      </dsp:txXfrm>
    </dsp:sp>
    <dsp:sp modelId="{95FACA97-9C3F-9147-B25A-221B90BE819D}">
      <dsp:nvSpPr>
        <dsp:cNvPr id="0" name=""/>
        <dsp:cNvSpPr/>
      </dsp:nvSpPr>
      <dsp:spPr>
        <a:xfrm>
          <a:off x="4020215"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76E966-D856-EE44-AD20-4684BDBF8627}">
      <dsp:nvSpPr>
        <dsp:cNvPr id="0" name=""/>
        <dsp:cNvSpPr/>
      </dsp:nvSpPr>
      <dsp:spPr>
        <a:xfrm>
          <a:off x="4086451"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2825230"/>
        <a:ext cx="596123" cy="378538"/>
      </dsp:txXfrm>
    </dsp:sp>
    <dsp:sp modelId="{83F49E87-495C-1541-84D8-ADDC9CEA0873}">
      <dsp:nvSpPr>
        <dsp:cNvPr id="0" name=""/>
        <dsp:cNvSpPr/>
      </dsp:nvSpPr>
      <dsp:spPr>
        <a:xfrm>
          <a:off x="479895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86518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Integration</a:t>
          </a:r>
        </a:p>
      </dsp:txBody>
      <dsp:txXfrm>
        <a:off x="4865186" y="613504"/>
        <a:ext cx="596123" cy="3785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4A4C3-DAC8-48D3-9218-BCB3A831DA96}">
      <dsp:nvSpPr>
        <dsp:cNvPr id="0" name=""/>
        <dsp:cNvSpPr/>
      </dsp:nvSpPr>
      <dsp:spPr>
        <a:xfrm>
          <a:off x="3022810" y="1269147"/>
          <a:ext cx="2153003" cy="146376"/>
        </a:xfrm>
        <a:custGeom>
          <a:avLst/>
          <a:gdLst/>
          <a:ahLst/>
          <a:cxnLst/>
          <a:rect l="0" t="0" r="0" b="0"/>
          <a:pathLst>
            <a:path>
              <a:moveTo>
                <a:pt x="0" y="0"/>
              </a:moveTo>
              <a:lnTo>
                <a:pt x="0" y="99751"/>
              </a:lnTo>
              <a:lnTo>
                <a:pt x="2153003" y="99751"/>
              </a:lnTo>
              <a:lnTo>
                <a:pt x="2153003"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89FEC-EE08-4C4B-8ED0-84984684A38B}">
      <dsp:nvSpPr>
        <dsp:cNvPr id="0" name=""/>
        <dsp:cNvSpPr/>
      </dsp:nvSpPr>
      <dsp:spPr>
        <a:xfrm>
          <a:off x="4560670"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C578B7-F701-434F-96CB-1491962C6B63}">
      <dsp:nvSpPr>
        <dsp:cNvPr id="0" name=""/>
        <dsp:cNvSpPr/>
      </dsp:nvSpPr>
      <dsp:spPr>
        <a:xfrm>
          <a:off x="4514950"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447769-5552-4B73-BFFE-3354210B2E9F}">
      <dsp:nvSpPr>
        <dsp:cNvPr id="0" name=""/>
        <dsp:cNvSpPr/>
      </dsp:nvSpPr>
      <dsp:spPr>
        <a:xfrm>
          <a:off x="3945526"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68620-EAD5-4743-A6AB-88378F03778A}">
      <dsp:nvSpPr>
        <dsp:cNvPr id="0" name=""/>
        <dsp:cNvSpPr/>
      </dsp:nvSpPr>
      <dsp:spPr>
        <a:xfrm>
          <a:off x="3022810" y="1269147"/>
          <a:ext cx="1537859" cy="146376"/>
        </a:xfrm>
        <a:custGeom>
          <a:avLst/>
          <a:gdLst/>
          <a:ahLst/>
          <a:cxnLst/>
          <a:rect l="0" t="0" r="0" b="0"/>
          <a:pathLst>
            <a:path>
              <a:moveTo>
                <a:pt x="0" y="0"/>
              </a:moveTo>
              <a:lnTo>
                <a:pt x="0" y="99751"/>
              </a:lnTo>
              <a:lnTo>
                <a:pt x="1537859" y="99751"/>
              </a:lnTo>
              <a:lnTo>
                <a:pt x="1537859"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DF849-FA14-4F6B-8FEE-26A61ADB25E9}">
      <dsp:nvSpPr>
        <dsp:cNvPr id="0" name=""/>
        <dsp:cNvSpPr/>
      </dsp:nvSpPr>
      <dsp:spPr>
        <a:xfrm>
          <a:off x="3022810" y="1269147"/>
          <a:ext cx="307571" cy="146376"/>
        </a:xfrm>
        <a:custGeom>
          <a:avLst/>
          <a:gdLst/>
          <a:ahLst/>
          <a:cxnLst/>
          <a:rect l="0" t="0" r="0" b="0"/>
          <a:pathLst>
            <a:path>
              <a:moveTo>
                <a:pt x="0" y="0"/>
              </a:moveTo>
              <a:lnTo>
                <a:pt x="0" y="99751"/>
              </a:lnTo>
              <a:lnTo>
                <a:pt x="307571" y="99751"/>
              </a:lnTo>
              <a:lnTo>
                <a:pt x="307571"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2715238"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6FB6D0-8876-413E-8E0F-170B5DF8745C}">
      <dsp:nvSpPr>
        <dsp:cNvPr id="0" name=""/>
        <dsp:cNvSpPr/>
      </dsp:nvSpPr>
      <dsp:spPr>
        <a:xfrm>
          <a:off x="2669518"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10C42-7749-4E12-A295-10B9C2CC46E6}">
      <dsp:nvSpPr>
        <dsp:cNvPr id="0" name=""/>
        <dsp:cNvSpPr/>
      </dsp:nvSpPr>
      <dsp:spPr>
        <a:xfrm>
          <a:off x="2100095"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2715238" y="1269147"/>
          <a:ext cx="307571" cy="146376"/>
        </a:xfrm>
        <a:custGeom>
          <a:avLst/>
          <a:gdLst/>
          <a:ahLst/>
          <a:cxnLst/>
          <a:rect l="0" t="0" r="0" b="0"/>
          <a:pathLst>
            <a:path>
              <a:moveTo>
                <a:pt x="307571" y="0"/>
              </a:moveTo>
              <a:lnTo>
                <a:pt x="307571"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2679E-A321-43D8-A6A7-B6719B4DBAD0}">
      <dsp:nvSpPr>
        <dsp:cNvPr id="0" name=""/>
        <dsp:cNvSpPr/>
      </dsp:nvSpPr>
      <dsp:spPr>
        <a:xfrm>
          <a:off x="869807"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8EE210-91C9-4D57-905E-394725AE033B}">
      <dsp:nvSpPr>
        <dsp:cNvPr id="0" name=""/>
        <dsp:cNvSpPr/>
      </dsp:nvSpPr>
      <dsp:spPr>
        <a:xfrm>
          <a:off x="824087"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DFCB95-5D21-41A8-AAC0-B68D461EF541}">
      <dsp:nvSpPr>
        <dsp:cNvPr id="0" name=""/>
        <dsp:cNvSpPr/>
      </dsp:nvSpPr>
      <dsp:spPr>
        <a:xfrm>
          <a:off x="254663"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869807" y="1269147"/>
          <a:ext cx="2153003" cy="146376"/>
        </a:xfrm>
        <a:custGeom>
          <a:avLst/>
          <a:gdLst/>
          <a:ahLst/>
          <a:cxnLst/>
          <a:rect l="0" t="0" r="0" b="0"/>
          <a:pathLst>
            <a:path>
              <a:moveTo>
                <a:pt x="2153003" y="0"/>
              </a:moveTo>
              <a:lnTo>
                <a:pt x="2153003"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2771161" y="949552"/>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2827083" y="1002678"/>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des données</a:t>
          </a:r>
        </a:p>
      </dsp:txBody>
      <dsp:txXfrm>
        <a:off x="2827083" y="1002678"/>
        <a:ext cx="503299" cy="319595"/>
      </dsp:txXfrm>
    </dsp:sp>
    <dsp:sp modelId="{3473DFAD-0FC4-D048-B0DF-F28DF7DB199E}">
      <dsp:nvSpPr>
        <dsp:cNvPr id="0" name=""/>
        <dsp:cNvSpPr/>
      </dsp:nvSpPr>
      <dsp:spPr>
        <a:xfrm>
          <a:off x="618157"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74079"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Modèle de données</a:t>
          </a:r>
        </a:p>
      </dsp:txBody>
      <dsp:txXfrm>
        <a:off x="674079" y="1468649"/>
        <a:ext cx="503299" cy="319595"/>
      </dsp:txXfrm>
    </dsp:sp>
    <dsp:sp modelId="{F0DB24CD-9556-430C-970A-7CAF1D99DE1D}">
      <dsp:nvSpPr>
        <dsp:cNvPr id="0" name=""/>
        <dsp:cNvSpPr/>
      </dsp:nvSpPr>
      <dsp:spPr>
        <a:xfrm>
          <a:off x="301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C08FE25-CBB9-4D67-80CA-8DB8ACD3AEB7}">
      <dsp:nvSpPr>
        <dsp:cNvPr id="0" name=""/>
        <dsp:cNvSpPr/>
      </dsp:nvSpPr>
      <dsp:spPr>
        <a:xfrm>
          <a:off x="5893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Profils</a:t>
          </a:r>
        </a:p>
      </dsp:txBody>
      <dsp:txXfrm>
        <a:off x="58935" y="1934621"/>
        <a:ext cx="503299" cy="319595"/>
      </dsp:txXfrm>
    </dsp:sp>
    <dsp:sp modelId="{CDB88ECC-D9B3-4143-9A10-30B617AC74BF}">
      <dsp:nvSpPr>
        <dsp:cNvPr id="0" name=""/>
        <dsp:cNvSpPr/>
      </dsp:nvSpPr>
      <dsp:spPr>
        <a:xfrm>
          <a:off x="618157"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4CB942A-AE6D-4B9E-B8C9-3311837CFBC1}">
      <dsp:nvSpPr>
        <dsp:cNvPr id="0" name=""/>
        <dsp:cNvSpPr/>
      </dsp:nvSpPr>
      <dsp:spPr>
        <a:xfrm>
          <a:off x="67407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Parties</a:t>
          </a:r>
        </a:p>
      </dsp:txBody>
      <dsp:txXfrm>
        <a:off x="674079" y="1934621"/>
        <a:ext cx="503299" cy="319595"/>
      </dsp:txXfrm>
    </dsp:sp>
    <dsp:sp modelId="{50763252-ECA4-426D-9B1A-B63CEF72BE99}">
      <dsp:nvSpPr>
        <dsp:cNvPr id="0" name=""/>
        <dsp:cNvSpPr/>
      </dsp:nvSpPr>
      <dsp:spPr>
        <a:xfrm>
          <a:off x="1233301"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1B6DD7C-BA85-4F47-BD65-4C6344B68CD6}">
      <dsp:nvSpPr>
        <dsp:cNvPr id="0" name=""/>
        <dsp:cNvSpPr/>
      </dsp:nvSpPr>
      <dsp:spPr>
        <a:xfrm>
          <a:off x="1289223"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Evénements</a:t>
          </a:r>
        </a:p>
      </dsp:txBody>
      <dsp:txXfrm>
        <a:off x="1289223" y="1934621"/>
        <a:ext cx="503299" cy="319595"/>
      </dsp:txXfrm>
    </dsp:sp>
    <dsp:sp modelId="{35E53E9C-FAE1-4A4C-B558-22DDFB3ED80C}">
      <dsp:nvSpPr>
        <dsp:cNvPr id="0" name=""/>
        <dsp:cNvSpPr/>
      </dsp:nvSpPr>
      <dsp:spPr>
        <a:xfrm>
          <a:off x="2463589"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2519511"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Interfaces modules</a:t>
          </a:r>
        </a:p>
      </dsp:txBody>
      <dsp:txXfrm>
        <a:off x="2519511" y="1468649"/>
        <a:ext cx="503299" cy="319595"/>
      </dsp:txXfrm>
    </dsp:sp>
    <dsp:sp modelId="{95D3807E-D022-4FC9-96BB-E73D1EF8AB35}">
      <dsp:nvSpPr>
        <dsp:cNvPr id="0" name=""/>
        <dsp:cNvSpPr/>
      </dsp:nvSpPr>
      <dsp:spPr>
        <a:xfrm>
          <a:off x="1848445"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5D16BC0-1057-454F-B0DA-972CD47F1F67}">
      <dsp:nvSpPr>
        <dsp:cNvPr id="0" name=""/>
        <dsp:cNvSpPr/>
      </dsp:nvSpPr>
      <dsp:spPr>
        <a:xfrm>
          <a:off x="1904367"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profils</a:t>
          </a:r>
        </a:p>
      </dsp:txBody>
      <dsp:txXfrm>
        <a:off x="1904367" y="1934621"/>
        <a:ext cx="503299" cy="319595"/>
      </dsp:txXfrm>
    </dsp:sp>
    <dsp:sp modelId="{EA3BDF8D-2544-4D95-B039-F0E553B3BB73}">
      <dsp:nvSpPr>
        <dsp:cNvPr id="0" name=""/>
        <dsp:cNvSpPr/>
      </dsp:nvSpPr>
      <dsp:spPr>
        <a:xfrm>
          <a:off x="2463589"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69DA0D-A17E-488D-B861-85BE25755700}">
      <dsp:nvSpPr>
        <dsp:cNvPr id="0" name=""/>
        <dsp:cNvSpPr/>
      </dsp:nvSpPr>
      <dsp:spPr>
        <a:xfrm>
          <a:off x="2519511"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parties</a:t>
          </a:r>
        </a:p>
      </dsp:txBody>
      <dsp:txXfrm>
        <a:off x="2519511" y="1934621"/>
        <a:ext cx="503299" cy="319595"/>
      </dsp:txXfrm>
    </dsp:sp>
    <dsp:sp modelId="{4589FFE8-F218-0E48-B3DC-7D9B67E3D43A}">
      <dsp:nvSpPr>
        <dsp:cNvPr id="0" name=""/>
        <dsp:cNvSpPr/>
      </dsp:nvSpPr>
      <dsp:spPr>
        <a:xfrm>
          <a:off x="307873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313465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événements</a:t>
          </a:r>
        </a:p>
      </dsp:txBody>
      <dsp:txXfrm>
        <a:off x="3134655" y="1934621"/>
        <a:ext cx="503299" cy="319595"/>
      </dsp:txXfrm>
    </dsp:sp>
    <dsp:sp modelId="{4A14C33D-BD7E-45D7-ACC3-3256FA27EC1E}">
      <dsp:nvSpPr>
        <dsp:cNvPr id="0" name=""/>
        <dsp:cNvSpPr/>
      </dsp:nvSpPr>
      <dsp:spPr>
        <a:xfrm>
          <a:off x="3078733"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7C26E7-F522-4927-A763-BC0C3DA407BB}">
      <dsp:nvSpPr>
        <dsp:cNvPr id="0" name=""/>
        <dsp:cNvSpPr/>
      </dsp:nvSpPr>
      <dsp:spPr>
        <a:xfrm>
          <a:off x="3134655"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Persistance</a:t>
          </a:r>
        </a:p>
      </dsp:txBody>
      <dsp:txXfrm>
        <a:off x="3134655" y="1468649"/>
        <a:ext cx="503299" cy="319595"/>
      </dsp:txXfrm>
    </dsp:sp>
    <dsp:sp modelId="{83F49E87-495C-1541-84D8-ADDC9CEA0873}">
      <dsp:nvSpPr>
        <dsp:cNvPr id="0" name=""/>
        <dsp:cNvSpPr/>
      </dsp:nvSpPr>
      <dsp:spPr>
        <a:xfrm>
          <a:off x="4309020"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364942"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Integration</a:t>
          </a:r>
        </a:p>
      </dsp:txBody>
      <dsp:txXfrm>
        <a:off x="4364942" y="1468649"/>
        <a:ext cx="503299" cy="319595"/>
      </dsp:txXfrm>
    </dsp:sp>
    <dsp:sp modelId="{4B0C682C-60CB-4B40-9921-FA1FF3483BE1}">
      <dsp:nvSpPr>
        <dsp:cNvPr id="0" name=""/>
        <dsp:cNvSpPr/>
      </dsp:nvSpPr>
      <dsp:spPr>
        <a:xfrm>
          <a:off x="3693876"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17941B-DEEF-475F-96BF-F27430A98C9B}">
      <dsp:nvSpPr>
        <dsp:cNvPr id="0" name=""/>
        <dsp:cNvSpPr/>
      </dsp:nvSpPr>
      <dsp:spPr>
        <a:xfrm>
          <a:off x="374979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Connexion</a:t>
          </a:r>
        </a:p>
      </dsp:txBody>
      <dsp:txXfrm>
        <a:off x="3749799" y="1934621"/>
        <a:ext cx="503299" cy="319595"/>
      </dsp:txXfrm>
    </dsp:sp>
    <dsp:sp modelId="{C290D20C-B6D6-44B5-8A91-1994F8696F81}">
      <dsp:nvSpPr>
        <dsp:cNvPr id="0" name=""/>
        <dsp:cNvSpPr/>
      </dsp:nvSpPr>
      <dsp:spPr>
        <a:xfrm>
          <a:off x="4309020"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C82F77-9E98-4A9E-B78F-FB4C295F9B34}">
      <dsp:nvSpPr>
        <dsp:cNvPr id="0" name=""/>
        <dsp:cNvSpPr/>
      </dsp:nvSpPr>
      <dsp:spPr>
        <a:xfrm>
          <a:off x="4364942"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Grille</a:t>
          </a:r>
        </a:p>
      </dsp:txBody>
      <dsp:txXfrm>
        <a:off x="4364942" y="1934621"/>
        <a:ext cx="503299" cy="319595"/>
      </dsp:txXfrm>
    </dsp:sp>
    <dsp:sp modelId="{3BEFD747-B16A-496C-BFAF-0DD24D59D7FD}">
      <dsp:nvSpPr>
        <dsp:cNvPr id="0" name=""/>
        <dsp:cNvSpPr/>
      </dsp:nvSpPr>
      <dsp:spPr>
        <a:xfrm>
          <a:off x="4924164"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507382-21F4-417C-93FB-036096DD02F0}">
      <dsp:nvSpPr>
        <dsp:cNvPr id="0" name=""/>
        <dsp:cNvSpPr/>
      </dsp:nvSpPr>
      <dsp:spPr>
        <a:xfrm>
          <a:off x="4980086"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Réseau</a:t>
          </a:r>
        </a:p>
      </dsp:txBody>
      <dsp:txXfrm>
        <a:off x="4980086" y="1934621"/>
        <a:ext cx="503299" cy="319595"/>
      </dsp:txXfrm>
    </dsp:sp>
    <dsp:sp modelId="{377A1DFA-FF91-43D3-9F6D-BD6057B761E4}">
      <dsp:nvSpPr>
        <dsp:cNvPr id="0" name=""/>
        <dsp:cNvSpPr/>
      </dsp:nvSpPr>
      <dsp:spPr>
        <a:xfrm>
          <a:off x="4924164"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24823-8A8F-400A-B90C-A9445522C93F}">
      <dsp:nvSpPr>
        <dsp:cNvPr id="0" name=""/>
        <dsp:cNvSpPr/>
      </dsp:nvSpPr>
      <dsp:spPr>
        <a:xfrm>
          <a:off x="4980086"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Tests</a:t>
          </a:r>
        </a:p>
      </dsp:txBody>
      <dsp:txXfrm>
        <a:off x="4980086" y="1468649"/>
        <a:ext cx="503299" cy="3195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04488-6FED-412A-B23C-431DFE5FF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100</TotalTime>
  <Pages>57</Pages>
  <Words>9903</Words>
  <Characters>54469</Characters>
  <Application>Microsoft Office Word</Application>
  <DocSecurity>0</DocSecurity>
  <Lines>453</Lines>
  <Paragraphs>128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vt:lpstr>
      <vt:lpstr>test</vt:lpstr>
    </vt:vector>
  </TitlesOfParts>
  <Company>UTC</Company>
  <LinksUpToDate>false</LinksUpToDate>
  <CharactersWithSpaces>64244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Auteur(s) :</dc:creator>
  <cp:lastModifiedBy>lbertelo</cp:lastModifiedBy>
  <cp:revision>6</cp:revision>
  <cp:lastPrinted>2012-10-22T21:06:00Z</cp:lastPrinted>
  <dcterms:created xsi:type="dcterms:W3CDTF">2012-12-04T13:52:00Z</dcterms:created>
  <dcterms:modified xsi:type="dcterms:W3CDTF">2012-12-18T15:04:00Z</dcterms:modified>
</cp:coreProperties>
</file>