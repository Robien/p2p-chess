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541904539"/>
        <w:docPartObj>
          <w:docPartGallery w:val="Cover Pages"/>
          <w:docPartUnique/>
        </w:docPartObj>
      </w:sdtPr>
      <w:sdtEndPr>
        <w:rPr>
          <w:color w:val="1F497D" w:themeColor="text2"/>
          <w:sz w:val="72"/>
          <w:szCs w:val="72"/>
        </w:rPr>
      </w:sdtEndPr>
      <w:sdtContent>
        <w:tbl>
          <w:tblPr>
            <w:tblpPr w:leftFromText="187" w:rightFromText="187" w:vertAnchor="page" w:horzAnchor="page" w:tblpYSpec="top"/>
            <w:tblW w:w="0" w:type="auto"/>
            <w:tblLook w:val="04A0"/>
          </w:tblPr>
          <w:tblGrid>
            <w:gridCol w:w="1662"/>
            <w:gridCol w:w="4632"/>
          </w:tblGrid>
          <w:tr w:rsidR="001C6B49" w:rsidTr="00804A7C">
            <w:trPr>
              <w:trHeight w:val="1464"/>
            </w:trPr>
            <w:tc>
              <w:tcPr>
                <w:tcW w:w="1662" w:type="dxa"/>
                <w:tcBorders>
                  <w:right w:val="single" w:sz="4" w:space="0" w:color="FFFFFF" w:themeColor="background1"/>
                </w:tcBorders>
                <w:shd w:val="clear" w:color="auto" w:fill="8DB3E2" w:themeFill="text2" w:themeFillTint="66"/>
              </w:tcPr>
              <w:p w:rsidR="001C6B49" w:rsidRDefault="001C6B49"/>
            </w:tc>
            <w:tc>
              <w:tcPr>
                <w:tcW w:w="4632" w:type="dxa"/>
                <w:tcBorders>
                  <w:left w:val="single" w:sz="4" w:space="0" w:color="FFFFFF" w:themeColor="background1"/>
                </w:tcBorders>
                <w:shd w:val="clear" w:color="auto" w:fill="8DB3E2" w:themeFill="text2" w:themeFillTint="66"/>
                <w:vAlign w:val="bottom"/>
              </w:tcPr>
              <w:p w:rsidR="001C6B49" w:rsidRDefault="001C6B49" w:rsidP="005317E9">
                <w:pPr>
                  <w:pStyle w:val="Sansinterligne"/>
                  <w:rPr>
                    <w:rFonts w:asciiTheme="majorHAnsi" w:eastAsiaTheme="majorEastAsia" w:hAnsiTheme="majorHAnsi" w:cstheme="majorBidi"/>
                    <w:b/>
                    <w:bCs/>
                    <w:color w:val="FFFFFF" w:themeColor="background1"/>
                    <w:sz w:val="72"/>
                    <w:szCs w:val="72"/>
                  </w:rPr>
                </w:pPr>
                <w:r>
                  <w:rPr>
                    <w:rFonts w:asciiTheme="majorHAnsi" w:eastAsiaTheme="majorEastAsia" w:hAnsiTheme="majorHAnsi" w:cstheme="majorBidi"/>
                    <w:b/>
                    <w:bCs/>
                    <w:color w:val="FFFFFF" w:themeColor="background1"/>
                    <w:sz w:val="72"/>
                    <w:szCs w:val="72"/>
                  </w:rPr>
                  <w:t>Projet LO23</w:t>
                </w:r>
                <w:r w:rsidR="00862957">
                  <w:rPr>
                    <w:rFonts w:asciiTheme="majorHAnsi" w:eastAsiaTheme="majorEastAsia" w:hAnsiTheme="majorHAnsi" w:cstheme="majorBidi"/>
                    <w:b/>
                    <w:bCs/>
                    <w:color w:val="FFFFFF" w:themeColor="background1"/>
                    <w:sz w:val="72"/>
                    <w:szCs w:val="72"/>
                  </w:rPr>
                  <w:t xml:space="preserve"> ChessP2P</w:t>
                </w:r>
              </w:p>
            </w:tc>
          </w:tr>
          <w:tr w:rsidR="001C6B49" w:rsidTr="005317E9">
            <w:trPr>
              <w:trHeight w:val="2929"/>
            </w:trPr>
            <w:tc>
              <w:tcPr>
                <w:tcW w:w="1662" w:type="dxa"/>
                <w:tcBorders>
                  <w:right w:val="single" w:sz="4" w:space="0" w:color="000000" w:themeColor="text1"/>
                </w:tcBorders>
              </w:tcPr>
              <w:p w:rsidR="001C6B49" w:rsidRPr="00804A7C" w:rsidRDefault="001C6B49">
                <w:pPr>
                  <w:rPr>
                    <w:color w:val="17365D" w:themeColor="text2" w:themeShade="BF"/>
                  </w:rPr>
                </w:pPr>
                <w:bookmarkStart w:id="0" w:name="_GoBack"/>
              </w:p>
            </w:tc>
            <w:tc>
              <w:tcPr>
                <w:tcW w:w="4632" w:type="dxa"/>
                <w:tcBorders>
                  <w:left w:val="single" w:sz="4" w:space="0" w:color="000000" w:themeColor="text1"/>
                </w:tcBorders>
                <w:vAlign w:val="center"/>
              </w:tcPr>
              <w:p w:rsidR="005B608B" w:rsidRPr="00804A7C" w:rsidRDefault="005B608B" w:rsidP="005317E9">
                <w:pPr>
                  <w:pStyle w:val="Sansinterligne"/>
                  <w:rPr>
                    <w:color w:val="17365D" w:themeColor="text2" w:themeShade="BF"/>
                    <w:sz w:val="28"/>
                    <w:szCs w:val="28"/>
                  </w:rPr>
                </w:pPr>
              </w:p>
              <w:p w:rsidR="005317E9" w:rsidRPr="00804A7C" w:rsidRDefault="00DA177D" w:rsidP="005317E9">
                <w:pPr>
                  <w:pStyle w:val="Sansinterligne"/>
                  <w:rPr>
                    <w:color w:val="17365D" w:themeColor="text2" w:themeShade="BF"/>
                    <w:sz w:val="28"/>
                    <w:szCs w:val="28"/>
                  </w:rPr>
                </w:pPr>
                <w:fldSimple w:instr=" DATE   \* MERGEFORMAT ">
                  <w:r w:rsidR="00167054">
                    <w:rPr>
                      <w:noProof/>
                      <w:color w:val="17365D" w:themeColor="text2" w:themeShade="BF"/>
                      <w:sz w:val="28"/>
                      <w:szCs w:val="28"/>
                    </w:rPr>
                    <w:t>09/10/2012</w:t>
                  </w:r>
                </w:fldSimple>
                <w:r w:rsidR="005317E9" w:rsidRPr="00804A7C">
                  <w:rPr>
                    <w:color w:val="17365D" w:themeColor="text2" w:themeShade="BF"/>
                    <w:sz w:val="28"/>
                    <w:szCs w:val="28"/>
                  </w:rPr>
                  <w:t xml:space="preserve"> </w:t>
                </w:r>
              </w:p>
              <w:p w:rsidR="005317E9" w:rsidRPr="00804A7C" w:rsidRDefault="005317E9" w:rsidP="005317E9">
                <w:pPr>
                  <w:pStyle w:val="Sansinterligne"/>
                  <w:rPr>
                    <w:color w:val="17365D" w:themeColor="text2" w:themeShade="BF"/>
                  </w:rPr>
                </w:pPr>
              </w:p>
              <w:p w:rsidR="001C6B49" w:rsidRPr="00804A7C" w:rsidRDefault="005B608B" w:rsidP="005B608B">
                <w:pPr>
                  <w:pStyle w:val="Sansinterligne"/>
                  <w:rPr>
                    <w:color w:val="17365D" w:themeColor="text2" w:themeShade="BF"/>
                    <w:sz w:val="24"/>
                    <w:szCs w:val="24"/>
                  </w:rPr>
                </w:pPr>
                <w:r w:rsidRPr="00804A7C">
                  <w:rPr>
                    <w:color w:val="17365D" w:themeColor="text2" w:themeShade="BF"/>
                    <w:sz w:val="24"/>
                    <w:szCs w:val="24"/>
                  </w:rPr>
                  <w:t xml:space="preserve">Auteur(s) : </w:t>
                </w:r>
              </w:p>
              <w:p w:rsidR="005B608B" w:rsidRPr="00804A7C" w:rsidRDefault="00396610" w:rsidP="005B608B">
                <w:pPr>
                  <w:pStyle w:val="Sansinterligne"/>
                  <w:numPr>
                    <w:ilvl w:val="0"/>
                    <w:numId w:val="2"/>
                  </w:numPr>
                  <w:rPr>
                    <w:color w:val="17365D" w:themeColor="text2" w:themeShade="BF"/>
                    <w:sz w:val="24"/>
                    <w:szCs w:val="24"/>
                  </w:rPr>
                </w:pPr>
                <w:r>
                  <w:rPr>
                    <w:color w:val="17365D" w:themeColor="text2" w:themeShade="BF"/>
                    <w:sz w:val="24"/>
                    <w:szCs w:val="24"/>
                  </w:rPr>
                  <w:t xml:space="preserve">PASQUIER </w:t>
                </w:r>
                <w:proofErr w:type="spellStart"/>
                <w:r>
                  <w:rPr>
                    <w:color w:val="17365D" w:themeColor="text2" w:themeShade="BF"/>
                    <w:sz w:val="24"/>
                    <w:szCs w:val="24"/>
                  </w:rPr>
                  <w:t>Esteban</w:t>
                </w:r>
                <w:proofErr w:type="spellEnd"/>
              </w:p>
              <w:p w:rsidR="00804A7C" w:rsidRPr="00804A7C" w:rsidRDefault="00396610" w:rsidP="00804A7C">
                <w:pPr>
                  <w:pStyle w:val="Sansinterligne"/>
                  <w:numPr>
                    <w:ilvl w:val="0"/>
                    <w:numId w:val="2"/>
                  </w:numPr>
                  <w:rPr>
                    <w:color w:val="17365D" w:themeColor="text2" w:themeShade="BF"/>
                    <w:sz w:val="24"/>
                    <w:szCs w:val="24"/>
                  </w:rPr>
                </w:pPr>
                <w:r>
                  <w:rPr>
                    <w:color w:val="17365D" w:themeColor="text2" w:themeShade="BF"/>
                    <w:sz w:val="24"/>
                    <w:szCs w:val="24"/>
                  </w:rPr>
                  <w:t xml:space="preserve">PICAVET </w:t>
                </w:r>
                <w:proofErr w:type="spellStart"/>
                <w:r>
                  <w:rPr>
                    <w:color w:val="17365D" w:themeColor="text2" w:themeShade="BF"/>
                    <w:sz w:val="24"/>
                    <w:szCs w:val="24"/>
                  </w:rPr>
                  <w:t>Loic</w:t>
                </w:r>
                <w:proofErr w:type="spellEnd"/>
              </w:p>
              <w:p w:rsidR="00804A7C" w:rsidRPr="00804A7C" w:rsidRDefault="00396610" w:rsidP="00804A7C">
                <w:pPr>
                  <w:pStyle w:val="Sansinterligne"/>
                  <w:numPr>
                    <w:ilvl w:val="0"/>
                    <w:numId w:val="2"/>
                  </w:numPr>
                  <w:rPr>
                    <w:color w:val="17365D" w:themeColor="text2" w:themeShade="BF"/>
                    <w:sz w:val="24"/>
                    <w:szCs w:val="24"/>
                  </w:rPr>
                </w:pPr>
                <w:r>
                  <w:rPr>
                    <w:color w:val="17365D" w:themeColor="text2" w:themeShade="BF"/>
                    <w:sz w:val="24"/>
                    <w:szCs w:val="24"/>
                  </w:rPr>
                  <w:t>SILVESTRE Joseph</w:t>
                </w:r>
              </w:p>
              <w:p w:rsidR="005B608B" w:rsidRPr="00804A7C" w:rsidRDefault="00396610" w:rsidP="00804A7C">
                <w:pPr>
                  <w:pStyle w:val="Sansinterligne"/>
                  <w:numPr>
                    <w:ilvl w:val="0"/>
                    <w:numId w:val="2"/>
                  </w:numPr>
                  <w:rPr>
                    <w:color w:val="17365D" w:themeColor="text2" w:themeShade="BF"/>
                    <w:sz w:val="24"/>
                    <w:szCs w:val="24"/>
                  </w:rPr>
                </w:pPr>
                <w:r>
                  <w:rPr>
                    <w:color w:val="17365D" w:themeColor="text2" w:themeShade="BF"/>
                    <w:sz w:val="24"/>
                    <w:szCs w:val="24"/>
                  </w:rPr>
                  <w:t>PENOT Vincent</w:t>
                </w:r>
              </w:p>
            </w:tc>
          </w:tr>
        </w:tbl>
        <w:p w:rsidR="001C6B49" w:rsidRDefault="001C6B49"/>
        <w:p w:rsidR="001C6B49" w:rsidRDefault="001C6B49"/>
        <w:p w:rsidR="001C6B49" w:rsidRDefault="001C6B49"/>
        <w:tbl>
          <w:tblPr>
            <w:tblpPr w:leftFromText="187" w:rightFromText="187" w:vertAnchor="page" w:horzAnchor="margin" w:tblpY="8210"/>
            <w:tblW w:w="5000" w:type="pct"/>
            <w:tblLook w:val="04A0"/>
          </w:tblPr>
          <w:tblGrid>
            <w:gridCol w:w="9288"/>
          </w:tblGrid>
          <w:tr w:rsidR="005317E9" w:rsidTr="005317E9">
            <w:tc>
              <w:tcPr>
                <w:tcW w:w="0" w:type="auto"/>
              </w:tcPr>
              <w:p w:rsidR="005B608B" w:rsidRDefault="00DA177D" w:rsidP="005317E9">
                <w:pPr>
                  <w:jc w:val="center"/>
                  <w:rPr>
                    <w:b/>
                    <w:sz w:val="56"/>
                    <w:szCs w:val="56"/>
                  </w:rPr>
                </w:pPr>
                <w:r>
                  <w:rPr>
                    <w:b/>
                    <w:noProof/>
                    <w:sz w:val="56"/>
                    <w:szCs w:val="56"/>
                    <w:lang w:eastAsia="fr-FR"/>
                  </w:rPr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_x0000_s1041" type="#_x0000_t32" style="position:absolute;left:0;text-align:left;margin-left:6.1pt;margin-top:43.95pt;width:441.35pt;height:.95pt;flip:y;z-index:251659264" o:connectortype="straight" strokecolor="#8db3e2 [1311]"/>
                  </w:pict>
                </w:r>
                <w:r w:rsidR="00396610">
                  <w:rPr>
                    <w:b/>
                    <w:sz w:val="56"/>
                    <w:szCs w:val="56"/>
                  </w:rPr>
                  <w:t>Plan de Management de Projet</w:t>
                </w:r>
              </w:p>
              <w:p w:rsidR="005317E9" w:rsidRPr="005B608B" w:rsidRDefault="005317E9" w:rsidP="005317E9">
                <w:pPr>
                  <w:jc w:val="center"/>
                  <w:rPr>
                    <w:b/>
                    <w:sz w:val="40"/>
                    <w:szCs w:val="40"/>
                  </w:rPr>
                </w:pPr>
                <w:r w:rsidRPr="005B608B">
                  <w:rPr>
                    <w:b/>
                    <w:sz w:val="40"/>
                    <w:szCs w:val="40"/>
                  </w:rPr>
                  <w:t>Réalisation d’un jeu d’échec en réseau décentralisé</w:t>
                </w:r>
              </w:p>
            </w:tc>
          </w:tr>
          <w:tr w:rsidR="005317E9" w:rsidTr="005317E9">
            <w:tc>
              <w:tcPr>
                <w:tcW w:w="0" w:type="auto"/>
              </w:tcPr>
              <w:p w:rsidR="005317E9" w:rsidRDefault="005317E9" w:rsidP="005317E9">
                <w:pPr>
                  <w:pStyle w:val="Sansinterligne"/>
                  <w:rPr>
                    <w:color w:val="7F7F7F" w:themeColor="background1" w:themeShade="7F"/>
                  </w:rPr>
                </w:pPr>
              </w:p>
            </w:tc>
          </w:tr>
        </w:tbl>
        <w:p w:rsidR="001C6B49" w:rsidRDefault="00F46610">
          <w:pPr>
            <w:rPr>
              <w:b/>
              <w:bCs/>
              <w:color w:val="1F497D" w:themeColor="text2"/>
              <w:sz w:val="72"/>
              <w:szCs w:val="72"/>
            </w:rPr>
          </w:pPr>
          <w:r>
            <w:rPr>
              <w:noProof/>
              <w:color w:val="1F497D" w:themeColor="text2"/>
              <w:sz w:val="72"/>
              <w:szCs w:val="72"/>
              <w:lang w:eastAsia="fr-FR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2" type="#_x0000_t202" style="position:absolute;margin-left:-130.4pt;margin-top:138.55pt;width:164.25pt;height:42.75pt;z-index:251662336;mso-position-horizontal-relative:text;mso-position-vertical-relative:text" fillcolor="#c0504d [3205]" strokecolor="#f2f2f2 [3041]" strokeweight="3pt">
                <v:shadow on="t" type="perspective" color="#622423 [1605]" opacity=".5" offset="1pt" offset2="-1pt"/>
                <v:textbox>
                  <w:txbxContent>
                    <w:p w:rsidR="00F46610" w:rsidRPr="00F46610" w:rsidRDefault="00F46610" w:rsidP="00F46610">
                      <w:pPr>
                        <w:jc w:val="center"/>
                        <w:rPr>
                          <w:b/>
                          <w:sz w:val="40"/>
                        </w:rPr>
                      </w:pPr>
                      <w:r w:rsidRPr="00F46610">
                        <w:rPr>
                          <w:b/>
                          <w:sz w:val="40"/>
                        </w:rPr>
                        <w:t>BROUILLON</w:t>
                      </w:r>
                      <w:r>
                        <w:rPr>
                          <w:b/>
                          <w:sz w:val="40"/>
                        </w:rPr>
                        <w:t> !</w:t>
                      </w:r>
                    </w:p>
                  </w:txbxContent>
                </v:textbox>
              </v:shape>
            </w:pict>
          </w:r>
          <w:r w:rsidR="001C6B49">
            <w:rPr>
              <w:color w:val="1F497D" w:themeColor="text2"/>
              <w:sz w:val="72"/>
              <w:szCs w:val="72"/>
            </w:rPr>
            <w:br w:type="page"/>
          </w:r>
        </w:p>
      </w:sdtContent>
    </w:sdt>
    <w:bookmarkEnd w:id="0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541905316"/>
        <w:docPartObj>
          <w:docPartGallery w:val="Table of Contents"/>
          <w:docPartUnique/>
        </w:docPartObj>
      </w:sdtPr>
      <w:sdtContent>
        <w:commentRangeStart w:id="1" w:displacedByCustomXml="prev"/>
        <w:p w:rsidR="00954E67" w:rsidRPr="00954E67" w:rsidRDefault="00954E67">
          <w:pPr>
            <w:pStyle w:val="En-ttedetabledesmatires"/>
          </w:pPr>
          <w:r w:rsidRPr="00954E67">
            <w:rPr>
              <w:rStyle w:val="Titre1Car"/>
            </w:rPr>
            <w:t>Table des matières</w:t>
          </w:r>
        </w:p>
        <w:p w:rsidR="00954E67" w:rsidRPr="00954E67" w:rsidRDefault="00954E67" w:rsidP="00954E67">
          <w:pPr>
            <w:rPr>
              <w:sz w:val="28"/>
              <w:szCs w:val="28"/>
            </w:rPr>
          </w:pPr>
        </w:p>
        <w:p w:rsidR="00CB373D" w:rsidRDefault="00DA177D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 w:rsidRPr="00954E67">
            <w:rPr>
              <w:sz w:val="28"/>
              <w:szCs w:val="28"/>
            </w:rPr>
            <w:fldChar w:fldCharType="begin"/>
          </w:r>
          <w:r w:rsidR="00954E67" w:rsidRPr="00954E67">
            <w:rPr>
              <w:sz w:val="28"/>
              <w:szCs w:val="28"/>
            </w:rPr>
            <w:instrText xml:space="preserve"> TOC \o "1-3" \h \z \u </w:instrText>
          </w:r>
          <w:r w:rsidRPr="00954E67">
            <w:rPr>
              <w:sz w:val="28"/>
              <w:szCs w:val="28"/>
            </w:rPr>
            <w:fldChar w:fldCharType="separate"/>
          </w:r>
          <w:hyperlink w:anchor="_Toc337556865" w:history="1">
            <w:r w:rsidR="00CB373D" w:rsidRPr="00645689">
              <w:rPr>
                <w:rStyle w:val="Lienhypertexte"/>
                <w:noProof/>
              </w:rPr>
              <w:t>1</w:t>
            </w:r>
            <w:r w:rsidR="00CB373D">
              <w:rPr>
                <w:rFonts w:eastAsiaTheme="minorEastAsia"/>
                <w:noProof/>
                <w:lang w:eastAsia="fr-FR"/>
              </w:rPr>
              <w:tab/>
            </w:r>
            <w:r w:rsidR="00CB373D" w:rsidRPr="00645689">
              <w:rPr>
                <w:rStyle w:val="Lienhypertexte"/>
                <w:noProof/>
              </w:rPr>
              <w:t>Un unique projet : ChessP2P</w:t>
            </w:r>
            <w:r w:rsidR="00CB373D">
              <w:rPr>
                <w:noProof/>
                <w:webHidden/>
              </w:rPr>
              <w:tab/>
            </w:r>
            <w:r w:rsidR="00CB373D">
              <w:rPr>
                <w:noProof/>
                <w:webHidden/>
              </w:rPr>
              <w:fldChar w:fldCharType="begin"/>
            </w:r>
            <w:r w:rsidR="00CB373D">
              <w:rPr>
                <w:noProof/>
                <w:webHidden/>
              </w:rPr>
              <w:instrText xml:space="preserve"> PAGEREF _Toc337556865 \h </w:instrText>
            </w:r>
            <w:r w:rsidR="00CB373D">
              <w:rPr>
                <w:noProof/>
                <w:webHidden/>
              </w:rPr>
            </w:r>
            <w:r w:rsidR="00CB373D">
              <w:rPr>
                <w:noProof/>
                <w:webHidden/>
              </w:rPr>
              <w:fldChar w:fldCharType="separate"/>
            </w:r>
            <w:r w:rsidR="00F95155">
              <w:rPr>
                <w:noProof/>
                <w:webHidden/>
              </w:rPr>
              <w:t>4</w:t>
            </w:r>
            <w:r w:rsidR="00CB373D">
              <w:rPr>
                <w:noProof/>
                <w:webHidden/>
              </w:rPr>
              <w:fldChar w:fldCharType="end"/>
            </w:r>
          </w:hyperlink>
        </w:p>
        <w:p w:rsidR="00CB373D" w:rsidRDefault="00CB373D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37556866" w:history="1">
            <w:r w:rsidRPr="00645689">
              <w:rPr>
                <w:rStyle w:val="Lienhypertexte"/>
                <w:noProof/>
              </w:rPr>
              <w:t>1.1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645689">
              <w:rPr>
                <w:rStyle w:val="Lienhypertexte"/>
                <w:noProof/>
              </w:rPr>
              <w:t>Organigramme de l’équipe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_Toc337556866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515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373D" w:rsidRDefault="00CB373D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37556867" w:history="1">
            <w:r w:rsidRPr="00645689">
              <w:rPr>
                <w:rStyle w:val="Lienhypertexte"/>
                <w:noProof/>
              </w:rPr>
              <w:t>1.2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645689">
              <w:rPr>
                <w:rStyle w:val="Lienhypertexte"/>
                <w:noProof/>
              </w:rPr>
              <w:t>Actions qualités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_Toc337556867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515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373D" w:rsidRDefault="00CB373D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37556868" w:history="1">
            <w:r w:rsidRPr="00645689">
              <w:rPr>
                <w:rStyle w:val="Lienhypertexte"/>
                <w:noProof/>
              </w:rPr>
              <w:t>1.2.1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645689">
              <w:rPr>
                <w:rStyle w:val="Lienhypertexte"/>
                <w:noProof/>
              </w:rPr>
              <w:t>Titre 1.1.1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_Toc337556868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515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373D" w:rsidRDefault="00CB373D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37556869" w:history="1">
            <w:r w:rsidRPr="00645689">
              <w:rPr>
                <w:rStyle w:val="Lienhypertexte"/>
                <w:noProof/>
              </w:rPr>
              <w:t>2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645689">
              <w:rPr>
                <w:rStyle w:val="Lienhypertexte"/>
                <w:noProof/>
              </w:rPr>
              <w:t>Management du module IHM Grille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_Toc337556869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515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373D" w:rsidRDefault="00CB373D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37556870" w:history="1">
            <w:r w:rsidRPr="00645689">
              <w:rPr>
                <w:rStyle w:val="Lienhypertexte"/>
                <w:noProof/>
              </w:rPr>
              <w:t>2.1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645689">
              <w:rPr>
                <w:rStyle w:val="Lienhypertexte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_Toc337556870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515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373D" w:rsidRDefault="00CB373D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37556871" w:history="1">
            <w:r w:rsidRPr="00645689">
              <w:rPr>
                <w:rStyle w:val="Lienhypertexte"/>
                <w:noProof/>
              </w:rPr>
              <w:t>2.2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645689">
              <w:rPr>
                <w:rStyle w:val="Lienhypertexte"/>
                <w:noProof/>
              </w:rPr>
              <w:t>Découpage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_Toc337556871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515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373D" w:rsidRDefault="00CB373D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37556872" w:history="1">
            <w:r w:rsidRPr="00645689">
              <w:rPr>
                <w:rStyle w:val="Lienhypertexte"/>
                <w:noProof/>
              </w:rPr>
              <w:t>2.3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645689">
              <w:rPr>
                <w:rStyle w:val="Lienhypertexte"/>
                <w:noProof/>
              </w:rPr>
              <w:t>Estimation des charges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_Toc337556872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515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373D" w:rsidRDefault="00CB373D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37556873" w:history="1">
            <w:r w:rsidRPr="00645689">
              <w:rPr>
                <w:rStyle w:val="Lienhypertexte"/>
                <w:noProof/>
              </w:rPr>
              <w:t>2.4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645689">
              <w:rPr>
                <w:rStyle w:val="Lienhypertexte"/>
                <w:noProof/>
              </w:rPr>
              <w:t>Planification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_Toc337556873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515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373D" w:rsidRDefault="00CB373D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37556874" w:history="1">
            <w:r w:rsidRPr="00645689">
              <w:rPr>
                <w:rStyle w:val="Lienhypertexte"/>
                <w:noProof/>
              </w:rPr>
              <w:t>2.5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645689">
              <w:rPr>
                <w:rStyle w:val="Lienhypertexte"/>
                <w:noProof/>
              </w:rPr>
              <w:t>Déroulement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_Toc337556874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515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373D" w:rsidRDefault="00CB373D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37556875" w:history="1">
            <w:r w:rsidRPr="00645689">
              <w:rPr>
                <w:rStyle w:val="Lienhypertexte"/>
                <w:noProof/>
              </w:rPr>
              <w:t>2.6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645689">
              <w:rPr>
                <w:rStyle w:val="Lienhypertexte"/>
                <w:noProof/>
              </w:rPr>
              <w:t>Analyse de risque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_Toc337556875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515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373D" w:rsidRDefault="00CB373D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37556876" w:history="1">
            <w:r w:rsidRPr="00645689">
              <w:rPr>
                <w:rStyle w:val="Lienhypertexte"/>
                <w:noProof/>
              </w:rPr>
              <w:t>2.7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645689">
              <w:rPr>
                <w:rStyle w:val="Lienhypertexte"/>
                <w:noProof/>
              </w:rPr>
              <w:t>Fiches de travail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_Toc337556876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515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373D" w:rsidRDefault="00CB373D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37556877" w:history="1">
            <w:r w:rsidRPr="00645689">
              <w:rPr>
                <w:rStyle w:val="Lienhypertexte"/>
                <w:noProof/>
              </w:rPr>
              <w:t>2.7.1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645689">
              <w:rPr>
                <w:rStyle w:val="Lienhypertexte"/>
                <w:noProof/>
              </w:rPr>
              <w:t>Monsieur X  : Directeur de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_Toc337556877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515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373D" w:rsidRDefault="00CB373D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37556878" w:history="1">
            <w:r w:rsidRPr="00645689">
              <w:rPr>
                <w:rStyle w:val="Lienhypertexte"/>
                <w:noProof/>
              </w:rPr>
              <w:t>2.7.2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645689">
              <w:rPr>
                <w:rStyle w:val="Lienhypertexte"/>
                <w:noProof/>
              </w:rPr>
              <w:t>Monsieur X : 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_Toc337556878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515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373D" w:rsidRDefault="00CB373D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37556879" w:history="1">
            <w:r w:rsidRPr="00645689">
              <w:rPr>
                <w:rStyle w:val="Lienhypertexte"/>
                <w:noProof/>
              </w:rPr>
              <w:t>2.7.3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645689">
              <w:rPr>
                <w:rStyle w:val="Lienhypertexte"/>
                <w:noProof/>
              </w:rPr>
              <w:t>Monsieur X : Chef conception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_Toc337556879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515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373D" w:rsidRDefault="00CB373D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37556880" w:history="1">
            <w:r w:rsidRPr="00645689">
              <w:rPr>
                <w:rStyle w:val="Lienhypertexte"/>
                <w:noProof/>
              </w:rPr>
              <w:t>2.7.4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645689">
              <w:rPr>
                <w:rStyle w:val="Lienhypertexte"/>
                <w:noProof/>
              </w:rPr>
              <w:t>Monsieur X : Responsable développement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_Toc337556880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515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373D" w:rsidRDefault="00CB373D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37556881" w:history="1">
            <w:r w:rsidRPr="00645689">
              <w:rPr>
                <w:rStyle w:val="Lienhypertexte"/>
                <w:noProof/>
              </w:rPr>
              <w:t>2.7.5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645689">
              <w:rPr>
                <w:rStyle w:val="Lienhypertexte"/>
                <w:noProof/>
              </w:rPr>
              <w:t>Monsieur X : Chef qualité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_Toc337556881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515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373D" w:rsidRDefault="00CB373D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37556882" w:history="1">
            <w:r w:rsidRPr="00645689">
              <w:rPr>
                <w:rStyle w:val="Lienhypertexte"/>
                <w:noProof/>
              </w:rPr>
              <w:t>2.7.6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645689">
              <w:rPr>
                <w:rStyle w:val="Lienhypertexte"/>
                <w:noProof/>
              </w:rPr>
              <w:t>Monsieur X : Responsable d’études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_Toc337556882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515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373D" w:rsidRDefault="00CB373D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37556883" w:history="1">
            <w:r w:rsidRPr="00645689">
              <w:rPr>
                <w:rStyle w:val="Lienhypertexte"/>
                <w:noProof/>
              </w:rPr>
              <w:t>2.8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645689">
              <w:rPr>
                <w:rStyle w:val="Lienhypertexte"/>
                <w:noProof/>
              </w:rPr>
              <w:t>Bilan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_Toc337556883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515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373D" w:rsidRDefault="00CB373D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37556884" w:history="1">
            <w:r w:rsidRPr="00645689">
              <w:rPr>
                <w:rStyle w:val="Lienhypertexte"/>
                <w:noProof/>
              </w:rPr>
              <w:t>3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645689">
              <w:rPr>
                <w:rStyle w:val="Lienhypertexte"/>
                <w:noProof/>
              </w:rPr>
              <w:t>Management du module IHM Connexion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_Toc337556884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515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373D" w:rsidRDefault="00CB373D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37556885" w:history="1">
            <w:r w:rsidRPr="00645689">
              <w:rPr>
                <w:rStyle w:val="Lienhypertexte"/>
                <w:noProof/>
              </w:rPr>
              <w:t>3.1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645689">
              <w:rPr>
                <w:rStyle w:val="Lienhypertexte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_Toc337556885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515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373D" w:rsidRDefault="00CB373D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37556886" w:history="1">
            <w:r w:rsidRPr="00645689">
              <w:rPr>
                <w:rStyle w:val="Lienhypertexte"/>
                <w:noProof/>
              </w:rPr>
              <w:t>3.2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645689">
              <w:rPr>
                <w:rStyle w:val="Lienhypertexte"/>
                <w:noProof/>
              </w:rPr>
              <w:t>Découpage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_Toc337556886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515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373D" w:rsidRDefault="00CB373D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37556887" w:history="1">
            <w:r w:rsidRPr="00645689">
              <w:rPr>
                <w:rStyle w:val="Lienhypertexte"/>
                <w:noProof/>
              </w:rPr>
              <w:t>3.3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645689">
              <w:rPr>
                <w:rStyle w:val="Lienhypertexte"/>
                <w:noProof/>
              </w:rPr>
              <w:t>Estimation des charges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_Toc337556887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515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373D" w:rsidRDefault="00CB373D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37556888" w:history="1">
            <w:r w:rsidRPr="00645689">
              <w:rPr>
                <w:rStyle w:val="Lienhypertexte"/>
                <w:noProof/>
              </w:rPr>
              <w:t>3.4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645689">
              <w:rPr>
                <w:rStyle w:val="Lienhypertexte"/>
                <w:noProof/>
              </w:rPr>
              <w:t>Planification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_Toc337556888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515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373D" w:rsidRDefault="00CB373D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37556889" w:history="1">
            <w:r w:rsidRPr="00645689">
              <w:rPr>
                <w:rStyle w:val="Lienhypertexte"/>
                <w:noProof/>
              </w:rPr>
              <w:t>3.5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645689">
              <w:rPr>
                <w:rStyle w:val="Lienhypertexte"/>
                <w:noProof/>
              </w:rPr>
              <w:t>Déroulement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_Toc337556889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515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373D" w:rsidRDefault="00CB373D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37556890" w:history="1">
            <w:r w:rsidRPr="00645689">
              <w:rPr>
                <w:rStyle w:val="Lienhypertexte"/>
                <w:noProof/>
              </w:rPr>
              <w:t>3.6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645689">
              <w:rPr>
                <w:rStyle w:val="Lienhypertexte"/>
                <w:noProof/>
              </w:rPr>
              <w:t>Analyse de risque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_Toc337556890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515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373D" w:rsidRDefault="00CB373D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37556891" w:history="1">
            <w:r w:rsidRPr="00645689">
              <w:rPr>
                <w:rStyle w:val="Lienhypertexte"/>
                <w:noProof/>
              </w:rPr>
              <w:t>3.7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645689">
              <w:rPr>
                <w:rStyle w:val="Lienhypertexte"/>
                <w:noProof/>
              </w:rPr>
              <w:t>Fiches de travail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_Toc337556891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515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373D" w:rsidRDefault="00CB373D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37556892" w:history="1">
            <w:r w:rsidRPr="00645689">
              <w:rPr>
                <w:rStyle w:val="Lienhypertexte"/>
                <w:noProof/>
              </w:rPr>
              <w:t>3.7.1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645689">
              <w:rPr>
                <w:rStyle w:val="Lienhypertexte"/>
                <w:noProof/>
              </w:rPr>
              <w:t>Monsieur X  : Directeur de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_Toc337556892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515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373D" w:rsidRDefault="00CB373D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37556893" w:history="1">
            <w:r w:rsidRPr="00645689">
              <w:rPr>
                <w:rStyle w:val="Lienhypertexte"/>
                <w:noProof/>
              </w:rPr>
              <w:t>3.7.2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645689">
              <w:rPr>
                <w:rStyle w:val="Lienhypertexte"/>
                <w:noProof/>
              </w:rPr>
              <w:t>Monsieur X : 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_Toc337556893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515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373D" w:rsidRDefault="00CB373D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37556894" w:history="1">
            <w:r w:rsidRPr="00645689">
              <w:rPr>
                <w:rStyle w:val="Lienhypertexte"/>
                <w:noProof/>
              </w:rPr>
              <w:t>3.7.3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645689">
              <w:rPr>
                <w:rStyle w:val="Lienhypertexte"/>
                <w:noProof/>
              </w:rPr>
              <w:t>Monsieur X : Chef conception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_Toc337556894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515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373D" w:rsidRDefault="00CB373D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37556895" w:history="1">
            <w:r w:rsidRPr="00645689">
              <w:rPr>
                <w:rStyle w:val="Lienhypertexte"/>
                <w:noProof/>
              </w:rPr>
              <w:t>3.7.4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645689">
              <w:rPr>
                <w:rStyle w:val="Lienhypertexte"/>
                <w:noProof/>
              </w:rPr>
              <w:t>Monsieur X : Responsable développement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_Toc337556895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515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373D" w:rsidRDefault="00CB373D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37556896" w:history="1">
            <w:r w:rsidRPr="00645689">
              <w:rPr>
                <w:rStyle w:val="Lienhypertexte"/>
                <w:noProof/>
              </w:rPr>
              <w:t>3.7.5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645689">
              <w:rPr>
                <w:rStyle w:val="Lienhypertexte"/>
                <w:noProof/>
              </w:rPr>
              <w:t>Monsieur X : Chef qualité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_Toc337556896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515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373D" w:rsidRDefault="00CB373D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37556897" w:history="1">
            <w:r w:rsidRPr="00645689">
              <w:rPr>
                <w:rStyle w:val="Lienhypertexte"/>
                <w:noProof/>
              </w:rPr>
              <w:t>3.7.6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645689">
              <w:rPr>
                <w:rStyle w:val="Lienhypertexte"/>
                <w:noProof/>
              </w:rPr>
              <w:t>Monsieur X : Responsable d’études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_Toc337556897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515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373D" w:rsidRDefault="00CB373D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37556898" w:history="1">
            <w:r w:rsidRPr="00645689">
              <w:rPr>
                <w:rStyle w:val="Lienhypertexte"/>
                <w:noProof/>
              </w:rPr>
              <w:t>3.8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645689">
              <w:rPr>
                <w:rStyle w:val="Lienhypertexte"/>
                <w:noProof/>
              </w:rPr>
              <w:t>Bilan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_Toc337556898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515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373D" w:rsidRDefault="00CB373D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37556899" w:history="1">
            <w:r w:rsidRPr="00645689">
              <w:rPr>
                <w:rStyle w:val="Lienhypertexte"/>
                <w:noProof/>
              </w:rPr>
              <w:t>4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645689">
              <w:rPr>
                <w:rStyle w:val="Lienhypertexte"/>
                <w:noProof/>
              </w:rPr>
              <w:t>Management du module Gestion de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_Toc337556899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515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373D" w:rsidRDefault="00CB373D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37556900" w:history="1">
            <w:r w:rsidRPr="00645689">
              <w:rPr>
                <w:rStyle w:val="Lienhypertexte"/>
                <w:noProof/>
              </w:rPr>
              <w:t>4.1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645689">
              <w:rPr>
                <w:rStyle w:val="Lienhypertexte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_Toc337556900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515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373D" w:rsidRDefault="00CB373D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37556901" w:history="1">
            <w:r w:rsidRPr="00645689">
              <w:rPr>
                <w:rStyle w:val="Lienhypertexte"/>
                <w:noProof/>
              </w:rPr>
              <w:t>4.2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645689">
              <w:rPr>
                <w:rStyle w:val="Lienhypertexte"/>
                <w:noProof/>
              </w:rPr>
              <w:t>Découpage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_Toc337556901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515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373D" w:rsidRDefault="00CB373D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37556902" w:history="1">
            <w:r w:rsidRPr="00645689">
              <w:rPr>
                <w:rStyle w:val="Lienhypertexte"/>
                <w:noProof/>
              </w:rPr>
              <w:t>4.3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645689">
              <w:rPr>
                <w:rStyle w:val="Lienhypertexte"/>
                <w:noProof/>
              </w:rPr>
              <w:t>Estimation des charges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_Toc337556902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515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373D" w:rsidRDefault="00CB373D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37556903" w:history="1">
            <w:r w:rsidRPr="00645689">
              <w:rPr>
                <w:rStyle w:val="Lienhypertexte"/>
                <w:noProof/>
              </w:rPr>
              <w:t>4.4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645689">
              <w:rPr>
                <w:rStyle w:val="Lienhypertexte"/>
                <w:noProof/>
              </w:rPr>
              <w:t>Planification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_Toc337556903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515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373D" w:rsidRDefault="00CB373D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37556904" w:history="1">
            <w:r w:rsidRPr="00645689">
              <w:rPr>
                <w:rStyle w:val="Lienhypertexte"/>
                <w:noProof/>
              </w:rPr>
              <w:t>4.5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645689">
              <w:rPr>
                <w:rStyle w:val="Lienhypertexte"/>
                <w:noProof/>
              </w:rPr>
              <w:t>Déroulement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_Toc337556904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515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373D" w:rsidRDefault="00CB373D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37556905" w:history="1">
            <w:r w:rsidRPr="00645689">
              <w:rPr>
                <w:rStyle w:val="Lienhypertexte"/>
                <w:noProof/>
              </w:rPr>
              <w:t>4.6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645689">
              <w:rPr>
                <w:rStyle w:val="Lienhypertexte"/>
                <w:noProof/>
              </w:rPr>
              <w:t>Analyse de risque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_Toc337556905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515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373D" w:rsidRDefault="00CB373D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37556906" w:history="1">
            <w:r w:rsidRPr="00645689">
              <w:rPr>
                <w:rStyle w:val="Lienhypertexte"/>
                <w:noProof/>
              </w:rPr>
              <w:t>4.7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645689">
              <w:rPr>
                <w:rStyle w:val="Lienhypertexte"/>
                <w:noProof/>
              </w:rPr>
              <w:t>Fiches de travail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_Toc337556906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515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373D" w:rsidRDefault="00CB373D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37556907" w:history="1">
            <w:r w:rsidRPr="00645689">
              <w:rPr>
                <w:rStyle w:val="Lienhypertexte"/>
                <w:noProof/>
              </w:rPr>
              <w:t>4.7.1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645689">
              <w:rPr>
                <w:rStyle w:val="Lienhypertexte"/>
                <w:noProof/>
              </w:rPr>
              <w:t>Monsieur X  : Directeur de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_Toc337556907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515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373D" w:rsidRDefault="00CB373D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37556908" w:history="1">
            <w:r w:rsidRPr="00645689">
              <w:rPr>
                <w:rStyle w:val="Lienhypertexte"/>
                <w:noProof/>
              </w:rPr>
              <w:t>4.7.2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645689">
              <w:rPr>
                <w:rStyle w:val="Lienhypertexte"/>
                <w:noProof/>
              </w:rPr>
              <w:t>Monsieur X : 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_Toc337556908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515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373D" w:rsidRDefault="00CB373D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37556909" w:history="1">
            <w:r w:rsidRPr="00645689">
              <w:rPr>
                <w:rStyle w:val="Lienhypertexte"/>
                <w:noProof/>
              </w:rPr>
              <w:t>4.7.3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645689">
              <w:rPr>
                <w:rStyle w:val="Lienhypertexte"/>
                <w:noProof/>
              </w:rPr>
              <w:t>Monsieur X : Chef conception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_Toc337556909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515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373D" w:rsidRDefault="00CB373D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37556910" w:history="1">
            <w:r w:rsidRPr="00645689">
              <w:rPr>
                <w:rStyle w:val="Lienhypertexte"/>
                <w:noProof/>
              </w:rPr>
              <w:t>4.7.4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645689">
              <w:rPr>
                <w:rStyle w:val="Lienhypertexte"/>
                <w:noProof/>
              </w:rPr>
              <w:t>Monsieur X : Responsable développement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_Toc337556910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515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373D" w:rsidRDefault="00CB373D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37556911" w:history="1">
            <w:r w:rsidRPr="00645689">
              <w:rPr>
                <w:rStyle w:val="Lienhypertexte"/>
                <w:noProof/>
              </w:rPr>
              <w:t>4.7.5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645689">
              <w:rPr>
                <w:rStyle w:val="Lienhypertexte"/>
                <w:noProof/>
              </w:rPr>
              <w:t>Monsieur X : Chef qualité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_Toc337556911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515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373D" w:rsidRDefault="00CB373D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37556912" w:history="1">
            <w:r w:rsidRPr="00645689">
              <w:rPr>
                <w:rStyle w:val="Lienhypertexte"/>
                <w:noProof/>
              </w:rPr>
              <w:t>4.7.6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645689">
              <w:rPr>
                <w:rStyle w:val="Lienhypertexte"/>
                <w:noProof/>
              </w:rPr>
              <w:t>Monsieur X : Responsable d’études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_Toc337556912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515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373D" w:rsidRDefault="00CB373D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37556913" w:history="1">
            <w:r w:rsidRPr="00645689">
              <w:rPr>
                <w:rStyle w:val="Lienhypertexte"/>
                <w:noProof/>
              </w:rPr>
              <w:t>4.8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645689">
              <w:rPr>
                <w:rStyle w:val="Lienhypertexte"/>
                <w:noProof/>
              </w:rPr>
              <w:t>Bilan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_Toc337556913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515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373D" w:rsidRDefault="00CB373D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37556914" w:history="1">
            <w:r w:rsidRPr="00645689">
              <w:rPr>
                <w:rStyle w:val="Lienhypertexte"/>
                <w:noProof/>
              </w:rPr>
              <w:t>5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645689">
              <w:rPr>
                <w:rStyle w:val="Lienhypertexte"/>
                <w:noProof/>
              </w:rPr>
              <w:t>Management du module Communication et Traitement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_Toc337556914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515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373D" w:rsidRDefault="00CB373D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37556915" w:history="1">
            <w:r w:rsidRPr="00645689">
              <w:rPr>
                <w:rStyle w:val="Lienhypertexte"/>
                <w:noProof/>
              </w:rPr>
              <w:t>5.1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645689">
              <w:rPr>
                <w:rStyle w:val="Lienhypertexte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_Toc337556915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515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373D" w:rsidRDefault="00CB373D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37556916" w:history="1">
            <w:r w:rsidRPr="00645689">
              <w:rPr>
                <w:rStyle w:val="Lienhypertexte"/>
                <w:noProof/>
              </w:rPr>
              <w:t>5.2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645689">
              <w:rPr>
                <w:rStyle w:val="Lienhypertexte"/>
                <w:noProof/>
              </w:rPr>
              <w:t>Découpage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_Toc337556916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515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373D" w:rsidRDefault="00CB373D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37556917" w:history="1">
            <w:r w:rsidRPr="00645689">
              <w:rPr>
                <w:rStyle w:val="Lienhypertexte"/>
                <w:noProof/>
              </w:rPr>
              <w:t>5.3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645689">
              <w:rPr>
                <w:rStyle w:val="Lienhypertexte"/>
                <w:noProof/>
              </w:rPr>
              <w:t>Estimation des charges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_Toc337556917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515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373D" w:rsidRDefault="00CB373D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37556918" w:history="1">
            <w:r w:rsidRPr="00645689">
              <w:rPr>
                <w:rStyle w:val="Lienhypertexte"/>
                <w:noProof/>
              </w:rPr>
              <w:t>5.4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645689">
              <w:rPr>
                <w:rStyle w:val="Lienhypertexte"/>
                <w:noProof/>
              </w:rPr>
              <w:t>Planification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_Toc337556918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515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373D" w:rsidRDefault="00CB373D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37556919" w:history="1">
            <w:r w:rsidRPr="00645689">
              <w:rPr>
                <w:rStyle w:val="Lienhypertexte"/>
                <w:noProof/>
              </w:rPr>
              <w:t>5.5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645689">
              <w:rPr>
                <w:rStyle w:val="Lienhypertexte"/>
                <w:noProof/>
              </w:rPr>
              <w:t>Déroulement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_Toc337556919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515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373D" w:rsidRDefault="00CB373D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37556920" w:history="1">
            <w:r w:rsidRPr="00645689">
              <w:rPr>
                <w:rStyle w:val="Lienhypertexte"/>
                <w:noProof/>
              </w:rPr>
              <w:t>5.6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645689">
              <w:rPr>
                <w:rStyle w:val="Lienhypertexte"/>
                <w:noProof/>
              </w:rPr>
              <w:t>Analyse de risque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_Toc337556920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515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373D" w:rsidRDefault="00CB373D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37556921" w:history="1">
            <w:r w:rsidRPr="00645689">
              <w:rPr>
                <w:rStyle w:val="Lienhypertexte"/>
                <w:noProof/>
              </w:rPr>
              <w:t>5.7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645689">
              <w:rPr>
                <w:rStyle w:val="Lienhypertexte"/>
                <w:noProof/>
              </w:rPr>
              <w:t>Fiches de travail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_Toc337556921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515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373D" w:rsidRDefault="00CB373D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37556922" w:history="1">
            <w:r w:rsidRPr="00645689">
              <w:rPr>
                <w:rStyle w:val="Lienhypertexte"/>
                <w:noProof/>
              </w:rPr>
              <w:t>5.7.1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645689">
              <w:rPr>
                <w:rStyle w:val="Lienhypertexte"/>
                <w:noProof/>
              </w:rPr>
              <w:t>Monsieur X  : Directeur de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_Toc337556922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515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373D" w:rsidRDefault="00CB373D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37556923" w:history="1">
            <w:r w:rsidRPr="00645689">
              <w:rPr>
                <w:rStyle w:val="Lienhypertexte"/>
                <w:noProof/>
              </w:rPr>
              <w:t>5.7.2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645689">
              <w:rPr>
                <w:rStyle w:val="Lienhypertexte"/>
                <w:noProof/>
              </w:rPr>
              <w:t>Monsieur X : 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_Toc337556923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515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373D" w:rsidRDefault="00CB373D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37556924" w:history="1">
            <w:r w:rsidRPr="00645689">
              <w:rPr>
                <w:rStyle w:val="Lienhypertexte"/>
                <w:noProof/>
              </w:rPr>
              <w:t>5.7.3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645689">
              <w:rPr>
                <w:rStyle w:val="Lienhypertexte"/>
                <w:noProof/>
              </w:rPr>
              <w:t>Monsieur X : Chef conception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_Toc337556924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515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373D" w:rsidRDefault="00CB373D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37556925" w:history="1">
            <w:r w:rsidRPr="00645689">
              <w:rPr>
                <w:rStyle w:val="Lienhypertexte"/>
                <w:noProof/>
              </w:rPr>
              <w:t>5.7.4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645689">
              <w:rPr>
                <w:rStyle w:val="Lienhypertexte"/>
                <w:noProof/>
              </w:rPr>
              <w:t>Monsieur X : Responsable développement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_Toc337556925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515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373D" w:rsidRDefault="00CB373D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37556926" w:history="1">
            <w:r w:rsidRPr="00645689">
              <w:rPr>
                <w:rStyle w:val="Lienhypertexte"/>
                <w:noProof/>
              </w:rPr>
              <w:t>5.7.5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645689">
              <w:rPr>
                <w:rStyle w:val="Lienhypertexte"/>
                <w:noProof/>
              </w:rPr>
              <w:t>Monsieur X : Chef qualité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_Toc337556926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515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373D" w:rsidRDefault="00CB373D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37556927" w:history="1">
            <w:r w:rsidRPr="00645689">
              <w:rPr>
                <w:rStyle w:val="Lienhypertexte"/>
                <w:noProof/>
              </w:rPr>
              <w:t>5.7.6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645689">
              <w:rPr>
                <w:rStyle w:val="Lienhypertexte"/>
                <w:noProof/>
              </w:rPr>
              <w:t>Monsieur X : Responsable d’études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_Toc337556927 \h </w:instrText>
            </w:r>
            <w:r>
              <w:rPr>
                <w:noProof/>
                <w:webHidden/>
              </w:rPr>
              <w:fldChar w:fldCharType="separate"/>
            </w:r>
            <w:r w:rsidR="00F95155">
              <w:rPr>
                <w:b/>
                <w:bCs/>
                <w:noProof/>
                <w:webHidden/>
              </w:rPr>
              <w:t>Erreur ! Signet non défini.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373D" w:rsidRDefault="00CB373D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37556928" w:history="1">
            <w:r w:rsidRPr="00645689">
              <w:rPr>
                <w:rStyle w:val="Lienhypertexte"/>
                <w:noProof/>
              </w:rPr>
              <w:t>5.8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645689">
              <w:rPr>
                <w:rStyle w:val="Lienhypertexte"/>
                <w:noProof/>
              </w:rPr>
              <w:t>Bilan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_Toc337556928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515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4E67" w:rsidRDefault="00DA177D">
          <w:r w:rsidRPr="00954E67">
            <w:rPr>
              <w:sz w:val="28"/>
              <w:szCs w:val="28"/>
            </w:rPr>
            <w:fldChar w:fldCharType="end"/>
          </w:r>
          <w:commentRangeEnd w:id="1"/>
          <w:r w:rsidR="00954E67">
            <w:rPr>
              <w:rStyle w:val="Marquedecommentaire"/>
            </w:rPr>
            <w:commentReference w:id="1"/>
          </w:r>
        </w:p>
        <w:p w:rsidR="00954E67" w:rsidRDefault="00954E67">
          <w:r>
            <w:br w:type="page"/>
          </w:r>
        </w:p>
      </w:sdtContent>
    </w:sdt>
    <w:p w:rsidR="008C4DE1" w:rsidRPr="008C4DE1" w:rsidRDefault="00396610" w:rsidP="008C4DE1">
      <w:pPr>
        <w:pStyle w:val="Titre1"/>
      </w:pPr>
      <w:bookmarkStart w:id="2" w:name="_Toc337556865"/>
      <w:r>
        <w:lastRenderedPageBreak/>
        <w:t>Un unique projet : ChessP2P</w:t>
      </w:r>
      <w:bookmarkEnd w:id="2"/>
    </w:p>
    <w:p w:rsidR="008C4DE1" w:rsidRPr="00D93E53" w:rsidRDefault="008C4DE1" w:rsidP="00D93E53"/>
    <w:p w:rsidR="00E5775C" w:rsidRDefault="00396610" w:rsidP="00E5775C">
      <w:pPr>
        <w:pStyle w:val="Titre2"/>
      </w:pPr>
      <w:bookmarkStart w:id="3" w:name="_Toc337556866"/>
      <w:r>
        <w:t>Organigramme de l’équipe</w:t>
      </w:r>
      <w:bookmarkEnd w:id="3"/>
    </w:p>
    <w:p w:rsidR="00FE4BC0" w:rsidRDefault="00FE4BC0">
      <w:r>
        <w:br w:type="page"/>
      </w:r>
    </w:p>
    <w:p w:rsidR="00396610" w:rsidRDefault="00FE4BC0" w:rsidP="00396610">
      <w:pPr>
        <w:pStyle w:val="Titre2"/>
      </w:pPr>
      <w:bookmarkStart w:id="4" w:name="_Toc337556867"/>
      <w:r>
        <w:lastRenderedPageBreak/>
        <w:t>Actions qualités</w:t>
      </w:r>
      <w:bookmarkEnd w:id="4"/>
    </w:p>
    <w:p w:rsidR="00167054" w:rsidRDefault="00533098" w:rsidP="00533098">
      <w:pPr>
        <w:pStyle w:val="Paragraphedeliste"/>
        <w:numPr>
          <w:ilvl w:val="0"/>
          <w:numId w:val="10"/>
        </w:numPr>
      </w:pPr>
      <w:r>
        <w:t>Les Chefs qualité</w:t>
      </w:r>
    </w:p>
    <w:p w:rsidR="00167054" w:rsidRPr="00396610" w:rsidRDefault="00167054" w:rsidP="00167054">
      <w:pPr>
        <w:pStyle w:val="Titre3"/>
      </w:pPr>
      <w:bookmarkStart w:id="5" w:name="_Toc337556868"/>
      <w:r w:rsidRPr="00396610">
        <w:t>Titre 1.1.1</w:t>
      </w:r>
      <w:bookmarkEnd w:id="5"/>
    </w:p>
    <w:p w:rsidR="00167054" w:rsidRDefault="00167054">
      <w:r>
        <w:br w:type="page"/>
      </w:r>
    </w:p>
    <w:p w:rsidR="00167054" w:rsidRDefault="00167054" w:rsidP="00167054">
      <w:pPr>
        <w:pStyle w:val="Titre2"/>
      </w:pPr>
      <w:r>
        <w:lastRenderedPageBreak/>
        <w:t>Bilan global de la gestion du projet</w:t>
      </w:r>
    </w:p>
    <w:p w:rsidR="00167054" w:rsidRPr="00167054" w:rsidRDefault="00167054" w:rsidP="00167054"/>
    <w:p w:rsidR="00FE4BC0" w:rsidRDefault="00FE4BC0">
      <w:r>
        <w:br w:type="page"/>
      </w:r>
    </w:p>
    <w:p w:rsidR="00396610" w:rsidRPr="008C4DE1" w:rsidRDefault="00396610" w:rsidP="00396610">
      <w:pPr>
        <w:pStyle w:val="Titre1"/>
      </w:pPr>
      <w:bookmarkStart w:id="6" w:name="_Toc337556869"/>
      <w:r>
        <w:lastRenderedPageBreak/>
        <w:t>Management du module IHM Grille</w:t>
      </w:r>
      <w:bookmarkEnd w:id="6"/>
    </w:p>
    <w:p w:rsidR="00E5775C" w:rsidRDefault="00E5775C" w:rsidP="00AB78C1"/>
    <w:p w:rsidR="00396610" w:rsidRPr="00396610" w:rsidRDefault="00396610" w:rsidP="00396610">
      <w:pPr>
        <w:pStyle w:val="Titre2"/>
      </w:pPr>
      <w:bookmarkStart w:id="7" w:name="_Toc337556870"/>
      <w:r>
        <w:t>Introduction</w:t>
      </w:r>
      <w:bookmarkEnd w:id="7"/>
    </w:p>
    <w:p w:rsidR="00396610" w:rsidRDefault="00396610" w:rsidP="00396610">
      <w:pPr>
        <w:pStyle w:val="Titre2"/>
      </w:pPr>
      <w:bookmarkStart w:id="8" w:name="_Toc337556871"/>
      <w:r>
        <w:t>Découpage du projet</w:t>
      </w:r>
      <w:bookmarkEnd w:id="8"/>
    </w:p>
    <w:p w:rsidR="00396610" w:rsidRDefault="00FE4BC0" w:rsidP="00396610">
      <w:pPr>
        <w:pStyle w:val="Titre2"/>
      </w:pPr>
      <w:bookmarkStart w:id="9" w:name="_Toc337556872"/>
      <w:r>
        <w:t>Estimation des charges</w:t>
      </w:r>
      <w:bookmarkEnd w:id="9"/>
    </w:p>
    <w:p w:rsidR="00396610" w:rsidRDefault="00FE4BC0" w:rsidP="00396610">
      <w:pPr>
        <w:pStyle w:val="Titre2"/>
      </w:pPr>
      <w:bookmarkStart w:id="10" w:name="_Toc337556873"/>
      <w:r>
        <w:t>Planification</w:t>
      </w:r>
      <w:bookmarkEnd w:id="10"/>
    </w:p>
    <w:p w:rsidR="00533098" w:rsidRDefault="00533098" w:rsidP="00533098">
      <w:pPr>
        <w:pStyle w:val="Titre3"/>
      </w:pPr>
      <w:r>
        <w:t>Diagramme d’ordonnancement</w:t>
      </w:r>
    </w:p>
    <w:p w:rsidR="00533098" w:rsidRDefault="00533098" w:rsidP="00533098"/>
    <w:p w:rsidR="00533098" w:rsidRPr="00396610" w:rsidRDefault="00533098" w:rsidP="00533098">
      <w:pPr>
        <w:pStyle w:val="Titre3"/>
      </w:pPr>
      <w:r>
        <w:t>Diagramme de Gantt</w:t>
      </w:r>
    </w:p>
    <w:p w:rsidR="00533098" w:rsidRPr="00533098" w:rsidRDefault="00533098" w:rsidP="00533098"/>
    <w:p w:rsidR="00396610" w:rsidRDefault="00FE4BC0" w:rsidP="00396610">
      <w:pPr>
        <w:pStyle w:val="Titre2"/>
      </w:pPr>
      <w:bookmarkStart w:id="11" w:name="_Toc337556874"/>
      <w:r>
        <w:t>Déroulement du projet</w:t>
      </w:r>
      <w:bookmarkEnd w:id="11"/>
    </w:p>
    <w:p w:rsidR="00396610" w:rsidRDefault="00FE4BC0" w:rsidP="00396610">
      <w:pPr>
        <w:pStyle w:val="Titre2"/>
      </w:pPr>
      <w:bookmarkStart w:id="12" w:name="_Toc337556875"/>
      <w:r>
        <w:t>Analyse de risque</w:t>
      </w:r>
      <w:bookmarkEnd w:id="12"/>
    </w:p>
    <w:p w:rsidR="00FE4BC0" w:rsidRDefault="00FE4BC0" w:rsidP="00FE4BC0">
      <w:pPr>
        <w:pStyle w:val="Titre2"/>
      </w:pPr>
      <w:bookmarkStart w:id="13" w:name="_Toc337556876"/>
      <w:r>
        <w:t>Fiches de travail</w:t>
      </w:r>
      <w:bookmarkEnd w:id="13"/>
    </w:p>
    <w:p w:rsidR="00FE4BC0" w:rsidRDefault="00FE4BC0" w:rsidP="00FE4BC0"/>
    <w:p w:rsidR="00FE4BC0" w:rsidRPr="00396610" w:rsidRDefault="00FE4BC0" w:rsidP="00FE4BC0">
      <w:pPr>
        <w:pStyle w:val="Titre3"/>
      </w:pPr>
      <w:bookmarkStart w:id="14" w:name="_Toc337556877"/>
      <w:r>
        <w:t xml:space="preserve">Monsieur </w:t>
      </w:r>
      <w:proofErr w:type="gramStart"/>
      <w:r>
        <w:t>X  :</w:t>
      </w:r>
      <w:proofErr w:type="gramEnd"/>
      <w:r>
        <w:t xml:space="preserve"> Directeur de projet</w:t>
      </w:r>
      <w:bookmarkEnd w:id="14"/>
    </w:p>
    <w:p w:rsidR="00FE4BC0" w:rsidRDefault="00FE4BC0" w:rsidP="00FE4BC0">
      <w:pPr>
        <w:pStyle w:val="Titre3"/>
      </w:pPr>
      <w:bookmarkStart w:id="15" w:name="_Toc337556878"/>
      <w:r>
        <w:t>Monsieur X : Manager</w:t>
      </w:r>
      <w:bookmarkEnd w:id="15"/>
    </w:p>
    <w:p w:rsidR="00FE4BC0" w:rsidRDefault="00FE4BC0" w:rsidP="00FE4BC0">
      <w:pPr>
        <w:pStyle w:val="Titre3"/>
      </w:pPr>
      <w:bookmarkStart w:id="16" w:name="_Toc337556879"/>
      <w:r>
        <w:t>Monsieur X : Chef conception</w:t>
      </w:r>
      <w:bookmarkEnd w:id="16"/>
    </w:p>
    <w:p w:rsidR="00FE4BC0" w:rsidRDefault="00FE4BC0" w:rsidP="00FE4BC0">
      <w:pPr>
        <w:pStyle w:val="Titre3"/>
      </w:pPr>
      <w:bookmarkStart w:id="17" w:name="_Toc337556880"/>
      <w:r>
        <w:t>Monsieur X : Responsable développement</w:t>
      </w:r>
      <w:bookmarkEnd w:id="17"/>
    </w:p>
    <w:p w:rsidR="00FE4BC0" w:rsidRDefault="00FE4BC0" w:rsidP="00FE4BC0">
      <w:pPr>
        <w:pStyle w:val="Titre3"/>
      </w:pPr>
      <w:bookmarkStart w:id="18" w:name="_Toc337556881"/>
      <w:r>
        <w:t>Monsieur X : Chef qualité</w:t>
      </w:r>
      <w:bookmarkEnd w:id="18"/>
    </w:p>
    <w:p w:rsidR="00FE4BC0" w:rsidRDefault="00FE4BC0" w:rsidP="00FE4BC0">
      <w:pPr>
        <w:pStyle w:val="Titre3"/>
      </w:pPr>
      <w:bookmarkStart w:id="19" w:name="_Toc337556882"/>
      <w:r>
        <w:t>Monsieur X : Responsable d’études</w:t>
      </w:r>
      <w:bookmarkEnd w:id="19"/>
    </w:p>
    <w:p w:rsidR="00FE4BC0" w:rsidRPr="00FE4BC0" w:rsidRDefault="00FE4BC0" w:rsidP="00FE4BC0"/>
    <w:p w:rsidR="00FE4BC0" w:rsidRDefault="00FE4BC0" w:rsidP="00FE4BC0">
      <w:pPr>
        <w:pStyle w:val="Titre2"/>
      </w:pPr>
      <w:bookmarkStart w:id="20" w:name="_Toc337556883"/>
      <w:r>
        <w:t>Bilan</w:t>
      </w:r>
      <w:bookmarkEnd w:id="20"/>
    </w:p>
    <w:p w:rsidR="00FE4BC0" w:rsidRPr="00FE4BC0" w:rsidRDefault="00FE4BC0" w:rsidP="00FE4BC0"/>
    <w:p w:rsidR="00FE4BC0" w:rsidRPr="00FE4BC0" w:rsidRDefault="00FE4BC0" w:rsidP="00FE4BC0"/>
    <w:p w:rsidR="00FE4BC0" w:rsidRDefault="00FE4BC0"/>
    <w:p w:rsidR="00FE4BC0" w:rsidRPr="008C4DE1" w:rsidRDefault="00FE4BC0" w:rsidP="00FE4BC0">
      <w:pPr>
        <w:pStyle w:val="Titre1"/>
      </w:pPr>
      <w:bookmarkStart w:id="21" w:name="_Toc337556884"/>
      <w:r>
        <w:lastRenderedPageBreak/>
        <w:t>Management du module IHM Connexion</w:t>
      </w:r>
      <w:bookmarkEnd w:id="21"/>
    </w:p>
    <w:p w:rsidR="00FE4BC0" w:rsidRDefault="00FE4BC0" w:rsidP="00FE4BC0"/>
    <w:p w:rsidR="00FE4BC0" w:rsidRPr="00396610" w:rsidRDefault="00FE4BC0" w:rsidP="00FE4BC0">
      <w:pPr>
        <w:pStyle w:val="Titre2"/>
      </w:pPr>
      <w:bookmarkStart w:id="22" w:name="_Toc337556885"/>
      <w:r>
        <w:t>Introduction</w:t>
      </w:r>
      <w:bookmarkEnd w:id="22"/>
    </w:p>
    <w:p w:rsidR="00FE4BC0" w:rsidRDefault="00FE4BC0" w:rsidP="00FE4BC0">
      <w:pPr>
        <w:pStyle w:val="Titre2"/>
      </w:pPr>
      <w:bookmarkStart w:id="23" w:name="_Toc337556886"/>
      <w:r>
        <w:t>Découpage du projet</w:t>
      </w:r>
      <w:bookmarkEnd w:id="23"/>
    </w:p>
    <w:p w:rsidR="00FE4BC0" w:rsidRDefault="00FE4BC0" w:rsidP="00FE4BC0">
      <w:pPr>
        <w:pStyle w:val="Titre2"/>
      </w:pPr>
      <w:bookmarkStart w:id="24" w:name="_Toc337556887"/>
      <w:r>
        <w:t>Estimation des charges</w:t>
      </w:r>
      <w:bookmarkEnd w:id="24"/>
    </w:p>
    <w:p w:rsidR="00FE4BC0" w:rsidRDefault="00FE4BC0" w:rsidP="00FE4BC0">
      <w:pPr>
        <w:pStyle w:val="Titre2"/>
      </w:pPr>
      <w:bookmarkStart w:id="25" w:name="_Toc337556888"/>
      <w:r>
        <w:t>Planification</w:t>
      </w:r>
      <w:bookmarkEnd w:id="25"/>
    </w:p>
    <w:p w:rsidR="00533098" w:rsidRDefault="00533098" w:rsidP="00533098">
      <w:pPr>
        <w:pStyle w:val="Titre3"/>
      </w:pPr>
      <w:r>
        <w:t>Diagramme d’ordonnancement</w:t>
      </w:r>
    </w:p>
    <w:p w:rsidR="00533098" w:rsidRDefault="00533098" w:rsidP="00533098"/>
    <w:p w:rsidR="00533098" w:rsidRPr="00396610" w:rsidRDefault="00533098" w:rsidP="00533098">
      <w:pPr>
        <w:pStyle w:val="Titre3"/>
      </w:pPr>
      <w:r>
        <w:t>Diagramme de Gantt</w:t>
      </w:r>
    </w:p>
    <w:p w:rsidR="00533098" w:rsidRPr="00533098" w:rsidRDefault="00533098" w:rsidP="00533098"/>
    <w:p w:rsidR="00FE4BC0" w:rsidRDefault="00FE4BC0" w:rsidP="00FE4BC0">
      <w:pPr>
        <w:pStyle w:val="Titre2"/>
      </w:pPr>
      <w:bookmarkStart w:id="26" w:name="_Toc337556889"/>
      <w:r>
        <w:t>Déroulement du projet</w:t>
      </w:r>
      <w:bookmarkEnd w:id="26"/>
    </w:p>
    <w:p w:rsidR="00FE4BC0" w:rsidRDefault="00FE4BC0" w:rsidP="00FE4BC0">
      <w:pPr>
        <w:pStyle w:val="Titre2"/>
      </w:pPr>
      <w:bookmarkStart w:id="27" w:name="_Toc337556890"/>
      <w:r>
        <w:t>Analyse de risque</w:t>
      </w:r>
      <w:bookmarkEnd w:id="27"/>
    </w:p>
    <w:p w:rsidR="00FE4BC0" w:rsidRDefault="00FE4BC0" w:rsidP="00FE4BC0">
      <w:pPr>
        <w:pStyle w:val="Titre2"/>
      </w:pPr>
      <w:bookmarkStart w:id="28" w:name="_Toc337556891"/>
      <w:r>
        <w:t>Fiches de travail</w:t>
      </w:r>
      <w:bookmarkEnd w:id="28"/>
    </w:p>
    <w:p w:rsidR="00FE4BC0" w:rsidRDefault="00FE4BC0" w:rsidP="00FE4BC0"/>
    <w:p w:rsidR="00FE4BC0" w:rsidRPr="00396610" w:rsidRDefault="00FE4BC0" w:rsidP="00FE4BC0">
      <w:pPr>
        <w:pStyle w:val="Titre3"/>
      </w:pPr>
      <w:bookmarkStart w:id="29" w:name="_Toc337556892"/>
      <w:r>
        <w:t xml:space="preserve">Monsieur </w:t>
      </w:r>
      <w:proofErr w:type="gramStart"/>
      <w:r>
        <w:t>X  :</w:t>
      </w:r>
      <w:proofErr w:type="gramEnd"/>
      <w:r>
        <w:t xml:space="preserve"> Directeur de projet</w:t>
      </w:r>
      <w:bookmarkEnd w:id="29"/>
    </w:p>
    <w:p w:rsidR="00FE4BC0" w:rsidRDefault="00FE4BC0" w:rsidP="00FE4BC0">
      <w:pPr>
        <w:pStyle w:val="Titre3"/>
      </w:pPr>
      <w:bookmarkStart w:id="30" w:name="_Toc337556893"/>
      <w:r>
        <w:t>Monsieur X : Manager</w:t>
      </w:r>
      <w:bookmarkEnd w:id="30"/>
    </w:p>
    <w:p w:rsidR="00FE4BC0" w:rsidRDefault="00FE4BC0" w:rsidP="00FE4BC0">
      <w:pPr>
        <w:pStyle w:val="Titre3"/>
      </w:pPr>
      <w:bookmarkStart w:id="31" w:name="_Toc337556894"/>
      <w:r>
        <w:t>Monsieur X : Chef conception</w:t>
      </w:r>
      <w:bookmarkEnd w:id="31"/>
    </w:p>
    <w:p w:rsidR="00FE4BC0" w:rsidRDefault="00FE4BC0" w:rsidP="00FE4BC0">
      <w:pPr>
        <w:pStyle w:val="Titre3"/>
      </w:pPr>
      <w:bookmarkStart w:id="32" w:name="_Toc337556895"/>
      <w:r>
        <w:t>Monsieur X : Responsable développement</w:t>
      </w:r>
      <w:bookmarkEnd w:id="32"/>
    </w:p>
    <w:p w:rsidR="00FE4BC0" w:rsidRDefault="00FE4BC0" w:rsidP="00FE4BC0">
      <w:pPr>
        <w:pStyle w:val="Titre3"/>
      </w:pPr>
      <w:bookmarkStart w:id="33" w:name="_Toc337556896"/>
      <w:r>
        <w:t>Monsieur X : Chef qualité</w:t>
      </w:r>
      <w:bookmarkEnd w:id="33"/>
    </w:p>
    <w:p w:rsidR="00FE4BC0" w:rsidRDefault="00FE4BC0" w:rsidP="00FE4BC0">
      <w:pPr>
        <w:pStyle w:val="Titre3"/>
      </w:pPr>
      <w:bookmarkStart w:id="34" w:name="_Toc337556897"/>
      <w:r>
        <w:t>Monsieur X : Responsable d’études</w:t>
      </w:r>
      <w:bookmarkEnd w:id="34"/>
    </w:p>
    <w:p w:rsidR="00FE4BC0" w:rsidRPr="00FE4BC0" w:rsidRDefault="00FE4BC0" w:rsidP="00FE4BC0"/>
    <w:p w:rsidR="00FE4BC0" w:rsidRDefault="00FE4BC0" w:rsidP="00FE4BC0">
      <w:pPr>
        <w:pStyle w:val="Titre2"/>
      </w:pPr>
      <w:bookmarkStart w:id="35" w:name="_Toc337556898"/>
      <w:r>
        <w:t>Bilan</w:t>
      </w:r>
      <w:bookmarkEnd w:id="35"/>
    </w:p>
    <w:p w:rsidR="00FE4BC0" w:rsidRDefault="00FE4BC0">
      <w:r>
        <w:br w:type="page"/>
      </w:r>
    </w:p>
    <w:p w:rsidR="00FE4BC0" w:rsidRPr="008C4DE1" w:rsidRDefault="00FE4BC0" w:rsidP="00FE4BC0">
      <w:pPr>
        <w:pStyle w:val="Titre1"/>
      </w:pPr>
      <w:bookmarkStart w:id="36" w:name="_Toc337556899"/>
      <w:r>
        <w:lastRenderedPageBreak/>
        <w:t>Management du module Gestion de Données</w:t>
      </w:r>
      <w:bookmarkEnd w:id="36"/>
    </w:p>
    <w:p w:rsidR="00FE4BC0" w:rsidRDefault="00FE4BC0" w:rsidP="00FE4BC0"/>
    <w:p w:rsidR="00FE4BC0" w:rsidRPr="00396610" w:rsidRDefault="00FE4BC0" w:rsidP="00FE4BC0">
      <w:pPr>
        <w:pStyle w:val="Titre2"/>
      </w:pPr>
      <w:bookmarkStart w:id="37" w:name="_Toc337556900"/>
      <w:r>
        <w:t>Introduction</w:t>
      </w:r>
      <w:bookmarkEnd w:id="37"/>
    </w:p>
    <w:p w:rsidR="00FE4BC0" w:rsidRDefault="00FE4BC0" w:rsidP="00FE4BC0">
      <w:pPr>
        <w:pStyle w:val="Titre2"/>
      </w:pPr>
      <w:bookmarkStart w:id="38" w:name="_Toc337556901"/>
      <w:r>
        <w:t>Découpage du projet</w:t>
      </w:r>
      <w:bookmarkEnd w:id="38"/>
    </w:p>
    <w:p w:rsidR="00FE4BC0" w:rsidRDefault="00FE4BC0" w:rsidP="00FE4BC0">
      <w:pPr>
        <w:pStyle w:val="Titre2"/>
      </w:pPr>
      <w:bookmarkStart w:id="39" w:name="_Toc337556902"/>
      <w:r>
        <w:t>Estimation des charges</w:t>
      </w:r>
      <w:bookmarkEnd w:id="39"/>
    </w:p>
    <w:p w:rsidR="00FE4BC0" w:rsidRDefault="00FE4BC0" w:rsidP="00FE4BC0">
      <w:pPr>
        <w:pStyle w:val="Titre2"/>
      </w:pPr>
      <w:bookmarkStart w:id="40" w:name="_Toc337556903"/>
      <w:r>
        <w:t>Planification</w:t>
      </w:r>
      <w:bookmarkEnd w:id="40"/>
    </w:p>
    <w:p w:rsidR="00533098" w:rsidRDefault="00533098" w:rsidP="00533098">
      <w:pPr>
        <w:pStyle w:val="Titre3"/>
      </w:pPr>
      <w:r>
        <w:t>Diagramme d’ordonnancement</w:t>
      </w:r>
    </w:p>
    <w:p w:rsidR="00533098" w:rsidRDefault="00533098" w:rsidP="00533098"/>
    <w:p w:rsidR="00533098" w:rsidRPr="00533098" w:rsidRDefault="00533098" w:rsidP="00533098">
      <w:pPr>
        <w:pStyle w:val="Titre3"/>
      </w:pPr>
      <w:r>
        <w:t>Diagramme de Gantt</w:t>
      </w:r>
    </w:p>
    <w:p w:rsidR="00FE4BC0" w:rsidRDefault="00FE4BC0" w:rsidP="00FE4BC0">
      <w:pPr>
        <w:pStyle w:val="Titre2"/>
      </w:pPr>
      <w:bookmarkStart w:id="41" w:name="_Toc337556904"/>
      <w:r>
        <w:t>Déroulement du projet</w:t>
      </w:r>
      <w:bookmarkEnd w:id="41"/>
    </w:p>
    <w:p w:rsidR="00FE4BC0" w:rsidRDefault="00FE4BC0" w:rsidP="00FE4BC0">
      <w:pPr>
        <w:pStyle w:val="Titre2"/>
      </w:pPr>
      <w:bookmarkStart w:id="42" w:name="_Toc337556905"/>
      <w:r>
        <w:t>Analyse de risque</w:t>
      </w:r>
      <w:bookmarkEnd w:id="42"/>
    </w:p>
    <w:p w:rsidR="00FE4BC0" w:rsidRDefault="00FE4BC0" w:rsidP="00FE4BC0">
      <w:pPr>
        <w:pStyle w:val="Titre2"/>
      </w:pPr>
      <w:bookmarkStart w:id="43" w:name="_Toc337556906"/>
      <w:r>
        <w:t>Fiches de travail</w:t>
      </w:r>
      <w:bookmarkEnd w:id="43"/>
    </w:p>
    <w:p w:rsidR="00FE4BC0" w:rsidRDefault="00FE4BC0" w:rsidP="00FE4BC0"/>
    <w:p w:rsidR="00FE4BC0" w:rsidRPr="00396610" w:rsidRDefault="00FE4BC0" w:rsidP="00FE4BC0">
      <w:pPr>
        <w:pStyle w:val="Titre3"/>
      </w:pPr>
      <w:bookmarkStart w:id="44" w:name="_Toc337556907"/>
      <w:r>
        <w:t xml:space="preserve">Monsieur </w:t>
      </w:r>
      <w:proofErr w:type="gramStart"/>
      <w:r>
        <w:t>X  :</w:t>
      </w:r>
      <w:proofErr w:type="gramEnd"/>
      <w:r>
        <w:t xml:space="preserve"> Directeur de projet</w:t>
      </w:r>
      <w:bookmarkEnd w:id="44"/>
    </w:p>
    <w:p w:rsidR="00FE4BC0" w:rsidRDefault="00FE4BC0" w:rsidP="00FE4BC0">
      <w:pPr>
        <w:pStyle w:val="Titre3"/>
      </w:pPr>
      <w:bookmarkStart w:id="45" w:name="_Toc337556908"/>
      <w:r>
        <w:t>Monsieur X : Manager</w:t>
      </w:r>
      <w:bookmarkEnd w:id="45"/>
    </w:p>
    <w:p w:rsidR="00FE4BC0" w:rsidRDefault="00FE4BC0" w:rsidP="00FE4BC0">
      <w:pPr>
        <w:pStyle w:val="Titre3"/>
      </w:pPr>
      <w:bookmarkStart w:id="46" w:name="_Toc337556909"/>
      <w:r>
        <w:t>Monsieur X : Chef conception</w:t>
      </w:r>
      <w:bookmarkEnd w:id="46"/>
    </w:p>
    <w:p w:rsidR="00FE4BC0" w:rsidRDefault="00FE4BC0" w:rsidP="00FE4BC0">
      <w:pPr>
        <w:pStyle w:val="Titre3"/>
      </w:pPr>
      <w:bookmarkStart w:id="47" w:name="_Toc337556910"/>
      <w:r>
        <w:t>Monsieur X : Responsable développement</w:t>
      </w:r>
      <w:bookmarkEnd w:id="47"/>
    </w:p>
    <w:p w:rsidR="00FE4BC0" w:rsidRDefault="00FE4BC0" w:rsidP="00FE4BC0">
      <w:pPr>
        <w:pStyle w:val="Titre3"/>
      </w:pPr>
      <w:bookmarkStart w:id="48" w:name="_Toc337556911"/>
      <w:r>
        <w:t>Monsieur X : Chef qualité</w:t>
      </w:r>
      <w:bookmarkEnd w:id="48"/>
    </w:p>
    <w:p w:rsidR="00FE4BC0" w:rsidRDefault="00FE4BC0" w:rsidP="00FE4BC0">
      <w:pPr>
        <w:pStyle w:val="Titre3"/>
      </w:pPr>
      <w:bookmarkStart w:id="49" w:name="_Toc337556912"/>
      <w:r>
        <w:t>Monsieur X : Responsable d’études</w:t>
      </w:r>
      <w:bookmarkEnd w:id="49"/>
    </w:p>
    <w:p w:rsidR="00FE4BC0" w:rsidRPr="00FE4BC0" w:rsidRDefault="00FE4BC0" w:rsidP="00FE4BC0"/>
    <w:p w:rsidR="00FE4BC0" w:rsidRDefault="00FE4BC0" w:rsidP="00FE4BC0">
      <w:pPr>
        <w:pStyle w:val="Titre2"/>
      </w:pPr>
      <w:bookmarkStart w:id="50" w:name="_Toc337556913"/>
      <w:r>
        <w:t>Bilan</w:t>
      </w:r>
      <w:bookmarkEnd w:id="50"/>
    </w:p>
    <w:p w:rsidR="00FE4BC0" w:rsidRDefault="00FE4BC0">
      <w:r>
        <w:br w:type="page"/>
      </w:r>
    </w:p>
    <w:p w:rsidR="00FE4BC0" w:rsidRPr="008C4DE1" w:rsidRDefault="00FE4BC0" w:rsidP="00FE4BC0">
      <w:pPr>
        <w:pStyle w:val="Titre1"/>
      </w:pPr>
      <w:bookmarkStart w:id="51" w:name="_Toc337556914"/>
      <w:r>
        <w:lastRenderedPageBreak/>
        <w:t>Management du module Communication et Traitement</w:t>
      </w:r>
      <w:bookmarkEnd w:id="51"/>
    </w:p>
    <w:p w:rsidR="00FE4BC0" w:rsidRDefault="00FE4BC0" w:rsidP="00FE4BC0"/>
    <w:p w:rsidR="00FE4BC0" w:rsidRDefault="00FE4BC0" w:rsidP="00FE4BC0">
      <w:pPr>
        <w:pStyle w:val="Titre2"/>
      </w:pPr>
      <w:bookmarkStart w:id="52" w:name="_Toc337556915"/>
      <w:r>
        <w:t>Introduction</w:t>
      </w:r>
      <w:bookmarkEnd w:id="52"/>
    </w:p>
    <w:p w:rsidR="00533098" w:rsidRDefault="00533098">
      <w:r>
        <w:br w:type="page"/>
      </w:r>
    </w:p>
    <w:p w:rsidR="00FE4BC0" w:rsidRDefault="00FE4BC0" w:rsidP="00FE4BC0">
      <w:pPr>
        <w:pStyle w:val="Titre2"/>
      </w:pPr>
      <w:bookmarkStart w:id="53" w:name="_Toc337556916"/>
      <w:r>
        <w:lastRenderedPageBreak/>
        <w:t>Découpage du projet</w:t>
      </w:r>
      <w:bookmarkEnd w:id="53"/>
    </w:p>
    <w:p w:rsidR="00533098" w:rsidRDefault="00533098"/>
    <w:p w:rsidR="00F46610" w:rsidRDefault="00F46610"/>
    <w:p w:rsidR="00533098" w:rsidRDefault="00533098">
      <w:r>
        <w:rPr>
          <w:noProof/>
          <w:lang w:eastAsia="fr-FR"/>
        </w:rPr>
        <w:drawing>
          <wp:inline distT="0" distB="0" distL="0" distR="0">
            <wp:extent cx="5762625" cy="5248275"/>
            <wp:effectExtent l="1905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524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page"/>
      </w:r>
    </w:p>
    <w:p w:rsidR="00FE4BC0" w:rsidRDefault="00F46610" w:rsidP="00FE4BC0">
      <w:pPr>
        <w:pStyle w:val="Titre2"/>
      </w:pPr>
      <w:bookmarkStart w:id="54" w:name="_Toc337556917"/>
      <w:r>
        <w:lastRenderedPageBreak/>
        <w:t>E</w:t>
      </w:r>
      <w:r w:rsidR="00FE4BC0">
        <w:t>stimation des charges</w:t>
      </w:r>
      <w:bookmarkEnd w:id="54"/>
    </w:p>
    <w:p w:rsidR="00F46610" w:rsidRPr="00F46610" w:rsidRDefault="00F46610" w:rsidP="00F46610"/>
    <w:p w:rsidR="00533098" w:rsidRDefault="00F46610">
      <w:r>
        <w:rPr>
          <w:noProof/>
          <w:lang w:eastAsia="fr-FR"/>
        </w:rPr>
        <w:drawing>
          <wp:inline distT="0" distB="0" distL="0" distR="0">
            <wp:extent cx="5753100" cy="5667375"/>
            <wp:effectExtent l="1905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667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33098">
        <w:br w:type="page"/>
      </w:r>
    </w:p>
    <w:p w:rsidR="00FE4BC0" w:rsidRDefault="00FE4BC0" w:rsidP="00FE4BC0">
      <w:pPr>
        <w:pStyle w:val="Titre2"/>
      </w:pPr>
      <w:bookmarkStart w:id="55" w:name="_Toc337556918"/>
      <w:r>
        <w:lastRenderedPageBreak/>
        <w:t>Planification</w:t>
      </w:r>
      <w:bookmarkEnd w:id="55"/>
    </w:p>
    <w:p w:rsidR="00533098" w:rsidRDefault="00533098"/>
    <w:p w:rsidR="00533098" w:rsidRDefault="00533098" w:rsidP="00533098">
      <w:pPr>
        <w:pStyle w:val="Titre3"/>
      </w:pPr>
      <w:r>
        <w:t>Diagramme d’ordonnancement</w:t>
      </w:r>
    </w:p>
    <w:p w:rsidR="00533098" w:rsidRDefault="00F46610" w:rsidP="00533098">
      <w:r>
        <w:rPr>
          <w:noProof/>
          <w:lang w:eastAsia="fr-F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-1490345</wp:posOffset>
            </wp:positionH>
            <wp:positionV relativeFrom="margin">
              <wp:posOffset>3338830</wp:posOffset>
            </wp:positionV>
            <wp:extent cx="8010525" cy="3767455"/>
            <wp:effectExtent l="0" t="2114550" r="0" b="2099945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010525" cy="3767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33098" w:rsidRPr="00396610" w:rsidRDefault="00F46610" w:rsidP="00533098">
      <w:pPr>
        <w:pStyle w:val="Titre3"/>
      </w:pPr>
      <w:r>
        <w:rPr>
          <w:noProof/>
          <w:lang w:eastAsia="fr-FR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-1147445</wp:posOffset>
            </wp:positionH>
            <wp:positionV relativeFrom="margin">
              <wp:posOffset>3110230</wp:posOffset>
            </wp:positionV>
            <wp:extent cx="6838950" cy="1356995"/>
            <wp:effectExtent l="0" t="2743200" r="0" b="2719705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6838950" cy="1356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33098">
        <w:t>Diagramme de Gantt</w:t>
      </w:r>
    </w:p>
    <w:p w:rsidR="00533098" w:rsidRPr="00533098" w:rsidRDefault="00533098" w:rsidP="00533098"/>
    <w:p w:rsidR="00533098" w:rsidRDefault="00533098">
      <w:r>
        <w:br w:type="page"/>
      </w:r>
    </w:p>
    <w:p w:rsidR="00FE4BC0" w:rsidRDefault="00FE4BC0" w:rsidP="00FE4BC0">
      <w:pPr>
        <w:pStyle w:val="Titre2"/>
      </w:pPr>
      <w:bookmarkStart w:id="56" w:name="_Toc337556919"/>
      <w:r>
        <w:lastRenderedPageBreak/>
        <w:t>Déroulement du projet</w:t>
      </w:r>
      <w:bookmarkEnd w:id="56"/>
    </w:p>
    <w:p w:rsidR="00533098" w:rsidRDefault="00533098" w:rsidP="00533098"/>
    <w:p w:rsidR="00533098" w:rsidRDefault="00533098" w:rsidP="00533098">
      <w:pPr>
        <w:pStyle w:val="Paragraphedeliste"/>
        <w:numPr>
          <w:ilvl w:val="0"/>
          <w:numId w:val="9"/>
        </w:numPr>
      </w:pPr>
      <w:r>
        <w:t>Vincent</w:t>
      </w:r>
      <w:r>
        <w:br w:type="page"/>
      </w:r>
    </w:p>
    <w:p w:rsidR="00FE4BC0" w:rsidRDefault="00FE4BC0" w:rsidP="00FE4BC0">
      <w:pPr>
        <w:pStyle w:val="Titre2"/>
      </w:pPr>
      <w:bookmarkStart w:id="57" w:name="_Toc337556920"/>
      <w:r>
        <w:lastRenderedPageBreak/>
        <w:t>Analyse de risque</w:t>
      </w:r>
      <w:bookmarkEnd w:id="57"/>
    </w:p>
    <w:p w:rsidR="00533098" w:rsidRDefault="00533098"/>
    <w:p w:rsidR="00F95155" w:rsidRDefault="00533098" w:rsidP="00533098">
      <w:pPr>
        <w:pStyle w:val="Paragraphedeliste"/>
        <w:numPr>
          <w:ilvl w:val="0"/>
          <w:numId w:val="6"/>
        </w:numPr>
      </w:pPr>
      <w:r>
        <w:t>Caroline</w:t>
      </w:r>
      <w:r w:rsidR="00F95155">
        <w:br w:type="page"/>
      </w:r>
    </w:p>
    <w:p w:rsidR="00FE4BC0" w:rsidRDefault="00FE4BC0" w:rsidP="00FE4BC0">
      <w:pPr>
        <w:pStyle w:val="Titre2"/>
      </w:pPr>
      <w:bookmarkStart w:id="58" w:name="_Toc337556921"/>
      <w:r>
        <w:lastRenderedPageBreak/>
        <w:t>Fiches de travail</w:t>
      </w:r>
      <w:bookmarkEnd w:id="58"/>
    </w:p>
    <w:p w:rsidR="00FE4BC0" w:rsidRDefault="00FE4BC0" w:rsidP="00FE4BC0"/>
    <w:p w:rsidR="00FE4BC0" w:rsidRDefault="00132C5B" w:rsidP="00FE4BC0">
      <w:pPr>
        <w:pStyle w:val="Titre3"/>
      </w:pPr>
      <w:bookmarkStart w:id="59" w:name="_Toc337556922"/>
      <w:r>
        <w:t xml:space="preserve">Luc </w:t>
      </w:r>
      <w:r w:rsidR="00F95155">
        <w:t>BERTELOOT :</w:t>
      </w:r>
      <w:r w:rsidR="00FE4BC0">
        <w:t xml:space="preserve"> Directeur de projet</w:t>
      </w:r>
      <w:bookmarkEnd w:id="59"/>
    </w:p>
    <w:tbl>
      <w:tblPr>
        <w:tblStyle w:val="Grilleclaire-Accent3"/>
        <w:tblpPr w:leftFromText="141" w:rightFromText="141" w:vertAnchor="text" w:horzAnchor="margin" w:tblpXSpec="center" w:tblpY="359"/>
        <w:tblW w:w="0" w:type="auto"/>
        <w:tblLook w:val="04A0"/>
      </w:tblPr>
      <w:tblGrid>
        <w:gridCol w:w="1364"/>
        <w:gridCol w:w="2575"/>
        <w:gridCol w:w="1395"/>
        <w:gridCol w:w="1329"/>
        <w:gridCol w:w="1252"/>
        <w:gridCol w:w="1373"/>
      </w:tblGrid>
      <w:tr w:rsidR="00167054" w:rsidTr="00167054">
        <w:trPr>
          <w:cnfStyle w:val="100000000000"/>
        </w:trPr>
        <w:tc>
          <w:tcPr>
            <w:cnfStyle w:val="001000000000"/>
            <w:tcW w:w="1389" w:type="dxa"/>
          </w:tcPr>
          <w:p w:rsidR="00167054" w:rsidRDefault="00167054" w:rsidP="00533098">
            <w:pPr>
              <w:jc w:val="center"/>
            </w:pPr>
            <w:r>
              <w:t>Semaine</w:t>
            </w:r>
          </w:p>
        </w:tc>
        <w:tc>
          <w:tcPr>
            <w:tcW w:w="2675" w:type="dxa"/>
          </w:tcPr>
          <w:p w:rsidR="00167054" w:rsidRDefault="00167054" w:rsidP="00533098">
            <w:pPr>
              <w:jc w:val="center"/>
              <w:cnfStyle w:val="100000000000"/>
            </w:pPr>
            <w:r>
              <w:t>Tâche</w:t>
            </w:r>
          </w:p>
        </w:tc>
        <w:tc>
          <w:tcPr>
            <w:tcW w:w="1428" w:type="dxa"/>
          </w:tcPr>
          <w:p w:rsidR="00167054" w:rsidRDefault="00167054" w:rsidP="00533098">
            <w:pPr>
              <w:jc w:val="center"/>
              <w:cnfStyle w:val="100000000000"/>
            </w:pPr>
            <w:r>
              <w:t>Durée estimée</w:t>
            </w:r>
          </w:p>
        </w:tc>
        <w:tc>
          <w:tcPr>
            <w:tcW w:w="1365" w:type="dxa"/>
          </w:tcPr>
          <w:p w:rsidR="00167054" w:rsidRDefault="00167054" w:rsidP="00533098">
            <w:pPr>
              <w:jc w:val="center"/>
              <w:cnfStyle w:val="100000000000"/>
            </w:pPr>
            <w:r>
              <w:t>Temps passé</w:t>
            </w:r>
          </w:p>
        </w:tc>
        <w:tc>
          <w:tcPr>
            <w:tcW w:w="1292" w:type="dxa"/>
          </w:tcPr>
          <w:p w:rsidR="00167054" w:rsidRDefault="00167054" w:rsidP="00533098">
            <w:pPr>
              <w:jc w:val="center"/>
              <w:cnfStyle w:val="100000000000"/>
            </w:pPr>
            <w:r>
              <w:t>Reste à faire</w:t>
            </w:r>
          </w:p>
        </w:tc>
        <w:tc>
          <w:tcPr>
            <w:tcW w:w="1139" w:type="dxa"/>
          </w:tcPr>
          <w:p w:rsidR="00167054" w:rsidRDefault="00167054" w:rsidP="00533098">
            <w:pPr>
              <w:jc w:val="center"/>
              <w:cnfStyle w:val="100000000000"/>
            </w:pPr>
            <w:r>
              <w:t>Remarques</w:t>
            </w:r>
          </w:p>
        </w:tc>
      </w:tr>
      <w:tr w:rsidR="00167054" w:rsidTr="00167054">
        <w:trPr>
          <w:cnfStyle w:val="000000100000"/>
        </w:trPr>
        <w:tc>
          <w:tcPr>
            <w:cnfStyle w:val="001000000000"/>
            <w:tcW w:w="1389" w:type="dxa"/>
          </w:tcPr>
          <w:p w:rsidR="00167054" w:rsidRPr="00C66BCF" w:rsidRDefault="00167054" w:rsidP="00533098">
            <w:pPr>
              <w:jc w:val="center"/>
            </w:pPr>
            <w:r w:rsidRPr="00C66BCF">
              <w:t>18/09</w:t>
            </w:r>
          </w:p>
        </w:tc>
        <w:tc>
          <w:tcPr>
            <w:tcW w:w="2675" w:type="dxa"/>
          </w:tcPr>
          <w:p w:rsidR="00167054" w:rsidRPr="00C66BCF" w:rsidRDefault="00167054" w:rsidP="00533098">
            <w:pPr>
              <w:cnfStyle w:val="000000100000"/>
            </w:pPr>
            <w:r w:rsidRPr="00C66BCF">
              <w:t xml:space="preserve">- Découverte du cahier des charges. </w:t>
            </w:r>
          </w:p>
          <w:p w:rsidR="00167054" w:rsidRPr="00C66BCF" w:rsidRDefault="00167054" w:rsidP="00533098">
            <w:pPr>
              <w:cnfStyle w:val="000000100000"/>
            </w:pPr>
            <w:r w:rsidRPr="00C66BCF">
              <w:t xml:space="preserve">- Découpage global </w:t>
            </w:r>
          </w:p>
          <w:p w:rsidR="00167054" w:rsidRPr="00C66BCF" w:rsidRDefault="00167054" w:rsidP="00533098">
            <w:pPr>
              <w:cnfStyle w:val="000000100000"/>
            </w:pPr>
            <w:r w:rsidRPr="00C66BCF">
              <w:t xml:space="preserve">&amp; Choix des équipes. </w:t>
            </w:r>
          </w:p>
          <w:p w:rsidR="00167054" w:rsidRPr="00C66BCF" w:rsidRDefault="00167054" w:rsidP="00533098">
            <w:pPr>
              <w:cnfStyle w:val="000000100000"/>
            </w:pPr>
            <w:r w:rsidRPr="00C66BCF">
              <w:t>- Découverte SVN</w:t>
            </w:r>
          </w:p>
        </w:tc>
        <w:tc>
          <w:tcPr>
            <w:tcW w:w="1428" w:type="dxa"/>
          </w:tcPr>
          <w:p w:rsidR="00167054" w:rsidRPr="00C66BCF" w:rsidRDefault="00167054" w:rsidP="00533098">
            <w:pPr>
              <w:jc w:val="center"/>
              <w:cnfStyle w:val="000000100000"/>
            </w:pPr>
            <w:r w:rsidRPr="00C66BCF">
              <w:t>1h</w:t>
            </w:r>
          </w:p>
          <w:p w:rsidR="00167054" w:rsidRPr="00C66BCF" w:rsidRDefault="00167054" w:rsidP="00533098">
            <w:pPr>
              <w:jc w:val="center"/>
              <w:cnfStyle w:val="000000100000"/>
            </w:pPr>
            <w:r w:rsidRPr="00C66BCF">
              <w:t>1h</w:t>
            </w:r>
          </w:p>
          <w:p w:rsidR="00167054" w:rsidRPr="00C66BCF" w:rsidRDefault="00167054" w:rsidP="00533098">
            <w:pPr>
              <w:jc w:val="center"/>
              <w:cnfStyle w:val="000000100000"/>
            </w:pPr>
          </w:p>
          <w:p w:rsidR="00167054" w:rsidRPr="00C66BCF" w:rsidRDefault="00167054" w:rsidP="00533098">
            <w:pPr>
              <w:jc w:val="center"/>
              <w:cnfStyle w:val="000000100000"/>
            </w:pPr>
            <w:r w:rsidRPr="00C66BCF">
              <w:t>1h</w:t>
            </w:r>
          </w:p>
        </w:tc>
        <w:tc>
          <w:tcPr>
            <w:tcW w:w="1365" w:type="dxa"/>
          </w:tcPr>
          <w:p w:rsidR="00167054" w:rsidRPr="00C66BCF" w:rsidRDefault="00167054" w:rsidP="00533098">
            <w:pPr>
              <w:jc w:val="center"/>
              <w:cnfStyle w:val="000000100000"/>
            </w:pPr>
            <w:r w:rsidRPr="00C66BCF">
              <w:t>1h</w:t>
            </w:r>
          </w:p>
          <w:p w:rsidR="00167054" w:rsidRPr="00C66BCF" w:rsidRDefault="00167054" w:rsidP="00533098">
            <w:pPr>
              <w:jc w:val="center"/>
              <w:cnfStyle w:val="000000100000"/>
            </w:pPr>
            <w:r w:rsidRPr="00C66BCF">
              <w:t>1h</w:t>
            </w:r>
          </w:p>
          <w:p w:rsidR="00167054" w:rsidRPr="00C66BCF" w:rsidRDefault="00167054" w:rsidP="00533098">
            <w:pPr>
              <w:jc w:val="center"/>
              <w:cnfStyle w:val="000000100000"/>
            </w:pPr>
          </w:p>
          <w:p w:rsidR="00167054" w:rsidRPr="00C66BCF" w:rsidRDefault="00167054" w:rsidP="00533098">
            <w:pPr>
              <w:jc w:val="center"/>
              <w:cnfStyle w:val="000000100000"/>
            </w:pPr>
            <w:r w:rsidRPr="00C66BCF">
              <w:t>1h</w:t>
            </w:r>
          </w:p>
        </w:tc>
        <w:tc>
          <w:tcPr>
            <w:tcW w:w="1292" w:type="dxa"/>
          </w:tcPr>
          <w:p w:rsidR="00167054" w:rsidRPr="00C66BCF" w:rsidRDefault="00167054" w:rsidP="00533098">
            <w:pPr>
              <w:jc w:val="center"/>
              <w:cnfStyle w:val="000000100000"/>
            </w:pPr>
            <w:r w:rsidRPr="00C66BCF">
              <w:t>0h</w:t>
            </w:r>
          </w:p>
          <w:p w:rsidR="00167054" w:rsidRPr="00C66BCF" w:rsidRDefault="00167054" w:rsidP="00533098">
            <w:pPr>
              <w:jc w:val="center"/>
              <w:cnfStyle w:val="000000100000"/>
            </w:pPr>
            <w:r w:rsidRPr="00C66BCF">
              <w:t>0h</w:t>
            </w:r>
          </w:p>
          <w:p w:rsidR="00167054" w:rsidRPr="00C66BCF" w:rsidRDefault="00167054" w:rsidP="00533098">
            <w:pPr>
              <w:jc w:val="center"/>
              <w:cnfStyle w:val="000000100000"/>
            </w:pPr>
          </w:p>
          <w:p w:rsidR="00167054" w:rsidRPr="00C66BCF" w:rsidRDefault="00167054" w:rsidP="00533098">
            <w:pPr>
              <w:jc w:val="center"/>
              <w:cnfStyle w:val="000000100000"/>
            </w:pPr>
            <w:r w:rsidRPr="00C66BCF">
              <w:t>0h</w:t>
            </w:r>
          </w:p>
        </w:tc>
        <w:tc>
          <w:tcPr>
            <w:tcW w:w="1139" w:type="dxa"/>
          </w:tcPr>
          <w:p w:rsidR="00167054" w:rsidRPr="00C66BCF" w:rsidRDefault="00167054" w:rsidP="00533098">
            <w:pPr>
              <w:jc w:val="center"/>
              <w:cnfStyle w:val="000000100000"/>
            </w:pPr>
          </w:p>
        </w:tc>
      </w:tr>
      <w:tr w:rsidR="00167054" w:rsidTr="00167054">
        <w:trPr>
          <w:cnfStyle w:val="000000010000"/>
        </w:trPr>
        <w:tc>
          <w:tcPr>
            <w:cnfStyle w:val="001000000000"/>
            <w:tcW w:w="1389" w:type="dxa"/>
          </w:tcPr>
          <w:p w:rsidR="00167054" w:rsidRPr="00C66BCF" w:rsidRDefault="00167054" w:rsidP="00533098">
            <w:pPr>
              <w:jc w:val="center"/>
            </w:pPr>
            <w:r w:rsidRPr="00C66BCF">
              <w:t>25/09</w:t>
            </w:r>
          </w:p>
        </w:tc>
        <w:tc>
          <w:tcPr>
            <w:tcW w:w="2675" w:type="dxa"/>
          </w:tcPr>
          <w:p w:rsidR="00167054" w:rsidRDefault="00167054" w:rsidP="00533098">
            <w:pPr>
              <w:cnfStyle w:val="000000010000"/>
            </w:pPr>
            <w:r w:rsidRPr="00C66BCF">
              <w:t xml:space="preserve">- Réunion </w:t>
            </w:r>
            <w:r>
              <w:t>direction</w:t>
            </w:r>
          </w:p>
          <w:p w:rsidR="00167054" w:rsidRPr="00C66BCF" w:rsidRDefault="00167054" w:rsidP="00533098">
            <w:pPr>
              <w:cnfStyle w:val="000000010000"/>
            </w:pPr>
            <w:r>
              <w:t>- Choix de conception</w:t>
            </w:r>
          </w:p>
          <w:p w:rsidR="00167054" w:rsidRPr="00C66BCF" w:rsidRDefault="00167054" w:rsidP="00533098">
            <w:pPr>
              <w:cnfStyle w:val="000000010000"/>
            </w:pPr>
            <w:r w:rsidRPr="00C66BCF">
              <w:t xml:space="preserve">- </w:t>
            </w:r>
            <w:r>
              <w:t>Modélisation des interactions entre modules</w:t>
            </w:r>
          </w:p>
        </w:tc>
        <w:tc>
          <w:tcPr>
            <w:tcW w:w="1428" w:type="dxa"/>
          </w:tcPr>
          <w:p w:rsidR="00167054" w:rsidRPr="00C66BCF" w:rsidRDefault="00167054" w:rsidP="00533098">
            <w:pPr>
              <w:jc w:val="center"/>
              <w:cnfStyle w:val="000000010000"/>
            </w:pPr>
            <w:r>
              <w:t>1</w:t>
            </w:r>
            <w:r w:rsidRPr="00C66BCF">
              <w:t>h</w:t>
            </w:r>
          </w:p>
          <w:p w:rsidR="00167054" w:rsidRPr="00C66BCF" w:rsidRDefault="00167054" w:rsidP="00533098">
            <w:pPr>
              <w:jc w:val="center"/>
              <w:cnfStyle w:val="000000010000"/>
            </w:pPr>
            <w:r w:rsidRPr="00C66BCF">
              <w:t>1h</w:t>
            </w:r>
          </w:p>
          <w:p w:rsidR="00167054" w:rsidRPr="00C66BCF" w:rsidRDefault="00167054" w:rsidP="00533098">
            <w:pPr>
              <w:jc w:val="center"/>
              <w:cnfStyle w:val="000000010000"/>
            </w:pPr>
            <w:r w:rsidRPr="00C66BCF">
              <w:t>1h</w:t>
            </w:r>
          </w:p>
        </w:tc>
        <w:tc>
          <w:tcPr>
            <w:tcW w:w="1365" w:type="dxa"/>
          </w:tcPr>
          <w:p w:rsidR="00167054" w:rsidRPr="00C66BCF" w:rsidRDefault="00167054" w:rsidP="00533098">
            <w:pPr>
              <w:jc w:val="center"/>
              <w:cnfStyle w:val="000000010000"/>
            </w:pPr>
            <w:r w:rsidRPr="00C66BCF">
              <w:t>2h</w:t>
            </w:r>
          </w:p>
          <w:p w:rsidR="00167054" w:rsidRPr="00C66BCF" w:rsidRDefault="00167054" w:rsidP="00533098">
            <w:pPr>
              <w:jc w:val="center"/>
              <w:cnfStyle w:val="000000010000"/>
            </w:pPr>
            <w:r>
              <w:t>2h</w:t>
            </w:r>
          </w:p>
          <w:p w:rsidR="00167054" w:rsidRPr="00C66BCF" w:rsidRDefault="00167054" w:rsidP="00533098">
            <w:pPr>
              <w:jc w:val="center"/>
              <w:cnfStyle w:val="000000010000"/>
            </w:pPr>
            <w:r>
              <w:t>2h</w:t>
            </w:r>
          </w:p>
        </w:tc>
        <w:tc>
          <w:tcPr>
            <w:tcW w:w="1292" w:type="dxa"/>
          </w:tcPr>
          <w:p w:rsidR="00167054" w:rsidRPr="00C66BCF" w:rsidRDefault="00167054" w:rsidP="00533098">
            <w:pPr>
              <w:jc w:val="center"/>
              <w:cnfStyle w:val="000000010000"/>
            </w:pPr>
            <w:r w:rsidRPr="00C66BCF">
              <w:t>0h</w:t>
            </w:r>
          </w:p>
          <w:p w:rsidR="00167054" w:rsidRPr="00C66BCF" w:rsidRDefault="00167054" w:rsidP="00533098">
            <w:pPr>
              <w:jc w:val="center"/>
              <w:cnfStyle w:val="000000010000"/>
            </w:pPr>
            <w:r w:rsidRPr="00C66BCF">
              <w:t>0h</w:t>
            </w:r>
          </w:p>
          <w:p w:rsidR="00167054" w:rsidRPr="00C66BCF" w:rsidRDefault="00167054" w:rsidP="00533098">
            <w:pPr>
              <w:jc w:val="center"/>
              <w:cnfStyle w:val="000000010000"/>
            </w:pPr>
            <w:r w:rsidRPr="00C66BCF">
              <w:t>0h</w:t>
            </w:r>
          </w:p>
        </w:tc>
        <w:tc>
          <w:tcPr>
            <w:tcW w:w="1139" w:type="dxa"/>
          </w:tcPr>
          <w:p w:rsidR="00167054" w:rsidRPr="00C66BCF" w:rsidRDefault="00167054" w:rsidP="00533098">
            <w:pPr>
              <w:jc w:val="center"/>
              <w:cnfStyle w:val="000000010000"/>
            </w:pPr>
          </w:p>
        </w:tc>
      </w:tr>
      <w:tr w:rsidR="00167054" w:rsidTr="00167054">
        <w:trPr>
          <w:cnfStyle w:val="000000100000"/>
        </w:trPr>
        <w:tc>
          <w:tcPr>
            <w:cnfStyle w:val="001000000000"/>
            <w:tcW w:w="1389" w:type="dxa"/>
          </w:tcPr>
          <w:p w:rsidR="00167054" w:rsidRPr="00C66BCF" w:rsidRDefault="00167054" w:rsidP="00533098">
            <w:pPr>
              <w:jc w:val="center"/>
            </w:pPr>
            <w:r w:rsidRPr="00C66BCF">
              <w:t>02/10</w:t>
            </w:r>
          </w:p>
        </w:tc>
        <w:tc>
          <w:tcPr>
            <w:tcW w:w="2675" w:type="dxa"/>
          </w:tcPr>
          <w:p w:rsidR="00167054" w:rsidRPr="00C66BCF" w:rsidRDefault="00167054" w:rsidP="00533098">
            <w:pPr>
              <w:cnfStyle w:val="000000100000"/>
            </w:pPr>
            <w:r w:rsidRPr="00C66BCF">
              <w:t xml:space="preserve">- Réunion </w:t>
            </w:r>
            <w:r>
              <w:t>direction</w:t>
            </w:r>
          </w:p>
          <w:p w:rsidR="00167054" w:rsidRPr="00C66BCF" w:rsidRDefault="00167054" w:rsidP="00533098">
            <w:pPr>
              <w:cnfStyle w:val="000000100000"/>
            </w:pPr>
            <w:r w:rsidRPr="00C66BCF">
              <w:t xml:space="preserve">- </w:t>
            </w:r>
            <w:r>
              <w:t>Etude technique</w:t>
            </w:r>
          </w:p>
        </w:tc>
        <w:tc>
          <w:tcPr>
            <w:tcW w:w="1428" w:type="dxa"/>
          </w:tcPr>
          <w:p w:rsidR="00167054" w:rsidRPr="00C66BCF" w:rsidRDefault="00167054" w:rsidP="00533098">
            <w:pPr>
              <w:jc w:val="center"/>
              <w:cnfStyle w:val="000000100000"/>
            </w:pPr>
            <w:r w:rsidRPr="00C66BCF">
              <w:t>1h</w:t>
            </w:r>
          </w:p>
          <w:p w:rsidR="00167054" w:rsidRPr="00C66BCF" w:rsidRDefault="00167054" w:rsidP="00533098">
            <w:pPr>
              <w:jc w:val="center"/>
              <w:cnfStyle w:val="000000100000"/>
            </w:pPr>
            <w:r>
              <w:t>3</w:t>
            </w:r>
            <w:r w:rsidRPr="00C66BCF">
              <w:t>h</w:t>
            </w:r>
          </w:p>
        </w:tc>
        <w:tc>
          <w:tcPr>
            <w:tcW w:w="1365" w:type="dxa"/>
          </w:tcPr>
          <w:p w:rsidR="00167054" w:rsidRPr="00C66BCF" w:rsidRDefault="00167054" w:rsidP="00533098">
            <w:pPr>
              <w:jc w:val="center"/>
              <w:cnfStyle w:val="000000100000"/>
            </w:pPr>
            <w:r w:rsidRPr="00C66BCF">
              <w:t>1h</w:t>
            </w:r>
            <w:r>
              <w:t>30</w:t>
            </w:r>
          </w:p>
          <w:p w:rsidR="00167054" w:rsidRPr="00C66BCF" w:rsidRDefault="00167054" w:rsidP="00533098">
            <w:pPr>
              <w:jc w:val="center"/>
              <w:cnfStyle w:val="000000100000"/>
            </w:pPr>
            <w:r>
              <w:t>4</w:t>
            </w:r>
            <w:r w:rsidRPr="00C66BCF">
              <w:t>h</w:t>
            </w:r>
            <w:r>
              <w:t>30</w:t>
            </w:r>
          </w:p>
        </w:tc>
        <w:tc>
          <w:tcPr>
            <w:tcW w:w="1292" w:type="dxa"/>
          </w:tcPr>
          <w:p w:rsidR="00167054" w:rsidRPr="00C66BCF" w:rsidRDefault="00167054" w:rsidP="00533098">
            <w:pPr>
              <w:jc w:val="center"/>
              <w:cnfStyle w:val="000000100000"/>
            </w:pPr>
            <w:r w:rsidRPr="00C66BCF">
              <w:t>0h</w:t>
            </w:r>
          </w:p>
          <w:p w:rsidR="00167054" w:rsidRPr="00C66BCF" w:rsidRDefault="00167054" w:rsidP="00533098">
            <w:pPr>
              <w:jc w:val="center"/>
              <w:cnfStyle w:val="000000100000"/>
            </w:pPr>
            <w:r w:rsidRPr="00C66BCF">
              <w:t>0h</w:t>
            </w:r>
          </w:p>
        </w:tc>
        <w:tc>
          <w:tcPr>
            <w:tcW w:w="1139" w:type="dxa"/>
          </w:tcPr>
          <w:p w:rsidR="00167054" w:rsidRPr="00C66BCF" w:rsidRDefault="00167054" w:rsidP="00533098">
            <w:pPr>
              <w:jc w:val="center"/>
              <w:cnfStyle w:val="000000100000"/>
            </w:pPr>
          </w:p>
        </w:tc>
      </w:tr>
      <w:tr w:rsidR="00167054" w:rsidTr="00167054">
        <w:trPr>
          <w:cnfStyle w:val="000000010000"/>
        </w:trPr>
        <w:tc>
          <w:tcPr>
            <w:cnfStyle w:val="001000000000"/>
            <w:tcW w:w="1389" w:type="dxa"/>
          </w:tcPr>
          <w:p w:rsidR="00167054" w:rsidRPr="00C66BCF" w:rsidRDefault="00167054" w:rsidP="00533098">
            <w:pPr>
              <w:jc w:val="center"/>
            </w:pPr>
            <w:r w:rsidRPr="00C66BCF">
              <w:t>09/10</w:t>
            </w:r>
          </w:p>
        </w:tc>
        <w:tc>
          <w:tcPr>
            <w:tcW w:w="2675" w:type="dxa"/>
          </w:tcPr>
          <w:p w:rsidR="00167054" w:rsidRPr="00C66BCF" w:rsidRDefault="00167054" w:rsidP="00533098">
            <w:pPr>
              <w:cnfStyle w:val="000000010000"/>
            </w:pPr>
            <w:r w:rsidRPr="00C66BCF">
              <w:t xml:space="preserve">- </w:t>
            </w:r>
          </w:p>
        </w:tc>
        <w:tc>
          <w:tcPr>
            <w:tcW w:w="1428" w:type="dxa"/>
          </w:tcPr>
          <w:p w:rsidR="00167054" w:rsidRPr="00C66BCF" w:rsidRDefault="00167054" w:rsidP="00533098">
            <w:pPr>
              <w:jc w:val="center"/>
              <w:cnfStyle w:val="000000010000"/>
            </w:pPr>
          </w:p>
        </w:tc>
        <w:tc>
          <w:tcPr>
            <w:tcW w:w="1365" w:type="dxa"/>
          </w:tcPr>
          <w:p w:rsidR="00167054" w:rsidRPr="00C66BCF" w:rsidRDefault="00167054" w:rsidP="00533098">
            <w:pPr>
              <w:jc w:val="center"/>
              <w:cnfStyle w:val="000000010000"/>
            </w:pPr>
          </w:p>
        </w:tc>
        <w:tc>
          <w:tcPr>
            <w:tcW w:w="1292" w:type="dxa"/>
          </w:tcPr>
          <w:p w:rsidR="00167054" w:rsidRPr="00C66BCF" w:rsidRDefault="00167054" w:rsidP="00533098">
            <w:pPr>
              <w:jc w:val="center"/>
              <w:cnfStyle w:val="000000010000"/>
            </w:pPr>
          </w:p>
        </w:tc>
        <w:tc>
          <w:tcPr>
            <w:tcW w:w="1139" w:type="dxa"/>
          </w:tcPr>
          <w:p w:rsidR="00167054" w:rsidRPr="00C66BCF" w:rsidRDefault="00167054" w:rsidP="00533098">
            <w:pPr>
              <w:jc w:val="center"/>
              <w:cnfStyle w:val="000000010000"/>
            </w:pPr>
          </w:p>
        </w:tc>
      </w:tr>
    </w:tbl>
    <w:p w:rsidR="00F95155" w:rsidRDefault="00F95155">
      <w:r>
        <w:br w:type="page"/>
      </w:r>
    </w:p>
    <w:p w:rsidR="00F95155" w:rsidRDefault="00F95155"/>
    <w:p w:rsidR="00FE4BC0" w:rsidRDefault="00132C5B" w:rsidP="00FE4BC0">
      <w:pPr>
        <w:pStyle w:val="Titre3"/>
      </w:pPr>
      <w:bookmarkStart w:id="60" w:name="_Toc337556923"/>
      <w:r>
        <w:t>Vincent PENOT</w:t>
      </w:r>
      <w:r w:rsidR="00FE4BC0">
        <w:t>: Manager</w:t>
      </w:r>
      <w:bookmarkEnd w:id="60"/>
    </w:p>
    <w:tbl>
      <w:tblPr>
        <w:tblStyle w:val="Grilleclaire-Accent3"/>
        <w:tblpPr w:leftFromText="141" w:rightFromText="141" w:vertAnchor="text" w:horzAnchor="margin" w:tblpXSpec="center" w:tblpY="359"/>
        <w:tblW w:w="0" w:type="auto"/>
        <w:tblLook w:val="04A0"/>
      </w:tblPr>
      <w:tblGrid>
        <w:gridCol w:w="1311"/>
        <w:gridCol w:w="2629"/>
        <w:gridCol w:w="1369"/>
        <w:gridCol w:w="1248"/>
        <w:gridCol w:w="1163"/>
        <w:gridCol w:w="1568"/>
      </w:tblGrid>
      <w:tr w:rsidR="00F95155" w:rsidTr="00533098">
        <w:trPr>
          <w:cnfStyle w:val="100000000000"/>
        </w:trPr>
        <w:tc>
          <w:tcPr>
            <w:cnfStyle w:val="001000000000"/>
            <w:tcW w:w="1809" w:type="dxa"/>
          </w:tcPr>
          <w:p w:rsidR="00F95155" w:rsidRDefault="00F95155" w:rsidP="00533098">
            <w:pPr>
              <w:jc w:val="center"/>
            </w:pPr>
            <w:r>
              <w:t>Semaine</w:t>
            </w:r>
          </w:p>
        </w:tc>
        <w:tc>
          <w:tcPr>
            <w:tcW w:w="4253" w:type="dxa"/>
          </w:tcPr>
          <w:p w:rsidR="00F95155" w:rsidRDefault="00F95155" w:rsidP="00533098">
            <w:pPr>
              <w:jc w:val="center"/>
              <w:cnfStyle w:val="100000000000"/>
            </w:pPr>
            <w:r>
              <w:t>Tâche</w:t>
            </w:r>
          </w:p>
        </w:tc>
        <w:tc>
          <w:tcPr>
            <w:tcW w:w="2126" w:type="dxa"/>
          </w:tcPr>
          <w:p w:rsidR="00F95155" w:rsidRDefault="00F95155" w:rsidP="00533098">
            <w:pPr>
              <w:jc w:val="center"/>
              <w:cnfStyle w:val="100000000000"/>
            </w:pPr>
            <w:r>
              <w:t>Durée estimée</w:t>
            </w:r>
          </w:p>
        </w:tc>
        <w:tc>
          <w:tcPr>
            <w:tcW w:w="1985" w:type="dxa"/>
          </w:tcPr>
          <w:p w:rsidR="00F95155" w:rsidRDefault="00F95155" w:rsidP="00533098">
            <w:pPr>
              <w:jc w:val="center"/>
              <w:cnfStyle w:val="100000000000"/>
            </w:pPr>
            <w:r>
              <w:t>Temps passé</w:t>
            </w:r>
          </w:p>
        </w:tc>
        <w:tc>
          <w:tcPr>
            <w:tcW w:w="1984" w:type="dxa"/>
          </w:tcPr>
          <w:p w:rsidR="00F95155" w:rsidRDefault="00F95155" w:rsidP="00533098">
            <w:pPr>
              <w:jc w:val="center"/>
              <w:cnfStyle w:val="100000000000"/>
            </w:pPr>
            <w:r>
              <w:t>Reste à faire</w:t>
            </w:r>
          </w:p>
        </w:tc>
        <w:tc>
          <w:tcPr>
            <w:tcW w:w="1984" w:type="dxa"/>
          </w:tcPr>
          <w:p w:rsidR="00F95155" w:rsidRDefault="00F95155" w:rsidP="00533098">
            <w:pPr>
              <w:jc w:val="center"/>
              <w:cnfStyle w:val="100000000000"/>
            </w:pPr>
            <w:r>
              <w:t>Remarques</w:t>
            </w:r>
          </w:p>
        </w:tc>
      </w:tr>
      <w:tr w:rsidR="00F95155" w:rsidTr="00533098">
        <w:trPr>
          <w:cnfStyle w:val="000000100000"/>
        </w:trPr>
        <w:tc>
          <w:tcPr>
            <w:cnfStyle w:val="001000000000"/>
            <w:tcW w:w="1809" w:type="dxa"/>
          </w:tcPr>
          <w:p w:rsidR="00F95155" w:rsidRPr="00C66BCF" w:rsidRDefault="00F95155" w:rsidP="00533098">
            <w:pPr>
              <w:jc w:val="center"/>
            </w:pPr>
            <w:r w:rsidRPr="00C66BCF">
              <w:t>18/09</w:t>
            </w:r>
          </w:p>
        </w:tc>
        <w:tc>
          <w:tcPr>
            <w:tcW w:w="4253" w:type="dxa"/>
          </w:tcPr>
          <w:p w:rsidR="00F95155" w:rsidRPr="00C66BCF" w:rsidRDefault="00F95155" w:rsidP="00533098">
            <w:pPr>
              <w:cnfStyle w:val="000000100000"/>
            </w:pPr>
            <w:r w:rsidRPr="00C66BCF">
              <w:t xml:space="preserve">- Découverte du cahier des charges. </w:t>
            </w:r>
          </w:p>
          <w:p w:rsidR="00F95155" w:rsidRPr="00C66BCF" w:rsidRDefault="00F95155" w:rsidP="00533098">
            <w:pPr>
              <w:cnfStyle w:val="000000100000"/>
            </w:pPr>
            <w:r w:rsidRPr="00C66BCF">
              <w:t xml:space="preserve">- Découpage global </w:t>
            </w:r>
          </w:p>
          <w:p w:rsidR="00F95155" w:rsidRPr="00C66BCF" w:rsidRDefault="00F95155" w:rsidP="00533098">
            <w:pPr>
              <w:cnfStyle w:val="000000100000"/>
            </w:pPr>
            <w:r w:rsidRPr="00C66BCF">
              <w:t xml:space="preserve">&amp; Choix des équipes. </w:t>
            </w:r>
          </w:p>
          <w:p w:rsidR="00F95155" w:rsidRPr="00C66BCF" w:rsidRDefault="00F95155" w:rsidP="00533098">
            <w:pPr>
              <w:cnfStyle w:val="000000100000"/>
            </w:pPr>
            <w:r w:rsidRPr="00C66BCF">
              <w:t>- Découverte SVN</w:t>
            </w:r>
          </w:p>
        </w:tc>
        <w:tc>
          <w:tcPr>
            <w:tcW w:w="2126" w:type="dxa"/>
          </w:tcPr>
          <w:p w:rsidR="00F95155" w:rsidRPr="00C66BCF" w:rsidRDefault="00F95155" w:rsidP="00533098">
            <w:pPr>
              <w:jc w:val="center"/>
              <w:cnfStyle w:val="000000100000"/>
            </w:pPr>
            <w:r w:rsidRPr="00C66BCF">
              <w:t>1h</w:t>
            </w:r>
          </w:p>
          <w:p w:rsidR="00F95155" w:rsidRPr="00C66BCF" w:rsidRDefault="00F95155" w:rsidP="00533098">
            <w:pPr>
              <w:jc w:val="center"/>
              <w:cnfStyle w:val="000000100000"/>
            </w:pPr>
            <w:r w:rsidRPr="00C66BCF">
              <w:t>1h</w:t>
            </w:r>
          </w:p>
          <w:p w:rsidR="00F95155" w:rsidRPr="00C66BCF" w:rsidRDefault="00F95155" w:rsidP="00533098">
            <w:pPr>
              <w:jc w:val="center"/>
              <w:cnfStyle w:val="000000100000"/>
            </w:pPr>
          </w:p>
          <w:p w:rsidR="00F95155" w:rsidRPr="00C66BCF" w:rsidRDefault="00F95155" w:rsidP="00533098">
            <w:pPr>
              <w:jc w:val="center"/>
              <w:cnfStyle w:val="000000100000"/>
            </w:pPr>
            <w:r w:rsidRPr="00C66BCF">
              <w:t>1h</w:t>
            </w:r>
          </w:p>
        </w:tc>
        <w:tc>
          <w:tcPr>
            <w:tcW w:w="1985" w:type="dxa"/>
          </w:tcPr>
          <w:p w:rsidR="00F95155" w:rsidRPr="00C66BCF" w:rsidRDefault="00F95155" w:rsidP="00533098">
            <w:pPr>
              <w:jc w:val="center"/>
              <w:cnfStyle w:val="000000100000"/>
            </w:pPr>
            <w:r w:rsidRPr="00C66BCF">
              <w:t>1h</w:t>
            </w:r>
          </w:p>
          <w:p w:rsidR="00F95155" w:rsidRPr="00C66BCF" w:rsidRDefault="00F95155" w:rsidP="00533098">
            <w:pPr>
              <w:jc w:val="center"/>
              <w:cnfStyle w:val="000000100000"/>
            </w:pPr>
            <w:r w:rsidRPr="00C66BCF">
              <w:t>1h</w:t>
            </w:r>
          </w:p>
          <w:p w:rsidR="00F95155" w:rsidRPr="00C66BCF" w:rsidRDefault="00F95155" w:rsidP="00533098">
            <w:pPr>
              <w:jc w:val="center"/>
              <w:cnfStyle w:val="000000100000"/>
            </w:pPr>
          </w:p>
          <w:p w:rsidR="00F95155" w:rsidRPr="00C66BCF" w:rsidRDefault="00F95155" w:rsidP="00533098">
            <w:pPr>
              <w:jc w:val="center"/>
              <w:cnfStyle w:val="000000100000"/>
            </w:pPr>
            <w:r w:rsidRPr="00C66BCF">
              <w:t>1h</w:t>
            </w:r>
          </w:p>
        </w:tc>
        <w:tc>
          <w:tcPr>
            <w:tcW w:w="1984" w:type="dxa"/>
          </w:tcPr>
          <w:p w:rsidR="00F95155" w:rsidRPr="00C66BCF" w:rsidRDefault="00F95155" w:rsidP="00533098">
            <w:pPr>
              <w:jc w:val="center"/>
              <w:cnfStyle w:val="000000100000"/>
            </w:pPr>
            <w:r w:rsidRPr="00C66BCF">
              <w:t>0h</w:t>
            </w:r>
          </w:p>
          <w:p w:rsidR="00F95155" w:rsidRPr="00C66BCF" w:rsidRDefault="00F95155" w:rsidP="00533098">
            <w:pPr>
              <w:jc w:val="center"/>
              <w:cnfStyle w:val="000000100000"/>
            </w:pPr>
            <w:r w:rsidRPr="00C66BCF">
              <w:t>0h</w:t>
            </w:r>
          </w:p>
          <w:p w:rsidR="00F95155" w:rsidRPr="00C66BCF" w:rsidRDefault="00F95155" w:rsidP="00533098">
            <w:pPr>
              <w:jc w:val="center"/>
              <w:cnfStyle w:val="000000100000"/>
            </w:pPr>
          </w:p>
          <w:p w:rsidR="00F95155" w:rsidRPr="00C66BCF" w:rsidRDefault="00F95155" w:rsidP="00533098">
            <w:pPr>
              <w:jc w:val="center"/>
              <w:cnfStyle w:val="000000100000"/>
            </w:pPr>
            <w:r w:rsidRPr="00C66BCF">
              <w:t>0h</w:t>
            </w:r>
          </w:p>
        </w:tc>
        <w:tc>
          <w:tcPr>
            <w:tcW w:w="1984" w:type="dxa"/>
          </w:tcPr>
          <w:p w:rsidR="00F95155" w:rsidRPr="00C66BCF" w:rsidRDefault="00F95155" w:rsidP="00533098">
            <w:pPr>
              <w:jc w:val="center"/>
              <w:cnfStyle w:val="000000100000"/>
            </w:pPr>
          </w:p>
        </w:tc>
      </w:tr>
      <w:tr w:rsidR="00F95155" w:rsidTr="00533098">
        <w:trPr>
          <w:cnfStyle w:val="000000010000"/>
        </w:trPr>
        <w:tc>
          <w:tcPr>
            <w:cnfStyle w:val="001000000000"/>
            <w:tcW w:w="1809" w:type="dxa"/>
          </w:tcPr>
          <w:p w:rsidR="00F95155" w:rsidRPr="00C66BCF" w:rsidRDefault="00F95155" w:rsidP="00533098">
            <w:pPr>
              <w:jc w:val="center"/>
            </w:pPr>
            <w:r w:rsidRPr="00C66BCF">
              <w:t>25/09</w:t>
            </w:r>
          </w:p>
        </w:tc>
        <w:tc>
          <w:tcPr>
            <w:tcW w:w="4253" w:type="dxa"/>
          </w:tcPr>
          <w:p w:rsidR="00F95155" w:rsidRDefault="00F95155" w:rsidP="00533098">
            <w:pPr>
              <w:cnfStyle w:val="000000010000"/>
            </w:pPr>
            <w:r w:rsidRPr="00C66BCF">
              <w:t xml:space="preserve">- </w:t>
            </w:r>
            <w:r>
              <w:t>Réunion manageur</w:t>
            </w:r>
          </w:p>
          <w:p w:rsidR="00F95155" w:rsidRDefault="00F95155" w:rsidP="00533098">
            <w:pPr>
              <w:cnfStyle w:val="000000010000"/>
            </w:pPr>
            <w:r>
              <w:t>- Choix de conception</w:t>
            </w:r>
          </w:p>
          <w:p w:rsidR="00F95155" w:rsidRDefault="00F95155" w:rsidP="00533098">
            <w:pPr>
              <w:cnfStyle w:val="000000010000"/>
            </w:pPr>
            <w:r>
              <w:t xml:space="preserve">- Début du Plan de Management de Projet </w:t>
            </w:r>
          </w:p>
          <w:p w:rsidR="00F95155" w:rsidRPr="00C66BCF" w:rsidRDefault="00F95155" w:rsidP="00533098">
            <w:pPr>
              <w:cnfStyle w:val="000000010000"/>
            </w:pPr>
            <w:r>
              <w:t>Découpage structurel</w:t>
            </w:r>
          </w:p>
        </w:tc>
        <w:tc>
          <w:tcPr>
            <w:tcW w:w="2126" w:type="dxa"/>
          </w:tcPr>
          <w:p w:rsidR="00F95155" w:rsidRPr="00C66BCF" w:rsidRDefault="00F95155" w:rsidP="00533098">
            <w:pPr>
              <w:jc w:val="center"/>
              <w:cnfStyle w:val="000000010000"/>
            </w:pPr>
            <w:r w:rsidRPr="00C66BCF">
              <w:t>1h</w:t>
            </w:r>
          </w:p>
          <w:p w:rsidR="00F95155" w:rsidRDefault="00F95155" w:rsidP="00533098">
            <w:pPr>
              <w:jc w:val="center"/>
              <w:cnfStyle w:val="000000010000"/>
            </w:pPr>
            <w:r>
              <w:t>1</w:t>
            </w:r>
            <w:r w:rsidRPr="00C66BCF">
              <w:t>h</w:t>
            </w:r>
          </w:p>
          <w:p w:rsidR="00F95155" w:rsidRPr="00C66BCF" w:rsidRDefault="00F95155" w:rsidP="00533098">
            <w:pPr>
              <w:jc w:val="center"/>
              <w:cnfStyle w:val="000000010000"/>
            </w:pPr>
            <w:r>
              <w:t>1h</w:t>
            </w:r>
          </w:p>
          <w:p w:rsidR="00F95155" w:rsidRPr="00C66BCF" w:rsidRDefault="00F95155" w:rsidP="00533098">
            <w:pPr>
              <w:jc w:val="center"/>
              <w:cnfStyle w:val="000000010000"/>
            </w:pPr>
          </w:p>
        </w:tc>
        <w:tc>
          <w:tcPr>
            <w:tcW w:w="1985" w:type="dxa"/>
          </w:tcPr>
          <w:p w:rsidR="00F95155" w:rsidRPr="00C66BCF" w:rsidRDefault="00F95155" w:rsidP="00533098">
            <w:pPr>
              <w:jc w:val="center"/>
              <w:cnfStyle w:val="000000010000"/>
            </w:pPr>
            <w:r>
              <w:t>1</w:t>
            </w:r>
            <w:r w:rsidRPr="00C66BCF">
              <w:t>h</w:t>
            </w:r>
            <w:r>
              <w:t>30</w:t>
            </w:r>
          </w:p>
          <w:p w:rsidR="00F95155" w:rsidRPr="00C66BCF" w:rsidRDefault="00F95155" w:rsidP="00533098">
            <w:pPr>
              <w:jc w:val="center"/>
              <w:cnfStyle w:val="000000010000"/>
            </w:pPr>
            <w:r>
              <w:t>2h</w:t>
            </w:r>
          </w:p>
          <w:p w:rsidR="00F95155" w:rsidRPr="00C66BCF" w:rsidRDefault="00F95155" w:rsidP="00533098">
            <w:pPr>
              <w:jc w:val="center"/>
              <w:cnfStyle w:val="000000010000"/>
            </w:pPr>
            <w:r>
              <w:t>1h30</w:t>
            </w:r>
          </w:p>
        </w:tc>
        <w:tc>
          <w:tcPr>
            <w:tcW w:w="1984" w:type="dxa"/>
          </w:tcPr>
          <w:p w:rsidR="00F95155" w:rsidRPr="00C66BCF" w:rsidRDefault="00F95155" w:rsidP="00533098">
            <w:pPr>
              <w:jc w:val="center"/>
              <w:cnfStyle w:val="000000010000"/>
            </w:pPr>
            <w:r w:rsidRPr="00C66BCF">
              <w:t>0h</w:t>
            </w:r>
          </w:p>
          <w:p w:rsidR="00F95155" w:rsidRPr="00C66BCF" w:rsidRDefault="00F95155" w:rsidP="00533098">
            <w:pPr>
              <w:jc w:val="center"/>
              <w:cnfStyle w:val="000000010000"/>
            </w:pPr>
            <w:r>
              <w:t>0</w:t>
            </w:r>
            <w:r w:rsidRPr="00C66BCF">
              <w:t>h</w:t>
            </w:r>
          </w:p>
          <w:p w:rsidR="00F95155" w:rsidRPr="00C66BCF" w:rsidRDefault="00F95155" w:rsidP="00533098">
            <w:pPr>
              <w:jc w:val="center"/>
              <w:cnfStyle w:val="000000010000"/>
            </w:pPr>
            <w:r w:rsidRPr="00C66BCF">
              <w:t>0h</w:t>
            </w:r>
          </w:p>
        </w:tc>
        <w:tc>
          <w:tcPr>
            <w:tcW w:w="1984" w:type="dxa"/>
          </w:tcPr>
          <w:p w:rsidR="00F95155" w:rsidRDefault="00F95155" w:rsidP="00533098">
            <w:pPr>
              <w:jc w:val="center"/>
              <w:cnfStyle w:val="000000010000"/>
            </w:pPr>
          </w:p>
          <w:p w:rsidR="00F95155" w:rsidRPr="00C66BCF" w:rsidRDefault="00F95155" w:rsidP="00533098">
            <w:pPr>
              <w:jc w:val="center"/>
              <w:cnfStyle w:val="000000010000"/>
            </w:pPr>
            <w:r>
              <w:t>Difficulté de se mettre en accord et du découpage</w:t>
            </w:r>
          </w:p>
        </w:tc>
      </w:tr>
      <w:tr w:rsidR="00F95155" w:rsidTr="00533098">
        <w:trPr>
          <w:cnfStyle w:val="000000100000"/>
        </w:trPr>
        <w:tc>
          <w:tcPr>
            <w:cnfStyle w:val="001000000000"/>
            <w:tcW w:w="1809" w:type="dxa"/>
          </w:tcPr>
          <w:p w:rsidR="00F95155" w:rsidRPr="00C66BCF" w:rsidRDefault="00F95155" w:rsidP="00533098">
            <w:pPr>
              <w:jc w:val="center"/>
            </w:pPr>
            <w:r w:rsidRPr="00C66BCF">
              <w:t>02/10</w:t>
            </w:r>
          </w:p>
        </w:tc>
        <w:tc>
          <w:tcPr>
            <w:tcW w:w="4253" w:type="dxa"/>
          </w:tcPr>
          <w:p w:rsidR="00F95155" w:rsidRPr="00C66BCF" w:rsidRDefault="00F95155" w:rsidP="00533098">
            <w:pPr>
              <w:cnfStyle w:val="000000100000"/>
            </w:pPr>
            <w:r w:rsidRPr="00C66BCF">
              <w:t xml:space="preserve">- Réunion </w:t>
            </w:r>
            <w:r>
              <w:t>manageur</w:t>
            </w:r>
          </w:p>
          <w:p w:rsidR="00F95155" w:rsidRPr="00C66BCF" w:rsidRDefault="00F95155" w:rsidP="00533098">
            <w:pPr>
              <w:cnfStyle w:val="000000100000"/>
            </w:pPr>
            <w:r>
              <w:t>-Suite du Plan de Management de Projet</w:t>
            </w:r>
          </w:p>
          <w:p w:rsidR="00F95155" w:rsidRDefault="00F95155" w:rsidP="00533098">
            <w:pPr>
              <w:cnfStyle w:val="000000100000"/>
            </w:pPr>
            <w:r>
              <w:t>Estimation des charges</w:t>
            </w:r>
          </w:p>
          <w:p w:rsidR="00F95155" w:rsidRDefault="00F95155" w:rsidP="00533098">
            <w:pPr>
              <w:cnfStyle w:val="000000100000"/>
            </w:pPr>
            <w:r>
              <w:t>Planification (Gantt &amp; Ordonnancement)</w:t>
            </w:r>
          </w:p>
          <w:p w:rsidR="00F95155" w:rsidRPr="00C66BCF" w:rsidRDefault="00F95155" w:rsidP="00533098">
            <w:pPr>
              <w:cnfStyle w:val="000000100000"/>
            </w:pPr>
            <w:r>
              <w:t>- Choix de conception des interfaces</w:t>
            </w:r>
          </w:p>
        </w:tc>
        <w:tc>
          <w:tcPr>
            <w:tcW w:w="2126" w:type="dxa"/>
          </w:tcPr>
          <w:p w:rsidR="00F95155" w:rsidRPr="00C66BCF" w:rsidRDefault="00F95155" w:rsidP="00533098">
            <w:pPr>
              <w:jc w:val="center"/>
              <w:cnfStyle w:val="000000100000"/>
            </w:pPr>
            <w:r w:rsidRPr="00C66BCF">
              <w:t>1h</w:t>
            </w:r>
          </w:p>
          <w:p w:rsidR="00F95155" w:rsidRPr="00C66BCF" w:rsidRDefault="00F95155" w:rsidP="00533098">
            <w:pPr>
              <w:jc w:val="center"/>
              <w:cnfStyle w:val="000000100000"/>
            </w:pPr>
            <w:r w:rsidRPr="00C66BCF">
              <w:t>2h</w:t>
            </w:r>
          </w:p>
          <w:p w:rsidR="00F95155" w:rsidRDefault="00F95155" w:rsidP="00533098">
            <w:pPr>
              <w:jc w:val="center"/>
              <w:cnfStyle w:val="000000100000"/>
            </w:pPr>
          </w:p>
          <w:p w:rsidR="00F95155" w:rsidRDefault="00F95155" w:rsidP="00533098">
            <w:pPr>
              <w:jc w:val="center"/>
              <w:cnfStyle w:val="000000100000"/>
            </w:pPr>
          </w:p>
          <w:p w:rsidR="00F95155" w:rsidRPr="00C66BCF" w:rsidRDefault="00F95155" w:rsidP="00533098">
            <w:pPr>
              <w:jc w:val="center"/>
              <w:cnfStyle w:val="000000100000"/>
            </w:pPr>
            <w:r>
              <w:t>30min</w:t>
            </w:r>
          </w:p>
        </w:tc>
        <w:tc>
          <w:tcPr>
            <w:tcW w:w="1985" w:type="dxa"/>
          </w:tcPr>
          <w:p w:rsidR="00F95155" w:rsidRPr="00C66BCF" w:rsidRDefault="00F95155" w:rsidP="00533098">
            <w:pPr>
              <w:jc w:val="center"/>
              <w:cnfStyle w:val="000000100000"/>
            </w:pPr>
            <w:r>
              <w:t>2h</w:t>
            </w:r>
          </w:p>
          <w:p w:rsidR="00F95155" w:rsidRPr="00C66BCF" w:rsidRDefault="00F95155" w:rsidP="00533098">
            <w:pPr>
              <w:jc w:val="center"/>
              <w:cnfStyle w:val="000000100000"/>
            </w:pPr>
            <w:r>
              <w:t>4</w:t>
            </w:r>
            <w:r w:rsidRPr="00C66BCF">
              <w:t>h</w:t>
            </w:r>
          </w:p>
          <w:p w:rsidR="00F95155" w:rsidRDefault="00F95155" w:rsidP="00533098">
            <w:pPr>
              <w:jc w:val="center"/>
              <w:cnfStyle w:val="000000100000"/>
            </w:pPr>
          </w:p>
          <w:p w:rsidR="00F95155" w:rsidRDefault="00F95155" w:rsidP="00533098">
            <w:pPr>
              <w:jc w:val="center"/>
              <w:cnfStyle w:val="000000100000"/>
            </w:pPr>
          </w:p>
          <w:p w:rsidR="00F95155" w:rsidRPr="00C66BCF" w:rsidRDefault="00F95155" w:rsidP="00533098">
            <w:pPr>
              <w:jc w:val="center"/>
              <w:cnfStyle w:val="000000100000"/>
            </w:pPr>
            <w:r>
              <w:t>30min</w:t>
            </w:r>
          </w:p>
        </w:tc>
        <w:tc>
          <w:tcPr>
            <w:tcW w:w="1984" w:type="dxa"/>
          </w:tcPr>
          <w:p w:rsidR="00F95155" w:rsidRPr="00C66BCF" w:rsidRDefault="00F95155" w:rsidP="00533098">
            <w:pPr>
              <w:jc w:val="center"/>
              <w:cnfStyle w:val="000000100000"/>
            </w:pPr>
            <w:r w:rsidRPr="00C66BCF">
              <w:t>0h</w:t>
            </w:r>
          </w:p>
          <w:p w:rsidR="00F95155" w:rsidRPr="00C66BCF" w:rsidRDefault="00F95155" w:rsidP="00533098">
            <w:pPr>
              <w:jc w:val="center"/>
              <w:cnfStyle w:val="000000100000"/>
            </w:pPr>
            <w:r w:rsidRPr="00C66BCF">
              <w:t>0h</w:t>
            </w:r>
          </w:p>
          <w:p w:rsidR="00F95155" w:rsidRDefault="00F95155" w:rsidP="00533098">
            <w:pPr>
              <w:jc w:val="center"/>
              <w:cnfStyle w:val="000000100000"/>
            </w:pPr>
          </w:p>
          <w:p w:rsidR="00F95155" w:rsidRDefault="00F95155" w:rsidP="00533098">
            <w:pPr>
              <w:jc w:val="center"/>
              <w:cnfStyle w:val="000000100000"/>
            </w:pPr>
          </w:p>
          <w:p w:rsidR="00F95155" w:rsidRPr="00C66BCF" w:rsidRDefault="00F95155" w:rsidP="00533098">
            <w:pPr>
              <w:jc w:val="center"/>
              <w:cnfStyle w:val="000000100000"/>
            </w:pPr>
            <w:r>
              <w:t>0h</w:t>
            </w:r>
          </w:p>
        </w:tc>
        <w:tc>
          <w:tcPr>
            <w:tcW w:w="1984" w:type="dxa"/>
          </w:tcPr>
          <w:p w:rsidR="00F95155" w:rsidRDefault="00F95155" w:rsidP="00533098">
            <w:pPr>
              <w:jc w:val="center"/>
              <w:cnfStyle w:val="000000100000"/>
            </w:pPr>
          </w:p>
          <w:p w:rsidR="00F95155" w:rsidRDefault="00F95155" w:rsidP="00533098">
            <w:pPr>
              <w:jc w:val="center"/>
              <w:cnfStyle w:val="000000100000"/>
            </w:pPr>
          </w:p>
          <w:p w:rsidR="00F95155" w:rsidRDefault="00F95155" w:rsidP="00533098">
            <w:pPr>
              <w:jc w:val="center"/>
              <w:cnfStyle w:val="000000100000"/>
            </w:pPr>
          </w:p>
          <w:p w:rsidR="00F95155" w:rsidRDefault="00F95155" w:rsidP="00533098">
            <w:pPr>
              <w:jc w:val="center"/>
              <w:cnfStyle w:val="000000100000"/>
            </w:pPr>
          </w:p>
          <w:p w:rsidR="00F95155" w:rsidRPr="00C66BCF" w:rsidRDefault="00F95155" w:rsidP="00533098">
            <w:pPr>
              <w:jc w:val="center"/>
              <w:cnfStyle w:val="000000100000"/>
            </w:pPr>
            <w:r>
              <w:t>Difficulté de visualiser les interfaces</w:t>
            </w:r>
          </w:p>
        </w:tc>
      </w:tr>
      <w:tr w:rsidR="00F95155" w:rsidTr="00533098">
        <w:trPr>
          <w:cnfStyle w:val="000000010000"/>
        </w:trPr>
        <w:tc>
          <w:tcPr>
            <w:cnfStyle w:val="001000000000"/>
            <w:tcW w:w="1809" w:type="dxa"/>
          </w:tcPr>
          <w:p w:rsidR="00F95155" w:rsidRPr="00C66BCF" w:rsidRDefault="00F95155" w:rsidP="00533098">
            <w:pPr>
              <w:jc w:val="center"/>
            </w:pPr>
            <w:r w:rsidRPr="00C66BCF">
              <w:t>09/10</w:t>
            </w:r>
          </w:p>
        </w:tc>
        <w:tc>
          <w:tcPr>
            <w:tcW w:w="4253" w:type="dxa"/>
          </w:tcPr>
          <w:p w:rsidR="00F95155" w:rsidRDefault="00F95155" w:rsidP="00533098">
            <w:pPr>
              <w:cnfStyle w:val="000000010000"/>
            </w:pPr>
            <w:r w:rsidRPr="00C66BCF">
              <w:t xml:space="preserve">- </w:t>
            </w:r>
            <w:r>
              <w:t>Réunion manageur</w:t>
            </w:r>
            <w:r w:rsidRPr="00C66BCF">
              <w:t xml:space="preserve"> </w:t>
            </w:r>
          </w:p>
          <w:p w:rsidR="00F95155" w:rsidRDefault="00F95155" w:rsidP="00533098">
            <w:pPr>
              <w:cnfStyle w:val="000000010000"/>
            </w:pPr>
            <w:r>
              <w:t>-Suite du Plan de Management de Projet</w:t>
            </w:r>
          </w:p>
          <w:p w:rsidR="00F95155" w:rsidRDefault="00F95155" w:rsidP="00533098">
            <w:pPr>
              <w:cnfStyle w:val="000000010000"/>
            </w:pPr>
            <w:r>
              <w:t>Fiche de compte rendu d'activité de chacun</w:t>
            </w:r>
          </w:p>
          <w:p w:rsidR="00F95155" w:rsidRPr="00C66BCF" w:rsidRDefault="00F95155" w:rsidP="00533098">
            <w:pPr>
              <w:cnfStyle w:val="000000010000"/>
            </w:pPr>
            <w:r>
              <w:t>- Etude technique (TCP/IP, Multicast)</w:t>
            </w:r>
          </w:p>
        </w:tc>
        <w:tc>
          <w:tcPr>
            <w:tcW w:w="2126" w:type="dxa"/>
          </w:tcPr>
          <w:p w:rsidR="00F95155" w:rsidRDefault="00F95155" w:rsidP="00533098">
            <w:pPr>
              <w:jc w:val="center"/>
              <w:cnfStyle w:val="000000010000"/>
            </w:pPr>
            <w:r>
              <w:t>1</w:t>
            </w:r>
            <w:r w:rsidRPr="00C66BCF">
              <w:t>h</w:t>
            </w:r>
          </w:p>
          <w:p w:rsidR="00F95155" w:rsidRDefault="00F95155" w:rsidP="00533098">
            <w:pPr>
              <w:jc w:val="center"/>
              <w:cnfStyle w:val="000000010000"/>
            </w:pPr>
            <w:r>
              <w:t>1h</w:t>
            </w:r>
          </w:p>
          <w:p w:rsidR="00F95155" w:rsidRDefault="00F95155" w:rsidP="00533098">
            <w:pPr>
              <w:jc w:val="center"/>
              <w:cnfStyle w:val="000000010000"/>
            </w:pPr>
          </w:p>
          <w:p w:rsidR="00F95155" w:rsidRPr="00C66BCF" w:rsidRDefault="00F95155" w:rsidP="00533098">
            <w:pPr>
              <w:jc w:val="center"/>
              <w:cnfStyle w:val="000000010000"/>
            </w:pPr>
            <w:r>
              <w:t>1h</w:t>
            </w:r>
          </w:p>
        </w:tc>
        <w:tc>
          <w:tcPr>
            <w:tcW w:w="1985" w:type="dxa"/>
          </w:tcPr>
          <w:p w:rsidR="00F95155" w:rsidRPr="00C66BCF" w:rsidRDefault="00F95155" w:rsidP="00533098">
            <w:pPr>
              <w:jc w:val="center"/>
              <w:cnfStyle w:val="000000010000"/>
            </w:pPr>
          </w:p>
        </w:tc>
        <w:tc>
          <w:tcPr>
            <w:tcW w:w="1984" w:type="dxa"/>
          </w:tcPr>
          <w:p w:rsidR="00F95155" w:rsidRPr="00C66BCF" w:rsidRDefault="00F95155" w:rsidP="00533098">
            <w:pPr>
              <w:jc w:val="center"/>
              <w:cnfStyle w:val="000000010000"/>
            </w:pPr>
          </w:p>
        </w:tc>
        <w:tc>
          <w:tcPr>
            <w:tcW w:w="1984" w:type="dxa"/>
          </w:tcPr>
          <w:p w:rsidR="00F95155" w:rsidRPr="00C66BCF" w:rsidRDefault="00F95155" w:rsidP="00533098">
            <w:pPr>
              <w:jc w:val="center"/>
              <w:cnfStyle w:val="000000010000"/>
            </w:pPr>
          </w:p>
        </w:tc>
      </w:tr>
    </w:tbl>
    <w:p w:rsidR="00F95155" w:rsidRDefault="00F95155">
      <w:r>
        <w:br w:type="page"/>
      </w:r>
    </w:p>
    <w:p w:rsidR="00F95155" w:rsidRDefault="00F95155"/>
    <w:p w:rsidR="00FE4BC0" w:rsidRDefault="00132C5B" w:rsidP="00FE4BC0">
      <w:pPr>
        <w:pStyle w:val="Titre3"/>
      </w:pPr>
      <w:bookmarkStart w:id="61" w:name="_Toc337556924"/>
      <w:r>
        <w:t>Benjamin POIRIER</w:t>
      </w:r>
      <w:r w:rsidR="00FE4BC0">
        <w:t xml:space="preserve"> : Chef conception</w:t>
      </w:r>
      <w:bookmarkEnd w:id="61"/>
    </w:p>
    <w:tbl>
      <w:tblPr>
        <w:tblStyle w:val="Grilleclaire-Accent3"/>
        <w:tblpPr w:leftFromText="141" w:rightFromText="141" w:vertAnchor="text" w:horzAnchor="margin" w:tblpXSpec="center" w:tblpY="359"/>
        <w:tblW w:w="0" w:type="auto"/>
        <w:tblLook w:val="04A0"/>
      </w:tblPr>
      <w:tblGrid>
        <w:gridCol w:w="1368"/>
        <w:gridCol w:w="2500"/>
        <w:gridCol w:w="1456"/>
        <w:gridCol w:w="1333"/>
        <w:gridCol w:w="1258"/>
        <w:gridCol w:w="1373"/>
      </w:tblGrid>
      <w:tr w:rsidR="00167054" w:rsidTr="00167054">
        <w:trPr>
          <w:cnfStyle w:val="100000000000"/>
        </w:trPr>
        <w:tc>
          <w:tcPr>
            <w:cnfStyle w:val="001000000000"/>
            <w:tcW w:w="1392" w:type="dxa"/>
          </w:tcPr>
          <w:p w:rsidR="00167054" w:rsidRDefault="00167054" w:rsidP="00533098">
            <w:pPr>
              <w:jc w:val="center"/>
            </w:pPr>
            <w:r>
              <w:t>Semaine</w:t>
            </w:r>
          </w:p>
        </w:tc>
        <w:tc>
          <w:tcPr>
            <w:tcW w:w="2594" w:type="dxa"/>
          </w:tcPr>
          <w:p w:rsidR="00167054" w:rsidRDefault="00167054" w:rsidP="00533098">
            <w:pPr>
              <w:jc w:val="center"/>
              <w:cnfStyle w:val="100000000000"/>
            </w:pPr>
            <w:r>
              <w:t>Tâche</w:t>
            </w:r>
          </w:p>
        </w:tc>
        <w:tc>
          <w:tcPr>
            <w:tcW w:w="1492" w:type="dxa"/>
          </w:tcPr>
          <w:p w:rsidR="00167054" w:rsidRDefault="00167054" w:rsidP="00533098">
            <w:pPr>
              <w:jc w:val="center"/>
              <w:cnfStyle w:val="100000000000"/>
            </w:pPr>
            <w:r>
              <w:t>Durée estimée</w:t>
            </w:r>
          </w:p>
        </w:tc>
        <w:tc>
          <w:tcPr>
            <w:tcW w:w="1368" w:type="dxa"/>
          </w:tcPr>
          <w:p w:rsidR="00167054" w:rsidRDefault="00167054" w:rsidP="00533098">
            <w:pPr>
              <w:jc w:val="center"/>
              <w:cnfStyle w:val="100000000000"/>
            </w:pPr>
            <w:r>
              <w:t>Temps passé</w:t>
            </w:r>
          </w:p>
        </w:tc>
        <w:tc>
          <w:tcPr>
            <w:tcW w:w="1297" w:type="dxa"/>
          </w:tcPr>
          <w:p w:rsidR="00167054" w:rsidRDefault="00167054" w:rsidP="00533098">
            <w:pPr>
              <w:jc w:val="center"/>
              <w:cnfStyle w:val="100000000000"/>
            </w:pPr>
            <w:r>
              <w:t>Reste à faire</w:t>
            </w:r>
          </w:p>
        </w:tc>
        <w:tc>
          <w:tcPr>
            <w:tcW w:w="1145" w:type="dxa"/>
          </w:tcPr>
          <w:p w:rsidR="00167054" w:rsidRDefault="00167054" w:rsidP="00533098">
            <w:pPr>
              <w:jc w:val="center"/>
              <w:cnfStyle w:val="100000000000"/>
            </w:pPr>
            <w:r>
              <w:t>Remarques</w:t>
            </w:r>
          </w:p>
        </w:tc>
      </w:tr>
      <w:tr w:rsidR="00167054" w:rsidTr="00167054">
        <w:trPr>
          <w:cnfStyle w:val="000000100000"/>
        </w:trPr>
        <w:tc>
          <w:tcPr>
            <w:cnfStyle w:val="001000000000"/>
            <w:tcW w:w="1392" w:type="dxa"/>
          </w:tcPr>
          <w:p w:rsidR="00167054" w:rsidRPr="00C66BCF" w:rsidRDefault="00167054" w:rsidP="00533098">
            <w:pPr>
              <w:jc w:val="center"/>
            </w:pPr>
            <w:r w:rsidRPr="00C66BCF">
              <w:t>18/09</w:t>
            </w:r>
          </w:p>
        </w:tc>
        <w:tc>
          <w:tcPr>
            <w:tcW w:w="2594" w:type="dxa"/>
          </w:tcPr>
          <w:p w:rsidR="00167054" w:rsidRPr="00C66BCF" w:rsidRDefault="00167054" w:rsidP="00533098">
            <w:pPr>
              <w:cnfStyle w:val="000000100000"/>
            </w:pPr>
            <w:r w:rsidRPr="00C66BCF">
              <w:t xml:space="preserve">- Découverte du cahier des charges. </w:t>
            </w:r>
          </w:p>
          <w:p w:rsidR="00167054" w:rsidRPr="00C66BCF" w:rsidRDefault="00167054" w:rsidP="00533098">
            <w:pPr>
              <w:cnfStyle w:val="000000100000"/>
            </w:pPr>
            <w:r w:rsidRPr="00C66BCF">
              <w:t xml:space="preserve">- Découpage global </w:t>
            </w:r>
          </w:p>
          <w:p w:rsidR="00167054" w:rsidRPr="00C66BCF" w:rsidRDefault="00167054" w:rsidP="00533098">
            <w:pPr>
              <w:cnfStyle w:val="000000100000"/>
            </w:pPr>
            <w:r w:rsidRPr="00C66BCF">
              <w:t xml:space="preserve">&amp; Choix des équipes. </w:t>
            </w:r>
          </w:p>
          <w:p w:rsidR="00167054" w:rsidRPr="00C66BCF" w:rsidRDefault="00167054" w:rsidP="00533098">
            <w:pPr>
              <w:cnfStyle w:val="000000100000"/>
            </w:pPr>
            <w:r w:rsidRPr="00C66BCF">
              <w:t>- Découverte SVN</w:t>
            </w:r>
          </w:p>
        </w:tc>
        <w:tc>
          <w:tcPr>
            <w:tcW w:w="1492" w:type="dxa"/>
          </w:tcPr>
          <w:p w:rsidR="00167054" w:rsidRPr="00C66BCF" w:rsidRDefault="00167054" w:rsidP="00533098">
            <w:pPr>
              <w:jc w:val="center"/>
              <w:cnfStyle w:val="000000100000"/>
            </w:pPr>
            <w:r w:rsidRPr="00C66BCF">
              <w:t>1h</w:t>
            </w:r>
          </w:p>
          <w:p w:rsidR="00167054" w:rsidRPr="00C66BCF" w:rsidRDefault="00167054" w:rsidP="00533098">
            <w:pPr>
              <w:jc w:val="center"/>
              <w:cnfStyle w:val="000000100000"/>
            </w:pPr>
            <w:r w:rsidRPr="00C66BCF">
              <w:t>1h</w:t>
            </w:r>
          </w:p>
          <w:p w:rsidR="00167054" w:rsidRPr="00C66BCF" w:rsidRDefault="00167054" w:rsidP="00533098">
            <w:pPr>
              <w:jc w:val="center"/>
              <w:cnfStyle w:val="000000100000"/>
            </w:pPr>
          </w:p>
          <w:p w:rsidR="00167054" w:rsidRPr="00C66BCF" w:rsidRDefault="00167054" w:rsidP="00533098">
            <w:pPr>
              <w:jc w:val="center"/>
              <w:cnfStyle w:val="000000100000"/>
            </w:pPr>
            <w:r w:rsidRPr="00C66BCF">
              <w:t>1h</w:t>
            </w:r>
          </w:p>
        </w:tc>
        <w:tc>
          <w:tcPr>
            <w:tcW w:w="1368" w:type="dxa"/>
          </w:tcPr>
          <w:p w:rsidR="00167054" w:rsidRPr="00C66BCF" w:rsidRDefault="00167054" w:rsidP="00533098">
            <w:pPr>
              <w:jc w:val="center"/>
              <w:cnfStyle w:val="000000100000"/>
            </w:pPr>
            <w:r w:rsidRPr="00C66BCF">
              <w:t>1h</w:t>
            </w:r>
          </w:p>
          <w:p w:rsidR="00167054" w:rsidRPr="00C66BCF" w:rsidRDefault="00167054" w:rsidP="00533098">
            <w:pPr>
              <w:jc w:val="center"/>
              <w:cnfStyle w:val="000000100000"/>
            </w:pPr>
            <w:r w:rsidRPr="00C66BCF">
              <w:t>1h</w:t>
            </w:r>
          </w:p>
          <w:p w:rsidR="00167054" w:rsidRPr="00C66BCF" w:rsidRDefault="00167054" w:rsidP="00533098">
            <w:pPr>
              <w:jc w:val="center"/>
              <w:cnfStyle w:val="000000100000"/>
            </w:pPr>
          </w:p>
          <w:p w:rsidR="00167054" w:rsidRPr="00C66BCF" w:rsidRDefault="00167054" w:rsidP="00533098">
            <w:pPr>
              <w:jc w:val="center"/>
              <w:cnfStyle w:val="000000100000"/>
            </w:pPr>
            <w:r w:rsidRPr="00C66BCF">
              <w:t>1h</w:t>
            </w:r>
          </w:p>
        </w:tc>
        <w:tc>
          <w:tcPr>
            <w:tcW w:w="1297" w:type="dxa"/>
          </w:tcPr>
          <w:p w:rsidR="00167054" w:rsidRPr="00C66BCF" w:rsidRDefault="00167054" w:rsidP="00533098">
            <w:pPr>
              <w:jc w:val="center"/>
              <w:cnfStyle w:val="000000100000"/>
            </w:pPr>
            <w:r w:rsidRPr="00C66BCF">
              <w:t>0h</w:t>
            </w:r>
          </w:p>
          <w:p w:rsidR="00167054" w:rsidRPr="00C66BCF" w:rsidRDefault="00167054" w:rsidP="00533098">
            <w:pPr>
              <w:jc w:val="center"/>
              <w:cnfStyle w:val="000000100000"/>
            </w:pPr>
            <w:r w:rsidRPr="00C66BCF">
              <w:t>0h</w:t>
            </w:r>
          </w:p>
          <w:p w:rsidR="00167054" w:rsidRPr="00C66BCF" w:rsidRDefault="00167054" w:rsidP="00533098">
            <w:pPr>
              <w:jc w:val="center"/>
              <w:cnfStyle w:val="000000100000"/>
            </w:pPr>
          </w:p>
          <w:p w:rsidR="00167054" w:rsidRPr="00C66BCF" w:rsidRDefault="00167054" w:rsidP="00533098">
            <w:pPr>
              <w:jc w:val="center"/>
              <w:cnfStyle w:val="000000100000"/>
            </w:pPr>
            <w:r w:rsidRPr="00C66BCF">
              <w:t>0h</w:t>
            </w:r>
          </w:p>
        </w:tc>
        <w:tc>
          <w:tcPr>
            <w:tcW w:w="1145" w:type="dxa"/>
          </w:tcPr>
          <w:p w:rsidR="00167054" w:rsidRPr="00C66BCF" w:rsidRDefault="00167054" w:rsidP="00533098">
            <w:pPr>
              <w:jc w:val="center"/>
              <w:cnfStyle w:val="000000100000"/>
            </w:pPr>
          </w:p>
        </w:tc>
      </w:tr>
      <w:tr w:rsidR="00167054" w:rsidTr="00167054">
        <w:trPr>
          <w:cnfStyle w:val="000000010000"/>
        </w:trPr>
        <w:tc>
          <w:tcPr>
            <w:cnfStyle w:val="001000000000"/>
            <w:tcW w:w="1392" w:type="dxa"/>
          </w:tcPr>
          <w:p w:rsidR="00167054" w:rsidRPr="00C66BCF" w:rsidRDefault="00167054" w:rsidP="00533098">
            <w:pPr>
              <w:jc w:val="center"/>
            </w:pPr>
            <w:r w:rsidRPr="00C66BCF">
              <w:t>25/09</w:t>
            </w:r>
          </w:p>
        </w:tc>
        <w:tc>
          <w:tcPr>
            <w:tcW w:w="2594" w:type="dxa"/>
          </w:tcPr>
          <w:p w:rsidR="00167054" w:rsidRPr="00C66BCF" w:rsidRDefault="00167054" w:rsidP="00533098">
            <w:pPr>
              <w:cnfStyle w:val="000000010000"/>
            </w:pPr>
            <w:r w:rsidRPr="00C66BCF">
              <w:t>- Réunion conception</w:t>
            </w:r>
          </w:p>
          <w:p w:rsidR="00167054" w:rsidRPr="00C66BCF" w:rsidRDefault="00167054" w:rsidP="00533098">
            <w:pPr>
              <w:cnfStyle w:val="000000010000"/>
            </w:pPr>
            <w:r w:rsidRPr="00C66BCF">
              <w:t>- Diagrammes de séquences</w:t>
            </w:r>
          </w:p>
          <w:p w:rsidR="00167054" w:rsidRPr="00C66BCF" w:rsidRDefault="00167054" w:rsidP="00533098">
            <w:pPr>
              <w:cnfStyle w:val="000000010000"/>
            </w:pPr>
            <w:r w:rsidRPr="00C66BCF">
              <w:t>- Diagrammes de cas d'utilisation</w:t>
            </w:r>
          </w:p>
        </w:tc>
        <w:tc>
          <w:tcPr>
            <w:tcW w:w="1492" w:type="dxa"/>
          </w:tcPr>
          <w:p w:rsidR="00167054" w:rsidRPr="00C66BCF" w:rsidRDefault="00167054" w:rsidP="00533098">
            <w:pPr>
              <w:jc w:val="center"/>
              <w:cnfStyle w:val="000000010000"/>
            </w:pPr>
            <w:r w:rsidRPr="00C66BCF">
              <w:t>1h</w:t>
            </w:r>
          </w:p>
          <w:p w:rsidR="00167054" w:rsidRPr="00C66BCF" w:rsidRDefault="00167054" w:rsidP="00533098">
            <w:pPr>
              <w:jc w:val="center"/>
              <w:cnfStyle w:val="000000010000"/>
            </w:pPr>
            <w:r w:rsidRPr="00C66BCF">
              <w:t>1h</w:t>
            </w:r>
          </w:p>
          <w:p w:rsidR="00167054" w:rsidRPr="00C66BCF" w:rsidRDefault="00167054" w:rsidP="00533098">
            <w:pPr>
              <w:jc w:val="center"/>
              <w:cnfStyle w:val="000000010000"/>
            </w:pPr>
            <w:r w:rsidRPr="00C66BCF">
              <w:t>1h</w:t>
            </w:r>
          </w:p>
        </w:tc>
        <w:tc>
          <w:tcPr>
            <w:tcW w:w="1368" w:type="dxa"/>
          </w:tcPr>
          <w:p w:rsidR="00167054" w:rsidRPr="00C66BCF" w:rsidRDefault="00167054" w:rsidP="00533098">
            <w:pPr>
              <w:jc w:val="center"/>
              <w:cnfStyle w:val="000000010000"/>
            </w:pPr>
            <w:r w:rsidRPr="00C66BCF">
              <w:t>2h</w:t>
            </w:r>
          </w:p>
          <w:p w:rsidR="00167054" w:rsidRPr="00C66BCF" w:rsidRDefault="00167054" w:rsidP="00533098">
            <w:pPr>
              <w:jc w:val="center"/>
              <w:cnfStyle w:val="000000010000"/>
            </w:pPr>
            <w:r w:rsidRPr="00C66BCF">
              <w:t>2h</w:t>
            </w:r>
            <w:r>
              <w:t>30</w:t>
            </w:r>
          </w:p>
          <w:p w:rsidR="00167054" w:rsidRPr="00C66BCF" w:rsidRDefault="00167054" w:rsidP="00533098">
            <w:pPr>
              <w:jc w:val="center"/>
              <w:cnfStyle w:val="000000010000"/>
            </w:pPr>
            <w:r w:rsidRPr="00C66BCF">
              <w:t>2h</w:t>
            </w:r>
          </w:p>
        </w:tc>
        <w:tc>
          <w:tcPr>
            <w:tcW w:w="1297" w:type="dxa"/>
          </w:tcPr>
          <w:p w:rsidR="00167054" w:rsidRPr="00C66BCF" w:rsidRDefault="00167054" w:rsidP="00533098">
            <w:pPr>
              <w:jc w:val="center"/>
              <w:cnfStyle w:val="000000010000"/>
            </w:pPr>
            <w:r w:rsidRPr="00C66BCF">
              <w:t>0h</w:t>
            </w:r>
          </w:p>
          <w:p w:rsidR="00167054" w:rsidRPr="00C66BCF" w:rsidRDefault="00167054" w:rsidP="00533098">
            <w:pPr>
              <w:jc w:val="center"/>
              <w:cnfStyle w:val="000000010000"/>
            </w:pPr>
            <w:r w:rsidRPr="00C66BCF">
              <w:t>0h</w:t>
            </w:r>
          </w:p>
          <w:p w:rsidR="00167054" w:rsidRPr="00C66BCF" w:rsidRDefault="00167054" w:rsidP="00533098">
            <w:pPr>
              <w:jc w:val="center"/>
              <w:cnfStyle w:val="000000010000"/>
            </w:pPr>
            <w:r w:rsidRPr="00C66BCF">
              <w:t>0h</w:t>
            </w:r>
          </w:p>
        </w:tc>
        <w:tc>
          <w:tcPr>
            <w:tcW w:w="1145" w:type="dxa"/>
          </w:tcPr>
          <w:p w:rsidR="00167054" w:rsidRPr="00C66BCF" w:rsidRDefault="00167054" w:rsidP="00533098">
            <w:pPr>
              <w:jc w:val="center"/>
              <w:cnfStyle w:val="000000010000"/>
            </w:pPr>
          </w:p>
        </w:tc>
      </w:tr>
      <w:tr w:rsidR="00167054" w:rsidTr="00167054">
        <w:trPr>
          <w:cnfStyle w:val="000000100000"/>
        </w:trPr>
        <w:tc>
          <w:tcPr>
            <w:cnfStyle w:val="001000000000"/>
            <w:tcW w:w="1392" w:type="dxa"/>
          </w:tcPr>
          <w:p w:rsidR="00167054" w:rsidRPr="00C66BCF" w:rsidRDefault="00167054" w:rsidP="00533098">
            <w:pPr>
              <w:jc w:val="center"/>
            </w:pPr>
            <w:r w:rsidRPr="00C66BCF">
              <w:t>02/10</w:t>
            </w:r>
          </w:p>
        </w:tc>
        <w:tc>
          <w:tcPr>
            <w:tcW w:w="2594" w:type="dxa"/>
          </w:tcPr>
          <w:p w:rsidR="00167054" w:rsidRPr="00C66BCF" w:rsidRDefault="00167054" w:rsidP="00533098">
            <w:pPr>
              <w:cnfStyle w:val="000000100000"/>
            </w:pPr>
            <w:r w:rsidRPr="00C66BCF">
              <w:t>- Réunion conception</w:t>
            </w:r>
          </w:p>
          <w:p w:rsidR="00167054" w:rsidRPr="00C66BCF" w:rsidRDefault="00167054" w:rsidP="00533098">
            <w:pPr>
              <w:cnfStyle w:val="000000100000"/>
            </w:pPr>
            <w:r w:rsidRPr="00C66BCF">
              <w:t>- Finalisation Diagrammes de séquences</w:t>
            </w:r>
          </w:p>
          <w:p w:rsidR="00167054" w:rsidRPr="00C66BCF" w:rsidRDefault="00167054" w:rsidP="00533098">
            <w:pPr>
              <w:cnfStyle w:val="000000100000"/>
            </w:pPr>
            <w:r w:rsidRPr="00C66BCF">
              <w:t>- Finalisation Diagrammes d'utilisation</w:t>
            </w:r>
          </w:p>
        </w:tc>
        <w:tc>
          <w:tcPr>
            <w:tcW w:w="1492" w:type="dxa"/>
          </w:tcPr>
          <w:p w:rsidR="00167054" w:rsidRPr="00C66BCF" w:rsidRDefault="00167054" w:rsidP="00533098">
            <w:pPr>
              <w:jc w:val="center"/>
              <w:cnfStyle w:val="000000100000"/>
            </w:pPr>
            <w:r w:rsidRPr="00C66BCF">
              <w:t>1h</w:t>
            </w:r>
          </w:p>
          <w:p w:rsidR="00167054" w:rsidRPr="00C66BCF" w:rsidRDefault="00167054" w:rsidP="00533098">
            <w:pPr>
              <w:jc w:val="center"/>
              <w:cnfStyle w:val="000000100000"/>
            </w:pPr>
            <w:r w:rsidRPr="00C66BCF">
              <w:t>2h</w:t>
            </w:r>
          </w:p>
          <w:p w:rsidR="00167054" w:rsidRPr="00C66BCF" w:rsidRDefault="00167054" w:rsidP="00533098">
            <w:pPr>
              <w:jc w:val="center"/>
              <w:cnfStyle w:val="000000100000"/>
            </w:pPr>
            <w:r w:rsidRPr="00C66BCF">
              <w:t>2h</w:t>
            </w:r>
          </w:p>
        </w:tc>
        <w:tc>
          <w:tcPr>
            <w:tcW w:w="1368" w:type="dxa"/>
          </w:tcPr>
          <w:p w:rsidR="00167054" w:rsidRPr="00C66BCF" w:rsidRDefault="00167054" w:rsidP="00533098">
            <w:pPr>
              <w:jc w:val="center"/>
              <w:cnfStyle w:val="000000100000"/>
            </w:pPr>
            <w:r w:rsidRPr="00C66BCF">
              <w:t>1h</w:t>
            </w:r>
          </w:p>
          <w:p w:rsidR="00167054" w:rsidRPr="00C66BCF" w:rsidRDefault="00167054" w:rsidP="00533098">
            <w:pPr>
              <w:jc w:val="center"/>
              <w:cnfStyle w:val="000000100000"/>
            </w:pPr>
            <w:r w:rsidRPr="00C66BCF">
              <w:t>2h</w:t>
            </w:r>
          </w:p>
          <w:p w:rsidR="00167054" w:rsidRPr="00C66BCF" w:rsidRDefault="00167054" w:rsidP="00533098">
            <w:pPr>
              <w:jc w:val="center"/>
              <w:cnfStyle w:val="000000100000"/>
            </w:pPr>
            <w:r w:rsidRPr="00C66BCF">
              <w:t>2h</w:t>
            </w:r>
          </w:p>
        </w:tc>
        <w:tc>
          <w:tcPr>
            <w:tcW w:w="1297" w:type="dxa"/>
          </w:tcPr>
          <w:p w:rsidR="00167054" w:rsidRPr="00C66BCF" w:rsidRDefault="00167054" w:rsidP="00533098">
            <w:pPr>
              <w:jc w:val="center"/>
              <w:cnfStyle w:val="000000100000"/>
            </w:pPr>
            <w:r w:rsidRPr="00C66BCF">
              <w:t>0h</w:t>
            </w:r>
          </w:p>
          <w:p w:rsidR="00167054" w:rsidRPr="00C66BCF" w:rsidRDefault="00167054" w:rsidP="00533098">
            <w:pPr>
              <w:jc w:val="center"/>
              <w:cnfStyle w:val="000000100000"/>
            </w:pPr>
            <w:r w:rsidRPr="00C66BCF">
              <w:t>0h</w:t>
            </w:r>
          </w:p>
          <w:p w:rsidR="00167054" w:rsidRPr="00C66BCF" w:rsidRDefault="00167054" w:rsidP="00533098">
            <w:pPr>
              <w:jc w:val="center"/>
              <w:cnfStyle w:val="000000100000"/>
            </w:pPr>
            <w:r w:rsidRPr="00C66BCF">
              <w:t>0h</w:t>
            </w:r>
          </w:p>
        </w:tc>
        <w:tc>
          <w:tcPr>
            <w:tcW w:w="1145" w:type="dxa"/>
          </w:tcPr>
          <w:p w:rsidR="00167054" w:rsidRPr="00C66BCF" w:rsidRDefault="00167054" w:rsidP="00533098">
            <w:pPr>
              <w:jc w:val="center"/>
              <w:cnfStyle w:val="000000100000"/>
            </w:pPr>
          </w:p>
        </w:tc>
      </w:tr>
      <w:tr w:rsidR="00167054" w:rsidTr="00167054">
        <w:trPr>
          <w:cnfStyle w:val="000000010000"/>
        </w:trPr>
        <w:tc>
          <w:tcPr>
            <w:cnfStyle w:val="001000000000"/>
            <w:tcW w:w="1392" w:type="dxa"/>
          </w:tcPr>
          <w:p w:rsidR="00167054" w:rsidRPr="00C66BCF" w:rsidRDefault="00167054" w:rsidP="00533098">
            <w:pPr>
              <w:jc w:val="center"/>
            </w:pPr>
            <w:r w:rsidRPr="00C66BCF">
              <w:t>09/10</w:t>
            </w:r>
          </w:p>
        </w:tc>
        <w:tc>
          <w:tcPr>
            <w:tcW w:w="2594" w:type="dxa"/>
          </w:tcPr>
          <w:p w:rsidR="00167054" w:rsidRDefault="00167054" w:rsidP="00533098">
            <w:pPr>
              <w:cnfStyle w:val="000000010000"/>
            </w:pPr>
            <w:r w:rsidRPr="00C66BCF">
              <w:t xml:space="preserve">- Diagramme de classe </w:t>
            </w:r>
          </w:p>
          <w:p w:rsidR="00167054" w:rsidRPr="00C66BCF" w:rsidRDefault="00167054" w:rsidP="00533098">
            <w:pPr>
              <w:cnfStyle w:val="000000010000"/>
            </w:pPr>
            <w:r>
              <w:t>- Choix de conception</w:t>
            </w:r>
          </w:p>
        </w:tc>
        <w:tc>
          <w:tcPr>
            <w:tcW w:w="1492" w:type="dxa"/>
          </w:tcPr>
          <w:p w:rsidR="00167054" w:rsidRDefault="00167054" w:rsidP="00533098">
            <w:pPr>
              <w:jc w:val="center"/>
              <w:cnfStyle w:val="000000010000"/>
            </w:pPr>
            <w:r>
              <w:t>2</w:t>
            </w:r>
            <w:r w:rsidRPr="00C66BCF">
              <w:t>h</w:t>
            </w:r>
          </w:p>
          <w:p w:rsidR="00167054" w:rsidRPr="00C66BCF" w:rsidRDefault="00167054" w:rsidP="00533098">
            <w:pPr>
              <w:jc w:val="center"/>
              <w:cnfStyle w:val="000000010000"/>
            </w:pPr>
            <w:r>
              <w:t>1h</w:t>
            </w:r>
          </w:p>
        </w:tc>
        <w:tc>
          <w:tcPr>
            <w:tcW w:w="1368" w:type="dxa"/>
          </w:tcPr>
          <w:p w:rsidR="00167054" w:rsidRPr="00C66BCF" w:rsidRDefault="00167054" w:rsidP="00533098">
            <w:pPr>
              <w:jc w:val="center"/>
              <w:cnfStyle w:val="000000010000"/>
            </w:pPr>
          </w:p>
        </w:tc>
        <w:tc>
          <w:tcPr>
            <w:tcW w:w="1297" w:type="dxa"/>
          </w:tcPr>
          <w:p w:rsidR="00167054" w:rsidRPr="00C66BCF" w:rsidRDefault="00167054" w:rsidP="00533098">
            <w:pPr>
              <w:jc w:val="center"/>
              <w:cnfStyle w:val="000000010000"/>
            </w:pPr>
          </w:p>
        </w:tc>
        <w:tc>
          <w:tcPr>
            <w:tcW w:w="1145" w:type="dxa"/>
          </w:tcPr>
          <w:p w:rsidR="00167054" w:rsidRPr="00C66BCF" w:rsidRDefault="00167054" w:rsidP="00533098">
            <w:pPr>
              <w:jc w:val="center"/>
              <w:cnfStyle w:val="000000010000"/>
            </w:pPr>
          </w:p>
        </w:tc>
      </w:tr>
    </w:tbl>
    <w:p w:rsidR="00F95155" w:rsidRDefault="00F95155">
      <w:r>
        <w:br w:type="page"/>
      </w:r>
    </w:p>
    <w:p w:rsidR="00FE4BC0" w:rsidRDefault="00132C5B" w:rsidP="00FE4BC0">
      <w:pPr>
        <w:pStyle w:val="Titre3"/>
      </w:pPr>
      <w:bookmarkStart w:id="62" w:name="_Toc337556925"/>
      <w:r>
        <w:lastRenderedPageBreak/>
        <w:t>François GUILPAIN</w:t>
      </w:r>
      <w:r w:rsidR="00FE4BC0">
        <w:t xml:space="preserve"> : Responsable développement</w:t>
      </w:r>
      <w:bookmarkEnd w:id="62"/>
    </w:p>
    <w:tbl>
      <w:tblPr>
        <w:tblStyle w:val="Grilleclaire-Accent3"/>
        <w:tblpPr w:leftFromText="141" w:rightFromText="141" w:vertAnchor="text" w:horzAnchor="margin" w:tblpXSpec="center" w:tblpY="359"/>
        <w:tblW w:w="0" w:type="auto"/>
        <w:tblLook w:val="04A0"/>
      </w:tblPr>
      <w:tblGrid>
        <w:gridCol w:w="1360"/>
        <w:gridCol w:w="2495"/>
        <w:gridCol w:w="1442"/>
        <w:gridCol w:w="1376"/>
        <w:gridCol w:w="1242"/>
        <w:gridCol w:w="1373"/>
      </w:tblGrid>
      <w:tr w:rsidR="00167054" w:rsidTr="00167054">
        <w:trPr>
          <w:cnfStyle w:val="100000000000"/>
        </w:trPr>
        <w:tc>
          <w:tcPr>
            <w:cnfStyle w:val="001000000000"/>
            <w:tcW w:w="1386" w:type="dxa"/>
          </w:tcPr>
          <w:p w:rsidR="00167054" w:rsidRDefault="00167054" w:rsidP="00533098">
            <w:pPr>
              <w:jc w:val="center"/>
            </w:pPr>
            <w:r>
              <w:t>Semaine</w:t>
            </w:r>
          </w:p>
        </w:tc>
        <w:tc>
          <w:tcPr>
            <w:tcW w:w="2596" w:type="dxa"/>
          </w:tcPr>
          <w:p w:rsidR="00167054" w:rsidRDefault="00167054" w:rsidP="00533098">
            <w:pPr>
              <w:jc w:val="center"/>
              <w:cnfStyle w:val="100000000000"/>
            </w:pPr>
            <w:r>
              <w:t>Tâche</w:t>
            </w:r>
          </w:p>
        </w:tc>
        <w:tc>
          <w:tcPr>
            <w:tcW w:w="1481" w:type="dxa"/>
          </w:tcPr>
          <w:p w:rsidR="00167054" w:rsidRDefault="00167054" w:rsidP="00533098">
            <w:pPr>
              <w:jc w:val="center"/>
              <w:cnfStyle w:val="100000000000"/>
            </w:pPr>
            <w:r>
              <w:t>Durée estimée</w:t>
            </w:r>
          </w:p>
        </w:tc>
        <w:tc>
          <w:tcPr>
            <w:tcW w:w="1411" w:type="dxa"/>
          </w:tcPr>
          <w:p w:rsidR="00167054" w:rsidRDefault="00167054" w:rsidP="00533098">
            <w:pPr>
              <w:jc w:val="center"/>
              <w:cnfStyle w:val="100000000000"/>
            </w:pPr>
            <w:r>
              <w:t>Temps passé</w:t>
            </w:r>
          </w:p>
        </w:tc>
        <w:tc>
          <w:tcPr>
            <w:tcW w:w="1285" w:type="dxa"/>
          </w:tcPr>
          <w:p w:rsidR="00167054" w:rsidRDefault="00167054" w:rsidP="00533098">
            <w:pPr>
              <w:jc w:val="center"/>
              <w:cnfStyle w:val="100000000000"/>
            </w:pPr>
            <w:r>
              <w:t>Reste à faire</w:t>
            </w:r>
          </w:p>
        </w:tc>
        <w:tc>
          <w:tcPr>
            <w:tcW w:w="1129" w:type="dxa"/>
          </w:tcPr>
          <w:p w:rsidR="00167054" w:rsidRDefault="00167054" w:rsidP="00533098">
            <w:pPr>
              <w:jc w:val="center"/>
              <w:cnfStyle w:val="100000000000"/>
            </w:pPr>
            <w:r>
              <w:t>Remarques</w:t>
            </w:r>
          </w:p>
        </w:tc>
      </w:tr>
      <w:tr w:rsidR="00167054" w:rsidTr="00167054">
        <w:trPr>
          <w:cnfStyle w:val="000000100000"/>
        </w:trPr>
        <w:tc>
          <w:tcPr>
            <w:cnfStyle w:val="001000000000"/>
            <w:tcW w:w="1386" w:type="dxa"/>
          </w:tcPr>
          <w:p w:rsidR="00167054" w:rsidRPr="00C66BCF" w:rsidRDefault="00167054" w:rsidP="00533098">
            <w:pPr>
              <w:jc w:val="center"/>
            </w:pPr>
            <w:r w:rsidRPr="00C66BCF">
              <w:t>18/09</w:t>
            </w:r>
          </w:p>
        </w:tc>
        <w:tc>
          <w:tcPr>
            <w:tcW w:w="2596" w:type="dxa"/>
          </w:tcPr>
          <w:p w:rsidR="00167054" w:rsidRPr="00C66BCF" w:rsidRDefault="00167054" w:rsidP="00533098">
            <w:pPr>
              <w:cnfStyle w:val="000000100000"/>
            </w:pPr>
            <w:r w:rsidRPr="00C66BCF">
              <w:t xml:space="preserve">- Découverte du cahier des charges. </w:t>
            </w:r>
          </w:p>
          <w:p w:rsidR="00167054" w:rsidRPr="00C66BCF" w:rsidRDefault="00167054" w:rsidP="00533098">
            <w:pPr>
              <w:cnfStyle w:val="000000100000"/>
            </w:pPr>
            <w:r w:rsidRPr="00C66BCF">
              <w:t xml:space="preserve">- Découpage global </w:t>
            </w:r>
          </w:p>
          <w:p w:rsidR="00167054" w:rsidRPr="00C66BCF" w:rsidRDefault="00167054" w:rsidP="00533098">
            <w:pPr>
              <w:cnfStyle w:val="000000100000"/>
            </w:pPr>
            <w:r w:rsidRPr="00C66BCF">
              <w:t xml:space="preserve">&amp; Choix des équipes. </w:t>
            </w:r>
          </w:p>
          <w:p w:rsidR="00167054" w:rsidRPr="00C66BCF" w:rsidRDefault="00167054" w:rsidP="00533098">
            <w:pPr>
              <w:cnfStyle w:val="000000100000"/>
            </w:pPr>
            <w:r w:rsidRPr="00C66BCF">
              <w:t>- Découverte SVN</w:t>
            </w:r>
          </w:p>
        </w:tc>
        <w:tc>
          <w:tcPr>
            <w:tcW w:w="1481" w:type="dxa"/>
          </w:tcPr>
          <w:p w:rsidR="00167054" w:rsidRPr="00C66BCF" w:rsidRDefault="00167054" w:rsidP="00533098">
            <w:pPr>
              <w:jc w:val="center"/>
              <w:cnfStyle w:val="000000100000"/>
            </w:pPr>
            <w:r w:rsidRPr="00C66BCF">
              <w:t>1h</w:t>
            </w:r>
          </w:p>
          <w:p w:rsidR="00167054" w:rsidRPr="00C66BCF" w:rsidRDefault="00167054" w:rsidP="00533098">
            <w:pPr>
              <w:jc w:val="center"/>
              <w:cnfStyle w:val="000000100000"/>
            </w:pPr>
            <w:r w:rsidRPr="00C66BCF">
              <w:t>1h</w:t>
            </w:r>
          </w:p>
          <w:p w:rsidR="00167054" w:rsidRPr="00C66BCF" w:rsidRDefault="00167054" w:rsidP="00533098">
            <w:pPr>
              <w:jc w:val="center"/>
              <w:cnfStyle w:val="000000100000"/>
            </w:pPr>
          </w:p>
          <w:p w:rsidR="00167054" w:rsidRPr="00C66BCF" w:rsidRDefault="00167054" w:rsidP="00533098">
            <w:pPr>
              <w:jc w:val="center"/>
              <w:cnfStyle w:val="000000100000"/>
            </w:pPr>
            <w:r w:rsidRPr="00C66BCF">
              <w:t>1h</w:t>
            </w:r>
          </w:p>
        </w:tc>
        <w:tc>
          <w:tcPr>
            <w:tcW w:w="1411" w:type="dxa"/>
          </w:tcPr>
          <w:p w:rsidR="00167054" w:rsidRPr="00C66BCF" w:rsidRDefault="00167054" w:rsidP="00533098">
            <w:pPr>
              <w:jc w:val="center"/>
              <w:cnfStyle w:val="000000100000"/>
            </w:pPr>
            <w:r w:rsidRPr="00C66BCF">
              <w:t>1h</w:t>
            </w:r>
          </w:p>
          <w:p w:rsidR="00167054" w:rsidRPr="00C66BCF" w:rsidRDefault="00167054" w:rsidP="00533098">
            <w:pPr>
              <w:jc w:val="center"/>
              <w:cnfStyle w:val="000000100000"/>
            </w:pPr>
            <w:r w:rsidRPr="00C66BCF">
              <w:t>1h</w:t>
            </w:r>
          </w:p>
          <w:p w:rsidR="00167054" w:rsidRPr="00C66BCF" w:rsidRDefault="00167054" w:rsidP="00533098">
            <w:pPr>
              <w:jc w:val="center"/>
              <w:cnfStyle w:val="000000100000"/>
            </w:pPr>
          </w:p>
          <w:p w:rsidR="00167054" w:rsidRPr="00C66BCF" w:rsidRDefault="00167054" w:rsidP="00533098">
            <w:pPr>
              <w:jc w:val="center"/>
              <w:cnfStyle w:val="000000100000"/>
            </w:pPr>
            <w:r w:rsidRPr="00C66BCF">
              <w:t>1h</w:t>
            </w:r>
          </w:p>
        </w:tc>
        <w:tc>
          <w:tcPr>
            <w:tcW w:w="1285" w:type="dxa"/>
          </w:tcPr>
          <w:p w:rsidR="00167054" w:rsidRPr="00C66BCF" w:rsidRDefault="00167054" w:rsidP="00533098">
            <w:pPr>
              <w:jc w:val="center"/>
              <w:cnfStyle w:val="000000100000"/>
            </w:pPr>
            <w:r w:rsidRPr="00C66BCF">
              <w:t>0h</w:t>
            </w:r>
          </w:p>
          <w:p w:rsidR="00167054" w:rsidRPr="00C66BCF" w:rsidRDefault="00167054" w:rsidP="00533098">
            <w:pPr>
              <w:jc w:val="center"/>
              <w:cnfStyle w:val="000000100000"/>
            </w:pPr>
            <w:r w:rsidRPr="00C66BCF">
              <w:t>0h</w:t>
            </w:r>
          </w:p>
          <w:p w:rsidR="00167054" w:rsidRPr="00C66BCF" w:rsidRDefault="00167054" w:rsidP="00533098">
            <w:pPr>
              <w:jc w:val="center"/>
              <w:cnfStyle w:val="000000100000"/>
            </w:pPr>
          </w:p>
          <w:p w:rsidR="00167054" w:rsidRPr="00C66BCF" w:rsidRDefault="00167054" w:rsidP="00533098">
            <w:pPr>
              <w:jc w:val="center"/>
              <w:cnfStyle w:val="000000100000"/>
            </w:pPr>
            <w:r w:rsidRPr="00C66BCF">
              <w:t>0h</w:t>
            </w:r>
          </w:p>
        </w:tc>
        <w:tc>
          <w:tcPr>
            <w:tcW w:w="1129" w:type="dxa"/>
          </w:tcPr>
          <w:p w:rsidR="00167054" w:rsidRPr="00C66BCF" w:rsidRDefault="00167054" w:rsidP="00533098">
            <w:pPr>
              <w:jc w:val="center"/>
              <w:cnfStyle w:val="000000100000"/>
            </w:pPr>
          </w:p>
        </w:tc>
      </w:tr>
      <w:tr w:rsidR="00167054" w:rsidTr="00167054">
        <w:trPr>
          <w:cnfStyle w:val="000000010000"/>
        </w:trPr>
        <w:tc>
          <w:tcPr>
            <w:cnfStyle w:val="001000000000"/>
            <w:tcW w:w="1386" w:type="dxa"/>
          </w:tcPr>
          <w:p w:rsidR="00167054" w:rsidRPr="00C66BCF" w:rsidRDefault="00167054" w:rsidP="00533098">
            <w:pPr>
              <w:jc w:val="center"/>
            </w:pPr>
            <w:r w:rsidRPr="00C66BCF">
              <w:t>25/09</w:t>
            </w:r>
          </w:p>
        </w:tc>
        <w:tc>
          <w:tcPr>
            <w:tcW w:w="2596" w:type="dxa"/>
          </w:tcPr>
          <w:p w:rsidR="00167054" w:rsidRPr="00C66BCF" w:rsidRDefault="00167054" w:rsidP="00533098">
            <w:pPr>
              <w:cnfStyle w:val="000000010000"/>
            </w:pPr>
            <w:r w:rsidRPr="00C66BCF">
              <w:t>- Diagrammes de séquences</w:t>
            </w:r>
          </w:p>
          <w:p w:rsidR="00167054" w:rsidRDefault="00167054" w:rsidP="00533098">
            <w:pPr>
              <w:cnfStyle w:val="000000010000"/>
            </w:pPr>
            <w:r w:rsidRPr="00C66BCF">
              <w:t>- Diagrammes de cas d'utilisation</w:t>
            </w:r>
          </w:p>
          <w:p w:rsidR="00167054" w:rsidRPr="00C66BCF" w:rsidRDefault="00167054" w:rsidP="00533098">
            <w:pPr>
              <w:cnfStyle w:val="000000010000"/>
            </w:pPr>
            <w:r>
              <w:t>- Modélisation des interfaces entre modules</w:t>
            </w:r>
          </w:p>
        </w:tc>
        <w:tc>
          <w:tcPr>
            <w:tcW w:w="1481" w:type="dxa"/>
          </w:tcPr>
          <w:p w:rsidR="00167054" w:rsidRPr="00C66BCF" w:rsidRDefault="00167054" w:rsidP="00533098">
            <w:pPr>
              <w:jc w:val="center"/>
              <w:cnfStyle w:val="000000010000"/>
            </w:pPr>
            <w:r w:rsidRPr="00C66BCF">
              <w:t>1h</w:t>
            </w:r>
          </w:p>
          <w:p w:rsidR="00167054" w:rsidRPr="00C66BCF" w:rsidRDefault="00167054" w:rsidP="00533098">
            <w:pPr>
              <w:jc w:val="center"/>
              <w:cnfStyle w:val="000000010000"/>
            </w:pPr>
            <w:r w:rsidRPr="00C66BCF">
              <w:t>1h</w:t>
            </w:r>
          </w:p>
          <w:p w:rsidR="00167054" w:rsidRPr="00C66BCF" w:rsidRDefault="00167054" w:rsidP="00533098">
            <w:pPr>
              <w:jc w:val="center"/>
              <w:cnfStyle w:val="000000010000"/>
            </w:pPr>
            <w:r w:rsidRPr="00C66BCF">
              <w:t>1h</w:t>
            </w:r>
          </w:p>
        </w:tc>
        <w:tc>
          <w:tcPr>
            <w:tcW w:w="1411" w:type="dxa"/>
          </w:tcPr>
          <w:p w:rsidR="00167054" w:rsidRPr="00C66BCF" w:rsidRDefault="00167054" w:rsidP="00533098">
            <w:pPr>
              <w:jc w:val="center"/>
              <w:cnfStyle w:val="000000010000"/>
            </w:pPr>
            <w:r>
              <w:t>1</w:t>
            </w:r>
            <w:r w:rsidRPr="00C66BCF">
              <w:t>h</w:t>
            </w:r>
            <w:r>
              <w:t>30</w:t>
            </w:r>
          </w:p>
          <w:p w:rsidR="00167054" w:rsidRPr="00C66BCF" w:rsidRDefault="00167054" w:rsidP="00533098">
            <w:pPr>
              <w:jc w:val="center"/>
              <w:cnfStyle w:val="000000010000"/>
            </w:pPr>
            <w:r>
              <w:t>1</w:t>
            </w:r>
            <w:r w:rsidRPr="00C66BCF">
              <w:t>h</w:t>
            </w:r>
            <w:r>
              <w:t>30</w:t>
            </w:r>
          </w:p>
          <w:p w:rsidR="00167054" w:rsidRPr="00C66BCF" w:rsidRDefault="00167054" w:rsidP="00533098">
            <w:pPr>
              <w:jc w:val="center"/>
              <w:cnfStyle w:val="000000010000"/>
            </w:pPr>
            <w:r>
              <w:t>1h</w:t>
            </w:r>
          </w:p>
        </w:tc>
        <w:tc>
          <w:tcPr>
            <w:tcW w:w="1285" w:type="dxa"/>
          </w:tcPr>
          <w:p w:rsidR="00167054" w:rsidRPr="00C66BCF" w:rsidRDefault="00167054" w:rsidP="00533098">
            <w:pPr>
              <w:jc w:val="center"/>
              <w:cnfStyle w:val="000000010000"/>
            </w:pPr>
            <w:r w:rsidRPr="00C66BCF">
              <w:t>0h</w:t>
            </w:r>
          </w:p>
          <w:p w:rsidR="00167054" w:rsidRPr="00C66BCF" w:rsidRDefault="00167054" w:rsidP="00533098">
            <w:pPr>
              <w:jc w:val="center"/>
              <w:cnfStyle w:val="000000010000"/>
            </w:pPr>
            <w:r w:rsidRPr="00C66BCF">
              <w:t>0h</w:t>
            </w:r>
          </w:p>
          <w:p w:rsidR="00167054" w:rsidRPr="00C66BCF" w:rsidRDefault="00167054" w:rsidP="00533098">
            <w:pPr>
              <w:jc w:val="center"/>
              <w:cnfStyle w:val="000000010000"/>
            </w:pPr>
            <w:r w:rsidRPr="00C66BCF">
              <w:t>0h</w:t>
            </w:r>
          </w:p>
        </w:tc>
        <w:tc>
          <w:tcPr>
            <w:tcW w:w="1129" w:type="dxa"/>
          </w:tcPr>
          <w:p w:rsidR="00167054" w:rsidRPr="00C66BCF" w:rsidRDefault="00167054" w:rsidP="00533098">
            <w:pPr>
              <w:jc w:val="center"/>
              <w:cnfStyle w:val="000000010000"/>
            </w:pPr>
          </w:p>
        </w:tc>
      </w:tr>
      <w:tr w:rsidR="00167054" w:rsidTr="00167054">
        <w:trPr>
          <w:cnfStyle w:val="000000100000"/>
        </w:trPr>
        <w:tc>
          <w:tcPr>
            <w:cnfStyle w:val="001000000000"/>
            <w:tcW w:w="1386" w:type="dxa"/>
          </w:tcPr>
          <w:p w:rsidR="00167054" w:rsidRPr="00C66BCF" w:rsidRDefault="00167054" w:rsidP="00533098">
            <w:pPr>
              <w:jc w:val="center"/>
            </w:pPr>
            <w:r w:rsidRPr="00C66BCF">
              <w:t>02/10</w:t>
            </w:r>
          </w:p>
        </w:tc>
        <w:tc>
          <w:tcPr>
            <w:tcW w:w="2596" w:type="dxa"/>
          </w:tcPr>
          <w:p w:rsidR="00167054" w:rsidRPr="00C66BCF" w:rsidRDefault="00167054" w:rsidP="00533098">
            <w:pPr>
              <w:cnfStyle w:val="000000100000"/>
            </w:pPr>
            <w:r w:rsidRPr="00C66BCF">
              <w:t>- Finalisation Diagrammes de séquences</w:t>
            </w:r>
          </w:p>
          <w:p w:rsidR="00167054" w:rsidRDefault="00167054" w:rsidP="00533098">
            <w:pPr>
              <w:cnfStyle w:val="000000100000"/>
            </w:pPr>
            <w:r w:rsidRPr="00C66BCF">
              <w:t>- Finalisation Diagrammes d'utilisation</w:t>
            </w:r>
          </w:p>
          <w:p w:rsidR="00167054" w:rsidRPr="00C66BCF" w:rsidRDefault="00167054" w:rsidP="00533098">
            <w:pPr>
              <w:cnfStyle w:val="000000100000"/>
            </w:pPr>
            <w:r>
              <w:t>- Etude technique</w:t>
            </w:r>
          </w:p>
        </w:tc>
        <w:tc>
          <w:tcPr>
            <w:tcW w:w="1481" w:type="dxa"/>
          </w:tcPr>
          <w:p w:rsidR="00167054" w:rsidRPr="00C66BCF" w:rsidRDefault="00167054" w:rsidP="00533098">
            <w:pPr>
              <w:jc w:val="center"/>
              <w:cnfStyle w:val="000000100000"/>
            </w:pPr>
            <w:r w:rsidRPr="00C66BCF">
              <w:t>1h</w:t>
            </w:r>
          </w:p>
          <w:p w:rsidR="00167054" w:rsidRPr="00C66BCF" w:rsidRDefault="00167054" w:rsidP="00533098">
            <w:pPr>
              <w:jc w:val="center"/>
              <w:cnfStyle w:val="000000100000"/>
            </w:pPr>
            <w:r>
              <w:t>1</w:t>
            </w:r>
            <w:r w:rsidRPr="00C66BCF">
              <w:t>h</w:t>
            </w:r>
          </w:p>
          <w:p w:rsidR="00167054" w:rsidRPr="00C66BCF" w:rsidRDefault="00167054" w:rsidP="00533098">
            <w:pPr>
              <w:jc w:val="center"/>
              <w:cnfStyle w:val="000000100000"/>
            </w:pPr>
            <w:r>
              <w:t>3</w:t>
            </w:r>
            <w:r w:rsidRPr="00C66BCF">
              <w:t>h</w:t>
            </w:r>
          </w:p>
        </w:tc>
        <w:tc>
          <w:tcPr>
            <w:tcW w:w="1411" w:type="dxa"/>
          </w:tcPr>
          <w:p w:rsidR="00167054" w:rsidRDefault="00167054" w:rsidP="00533098">
            <w:pPr>
              <w:jc w:val="center"/>
              <w:cnfStyle w:val="000000100000"/>
            </w:pPr>
          </w:p>
          <w:p w:rsidR="00167054" w:rsidRPr="00C66BCF" w:rsidRDefault="00167054" w:rsidP="00533098">
            <w:pPr>
              <w:jc w:val="center"/>
              <w:cnfStyle w:val="000000100000"/>
            </w:pPr>
            <w:r>
              <w:t>0h : MALADE</w:t>
            </w:r>
          </w:p>
        </w:tc>
        <w:tc>
          <w:tcPr>
            <w:tcW w:w="1285" w:type="dxa"/>
          </w:tcPr>
          <w:p w:rsidR="00167054" w:rsidRPr="00C66BCF" w:rsidRDefault="00167054" w:rsidP="00533098">
            <w:pPr>
              <w:jc w:val="center"/>
              <w:cnfStyle w:val="000000100000"/>
            </w:pPr>
            <w:r w:rsidRPr="00C66BCF">
              <w:t>0h</w:t>
            </w:r>
          </w:p>
          <w:p w:rsidR="00167054" w:rsidRPr="00C66BCF" w:rsidRDefault="00167054" w:rsidP="00533098">
            <w:pPr>
              <w:jc w:val="center"/>
              <w:cnfStyle w:val="000000100000"/>
            </w:pPr>
            <w:r w:rsidRPr="00C66BCF">
              <w:t>0h</w:t>
            </w:r>
          </w:p>
          <w:p w:rsidR="00167054" w:rsidRPr="00C66BCF" w:rsidRDefault="00167054" w:rsidP="00533098">
            <w:pPr>
              <w:jc w:val="center"/>
              <w:cnfStyle w:val="000000100000"/>
            </w:pPr>
            <w:r w:rsidRPr="00C66BCF">
              <w:t>0h</w:t>
            </w:r>
          </w:p>
        </w:tc>
        <w:tc>
          <w:tcPr>
            <w:tcW w:w="1129" w:type="dxa"/>
          </w:tcPr>
          <w:p w:rsidR="00167054" w:rsidRPr="00C66BCF" w:rsidRDefault="00167054" w:rsidP="00533098">
            <w:pPr>
              <w:jc w:val="center"/>
              <w:cnfStyle w:val="000000100000"/>
            </w:pPr>
          </w:p>
        </w:tc>
      </w:tr>
      <w:tr w:rsidR="00167054" w:rsidTr="00167054">
        <w:trPr>
          <w:cnfStyle w:val="000000010000"/>
        </w:trPr>
        <w:tc>
          <w:tcPr>
            <w:cnfStyle w:val="001000000000"/>
            <w:tcW w:w="1386" w:type="dxa"/>
          </w:tcPr>
          <w:p w:rsidR="00167054" w:rsidRPr="00C66BCF" w:rsidRDefault="00167054" w:rsidP="00533098">
            <w:pPr>
              <w:jc w:val="center"/>
            </w:pPr>
            <w:r w:rsidRPr="00C66BCF">
              <w:t>09/10</w:t>
            </w:r>
          </w:p>
        </w:tc>
        <w:tc>
          <w:tcPr>
            <w:tcW w:w="2596" w:type="dxa"/>
          </w:tcPr>
          <w:p w:rsidR="00167054" w:rsidRPr="00C66BCF" w:rsidRDefault="00167054" w:rsidP="00533098">
            <w:pPr>
              <w:cnfStyle w:val="000000010000"/>
            </w:pPr>
            <w:r w:rsidRPr="00C66BCF">
              <w:t xml:space="preserve">- </w:t>
            </w:r>
          </w:p>
        </w:tc>
        <w:tc>
          <w:tcPr>
            <w:tcW w:w="1481" w:type="dxa"/>
          </w:tcPr>
          <w:p w:rsidR="00167054" w:rsidRPr="00C66BCF" w:rsidRDefault="00167054" w:rsidP="00533098">
            <w:pPr>
              <w:jc w:val="center"/>
              <w:cnfStyle w:val="000000010000"/>
            </w:pPr>
          </w:p>
        </w:tc>
        <w:tc>
          <w:tcPr>
            <w:tcW w:w="1411" w:type="dxa"/>
          </w:tcPr>
          <w:p w:rsidR="00167054" w:rsidRPr="00C66BCF" w:rsidRDefault="00167054" w:rsidP="00533098">
            <w:pPr>
              <w:jc w:val="center"/>
              <w:cnfStyle w:val="000000010000"/>
            </w:pPr>
          </w:p>
        </w:tc>
        <w:tc>
          <w:tcPr>
            <w:tcW w:w="1285" w:type="dxa"/>
          </w:tcPr>
          <w:p w:rsidR="00167054" w:rsidRPr="00C66BCF" w:rsidRDefault="00167054" w:rsidP="00533098">
            <w:pPr>
              <w:jc w:val="center"/>
              <w:cnfStyle w:val="000000010000"/>
            </w:pPr>
          </w:p>
        </w:tc>
        <w:tc>
          <w:tcPr>
            <w:tcW w:w="1129" w:type="dxa"/>
          </w:tcPr>
          <w:p w:rsidR="00167054" w:rsidRPr="00C66BCF" w:rsidRDefault="00167054" w:rsidP="00533098">
            <w:pPr>
              <w:jc w:val="center"/>
              <w:cnfStyle w:val="000000010000"/>
            </w:pPr>
          </w:p>
        </w:tc>
      </w:tr>
    </w:tbl>
    <w:p w:rsidR="00F95155" w:rsidRDefault="00F95155">
      <w:r>
        <w:br w:type="page"/>
      </w:r>
    </w:p>
    <w:p w:rsidR="00FE4BC0" w:rsidRDefault="00132C5B" w:rsidP="00FE4BC0">
      <w:pPr>
        <w:pStyle w:val="Titre3"/>
      </w:pPr>
      <w:bookmarkStart w:id="63" w:name="_Toc337556926"/>
      <w:r>
        <w:lastRenderedPageBreak/>
        <w:t>Caroline ZAWADA</w:t>
      </w:r>
      <w:r w:rsidR="00FE4BC0">
        <w:t> : Chef qualité</w:t>
      </w:r>
      <w:bookmarkEnd w:id="63"/>
    </w:p>
    <w:tbl>
      <w:tblPr>
        <w:tblStyle w:val="Grilleclaire-Accent3"/>
        <w:tblpPr w:leftFromText="141" w:rightFromText="141" w:vertAnchor="text" w:horzAnchor="margin" w:tblpXSpec="center" w:tblpY="359"/>
        <w:tblW w:w="0" w:type="auto"/>
        <w:tblLook w:val="04A0"/>
      </w:tblPr>
      <w:tblGrid>
        <w:gridCol w:w="1365"/>
        <w:gridCol w:w="2531"/>
        <w:gridCol w:w="1447"/>
        <w:gridCol w:w="1324"/>
        <w:gridCol w:w="1248"/>
        <w:gridCol w:w="1373"/>
      </w:tblGrid>
      <w:tr w:rsidR="00167054" w:rsidTr="00167054">
        <w:trPr>
          <w:cnfStyle w:val="100000000000"/>
        </w:trPr>
        <w:tc>
          <w:tcPr>
            <w:cnfStyle w:val="001000000000"/>
            <w:tcW w:w="1390" w:type="dxa"/>
          </w:tcPr>
          <w:p w:rsidR="00167054" w:rsidRDefault="00167054" w:rsidP="00533098">
            <w:pPr>
              <w:jc w:val="center"/>
            </w:pPr>
            <w:r>
              <w:t>Semaine</w:t>
            </w:r>
          </w:p>
        </w:tc>
        <w:tc>
          <w:tcPr>
            <w:tcW w:w="2628" w:type="dxa"/>
          </w:tcPr>
          <w:p w:rsidR="00167054" w:rsidRDefault="00167054" w:rsidP="00533098">
            <w:pPr>
              <w:jc w:val="center"/>
              <w:cnfStyle w:val="100000000000"/>
            </w:pPr>
            <w:r>
              <w:t>Tâche</w:t>
            </w:r>
          </w:p>
        </w:tc>
        <w:tc>
          <w:tcPr>
            <w:tcW w:w="1485" w:type="dxa"/>
          </w:tcPr>
          <w:p w:rsidR="00167054" w:rsidRDefault="00167054" w:rsidP="00533098">
            <w:pPr>
              <w:jc w:val="center"/>
              <w:cnfStyle w:val="100000000000"/>
            </w:pPr>
            <w:r>
              <w:t>Durée estimée</w:t>
            </w:r>
          </w:p>
        </w:tc>
        <w:tc>
          <w:tcPr>
            <w:tcW w:w="1361" w:type="dxa"/>
          </w:tcPr>
          <w:p w:rsidR="00167054" w:rsidRDefault="00167054" w:rsidP="00533098">
            <w:pPr>
              <w:jc w:val="center"/>
              <w:cnfStyle w:val="100000000000"/>
            </w:pPr>
            <w:r>
              <w:t>Temps passé</w:t>
            </w:r>
          </w:p>
        </w:tc>
        <w:tc>
          <w:tcPr>
            <w:tcW w:w="1289" w:type="dxa"/>
          </w:tcPr>
          <w:p w:rsidR="00167054" w:rsidRDefault="00167054" w:rsidP="00533098">
            <w:pPr>
              <w:jc w:val="center"/>
              <w:cnfStyle w:val="100000000000"/>
            </w:pPr>
            <w:r>
              <w:t>Reste à faire</w:t>
            </w:r>
          </w:p>
        </w:tc>
        <w:tc>
          <w:tcPr>
            <w:tcW w:w="1135" w:type="dxa"/>
          </w:tcPr>
          <w:p w:rsidR="00167054" w:rsidRDefault="00167054" w:rsidP="00533098">
            <w:pPr>
              <w:jc w:val="center"/>
              <w:cnfStyle w:val="100000000000"/>
            </w:pPr>
            <w:r>
              <w:t>Remarques</w:t>
            </w:r>
          </w:p>
        </w:tc>
      </w:tr>
      <w:tr w:rsidR="00167054" w:rsidTr="00167054">
        <w:trPr>
          <w:cnfStyle w:val="000000100000"/>
        </w:trPr>
        <w:tc>
          <w:tcPr>
            <w:cnfStyle w:val="001000000000"/>
            <w:tcW w:w="1390" w:type="dxa"/>
          </w:tcPr>
          <w:p w:rsidR="00167054" w:rsidRPr="00C66BCF" w:rsidRDefault="00167054" w:rsidP="00533098">
            <w:pPr>
              <w:jc w:val="center"/>
            </w:pPr>
            <w:r w:rsidRPr="00C66BCF">
              <w:t>18/09</w:t>
            </w:r>
          </w:p>
        </w:tc>
        <w:tc>
          <w:tcPr>
            <w:tcW w:w="2628" w:type="dxa"/>
          </w:tcPr>
          <w:p w:rsidR="00167054" w:rsidRPr="00C66BCF" w:rsidRDefault="00167054" w:rsidP="00533098">
            <w:pPr>
              <w:cnfStyle w:val="000000100000"/>
            </w:pPr>
            <w:r w:rsidRPr="00C66BCF">
              <w:t xml:space="preserve">- Découverte du cahier des charges. </w:t>
            </w:r>
          </w:p>
          <w:p w:rsidR="00167054" w:rsidRPr="00C66BCF" w:rsidRDefault="00167054" w:rsidP="00533098">
            <w:pPr>
              <w:cnfStyle w:val="000000100000"/>
            </w:pPr>
            <w:r w:rsidRPr="00C66BCF">
              <w:t xml:space="preserve">- Découpage global </w:t>
            </w:r>
          </w:p>
          <w:p w:rsidR="00167054" w:rsidRPr="00C66BCF" w:rsidRDefault="00167054" w:rsidP="00533098">
            <w:pPr>
              <w:cnfStyle w:val="000000100000"/>
            </w:pPr>
            <w:r w:rsidRPr="00C66BCF">
              <w:t xml:space="preserve">&amp; Choix des équipes. </w:t>
            </w:r>
          </w:p>
          <w:p w:rsidR="00167054" w:rsidRPr="00C66BCF" w:rsidRDefault="00167054" w:rsidP="00533098">
            <w:pPr>
              <w:cnfStyle w:val="000000100000"/>
            </w:pPr>
            <w:r w:rsidRPr="00C66BCF">
              <w:t>- Découverte SVN</w:t>
            </w:r>
          </w:p>
        </w:tc>
        <w:tc>
          <w:tcPr>
            <w:tcW w:w="1485" w:type="dxa"/>
          </w:tcPr>
          <w:p w:rsidR="00167054" w:rsidRPr="00C66BCF" w:rsidRDefault="00167054" w:rsidP="00533098">
            <w:pPr>
              <w:jc w:val="center"/>
              <w:cnfStyle w:val="000000100000"/>
            </w:pPr>
            <w:r w:rsidRPr="00C66BCF">
              <w:t>1h</w:t>
            </w:r>
          </w:p>
          <w:p w:rsidR="00167054" w:rsidRPr="00C66BCF" w:rsidRDefault="00167054" w:rsidP="00533098">
            <w:pPr>
              <w:jc w:val="center"/>
              <w:cnfStyle w:val="000000100000"/>
            </w:pPr>
            <w:r w:rsidRPr="00C66BCF">
              <w:t>1h</w:t>
            </w:r>
          </w:p>
          <w:p w:rsidR="00167054" w:rsidRPr="00C66BCF" w:rsidRDefault="00167054" w:rsidP="00533098">
            <w:pPr>
              <w:jc w:val="center"/>
              <w:cnfStyle w:val="000000100000"/>
            </w:pPr>
          </w:p>
          <w:p w:rsidR="00167054" w:rsidRPr="00C66BCF" w:rsidRDefault="00167054" w:rsidP="00533098">
            <w:pPr>
              <w:jc w:val="center"/>
              <w:cnfStyle w:val="000000100000"/>
            </w:pPr>
            <w:r w:rsidRPr="00C66BCF">
              <w:t>1h</w:t>
            </w:r>
          </w:p>
        </w:tc>
        <w:tc>
          <w:tcPr>
            <w:tcW w:w="1361" w:type="dxa"/>
          </w:tcPr>
          <w:p w:rsidR="00167054" w:rsidRPr="00C66BCF" w:rsidRDefault="00167054" w:rsidP="00533098">
            <w:pPr>
              <w:jc w:val="center"/>
              <w:cnfStyle w:val="000000100000"/>
            </w:pPr>
            <w:r w:rsidRPr="00C66BCF">
              <w:t>1h</w:t>
            </w:r>
          </w:p>
          <w:p w:rsidR="00167054" w:rsidRPr="00C66BCF" w:rsidRDefault="00167054" w:rsidP="00533098">
            <w:pPr>
              <w:jc w:val="center"/>
              <w:cnfStyle w:val="000000100000"/>
            </w:pPr>
            <w:r w:rsidRPr="00C66BCF">
              <w:t>1h</w:t>
            </w:r>
          </w:p>
          <w:p w:rsidR="00167054" w:rsidRPr="00C66BCF" w:rsidRDefault="00167054" w:rsidP="00533098">
            <w:pPr>
              <w:jc w:val="center"/>
              <w:cnfStyle w:val="000000100000"/>
            </w:pPr>
          </w:p>
          <w:p w:rsidR="00167054" w:rsidRPr="00C66BCF" w:rsidRDefault="00167054" w:rsidP="00533098">
            <w:pPr>
              <w:jc w:val="center"/>
              <w:cnfStyle w:val="000000100000"/>
            </w:pPr>
            <w:r w:rsidRPr="00C66BCF">
              <w:t>1h</w:t>
            </w:r>
          </w:p>
        </w:tc>
        <w:tc>
          <w:tcPr>
            <w:tcW w:w="1289" w:type="dxa"/>
          </w:tcPr>
          <w:p w:rsidR="00167054" w:rsidRPr="00C66BCF" w:rsidRDefault="00167054" w:rsidP="00533098">
            <w:pPr>
              <w:jc w:val="center"/>
              <w:cnfStyle w:val="000000100000"/>
            </w:pPr>
            <w:r w:rsidRPr="00C66BCF">
              <w:t>0h</w:t>
            </w:r>
          </w:p>
          <w:p w:rsidR="00167054" w:rsidRPr="00C66BCF" w:rsidRDefault="00167054" w:rsidP="00533098">
            <w:pPr>
              <w:jc w:val="center"/>
              <w:cnfStyle w:val="000000100000"/>
            </w:pPr>
            <w:r w:rsidRPr="00C66BCF">
              <w:t>0h</w:t>
            </w:r>
          </w:p>
          <w:p w:rsidR="00167054" w:rsidRPr="00C66BCF" w:rsidRDefault="00167054" w:rsidP="00533098">
            <w:pPr>
              <w:jc w:val="center"/>
              <w:cnfStyle w:val="000000100000"/>
            </w:pPr>
          </w:p>
          <w:p w:rsidR="00167054" w:rsidRPr="00C66BCF" w:rsidRDefault="00167054" w:rsidP="00533098">
            <w:pPr>
              <w:jc w:val="center"/>
              <w:cnfStyle w:val="000000100000"/>
            </w:pPr>
            <w:r w:rsidRPr="00C66BCF">
              <w:t>0h</w:t>
            </w:r>
          </w:p>
        </w:tc>
        <w:tc>
          <w:tcPr>
            <w:tcW w:w="1135" w:type="dxa"/>
          </w:tcPr>
          <w:p w:rsidR="00167054" w:rsidRPr="00C66BCF" w:rsidRDefault="00167054" w:rsidP="00533098">
            <w:pPr>
              <w:jc w:val="center"/>
              <w:cnfStyle w:val="000000100000"/>
            </w:pPr>
          </w:p>
        </w:tc>
      </w:tr>
      <w:tr w:rsidR="00167054" w:rsidTr="00167054">
        <w:trPr>
          <w:cnfStyle w:val="000000010000"/>
        </w:trPr>
        <w:tc>
          <w:tcPr>
            <w:cnfStyle w:val="001000000000"/>
            <w:tcW w:w="1390" w:type="dxa"/>
          </w:tcPr>
          <w:p w:rsidR="00167054" w:rsidRPr="00C66BCF" w:rsidRDefault="00167054" w:rsidP="00533098">
            <w:pPr>
              <w:jc w:val="center"/>
            </w:pPr>
            <w:r w:rsidRPr="00C66BCF">
              <w:t>25/09</w:t>
            </w:r>
          </w:p>
        </w:tc>
        <w:tc>
          <w:tcPr>
            <w:tcW w:w="2628" w:type="dxa"/>
          </w:tcPr>
          <w:p w:rsidR="00167054" w:rsidRPr="00C66BCF" w:rsidRDefault="00167054" w:rsidP="00533098">
            <w:pPr>
              <w:cnfStyle w:val="000000010000"/>
            </w:pPr>
            <w:r w:rsidRPr="00C66BCF">
              <w:t xml:space="preserve">- Réunion </w:t>
            </w:r>
            <w:r>
              <w:t>qualité</w:t>
            </w:r>
          </w:p>
          <w:p w:rsidR="00167054" w:rsidRPr="00C66BCF" w:rsidRDefault="00167054" w:rsidP="00533098">
            <w:pPr>
              <w:cnfStyle w:val="000000010000"/>
            </w:pPr>
            <w:r>
              <w:t>- Mise en place de normes, de spécifications</w:t>
            </w:r>
          </w:p>
        </w:tc>
        <w:tc>
          <w:tcPr>
            <w:tcW w:w="1485" w:type="dxa"/>
          </w:tcPr>
          <w:p w:rsidR="00167054" w:rsidRPr="00C66BCF" w:rsidRDefault="00167054" w:rsidP="00533098">
            <w:pPr>
              <w:jc w:val="center"/>
              <w:cnfStyle w:val="000000010000"/>
            </w:pPr>
            <w:r>
              <w:t>2</w:t>
            </w:r>
            <w:r w:rsidRPr="00C66BCF">
              <w:t>h</w:t>
            </w:r>
          </w:p>
          <w:p w:rsidR="00167054" w:rsidRPr="00C66BCF" w:rsidRDefault="00167054" w:rsidP="00533098">
            <w:pPr>
              <w:jc w:val="center"/>
              <w:cnfStyle w:val="000000010000"/>
            </w:pPr>
            <w:r w:rsidRPr="00C66BCF">
              <w:t>1</w:t>
            </w:r>
            <w:r>
              <w:t>h</w:t>
            </w:r>
          </w:p>
        </w:tc>
        <w:tc>
          <w:tcPr>
            <w:tcW w:w="1361" w:type="dxa"/>
          </w:tcPr>
          <w:p w:rsidR="00167054" w:rsidRPr="00C66BCF" w:rsidRDefault="00167054" w:rsidP="00533098">
            <w:pPr>
              <w:jc w:val="center"/>
              <w:cnfStyle w:val="000000010000"/>
            </w:pPr>
            <w:r>
              <w:t>3</w:t>
            </w:r>
            <w:r w:rsidRPr="00C66BCF">
              <w:t>h</w:t>
            </w:r>
          </w:p>
          <w:p w:rsidR="00167054" w:rsidRPr="00C66BCF" w:rsidRDefault="00167054" w:rsidP="00533098">
            <w:pPr>
              <w:jc w:val="center"/>
              <w:cnfStyle w:val="000000010000"/>
            </w:pPr>
            <w:r>
              <w:t>1h</w:t>
            </w:r>
          </w:p>
        </w:tc>
        <w:tc>
          <w:tcPr>
            <w:tcW w:w="1289" w:type="dxa"/>
          </w:tcPr>
          <w:p w:rsidR="00167054" w:rsidRPr="00C66BCF" w:rsidRDefault="00167054" w:rsidP="00533098">
            <w:pPr>
              <w:jc w:val="center"/>
              <w:cnfStyle w:val="000000010000"/>
            </w:pPr>
            <w:r w:rsidRPr="00C66BCF">
              <w:t>0h</w:t>
            </w:r>
          </w:p>
          <w:p w:rsidR="00167054" w:rsidRPr="00C66BCF" w:rsidRDefault="00167054" w:rsidP="00533098">
            <w:pPr>
              <w:jc w:val="center"/>
              <w:cnfStyle w:val="000000010000"/>
            </w:pPr>
            <w:r w:rsidRPr="00C66BCF">
              <w:t>0h</w:t>
            </w:r>
          </w:p>
        </w:tc>
        <w:tc>
          <w:tcPr>
            <w:tcW w:w="1135" w:type="dxa"/>
          </w:tcPr>
          <w:p w:rsidR="00167054" w:rsidRPr="00C66BCF" w:rsidRDefault="00167054" w:rsidP="00533098">
            <w:pPr>
              <w:jc w:val="center"/>
              <w:cnfStyle w:val="000000010000"/>
            </w:pPr>
          </w:p>
        </w:tc>
      </w:tr>
      <w:tr w:rsidR="00167054" w:rsidTr="00167054">
        <w:trPr>
          <w:cnfStyle w:val="000000100000"/>
        </w:trPr>
        <w:tc>
          <w:tcPr>
            <w:cnfStyle w:val="001000000000"/>
            <w:tcW w:w="1390" w:type="dxa"/>
          </w:tcPr>
          <w:p w:rsidR="00167054" w:rsidRPr="00C66BCF" w:rsidRDefault="00167054" w:rsidP="00533098">
            <w:pPr>
              <w:jc w:val="center"/>
            </w:pPr>
            <w:r w:rsidRPr="00C66BCF">
              <w:t>02/10</w:t>
            </w:r>
          </w:p>
        </w:tc>
        <w:tc>
          <w:tcPr>
            <w:tcW w:w="2628" w:type="dxa"/>
          </w:tcPr>
          <w:p w:rsidR="00167054" w:rsidRPr="00C66BCF" w:rsidRDefault="00167054" w:rsidP="00533098">
            <w:pPr>
              <w:cnfStyle w:val="000000100000"/>
            </w:pPr>
            <w:r w:rsidRPr="00C66BCF">
              <w:t xml:space="preserve">- Réunion </w:t>
            </w:r>
            <w:r>
              <w:t>qualité</w:t>
            </w:r>
          </w:p>
          <w:p w:rsidR="00167054" w:rsidRPr="00C66BCF" w:rsidRDefault="00167054" w:rsidP="00533098">
            <w:pPr>
              <w:cnfStyle w:val="000000100000"/>
            </w:pPr>
            <w:r w:rsidRPr="00C66BCF">
              <w:t xml:space="preserve">- </w:t>
            </w:r>
            <w:r>
              <w:t>Rédaction documents modèles</w:t>
            </w:r>
          </w:p>
        </w:tc>
        <w:tc>
          <w:tcPr>
            <w:tcW w:w="1485" w:type="dxa"/>
          </w:tcPr>
          <w:p w:rsidR="00167054" w:rsidRPr="00C66BCF" w:rsidRDefault="00167054" w:rsidP="00533098">
            <w:pPr>
              <w:jc w:val="center"/>
              <w:cnfStyle w:val="000000100000"/>
            </w:pPr>
            <w:r w:rsidRPr="00C66BCF">
              <w:t>1h</w:t>
            </w:r>
          </w:p>
          <w:p w:rsidR="00167054" w:rsidRPr="00C66BCF" w:rsidRDefault="00167054" w:rsidP="00533098">
            <w:pPr>
              <w:jc w:val="center"/>
              <w:cnfStyle w:val="000000100000"/>
            </w:pPr>
            <w:r>
              <w:t>1</w:t>
            </w:r>
            <w:r w:rsidRPr="00C66BCF">
              <w:t>h</w:t>
            </w:r>
          </w:p>
        </w:tc>
        <w:tc>
          <w:tcPr>
            <w:tcW w:w="1361" w:type="dxa"/>
          </w:tcPr>
          <w:p w:rsidR="00167054" w:rsidRPr="00C66BCF" w:rsidRDefault="00167054" w:rsidP="00533098">
            <w:pPr>
              <w:jc w:val="center"/>
              <w:cnfStyle w:val="000000100000"/>
            </w:pPr>
            <w:r>
              <w:t>2</w:t>
            </w:r>
            <w:r w:rsidRPr="00C66BCF">
              <w:t>h</w:t>
            </w:r>
          </w:p>
          <w:p w:rsidR="00167054" w:rsidRPr="00C66BCF" w:rsidRDefault="00167054" w:rsidP="00533098">
            <w:pPr>
              <w:jc w:val="center"/>
              <w:cnfStyle w:val="000000100000"/>
            </w:pPr>
            <w:r>
              <w:t>1</w:t>
            </w:r>
            <w:r w:rsidRPr="00C66BCF">
              <w:t>h</w:t>
            </w:r>
          </w:p>
        </w:tc>
        <w:tc>
          <w:tcPr>
            <w:tcW w:w="1289" w:type="dxa"/>
          </w:tcPr>
          <w:p w:rsidR="00167054" w:rsidRPr="00C66BCF" w:rsidRDefault="00167054" w:rsidP="00533098">
            <w:pPr>
              <w:jc w:val="center"/>
              <w:cnfStyle w:val="000000100000"/>
            </w:pPr>
            <w:r w:rsidRPr="00C66BCF">
              <w:t>0h</w:t>
            </w:r>
          </w:p>
          <w:p w:rsidR="00167054" w:rsidRPr="00C66BCF" w:rsidRDefault="00167054" w:rsidP="00533098">
            <w:pPr>
              <w:jc w:val="center"/>
              <w:cnfStyle w:val="000000100000"/>
            </w:pPr>
            <w:r w:rsidRPr="00C66BCF">
              <w:t>0h</w:t>
            </w:r>
          </w:p>
        </w:tc>
        <w:tc>
          <w:tcPr>
            <w:tcW w:w="1135" w:type="dxa"/>
          </w:tcPr>
          <w:p w:rsidR="00167054" w:rsidRPr="00C66BCF" w:rsidRDefault="00167054" w:rsidP="00533098">
            <w:pPr>
              <w:jc w:val="center"/>
              <w:cnfStyle w:val="000000100000"/>
            </w:pPr>
          </w:p>
        </w:tc>
      </w:tr>
      <w:tr w:rsidR="00167054" w:rsidTr="00167054">
        <w:trPr>
          <w:cnfStyle w:val="000000010000"/>
        </w:trPr>
        <w:tc>
          <w:tcPr>
            <w:cnfStyle w:val="001000000000"/>
            <w:tcW w:w="1390" w:type="dxa"/>
          </w:tcPr>
          <w:p w:rsidR="00167054" w:rsidRPr="00C66BCF" w:rsidRDefault="00167054" w:rsidP="00533098">
            <w:pPr>
              <w:jc w:val="center"/>
            </w:pPr>
            <w:r w:rsidRPr="00C66BCF">
              <w:t>09/10</w:t>
            </w:r>
          </w:p>
        </w:tc>
        <w:tc>
          <w:tcPr>
            <w:tcW w:w="2628" w:type="dxa"/>
          </w:tcPr>
          <w:p w:rsidR="00167054" w:rsidRPr="00C66BCF" w:rsidRDefault="00167054" w:rsidP="00533098">
            <w:pPr>
              <w:cnfStyle w:val="000000010000"/>
            </w:pPr>
            <w:r w:rsidRPr="00C66BCF">
              <w:t xml:space="preserve">- </w:t>
            </w:r>
          </w:p>
        </w:tc>
        <w:tc>
          <w:tcPr>
            <w:tcW w:w="1485" w:type="dxa"/>
          </w:tcPr>
          <w:p w:rsidR="00167054" w:rsidRPr="00C66BCF" w:rsidRDefault="00167054" w:rsidP="00533098">
            <w:pPr>
              <w:jc w:val="center"/>
              <w:cnfStyle w:val="000000010000"/>
            </w:pPr>
          </w:p>
        </w:tc>
        <w:tc>
          <w:tcPr>
            <w:tcW w:w="1361" w:type="dxa"/>
          </w:tcPr>
          <w:p w:rsidR="00167054" w:rsidRPr="00C66BCF" w:rsidRDefault="00167054" w:rsidP="00533098">
            <w:pPr>
              <w:jc w:val="center"/>
              <w:cnfStyle w:val="000000010000"/>
            </w:pPr>
          </w:p>
        </w:tc>
        <w:tc>
          <w:tcPr>
            <w:tcW w:w="1289" w:type="dxa"/>
          </w:tcPr>
          <w:p w:rsidR="00167054" w:rsidRPr="00C66BCF" w:rsidRDefault="00167054" w:rsidP="00533098">
            <w:pPr>
              <w:jc w:val="center"/>
              <w:cnfStyle w:val="000000010000"/>
            </w:pPr>
          </w:p>
        </w:tc>
        <w:tc>
          <w:tcPr>
            <w:tcW w:w="1135" w:type="dxa"/>
          </w:tcPr>
          <w:p w:rsidR="00167054" w:rsidRPr="00C66BCF" w:rsidRDefault="00167054" w:rsidP="00533098">
            <w:pPr>
              <w:jc w:val="center"/>
              <w:cnfStyle w:val="000000010000"/>
            </w:pPr>
          </w:p>
        </w:tc>
      </w:tr>
    </w:tbl>
    <w:p w:rsidR="00F95155" w:rsidRDefault="00F95155">
      <w:r>
        <w:br w:type="page"/>
      </w:r>
    </w:p>
    <w:p w:rsidR="00FE4BC0" w:rsidRDefault="00FE4BC0" w:rsidP="00FE4BC0">
      <w:pPr>
        <w:pStyle w:val="Titre2"/>
      </w:pPr>
      <w:bookmarkStart w:id="64" w:name="_Toc337556928"/>
      <w:r>
        <w:lastRenderedPageBreak/>
        <w:t>Bilan</w:t>
      </w:r>
      <w:bookmarkEnd w:id="64"/>
    </w:p>
    <w:p w:rsidR="00FE4BC0" w:rsidRPr="00FE4BC0" w:rsidRDefault="00FE4BC0" w:rsidP="00FE4BC0"/>
    <w:p w:rsidR="00FE4BC0" w:rsidRPr="00FE4BC0" w:rsidRDefault="00FE4BC0" w:rsidP="00FE4BC0"/>
    <w:p w:rsidR="00FE4BC0" w:rsidRPr="00FE4BC0" w:rsidRDefault="00FE4BC0" w:rsidP="00FE4BC0"/>
    <w:p w:rsidR="00396610" w:rsidRPr="00396610" w:rsidRDefault="00396610" w:rsidP="00396610"/>
    <w:p w:rsidR="00E5775C" w:rsidRDefault="00E5775C" w:rsidP="00FE4BC0">
      <w:pPr>
        <w:pStyle w:val="NormalWeb"/>
        <w:jc w:val="both"/>
      </w:pPr>
    </w:p>
    <w:sectPr w:rsidR="00E5775C" w:rsidSect="009E3D2D">
      <w:headerReference w:type="default" r:id="rId14"/>
      <w:footerReference w:type="default" r:id="rId15"/>
      <w:footerReference w:type="first" r:id="rId16"/>
      <w:pgSz w:w="11906" w:h="16838"/>
      <w:pgMar w:top="1417" w:right="1417" w:bottom="1417" w:left="1417" w:header="708" w:footer="113" w:gutter="0"/>
      <w:cols w:space="708"/>
      <w:titlePg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1" w:author="lo23a012" w:date="2012-10-02T18:37:00Z" w:initials="lo23">
    <w:p w:rsidR="00533098" w:rsidRDefault="00533098">
      <w:pPr>
        <w:pStyle w:val="Commentaire"/>
      </w:pPr>
      <w:r>
        <w:rPr>
          <w:rStyle w:val="Marquedecommentaire"/>
        </w:rPr>
        <w:annotationRef/>
      </w:r>
      <w:r>
        <w:t>Ne pas oublier de mettre à jour la table des matières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9568F" w:rsidRDefault="00E9568F" w:rsidP="00AB78C1">
      <w:pPr>
        <w:spacing w:after="0" w:line="240" w:lineRule="auto"/>
      </w:pPr>
      <w:r>
        <w:separator/>
      </w:r>
    </w:p>
  </w:endnote>
  <w:endnote w:type="continuationSeparator" w:id="0">
    <w:p w:rsidR="00E9568F" w:rsidRDefault="00E9568F" w:rsidP="00AB78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3098" w:rsidRDefault="00533098" w:rsidP="00862957">
    <w:pPr>
      <w:jc w:val="center"/>
    </w:pPr>
    <w:sdt>
      <w:sdtPr>
        <w:id w:val="541905285"/>
        <w:docPartObj>
          <w:docPartGallery w:val="Page Numbers (Top of Page)"/>
          <w:docPartUnique/>
        </w:docPartObj>
      </w:sdtPr>
      <w:sdtContent>
        <w:r>
          <w:t xml:space="preserve">Page </w:t>
        </w:r>
        <w:fldSimple w:instr=" PAGE ">
          <w:r w:rsidR="00F46610">
            <w:rPr>
              <w:noProof/>
            </w:rPr>
            <w:t>14</w:t>
          </w:r>
        </w:fldSimple>
        <w:r>
          <w:t xml:space="preserve"> sur </w:t>
        </w:r>
        <w:fldSimple w:instr=" NUMPAGES  ">
          <w:r w:rsidR="00F46610">
            <w:rPr>
              <w:noProof/>
            </w:rPr>
            <w:t>22</w:t>
          </w:r>
        </w:fldSimple>
      </w:sdtContent>
    </w:sdt>
  </w:p>
  <w:p w:rsidR="00533098" w:rsidRDefault="00533098">
    <w:pPr>
      <w:pStyle w:val="Pieddepage"/>
      <w:jc w:val="center"/>
    </w:pPr>
    <w:r>
      <w:ptab w:relativeTo="margin" w:alignment="right" w:leader="none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3098" w:rsidRDefault="00533098" w:rsidP="008C4DE1">
    <w:pPr>
      <w:pStyle w:val="Pieddepage"/>
      <w:jc w:val="righ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9568F" w:rsidRDefault="00E9568F" w:rsidP="00AB78C1">
      <w:pPr>
        <w:spacing w:after="0" w:line="240" w:lineRule="auto"/>
      </w:pPr>
      <w:r>
        <w:separator/>
      </w:r>
    </w:p>
  </w:footnote>
  <w:footnote w:type="continuationSeparator" w:id="0">
    <w:p w:rsidR="00E9568F" w:rsidRDefault="00E9568F" w:rsidP="00AB78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3098" w:rsidRDefault="00533098">
    <w:pPr>
      <w:pStyle w:val="En-tte"/>
    </w:pPr>
    <w:r w:rsidRPr="008C4DE1">
      <w:rPr>
        <w:noProof/>
        <w:lang w:eastAsia="fr-FR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4078143</wp:posOffset>
          </wp:positionH>
          <wp:positionV relativeFrom="paragraph">
            <wp:posOffset>-251460</wp:posOffset>
          </wp:positionV>
          <wp:extent cx="1318789" cy="470150"/>
          <wp:effectExtent l="0" t="0" r="0" b="0"/>
          <wp:wrapNone/>
          <wp:docPr id="8" name="Imag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18789" cy="470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67E44"/>
    <w:multiLevelType w:val="hybridMultilevel"/>
    <w:tmpl w:val="BEB252D2"/>
    <w:lvl w:ilvl="0" w:tplc="1236EA5E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876EAF"/>
    <w:multiLevelType w:val="hybridMultilevel"/>
    <w:tmpl w:val="8DEAAD78"/>
    <w:lvl w:ilvl="0" w:tplc="BDD40FDA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0E5B9F"/>
    <w:multiLevelType w:val="multilevel"/>
    <w:tmpl w:val="11A2D51A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3">
    <w:nsid w:val="68F84CA1"/>
    <w:multiLevelType w:val="hybridMultilevel"/>
    <w:tmpl w:val="22823B96"/>
    <w:lvl w:ilvl="0" w:tplc="465A82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7365D" w:themeColor="text2" w:themeShade="BF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3E4B47"/>
    <w:multiLevelType w:val="hybridMultilevel"/>
    <w:tmpl w:val="DD06D852"/>
    <w:lvl w:ilvl="0" w:tplc="7D083260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E155E06"/>
    <w:multiLevelType w:val="hybridMultilevel"/>
    <w:tmpl w:val="F47CCFB2"/>
    <w:lvl w:ilvl="0" w:tplc="517C7E12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8B10321"/>
    <w:multiLevelType w:val="hybridMultilevel"/>
    <w:tmpl w:val="C23AC37A"/>
    <w:lvl w:ilvl="0" w:tplc="A53A3E34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  <w:num w:numId="7">
    <w:abstractNumId w:val="6"/>
  </w:num>
  <w:num w:numId="8">
    <w:abstractNumId w:val="1"/>
  </w:num>
  <w:num w:numId="9">
    <w:abstractNumId w:val="4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5122">
      <o:colormenu v:ext="edit" strokecolor="none [1311]"/>
    </o:shapedefaults>
  </w:hdrShapeDefaults>
  <w:footnotePr>
    <w:footnote w:id="-1"/>
    <w:footnote w:id="0"/>
  </w:footnotePr>
  <w:endnotePr>
    <w:endnote w:id="-1"/>
    <w:endnote w:id="0"/>
  </w:endnotePr>
  <w:compat/>
  <w:rsids>
    <w:rsidRoot w:val="001C6B49"/>
    <w:rsid w:val="00063EE2"/>
    <w:rsid w:val="00132C5B"/>
    <w:rsid w:val="00167054"/>
    <w:rsid w:val="001C6B49"/>
    <w:rsid w:val="00396610"/>
    <w:rsid w:val="0052620E"/>
    <w:rsid w:val="005317E9"/>
    <w:rsid w:val="00533098"/>
    <w:rsid w:val="005B608B"/>
    <w:rsid w:val="006221E2"/>
    <w:rsid w:val="006F3FDA"/>
    <w:rsid w:val="0079675A"/>
    <w:rsid w:val="007C3414"/>
    <w:rsid w:val="00804A7C"/>
    <w:rsid w:val="00862957"/>
    <w:rsid w:val="008C4DE1"/>
    <w:rsid w:val="00954E67"/>
    <w:rsid w:val="0097782D"/>
    <w:rsid w:val="009E3D2D"/>
    <w:rsid w:val="00AB78C1"/>
    <w:rsid w:val="00C04D62"/>
    <w:rsid w:val="00CB373D"/>
    <w:rsid w:val="00D93E53"/>
    <w:rsid w:val="00DA177D"/>
    <w:rsid w:val="00E5775C"/>
    <w:rsid w:val="00E7269B"/>
    <w:rsid w:val="00E9568F"/>
    <w:rsid w:val="00E96F74"/>
    <w:rsid w:val="00F00815"/>
    <w:rsid w:val="00F46610"/>
    <w:rsid w:val="00F95155"/>
    <w:rsid w:val="00FE4B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122">
      <o:colormenu v:ext="edit" strokecolor="none [1311]"/>
    </o:shapedefaults>
    <o:shapelayout v:ext="edit">
      <o:idmap v:ext="edit" data="1"/>
      <o:rules v:ext="edit">
        <o:r id="V:Rule2" type="connector" idref="#_x0000_s104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6F74"/>
  </w:style>
  <w:style w:type="paragraph" w:styleId="Titre1">
    <w:name w:val="heading 1"/>
    <w:basedOn w:val="Normal"/>
    <w:next w:val="Normal"/>
    <w:link w:val="Titre1Car"/>
    <w:uiPriority w:val="9"/>
    <w:qFormat/>
    <w:rsid w:val="00E5775C"/>
    <w:pPr>
      <w:keepNext/>
      <w:keepLines/>
      <w:numPr>
        <w:numId w:val="1"/>
      </w:numPr>
      <w:spacing w:before="480" w:after="0" w:line="480" w:lineRule="auto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5775C"/>
    <w:pPr>
      <w:keepNext/>
      <w:keepLines/>
      <w:numPr>
        <w:ilvl w:val="1"/>
        <w:numId w:val="1"/>
      </w:numPr>
      <w:spacing w:before="200" w:after="0" w:line="360" w:lineRule="auto"/>
      <w:ind w:left="1284"/>
      <w:outlineLvl w:val="1"/>
    </w:pPr>
    <w:rPr>
      <w:rFonts w:asciiTheme="majorHAnsi" w:eastAsiaTheme="majorEastAsia" w:hAnsiTheme="majorHAnsi" w:cstheme="majorBidi"/>
      <w:b/>
      <w:bCs/>
      <w:color w:val="548DD4" w:themeColor="text2" w:themeTint="99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5775C"/>
    <w:pPr>
      <w:keepNext/>
      <w:keepLines/>
      <w:numPr>
        <w:ilvl w:val="2"/>
        <w:numId w:val="1"/>
      </w:numPr>
      <w:spacing w:before="200" w:after="0" w:line="360" w:lineRule="auto"/>
      <w:outlineLvl w:val="2"/>
    </w:pPr>
    <w:rPr>
      <w:rFonts w:asciiTheme="majorHAnsi" w:eastAsiaTheme="majorEastAsia" w:hAnsiTheme="majorHAnsi" w:cstheme="majorBidi"/>
      <w:b/>
      <w:bCs/>
      <w:color w:val="8DB3E2" w:themeColor="text2" w:themeTint="66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D93E53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D93E53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D93E53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D93E53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D93E53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93E53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D93E53"/>
    <w:pPr>
      <w:spacing w:after="0" w:line="240" w:lineRule="auto"/>
    </w:pPr>
    <w:rPr>
      <w:rFonts w:eastAsiaTheme="minorEastAsi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D93E53"/>
    <w:rPr>
      <w:rFonts w:eastAsiaTheme="minorEastAsi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93E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93E53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E5775C"/>
    <w:rPr>
      <w:rFonts w:asciiTheme="majorHAnsi" w:eastAsiaTheme="majorEastAsia" w:hAnsiTheme="majorHAnsi" w:cstheme="majorBidi"/>
      <w:b/>
      <w:bCs/>
      <w:color w:val="4F81BD" w:themeColor="accent1"/>
      <w:sz w:val="32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E5775C"/>
    <w:rPr>
      <w:rFonts w:asciiTheme="majorHAnsi" w:eastAsiaTheme="majorEastAsia" w:hAnsiTheme="majorHAnsi" w:cstheme="majorBidi"/>
      <w:b/>
      <w:bCs/>
      <w:color w:val="548DD4" w:themeColor="text2" w:themeTint="99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E5775C"/>
    <w:rPr>
      <w:rFonts w:asciiTheme="majorHAnsi" w:eastAsiaTheme="majorEastAsia" w:hAnsiTheme="majorHAnsi" w:cstheme="majorBidi"/>
      <w:b/>
      <w:bCs/>
      <w:color w:val="8DB3E2" w:themeColor="text2" w:themeTint="66"/>
    </w:rPr>
  </w:style>
  <w:style w:type="character" w:customStyle="1" w:styleId="Titre4Car">
    <w:name w:val="Titre 4 Car"/>
    <w:basedOn w:val="Policepardfaut"/>
    <w:link w:val="Titre4"/>
    <w:uiPriority w:val="9"/>
    <w:rsid w:val="00D93E5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rsid w:val="00D93E5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rsid w:val="00D93E5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rsid w:val="00D93E5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rsid w:val="00D93E5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D93E5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AB78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B78C1"/>
  </w:style>
  <w:style w:type="paragraph" w:styleId="Pieddepage">
    <w:name w:val="footer"/>
    <w:basedOn w:val="Normal"/>
    <w:link w:val="PieddepageCar"/>
    <w:uiPriority w:val="99"/>
    <w:unhideWhenUsed/>
    <w:rsid w:val="00AB78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B78C1"/>
  </w:style>
  <w:style w:type="character" w:styleId="Marquedecommentaire">
    <w:name w:val="annotation reference"/>
    <w:basedOn w:val="Policepardfaut"/>
    <w:uiPriority w:val="99"/>
    <w:semiHidden/>
    <w:unhideWhenUsed/>
    <w:rsid w:val="00AB78C1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AB78C1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AB78C1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AB78C1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AB78C1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8C4D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Lgende">
    <w:name w:val="caption"/>
    <w:basedOn w:val="Normal"/>
    <w:next w:val="Normal"/>
    <w:uiPriority w:val="35"/>
    <w:unhideWhenUsed/>
    <w:qFormat/>
    <w:rsid w:val="00804A7C"/>
    <w:pPr>
      <w:spacing w:line="240" w:lineRule="auto"/>
    </w:pPr>
    <w:rPr>
      <w:bCs/>
      <w:i/>
      <w:color w:val="000000" w:themeColor="text1"/>
      <w:sz w:val="18"/>
      <w:szCs w:val="18"/>
    </w:rPr>
  </w:style>
  <w:style w:type="table" w:styleId="Grilledutableau">
    <w:name w:val="Table Grid"/>
    <w:basedOn w:val="TableauNormal"/>
    <w:uiPriority w:val="59"/>
    <w:rsid w:val="00804A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954E67"/>
    <w:pPr>
      <w:numPr>
        <w:numId w:val="0"/>
      </w:numPr>
      <w:spacing w:line="276" w:lineRule="auto"/>
      <w:outlineLvl w:val="9"/>
    </w:pPr>
    <w:rPr>
      <w:color w:val="365F91" w:themeColor="accent1" w:themeShade="BF"/>
      <w:sz w:val="28"/>
    </w:rPr>
  </w:style>
  <w:style w:type="paragraph" w:styleId="TM1">
    <w:name w:val="toc 1"/>
    <w:basedOn w:val="Normal"/>
    <w:next w:val="Normal"/>
    <w:autoRedefine/>
    <w:uiPriority w:val="39"/>
    <w:unhideWhenUsed/>
    <w:rsid w:val="00954E6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954E67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954E67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954E67"/>
    <w:rPr>
      <w:color w:val="0000FF" w:themeColor="hyperlink"/>
      <w:u w:val="single"/>
    </w:rPr>
  </w:style>
  <w:style w:type="table" w:styleId="Grilleclaire-Accent3">
    <w:name w:val="Light Grid Accent 3"/>
    <w:basedOn w:val="TableauNormal"/>
    <w:uiPriority w:val="62"/>
    <w:rsid w:val="00F951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paragraph" w:styleId="Paragraphedeliste">
    <w:name w:val="List Paragraph"/>
    <w:basedOn w:val="Normal"/>
    <w:uiPriority w:val="34"/>
    <w:qFormat/>
    <w:rsid w:val="0053309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4"/>
        <w:szCs w:val="24"/>
        <w:lang w:val="fr-FR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649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73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89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22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microsoft.com/office/2007/relationships/stylesWithEffects" Target="stylesWithEffects.xml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lo23a012\Mes%20documents\LO23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Projet LO23</PublishDate>
  <Abstract>Auteurs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CC6C344-B9BA-4D42-BCAA-647CD4A7CA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LO23.dotx</Template>
  <TotalTime>159</TotalTime>
  <Pages>22</Pages>
  <Words>1653</Words>
  <Characters>9093</Characters>
  <Application>Microsoft Office Word</Application>
  <DocSecurity>0</DocSecurity>
  <Lines>75</Lines>
  <Paragraphs>21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test</vt:lpstr>
    </vt:vector>
  </TitlesOfParts>
  <Company>UTC </Company>
  <LinksUpToDate>false</LinksUpToDate>
  <CharactersWithSpaces>10725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</dc:title>
  <dc:subject/>
  <dc:creator>Auteur(s) : </dc:creator>
  <cp:keywords/>
  <dc:description/>
  <cp:lastModifiedBy>penotvin</cp:lastModifiedBy>
  <cp:revision>10</cp:revision>
  <dcterms:created xsi:type="dcterms:W3CDTF">2012-10-02T14:50:00Z</dcterms:created>
  <dcterms:modified xsi:type="dcterms:W3CDTF">2012-10-09T13:08:00Z</dcterms:modified>
</cp:coreProperties>
</file>